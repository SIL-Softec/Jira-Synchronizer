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7618263"/>
        <w:docPartObj>
          <w:docPartGallery w:val="Cover Pages"/>
          <w:docPartUnique/>
        </w:docPartObj>
      </w:sdtPr>
      <w:sdtEndPr/>
      <w:sdtContent>
        <w:p w14:paraId="3D2F80FD" w14:textId="77777777" w:rsidR="00274F46" w:rsidRPr="00CD6474" w:rsidRDefault="00274F46" w:rsidP="00274F46">
          <w:r w:rsidRPr="00CD6474">
            <w:rPr>
              <w:noProof/>
              <w:lang w:eastAsia="zh-CN"/>
            </w:rPr>
            <mc:AlternateContent>
              <mc:Choice Requires="wps">
                <w:drawing>
                  <wp:anchor distT="0" distB="0" distL="182880" distR="182880" simplePos="0" relativeHeight="251660288" behindDoc="0" locked="0" layoutInCell="1" allowOverlap="1" wp14:anchorId="783A1CFE" wp14:editId="28334192">
                    <wp:simplePos x="0" y="0"/>
                    <wp:positionH relativeFrom="margin">
                      <wp:align>left</wp:align>
                    </wp:positionH>
                    <wp:positionV relativeFrom="page">
                      <wp:posOffset>3561632</wp:posOffset>
                    </wp:positionV>
                    <wp:extent cx="6209665" cy="4326255"/>
                    <wp:effectExtent l="0" t="0" r="635" b="0"/>
                    <wp:wrapSquare wrapText="bothSides"/>
                    <wp:docPr id="131" name="Text Box 131"/>
                    <wp:cNvGraphicFramePr/>
                    <a:graphic xmlns:a="http://schemas.openxmlformats.org/drawingml/2006/main">
                      <a:graphicData uri="http://schemas.microsoft.com/office/word/2010/wordprocessingShape">
                        <wps:wsp>
                          <wps:cNvSpPr txBox="1"/>
                          <wps:spPr>
                            <a:xfrm>
                              <a:off x="0" y="0"/>
                              <a:ext cx="6209665" cy="4326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C71366"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83A1CFE" id="_x0000_t202" coordsize="21600,21600" o:spt="202" path="m,l,21600r21600,l21600,xe">
                    <v:stroke joinstyle="miter"/>
                    <v:path gradientshapeok="t" o:connecttype="rect"/>
                  </v:shapetype>
                  <v:shape id="Text Box 131" o:spid="_x0000_s1026" type="#_x0000_t202" style="position:absolute;margin-left:0;margin-top:280.45pt;width:488.95pt;height:340.65pt;z-index:251660288;visibility:visible;mso-wrap-style:square;mso-width-percent:0;mso-height-percent:0;mso-wrap-distance-left:14.4pt;mso-wrap-distance-top:0;mso-wrap-distance-right:14.4pt;mso-wrap-distance-bottom:0;mso-position-horizontal:lef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" filled="f" stroked="f" strokeweight=".5pt">
                    <v:textbox inset="0,0,0,0">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C71366"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v:textbox>
                    <w10:wrap type="square" anchorx="margin" anchory="page"/>
                  </v:shape>
                </w:pict>
              </mc:Fallback>
            </mc:AlternateContent>
          </w:r>
          <w:r w:rsidRPr="00CD6474">
            <w:br w:type="page"/>
          </w:r>
        </w:p>
      </w:sdtContent>
    </w:sdt>
    <w:p w14:paraId="62742E78" w14:textId="5CF03822" w:rsidR="003E261C" w:rsidRPr="00CD6474" w:rsidRDefault="00274F46" w:rsidP="00274F46">
      <w:pPr>
        <w:pStyle w:val="TitelNichtInhaltsverzeichnis"/>
      </w:pPr>
      <w:r w:rsidRPr="00CD6474">
        <w:lastRenderedPageBreak/>
        <w:t>Inhaltsverzeichnis</w:t>
      </w:r>
    </w:p>
    <w:p w14:paraId="0DD45F98" w14:textId="5781AF21" w:rsidR="006A025A" w:rsidRDefault="00960258">
      <w:pPr>
        <w:pStyle w:val="Verzeichnis1"/>
        <w:rPr>
          <w:rFonts w:asciiTheme="minorHAnsi" w:eastAsiaTheme="minorEastAsia" w:hAnsiTheme="minorHAnsi" w:cstheme="minorBidi"/>
          <w:b w:val="0"/>
          <w:bCs w:val="0"/>
          <w:iCs w:val="0"/>
          <w:kern w:val="2"/>
          <w:lang w:eastAsia="de-CH"/>
          <w14:ligatures w14:val="standardContextual"/>
        </w:rPr>
      </w:pPr>
      <w:r w:rsidRPr="00CD6474">
        <w:rPr>
          <w:caps/>
          <w:noProof w:val="0"/>
          <w:sz w:val="20"/>
        </w:rPr>
        <w:fldChar w:fldCharType="begin"/>
      </w:r>
      <w:r w:rsidRPr="00CD6474">
        <w:rPr>
          <w:caps/>
          <w:noProof w:val="0"/>
          <w:sz w:val="20"/>
        </w:rPr>
        <w:instrText xml:space="preserve"> TOC \h \z \t "Ebene 1;1;Ebene 2;2;Formatvorlage1;3;Formatvorlage2;4;Formatvorlage3;5" </w:instrText>
      </w:r>
      <w:r w:rsidRPr="00CD6474">
        <w:rPr>
          <w:caps/>
          <w:noProof w:val="0"/>
          <w:sz w:val="20"/>
        </w:rPr>
        <w:fldChar w:fldCharType="separate"/>
      </w:r>
      <w:hyperlink w:anchor="_Toc163198106" w:history="1">
        <w:r w:rsidR="006A025A" w:rsidRPr="000339BD">
          <w:rPr>
            <w:rStyle w:val="Hyperlink"/>
          </w:rPr>
          <w:t>Teil 1 – Umfeld und Ablauf</w:t>
        </w:r>
        <w:r w:rsidR="006A025A">
          <w:rPr>
            <w:webHidden/>
          </w:rPr>
          <w:tab/>
        </w:r>
        <w:r w:rsidR="006A025A">
          <w:rPr>
            <w:webHidden/>
          </w:rPr>
          <w:fldChar w:fldCharType="begin"/>
        </w:r>
        <w:r w:rsidR="006A025A">
          <w:rPr>
            <w:webHidden/>
          </w:rPr>
          <w:instrText xml:space="preserve"> PAGEREF _Toc163198106 \h </w:instrText>
        </w:r>
        <w:r w:rsidR="006A025A">
          <w:rPr>
            <w:webHidden/>
          </w:rPr>
        </w:r>
        <w:r w:rsidR="006A025A">
          <w:rPr>
            <w:webHidden/>
          </w:rPr>
          <w:fldChar w:fldCharType="separate"/>
        </w:r>
        <w:r w:rsidR="00153FF3">
          <w:rPr>
            <w:webHidden/>
          </w:rPr>
          <w:t>7</w:t>
        </w:r>
        <w:r w:rsidR="006A025A">
          <w:rPr>
            <w:webHidden/>
          </w:rPr>
          <w:fldChar w:fldCharType="end"/>
        </w:r>
      </w:hyperlink>
    </w:p>
    <w:p w14:paraId="2763FBF9" w14:textId="5A4367FB"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07" w:history="1">
        <w:r w:rsidRPr="000339BD">
          <w:rPr>
            <w:rStyle w:val="Hyperlink"/>
            <w:noProof/>
          </w:rPr>
          <w:t>1</w:t>
        </w:r>
        <w:r>
          <w:rPr>
            <w:rFonts w:eastAsiaTheme="minorEastAsia" w:cstheme="minorBidi"/>
            <w:b w:val="0"/>
            <w:bCs w:val="0"/>
            <w:noProof/>
            <w:kern w:val="2"/>
            <w:sz w:val="24"/>
            <w:szCs w:val="24"/>
            <w:lang w:eastAsia="de-CH"/>
            <w14:ligatures w14:val="standardContextual"/>
          </w:rPr>
          <w:tab/>
        </w:r>
        <w:r w:rsidRPr="000339BD">
          <w:rPr>
            <w:rStyle w:val="Hyperlink"/>
            <w:noProof/>
          </w:rPr>
          <w:t>Aufgabenstellung</w:t>
        </w:r>
        <w:r>
          <w:rPr>
            <w:noProof/>
            <w:webHidden/>
          </w:rPr>
          <w:tab/>
        </w:r>
        <w:r>
          <w:rPr>
            <w:noProof/>
            <w:webHidden/>
          </w:rPr>
          <w:fldChar w:fldCharType="begin"/>
        </w:r>
        <w:r>
          <w:rPr>
            <w:noProof/>
            <w:webHidden/>
          </w:rPr>
          <w:instrText xml:space="preserve"> PAGEREF _Toc163198107 \h </w:instrText>
        </w:r>
        <w:r>
          <w:rPr>
            <w:noProof/>
            <w:webHidden/>
          </w:rPr>
        </w:r>
        <w:r>
          <w:rPr>
            <w:noProof/>
            <w:webHidden/>
          </w:rPr>
          <w:fldChar w:fldCharType="separate"/>
        </w:r>
        <w:r w:rsidR="00153FF3">
          <w:rPr>
            <w:noProof/>
            <w:webHidden/>
          </w:rPr>
          <w:t>7</w:t>
        </w:r>
        <w:r>
          <w:rPr>
            <w:noProof/>
            <w:webHidden/>
          </w:rPr>
          <w:fldChar w:fldCharType="end"/>
        </w:r>
      </w:hyperlink>
    </w:p>
    <w:p w14:paraId="41C64A50" w14:textId="761205B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08" w:history="1">
        <w:r w:rsidRPr="000339BD">
          <w:rPr>
            <w:rStyle w:val="Hyperlink"/>
            <w:noProof/>
            <w:lang w:eastAsia="de-CH"/>
            <w14:scene3d>
              <w14:camera w14:prst="orthographicFront"/>
              <w14:lightRig w14:rig="threePt" w14:dir="t">
                <w14:rot w14:lat="0" w14:lon="0" w14:rev="0"/>
              </w14:lightRig>
            </w14:scene3d>
          </w:rPr>
          <w:t>1.1</w:t>
        </w:r>
        <w:r>
          <w:rPr>
            <w:rFonts w:eastAsiaTheme="minorEastAsia" w:cstheme="minorBidi"/>
            <w:noProof/>
            <w:kern w:val="2"/>
            <w:sz w:val="24"/>
            <w:szCs w:val="24"/>
            <w:lang w:eastAsia="de-CH"/>
            <w14:ligatures w14:val="standardContextual"/>
          </w:rPr>
          <w:tab/>
        </w:r>
        <w:r w:rsidRPr="000339BD">
          <w:rPr>
            <w:rStyle w:val="Hyperlink"/>
            <w:noProof/>
          </w:rPr>
          <w:t>Titel der Arbeit</w:t>
        </w:r>
        <w:r>
          <w:rPr>
            <w:noProof/>
            <w:webHidden/>
          </w:rPr>
          <w:tab/>
        </w:r>
        <w:r>
          <w:rPr>
            <w:noProof/>
            <w:webHidden/>
          </w:rPr>
          <w:fldChar w:fldCharType="begin"/>
        </w:r>
        <w:r>
          <w:rPr>
            <w:noProof/>
            <w:webHidden/>
          </w:rPr>
          <w:instrText xml:space="preserve"> PAGEREF _Toc163198108 \h </w:instrText>
        </w:r>
        <w:r>
          <w:rPr>
            <w:noProof/>
            <w:webHidden/>
          </w:rPr>
        </w:r>
        <w:r>
          <w:rPr>
            <w:noProof/>
            <w:webHidden/>
          </w:rPr>
          <w:fldChar w:fldCharType="separate"/>
        </w:r>
        <w:r w:rsidR="00153FF3">
          <w:rPr>
            <w:noProof/>
            <w:webHidden/>
          </w:rPr>
          <w:t>7</w:t>
        </w:r>
        <w:r>
          <w:rPr>
            <w:noProof/>
            <w:webHidden/>
          </w:rPr>
          <w:fldChar w:fldCharType="end"/>
        </w:r>
      </w:hyperlink>
    </w:p>
    <w:p w14:paraId="6F1DA425" w14:textId="1295C8D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09" w:history="1">
        <w:r w:rsidRPr="000339BD">
          <w:rPr>
            <w:rStyle w:val="Hyperlink"/>
            <w:noProof/>
            <w14:scene3d>
              <w14:camera w14:prst="orthographicFront"/>
              <w14:lightRig w14:rig="threePt" w14:dir="t">
                <w14:rot w14:lat="0" w14:lon="0" w14:rev="0"/>
              </w14:lightRig>
            </w14:scene3d>
          </w:rPr>
          <w:t>1.2</w:t>
        </w:r>
        <w:r>
          <w:rPr>
            <w:rFonts w:eastAsiaTheme="minorEastAsia" w:cstheme="minorBidi"/>
            <w:noProof/>
            <w:kern w:val="2"/>
            <w:sz w:val="24"/>
            <w:szCs w:val="24"/>
            <w:lang w:eastAsia="de-CH"/>
            <w14:ligatures w14:val="standardContextual"/>
          </w:rPr>
          <w:tab/>
        </w:r>
        <w:r w:rsidRPr="000339BD">
          <w:rPr>
            <w:rStyle w:val="Hyperlink"/>
            <w:noProof/>
          </w:rPr>
          <w:t>Ausgangslage</w:t>
        </w:r>
        <w:r>
          <w:rPr>
            <w:noProof/>
            <w:webHidden/>
          </w:rPr>
          <w:tab/>
        </w:r>
        <w:r>
          <w:rPr>
            <w:noProof/>
            <w:webHidden/>
          </w:rPr>
          <w:fldChar w:fldCharType="begin"/>
        </w:r>
        <w:r>
          <w:rPr>
            <w:noProof/>
            <w:webHidden/>
          </w:rPr>
          <w:instrText xml:space="preserve"> PAGEREF _Toc163198109 \h </w:instrText>
        </w:r>
        <w:r>
          <w:rPr>
            <w:noProof/>
            <w:webHidden/>
          </w:rPr>
        </w:r>
        <w:r>
          <w:rPr>
            <w:noProof/>
            <w:webHidden/>
          </w:rPr>
          <w:fldChar w:fldCharType="separate"/>
        </w:r>
        <w:r w:rsidR="00153FF3">
          <w:rPr>
            <w:noProof/>
            <w:webHidden/>
          </w:rPr>
          <w:t>7</w:t>
        </w:r>
        <w:r>
          <w:rPr>
            <w:noProof/>
            <w:webHidden/>
          </w:rPr>
          <w:fldChar w:fldCharType="end"/>
        </w:r>
      </w:hyperlink>
    </w:p>
    <w:p w14:paraId="5F2F0B69" w14:textId="21A897A8"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0" w:history="1">
        <w:r w:rsidRPr="000339BD">
          <w:rPr>
            <w:rStyle w:val="Hyperlink"/>
            <w:noProof/>
            <w14:scene3d>
              <w14:camera w14:prst="orthographicFront"/>
              <w14:lightRig w14:rig="threePt" w14:dir="t">
                <w14:rot w14:lat="0" w14:lon="0" w14:rev="0"/>
              </w14:lightRig>
            </w14:scene3d>
          </w:rPr>
          <w:t>1.3</w:t>
        </w:r>
        <w:r>
          <w:rPr>
            <w:rFonts w:eastAsiaTheme="minorEastAsia" w:cstheme="minorBidi"/>
            <w:noProof/>
            <w:kern w:val="2"/>
            <w:sz w:val="24"/>
            <w:szCs w:val="24"/>
            <w:lang w:eastAsia="de-CH"/>
            <w14:ligatures w14:val="standardContextual"/>
          </w:rPr>
          <w:tab/>
        </w:r>
        <w:r w:rsidRPr="000339BD">
          <w:rPr>
            <w:rStyle w:val="Hyperlink"/>
            <w:noProof/>
          </w:rPr>
          <w:t>Detaillierte Aufgabenstellung</w:t>
        </w:r>
        <w:r>
          <w:rPr>
            <w:noProof/>
            <w:webHidden/>
          </w:rPr>
          <w:tab/>
        </w:r>
        <w:r>
          <w:rPr>
            <w:noProof/>
            <w:webHidden/>
          </w:rPr>
          <w:fldChar w:fldCharType="begin"/>
        </w:r>
        <w:r>
          <w:rPr>
            <w:noProof/>
            <w:webHidden/>
          </w:rPr>
          <w:instrText xml:space="preserve"> PAGEREF _Toc163198110 \h </w:instrText>
        </w:r>
        <w:r>
          <w:rPr>
            <w:noProof/>
            <w:webHidden/>
          </w:rPr>
        </w:r>
        <w:r>
          <w:rPr>
            <w:noProof/>
            <w:webHidden/>
          </w:rPr>
          <w:fldChar w:fldCharType="separate"/>
        </w:r>
        <w:r w:rsidR="00153FF3">
          <w:rPr>
            <w:noProof/>
            <w:webHidden/>
          </w:rPr>
          <w:t>7</w:t>
        </w:r>
        <w:r>
          <w:rPr>
            <w:noProof/>
            <w:webHidden/>
          </w:rPr>
          <w:fldChar w:fldCharType="end"/>
        </w:r>
      </w:hyperlink>
    </w:p>
    <w:p w14:paraId="2AD5B19C" w14:textId="297CE80A"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11" w:history="1">
        <w:r w:rsidRPr="000339BD">
          <w:rPr>
            <w:rStyle w:val="Hyperlink"/>
            <w:noProof/>
          </w:rPr>
          <w:t>1.3.1</w:t>
        </w:r>
        <w:r>
          <w:rPr>
            <w:rFonts w:eastAsiaTheme="minorEastAsia" w:cstheme="minorBidi"/>
            <w:noProof/>
            <w:kern w:val="2"/>
            <w:sz w:val="24"/>
            <w:szCs w:val="24"/>
            <w:lang w:eastAsia="de-CH"/>
            <w14:ligatures w14:val="standardContextual"/>
          </w:rPr>
          <w:tab/>
        </w:r>
        <w:r w:rsidRPr="000339BD">
          <w:rPr>
            <w:rStyle w:val="Hyperlink"/>
            <w:noProof/>
          </w:rPr>
          <w:t>Kriterien für den Import von Zeitbuchungen einer Aufgabe</w:t>
        </w:r>
        <w:r>
          <w:rPr>
            <w:noProof/>
            <w:webHidden/>
          </w:rPr>
          <w:tab/>
        </w:r>
        <w:r>
          <w:rPr>
            <w:noProof/>
            <w:webHidden/>
          </w:rPr>
          <w:fldChar w:fldCharType="begin"/>
        </w:r>
        <w:r>
          <w:rPr>
            <w:noProof/>
            <w:webHidden/>
          </w:rPr>
          <w:instrText xml:space="preserve"> PAGEREF _Toc163198111 \h </w:instrText>
        </w:r>
        <w:r>
          <w:rPr>
            <w:noProof/>
            <w:webHidden/>
          </w:rPr>
        </w:r>
        <w:r>
          <w:rPr>
            <w:noProof/>
            <w:webHidden/>
          </w:rPr>
          <w:fldChar w:fldCharType="separate"/>
        </w:r>
        <w:r w:rsidR="00153FF3">
          <w:rPr>
            <w:noProof/>
            <w:webHidden/>
          </w:rPr>
          <w:t>7</w:t>
        </w:r>
        <w:r>
          <w:rPr>
            <w:noProof/>
            <w:webHidden/>
          </w:rPr>
          <w:fldChar w:fldCharType="end"/>
        </w:r>
      </w:hyperlink>
    </w:p>
    <w:p w14:paraId="630B67D0" w14:textId="72641672"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12" w:history="1">
        <w:r w:rsidRPr="000339BD">
          <w:rPr>
            <w:rStyle w:val="Hyperlink"/>
            <w:noProof/>
          </w:rPr>
          <w:t>1.3.2</w:t>
        </w:r>
        <w:r>
          <w:rPr>
            <w:rFonts w:eastAsiaTheme="minorEastAsia" w:cstheme="minorBidi"/>
            <w:noProof/>
            <w:kern w:val="2"/>
            <w:sz w:val="24"/>
            <w:szCs w:val="24"/>
            <w:lang w:eastAsia="de-CH"/>
            <w14:ligatures w14:val="standardContextual"/>
          </w:rPr>
          <w:tab/>
        </w:r>
        <w:r w:rsidRPr="000339BD">
          <w:rPr>
            <w:rStyle w:val="Hyperlink"/>
            <w:noProof/>
          </w:rPr>
          <w:t>Felder welche beim Import von Jira Zeitbuchungen abgefüllt sein müssen</w:t>
        </w:r>
        <w:r>
          <w:rPr>
            <w:noProof/>
            <w:webHidden/>
          </w:rPr>
          <w:tab/>
        </w:r>
        <w:r>
          <w:rPr>
            <w:noProof/>
            <w:webHidden/>
          </w:rPr>
          <w:fldChar w:fldCharType="begin"/>
        </w:r>
        <w:r>
          <w:rPr>
            <w:noProof/>
            <w:webHidden/>
          </w:rPr>
          <w:instrText xml:space="preserve"> PAGEREF _Toc163198112 \h </w:instrText>
        </w:r>
        <w:r>
          <w:rPr>
            <w:noProof/>
            <w:webHidden/>
          </w:rPr>
        </w:r>
        <w:r>
          <w:rPr>
            <w:noProof/>
            <w:webHidden/>
          </w:rPr>
          <w:fldChar w:fldCharType="separate"/>
        </w:r>
        <w:r w:rsidR="00153FF3">
          <w:rPr>
            <w:noProof/>
            <w:webHidden/>
          </w:rPr>
          <w:t>8</w:t>
        </w:r>
        <w:r>
          <w:rPr>
            <w:noProof/>
            <w:webHidden/>
          </w:rPr>
          <w:fldChar w:fldCharType="end"/>
        </w:r>
      </w:hyperlink>
    </w:p>
    <w:p w14:paraId="479A94F7" w14:textId="09FDD1D8"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13" w:history="1">
        <w:r w:rsidRPr="000339BD">
          <w:rPr>
            <w:rStyle w:val="Hyperlink"/>
            <w:noProof/>
          </w:rPr>
          <w:t>1.3.3</w:t>
        </w:r>
        <w:r>
          <w:rPr>
            <w:rFonts w:eastAsiaTheme="minorEastAsia" w:cstheme="minorBidi"/>
            <w:noProof/>
            <w:kern w:val="2"/>
            <w:sz w:val="24"/>
            <w:szCs w:val="24"/>
            <w:lang w:eastAsia="de-CH"/>
            <w14:ligatures w14:val="standardContextual"/>
          </w:rPr>
          <w:tab/>
        </w:r>
        <w:r w:rsidRPr="000339BD">
          <w:rPr>
            <w:rStyle w:val="Hyperlink"/>
            <w:noProof/>
          </w:rPr>
          <w:t>Out of Scope</w:t>
        </w:r>
        <w:r>
          <w:rPr>
            <w:noProof/>
            <w:webHidden/>
          </w:rPr>
          <w:tab/>
        </w:r>
        <w:r>
          <w:rPr>
            <w:noProof/>
            <w:webHidden/>
          </w:rPr>
          <w:fldChar w:fldCharType="begin"/>
        </w:r>
        <w:r>
          <w:rPr>
            <w:noProof/>
            <w:webHidden/>
          </w:rPr>
          <w:instrText xml:space="preserve"> PAGEREF _Toc163198113 \h </w:instrText>
        </w:r>
        <w:r>
          <w:rPr>
            <w:noProof/>
            <w:webHidden/>
          </w:rPr>
        </w:r>
        <w:r>
          <w:rPr>
            <w:noProof/>
            <w:webHidden/>
          </w:rPr>
          <w:fldChar w:fldCharType="separate"/>
        </w:r>
        <w:r w:rsidR="00153FF3">
          <w:rPr>
            <w:noProof/>
            <w:webHidden/>
          </w:rPr>
          <w:t>8</w:t>
        </w:r>
        <w:r>
          <w:rPr>
            <w:noProof/>
            <w:webHidden/>
          </w:rPr>
          <w:fldChar w:fldCharType="end"/>
        </w:r>
      </w:hyperlink>
    </w:p>
    <w:p w14:paraId="1051B1FB" w14:textId="54508B3C"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14" w:history="1">
        <w:r w:rsidRPr="000339BD">
          <w:rPr>
            <w:rStyle w:val="Hyperlink"/>
            <w:noProof/>
          </w:rPr>
          <w:t>1.3.4</w:t>
        </w:r>
        <w:r>
          <w:rPr>
            <w:rFonts w:eastAsiaTheme="minorEastAsia" w:cstheme="minorBidi"/>
            <w:noProof/>
            <w:kern w:val="2"/>
            <w:sz w:val="24"/>
            <w:szCs w:val="24"/>
            <w:lang w:eastAsia="de-CH"/>
            <w14:ligatures w14:val="standardContextual"/>
          </w:rPr>
          <w:tab/>
        </w:r>
        <w:r w:rsidRPr="000339BD">
          <w:rPr>
            <w:rStyle w:val="Hyperlink"/>
            <w:noProof/>
          </w:rPr>
          <w:t>Vorgaben</w:t>
        </w:r>
        <w:r>
          <w:rPr>
            <w:noProof/>
            <w:webHidden/>
          </w:rPr>
          <w:tab/>
        </w:r>
        <w:r>
          <w:rPr>
            <w:noProof/>
            <w:webHidden/>
          </w:rPr>
          <w:fldChar w:fldCharType="begin"/>
        </w:r>
        <w:r>
          <w:rPr>
            <w:noProof/>
            <w:webHidden/>
          </w:rPr>
          <w:instrText xml:space="preserve"> PAGEREF _Toc163198114 \h </w:instrText>
        </w:r>
        <w:r>
          <w:rPr>
            <w:noProof/>
            <w:webHidden/>
          </w:rPr>
        </w:r>
        <w:r>
          <w:rPr>
            <w:noProof/>
            <w:webHidden/>
          </w:rPr>
          <w:fldChar w:fldCharType="separate"/>
        </w:r>
        <w:r w:rsidR="00153FF3">
          <w:rPr>
            <w:noProof/>
            <w:webHidden/>
          </w:rPr>
          <w:t>8</w:t>
        </w:r>
        <w:r>
          <w:rPr>
            <w:noProof/>
            <w:webHidden/>
          </w:rPr>
          <w:fldChar w:fldCharType="end"/>
        </w:r>
      </w:hyperlink>
    </w:p>
    <w:p w14:paraId="2925B364" w14:textId="0EC65DCC"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5" w:history="1">
        <w:r w:rsidRPr="000339BD">
          <w:rPr>
            <w:rStyle w:val="Hyperlink"/>
            <w:noProof/>
            <w14:scene3d>
              <w14:camera w14:prst="orthographicFront"/>
              <w14:lightRig w14:rig="threePt" w14:dir="t">
                <w14:rot w14:lat="0" w14:lon="0" w14:rev="0"/>
              </w14:lightRig>
            </w14:scene3d>
          </w:rPr>
          <w:t>1.4</w:t>
        </w:r>
        <w:r>
          <w:rPr>
            <w:rFonts w:eastAsiaTheme="minorEastAsia" w:cstheme="minorBidi"/>
            <w:noProof/>
            <w:kern w:val="2"/>
            <w:sz w:val="24"/>
            <w:szCs w:val="24"/>
            <w:lang w:eastAsia="de-CH"/>
            <w14:ligatures w14:val="standardContextual"/>
          </w:rPr>
          <w:tab/>
        </w:r>
        <w:r w:rsidRPr="000339BD">
          <w:rPr>
            <w:rStyle w:val="Hyperlink"/>
            <w:noProof/>
          </w:rPr>
          <w:t>Mittel und Methoden</w:t>
        </w:r>
        <w:r>
          <w:rPr>
            <w:noProof/>
            <w:webHidden/>
          </w:rPr>
          <w:tab/>
        </w:r>
        <w:r>
          <w:rPr>
            <w:noProof/>
            <w:webHidden/>
          </w:rPr>
          <w:fldChar w:fldCharType="begin"/>
        </w:r>
        <w:r>
          <w:rPr>
            <w:noProof/>
            <w:webHidden/>
          </w:rPr>
          <w:instrText xml:space="preserve"> PAGEREF _Toc163198115 \h </w:instrText>
        </w:r>
        <w:r>
          <w:rPr>
            <w:noProof/>
            <w:webHidden/>
          </w:rPr>
        </w:r>
        <w:r>
          <w:rPr>
            <w:noProof/>
            <w:webHidden/>
          </w:rPr>
          <w:fldChar w:fldCharType="separate"/>
        </w:r>
        <w:r w:rsidR="00153FF3">
          <w:rPr>
            <w:noProof/>
            <w:webHidden/>
          </w:rPr>
          <w:t>8</w:t>
        </w:r>
        <w:r>
          <w:rPr>
            <w:noProof/>
            <w:webHidden/>
          </w:rPr>
          <w:fldChar w:fldCharType="end"/>
        </w:r>
      </w:hyperlink>
    </w:p>
    <w:p w14:paraId="265FC890" w14:textId="5403135D"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6" w:history="1">
        <w:r w:rsidRPr="000339BD">
          <w:rPr>
            <w:rStyle w:val="Hyperlink"/>
            <w:noProof/>
            <w14:scene3d>
              <w14:camera w14:prst="orthographicFront"/>
              <w14:lightRig w14:rig="threePt" w14:dir="t">
                <w14:rot w14:lat="0" w14:lon="0" w14:rev="0"/>
              </w14:lightRig>
            </w14:scene3d>
          </w:rPr>
          <w:t>1.5</w:t>
        </w:r>
        <w:r>
          <w:rPr>
            <w:rFonts w:eastAsiaTheme="minorEastAsia" w:cstheme="minorBidi"/>
            <w:noProof/>
            <w:kern w:val="2"/>
            <w:sz w:val="24"/>
            <w:szCs w:val="24"/>
            <w:lang w:eastAsia="de-CH"/>
            <w14:ligatures w14:val="standardContextual"/>
          </w:rPr>
          <w:tab/>
        </w:r>
        <w:r w:rsidRPr="000339BD">
          <w:rPr>
            <w:rStyle w:val="Hyperlink"/>
            <w:noProof/>
          </w:rPr>
          <w:t>Vorkenntnisse</w:t>
        </w:r>
        <w:r>
          <w:rPr>
            <w:noProof/>
            <w:webHidden/>
          </w:rPr>
          <w:tab/>
        </w:r>
        <w:r>
          <w:rPr>
            <w:noProof/>
            <w:webHidden/>
          </w:rPr>
          <w:fldChar w:fldCharType="begin"/>
        </w:r>
        <w:r>
          <w:rPr>
            <w:noProof/>
            <w:webHidden/>
          </w:rPr>
          <w:instrText xml:space="preserve"> PAGEREF _Toc163198116 \h </w:instrText>
        </w:r>
        <w:r>
          <w:rPr>
            <w:noProof/>
            <w:webHidden/>
          </w:rPr>
        </w:r>
        <w:r>
          <w:rPr>
            <w:noProof/>
            <w:webHidden/>
          </w:rPr>
          <w:fldChar w:fldCharType="separate"/>
        </w:r>
        <w:r w:rsidR="00153FF3">
          <w:rPr>
            <w:noProof/>
            <w:webHidden/>
          </w:rPr>
          <w:t>10</w:t>
        </w:r>
        <w:r>
          <w:rPr>
            <w:noProof/>
            <w:webHidden/>
          </w:rPr>
          <w:fldChar w:fldCharType="end"/>
        </w:r>
      </w:hyperlink>
    </w:p>
    <w:p w14:paraId="439E0FDC" w14:textId="57BEE96E"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7" w:history="1">
        <w:r w:rsidRPr="000339BD">
          <w:rPr>
            <w:rStyle w:val="Hyperlink"/>
            <w:noProof/>
            <w14:scene3d>
              <w14:camera w14:prst="orthographicFront"/>
              <w14:lightRig w14:rig="threePt" w14:dir="t">
                <w14:rot w14:lat="0" w14:lon="0" w14:rev="0"/>
              </w14:lightRig>
            </w14:scene3d>
          </w:rPr>
          <w:t>1.6</w:t>
        </w:r>
        <w:r>
          <w:rPr>
            <w:rFonts w:eastAsiaTheme="minorEastAsia" w:cstheme="minorBidi"/>
            <w:noProof/>
            <w:kern w:val="2"/>
            <w:sz w:val="24"/>
            <w:szCs w:val="24"/>
            <w:lang w:eastAsia="de-CH"/>
            <w14:ligatures w14:val="standardContextual"/>
          </w:rPr>
          <w:tab/>
        </w:r>
        <w:r w:rsidRPr="000339BD">
          <w:rPr>
            <w:rStyle w:val="Hyperlink"/>
            <w:noProof/>
          </w:rPr>
          <w:t>Vorarbeiten</w:t>
        </w:r>
        <w:r>
          <w:rPr>
            <w:noProof/>
            <w:webHidden/>
          </w:rPr>
          <w:tab/>
        </w:r>
        <w:r>
          <w:rPr>
            <w:noProof/>
            <w:webHidden/>
          </w:rPr>
          <w:fldChar w:fldCharType="begin"/>
        </w:r>
        <w:r>
          <w:rPr>
            <w:noProof/>
            <w:webHidden/>
          </w:rPr>
          <w:instrText xml:space="preserve"> PAGEREF _Toc163198117 \h </w:instrText>
        </w:r>
        <w:r>
          <w:rPr>
            <w:noProof/>
            <w:webHidden/>
          </w:rPr>
        </w:r>
        <w:r>
          <w:rPr>
            <w:noProof/>
            <w:webHidden/>
          </w:rPr>
          <w:fldChar w:fldCharType="separate"/>
        </w:r>
        <w:r w:rsidR="00153FF3">
          <w:rPr>
            <w:noProof/>
            <w:webHidden/>
          </w:rPr>
          <w:t>10</w:t>
        </w:r>
        <w:r>
          <w:rPr>
            <w:noProof/>
            <w:webHidden/>
          </w:rPr>
          <w:fldChar w:fldCharType="end"/>
        </w:r>
      </w:hyperlink>
    </w:p>
    <w:p w14:paraId="21D332B5" w14:textId="01942B86"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8" w:history="1">
        <w:r w:rsidRPr="000339BD">
          <w:rPr>
            <w:rStyle w:val="Hyperlink"/>
            <w:noProof/>
            <w14:scene3d>
              <w14:camera w14:prst="orthographicFront"/>
              <w14:lightRig w14:rig="threePt" w14:dir="t">
                <w14:rot w14:lat="0" w14:lon="0" w14:rev="0"/>
              </w14:lightRig>
            </w14:scene3d>
          </w:rPr>
          <w:t>1.7</w:t>
        </w:r>
        <w:r>
          <w:rPr>
            <w:rFonts w:eastAsiaTheme="minorEastAsia" w:cstheme="minorBidi"/>
            <w:noProof/>
            <w:kern w:val="2"/>
            <w:sz w:val="24"/>
            <w:szCs w:val="24"/>
            <w:lang w:eastAsia="de-CH"/>
            <w14:ligatures w14:val="standardContextual"/>
          </w:rPr>
          <w:tab/>
        </w:r>
        <w:r w:rsidRPr="000339BD">
          <w:rPr>
            <w:rStyle w:val="Hyperlink"/>
            <w:noProof/>
          </w:rPr>
          <w:t>Neue Lerninhalte</w:t>
        </w:r>
        <w:r>
          <w:rPr>
            <w:noProof/>
            <w:webHidden/>
          </w:rPr>
          <w:tab/>
        </w:r>
        <w:r>
          <w:rPr>
            <w:noProof/>
            <w:webHidden/>
          </w:rPr>
          <w:fldChar w:fldCharType="begin"/>
        </w:r>
        <w:r>
          <w:rPr>
            <w:noProof/>
            <w:webHidden/>
          </w:rPr>
          <w:instrText xml:space="preserve"> PAGEREF _Toc163198118 \h </w:instrText>
        </w:r>
        <w:r>
          <w:rPr>
            <w:noProof/>
            <w:webHidden/>
          </w:rPr>
        </w:r>
        <w:r>
          <w:rPr>
            <w:noProof/>
            <w:webHidden/>
          </w:rPr>
          <w:fldChar w:fldCharType="separate"/>
        </w:r>
        <w:r w:rsidR="00153FF3">
          <w:rPr>
            <w:noProof/>
            <w:webHidden/>
          </w:rPr>
          <w:t>10</w:t>
        </w:r>
        <w:r>
          <w:rPr>
            <w:noProof/>
            <w:webHidden/>
          </w:rPr>
          <w:fldChar w:fldCharType="end"/>
        </w:r>
      </w:hyperlink>
    </w:p>
    <w:p w14:paraId="3E4CFDAE" w14:textId="077015D9"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19" w:history="1">
        <w:r w:rsidRPr="000339BD">
          <w:rPr>
            <w:rStyle w:val="Hyperlink"/>
            <w:noProof/>
            <w14:scene3d>
              <w14:camera w14:prst="orthographicFront"/>
              <w14:lightRig w14:rig="threePt" w14:dir="t">
                <w14:rot w14:lat="0" w14:lon="0" w14:rev="0"/>
              </w14:lightRig>
            </w14:scene3d>
          </w:rPr>
          <w:t>1.8</w:t>
        </w:r>
        <w:r>
          <w:rPr>
            <w:rFonts w:eastAsiaTheme="minorEastAsia" w:cstheme="minorBidi"/>
            <w:noProof/>
            <w:kern w:val="2"/>
            <w:sz w:val="24"/>
            <w:szCs w:val="24"/>
            <w:lang w:eastAsia="de-CH"/>
            <w14:ligatures w14:val="standardContextual"/>
          </w:rPr>
          <w:tab/>
        </w:r>
        <w:r w:rsidRPr="000339BD">
          <w:rPr>
            <w:rStyle w:val="Hyperlink"/>
            <w:noProof/>
          </w:rPr>
          <w:t>Arbeiten in den letzten 6 Monaten</w:t>
        </w:r>
        <w:r>
          <w:rPr>
            <w:noProof/>
            <w:webHidden/>
          </w:rPr>
          <w:tab/>
        </w:r>
        <w:r>
          <w:rPr>
            <w:noProof/>
            <w:webHidden/>
          </w:rPr>
          <w:fldChar w:fldCharType="begin"/>
        </w:r>
        <w:r>
          <w:rPr>
            <w:noProof/>
            <w:webHidden/>
          </w:rPr>
          <w:instrText xml:space="preserve"> PAGEREF _Toc163198119 \h </w:instrText>
        </w:r>
        <w:r>
          <w:rPr>
            <w:noProof/>
            <w:webHidden/>
          </w:rPr>
        </w:r>
        <w:r>
          <w:rPr>
            <w:noProof/>
            <w:webHidden/>
          </w:rPr>
          <w:fldChar w:fldCharType="separate"/>
        </w:r>
        <w:r w:rsidR="00153FF3">
          <w:rPr>
            <w:noProof/>
            <w:webHidden/>
          </w:rPr>
          <w:t>10</w:t>
        </w:r>
        <w:r>
          <w:rPr>
            <w:noProof/>
            <w:webHidden/>
          </w:rPr>
          <w:fldChar w:fldCharType="end"/>
        </w:r>
      </w:hyperlink>
    </w:p>
    <w:p w14:paraId="2AACD155" w14:textId="74BD31C2"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20" w:history="1">
        <w:r w:rsidRPr="000339BD">
          <w:rPr>
            <w:rStyle w:val="Hyperlink"/>
            <w:noProof/>
          </w:rPr>
          <w:t>2</w:t>
        </w:r>
        <w:r>
          <w:rPr>
            <w:rFonts w:eastAsiaTheme="minorEastAsia" w:cstheme="minorBidi"/>
            <w:b w:val="0"/>
            <w:bCs w:val="0"/>
            <w:noProof/>
            <w:kern w:val="2"/>
            <w:sz w:val="24"/>
            <w:szCs w:val="24"/>
            <w:lang w:eastAsia="de-CH"/>
            <w14:ligatures w14:val="standardContextual"/>
          </w:rPr>
          <w:tab/>
        </w:r>
        <w:r w:rsidRPr="000339BD">
          <w:rPr>
            <w:rStyle w:val="Hyperlink"/>
            <w:noProof/>
          </w:rPr>
          <w:t>Projektaufbauorganisation</w:t>
        </w:r>
        <w:r>
          <w:rPr>
            <w:noProof/>
            <w:webHidden/>
          </w:rPr>
          <w:tab/>
        </w:r>
        <w:r>
          <w:rPr>
            <w:noProof/>
            <w:webHidden/>
          </w:rPr>
          <w:fldChar w:fldCharType="begin"/>
        </w:r>
        <w:r>
          <w:rPr>
            <w:noProof/>
            <w:webHidden/>
          </w:rPr>
          <w:instrText xml:space="preserve"> PAGEREF _Toc163198120 \h </w:instrText>
        </w:r>
        <w:r>
          <w:rPr>
            <w:noProof/>
            <w:webHidden/>
          </w:rPr>
        </w:r>
        <w:r>
          <w:rPr>
            <w:noProof/>
            <w:webHidden/>
          </w:rPr>
          <w:fldChar w:fldCharType="separate"/>
        </w:r>
        <w:r w:rsidR="00153FF3">
          <w:rPr>
            <w:noProof/>
            <w:webHidden/>
          </w:rPr>
          <w:t>11</w:t>
        </w:r>
        <w:r>
          <w:rPr>
            <w:noProof/>
            <w:webHidden/>
          </w:rPr>
          <w:fldChar w:fldCharType="end"/>
        </w:r>
      </w:hyperlink>
    </w:p>
    <w:p w14:paraId="42E76A8B" w14:textId="1A448572"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21" w:history="1">
        <w:r w:rsidRPr="000339BD">
          <w:rPr>
            <w:rStyle w:val="Hyperlink"/>
            <w:noProof/>
            <w14:scene3d>
              <w14:camera w14:prst="orthographicFront"/>
              <w14:lightRig w14:rig="threePt" w14:dir="t">
                <w14:rot w14:lat="0" w14:lon="0" w14:rev="0"/>
              </w14:lightRig>
            </w14:scene3d>
          </w:rPr>
          <w:t>2.1</w:t>
        </w:r>
        <w:r>
          <w:rPr>
            <w:rFonts w:eastAsiaTheme="minorEastAsia" w:cstheme="minorBidi"/>
            <w:noProof/>
            <w:kern w:val="2"/>
            <w:sz w:val="24"/>
            <w:szCs w:val="24"/>
            <w:lang w:eastAsia="de-CH"/>
            <w14:ligatures w14:val="standardContextual"/>
          </w:rPr>
          <w:tab/>
        </w:r>
        <w:r w:rsidRPr="000339BD">
          <w:rPr>
            <w:rStyle w:val="Hyperlink"/>
            <w:noProof/>
          </w:rPr>
          <w:t>Projektumfeld</w:t>
        </w:r>
        <w:r>
          <w:rPr>
            <w:noProof/>
            <w:webHidden/>
          </w:rPr>
          <w:tab/>
        </w:r>
        <w:r>
          <w:rPr>
            <w:noProof/>
            <w:webHidden/>
          </w:rPr>
          <w:fldChar w:fldCharType="begin"/>
        </w:r>
        <w:r>
          <w:rPr>
            <w:noProof/>
            <w:webHidden/>
          </w:rPr>
          <w:instrText xml:space="preserve"> PAGEREF _Toc163198121 \h </w:instrText>
        </w:r>
        <w:r>
          <w:rPr>
            <w:noProof/>
            <w:webHidden/>
          </w:rPr>
        </w:r>
        <w:r>
          <w:rPr>
            <w:noProof/>
            <w:webHidden/>
          </w:rPr>
          <w:fldChar w:fldCharType="separate"/>
        </w:r>
        <w:r w:rsidR="00153FF3">
          <w:rPr>
            <w:noProof/>
            <w:webHidden/>
          </w:rPr>
          <w:t>11</w:t>
        </w:r>
        <w:r>
          <w:rPr>
            <w:noProof/>
            <w:webHidden/>
          </w:rPr>
          <w:fldChar w:fldCharType="end"/>
        </w:r>
      </w:hyperlink>
    </w:p>
    <w:p w14:paraId="42EF26F8" w14:textId="557C85A8"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22" w:history="1">
        <w:r w:rsidRPr="000339BD">
          <w:rPr>
            <w:rStyle w:val="Hyperlink"/>
            <w:noProof/>
          </w:rPr>
          <w:t>2.1.1</w:t>
        </w:r>
        <w:r>
          <w:rPr>
            <w:rFonts w:eastAsiaTheme="minorEastAsia" w:cstheme="minorBidi"/>
            <w:noProof/>
            <w:kern w:val="2"/>
            <w:sz w:val="24"/>
            <w:szCs w:val="24"/>
            <w:lang w:eastAsia="de-CH"/>
            <w14:ligatures w14:val="standardContextual"/>
          </w:rPr>
          <w:tab/>
        </w:r>
        <w:r w:rsidRPr="000339BD">
          <w:rPr>
            <w:rStyle w:val="Hyperlink"/>
            <w:noProof/>
          </w:rPr>
          <w:t>Softec AG</w:t>
        </w:r>
        <w:r>
          <w:rPr>
            <w:noProof/>
            <w:webHidden/>
          </w:rPr>
          <w:tab/>
        </w:r>
        <w:r>
          <w:rPr>
            <w:noProof/>
            <w:webHidden/>
          </w:rPr>
          <w:fldChar w:fldCharType="begin"/>
        </w:r>
        <w:r>
          <w:rPr>
            <w:noProof/>
            <w:webHidden/>
          </w:rPr>
          <w:instrText xml:space="preserve"> PAGEREF _Toc163198122 \h </w:instrText>
        </w:r>
        <w:r>
          <w:rPr>
            <w:noProof/>
            <w:webHidden/>
          </w:rPr>
        </w:r>
        <w:r>
          <w:rPr>
            <w:noProof/>
            <w:webHidden/>
          </w:rPr>
          <w:fldChar w:fldCharType="separate"/>
        </w:r>
        <w:r w:rsidR="00153FF3">
          <w:rPr>
            <w:noProof/>
            <w:webHidden/>
          </w:rPr>
          <w:t>11</w:t>
        </w:r>
        <w:r>
          <w:rPr>
            <w:noProof/>
            <w:webHidden/>
          </w:rPr>
          <w:fldChar w:fldCharType="end"/>
        </w:r>
      </w:hyperlink>
    </w:p>
    <w:p w14:paraId="6BB6D514" w14:textId="682211CA"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23" w:history="1">
        <w:r w:rsidRPr="000339BD">
          <w:rPr>
            <w:rStyle w:val="Hyperlink"/>
            <w:noProof/>
          </w:rPr>
          <w:t>2.1.1.1</w:t>
        </w:r>
        <w:r>
          <w:rPr>
            <w:rFonts w:eastAsiaTheme="minorEastAsia" w:cstheme="minorBidi"/>
            <w:noProof/>
            <w:kern w:val="2"/>
            <w:sz w:val="24"/>
            <w:szCs w:val="24"/>
            <w:lang w:eastAsia="de-CH"/>
            <w14:ligatures w14:val="standardContextual"/>
          </w:rPr>
          <w:tab/>
        </w:r>
        <w:r w:rsidRPr="000339BD">
          <w:rPr>
            <w:rStyle w:val="Hyperlink"/>
            <w:noProof/>
          </w:rPr>
          <w:t>Codefathers</w:t>
        </w:r>
        <w:r>
          <w:rPr>
            <w:noProof/>
            <w:webHidden/>
          </w:rPr>
          <w:tab/>
        </w:r>
        <w:r>
          <w:rPr>
            <w:noProof/>
            <w:webHidden/>
          </w:rPr>
          <w:fldChar w:fldCharType="begin"/>
        </w:r>
        <w:r>
          <w:rPr>
            <w:noProof/>
            <w:webHidden/>
          </w:rPr>
          <w:instrText xml:space="preserve"> PAGEREF _Toc163198123 \h </w:instrText>
        </w:r>
        <w:r>
          <w:rPr>
            <w:noProof/>
            <w:webHidden/>
          </w:rPr>
        </w:r>
        <w:r>
          <w:rPr>
            <w:noProof/>
            <w:webHidden/>
          </w:rPr>
          <w:fldChar w:fldCharType="separate"/>
        </w:r>
        <w:r w:rsidR="00153FF3">
          <w:rPr>
            <w:noProof/>
            <w:webHidden/>
          </w:rPr>
          <w:t>11</w:t>
        </w:r>
        <w:r>
          <w:rPr>
            <w:noProof/>
            <w:webHidden/>
          </w:rPr>
          <w:fldChar w:fldCharType="end"/>
        </w:r>
      </w:hyperlink>
    </w:p>
    <w:p w14:paraId="60194A10" w14:textId="7B99F65D"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24" w:history="1">
        <w:r w:rsidRPr="000339BD">
          <w:rPr>
            <w:rStyle w:val="Hyperlink"/>
            <w:noProof/>
          </w:rPr>
          <w:t>2.1.1.2</w:t>
        </w:r>
        <w:r>
          <w:rPr>
            <w:rFonts w:eastAsiaTheme="minorEastAsia" w:cstheme="minorBidi"/>
            <w:noProof/>
            <w:kern w:val="2"/>
            <w:sz w:val="24"/>
            <w:szCs w:val="24"/>
            <w:lang w:eastAsia="de-CH"/>
            <w14:ligatures w14:val="standardContextual"/>
          </w:rPr>
          <w:tab/>
        </w:r>
        <w:r w:rsidRPr="000339BD">
          <w:rPr>
            <w:rStyle w:val="Hyperlink"/>
            <w:noProof/>
          </w:rPr>
          <w:t>LAWIS</w:t>
        </w:r>
        <w:r>
          <w:rPr>
            <w:noProof/>
            <w:webHidden/>
          </w:rPr>
          <w:tab/>
        </w:r>
        <w:r>
          <w:rPr>
            <w:noProof/>
            <w:webHidden/>
          </w:rPr>
          <w:fldChar w:fldCharType="begin"/>
        </w:r>
        <w:r>
          <w:rPr>
            <w:noProof/>
            <w:webHidden/>
          </w:rPr>
          <w:instrText xml:space="preserve"> PAGEREF _Toc163198124 \h </w:instrText>
        </w:r>
        <w:r>
          <w:rPr>
            <w:noProof/>
            <w:webHidden/>
          </w:rPr>
        </w:r>
        <w:r>
          <w:rPr>
            <w:noProof/>
            <w:webHidden/>
          </w:rPr>
          <w:fldChar w:fldCharType="separate"/>
        </w:r>
        <w:r w:rsidR="00153FF3">
          <w:rPr>
            <w:noProof/>
            <w:webHidden/>
          </w:rPr>
          <w:t>11</w:t>
        </w:r>
        <w:r>
          <w:rPr>
            <w:noProof/>
            <w:webHidden/>
          </w:rPr>
          <w:fldChar w:fldCharType="end"/>
        </w:r>
      </w:hyperlink>
    </w:p>
    <w:p w14:paraId="453B33EF" w14:textId="327485FD"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25" w:history="1">
        <w:r w:rsidRPr="000339BD">
          <w:rPr>
            <w:rStyle w:val="Hyperlink"/>
            <w:noProof/>
          </w:rPr>
          <w:t>2.1.2</w:t>
        </w:r>
        <w:r>
          <w:rPr>
            <w:rFonts w:eastAsiaTheme="minorEastAsia" w:cstheme="minorBidi"/>
            <w:noProof/>
            <w:kern w:val="2"/>
            <w:sz w:val="24"/>
            <w:szCs w:val="24"/>
            <w:lang w:eastAsia="de-CH"/>
            <w14:ligatures w14:val="standardContextual"/>
          </w:rPr>
          <w:tab/>
        </w:r>
        <w:r w:rsidRPr="000339BD">
          <w:rPr>
            <w:rStyle w:val="Hyperlink"/>
            <w:noProof/>
          </w:rPr>
          <w:t>bildxzug Lehre im Verbund</w:t>
        </w:r>
        <w:r>
          <w:rPr>
            <w:noProof/>
            <w:webHidden/>
          </w:rPr>
          <w:tab/>
        </w:r>
        <w:r>
          <w:rPr>
            <w:noProof/>
            <w:webHidden/>
          </w:rPr>
          <w:fldChar w:fldCharType="begin"/>
        </w:r>
        <w:r>
          <w:rPr>
            <w:noProof/>
            <w:webHidden/>
          </w:rPr>
          <w:instrText xml:space="preserve"> PAGEREF _Toc163198125 \h </w:instrText>
        </w:r>
        <w:r>
          <w:rPr>
            <w:noProof/>
            <w:webHidden/>
          </w:rPr>
        </w:r>
        <w:r>
          <w:rPr>
            <w:noProof/>
            <w:webHidden/>
          </w:rPr>
          <w:fldChar w:fldCharType="separate"/>
        </w:r>
        <w:r w:rsidR="00153FF3">
          <w:rPr>
            <w:noProof/>
            <w:webHidden/>
          </w:rPr>
          <w:t>11</w:t>
        </w:r>
        <w:r>
          <w:rPr>
            <w:noProof/>
            <w:webHidden/>
          </w:rPr>
          <w:fldChar w:fldCharType="end"/>
        </w:r>
      </w:hyperlink>
    </w:p>
    <w:p w14:paraId="0B4435CA" w14:textId="61B8D84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26" w:history="1">
        <w:r w:rsidRPr="000339BD">
          <w:rPr>
            <w:rStyle w:val="Hyperlink"/>
            <w:noProof/>
            <w14:scene3d>
              <w14:camera w14:prst="orthographicFront"/>
              <w14:lightRig w14:rig="threePt" w14:dir="t">
                <w14:rot w14:lat="0" w14:lon="0" w14:rev="0"/>
              </w14:lightRig>
            </w14:scene3d>
          </w:rPr>
          <w:t>2.2</w:t>
        </w:r>
        <w:r>
          <w:rPr>
            <w:rFonts w:eastAsiaTheme="minorEastAsia" w:cstheme="minorBidi"/>
            <w:noProof/>
            <w:kern w:val="2"/>
            <w:sz w:val="24"/>
            <w:szCs w:val="24"/>
            <w:lang w:eastAsia="de-CH"/>
            <w14:ligatures w14:val="standardContextual"/>
          </w:rPr>
          <w:tab/>
        </w:r>
        <w:r w:rsidRPr="000339BD">
          <w:rPr>
            <w:rStyle w:val="Hyperlink"/>
            <w:noProof/>
          </w:rPr>
          <w:t>Projektorganisation</w:t>
        </w:r>
        <w:r>
          <w:rPr>
            <w:noProof/>
            <w:webHidden/>
          </w:rPr>
          <w:tab/>
        </w:r>
        <w:r>
          <w:rPr>
            <w:noProof/>
            <w:webHidden/>
          </w:rPr>
          <w:fldChar w:fldCharType="begin"/>
        </w:r>
        <w:r>
          <w:rPr>
            <w:noProof/>
            <w:webHidden/>
          </w:rPr>
          <w:instrText xml:space="preserve"> PAGEREF _Toc163198126 \h </w:instrText>
        </w:r>
        <w:r>
          <w:rPr>
            <w:noProof/>
            <w:webHidden/>
          </w:rPr>
        </w:r>
        <w:r>
          <w:rPr>
            <w:noProof/>
            <w:webHidden/>
          </w:rPr>
          <w:fldChar w:fldCharType="separate"/>
        </w:r>
        <w:r w:rsidR="00153FF3">
          <w:rPr>
            <w:noProof/>
            <w:webHidden/>
          </w:rPr>
          <w:t>12</w:t>
        </w:r>
        <w:r>
          <w:rPr>
            <w:noProof/>
            <w:webHidden/>
          </w:rPr>
          <w:fldChar w:fldCharType="end"/>
        </w:r>
      </w:hyperlink>
    </w:p>
    <w:p w14:paraId="52D03151" w14:textId="3182C622"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27" w:history="1">
        <w:r w:rsidRPr="000339BD">
          <w:rPr>
            <w:rStyle w:val="Hyperlink"/>
            <w:noProof/>
          </w:rPr>
          <w:t>2.2.1</w:t>
        </w:r>
        <w:r>
          <w:rPr>
            <w:rFonts w:eastAsiaTheme="minorEastAsia" w:cstheme="minorBidi"/>
            <w:noProof/>
            <w:kern w:val="2"/>
            <w:sz w:val="24"/>
            <w:szCs w:val="24"/>
            <w:lang w:eastAsia="de-CH"/>
            <w14:ligatures w14:val="standardContextual"/>
          </w:rPr>
          <w:tab/>
        </w:r>
        <w:r w:rsidRPr="000339BD">
          <w:rPr>
            <w:rStyle w:val="Hyperlink"/>
            <w:noProof/>
          </w:rPr>
          <w:t>Beteiligte Personen</w:t>
        </w:r>
        <w:r>
          <w:rPr>
            <w:noProof/>
            <w:webHidden/>
          </w:rPr>
          <w:tab/>
        </w:r>
        <w:r>
          <w:rPr>
            <w:noProof/>
            <w:webHidden/>
          </w:rPr>
          <w:fldChar w:fldCharType="begin"/>
        </w:r>
        <w:r>
          <w:rPr>
            <w:noProof/>
            <w:webHidden/>
          </w:rPr>
          <w:instrText xml:space="preserve"> PAGEREF _Toc163198127 \h </w:instrText>
        </w:r>
        <w:r>
          <w:rPr>
            <w:noProof/>
            <w:webHidden/>
          </w:rPr>
        </w:r>
        <w:r>
          <w:rPr>
            <w:noProof/>
            <w:webHidden/>
          </w:rPr>
          <w:fldChar w:fldCharType="separate"/>
        </w:r>
        <w:r w:rsidR="00153FF3">
          <w:rPr>
            <w:noProof/>
            <w:webHidden/>
          </w:rPr>
          <w:t>13</w:t>
        </w:r>
        <w:r>
          <w:rPr>
            <w:noProof/>
            <w:webHidden/>
          </w:rPr>
          <w:fldChar w:fldCharType="end"/>
        </w:r>
      </w:hyperlink>
    </w:p>
    <w:p w14:paraId="1800CD57" w14:textId="40F8E29E"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28" w:history="1">
        <w:r w:rsidRPr="000339BD">
          <w:rPr>
            <w:rStyle w:val="Hyperlink"/>
            <w:noProof/>
            <w14:scene3d>
              <w14:camera w14:prst="orthographicFront"/>
              <w14:lightRig w14:rig="threePt" w14:dir="t">
                <w14:rot w14:lat="0" w14:lon="0" w14:rev="0"/>
              </w14:lightRig>
            </w14:scene3d>
          </w:rPr>
          <w:t>2.3</w:t>
        </w:r>
        <w:r>
          <w:rPr>
            <w:rFonts w:eastAsiaTheme="minorEastAsia" w:cstheme="minorBidi"/>
            <w:noProof/>
            <w:kern w:val="2"/>
            <w:sz w:val="24"/>
            <w:szCs w:val="24"/>
            <w:lang w:eastAsia="de-CH"/>
            <w14:ligatures w14:val="standardContextual"/>
          </w:rPr>
          <w:tab/>
        </w:r>
        <w:r w:rsidRPr="000339BD">
          <w:rPr>
            <w:rStyle w:val="Hyperlink"/>
            <w:noProof/>
          </w:rPr>
          <w:t>Projektmethode</w:t>
        </w:r>
        <w:r>
          <w:rPr>
            <w:noProof/>
            <w:webHidden/>
          </w:rPr>
          <w:tab/>
        </w:r>
        <w:r>
          <w:rPr>
            <w:noProof/>
            <w:webHidden/>
          </w:rPr>
          <w:fldChar w:fldCharType="begin"/>
        </w:r>
        <w:r>
          <w:rPr>
            <w:noProof/>
            <w:webHidden/>
          </w:rPr>
          <w:instrText xml:space="preserve"> PAGEREF _Toc163198128 \h </w:instrText>
        </w:r>
        <w:r>
          <w:rPr>
            <w:noProof/>
            <w:webHidden/>
          </w:rPr>
        </w:r>
        <w:r>
          <w:rPr>
            <w:noProof/>
            <w:webHidden/>
          </w:rPr>
          <w:fldChar w:fldCharType="separate"/>
        </w:r>
        <w:r w:rsidR="00153FF3">
          <w:rPr>
            <w:noProof/>
            <w:webHidden/>
          </w:rPr>
          <w:t>14</w:t>
        </w:r>
        <w:r>
          <w:rPr>
            <w:noProof/>
            <w:webHidden/>
          </w:rPr>
          <w:fldChar w:fldCharType="end"/>
        </w:r>
      </w:hyperlink>
    </w:p>
    <w:p w14:paraId="71D23F12" w14:textId="455A8AC5"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29" w:history="1">
        <w:r w:rsidRPr="000339BD">
          <w:rPr>
            <w:rStyle w:val="Hyperlink"/>
            <w:noProof/>
          </w:rPr>
          <w:t>2.3.1</w:t>
        </w:r>
        <w:r>
          <w:rPr>
            <w:rFonts w:eastAsiaTheme="minorEastAsia" w:cstheme="minorBidi"/>
            <w:noProof/>
            <w:kern w:val="2"/>
            <w:sz w:val="24"/>
            <w:szCs w:val="24"/>
            <w:lang w:eastAsia="de-CH"/>
            <w14:ligatures w14:val="standardContextual"/>
          </w:rPr>
          <w:tab/>
        </w:r>
        <w:r w:rsidRPr="000339BD">
          <w:rPr>
            <w:rStyle w:val="Hyperlink"/>
            <w:noProof/>
          </w:rPr>
          <w:t>Vergleich von Projektmethoden</w:t>
        </w:r>
        <w:r>
          <w:rPr>
            <w:noProof/>
            <w:webHidden/>
          </w:rPr>
          <w:tab/>
        </w:r>
        <w:r>
          <w:rPr>
            <w:noProof/>
            <w:webHidden/>
          </w:rPr>
          <w:fldChar w:fldCharType="begin"/>
        </w:r>
        <w:r>
          <w:rPr>
            <w:noProof/>
            <w:webHidden/>
          </w:rPr>
          <w:instrText xml:space="preserve"> PAGEREF _Toc163198129 \h </w:instrText>
        </w:r>
        <w:r>
          <w:rPr>
            <w:noProof/>
            <w:webHidden/>
          </w:rPr>
        </w:r>
        <w:r>
          <w:rPr>
            <w:noProof/>
            <w:webHidden/>
          </w:rPr>
          <w:fldChar w:fldCharType="separate"/>
        </w:r>
        <w:r w:rsidR="00153FF3">
          <w:rPr>
            <w:noProof/>
            <w:webHidden/>
          </w:rPr>
          <w:t>14</w:t>
        </w:r>
        <w:r>
          <w:rPr>
            <w:noProof/>
            <w:webHidden/>
          </w:rPr>
          <w:fldChar w:fldCharType="end"/>
        </w:r>
      </w:hyperlink>
    </w:p>
    <w:p w14:paraId="29CA85C9" w14:textId="0309A1AF"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0" w:history="1">
        <w:r w:rsidRPr="000339BD">
          <w:rPr>
            <w:rStyle w:val="Hyperlink"/>
            <w:noProof/>
          </w:rPr>
          <w:t>2.3.1.1</w:t>
        </w:r>
        <w:r>
          <w:rPr>
            <w:rFonts w:eastAsiaTheme="minorEastAsia" w:cstheme="minorBidi"/>
            <w:noProof/>
            <w:kern w:val="2"/>
            <w:sz w:val="24"/>
            <w:szCs w:val="24"/>
            <w:lang w:eastAsia="de-CH"/>
            <w14:ligatures w14:val="standardContextual"/>
          </w:rPr>
          <w:tab/>
        </w:r>
        <w:r w:rsidRPr="000339BD">
          <w:rPr>
            <w:rStyle w:val="Hyperlink"/>
            <w:noProof/>
          </w:rPr>
          <w:t>IPERKA</w:t>
        </w:r>
        <w:r>
          <w:rPr>
            <w:noProof/>
            <w:webHidden/>
          </w:rPr>
          <w:tab/>
        </w:r>
        <w:r>
          <w:rPr>
            <w:noProof/>
            <w:webHidden/>
          </w:rPr>
          <w:fldChar w:fldCharType="begin"/>
        </w:r>
        <w:r>
          <w:rPr>
            <w:noProof/>
            <w:webHidden/>
          </w:rPr>
          <w:instrText xml:space="preserve"> PAGEREF _Toc163198130 \h </w:instrText>
        </w:r>
        <w:r>
          <w:rPr>
            <w:noProof/>
            <w:webHidden/>
          </w:rPr>
        </w:r>
        <w:r>
          <w:rPr>
            <w:noProof/>
            <w:webHidden/>
          </w:rPr>
          <w:fldChar w:fldCharType="separate"/>
        </w:r>
        <w:r w:rsidR="00153FF3">
          <w:rPr>
            <w:noProof/>
            <w:webHidden/>
          </w:rPr>
          <w:t>14</w:t>
        </w:r>
        <w:r>
          <w:rPr>
            <w:noProof/>
            <w:webHidden/>
          </w:rPr>
          <w:fldChar w:fldCharType="end"/>
        </w:r>
      </w:hyperlink>
    </w:p>
    <w:p w14:paraId="597B2764" w14:textId="5E5434CF"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1" w:history="1">
        <w:r w:rsidRPr="000339BD">
          <w:rPr>
            <w:rStyle w:val="Hyperlink"/>
            <w:noProof/>
          </w:rPr>
          <w:t>2.3.1.2</w:t>
        </w:r>
        <w:r>
          <w:rPr>
            <w:rFonts w:eastAsiaTheme="minorEastAsia" w:cstheme="minorBidi"/>
            <w:noProof/>
            <w:kern w:val="2"/>
            <w:sz w:val="24"/>
            <w:szCs w:val="24"/>
            <w:lang w:eastAsia="de-CH"/>
            <w14:ligatures w14:val="standardContextual"/>
          </w:rPr>
          <w:tab/>
        </w:r>
        <w:r w:rsidRPr="000339BD">
          <w:rPr>
            <w:rStyle w:val="Hyperlink"/>
            <w:noProof/>
          </w:rPr>
          <w:t>Wasserfall</w:t>
        </w:r>
        <w:r>
          <w:rPr>
            <w:noProof/>
            <w:webHidden/>
          </w:rPr>
          <w:tab/>
        </w:r>
        <w:r>
          <w:rPr>
            <w:noProof/>
            <w:webHidden/>
          </w:rPr>
          <w:fldChar w:fldCharType="begin"/>
        </w:r>
        <w:r>
          <w:rPr>
            <w:noProof/>
            <w:webHidden/>
          </w:rPr>
          <w:instrText xml:space="preserve"> PAGEREF _Toc163198131 \h </w:instrText>
        </w:r>
        <w:r>
          <w:rPr>
            <w:noProof/>
            <w:webHidden/>
          </w:rPr>
        </w:r>
        <w:r>
          <w:rPr>
            <w:noProof/>
            <w:webHidden/>
          </w:rPr>
          <w:fldChar w:fldCharType="separate"/>
        </w:r>
        <w:r w:rsidR="00153FF3">
          <w:rPr>
            <w:noProof/>
            <w:webHidden/>
          </w:rPr>
          <w:t>14</w:t>
        </w:r>
        <w:r>
          <w:rPr>
            <w:noProof/>
            <w:webHidden/>
          </w:rPr>
          <w:fldChar w:fldCharType="end"/>
        </w:r>
      </w:hyperlink>
    </w:p>
    <w:p w14:paraId="64A30A15" w14:textId="037989BB"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2" w:history="1">
        <w:r w:rsidRPr="000339BD">
          <w:rPr>
            <w:rStyle w:val="Hyperlink"/>
            <w:noProof/>
          </w:rPr>
          <w:t>2.3.1.3</w:t>
        </w:r>
        <w:r>
          <w:rPr>
            <w:rFonts w:eastAsiaTheme="minorEastAsia" w:cstheme="minorBidi"/>
            <w:noProof/>
            <w:kern w:val="2"/>
            <w:sz w:val="24"/>
            <w:szCs w:val="24"/>
            <w:lang w:eastAsia="de-CH"/>
            <w14:ligatures w14:val="standardContextual"/>
          </w:rPr>
          <w:tab/>
        </w:r>
        <w:r w:rsidRPr="000339BD">
          <w:rPr>
            <w:rStyle w:val="Hyperlink"/>
            <w:noProof/>
          </w:rPr>
          <w:t>Kanban</w:t>
        </w:r>
        <w:r>
          <w:rPr>
            <w:noProof/>
            <w:webHidden/>
          </w:rPr>
          <w:tab/>
        </w:r>
        <w:r>
          <w:rPr>
            <w:noProof/>
            <w:webHidden/>
          </w:rPr>
          <w:fldChar w:fldCharType="begin"/>
        </w:r>
        <w:r>
          <w:rPr>
            <w:noProof/>
            <w:webHidden/>
          </w:rPr>
          <w:instrText xml:space="preserve"> PAGEREF _Toc163198132 \h </w:instrText>
        </w:r>
        <w:r>
          <w:rPr>
            <w:noProof/>
            <w:webHidden/>
          </w:rPr>
        </w:r>
        <w:r>
          <w:rPr>
            <w:noProof/>
            <w:webHidden/>
          </w:rPr>
          <w:fldChar w:fldCharType="separate"/>
        </w:r>
        <w:r w:rsidR="00153FF3">
          <w:rPr>
            <w:noProof/>
            <w:webHidden/>
          </w:rPr>
          <w:t>15</w:t>
        </w:r>
        <w:r>
          <w:rPr>
            <w:noProof/>
            <w:webHidden/>
          </w:rPr>
          <w:fldChar w:fldCharType="end"/>
        </w:r>
      </w:hyperlink>
    </w:p>
    <w:p w14:paraId="5DC6B0E7" w14:textId="30E96891"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33" w:history="1">
        <w:r w:rsidRPr="000339BD">
          <w:rPr>
            <w:rStyle w:val="Hyperlink"/>
            <w:noProof/>
          </w:rPr>
          <w:t>2.3.2</w:t>
        </w:r>
        <w:r>
          <w:rPr>
            <w:rFonts w:eastAsiaTheme="minorEastAsia" w:cstheme="minorBidi"/>
            <w:noProof/>
            <w:kern w:val="2"/>
            <w:sz w:val="24"/>
            <w:szCs w:val="24"/>
            <w:lang w:eastAsia="de-CH"/>
            <w14:ligatures w14:val="standardContextual"/>
          </w:rPr>
          <w:tab/>
        </w:r>
        <w:r w:rsidRPr="000339BD">
          <w:rPr>
            <w:rStyle w:val="Hyperlink"/>
            <w:noProof/>
          </w:rPr>
          <w:t>Auswahl der Projektmethode</w:t>
        </w:r>
        <w:r>
          <w:rPr>
            <w:noProof/>
            <w:webHidden/>
          </w:rPr>
          <w:tab/>
        </w:r>
        <w:r>
          <w:rPr>
            <w:noProof/>
            <w:webHidden/>
          </w:rPr>
          <w:fldChar w:fldCharType="begin"/>
        </w:r>
        <w:r>
          <w:rPr>
            <w:noProof/>
            <w:webHidden/>
          </w:rPr>
          <w:instrText xml:space="preserve"> PAGEREF _Toc163198133 \h </w:instrText>
        </w:r>
        <w:r>
          <w:rPr>
            <w:noProof/>
            <w:webHidden/>
          </w:rPr>
        </w:r>
        <w:r>
          <w:rPr>
            <w:noProof/>
            <w:webHidden/>
          </w:rPr>
          <w:fldChar w:fldCharType="separate"/>
        </w:r>
        <w:r w:rsidR="00153FF3">
          <w:rPr>
            <w:noProof/>
            <w:webHidden/>
          </w:rPr>
          <w:t>16</w:t>
        </w:r>
        <w:r>
          <w:rPr>
            <w:noProof/>
            <w:webHidden/>
          </w:rPr>
          <w:fldChar w:fldCharType="end"/>
        </w:r>
      </w:hyperlink>
    </w:p>
    <w:p w14:paraId="2A7D6FA0" w14:textId="67A4FD4A"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34" w:history="1">
        <w:r w:rsidRPr="000339BD">
          <w:rPr>
            <w:rStyle w:val="Hyperlink"/>
            <w:noProof/>
          </w:rPr>
          <w:t>2.3.3</w:t>
        </w:r>
        <w:r>
          <w:rPr>
            <w:rFonts w:eastAsiaTheme="minorEastAsia" w:cstheme="minorBidi"/>
            <w:noProof/>
            <w:kern w:val="2"/>
            <w:sz w:val="24"/>
            <w:szCs w:val="24"/>
            <w:lang w:eastAsia="de-CH"/>
            <w14:ligatures w14:val="standardContextual"/>
          </w:rPr>
          <w:tab/>
        </w:r>
        <w:r w:rsidRPr="000339BD">
          <w:rPr>
            <w:rStyle w:val="Hyperlink"/>
            <w:noProof/>
          </w:rPr>
          <w:t>Anwendung der ausgewählten Projektmethode</w:t>
        </w:r>
        <w:r>
          <w:rPr>
            <w:noProof/>
            <w:webHidden/>
          </w:rPr>
          <w:tab/>
        </w:r>
        <w:r>
          <w:rPr>
            <w:noProof/>
            <w:webHidden/>
          </w:rPr>
          <w:fldChar w:fldCharType="begin"/>
        </w:r>
        <w:r>
          <w:rPr>
            <w:noProof/>
            <w:webHidden/>
          </w:rPr>
          <w:instrText xml:space="preserve"> PAGEREF _Toc163198134 \h </w:instrText>
        </w:r>
        <w:r>
          <w:rPr>
            <w:noProof/>
            <w:webHidden/>
          </w:rPr>
        </w:r>
        <w:r>
          <w:rPr>
            <w:noProof/>
            <w:webHidden/>
          </w:rPr>
          <w:fldChar w:fldCharType="separate"/>
        </w:r>
        <w:r w:rsidR="00153FF3">
          <w:rPr>
            <w:noProof/>
            <w:webHidden/>
          </w:rPr>
          <w:t>16</w:t>
        </w:r>
        <w:r>
          <w:rPr>
            <w:noProof/>
            <w:webHidden/>
          </w:rPr>
          <w:fldChar w:fldCharType="end"/>
        </w:r>
      </w:hyperlink>
    </w:p>
    <w:p w14:paraId="29302192" w14:textId="7685D512"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35" w:history="1">
        <w:r w:rsidRPr="000339BD">
          <w:rPr>
            <w:rStyle w:val="Hyperlink"/>
            <w:noProof/>
            <w14:scene3d>
              <w14:camera w14:prst="orthographicFront"/>
              <w14:lightRig w14:rig="threePt" w14:dir="t">
                <w14:rot w14:lat="0" w14:lon="0" w14:rev="0"/>
              </w14:lightRig>
            </w14:scene3d>
          </w:rPr>
          <w:t>2.4</w:t>
        </w:r>
        <w:r>
          <w:rPr>
            <w:rFonts w:eastAsiaTheme="minorEastAsia" w:cstheme="minorBidi"/>
            <w:noProof/>
            <w:kern w:val="2"/>
            <w:sz w:val="24"/>
            <w:szCs w:val="24"/>
            <w:lang w:eastAsia="de-CH"/>
            <w14:ligatures w14:val="standardContextual"/>
          </w:rPr>
          <w:tab/>
        </w:r>
        <w:r w:rsidRPr="000339BD">
          <w:rPr>
            <w:rStyle w:val="Hyperlink"/>
            <w:noProof/>
          </w:rPr>
          <w:t>Verwendete Technologien und Tools</w:t>
        </w:r>
        <w:r>
          <w:rPr>
            <w:noProof/>
            <w:webHidden/>
          </w:rPr>
          <w:tab/>
        </w:r>
        <w:r>
          <w:rPr>
            <w:noProof/>
            <w:webHidden/>
          </w:rPr>
          <w:fldChar w:fldCharType="begin"/>
        </w:r>
        <w:r>
          <w:rPr>
            <w:noProof/>
            <w:webHidden/>
          </w:rPr>
          <w:instrText xml:space="preserve"> PAGEREF _Toc163198135 \h </w:instrText>
        </w:r>
        <w:r>
          <w:rPr>
            <w:noProof/>
            <w:webHidden/>
          </w:rPr>
        </w:r>
        <w:r>
          <w:rPr>
            <w:noProof/>
            <w:webHidden/>
          </w:rPr>
          <w:fldChar w:fldCharType="separate"/>
        </w:r>
        <w:r w:rsidR="00153FF3">
          <w:rPr>
            <w:noProof/>
            <w:webHidden/>
          </w:rPr>
          <w:t>17</w:t>
        </w:r>
        <w:r>
          <w:rPr>
            <w:noProof/>
            <w:webHidden/>
          </w:rPr>
          <w:fldChar w:fldCharType="end"/>
        </w:r>
      </w:hyperlink>
    </w:p>
    <w:p w14:paraId="3684ACB7" w14:textId="0959B755"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36" w:history="1">
        <w:r w:rsidRPr="000339BD">
          <w:rPr>
            <w:rStyle w:val="Hyperlink"/>
            <w:noProof/>
          </w:rPr>
          <w:t>2.4.1</w:t>
        </w:r>
        <w:r>
          <w:rPr>
            <w:rFonts w:eastAsiaTheme="minorEastAsia" w:cstheme="minorBidi"/>
            <w:noProof/>
            <w:kern w:val="2"/>
            <w:sz w:val="24"/>
            <w:szCs w:val="24"/>
            <w:lang w:eastAsia="de-CH"/>
            <w14:ligatures w14:val="standardContextual"/>
          </w:rPr>
          <w:tab/>
        </w:r>
        <w:r w:rsidRPr="000339BD">
          <w:rPr>
            <w:rStyle w:val="Hyperlink"/>
            <w:noProof/>
          </w:rPr>
          <w:t>Entwickler-Tools</w:t>
        </w:r>
        <w:r>
          <w:rPr>
            <w:noProof/>
            <w:webHidden/>
          </w:rPr>
          <w:tab/>
        </w:r>
        <w:r>
          <w:rPr>
            <w:noProof/>
            <w:webHidden/>
          </w:rPr>
          <w:fldChar w:fldCharType="begin"/>
        </w:r>
        <w:r>
          <w:rPr>
            <w:noProof/>
            <w:webHidden/>
          </w:rPr>
          <w:instrText xml:space="preserve"> PAGEREF _Toc163198136 \h </w:instrText>
        </w:r>
        <w:r>
          <w:rPr>
            <w:noProof/>
            <w:webHidden/>
          </w:rPr>
        </w:r>
        <w:r>
          <w:rPr>
            <w:noProof/>
            <w:webHidden/>
          </w:rPr>
          <w:fldChar w:fldCharType="separate"/>
        </w:r>
        <w:r w:rsidR="00153FF3">
          <w:rPr>
            <w:noProof/>
            <w:webHidden/>
          </w:rPr>
          <w:t>17</w:t>
        </w:r>
        <w:r>
          <w:rPr>
            <w:noProof/>
            <w:webHidden/>
          </w:rPr>
          <w:fldChar w:fldCharType="end"/>
        </w:r>
      </w:hyperlink>
    </w:p>
    <w:p w14:paraId="1AE2B7AF" w14:textId="57F0E34E"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7" w:history="1">
        <w:r w:rsidRPr="000339BD">
          <w:rPr>
            <w:rStyle w:val="Hyperlink"/>
            <w:noProof/>
          </w:rPr>
          <w:t>2.4.1.1</w:t>
        </w:r>
        <w:r>
          <w:rPr>
            <w:rFonts w:eastAsiaTheme="minorEastAsia" w:cstheme="minorBidi"/>
            <w:noProof/>
            <w:kern w:val="2"/>
            <w:sz w:val="24"/>
            <w:szCs w:val="24"/>
            <w:lang w:eastAsia="de-CH"/>
            <w14:ligatures w14:val="standardContextual"/>
          </w:rPr>
          <w:tab/>
        </w:r>
        <w:r w:rsidRPr="000339BD">
          <w:rPr>
            <w:rStyle w:val="Hyperlink"/>
            <w:noProof/>
          </w:rPr>
          <w:t>Editoren</w:t>
        </w:r>
        <w:r>
          <w:rPr>
            <w:noProof/>
            <w:webHidden/>
          </w:rPr>
          <w:tab/>
        </w:r>
        <w:r>
          <w:rPr>
            <w:noProof/>
            <w:webHidden/>
          </w:rPr>
          <w:fldChar w:fldCharType="begin"/>
        </w:r>
        <w:r>
          <w:rPr>
            <w:noProof/>
            <w:webHidden/>
          </w:rPr>
          <w:instrText xml:space="preserve"> PAGEREF _Toc163198137 \h </w:instrText>
        </w:r>
        <w:r>
          <w:rPr>
            <w:noProof/>
            <w:webHidden/>
          </w:rPr>
        </w:r>
        <w:r>
          <w:rPr>
            <w:noProof/>
            <w:webHidden/>
          </w:rPr>
          <w:fldChar w:fldCharType="separate"/>
        </w:r>
        <w:r w:rsidR="00153FF3">
          <w:rPr>
            <w:noProof/>
            <w:webHidden/>
          </w:rPr>
          <w:t>17</w:t>
        </w:r>
        <w:r>
          <w:rPr>
            <w:noProof/>
            <w:webHidden/>
          </w:rPr>
          <w:fldChar w:fldCharType="end"/>
        </w:r>
      </w:hyperlink>
    </w:p>
    <w:p w14:paraId="06AD67D4" w14:textId="5A2FB621"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8" w:history="1">
        <w:r w:rsidRPr="000339BD">
          <w:rPr>
            <w:rStyle w:val="Hyperlink"/>
            <w:noProof/>
          </w:rPr>
          <w:t>2.4.1.2</w:t>
        </w:r>
        <w:r>
          <w:rPr>
            <w:rFonts w:eastAsiaTheme="minorEastAsia" w:cstheme="minorBidi"/>
            <w:noProof/>
            <w:kern w:val="2"/>
            <w:sz w:val="24"/>
            <w:szCs w:val="24"/>
            <w:lang w:eastAsia="de-CH"/>
            <w14:ligatures w14:val="standardContextual"/>
          </w:rPr>
          <w:tab/>
        </w:r>
        <w:r w:rsidRPr="000339BD">
          <w:rPr>
            <w:rStyle w:val="Hyperlink"/>
            <w:noProof/>
          </w:rPr>
          <w:t>Source Code Verwaltung</w:t>
        </w:r>
        <w:r>
          <w:rPr>
            <w:noProof/>
            <w:webHidden/>
          </w:rPr>
          <w:tab/>
        </w:r>
        <w:r>
          <w:rPr>
            <w:noProof/>
            <w:webHidden/>
          </w:rPr>
          <w:fldChar w:fldCharType="begin"/>
        </w:r>
        <w:r>
          <w:rPr>
            <w:noProof/>
            <w:webHidden/>
          </w:rPr>
          <w:instrText xml:space="preserve"> PAGEREF _Toc163198138 \h </w:instrText>
        </w:r>
        <w:r>
          <w:rPr>
            <w:noProof/>
            <w:webHidden/>
          </w:rPr>
        </w:r>
        <w:r>
          <w:rPr>
            <w:noProof/>
            <w:webHidden/>
          </w:rPr>
          <w:fldChar w:fldCharType="separate"/>
        </w:r>
        <w:r w:rsidR="00153FF3">
          <w:rPr>
            <w:noProof/>
            <w:webHidden/>
          </w:rPr>
          <w:t>17</w:t>
        </w:r>
        <w:r>
          <w:rPr>
            <w:noProof/>
            <w:webHidden/>
          </w:rPr>
          <w:fldChar w:fldCharType="end"/>
        </w:r>
      </w:hyperlink>
    </w:p>
    <w:p w14:paraId="4574ECC8" w14:textId="6773DD5E"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39" w:history="1">
        <w:r w:rsidRPr="000339BD">
          <w:rPr>
            <w:rStyle w:val="Hyperlink"/>
            <w:noProof/>
          </w:rPr>
          <w:t>2.4.1.3</w:t>
        </w:r>
        <w:r>
          <w:rPr>
            <w:rFonts w:eastAsiaTheme="minorEastAsia" w:cstheme="minorBidi"/>
            <w:noProof/>
            <w:kern w:val="2"/>
            <w:sz w:val="24"/>
            <w:szCs w:val="24"/>
            <w:lang w:eastAsia="de-CH"/>
            <w14:ligatures w14:val="standardContextual"/>
          </w:rPr>
          <w:tab/>
        </w:r>
        <w:r w:rsidRPr="000339BD">
          <w:rPr>
            <w:rStyle w:val="Hyperlink"/>
            <w:noProof/>
          </w:rPr>
          <w:t>Datenbank Management Tool</w:t>
        </w:r>
        <w:r>
          <w:rPr>
            <w:noProof/>
            <w:webHidden/>
          </w:rPr>
          <w:tab/>
        </w:r>
        <w:r>
          <w:rPr>
            <w:noProof/>
            <w:webHidden/>
          </w:rPr>
          <w:fldChar w:fldCharType="begin"/>
        </w:r>
        <w:r>
          <w:rPr>
            <w:noProof/>
            <w:webHidden/>
          </w:rPr>
          <w:instrText xml:space="preserve"> PAGEREF _Toc163198139 \h </w:instrText>
        </w:r>
        <w:r>
          <w:rPr>
            <w:noProof/>
            <w:webHidden/>
          </w:rPr>
        </w:r>
        <w:r>
          <w:rPr>
            <w:noProof/>
            <w:webHidden/>
          </w:rPr>
          <w:fldChar w:fldCharType="separate"/>
        </w:r>
        <w:r w:rsidR="00153FF3">
          <w:rPr>
            <w:noProof/>
            <w:webHidden/>
          </w:rPr>
          <w:t>17</w:t>
        </w:r>
        <w:r>
          <w:rPr>
            <w:noProof/>
            <w:webHidden/>
          </w:rPr>
          <w:fldChar w:fldCharType="end"/>
        </w:r>
      </w:hyperlink>
    </w:p>
    <w:p w14:paraId="31AC9A69" w14:textId="1CD039FA"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0" w:history="1">
        <w:r w:rsidRPr="000339BD">
          <w:rPr>
            <w:rStyle w:val="Hyperlink"/>
            <w:noProof/>
          </w:rPr>
          <w:t>2.4.2</w:t>
        </w:r>
        <w:r>
          <w:rPr>
            <w:rFonts w:eastAsiaTheme="minorEastAsia" w:cstheme="minorBidi"/>
            <w:noProof/>
            <w:kern w:val="2"/>
            <w:sz w:val="24"/>
            <w:szCs w:val="24"/>
            <w:lang w:eastAsia="de-CH"/>
            <w14:ligatures w14:val="standardContextual"/>
          </w:rPr>
          <w:tab/>
        </w:r>
        <w:r w:rsidRPr="000339BD">
          <w:rPr>
            <w:rStyle w:val="Hyperlink"/>
            <w:noProof/>
          </w:rPr>
          <w:t>draw.io</w:t>
        </w:r>
        <w:r>
          <w:rPr>
            <w:noProof/>
            <w:webHidden/>
          </w:rPr>
          <w:tab/>
        </w:r>
        <w:r>
          <w:rPr>
            <w:noProof/>
            <w:webHidden/>
          </w:rPr>
          <w:fldChar w:fldCharType="begin"/>
        </w:r>
        <w:r>
          <w:rPr>
            <w:noProof/>
            <w:webHidden/>
          </w:rPr>
          <w:instrText xml:space="preserve"> PAGEREF _Toc163198140 \h </w:instrText>
        </w:r>
        <w:r>
          <w:rPr>
            <w:noProof/>
            <w:webHidden/>
          </w:rPr>
        </w:r>
        <w:r>
          <w:rPr>
            <w:noProof/>
            <w:webHidden/>
          </w:rPr>
          <w:fldChar w:fldCharType="separate"/>
        </w:r>
        <w:r w:rsidR="00153FF3">
          <w:rPr>
            <w:noProof/>
            <w:webHidden/>
          </w:rPr>
          <w:t>18</w:t>
        </w:r>
        <w:r>
          <w:rPr>
            <w:noProof/>
            <w:webHidden/>
          </w:rPr>
          <w:fldChar w:fldCharType="end"/>
        </w:r>
      </w:hyperlink>
    </w:p>
    <w:p w14:paraId="45AC7B3F" w14:textId="534108B0"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1" w:history="1">
        <w:r w:rsidRPr="000339BD">
          <w:rPr>
            <w:rStyle w:val="Hyperlink"/>
            <w:noProof/>
          </w:rPr>
          <w:t>2.4.3</w:t>
        </w:r>
        <w:r>
          <w:rPr>
            <w:rFonts w:eastAsiaTheme="minorEastAsia" w:cstheme="minorBidi"/>
            <w:noProof/>
            <w:kern w:val="2"/>
            <w:sz w:val="24"/>
            <w:szCs w:val="24"/>
            <w:lang w:eastAsia="de-CH"/>
            <w14:ligatures w14:val="standardContextual"/>
          </w:rPr>
          <w:tab/>
        </w:r>
        <w:r w:rsidRPr="000339BD">
          <w:rPr>
            <w:rStyle w:val="Hyperlink"/>
            <w:noProof/>
          </w:rPr>
          <w:t>Google Sheets</w:t>
        </w:r>
        <w:r>
          <w:rPr>
            <w:noProof/>
            <w:webHidden/>
          </w:rPr>
          <w:tab/>
        </w:r>
        <w:r>
          <w:rPr>
            <w:noProof/>
            <w:webHidden/>
          </w:rPr>
          <w:fldChar w:fldCharType="begin"/>
        </w:r>
        <w:r>
          <w:rPr>
            <w:noProof/>
            <w:webHidden/>
          </w:rPr>
          <w:instrText xml:space="preserve"> PAGEREF _Toc163198141 \h </w:instrText>
        </w:r>
        <w:r>
          <w:rPr>
            <w:noProof/>
            <w:webHidden/>
          </w:rPr>
        </w:r>
        <w:r>
          <w:rPr>
            <w:noProof/>
            <w:webHidden/>
          </w:rPr>
          <w:fldChar w:fldCharType="separate"/>
        </w:r>
        <w:r w:rsidR="00153FF3">
          <w:rPr>
            <w:noProof/>
            <w:webHidden/>
          </w:rPr>
          <w:t>18</w:t>
        </w:r>
        <w:r>
          <w:rPr>
            <w:noProof/>
            <w:webHidden/>
          </w:rPr>
          <w:fldChar w:fldCharType="end"/>
        </w:r>
      </w:hyperlink>
    </w:p>
    <w:p w14:paraId="0500F635" w14:textId="267E0272"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2" w:history="1">
        <w:r w:rsidRPr="000339BD">
          <w:rPr>
            <w:rStyle w:val="Hyperlink"/>
            <w:noProof/>
          </w:rPr>
          <w:t>2.4.4</w:t>
        </w:r>
        <w:r>
          <w:rPr>
            <w:rFonts w:eastAsiaTheme="minorEastAsia" w:cstheme="minorBidi"/>
            <w:noProof/>
            <w:kern w:val="2"/>
            <w:sz w:val="24"/>
            <w:szCs w:val="24"/>
            <w:lang w:eastAsia="de-CH"/>
            <w14:ligatures w14:val="standardContextual"/>
          </w:rPr>
          <w:tab/>
        </w:r>
        <w:r w:rsidRPr="000339BD">
          <w:rPr>
            <w:rStyle w:val="Hyperlink"/>
            <w:noProof/>
          </w:rPr>
          <w:t>Trello</w:t>
        </w:r>
        <w:r>
          <w:rPr>
            <w:noProof/>
            <w:webHidden/>
          </w:rPr>
          <w:tab/>
        </w:r>
        <w:r>
          <w:rPr>
            <w:noProof/>
            <w:webHidden/>
          </w:rPr>
          <w:fldChar w:fldCharType="begin"/>
        </w:r>
        <w:r>
          <w:rPr>
            <w:noProof/>
            <w:webHidden/>
          </w:rPr>
          <w:instrText xml:space="preserve"> PAGEREF _Toc163198142 \h </w:instrText>
        </w:r>
        <w:r>
          <w:rPr>
            <w:noProof/>
            <w:webHidden/>
          </w:rPr>
        </w:r>
        <w:r>
          <w:rPr>
            <w:noProof/>
            <w:webHidden/>
          </w:rPr>
          <w:fldChar w:fldCharType="separate"/>
        </w:r>
        <w:r w:rsidR="00153FF3">
          <w:rPr>
            <w:noProof/>
            <w:webHidden/>
          </w:rPr>
          <w:t>18</w:t>
        </w:r>
        <w:r>
          <w:rPr>
            <w:noProof/>
            <w:webHidden/>
          </w:rPr>
          <w:fldChar w:fldCharType="end"/>
        </w:r>
      </w:hyperlink>
    </w:p>
    <w:p w14:paraId="10F20C53" w14:textId="22C357D8"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3" w:history="1">
        <w:r w:rsidRPr="000339BD">
          <w:rPr>
            <w:rStyle w:val="Hyperlink"/>
            <w:noProof/>
          </w:rPr>
          <w:t>2.4.5</w:t>
        </w:r>
        <w:r>
          <w:rPr>
            <w:rFonts w:eastAsiaTheme="minorEastAsia" w:cstheme="minorBidi"/>
            <w:noProof/>
            <w:kern w:val="2"/>
            <w:sz w:val="24"/>
            <w:szCs w:val="24"/>
            <w:lang w:eastAsia="de-CH"/>
            <w14:ligatures w14:val="standardContextual"/>
          </w:rPr>
          <w:tab/>
        </w:r>
        <w:r w:rsidRPr="000339BD">
          <w:rPr>
            <w:rStyle w:val="Hyperlink"/>
            <w:noProof/>
          </w:rPr>
          <w:t>Dokumentation</w:t>
        </w:r>
        <w:r>
          <w:rPr>
            <w:noProof/>
            <w:webHidden/>
          </w:rPr>
          <w:tab/>
        </w:r>
        <w:r>
          <w:rPr>
            <w:noProof/>
            <w:webHidden/>
          </w:rPr>
          <w:fldChar w:fldCharType="begin"/>
        </w:r>
        <w:r>
          <w:rPr>
            <w:noProof/>
            <w:webHidden/>
          </w:rPr>
          <w:instrText xml:space="preserve"> PAGEREF _Toc163198143 \h </w:instrText>
        </w:r>
        <w:r>
          <w:rPr>
            <w:noProof/>
            <w:webHidden/>
          </w:rPr>
        </w:r>
        <w:r>
          <w:rPr>
            <w:noProof/>
            <w:webHidden/>
          </w:rPr>
          <w:fldChar w:fldCharType="separate"/>
        </w:r>
        <w:r w:rsidR="00153FF3">
          <w:rPr>
            <w:noProof/>
            <w:webHidden/>
          </w:rPr>
          <w:t>18</w:t>
        </w:r>
        <w:r>
          <w:rPr>
            <w:noProof/>
            <w:webHidden/>
          </w:rPr>
          <w:fldChar w:fldCharType="end"/>
        </w:r>
      </w:hyperlink>
    </w:p>
    <w:p w14:paraId="30CF810E" w14:textId="18B31A70"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44" w:history="1">
        <w:r w:rsidRPr="000339BD">
          <w:rPr>
            <w:rStyle w:val="Hyperlink"/>
            <w:noProof/>
          </w:rPr>
          <w:t>2.4.6</w:t>
        </w:r>
        <w:r>
          <w:rPr>
            <w:rFonts w:eastAsiaTheme="minorEastAsia" w:cstheme="minorBidi"/>
            <w:noProof/>
            <w:kern w:val="2"/>
            <w:sz w:val="24"/>
            <w:szCs w:val="24"/>
            <w:lang w:eastAsia="de-CH"/>
            <w14:ligatures w14:val="standardContextual"/>
          </w:rPr>
          <w:tab/>
        </w:r>
        <w:r w:rsidRPr="000339BD">
          <w:rPr>
            <w:rStyle w:val="Hyperlink"/>
            <w:noProof/>
          </w:rPr>
          <w:t>Organisation und Sicherung der Arbeitsergebnisse</w:t>
        </w:r>
        <w:r>
          <w:rPr>
            <w:noProof/>
            <w:webHidden/>
          </w:rPr>
          <w:tab/>
        </w:r>
        <w:r>
          <w:rPr>
            <w:noProof/>
            <w:webHidden/>
          </w:rPr>
          <w:fldChar w:fldCharType="begin"/>
        </w:r>
        <w:r>
          <w:rPr>
            <w:noProof/>
            <w:webHidden/>
          </w:rPr>
          <w:instrText xml:space="preserve"> PAGEREF _Toc163198144 \h </w:instrText>
        </w:r>
        <w:r>
          <w:rPr>
            <w:noProof/>
            <w:webHidden/>
          </w:rPr>
        </w:r>
        <w:r>
          <w:rPr>
            <w:noProof/>
            <w:webHidden/>
          </w:rPr>
          <w:fldChar w:fldCharType="separate"/>
        </w:r>
        <w:r w:rsidR="00153FF3">
          <w:rPr>
            <w:noProof/>
            <w:webHidden/>
          </w:rPr>
          <w:t>18</w:t>
        </w:r>
        <w:r>
          <w:rPr>
            <w:noProof/>
            <w:webHidden/>
          </w:rPr>
          <w:fldChar w:fldCharType="end"/>
        </w:r>
      </w:hyperlink>
    </w:p>
    <w:p w14:paraId="2396B2B4" w14:textId="5E60C09F"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45" w:history="1">
        <w:r w:rsidRPr="000339BD">
          <w:rPr>
            <w:rStyle w:val="Hyperlink"/>
            <w:noProof/>
          </w:rPr>
          <w:t>3</w:t>
        </w:r>
        <w:r>
          <w:rPr>
            <w:rFonts w:eastAsiaTheme="minorEastAsia" w:cstheme="minorBidi"/>
            <w:b w:val="0"/>
            <w:bCs w:val="0"/>
            <w:noProof/>
            <w:kern w:val="2"/>
            <w:sz w:val="24"/>
            <w:szCs w:val="24"/>
            <w:lang w:eastAsia="de-CH"/>
            <w14:ligatures w14:val="standardContextual"/>
          </w:rPr>
          <w:tab/>
        </w:r>
        <w:r w:rsidRPr="000339BD">
          <w:rPr>
            <w:rStyle w:val="Hyperlink"/>
            <w:noProof/>
          </w:rPr>
          <w:t>Projektplanung</w:t>
        </w:r>
        <w:r>
          <w:rPr>
            <w:noProof/>
            <w:webHidden/>
          </w:rPr>
          <w:tab/>
        </w:r>
        <w:r>
          <w:rPr>
            <w:noProof/>
            <w:webHidden/>
          </w:rPr>
          <w:fldChar w:fldCharType="begin"/>
        </w:r>
        <w:r>
          <w:rPr>
            <w:noProof/>
            <w:webHidden/>
          </w:rPr>
          <w:instrText xml:space="preserve"> PAGEREF _Toc163198145 \h </w:instrText>
        </w:r>
        <w:r>
          <w:rPr>
            <w:noProof/>
            <w:webHidden/>
          </w:rPr>
        </w:r>
        <w:r>
          <w:rPr>
            <w:noProof/>
            <w:webHidden/>
          </w:rPr>
          <w:fldChar w:fldCharType="separate"/>
        </w:r>
        <w:r w:rsidR="00153FF3">
          <w:rPr>
            <w:noProof/>
            <w:webHidden/>
          </w:rPr>
          <w:t>18</w:t>
        </w:r>
        <w:r>
          <w:rPr>
            <w:noProof/>
            <w:webHidden/>
          </w:rPr>
          <w:fldChar w:fldCharType="end"/>
        </w:r>
      </w:hyperlink>
    </w:p>
    <w:p w14:paraId="67527B34" w14:textId="3203914C"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46" w:history="1">
        <w:r w:rsidRPr="000339BD">
          <w:rPr>
            <w:rStyle w:val="Hyperlink"/>
            <w:noProof/>
            <w14:scene3d>
              <w14:camera w14:prst="orthographicFront"/>
              <w14:lightRig w14:rig="threePt" w14:dir="t">
                <w14:rot w14:lat="0" w14:lon="0" w14:rev="0"/>
              </w14:lightRig>
            </w14:scene3d>
          </w:rPr>
          <w:t>3.1</w:t>
        </w:r>
        <w:r>
          <w:rPr>
            <w:rFonts w:eastAsiaTheme="minorEastAsia" w:cstheme="minorBidi"/>
            <w:noProof/>
            <w:kern w:val="2"/>
            <w:sz w:val="24"/>
            <w:szCs w:val="24"/>
            <w:lang w:eastAsia="de-CH"/>
            <w14:ligatures w14:val="standardContextual"/>
          </w:rPr>
          <w:tab/>
        </w:r>
        <w:r w:rsidRPr="000339BD">
          <w:rPr>
            <w:rStyle w:val="Hyperlink"/>
            <w:noProof/>
          </w:rPr>
          <w:t>Use Case</w:t>
        </w:r>
        <w:r>
          <w:rPr>
            <w:noProof/>
            <w:webHidden/>
          </w:rPr>
          <w:tab/>
        </w:r>
        <w:r>
          <w:rPr>
            <w:noProof/>
            <w:webHidden/>
          </w:rPr>
          <w:fldChar w:fldCharType="begin"/>
        </w:r>
        <w:r>
          <w:rPr>
            <w:noProof/>
            <w:webHidden/>
          </w:rPr>
          <w:instrText xml:space="preserve"> PAGEREF _Toc163198146 \h </w:instrText>
        </w:r>
        <w:r>
          <w:rPr>
            <w:noProof/>
            <w:webHidden/>
          </w:rPr>
        </w:r>
        <w:r>
          <w:rPr>
            <w:noProof/>
            <w:webHidden/>
          </w:rPr>
          <w:fldChar w:fldCharType="separate"/>
        </w:r>
        <w:r w:rsidR="00153FF3">
          <w:rPr>
            <w:noProof/>
            <w:webHidden/>
          </w:rPr>
          <w:t>18</w:t>
        </w:r>
        <w:r>
          <w:rPr>
            <w:noProof/>
            <w:webHidden/>
          </w:rPr>
          <w:fldChar w:fldCharType="end"/>
        </w:r>
      </w:hyperlink>
    </w:p>
    <w:p w14:paraId="624D7598" w14:textId="2163F47F"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47" w:history="1">
        <w:r w:rsidRPr="000339BD">
          <w:rPr>
            <w:rStyle w:val="Hyperlink"/>
            <w:noProof/>
            <w14:scene3d>
              <w14:camera w14:prst="orthographicFront"/>
              <w14:lightRig w14:rig="threePt" w14:dir="t">
                <w14:rot w14:lat="0" w14:lon="0" w14:rev="0"/>
              </w14:lightRig>
            </w14:scene3d>
          </w:rPr>
          <w:t>3.2</w:t>
        </w:r>
        <w:r>
          <w:rPr>
            <w:rFonts w:eastAsiaTheme="minorEastAsia" w:cstheme="minorBidi"/>
            <w:noProof/>
            <w:kern w:val="2"/>
            <w:sz w:val="24"/>
            <w:szCs w:val="24"/>
            <w:lang w:eastAsia="de-CH"/>
            <w14:ligatures w14:val="standardContextual"/>
          </w:rPr>
          <w:tab/>
        </w:r>
        <w:r w:rsidRPr="000339BD">
          <w:rPr>
            <w:rStyle w:val="Hyperlink"/>
            <w:noProof/>
          </w:rPr>
          <w:t>Anforderungsliste</w:t>
        </w:r>
        <w:r>
          <w:rPr>
            <w:noProof/>
            <w:webHidden/>
          </w:rPr>
          <w:tab/>
        </w:r>
        <w:r>
          <w:rPr>
            <w:noProof/>
            <w:webHidden/>
          </w:rPr>
          <w:fldChar w:fldCharType="begin"/>
        </w:r>
        <w:r>
          <w:rPr>
            <w:noProof/>
            <w:webHidden/>
          </w:rPr>
          <w:instrText xml:space="preserve"> PAGEREF _Toc163198147 \h </w:instrText>
        </w:r>
        <w:r>
          <w:rPr>
            <w:noProof/>
            <w:webHidden/>
          </w:rPr>
        </w:r>
        <w:r>
          <w:rPr>
            <w:noProof/>
            <w:webHidden/>
          </w:rPr>
          <w:fldChar w:fldCharType="separate"/>
        </w:r>
        <w:r w:rsidR="00153FF3">
          <w:rPr>
            <w:noProof/>
            <w:webHidden/>
          </w:rPr>
          <w:t>19</w:t>
        </w:r>
        <w:r>
          <w:rPr>
            <w:noProof/>
            <w:webHidden/>
          </w:rPr>
          <w:fldChar w:fldCharType="end"/>
        </w:r>
      </w:hyperlink>
    </w:p>
    <w:p w14:paraId="50A54426" w14:textId="3B116FF0"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48" w:history="1">
        <w:r w:rsidRPr="000339BD">
          <w:rPr>
            <w:rStyle w:val="Hyperlink"/>
            <w:noProof/>
            <w14:scene3d>
              <w14:camera w14:prst="orthographicFront"/>
              <w14:lightRig w14:rig="threePt" w14:dir="t">
                <w14:rot w14:lat="0" w14:lon="0" w14:rev="0"/>
              </w14:lightRig>
            </w14:scene3d>
          </w:rPr>
          <w:t>3.3</w:t>
        </w:r>
        <w:r>
          <w:rPr>
            <w:rFonts w:eastAsiaTheme="minorEastAsia" w:cstheme="minorBidi"/>
            <w:noProof/>
            <w:kern w:val="2"/>
            <w:sz w:val="24"/>
            <w:szCs w:val="24"/>
            <w:lang w:eastAsia="de-CH"/>
            <w14:ligatures w14:val="standardContextual"/>
          </w:rPr>
          <w:tab/>
        </w:r>
        <w:r w:rsidRPr="000339BD">
          <w:rPr>
            <w:rStyle w:val="Hyperlink"/>
            <w:noProof/>
          </w:rPr>
          <w:t>User Stories</w:t>
        </w:r>
        <w:r>
          <w:rPr>
            <w:noProof/>
            <w:webHidden/>
          </w:rPr>
          <w:tab/>
        </w:r>
        <w:r>
          <w:rPr>
            <w:noProof/>
            <w:webHidden/>
          </w:rPr>
          <w:fldChar w:fldCharType="begin"/>
        </w:r>
        <w:r>
          <w:rPr>
            <w:noProof/>
            <w:webHidden/>
          </w:rPr>
          <w:instrText xml:space="preserve"> PAGEREF _Toc163198148 \h </w:instrText>
        </w:r>
        <w:r>
          <w:rPr>
            <w:noProof/>
            <w:webHidden/>
          </w:rPr>
        </w:r>
        <w:r>
          <w:rPr>
            <w:noProof/>
            <w:webHidden/>
          </w:rPr>
          <w:fldChar w:fldCharType="separate"/>
        </w:r>
        <w:r w:rsidR="00153FF3">
          <w:rPr>
            <w:noProof/>
            <w:webHidden/>
          </w:rPr>
          <w:t>21</w:t>
        </w:r>
        <w:r>
          <w:rPr>
            <w:noProof/>
            <w:webHidden/>
          </w:rPr>
          <w:fldChar w:fldCharType="end"/>
        </w:r>
      </w:hyperlink>
    </w:p>
    <w:p w14:paraId="6F345046" w14:textId="4CAC441E"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49" w:history="1">
        <w:r w:rsidRPr="000339BD">
          <w:rPr>
            <w:rStyle w:val="Hyperlink"/>
            <w:noProof/>
            <w14:scene3d>
              <w14:camera w14:prst="orthographicFront"/>
              <w14:lightRig w14:rig="threePt" w14:dir="t">
                <w14:rot w14:lat="0" w14:lon="0" w14:rev="0"/>
              </w14:lightRig>
            </w14:scene3d>
          </w:rPr>
          <w:t>3.4</w:t>
        </w:r>
        <w:r>
          <w:rPr>
            <w:rFonts w:eastAsiaTheme="minorEastAsia" w:cstheme="minorBidi"/>
            <w:noProof/>
            <w:kern w:val="2"/>
            <w:sz w:val="24"/>
            <w:szCs w:val="24"/>
            <w:lang w:eastAsia="de-CH"/>
            <w14:ligatures w14:val="standardContextual"/>
          </w:rPr>
          <w:tab/>
        </w:r>
        <w:r w:rsidRPr="000339BD">
          <w:rPr>
            <w:rStyle w:val="Hyperlink"/>
            <w:noProof/>
          </w:rPr>
          <w:t>Risikoanalyse</w:t>
        </w:r>
        <w:r>
          <w:rPr>
            <w:noProof/>
            <w:webHidden/>
          </w:rPr>
          <w:tab/>
        </w:r>
        <w:r>
          <w:rPr>
            <w:noProof/>
            <w:webHidden/>
          </w:rPr>
          <w:fldChar w:fldCharType="begin"/>
        </w:r>
        <w:r>
          <w:rPr>
            <w:noProof/>
            <w:webHidden/>
          </w:rPr>
          <w:instrText xml:space="preserve"> PAGEREF _Toc163198149 \h </w:instrText>
        </w:r>
        <w:r>
          <w:rPr>
            <w:noProof/>
            <w:webHidden/>
          </w:rPr>
        </w:r>
        <w:r>
          <w:rPr>
            <w:noProof/>
            <w:webHidden/>
          </w:rPr>
          <w:fldChar w:fldCharType="separate"/>
        </w:r>
        <w:r w:rsidR="00153FF3">
          <w:rPr>
            <w:noProof/>
            <w:webHidden/>
          </w:rPr>
          <w:t>30</w:t>
        </w:r>
        <w:r>
          <w:rPr>
            <w:noProof/>
            <w:webHidden/>
          </w:rPr>
          <w:fldChar w:fldCharType="end"/>
        </w:r>
      </w:hyperlink>
    </w:p>
    <w:p w14:paraId="44F891E7" w14:textId="22968DD7"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0" w:history="1">
        <w:r w:rsidRPr="000339BD">
          <w:rPr>
            <w:rStyle w:val="Hyperlink"/>
            <w:noProof/>
          </w:rPr>
          <w:t>3.4.1</w:t>
        </w:r>
        <w:r>
          <w:rPr>
            <w:rFonts w:eastAsiaTheme="minorEastAsia" w:cstheme="minorBidi"/>
            <w:noProof/>
            <w:kern w:val="2"/>
            <w:sz w:val="24"/>
            <w:szCs w:val="24"/>
            <w:lang w:eastAsia="de-CH"/>
            <w14:ligatures w14:val="standardContextual"/>
          </w:rPr>
          <w:tab/>
        </w:r>
        <w:r w:rsidRPr="000339BD">
          <w:rPr>
            <w:rStyle w:val="Hyperlink"/>
            <w:noProof/>
          </w:rPr>
          <w:t>Motivationsverlust – R1</w:t>
        </w:r>
        <w:r>
          <w:rPr>
            <w:noProof/>
            <w:webHidden/>
          </w:rPr>
          <w:tab/>
        </w:r>
        <w:r>
          <w:rPr>
            <w:noProof/>
            <w:webHidden/>
          </w:rPr>
          <w:fldChar w:fldCharType="begin"/>
        </w:r>
        <w:r>
          <w:rPr>
            <w:noProof/>
            <w:webHidden/>
          </w:rPr>
          <w:instrText xml:space="preserve"> PAGEREF _Toc163198150 \h </w:instrText>
        </w:r>
        <w:r>
          <w:rPr>
            <w:noProof/>
            <w:webHidden/>
          </w:rPr>
        </w:r>
        <w:r>
          <w:rPr>
            <w:noProof/>
            <w:webHidden/>
          </w:rPr>
          <w:fldChar w:fldCharType="separate"/>
        </w:r>
        <w:r w:rsidR="00153FF3">
          <w:rPr>
            <w:noProof/>
            <w:webHidden/>
          </w:rPr>
          <w:t>30</w:t>
        </w:r>
        <w:r>
          <w:rPr>
            <w:noProof/>
            <w:webHidden/>
          </w:rPr>
          <w:fldChar w:fldCharType="end"/>
        </w:r>
      </w:hyperlink>
    </w:p>
    <w:p w14:paraId="0F022A28" w14:textId="2A3EF04A"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1" w:history="1">
        <w:r w:rsidRPr="000339BD">
          <w:rPr>
            <w:rStyle w:val="Hyperlink"/>
            <w:noProof/>
          </w:rPr>
          <w:t>3.4.2</w:t>
        </w:r>
        <w:r>
          <w:rPr>
            <w:rFonts w:eastAsiaTheme="minorEastAsia" w:cstheme="minorBidi"/>
            <w:noProof/>
            <w:kern w:val="2"/>
            <w:sz w:val="24"/>
            <w:szCs w:val="24"/>
            <w:lang w:eastAsia="de-CH"/>
            <w14:ligatures w14:val="standardContextual"/>
          </w:rPr>
          <w:tab/>
        </w:r>
        <w:r w:rsidRPr="000339BD">
          <w:rPr>
            <w:rStyle w:val="Hyperlink"/>
            <w:noProof/>
          </w:rPr>
          <w:t>Unfall – R2</w:t>
        </w:r>
        <w:r>
          <w:rPr>
            <w:noProof/>
            <w:webHidden/>
          </w:rPr>
          <w:tab/>
        </w:r>
        <w:r>
          <w:rPr>
            <w:noProof/>
            <w:webHidden/>
          </w:rPr>
          <w:fldChar w:fldCharType="begin"/>
        </w:r>
        <w:r>
          <w:rPr>
            <w:noProof/>
            <w:webHidden/>
          </w:rPr>
          <w:instrText xml:space="preserve"> PAGEREF _Toc163198151 \h </w:instrText>
        </w:r>
        <w:r>
          <w:rPr>
            <w:noProof/>
            <w:webHidden/>
          </w:rPr>
        </w:r>
        <w:r>
          <w:rPr>
            <w:noProof/>
            <w:webHidden/>
          </w:rPr>
          <w:fldChar w:fldCharType="separate"/>
        </w:r>
        <w:r w:rsidR="00153FF3">
          <w:rPr>
            <w:noProof/>
            <w:webHidden/>
          </w:rPr>
          <w:t>30</w:t>
        </w:r>
        <w:r>
          <w:rPr>
            <w:noProof/>
            <w:webHidden/>
          </w:rPr>
          <w:fldChar w:fldCharType="end"/>
        </w:r>
      </w:hyperlink>
    </w:p>
    <w:p w14:paraId="6117EED6" w14:textId="303DEB99"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2" w:history="1">
        <w:r w:rsidRPr="000339BD">
          <w:rPr>
            <w:rStyle w:val="Hyperlink"/>
            <w:noProof/>
          </w:rPr>
          <w:t>3.4.3</w:t>
        </w:r>
        <w:r>
          <w:rPr>
            <w:rFonts w:eastAsiaTheme="minorEastAsia" w:cstheme="minorBidi"/>
            <w:noProof/>
            <w:kern w:val="2"/>
            <w:sz w:val="24"/>
            <w:szCs w:val="24"/>
            <w:lang w:eastAsia="de-CH"/>
            <w14:ligatures w14:val="standardContextual"/>
          </w:rPr>
          <w:tab/>
        </w:r>
        <w:r w:rsidRPr="000339BD">
          <w:rPr>
            <w:rStyle w:val="Hyperlink"/>
            <w:noProof/>
          </w:rPr>
          <w:t>Krankheit – R3</w:t>
        </w:r>
        <w:r>
          <w:rPr>
            <w:noProof/>
            <w:webHidden/>
          </w:rPr>
          <w:tab/>
        </w:r>
        <w:r>
          <w:rPr>
            <w:noProof/>
            <w:webHidden/>
          </w:rPr>
          <w:fldChar w:fldCharType="begin"/>
        </w:r>
        <w:r>
          <w:rPr>
            <w:noProof/>
            <w:webHidden/>
          </w:rPr>
          <w:instrText xml:space="preserve"> PAGEREF _Toc163198152 \h </w:instrText>
        </w:r>
        <w:r>
          <w:rPr>
            <w:noProof/>
            <w:webHidden/>
          </w:rPr>
        </w:r>
        <w:r>
          <w:rPr>
            <w:noProof/>
            <w:webHidden/>
          </w:rPr>
          <w:fldChar w:fldCharType="separate"/>
        </w:r>
        <w:r w:rsidR="00153FF3">
          <w:rPr>
            <w:noProof/>
            <w:webHidden/>
          </w:rPr>
          <w:t>31</w:t>
        </w:r>
        <w:r>
          <w:rPr>
            <w:noProof/>
            <w:webHidden/>
          </w:rPr>
          <w:fldChar w:fldCharType="end"/>
        </w:r>
      </w:hyperlink>
    </w:p>
    <w:p w14:paraId="6E326B52" w14:textId="33B723EA"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3" w:history="1">
        <w:r w:rsidRPr="000339BD">
          <w:rPr>
            <w:rStyle w:val="Hyperlink"/>
            <w:noProof/>
          </w:rPr>
          <w:t>3.4.4</w:t>
        </w:r>
        <w:r>
          <w:rPr>
            <w:rFonts w:eastAsiaTheme="minorEastAsia" w:cstheme="minorBidi"/>
            <w:noProof/>
            <w:kern w:val="2"/>
            <w:sz w:val="24"/>
            <w:szCs w:val="24"/>
            <w:lang w:eastAsia="de-CH"/>
            <w14:ligatures w14:val="standardContextual"/>
          </w:rPr>
          <w:tab/>
        </w:r>
        <w:r w:rsidRPr="000339BD">
          <w:rPr>
            <w:rStyle w:val="Hyperlink"/>
            <w:noProof/>
          </w:rPr>
          <w:t>Technische Störung (Verlust Laptop, Datenverlust) – R4</w:t>
        </w:r>
        <w:r>
          <w:rPr>
            <w:noProof/>
            <w:webHidden/>
          </w:rPr>
          <w:tab/>
        </w:r>
        <w:r>
          <w:rPr>
            <w:noProof/>
            <w:webHidden/>
          </w:rPr>
          <w:fldChar w:fldCharType="begin"/>
        </w:r>
        <w:r>
          <w:rPr>
            <w:noProof/>
            <w:webHidden/>
          </w:rPr>
          <w:instrText xml:space="preserve"> PAGEREF _Toc163198153 \h </w:instrText>
        </w:r>
        <w:r>
          <w:rPr>
            <w:noProof/>
            <w:webHidden/>
          </w:rPr>
        </w:r>
        <w:r>
          <w:rPr>
            <w:noProof/>
            <w:webHidden/>
          </w:rPr>
          <w:fldChar w:fldCharType="separate"/>
        </w:r>
        <w:r w:rsidR="00153FF3">
          <w:rPr>
            <w:noProof/>
            <w:webHidden/>
          </w:rPr>
          <w:t>31</w:t>
        </w:r>
        <w:r>
          <w:rPr>
            <w:noProof/>
            <w:webHidden/>
          </w:rPr>
          <w:fldChar w:fldCharType="end"/>
        </w:r>
      </w:hyperlink>
    </w:p>
    <w:p w14:paraId="1F4C11FE" w14:textId="0420FCF3"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4" w:history="1">
        <w:r w:rsidRPr="000339BD">
          <w:rPr>
            <w:rStyle w:val="Hyperlink"/>
            <w:noProof/>
          </w:rPr>
          <w:t>3.4.5</w:t>
        </w:r>
        <w:r>
          <w:rPr>
            <w:rFonts w:eastAsiaTheme="minorEastAsia" w:cstheme="minorBidi"/>
            <w:noProof/>
            <w:kern w:val="2"/>
            <w:sz w:val="24"/>
            <w:szCs w:val="24"/>
            <w:lang w:eastAsia="de-CH"/>
            <w14:ligatures w14:val="standardContextual"/>
          </w:rPr>
          <w:tab/>
        </w:r>
        <w:r w:rsidRPr="000339BD">
          <w:rPr>
            <w:rStyle w:val="Hyperlink"/>
            <w:noProof/>
          </w:rPr>
          <w:t>Zeitplan verschätzt – R5</w:t>
        </w:r>
        <w:r>
          <w:rPr>
            <w:noProof/>
            <w:webHidden/>
          </w:rPr>
          <w:tab/>
        </w:r>
        <w:r>
          <w:rPr>
            <w:noProof/>
            <w:webHidden/>
          </w:rPr>
          <w:fldChar w:fldCharType="begin"/>
        </w:r>
        <w:r>
          <w:rPr>
            <w:noProof/>
            <w:webHidden/>
          </w:rPr>
          <w:instrText xml:space="preserve"> PAGEREF _Toc163198154 \h </w:instrText>
        </w:r>
        <w:r>
          <w:rPr>
            <w:noProof/>
            <w:webHidden/>
          </w:rPr>
        </w:r>
        <w:r>
          <w:rPr>
            <w:noProof/>
            <w:webHidden/>
          </w:rPr>
          <w:fldChar w:fldCharType="separate"/>
        </w:r>
        <w:r w:rsidR="00153FF3">
          <w:rPr>
            <w:noProof/>
            <w:webHidden/>
          </w:rPr>
          <w:t>32</w:t>
        </w:r>
        <w:r>
          <w:rPr>
            <w:noProof/>
            <w:webHidden/>
          </w:rPr>
          <w:fldChar w:fldCharType="end"/>
        </w:r>
      </w:hyperlink>
    </w:p>
    <w:p w14:paraId="445AF1A6" w14:textId="61470E09"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55" w:history="1">
        <w:r w:rsidRPr="000339BD">
          <w:rPr>
            <w:rStyle w:val="Hyperlink"/>
            <w:noProof/>
            <w14:scene3d>
              <w14:camera w14:prst="orthographicFront"/>
              <w14:lightRig w14:rig="threePt" w14:dir="t">
                <w14:rot w14:lat="0" w14:lon="0" w14:rev="0"/>
              </w14:lightRig>
            </w14:scene3d>
          </w:rPr>
          <w:t>3.5</w:t>
        </w:r>
        <w:r>
          <w:rPr>
            <w:rFonts w:eastAsiaTheme="minorEastAsia" w:cstheme="minorBidi"/>
            <w:noProof/>
            <w:kern w:val="2"/>
            <w:sz w:val="24"/>
            <w:szCs w:val="24"/>
            <w:lang w:eastAsia="de-CH"/>
            <w14:ligatures w14:val="standardContextual"/>
          </w:rPr>
          <w:tab/>
        </w:r>
        <w:r w:rsidRPr="000339BD">
          <w:rPr>
            <w:rStyle w:val="Hyperlink"/>
            <w:noProof/>
          </w:rPr>
          <w:t>Zeitplan</w:t>
        </w:r>
        <w:r>
          <w:rPr>
            <w:noProof/>
            <w:webHidden/>
          </w:rPr>
          <w:tab/>
        </w:r>
        <w:r>
          <w:rPr>
            <w:noProof/>
            <w:webHidden/>
          </w:rPr>
          <w:fldChar w:fldCharType="begin"/>
        </w:r>
        <w:r>
          <w:rPr>
            <w:noProof/>
            <w:webHidden/>
          </w:rPr>
          <w:instrText xml:space="preserve"> PAGEREF _Toc163198155 \h </w:instrText>
        </w:r>
        <w:r>
          <w:rPr>
            <w:noProof/>
            <w:webHidden/>
          </w:rPr>
        </w:r>
        <w:r>
          <w:rPr>
            <w:noProof/>
            <w:webHidden/>
          </w:rPr>
          <w:fldChar w:fldCharType="separate"/>
        </w:r>
        <w:r w:rsidR="00153FF3">
          <w:rPr>
            <w:noProof/>
            <w:webHidden/>
          </w:rPr>
          <w:t>33</w:t>
        </w:r>
        <w:r>
          <w:rPr>
            <w:noProof/>
            <w:webHidden/>
          </w:rPr>
          <w:fldChar w:fldCharType="end"/>
        </w:r>
      </w:hyperlink>
    </w:p>
    <w:p w14:paraId="6FF545DE" w14:textId="54D71E31"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56" w:history="1">
        <w:r w:rsidRPr="000339BD">
          <w:rPr>
            <w:rStyle w:val="Hyperlink"/>
            <w:noProof/>
          </w:rPr>
          <w:t>3.5.1</w:t>
        </w:r>
        <w:r>
          <w:rPr>
            <w:rFonts w:eastAsiaTheme="minorEastAsia" w:cstheme="minorBidi"/>
            <w:noProof/>
            <w:kern w:val="2"/>
            <w:sz w:val="24"/>
            <w:szCs w:val="24"/>
            <w:lang w:eastAsia="de-CH"/>
            <w14:ligatures w14:val="standardContextual"/>
          </w:rPr>
          <w:tab/>
        </w:r>
        <w:r w:rsidRPr="000339BD">
          <w:rPr>
            <w:rStyle w:val="Hyperlink"/>
            <w:noProof/>
          </w:rPr>
          <w:t>Machbarkeit</w:t>
        </w:r>
        <w:r>
          <w:rPr>
            <w:noProof/>
            <w:webHidden/>
          </w:rPr>
          <w:tab/>
        </w:r>
        <w:r>
          <w:rPr>
            <w:noProof/>
            <w:webHidden/>
          </w:rPr>
          <w:fldChar w:fldCharType="begin"/>
        </w:r>
        <w:r>
          <w:rPr>
            <w:noProof/>
            <w:webHidden/>
          </w:rPr>
          <w:instrText xml:space="preserve"> PAGEREF _Toc163198156 \h </w:instrText>
        </w:r>
        <w:r>
          <w:rPr>
            <w:noProof/>
            <w:webHidden/>
          </w:rPr>
        </w:r>
        <w:r>
          <w:rPr>
            <w:noProof/>
            <w:webHidden/>
          </w:rPr>
          <w:fldChar w:fldCharType="separate"/>
        </w:r>
        <w:r w:rsidR="00153FF3">
          <w:rPr>
            <w:noProof/>
            <w:webHidden/>
          </w:rPr>
          <w:t>34</w:t>
        </w:r>
        <w:r>
          <w:rPr>
            <w:noProof/>
            <w:webHidden/>
          </w:rPr>
          <w:fldChar w:fldCharType="end"/>
        </w:r>
      </w:hyperlink>
    </w:p>
    <w:p w14:paraId="2F864A50" w14:textId="432F24D5"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57" w:history="1">
        <w:r w:rsidRPr="000339BD">
          <w:rPr>
            <w:rStyle w:val="Hyperlink"/>
            <w:noProof/>
          </w:rPr>
          <w:t>4</w:t>
        </w:r>
        <w:r>
          <w:rPr>
            <w:rFonts w:eastAsiaTheme="minorEastAsia" w:cstheme="minorBidi"/>
            <w:b w:val="0"/>
            <w:bCs w:val="0"/>
            <w:noProof/>
            <w:kern w:val="2"/>
            <w:sz w:val="24"/>
            <w:szCs w:val="24"/>
            <w:lang w:eastAsia="de-CH"/>
            <w14:ligatures w14:val="standardContextual"/>
          </w:rPr>
          <w:tab/>
        </w:r>
        <w:r w:rsidRPr="000339BD">
          <w:rPr>
            <w:rStyle w:val="Hyperlink"/>
            <w:noProof/>
          </w:rPr>
          <w:t>Arbeitsjournal</w:t>
        </w:r>
        <w:r>
          <w:rPr>
            <w:noProof/>
            <w:webHidden/>
          </w:rPr>
          <w:tab/>
        </w:r>
        <w:r>
          <w:rPr>
            <w:noProof/>
            <w:webHidden/>
          </w:rPr>
          <w:fldChar w:fldCharType="begin"/>
        </w:r>
        <w:r>
          <w:rPr>
            <w:noProof/>
            <w:webHidden/>
          </w:rPr>
          <w:instrText xml:space="preserve"> PAGEREF _Toc163198157 \h </w:instrText>
        </w:r>
        <w:r>
          <w:rPr>
            <w:noProof/>
            <w:webHidden/>
          </w:rPr>
        </w:r>
        <w:r>
          <w:rPr>
            <w:noProof/>
            <w:webHidden/>
          </w:rPr>
          <w:fldChar w:fldCharType="separate"/>
        </w:r>
        <w:r w:rsidR="00153FF3">
          <w:rPr>
            <w:noProof/>
            <w:webHidden/>
          </w:rPr>
          <w:t>35</w:t>
        </w:r>
        <w:r>
          <w:rPr>
            <w:noProof/>
            <w:webHidden/>
          </w:rPr>
          <w:fldChar w:fldCharType="end"/>
        </w:r>
      </w:hyperlink>
    </w:p>
    <w:p w14:paraId="4DDDB1DC" w14:textId="0A6A3CC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58" w:history="1">
        <w:r w:rsidRPr="000339BD">
          <w:rPr>
            <w:rStyle w:val="Hyperlink"/>
            <w:noProof/>
            <w14:scene3d>
              <w14:camera w14:prst="orthographicFront"/>
              <w14:lightRig w14:rig="threePt" w14:dir="t">
                <w14:rot w14:lat="0" w14:lon="0" w14:rev="0"/>
              </w14:lightRig>
            </w14:scene3d>
          </w:rPr>
          <w:t>4.1</w:t>
        </w:r>
        <w:r>
          <w:rPr>
            <w:rFonts w:eastAsiaTheme="minorEastAsia" w:cstheme="minorBidi"/>
            <w:noProof/>
            <w:kern w:val="2"/>
            <w:sz w:val="24"/>
            <w:szCs w:val="24"/>
            <w:lang w:eastAsia="de-CH"/>
            <w14:ligatures w14:val="standardContextual"/>
          </w:rPr>
          <w:tab/>
        </w:r>
        <w:r w:rsidRPr="000339BD">
          <w:rPr>
            <w:rStyle w:val="Hyperlink"/>
            <w:noProof/>
          </w:rPr>
          <w:t>Tag 1 – Projektplanung (Teil 1)</w:t>
        </w:r>
        <w:r>
          <w:rPr>
            <w:noProof/>
            <w:webHidden/>
          </w:rPr>
          <w:tab/>
        </w:r>
        <w:r>
          <w:rPr>
            <w:noProof/>
            <w:webHidden/>
          </w:rPr>
          <w:fldChar w:fldCharType="begin"/>
        </w:r>
        <w:r>
          <w:rPr>
            <w:noProof/>
            <w:webHidden/>
          </w:rPr>
          <w:instrText xml:space="preserve"> PAGEREF _Toc163198158 \h </w:instrText>
        </w:r>
        <w:r>
          <w:rPr>
            <w:noProof/>
            <w:webHidden/>
          </w:rPr>
        </w:r>
        <w:r>
          <w:rPr>
            <w:noProof/>
            <w:webHidden/>
          </w:rPr>
          <w:fldChar w:fldCharType="separate"/>
        </w:r>
        <w:r w:rsidR="00153FF3">
          <w:rPr>
            <w:noProof/>
            <w:webHidden/>
          </w:rPr>
          <w:t>35</w:t>
        </w:r>
        <w:r>
          <w:rPr>
            <w:noProof/>
            <w:webHidden/>
          </w:rPr>
          <w:fldChar w:fldCharType="end"/>
        </w:r>
      </w:hyperlink>
    </w:p>
    <w:p w14:paraId="4CFD13BF" w14:textId="410BC6FE"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59" w:history="1">
        <w:r w:rsidRPr="000339BD">
          <w:rPr>
            <w:rStyle w:val="Hyperlink"/>
            <w:noProof/>
            <w14:scene3d>
              <w14:camera w14:prst="orthographicFront"/>
              <w14:lightRig w14:rig="threePt" w14:dir="t">
                <w14:rot w14:lat="0" w14:lon="0" w14:rev="0"/>
              </w14:lightRig>
            </w14:scene3d>
          </w:rPr>
          <w:t>4.2</w:t>
        </w:r>
        <w:r>
          <w:rPr>
            <w:rFonts w:eastAsiaTheme="minorEastAsia" w:cstheme="minorBidi"/>
            <w:noProof/>
            <w:kern w:val="2"/>
            <w:sz w:val="24"/>
            <w:szCs w:val="24"/>
            <w:lang w:eastAsia="de-CH"/>
            <w14:ligatures w14:val="standardContextual"/>
          </w:rPr>
          <w:tab/>
        </w:r>
        <w:r w:rsidRPr="000339BD">
          <w:rPr>
            <w:rStyle w:val="Hyperlink"/>
            <w:noProof/>
          </w:rPr>
          <w:t>Tag 2 – Projektplanung (Teil 2)</w:t>
        </w:r>
        <w:r>
          <w:rPr>
            <w:noProof/>
            <w:webHidden/>
          </w:rPr>
          <w:tab/>
        </w:r>
        <w:r>
          <w:rPr>
            <w:noProof/>
            <w:webHidden/>
          </w:rPr>
          <w:fldChar w:fldCharType="begin"/>
        </w:r>
        <w:r>
          <w:rPr>
            <w:noProof/>
            <w:webHidden/>
          </w:rPr>
          <w:instrText xml:space="preserve"> PAGEREF _Toc163198159 \h </w:instrText>
        </w:r>
        <w:r>
          <w:rPr>
            <w:noProof/>
            <w:webHidden/>
          </w:rPr>
        </w:r>
        <w:r>
          <w:rPr>
            <w:noProof/>
            <w:webHidden/>
          </w:rPr>
          <w:fldChar w:fldCharType="separate"/>
        </w:r>
        <w:r w:rsidR="00153FF3">
          <w:rPr>
            <w:noProof/>
            <w:webHidden/>
          </w:rPr>
          <w:t>37</w:t>
        </w:r>
        <w:r>
          <w:rPr>
            <w:noProof/>
            <w:webHidden/>
          </w:rPr>
          <w:fldChar w:fldCharType="end"/>
        </w:r>
      </w:hyperlink>
    </w:p>
    <w:p w14:paraId="23EB6386" w14:textId="082778C7"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0" w:history="1">
        <w:r w:rsidRPr="000339BD">
          <w:rPr>
            <w:rStyle w:val="Hyperlink"/>
            <w:noProof/>
            <w14:scene3d>
              <w14:camera w14:prst="orthographicFront"/>
              <w14:lightRig w14:rig="threePt" w14:dir="t">
                <w14:rot w14:lat="0" w14:lon="0" w14:rev="0"/>
              </w14:lightRig>
            </w14:scene3d>
          </w:rPr>
          <w:t>4.3</w:t>
        </w:r>
        <w:r>
          <w:rPr>
            <w:rFonts w:eastAsiaTheme="minorEastAsia" w:cstheme="minorBidi"/>
            <w:noProof/>
            <w:kern w:val="2"/>
            <w:sz w:val="24"/>
            <w:szCs w:val="24"/>
            <w:lang w:eastAsia="de-CH"/>
            <w14:ligatures w14:val="standardContextual"/>
          </w:rPr>
          <w:tab/>
        </w:r>
        <w:r w:rsidRPr="000339BD">
          <w:rPr>
            <w:rStyle w:val="Hyperlink"/>
            <w:noProof/>
          </w:rPr>
          <w:t>Tag 3 – Projektplanung (Teil 3) und Projektinitialisierung</w:t>
        </w:r>
        <w:r>
          <w:rPr>
            <w:noProof/>
            <w:webHidden/>
          </w:rPr>
          <w:tab/>
        </w:r>
        <w:r>
          <w:rPr>
            <w:noProof/>
            <w:webHidden/>
          </w:rPr>
          <w:fldChar w:fldCharType="begin"/>
        </w:r>
        <w:r>
          <w:rPr>
            <w:noProof/>
            <w:webHidden/>
          </w:rPr>
          <w:instrText xml:space="preserve"> PAGEREF _Toc163198160 \h </w:instrText>
        </w:r>
        <w:r>
          <w:rPr>
            <w:noProof/>
            <w:webHidden/>
          </w:rPr>
        </w:r>
        <w:r>
          <w:rPr>
            <w:noProof/>
            <w:webHidden/>
          </w:rPr>
          <w:fldChar w:fldCharType="separate"/>
        </w:r>
        <w:r w:rsidR="00153FF3">
          <w:rPr>
            <w:noProof/>
            <w:webHidden/>
          </w:rPr>
          <w:t>39</w:t>
        </w:r>
        <w:r>
          <w:rPr>
            <w:noProof/>
            <w:webHidden/>
          </w:rPr>
          <w:fldChar w:fldCharType="end"/>
        </w:r>
      </w:hyperlink>
    </w:p>
    <w:p w14:paraId="1855DD0E" w14:textId="5EDB3E9D"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1" w:history="1">
        <w:r w:rsidRPr="000339BD">
          <w:rPr>
            <w:rStyle w:val="Hyperlink"/>
            <w:noProof/>
            <w14:scene3d>
              <w14:camera w14:prst="orthographicFront"/>
              <w14:lightRig w14:rig="threePt" w14:dir="t">
                <w14:rot w14:lat="0" w14:lon="0" w14:rev="0"/>
              </w14:lightRig>
            </w14:scene3d>
          </w:rPr>
          <w:t>4.4</w:t>
        </w:r>
        <w:r>
          <w:rPr>
            <w:rFonts w:eastAsiaTheme="minorEastAsia" w:cstheme="minorBidi"/>
            <w:noProof/>
            <w:kern w:val="2"/>
            <w:sz w:val="24"/>
            <w:szCs w:val="24"/>
            <w:lang w:eastAsia="de-CH"/>
            <w14:ligatures w14:val="standardContextual"/>
          </w:rPr>
          <w:tab/>
        </w:r>
        <w:r w:rsidRPr="000339BD">
          <w:rPr>
            <w:rStyle w:val="Hyperlink"/>
            <w:noProof/>
          </w:rPr>
          <w:t>Tag 4 – Erste API-Abfragen</w:t>
        </w:r>
        <w:r>
          <w:rPr>
            <w:noProof/>
            <w:webHidden/>
          </w:rPr>
          <w:tab/>
        </w:r>
        <w:r>
          <w:rPr>
            <w:noProof/>
            <w:webHidden/>
          </w:rPr>
          <w:fldChar w:fldCharType="begin"/>
        </w:r>
        <w:r>
          <w:rPr>
            <w:noProof/>
            <w:webHidden/>
          </w:rPr>
          <w:instrText xml:space="preserve"> PAGEREF _Toc163198161 \h </w:instrText>
        </w:r>
        <w:r>
          <w:rPr>
            <w:noProof/>
            <w:webHidden/>
          </w:rPr>
        </w:r>
        <w:r>
          <w:rPr>
            <w:noProof/>
            <w:webHidden/>
          </w:rPr>
          <w:fldChar w:fldCharType="separate"/>
        </w:r>
        <w:r w:rsidR="00153FF3">
          <w:rPr>
            <w:noProof/>
            <w:webHidden/>
          </w:rPr>
          <w:t>42</w:t>
        </w:r>
        <w:r>
          <w:rPr>
            <w:noProof/>
            <w:webHidden/>
          </w:rPr>
          <w:fldChar w:fldCharType="end"/>
        </w:r>
      </w:hyperlink>
    </w:p>
    <w:p w14:paraId="310E1F9A" w14:textId="76EAECE8"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2" w:history="1">
        <w:r w:rsidRPr="000339BD">
          <w:rPr>
            <w:rStyle w:val="Hyperlink"/>
            <w:noProof/>
            <w14:scene3d>
              <w14:camera w14:prst="orthographicFront"/>
              <w14:lightRig w14:rig="threePt" w14:dir="t">
                <w14:rot w14:lat="0" w14:lon="0" w14:rev="0"/>
              </w14:lightRig>
            </w14:scene3d>
          </w:rPr>
          <w:t>4.5</w:t>
        </w:r>
        <w:r>
          <w:rPr>
            <w:rFonts w:eastAsiaTheme="minorEastAsia" w:cstheme="minorBidi"/>
            <w:noProof/>
            <w:kern w:val="2"/>
            <w:sz w:val="24"/>
            <w:szCs w:val="24"/>
            <w:lang w:eastAsia="de-CH"/>
            <w14:ligatures w14:val="standardContextual"/>
          </w:rPr>
          <w:tab/>
        </w:r>
        <w:r w:rsidRPr="000339BD">
          <w:rPr>
            <w:rStyle w:val="Hyperlink"/>
            <w:noProof/>
          </w:rPr>
          <w:t>Tag 5 – Datenbank Einträge und Logging</w:t>
        </w:r>
        <w:r>
          <w:rPr>
            <w:noProof/>
            <w:webHidden/>
          </w:rPr>
          <w:tab/>
        </w:r>
        <w:r>
          <w:rPr>
            <w:noProof/>
            <w:webHidden/>
          </w:rPr>
          <w:fldChar w:fldCharType="begin"/>
        </w:r>
        <w:r>
          <w:rPr>
            <w:noProof/>
            <w:webHidden/>
          </w:rPr>
          <w:instrText xml:space="preserve"> PAGEREF _Toc163198162 \h </w:instrText>
        </w:r>
        <w:r>
          <w:rPr>
            <w:noProof/>
            <w:webHidden/>
          </w:rPr>
        </w:r>
        <w:r>
          <w:rPr>
            <w:noProof/>
            <w:webHidden/>
          </w:rPr>
          <w:fldChar w:fldCharType="separate"/>
        </w:r>
        <w:r w:rsidR="00153FF3">
          <w:rPr>
            <w:noProof/>
            <w:webHidden/>
          </w:rPr>
          <w:t>45</w:t>
        </w:r>
        <w:r>
          <w:rPr>
            <w:noProof/>
            <w:webHidden/>
          </w:rPr>
          <w:fldChar w:fldCharType="end"/>
        </w:r>
      </w:hyperlink>
    </w:p>
    <w:p w14:paraId="05DF35A9" w14:textId="72ABC489"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3" w:history="1">
        <w:r w:rsidRPr="000339BD">
          <w:rPr>
            <w:rStyle w:val="Hyperlink"/>
            <w:noProof/>
            <w14:scene3d>
              <w14:camera w14:prst="orthographicFront"/>
              <w14:lightRig w14:rig="threePt" w14:dir="t">
                <w14:rot w14:lat="0" w14:lon="0" w14:rev="0"/>
              </w14:lightRig>
            </w14:scene3d>
          </w:rPr>
          <w:t>4.6</w:t>
        </w:r>
        <w:r>
          <w:rPr>
            <w:rFonts w:eastAsiaTheme="minorEastAsia" w:cstheme="minorBidi"/>
            <w:noProof/>
            <w:kern w:val="2"/>
            <w:sz w:val="24"/>
            <w:szCs w:val="24"/>
            <w:lang w:eastAsia="de-CH"/>
            <w14:ligatures w14:val="standardContextual"/>
          </w:rPr>
          <w:tab/>
        </w:r>
        <w:r w:rsidRPr="000339BD">
          <w:rPr>
            <w:rStyle w:val="Hyperlink"/>
            <w:noProof/>
          </w:rPr>
          <w:t>Tag 6 – Testing und Development Modus</w:t>
        </w:r>
        <w:r>
          <w:rPr>
            <w:noProof/>
            <w:webHidden/>
          </w:rPr>
          <w:tab/>
        </w:r>
        <w:r>
          <w:rPr>
            <w:noProof/>
            <w:webHidden/>
          </w:rPr>
          <w:fldChar w:fldCharType="begin"/>
        </w:r>
        <w:r>
          <w:rPr>
            <w:noProof/>
            <w:webHidden/>
          </w:rPr>
          <w:instrText xml:space="preserve"> PAGEREF _Toc163198163 \h </w:instrText>
        </w:r>
        <w:r>
          <w:rPr>
            <w:noProof/>
            <w:webHidden/>
          </w:rPr>
        </w:r>
        <w:r>
          <w:rPr>
            <w:noProof/>
            <w:webHidden/>
          </w:rPr>
          <w:fldChar w:fldCharType="separate"/>
        </w:r>
        <w:r w:rsidR="00153FF3">
          <w:rPr>
            <w:noProof/>
            <w:webHidden/>
          </w:rPr>
          <w:t>47</w:t>
        </w:r>
        <w:r>
          <w:rPr>
            <w:noProof/>
            <w:webHidden/>
          </w:rPr>
          <w:fldChar w:fldCharType="end"/>
        </w:r>
      </w:hyperlink>
    </w:p>
    <w:p w14:paraId="5F1A3849" w14:textId="0445F948"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4" w:history="1">
        <w:r w:rsidRPr="000339BD">
          <w:rPr>
            <w:rStyle w:val="Hyperlink"/>
            <w:noProof/>
            <w14:scene3d>
              <w14:camera w14:prst="orthographicFront"/>
              <w14:lightRig w14:rig="threePt" w14:dir="t">
                <w14:rot w14:lat="0" w14:lon="0" w14:rev="0"/>
              </w14:lightRig>
            </w14:scene3d>
          </w:rPr>
          <w:t>4.7</w:t>
        </w:r>
        <w:r>
          <w:rPr>
            <w:rFonts w:eastAsiaTheme="minorEastAsia" w:cstheme="minorBidi"/>
            <w:noProof/>
            <w:kern w:val="2"/>
            <w:sz w:val="24"/>
            <w:szCs w:val="24"/>
            <w:lang w:eastAsia="de-CH"/>
            <w14:ligatures w14:val="standardContextual"/>
          </w:rPr>
          <w:tab/>
        </w:r>
        <w:r w:rsidRPr="000339BD">
          <w:rPr>
            <w:rStyle w:val="Hyperlink"/>
            <w:noProof/>
          </w:rPr>
          <w:t>Tag 7 – Dokumentation</w:t>
        </w:r>
        <w:r>
          <w:rPr>
            <w:noProof/>
            <w:webHidden/>
          </w:rPr>
          <w:tab/>
        </w:r>
        <w:r>
          <w:rPr>
            <w:noProof/>
            <w:webHidden/>
          </w:rPr>
          <w:fldChar w:fldCharType="begin"/>
        </w:r>
        <w:r>
          <w:rPr>
            <w:noProof/>
            <w:webHidden/>
          </w:rPr>
          <w:instrText xml:space="preserve"> PAGEREF _Toc163198164 \h </w:instrText>
        </w:r>
        <w:r>
          <w:rPr>
            <w:noProof/>
            <w:webHidden/>
          </w:rPr>
        </w:r>
        <w:r>
          <w:rPr>
            <w:noProof/>
            <w:webHidden/>
          </w:rPr>
          <w:fldChar w:fldCharType="separate"/>
        </w:r>
        <w:r w:rsidR="00153FF3">
          <w:rPr>
            <w:noProof/>
            <w:webHidden/>
          </w:rPr>
          <w:t>50</w:t>
        </w:r>
        <w:r>
          <w:rPr>
            <w:noProof/>
            <w:webHidden/>
          </w:rPr>
          <w:fldChar w:fldCharType="end"/>
        </w:r>
      </w:hyperlink>
    </w:p>
    <w:p w14:paraId="0BEE2296" w14:textId="3899B2B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5" w:history="1">
        <w:r w:rsidRPr="000339BD">
          <w:rPr>
            <w:rStyle w:val="Hyperlink"/>
            <w:noProof/>
            <w14:scene3d>
              <w14:camera w14:prst="orthographicFront"/>
              <w14:lightRig w14:rig="threePt" w14:dir="t">
                <w14:rot w14:lat="0" w14:lon="0" w14:rev="0"/>
              </w14:lightRig>
            </w14:scene3d>
          </w:rPr>
          <w:t>4.8</w:t>
        </w:r>
        <w:r>
          <w:rPr>
            <w:rFonts w:eastAsiaTheme="minorEastAsia" w:cstheme="minorBidi"/>
            <w:noProof/>
            <w:kern w:val="2"/>
            <w:sz w:val="24"/>
            <w:szCs w:val="24"/>
            <w:lang w:eastAsia="de-CH"/>
            <w14:ligatures w14:val="standardContextual"/>
          </w:rPr>
          <w:tab/>
        </w:r>
        <w:r w:rsidRPr="000339BD">
          <w:rPr>
            <w:rStyle w:val="Hyperlink"/>
            <w:noProof/>
          </w:rPr>
          <w:t>Tag 8 – Dokumentation Finalisieren (Teil 1), Leserlichkeit des Codes gewährleisten</w:t>
        </w:r>
        <w:r>
          <w:rPr>
            <w:noProof/>
            <w:webHidden/>
          </w:rPr>
          <w:tab/>
        </w:r>
        <w:r>
          <w:rPr>
            <w:noProof/>
            <w:webHidden/>
          </w:rPr>
          <w:fldChar w:fldCharType="begin"/>
        </w:r>
        <w:r>
          <w:rPr>
            <w:noProof/>
            <w:webHidden/>
          </w:rPr>
          <w:instrText xml:space="preserve"> PAGEREF _Toc163198165 \h </w:instrText>
        </w:r>
        <w:r>
          <w:rPr>
            <w:noProof/>
            <w:webHidden/>
          </w:rPr>
        </w:r>
        <w:r>
          <w:rPr>
            <w:noProof/>
            <w:webHidden/>
          </w:rPr>
          <w:fldChar w:fldCharType="separate"/>
        </w:r>
        <w:r w:rsidR="00153FF3">
          <w:rPr>
            <w:noProof/>
            <w:webHidden/>
          </w:rPr>
          <w:t>53</w:t>
        </w:r>
        <w:r>
          <w:rPr>
            <w:noProof/>
            <w:webHidden/>
          </w:rPr>
          <w:fldChar w:fldCharType="end"/>
        </w:r>
      </w:hyperlink>
    </w:p>
    <w:p w14:paraId="49B194B5" w14:textId="045B5F6C"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6" w:history="1">
        <w:r w:rsidRPr="000339BD">
          <w:rPr>
            <w:rStyle w:val="Hyperlink"/>
            <w:noProof/>
            <w14:scene3d>
              <w14:camera w14:prst="orthographicFront"/>
              <w14:lightRig w14:rig="threePt" w14:dir="t">
                <w14:rot w14:lat="0" w14:lon="0" w14:rev="0"/>
              </w14:lightRig>
            </w14:scene3d>
          </w:rPr>
          <w:t>4.9</w:t>
        </w:r>
        <w:r>
          <w:rPr>
            <w:rFonts w:eastAsiaTheme="minorEastAsia" w:cstheme="minorBidi"/>
            <w:noProof/>
            <w:kern w:val="2"/>
            <w:sz w:val="24"/>
            <w:szCs w:val="24"/>
            <w:lang w:eastAsia="de-CH"/>
            <w14:ligatures w14:val="standardContextual"/>
          </w:rPr>
          <w:tab/>
        </w:r>
        <w:r w:rsidRPr="000339BD">
          <w:rPr>
            <w:rStyle w:val="Hyperlink"/>
            <w:noProof/>
          </w:rPr>
          <w:t>Tag 9 – Dokumentation Finalisieren (Teil 2), Applikation Finalisieren</w:t>
        </w:r>
        <w:r>
          <w:rPr>
            <w:noProof/>
            <w:webHidden/>
          </w:rPr>
          <w:tab/>
        </w:r>
        <w:r>
          <w:rPr>
            <w:noProof/>
            <w:webHidden/>
          </w:rPr>
          <w:fldChar w:fldCharType="begin"/>
        </w:r>
        <w:r>
          <w:rPr>
            <w:noProof/>
            <w:webHidden/>
          </w:rPr>
          <w:instrText xml:space="preserve"> PAGEREF _Toc163198166 \h </w:instrText>
        </w:r>
        <w:r>
          <w:rPr>
            <w:noProof/>
            <w:webHidden/>
          </w:rPr>
        </w:r>
        <w:r>
          <w:rPr>
            <w:noProof/>
            <w:webHidden/>
          </w:rPr>
          <w:fldChar w:fldCharType="separate"/>
        </w:r>
        <w:r w:rsidR="00153FF3">
          <w:rPr>
            <w:noProof/>
            <w:webHidden/>
          </w:rPr>
          <w:t>55</w:t>
        </w:r>
        <w:r>
          <w:rPr>
            <w:noProof/>
            <w:webHidden/>
          </w:rPr>
          <w:fldChar w:fldCharType="end"/>
        </w:r>
      </w:hyperlink>
    </w:p>
    <w:p w14:paraId="3CA2B0C8" w14:textId="00B3C18D"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7" w:history="1">
        <w:r w:rsidRPr="000339BD">
          <w:rPr>
            <w:rStyle w:val="Hyperlink"/>
            <w:noProof/>
            <w14:scene3d>
              <w14:camera w14:prst="orthographicFront"/>
              <w14:lightRig w14:rig="threePt" w14:dir="t">
                <w14:rot w14:lat="0" w14:lon="0" w14:rev="0"/>
              </w14:lightRig>
            </w14:scene3d>
          </w:rPr>
          <w:t>4.10</w:t>
        </w:r>
        <w:r>
          <w:rPr>
            <w:rFonts w:eastAsiaTheme="minorEastAsia" w:cstheme="minorBidi"/>
            <w:noProof/>
            <w:kern w:val="2"/>
            <w:sz w:val="24"/>
            <w:szCs w:val="24"/>
            <w:lang w:eastAsia="de-CH"/>
            <w14:ligatures w14:val="standardContextual"/>
          </w:rPr>
          <w:tab/>
        </w:r>
        <w:r w:rsidRPr="000339BD">
          <w:rPr>
            <w:rStyle w:val="Hyperlink"/>
            <w:noProof/>
          </w:rPr>
          <w:t>Tag 10 – Abgabe</w:t>
        </w:r>
        <w:r>
          <w:rPr>
            <w:noProof/>
            <w:webHidden/>
          </w:rPr>
          <w:tab/>
        </w:r>
        <w:r>
          <w:rPr>
            <w:noProof/>
            <w:webHidden/>
          </w:rPr>
          <w:fldChar w:fldCharType="begin"/>
        </w:r>
        <w:r>
          <w:rPr>
            <w:noProof/>
            <w:webHidden/>
          </w:rPr>
          <w:instrText xml:space="preserve"> PAGEREF _Toc163198167 \h </w:instrText>
        </w:r>
        <w:r>
          <w:rPr>
            <w:noProof/>
            <w:webHidden/>
          </w:rPr>
        </w:r>
        <w:r>
          <w:rPr>
            <w:noProof/>
            <w:webHidden/>
          </w:rPr>
          <w:fldChar w:fldCharType="separate"/>
        </w:r>
        <w:r w:rsidR="00153FF3">
          <w:rPr>
            <w:noProof/>
            <w:webHidden/>
          </w:rPr>
          <w:t>58</w:t>
        </w:r>
        <w:r>
          <w:rPr>
            <w:noProof/>
            <w:webHidden/>
          </w:rPr>
          <w:fldChar w:fldCharType="end"/>
        </w:r>
      </w:hyperlink>
    </w:p>
    <w:p w14:paraId="4864B801" w14:textId="3D60F383"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68" w:history="1">
        <w:r w:rsidRPr="000339BD">
          <w:rPr>
            <w:rStyle w:val="Hyperlink"/>
            <w:noProof/>
          </w:rPr>
          <w:t>5</w:t>
        </w:r>
        <w:r>
          <w:rPr>
            <w:rFonts w:eastAsiaTheme="minorEastAsia" w:cstheme="minorBidi"/>
            <w:b w:val="0"/>
            <w:bCs w:val="0"/>
            <w:noProof/>
            <w:kern w:val="2"/>
            <w:sz w:val="24"/>
            <w:szCs w:val="24"/>
            <w:lang w:eastAsia="de-CH"/>
            <w14:ligatures w14:val="standardContextual"/>
          </w:rPr>
          <w:tab/>
        </w:r>
        <w:r w:rsidRPr="000339BD">
          <w:rPr>
            <w:rStyle w:val="Hyperlink"/>
            <w:noProof/>
          </w:rPr>
          <w:t>Soll-Ist-Vergleich</w:t>
        </w:r>
        <w:r>
          <w:rPr>
            <w:noProof/>
            <w:webHidden/>
          </w:rPr>
          <w:tab/>
        </w:r>
        <w:r>
          <w:rPr>
            <w:noProof/>
            <w:webHidden/>
          </w:rPr>
          <w:fldChar w:fldCharType="begin"/>
        </w:r>
        <w:r>
          <w:rPr>
            <w:noProof/>
            <w:webHidden/>
          </w:rPr>
          <w:instrText xml:space="preserve"> PAGEREF _Toc163198168 \h </w:instrText>
        </w:r>
        <w:r>
          <w:rPr>
            <w:noProof/>
            <w:webHidden/>
          </w:rPr>
        </w:r>
        <w:r>
          <w:rPr>
            <w:noProof/>
            <w:webHidden/>
          </w:rPr>
          <w:fldChar w:fldCharType="separate"/>
        </w:r>
        <w:r w:rsidR="00153FF3">
          <w:rPr>
            <w:noProof/>
            <w:webHidden/>
          </w:rPr>
          <w:t>59</w:t>
        </w:r>
        <w:r>
          <w:rPr>
            <w:noProof/>
            <w:webHidden/>
          </w:rPr>
          <w:fldChar w:fldCharType="end"/>
        </w:r>
      </w:hyperlink>
    </w:p>
    <w:p w14:paraId="5AF3E5EA" w14:textId="587FA57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69" w:history="1">
        <w:r w:rsidRPr="000339BD">
          <w:rPr>
            <w:rStyle w:val="Hyperlink"/>
            <w:noProof/>
            <w14:scene3d>
              <w14:camera w14:prst="orthographicFront"/>
              <w14:lightRig w14:rig="threePt" w14:dir="t">
                <w14:rot w14:lat="0" w14:lon="0" w14:rev="0"/>
              </w14:lightRig>
            </w14:scene3d>
          </w:rPr>
          <w:t>5.1</w:t>
        </w:r>
        <w:r>
          <w:rPr>
            <w:rFonts w:eastAsiaTheme="minorEastAsia" w:cstheme="minorBidi"/>
            <w:noProof/>
            <w:kern w:val="2"/>
            <w:sz w:val="24"/>
            <w:szCs w:val="24"/>
            <w:lang w:eastAsia="de-CH"/>
            <w14:ligatures w14:val="standardContextual"/>
          </w:rPr>
          <w:tab/>
        </w:r>
        <w:r w:rsidRPr="000339BD">
          <w:rPr>
            <w:rStyle w:val="Hyperlink"/>
            <w:noProof/>
          </w:rPr>
          <w:t>Soll-Ist-Zeitplan</w:t>
        </w:r>
        <w:r>
          <w:rPr>
            <w:noProof/>
            <w:webHidden/>
          </w:rPr>
          <w:tab/>
        </w:r>
        <w:r>
          <w:rPr>
            <w:noProof/>
            <w:webHidden/>
          </w:rPr>
          <w:fldChar w:fldCharType="begin"/>
        </w:r>
        <w:r>
          <w:rPr>
            <w:noProof/>
            <w:webHidden/>
          </w:rPr>
          <w:instrText xml:space="preserve"> PAGEREF _Toc163198169 \h </w:instrText>
        </w:r>
        <w:r>
          <w:rPr>
            <w:noProof/>
            <w:webHidden/>
          </w:rPr>
        </w:r>
        <w:r>
          <w:rPr>
            <w:noProof/>
            <w:webHidden/>
          </w:rPr>
          <w:fldChar w:fldCharType="separate"/>
        </w:r>
        <w:r w:rsidR="00153FF3">
          <w:rPr>
            <w:noProof/>
            <w:webHidden/>
          </w:rPr>
          <w:t>60</w:t>
        </w:r>
        <w:r>
          <w:rPr>
            <w:noProof/>
            <w:webHidden/>
          </w:rPr>
          <w:fldChar w:fldCharType="end"/>
        </w:r>
      </w:hyperlink>
    </w:p>
    <w:p w14:paraId="59C81CE5" w14:textId="37B6CF1A"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0" w:history="1">
        <w:r w:rsidRPr="000339BD">
          <w:rPr>
            <w:rStyle w:val="Hyperlink"/>
            <w:noProof/>
            <w14:scene3d>
              <w14:camera w14:prst="orthographicFront"/>
              <w14:lightRig w14:rig="threePt" w14:dir="t">
                <w14:rot w14:lat="0" w14:lon="0" w14:rev="0"/>
              </w14:lightRig>
            </w14:scene3d>
          </w:rPr>
          <w:t>5.2</w:t>
        </w:r>
        <w:r>
          <w:rPr>
            <w:rFonts w:eastAsiaTheme="minorEastAsia" w:cstheme="minorBidi"/>
            <w:noProof/>
            <w:kern w:val="2"/>
            <w:sz w:val="24"/>
            <w:szCs w:val="24"/>
            <w:lang w:eastAsia="de-CH"/>
            <w14:ligatures w14:val="standardContextual"/>
          </w:rPr>
          <w:tab/>
        </w:r>
        <w:r w:rsidRPr="000339BD">
          <w:rPr>
            <w:rStyle w:val="Hyperlink"/>
            <w:noProof/>
          </w:rPr>
          <w:t>Fazit</w:t>
        </w:r>
        <w:r>
          <w:rPr>
            <w:noProof/>
            <w:webHidden/>
          </w:rPr>
          <w:tab/>
        </w:r>
        <w:r>
          <w:rPr>
            <w:noProof/>
            <w:webHidden/>
          </w:rPr>
          <w:fldChar w:fldCharType="begin"/>
        </w:r>
        <w:r>
          <w:rPr>
            <w:noProof/>
            <w:webHidden/>
          </w:rPr>
          <w:instrText xml:space="preserve"> PAGEREF _Toc163198170 \h </w:instrText>
        </w:r>
        <w:r>
          <w:rPr>
            <w:noProof/>
            <w:webHidden/>
          </w:rPr>
        </w:r>
        <w:r>
          <w:rPr>
            <w:noProof/>
            <w:webHidden/>
          </w:rPr>
          <w:fldChar w:fldCharType="separate"/>
        </w:r>
        <w:r w:rsidR="00153FF3">
          <w:rPr>
            <w:noProof/>
            <w:webHidden/>
          </w:rPr>
          <w:t>61</w:t>
        </w:r>
        <w:r>
          <w:rPr>
            <w:noProof/>
            <w:webHidden/>
          </w:rPr>
          <w:fldChar w:fldCharType="end"/>
        </w:r>
      </w:hyperlink>
    </w:p>
    <w:p w14:paraId="6D0963B1" w14:textId="0F8452FE" w:rsidR="006A025A" w:rsidRDefault="006A025A">
      <w:pPr>
        <w:pStyle w:val="Verzeichnis1"/>
        <w:rPr>
          <w:rFonts w:asciiTheme="minorHAnsi" w:eastAsiaTheme="minorEastAsia" w:hAnsiTheme="minorHAnsi" w:cstheme="minorBidi"/>
          <w:b w:val="0"/>
          <w:bCs w:val="0"/>
          <w:iCs w:val="0"/>
          <w:kern w:val="2"/>
          <w:lang w:eastAsia="de-CH"/>
          <w14:ligatures w14:val="standardContextual"/>
        </w:rPr>
      </w:pPr>
      <w:hyperlink w:anchor="_Toc163198171" w:history="1">
        <w:r w:rsidRPr="000339BD">
          <w:rPr>
            <w:rStyle w:val="Hyperlink"/>
          </w:rPr>
          <w:t>Teil 2 – Projekt</w:t>
        </w:r>
        <w:r>
          <w:rPr>
            <w:webHidden/>
          </w:rPr>
          <w:tab/>
        </w:r>
        <w:r>
          <w:rPr>
            <w:webHidden/>
          </w:rPr>
          <w:fldChar w:fldCharType="begin"/>
        </w:r>
        <w:r>
          <w:rPr>
            <w:webHidden/>
          </w:rPr>
          <w:instrText xml:space="preserve"> PAGEREF _Toc163198171 \h </w:instrText>
        </w:r>
        <w:r>
          <w:rPr>
            <w:webHidden/>
          </w:rPr>
        </w:r>
        <w:r>
          <w:rPr>
            <w:webHidden/>
          </w:rPr>
          <w:fldChar w:fldCharType="separate"/>
        </w:r>
        <w:r w:rsidR="00153FF3">
          <w:rPr>
            <w:webHidden/>
          </w:rPr>
          <w:t>62</w:t>
        </w:r>
        <w:r>
          <w:rPr>
            <w:webHidden/>
          </w:rPr>
          <w:fldChar w:fldCharType="end"/>
        </w:r>
      </w:hyperlink>
    </w:p>
    <w:p w14:paraId="1C4269B9" w14:textId="143CC1F1"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72" w:history="1">
        <w:r w:rsidRPr="000339BD">
          <w:rPr>
            <w:rStyle w:val="Hyperlink"/>
            <w:noProof/>
          </w:rPr>
          <w:t>6</w:t>
        </w:r>
        <w:r>
          <w:rPr>
            <w:rFonts w:eastAsiaTheme="minorEastAsia" w:cstheme="minorBidi"/>
            <w:b w:val="0"/>
            <w:bCs w:val="0"/>
            <w:noProof/>
            <w:kern w:val="2"/>
            <w:sz w:val="24"/>
            <w:szCs w:val="24"/>
            <w:lang w:eastAsia="de-CH"/>
            <w14:ligatures w14:val="standardContextual"/>
          </w:rPr>
          <w:tab/>
        </w:r>
        <w:r w:rsidRPr="000339BD">
          <w:rPr>
            <w:rStyle w:val="Hyperlink"/>
            <w:noProof/>
          </w:rPr>
          <w:t>Kurzfassung</w:t>
        </w:r>
        <w:r>
          <w:rPr>
            <w:noProof/>
            <w:webHidden/>
          </w:rPr>
          <w:tab/>
        </w:r>
        <w:r>
          <w:rPr>
            <w:noProof/>
            <w:webHidden/>
          </w:rPr>
          <w:fldChar w:fldCharType="begin"/>
        </w:r>
        <w:r>
          <w:rPr>
            <w:noProof/>
            <w:webHidden/>
          </w:rPr>
          <w:instrText xml:space="preserve"> PAGEREF _Toc163198172 \h </w:instrText>
        </w:r>
        <w:r>
          <w:rPr>
            <w:noProof/>
            <w:webHidden/>
          </w:rPr>
        </w:r>
        <w:r>
          <w:rPr>
            <w:noProof/>
            <w:webHidden/>
          </w:rPr>
          <w:fldChar w:fldCharType="separate"/>
        </w:r>
        <w:r w:rsidR="00153FF3">
          <w:rPr>
            <w:noProof/>
            <w:webHidden/>
          </w:rPr>
          <w:t>62</w:t>
        </w:r>
        <w:r>
          <w:rPr>
            <w:noProof/>
            <w:webHidden/>
          </w:rPr>
          <w:fldChar w:fldCharType="end"/>
        </w:r>
      </w:hyperlink>
    </w:p>
    <w:p w14:paraId="3ADEB1C1" w14:textId="77C1170F"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73" w:history="1">
        <w:r w:rsidRPr="000339BD">
          <w:rPr>
            <w:rStyle w:val="Hyperlink"/>
            <w:noProof/>
          </w:rPr>
          <w:t>7</w:t>
        </w:r>
        <w:r>
          <w:rPr>
            <w:rFonts w:eastAsiaTheme="minorEastAsia" w:cstheme="minorBidi"/>
            <w:b w:val="0"/>
            <w:bCs w:val="0"/>
            <w:noProof/>
            <w:kern w:val="2"/>
            <w:sz w:val="24"/>
            <w:szCs w:val="24"/>
            <w:lang w:eastAsia="de-CH"/>
            <w14:ligatures w14:val="standardContextual"/>
          </w:rPr>
          <w:tab/>
        </w:r>
        <w:r w:rsidRPr="000339BD">
          <w:rPr>
            <w:rStyle w:val="Hyperlink"/>
            <w:noProof/>
          </w:rPr>
          <w:t>Ausgangslage</w:t>
        </w:r>
        <w:r>
          <w:rPr>
            <w:noProof/>
            <w:webHidden/>
          </w:rPr>
          <w:tab/>
        </w:r>
        <w:r>
          <w:rPr>
            <w:noProof/>
            <w:webHidden/>
          </w:rPr>
          <w:fldChar w:fldCharType="begin"/>
        </w:r>
        <w:r>
          <w:rPr>
            <w:noProof/>
            <w:webHidden/>
          </w:rPr>
          <w:instrText xml:space="preserve"> PAGEREF _Toc163198173 \h </w:instrText>
        </w:r>
        <w:r>
          <w:rPr>
            <w:noProof/>
            <w:webHidden/>
          </w:rPr>
        </w:r>
        <w:r>
          <w:rPr>
            <w:noProof/>
            <w:webHidden/>
          </w:rPr>
          <w:fldChar w:fldCharType="separate"/>
        </w:r>
        <w:r w:rsidR="00153FF3">
          <w:rPr>
            <w:noProof/>
            <w:webHidden/>
          </w:rPr>
          <w:t>64</w:t>
        </w:r>
        <w:r>
          <w:rPr>
            <w:noProof/>
            <w:webHidden/>
          </w:rPr>
          <w:fldChar w:fldCharType="end"/>
        </w:r>
      </w:hyperlink>
    </w:p>
    <w:p w14:paraId="0C5600E6" w14:textId="6CE57559"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4" w:history="1">
        <w:r w:rsidRPr="000339BD">
          <w:rPr>
            <w:rStyle w:val="Hyperlink"/>
            <w:noProof/>
            <w14:scene3d>
              <w14:camera w14:prst="orthographicFront"/>
              <w14:lightRig w14:rig="threePt" w14:dir="t">
                <w14:rot w14:lat="0" w14:lon="0" w14:rev="0"/>
              </w14:lightRig>
            </w14:scene3d>
          </w:rPr>
          <w:t>7.1</w:t>
        </w:r>
        <w:r>
          <w:rPr>
            <w:rFonts w:eastAsiaTheme="minorEastAsia" w:cstheme="minorBidi"/>
            <w:noProof/>
            <w:kern w:val="2"/>
            <w:sz w:val="24"/>
            <w:szCs w:val="24"/>
            <w:lang w:eastAsia="de-CH"/>
            <w14:ligatures w14:val="standardContextual"/>
          </w:rPr>
          <w:tab/>
        </w:r>
        <w:r w:rsidRPr="000339BD">
          <w:rPr>
            <w:rStyle w:val="Hyperlink"/>
            <w:noProof/>
          </w:rPr>
          <w:t>Einleitung</w:t>
        </w:r>
        <w:r>
          <w:rPr>
            <w:noProof/>
            <w:webHidden/>
          </w:rPr>
          <w:tab/>
        </w:r>
        <w:r>
          <w:rPr>
            <w:noProof/>
            <w:webHidden/>
          </w:rPr>
          <w:fldChar w:fldCharType="begin"/>
        </w:r>
        <w:r>
          <w:rPr>
            <w:noProof/>
            <w:webHidden/>
          </w:rPr>
          <w:instrText xml:space="preserve"> PAGEREF _Toc163198174 \h </w:instrText>
        </w:r>
        <w:r>
          <w:rPr>
            <w:noProof/>
            <w:webHidden/>
          </w:rPr>
        </w:r>
        <w:r>
          <w:rPr>
            <w:noProof/>
            <w:webHidden/>
          </w:rPr>
          <w:fldChar w:fldCharType="separate"/>
        </w:r>
        <w:r w:rsidR="00153FF3">
          <w:rPr>
            <w:noProof/>
            <w:webHidden/>
          </w:rPr>
          <w:t>64</w:t>
        </w:r>
        <w:r>
          <w:rPr>
            <w:noProof/>
            <w:webHidden/>
          </w:rPr>
          <w:fldChar w:fldCharType="end"/>
        </w:r>
      </w:hyperlink>
    </w:p>
    <w:p w14:paraId="5A6D2B7B" w14:textId="0E0C1F96"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5" w:history="1">
        <w:r w:rsidRPr="000339BD">
          <w:rPr>
            <w:rStyle w:val="Hyperlink"/>
            <w:noProof/>
            <w14:scene3d>
              <w14:camera w14:prst="orthographicFront"/>
              <w14:lightRig w14:rig="threePt" w14:dir="t">
                <w14:rot w14:lat="0" w14:lon="0" w14:rev="0"/>
              </w14:lightRig>
            </w14:scene3d>
          </w:rPr>
          <w:t>7.2</w:t>
        </w:r>
        <w:r>
          <w:rPr>
            <w:rFonts w:eastAsiaTheme="minorEastAsia" w:cstheme="minorBidi"/>
            <w:noProof/>
            <w:kern w:val="2"/>
            <w:sz w:val="24"/>
            <w:szCs w:val="24"/>
            <w:lang w:eastAsia="de-CH"/>
            <w14:ligatures w14:val="standardContextual"/>
          </w:rPr>
          <w:tab/>
        </w:r>
        <w:r w:rsidRPr="000339BD">
          <w:rPr>
            <w:rStyle w:val="Hyperlink"/>
            <w:noProof/>
          </w:rPr>
          <w:t>Jira</w:t>
        </w:r>
        <w:r>
          <w:rPr>
            <w:noProof/>
            <w:webHidden/>
          </w:rPr>
          <w:tab/>
        </w:r>
        <w:r>
          <w:rPr>
            <w:noProof/>
            <w:webHidden/>
          </w:rPr>
          <w:fldChar w:fldCharType="begin"/>
        </w:r>
        <w:r>
          <w:rPr>
            <w:noProof/>
            <w:webHidden/>
          </w:rPr>
          <w:instrText xml:space="preserve"> PAGEREF _Toc163198175 \h </w:instrText>
        </w:r>
        <w:r>
          <w:rPr>
            <w:noProof/>
            <w:webHidden/>
          </w:rPr>
        </w:r>
        <w:r>
          <w:rPr>
            <w:noProof/>
            <w:webHidden/>
          </w:rPr>
          <w:fldChar w:fldCharType="separate"/>
        </w:r>
        <w:r w:rsidR="00153FF3">
          <w:rPr>
            <w:noProof/>
            <w:webHidden/>
          </w:rPr>
          <w:t>64</w:t>
        </w:r>
        <w:r>
          <w:rPr>
            <w:noProof/>
            <w:webHidden/>
          </w:rPr>
          <w:fldChar w:fldCharType="end"/>
        </w:r>
      </w:hyperlink>
    </w:p>
    <w:p w14:paraId="2929E2CE" w14:textId="4DD4ABD2"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6" w:history="1">
        <w:r w:rsidRPr="000339BD">
          <w:rPr>
            <w:rStyle w:val="Hyperlink"/>
            <w:noProof/>
            <w14:scene3d>
              <w14:camera w14:prst="orthographicFront"/>
              <w14:lightRig w14:rig="threePt" w14:dir="t">
                <w14:rot w14:lat="0" w14:lon="0" w14:rev="0"/>
              </w14:lightRig>
            </w14:scene3d>
          </w:rPr>
          <w:t>7.3</w:t>
        </w:r>
        <w:r>
          <w:rPr>
            <w:rFonts w:eastAsiaTheme="minorEastAsia" w:cstheme="minorBidi"/>
            <w:noProof/>
            <w:kern w:val="2"/>
            <w:sz w:val="24"/>
            <w:szCs w:val="24"/>
            <w:lang w:eastAsia="de-CH"/>
            <w14:ligatures w14:val="standardContextual"/>
          </w:rPr>
          <w:tab/>
        </w:r>
        <w:r w:rsidRPr="000339BD">
          <w:rPr>
            <w:rStyle w:val="Hyperlink"/>
            <w:noProof/>
          </w:rPr>
          <w:t>LEIS Datenbank</w:t>
        </w:r>
        <w:r>
          <w:rPr>
            <w:noProof/>
            <w:webHidden/>
          </w:rPr>
          <w:tab/>
        </w:r>
        <w:r>
          <w:rPr>
            <w:noProof/>
            <w:webHidden/>
          </w:rPr>
          <w:fldChar w:fldCharType="begin"/>
        </w:r>
        <w:r>
          <w:rPr>
            <w:noProof/>
            <w:webHidden/>
          </w:rPr>
          <w:instrText xml:space="preserve"> PAGEREF _Toc163198176 \h </w:instrText>
        </w:r>
        <w:r>
          <w:rPr>
            <w:noProof/>
            <w:webHidden/>
          </w:rPr>
        </w:r>
        <w:r>
          <w:rPr>
            <w:noProof/>
            <w:webHidden/>
          </w:rPr>
          <w:fldChar w:fldCharType="separate"/>
        </w:r>
        <w:r w:rsidR="00153FF3">
          <w:rPr>
            <w:noProof/>
            <w:webHidden/>
          </w:rPr>
          <w:t>65</w:t>
        </w:r>
        <w:r>
          <w:rPr>
            <w:noProof/>
            <w:webHidden/>
          </w:rPr>
          <w:fldChar w:fldCharType="end"/>
        </w:r>
      </w:hyperlink>
    </w:p>
    <w:p w14:paraId="46EEB980" w14:textId="442EA988"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77" w:history="1">
        <w:r w:rsidRPr="000339BD">
          <w:rPr>
            <w:rStyle w:val="Hyperlink"/>
            <w:noProof/>
          </w:rPr>
          <w:t>8</w:t>
        </w:r>
        <w:r>
          <w:rPr>
            <w:rFonts w:eastAsiaTheme="minorEastAsia" w:cstheme="minorBidi"/>
            <w:b w:val="0"/>
            <w:bCs w:val="0"/>
            <w:noProof/>
            <w:kern w:val="2"/>
            <w:sz w:val="24"/>
            <w:szCs w:val="24"/>
            <w:lang w:eastAsia="de-CH"/>
            <w14:ligatures w14:val="standardContextual"/>
          </w:rPr>
          <w:tab/>
        </w:r>
        <w:r w:rsidRPr="000339BD">
          <w:rPr>
            <w:rStyle w:val="Hyperlink"/>
            <w:noProof/>
          </w:rPr>
          <w:t>Architektur</w:t>
        </w:r>
        <w:r>
          <w:rPr>
            <w:noProof/>
            <w:webHidden/>
          </w:rPr>
          <w:tab/>
        </w:r>
        <w:r>
          <w:rPr>
            <w:noProof/>
            <w:webHidden/>
          </w:rPr>
          <w:fldChar w:fldCharType="begin"/>
        </w:r>
        <w:r>
          <w:rPr>
            <w:noProof/>
            <w:webHidden/>
          </w:rPr>
          <w:instrText xml:space="preserve"> PAGEREF _Toc163198177 \h </w:instrText>
        </w:r>
        <w:r>
          <w:rPr>
            <w:noProof/>
            <w:webHidden/>
          </w:rPr>
        </w:r>
        <w:r>
          <w:rPr>
            <w:noProof/>
            <w:webHidden/>
          </w:rPr>
          <w:fldChar w:fldCharType="separate"/>
        </w:r>
        <w:r w:rsidR="00153FF3">
          <w:rPr>
            <w:noProof/>
            <w:webHidden/>
          </w:rPr>
          <w:t>67</w:t>
        </w:r>
        <w:r>
          <w:rPr>
            <w:noProof/>
            <w:webHidden/>
          </w:rPr>
          <w:fldChar w:fldCharType="end"/>
        </w:r>
      </w:hyperlink>
    </w:p>
    <w:p w14:paraId="4F4F33F9" w14:textId="75BFF4A9"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8" w:history="1">
        <w:r w:rsidRPr="000339BD">
          <w:rPr>
            <w:rStyle w:val="Hyperlink"/>
            <w:noProof/>
            <w14:scene3d>
              <w14:camera w14:prst="orthographicFront"/>
              <w14:lightRig w14:rig="threePt" w14:dir="t">
                <w14:rot w14:lat="0" w14:lon="0" w14:rev="0"/>
              </w14:lightRig>
            </w14:scene3d>
          </w:rPr>
          <w:t>8.1</w:t>
        </w:r>
        <w:r>
          <w:rPr>
            <w:rFonts w:eastAsiaTheme="minorEastAsia" w:cstheme="minorBidi"/>
            <w:noProof/>
            <w:kern w:val="2"/>
            <w:sz w:val="24"/>
            <w:szCs w:val="24"/>
            <w:lang w:eastAsia="de-CH"/>
            <w14:ligatures w14:val="standardContextual"/>
          </w:rPr>
          <w:tab/>
        </w:r>
        <w:r w:rsidRPr="000339BD">
          <w:rPr>
            <w:rStyle w:val="Hyperlink"/>
            <w:noProof/>
          </w:rPr>
          <w:t>Einleitung</w:t>
        </w:r>
        <w:r>
          <w:rPr>
            <w:noProof/>
            <w:webHidden/>
          </w:rPr>
          <w:tab/>
        </w:r>
        <w:r>
          <w:rPr>
            <w:noProof/>
            <w:webHidden/>
          </w:rPr>
          <w:fldChar w:fldCharType="begin"/>
        </w:r>
        <w:r>
          <w:rPr>
            <w:noProof/>
            <w:webHidden/>
          </w:rPr>
          <w:instrText xml:space="preserve"> PAGEREF _Toc163198178 \h </w:instrText>
        </w:r>
        <w:r>
          <w:rPr>
            <w:noProof/>
            <w:webHidden/>
          </w:rPr>
        </w:r>
        <w:r>
          <w:rPr>
            <w:noProof/>
            <w:webHidden/>
          </w:rPr>
          <w:fldChar w:fldCharType="separate"/>
        </w:r>
        <w:r w:rsidR="00153FF3">
          <w:rPr>
            <w:noProof/>
            <w:webHidden/>
          </w:rPr>
          <w:t>67</w:t>
        </w:r>
        <w:r>
          <w:rPr>
            <w:noProof/>
            <w:webHidden/>
          </w:rPr>
          <w:fldChar w:fldCharType="end"/>
        </w:r>
      </w:hyperlink>
    </w:p>
    <w:p w14:paraId="2C89B472" w14:textId="5F64B884"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79" w:history="1">
        <w:r w:rsidRPr="000339BD">
          <w:rPr>
            <w:rStyle w:val="Hyperlink"/>
            <w:noProof/>
            <w14:scene3d>
              <w14:camera w14:prst="orthographicFront"/>
              <w14:lightRig w14:rig="threePt" w14:dir="t">
                <w14:rot w14:lat="0" w14:lon="0" w14:rev="0"/>
              </w14:lightRig>
            </w14:scene3d>
          </w:rPr>
          <w:t>8.2</w:t>
        </w:r>
        <w:r>
          <w:rPr>
            <w:rFonts w:eastAsiaTheme="minorEastAsia" w:cstheme="minorBidi"/>
            <w:noProof/>
            <w:kern w:val="2"/>
            <w:sz w:val="24"/>
            <w:szCs w:val="24"/>
            <w:lang w:eastAsia="de-CH"/>
            <w14:ligatures w14:val="standardContextual"/>
          </w:rPr>
          <w:tab/>
        </w:r>
        <w:r w:rsidRPr="000339BD">
          <w:rPr>
            <w:rStyle w:val="Hyperlink"/>
            <w:noProof/>
          </w:rPr>
          <w:t>Vergleich von Architekturen</w:t>
        </w:r>
        <w:r>
          <w:rPr>
            <w:noProof/>
            <w:webHidden/>
          </w:rPr>
          <w:tab/>
        </w:r>
        <w:r>
          <w:rPr>
            <w:noProof/>
            <w:webHidden/>
          </w:rPr>
          <w:fldChar w:fldCharType="begin"/>
        </w:r>
        <w:r>
          <w:rPr>
            <w:noProof/>
            <w:webHidden/>
          </w:rPr>
          <w:instrText xml:space="preserve"> PAGEREF _Toc163198179 \h </w:instrText>
        </w:r>
        <w:r>
          <w:rPr>
            <w:noProof/>
            <w:webHidden/>
          </w:rPr>
        </w:r>
        <w:r>
          <w:rPr>
            <w:noProof/>
            <w:webHidden/>
          </w:rPr>
          <w:fldChar w:fldCharType="separate"/>
        </w:r>
        <w:r w:rsidR="00153FF3">
          <w:rPr>
            <w:noProof/>
            <w:webHidden/>
          </w:rPr>
          <w:t>67</w:t>
        </w:r>
        <w:r>
          <w:rPr>
            <w:noProof/>
            <w:webHidden/>
          </w:rPr>
          <w:fldChar w:fldCharType="end"/>
        </w:r>
      </w:hyperlink>
    </w:p>
    <w:p w14:paraId="39DC3CDA" w14:textId="5BAC6651"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0" w:history="1">
        <w:r w:rsidRPr="000339BD">
          <w:rPr>
            <w:rStyle w:val="Hyperlink"/>
            <w:noProof/>
          </w:rPr>
          <w:t>8.2.1</w:t>
        </w:r>
        <w:r>
          <w:rPr>
            <w:rFonts w:eastAsiaTheme="minorEastAsia" w:cstheme="minorBidi"/>
            <w:noProof/>
            <w:kern w:val="2"/>
            <w:sz w:val="24"/>
            <w:szCs w:val="24"/>
            <w:lang w:eastAsia="de-CH"/>
            <w14:ligatures w14:val="standardContextual"/>
          </w:rPr>
          <w:tab/>
        </w:r>
        <w:r w:rsidRPr="000339BD">
          <w:rPr>
            <w:rStyle w:val="Hyperlink"/>
            <w:noProof/>
          </w:rPr>
          <w:t>Clean Architecture</w:t>
        </w:r>
        <w:r>
          <w:rPr>
            <w:noProof/>
            <w:webHidden/>
          </w:rPr>
          <w:tab/>
        </w:r>
        <w:r>
          <w:rPr>
            <w:noProof/>
            <w:webHidden/>
          </w:rPr>
          <w:fldChar w:fldCharType="begin"/>
        </w:r>
        <w:r>
          <w:rPr>
            <w:noProof/>
            <w:webHidden/>
          </w:rPr>
          <w:instrText xml:space="preserve"> PAGEREF _Toc163198180 \h </w:instrText>
        </w:r>
        <w:r>
          <w:rPr>
            <w:noProof/>
            <w:webHidden/>
          </w:rPr>
        </w:r>
        <w:r>
          <w:rPr>
            <w:noProof/>
            <w:webHidden/>
          </w:rPr>
          <w:fldChar w:fldCharType="separate"/>
        </w:r>
        <w:r w:rsidR="00153FF3">
          <w:rPr>
            <w:noProof/>
            <w:webHidden/>
          </w:rPr>
          <w:t>67</w:t>
        </w:r>
        <w:r>
          <w:rPr>
            <w:noProof/>
            <w:webHidden/>
          </w:rPr>
          <w:fldChar w:fldCharType="end"/>
        </w:r>
      </w:hyperlink>
    </w:p>
    <w:p w14:paraId="51173CF4" w14:textId="067109B6"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1" w:history="1">
        <w:r w:rsidRPr="000339BD">
          <w:rPr>
            <w:rStyle w:val="Hyperlink"/>
            <w:noProof/>
          </w:rPr>
          <w:t>8.2.2</w:t>
        </w:r>
        <w:r>
          <w:rPr>
            <w:rFonts w:eastAsiaTheme="minorEastAsia" w:cstheme="minorBidi"/>
            <w:noProof/>
            <w:kern w:val="2"/>
            <w:sz w:val="24"/>
            <w:szCs w:val="24"/>
            <w:lang w:eastAsia="de-CH"/>
            <w14:ligatures w14:val="standardContextual"/>
          </w:rPr>
          <w:tab/>
        </w:r>
        <w:r w:rsidRPr="000339BD">
          <w:rPr>
            <w:rStyle w:val="Hyperlink"/>
            <w:noProof/>
          </w:rPr>
          <w:t>MVC-Architektur</w:t>
        </w:r>
        <w:r>
          <w:rPr>
            <w:noProof/>
            <w:webHidden/>
          </w:rPr>
          <w:tab/>
        </w:r>
        <w:r>
          <w:rPr>
            <w:noProof/>
            <w:webHidden/>
          </w:rPr>
          <w:fldChar w:fldCharType="begin"/>
        </w:r>
        <w:r>
          <w:rPr>
            <w:noProof/>
            <w:webHidden/>
          </w:rPr>
          <w:instrText xml:space="preserve"> PAGEREF _Toc163198181 \h </w:instrText>
        </w:r>
        <w:r>
          <w:rPr>
            <w:noProof/>
            <w:webHidden/>
          </w:rPr>
        </w:r>
        <w:r>
          <w:rPr>
            <w:noProof/>
            <w:webHidden/>
          </w:rPr>
          <w:fldChar w:fldCharType="separate"/>
        </w:r>
        <w:r w:rsidR="00153FF3">
          <w:rPr>
            <w:noProof/>
            <w:webHidden/>
          </w:rPr>
          <w:t>68</w:t>
        </w:r>
        <w:r>
          <w:rPr>
            <w:noProof/>
            <w:webHidden/>
          </w:rPr>
          <w:fldChar w:fldCharType="end"/>
        </w:r>
      </w:hyperlink>
    </w:p>
    <w:p w14:paraId="038A3A9B" w14:textId="22ECC8E8"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2" w:history="1">
        <w:r w:rsidRPr="000339BD">
          <w:rPr>
            <w:rStyle w:val="Hyperlink"/>
            <w:noProof/>
          </w:rPr>
          <w:t>8.2.3</w:t>
        </w:r>
        <w:r>
          <w:rPr>
            <w:rFonts w:eastAsiaTheme="minorEastAsia" w:cstheme="minorBidi"/>
            <w:noProof/>
            <w:kern w:val="2"/>
            <w:sz w:val="24"/>
            <w:szCs w:val="24"/>
            <w:lang w:eastAsia="de-CH"/>
            <w14:ligatures w14:val="standardContextual"/>
          </w:rPr>
          <w:tab/>
        </w:r>
        <w:r w:rsidRPr="000339BD">
          <w:rPr>
            <w:rStyle w:val="Hyperlink"/>
            <w:noProof/>
          </w:rPr>
          <w:t>Schic</w:t>
        </w:r>
        <w:r w:rsidRPr="000339BD">
          <w:rPr>
            <w:rStyle w:val="Hyperlink"/>
            <w:noProof/>
          </w:rPr>
          <w:t>h</w:t>
        </w:r>
        <w:r w:rsidRPr="000339BD">
          <w:rPr>
            <w:rStyle w:val="Hyperlink"/>
            <w:noProof/>
          </w:rPr>
          <w:t>tenarchitektur</w:t>
        </w:r>
        <w:r>
          <w:rPr>
            <w:noProof/>
            <w:webHidden/>
          </w:rPr>
          <w:tab/>
        </w:r>
        <w:r>
          <w:rPr>
            <w:noProof/>
            <w:webHidden/>
          </w:rPr>
          <w:fldChar w:fldCharType="begin"/>
        </w:r>
        <w:r>
          <w:rPr>
            <w:noProof/>
            <w:webHidden/>
          </w:rPr>
          <w:instrText xml:space="preserve"> PAGEREF _Toc163198182 \h </w:instrText>
        </w:r>
        <w:r>
          <w:rPr>
            <w:noProof/>
            <w:webHidden/>
          </w:rPr>
        </w:r>
        <w:r>
          <w:rPr>
            <w:noProof/>
            <w:webHidden/>
          </w:rPr>
          <w:fldChar w:fldCharType="separate"/>
        </w:r>
        <w:r w:rsidR="00153FF3">
          <w:rPr>
            <w:noProof/>
            <w:webHidden/>
          </w:rPr>
          <w:t>68</w:t>
        </w:r>
        <w:r>
          <w:rPr>
            <w:noProof/>
            <w:webHidden/>
          </w:rPr>
          <w:fldChar w:fldCharType="end"/>
        </w:r>
      </w:hyperlink>
    </w:p>
    <w:p w14:paraId="68F6F73E" w14:textId="7ED07709"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3" w:history="1">
        <w:r w:rsidRPr="000339BD">
          <w:rPr>
            <w:rStyle w:val="Hyperlink"/>
            <w:noProof/>
          </w:rPr>
          <w:t>8.2.4</w:t>
        </w:r>
        <w:r>
          <w:rPr>
            <w:rFonts w:eastAsiaTheme="minorEastAsia" w:cstheme="minorBidi"/>
            <w:noProof/>
            <w:kern w:val="2"/>
            <w:sz w:val="24"/>
            <w:szCs w:val="24"/>
            <w:lang w:eastAsia="de-CH"/>
            <w14:ligatures w14:val="standardContextual"/>
          </w:rPr>
          <w:tab/>
        </w:r>
        <w:r w:rsidRPr="000339BD">
          <w:rPr>
            <w:rStyle w:val="Hyperlink"/>
            <w:noProof/>
          </w:rPr>
          <w:t>Auswahl der Architektur</w:t>
        </w:r>
        <w:r>
          <w:rPr>
            <w:noProof/>
            <w:webHidden/>
          </w:rPr>
          <w:tab/>
        </w:r>
        <w:r>
          <w:rPr>
            <w:noProof/>
            <w:webHidden/>
          </w:rPr>
          <w:fldChar w:fldCharType="begin"/>
        </w:r>
        <w:r>
          <w:rPr>
            <w:noProof/>
            <w:webHidden/>
          </w:rPr>
          <w:instrText xml:space="preserve"> PAGEREF _Toc163198183 \h </w:instrText>
        </w:r>
        <w:r>
          <w:rPr>
            <w:noProof/>
            <w:webHidden/>
          </w:rPr>
        </w:r>
        <w:r>
          <w:rPr>
            <w:noProof/>
            <w:webHidden/>
          </w:rPr>
          <w:fldChar w:fldCharType="separate"/>
        </w:r>
        <w:r w:rsidR="00153FF3">
          <w:rPr>
            <w:noProof/>
            <w:webHidden/>
          </w:rPr>
          <w:t>68</w:t>
        </w:r>
        <w:r>
          <w:rPr>
            <w:noProof/>
            <w:webHidden/>
          </w:rPr>
          <w:fldChar w:fldCharType="end"/>
        </w:r>
      </w:hyperlink>
    </w:p>
    <w:p w14:paraId="6577E26F" w14:textId="5341B5A2"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84" w:history="1">
        <w:r w:rsidRPr="000339BD">
          <w:rPr>
            <w:rStyle w:val="Hyperlink"/>
            <w:noProof/>
            <w14:scene3d>
              <w14:camera w14:prst="orthographicFront"/>
              <w14:lightRig w14:rig="threePt" w14:dir="t">
                <w14:rot w14:lat="0" w14:lon="0" w14:rev="0"/>
              </w14:lightRig>
            </w14:scene3d>
          </w:rPr>
          <w:t>8.3</w:t>
        </w:r>
        <w:r>
          <w:rPr>
            <w:rFonts w:eastAsiaTheme="minorEastAsia" w:cstheme="minorBidi"/>
            <w:noProof/>
            <w:kern w:val="2"/>
            <w:sz w:val="24"/>
            <w:szCs w:val="24"/>
            <w:lang w:eastAsia="de-CH"/>
            <w14:ligatures w14:val="standardContextual"/>
          </w:rPr>
          <w:tab/>
        </w:r>
        <w:r w:rsidRPr="000339BD">
          <w:rPr>
            <w:rStyle w:val="Hyperlink"/>
            <w:noProof/>
          </w:rPr>
          <w:t>Schichtentrennung</w:t>
        </w:r>
        <w:r>
          <w:rPr>
            <w:noProof/>
            <w:webHidden/>
          </w:rPr>
          <w:tab/>
        </w:r>
        <w:r>
          <w:rPr>
            <w:noProof/>
            <w:webHidden/>
          </w:rPr>
          <w:fldChar w:fldCharType="begin"/>
        </w:r>
        <w:r>
          <w:rPr>
            <w:noProof/>
            <w:webHidden/>
          </w:rPr>
          <w:instrText xml:space="preserve"> PAGEREF _Toc163198184 \h </w:instrText>
        </w:r>
        <w:r>
          <w:rPr>
            <w:noProof/>
            <w:webHidden/>
          </w:rPr>
        </w:r>
        <w:r>
          <w:rPr>
            <w:noProof/>
            <w:webHidden/>
          </w:rPr>
          <w:fldChar w:fldCharType="separate"/>
        </w:r>
        <w:r w:rsidR="00153FF3">
          <w:rPr>
            <w:noProof/>
            <w:webHidden/>
          </w:rPr>
          <w:t>69</w:t>
        </w:r>
        <w:r>
          <w:rPr>
            <w:noProof/>
            <w:webHidden/>
          </w:rPr>
          <w:fldChar w:fldCharType="end"/>
        </w:r>
      </w:hyperlink>
    </w:p>
    <w:p w14:paraId="43369F28" w14:textId="69341719"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5" w:history="1">
        <w:r w:rsidRPr="000339BD">
          <w:rPr>
            <w:rStyle w:val="Hyperlink"/>
            <w:noProof/>
          </w:rPr>
          <w:t>8.3.1</w:t>
        </w:r>
        <w:r>
          <w:rPr>
            <w:rFonts w:eastAsiaTheme="minorEastAsia" w:cstheme="minorBidi"/>
            <w:noProof/>
            <w:kern w:val="2"/>
            <w:sz w:val="24"/>
            <w:szCs w:val="24"/>
            <w:lang w:eastAsia="de-CH"/>
            <w14:ligatures w14:val="standardContextual"/>
          </w:rPr>
          <w:tab/>
        </w:r>
        <w:r w:rsidRPr="000339BD">
          <w:rPr>
            <w:rStyle w:val="Hyperlink"/>
            <w:noProof/>
          </w:rPr>
          <w:t>Core</w:t>
        </w:r>
        <w:r>
          <w:rPr>
            <w:noProof/>
            <w:webHidden/>
          </w:rPr>
          <w:tab/>
        </w:r>
        <w:r>
          <w:rPr>
            <w:noProof/>
            <w:webHidden/>
          </w:rPr>
          <w:fldChar w:fldCharType="begin"/>
        </w:r>
        <w:r>
          <w:rPr>
            <w:noProof/>
            <w:webHidden/>
          </w:rPr>
          <w:instrText xml:space="preserve"> PAGEREF _Toc163198185 \h </w:instrText>
        </w:r>
        <w:r>
          <w:rPr>
            <w:noProof/>
            <w:webHidden/>
          </w:rPr>
        </w:r>
        <w:r>
          <w:rPr>
            <w:noProof/>
            <w:webHidden/>
          </w:rPr>
          <w:fldChar w:fldCharType="separate"/>
        </w:r>
        <w:r w:rsidR="00153FF3">
          <w:rPr>
            <w:noProof/>
            <w:webHidden/>
          </w:rPr>
          <w:t>69</w:t>
        </w:r>
        <w:r>
          <w:rPr>
            <w:noProof/>
            <w:webHidden/>
          </w:rPr>
          <w:fldChar w:fldCharType="end"/>
        </w:r>
      </w:hyperlink>
    </w:p>
    <w:p w14:paraId="21848B6A" w14:textId="1FA84AE6"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6" w:history="1">
        <w:r w:rsidRPr="000339BD">
          <w:rPr>
            <w:rStyle w:val="Hyperlink"/>
            <w:noProof/>
          </w:rPr>
          <w:t>8.3.2</w:t>
        </w:r>
        <w:r>
          <w:rPr>
            <w:rFonts w:eastAsiaTheme="minorEastAsia" w:cstheme="minorBidi"/>
            <w:noProof/>
            <w:kern w:val="2"/>
            <w:sz w:val="24"/>
            <w:szCs w:val="24"/>
            <w:lang w:eastAsia="de-CH"/>
            <w14:ligatures w14:val="standardContextual"/>
          </w:rPr>
          <w:tab/>
        </w:r>
        <w:r w:rsidRPr="000339BD">
          <w:rPr>
            <w:rStyle w:val="Hyperlink"/>
            <w:noProof/>
          </w:rPr>
          <w:t>Infrastructure</w:t>
        </w:r>
        <w:r>
          <w:rPr>
            <w:noProof/>
            <w:webHidden/>
          </w:rPr>
          <w:tab/>
        </w:r>
        <w:r>
          <w:rPr>
            <w:noProof/>
            <w:webHidden/>
          </w:rPr>
          <w:fldChar w:fldCharType="begin"/>
        </w:r>
        <w:r>
          <w:rPr>
            <w:noProof/>
            <w:webHidden/>
          </w:rPr>
          <w:instrText xml:space="preserve"> PAGEREF _Toc163198186 \h </w:instrText>
        </w:r>
        <w:r>
          <w:rPr>
            <w:noProof/>
            <w:webHidden/>
          </w:rPr>
        </w:r>
        <w:r>
          <w:rPr>
            <w:noProof/>
            <w:webHidden/>
          </w:rPr>
          <w:fldChar w:fldCharType="separate"/>
        </w:r>
        <w:r w:rsidR="00153FF3">
          <w:rPr>
            <w:noProof/>
            <w:webHidden/>
          </w:rPr>
          <w:t>69</w:t>
        </w:r>
        <w:r>
          <w:rPr>
            <w:noProof/>
            <w:webHidden/>
          </w:rPr>
          <w:fldChar w:fldCharType="end"/>
        </w:r>
      </w:hyperlink>
    </w:p>
    <w:p w14:paraId="74E518BA" w14:textId="4DCC4141"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7" w:history="1">
        <w:r w:rsidRPr="000339BD">
          <w:rPr>
            <w:rStyle w:val="Hyperlink"/>
            <w:noProof/>
          </w:rPr>
          <w:t>8.3.3</w:t>
        </w:r>
        <w:r>
          <w:rPr>
            <w:rFonts w:eastAsiaTheme="minorEastAsia" w:cstheme="minorBidi"/>
            <w:noProof/>
            <w:kern w:val="2"/>
            <w:sz w:val="24"/>
            <w:szCs w:val="24"/>
            <w:lang w:eastAsia="de-CH"/>
            <w14:ligatures w14:val="standardContextual"/>
          </w:rPr>
          <w:tab/>
        </w:r>
        <w:r w:rsidRPr="000339BD">
          <w:rPr>
            <w:rStyle w:val="Hyperlink"/>
            <w:noProof/>
          </w:rPr>
          <w:t>Application</w:t>
        </w:r>
        <w:r>
          <w:rPr>
            <w:noProof/>
            <w:webHidden/>
          </w:rPr>
          <w:tab/>
        </w:r>
        <w:r>
          <w:rPr>
            <w:noProof/>
            <w:webHidden/>
          </w:rPr>
          <w:fldChar w:fldCharType="begin"/>
        </w:r>
        <w:r>
          <w:rPr>
            <w:noProof/>
            <w:webHidden/>
          </w:rPr>
          <w:instrText xml:space="preserve"> PAGEREF _Toc163198187 \h </w:instrText>
        </w:r>
        <w:r>
          <w:rPr>
            <w:noProof/>
            <w:webHidden/>
          </w:rPr>
        </w:r>
        <w:r>
          <w:rPr>
            <w:noProof/>
            <w:webHidden/>
          </w:rPr>
          <w:fldChar w:fldCharType="separate"/>
        </w:r>
        <w:r w:rsidR="00153FF3">
          <w:rPr>
            <w:noProof/>
            <w:webHidden/>
          </w:rPr>
          <w:t>70</w:t>
        </w:r>
        <w:r>
          <w:rPr>
            <w:noProof/>
            <w:webHidden/>
          </w:rPr>
          <w:fldChar w:fldCharType="end"/>
        </w:r>
      </w:hyperlink>
    </w:p>
    <w:p w14:paraId="13F292C1" w14:textId="2FC2592A"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88" w:history="1">
        <w:r w:rsidRPr="000339BD">
          <w:rPr>
            <w:rStyle w:val="Hyperlink"/>
            <w:noProof/>
          </w:rPr>
          <w:t>8.3.4</w:t>
        </w:r>
        <w:r>
          <w:rPr>
            <w:rFonts w:eastAsiaTheme="minorEastAsia" w:cstheme="minorBidi"/>
            <w:noProof/>
            <w:kern w:val="2"/>
            <w:sz w:val="24"/>
            <w:szCs w:val="24"/>
            <w:lang w:eastAsia="de-CH"/>
            <w14:ligatures w14:val="standardContextual"/>
          </w:rPr>
          <w:tab/>
        </w:r>
        <w:r w:rsidRPr="000339BD">
          <w:rPr>
            <w:rStyle w:val="Hyperlink"/>
            <w:noProof/>
          </w:rPr>
          <w:t>Unit-Tests</w:t>
        </w:r>
        <w:r>
          <w:rPr>
            <w:noProof/>
            <w:webHidden/>
          </w:rPr>
          <w:tab/>
        </w:r>
        <w:r>
          <w:rPr>
            <w:noProof/>
            <w:webHidden/>
          </w:rPr>
          <w:fldChar w:fldCharType="begin"/>
        </w:r>
        <w:r>
          <w:rPr>
            <w:noProof/>
            <w:webHidden/>
          </w:rPr>
          <w:instrText xml:space="preserve"> PAGEREF _Toc163198188 \h </w:instrText>
        </w:r>
        <w:r>
          <w:rPr>
            <w:noProof/>
            <w:webHidden/>
          </w:rPr>
        </w:r>
        <w:r>
          <w:rPr>
            <w:noProof/>
            <w:webHidden/>
          </w:rPr>
          <w:fldChar w:fldCharType="separate"/>
        </w:r>
        <w:r w:rsidR="00153FF3">
          <w:rPr>
            <w:noProof/>
            <w:webHidden/>
          </w:rPr>
          <w:t>70</w:t>
        </w:r>
        <w:r>
          <w:rPr>
            <w:noProof/>
            <w:webHidden/>
          </w:rPr>
          <w:fldChar w:fldCharType="end"/>
        </w:r>
      </w:hyperlink>
    </w:p>
    <w:p w14:paraId="5BF4C144" w14:textId="281B21EC"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89" w:history="1">
        <w:r w:rsidRPr="000339BD">
          <w:rPr>
            <w:rStyle w:val="Hyperlink"/>
            <w:noProof/>
          </w:rPr>
          <w:t>8.3.4.1</w:t>
        </w:r>
        <w:r>
          <w:rPr>
            <w:rFonts w:eastAsiaTheme="minorEastAsia" w:cstheme="minorBidi"/>
            <w:noProof/>
            <w:kern w:val="2"/>
            <w:sz w:val="24"/>
            <w:szCs w:val="24"/>
            <w:lang w:eastAsia="de-CH"/>
            <w14:ligatures w14:val="standardContextual"/>
          </w:rPr>
          <w:tab/>
        </w:r>
        <w:r w:rsidRPr="000339BD">
          <w:rPr>
            <w:rStyle w:val="Hyperlink"/>
            <w:noProof/>
          </w:rPr>
          <w:t>NSubstitute</w:t>
        </w:r>
        <w:r>
          <w:rPr>
            <w:noProof/>
            <w:webHidden/>
          </w:rPr>
          <w:tab/>
        </w:r>
        <w:r>
          <w:rPr>
            <w:noProof/>
            <w:webHidden/>
          </w:rPr>
          <w:fldChar w:fldCharType="begin"/>
        </w:r>
        <w:r>
          <w:rPr>
            <w:noProof/>
            <w:webHidden/>
          </w:rPr>
          <w:instrText xml:space="preserve"> PAGEREF _Toc163198189 \h </w:instrText>
        </w:r>
        <w:r>
          <w:rPr>
            <w:noProof/>
            <w:webHidden/>
          </w:rPr>
        </w:r>
        <w:r>
          <w:rPr>
            <w:noProof/>
            <w:webHidden/>
          </w:rPr>
          <w:fldChar w:fldCharType="separate"/>
        </w:r>
        <w:r w:rsidR="00153FF3">
          <w:rPr>
            <w:noProof/>
            <w:webHidden/>
          </w:rPr>
          <w:t>70</w:t>
        </w:r>
        <w:r>
          <w:rPr>
            <w:noProof/>
            <w:webHidden/>
          </w:rPr>
          <w:fldChar w:fldCharType="end"/>
        </w:r>
      </w:hyperlink>
    </w:p>
    <w:p w14:paraId="57A72EA9" w14:textId="46C5A539" w:rsidR="006A025A" w:rsidRDefault="006A025A">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198190" w:history="1">
        <w:r w:rsidRPr="000339BD">
          <w:rPr>
            <w:rStyle w:val="Hyperlink"/>
            <w:noProof/>
          </w:rPr>
          <w:t>8.3.4.2</w:t>
        </w:r>
        <w:r>
          <w:rPr>
            <w:rFonts w:eastAsiaTheme="minorEastAsia" w:cstheme="minorBidi"/>
            <w:noProof/>
            <w:kern w:val="2"/>
            <w:sz w:val="24"/>
            <w:szCs w:val="24"/>
            <w:lang w:eastAsia="de-CH"/>
            <w14:ligatures w14:val="standardContextual"/>
          </w:rPr>
          <w:tab/>
        </w:r>
        <w:r w:rsidRPr="000339BD">
          <w:rPr>
            <w:rStyle w:val="Hyperlink"/>
            <w:noProof/>
          </w:rPr>
          <w:t>Fluent Assertions</w:t>
        </w:r>
        <w:r>
          <w:rPr>
            <w:noProof/>
            <w:webHidden/>
          </w:rPr>
          <w:tab/>
        </w:r>
        <w:r>
          <w:rPr>
            <w:noProof/>
            <w:webHidden/>
          </w:rPr>
          <w:fldChar w:fldCharType="begin"/>
        </w:r>
        <w:r>
          <w:rPr>
            <w:noProof/>
            <w:webHidden/>
          </w:rPr>
          <w:instrText xml:space="preserve"> PAGEREF _Toc163198190 \h </w:instrText>
        </w:r>
        <w:r>
          <w:rPr>
            <w:noProof/>
            <w:webHidden/>
          </w:rPr>
        </w:r>
        <w:r>
          <w:rPr>
            <w:noProof/>
            <w:webHidden/>
          </w:rPr>
          <w:fldChar w:fldCharType="separate"/>
        </w:r>
        <w:r w:rsidR="00153FF3">
          <w:rPr>
            <w:noProof/>
            <w:webHidden/>
          </w:rPr>
          <w:t>70</w:t>
        </w:r>
        <w:r>
          <w:rPr>
            <w:noProof/>
            <w:webHidden/>
          </w:rPr>
          <w:fldChar w:fldCharType="end"/>
        </w:r>
      </w:hyperlink>
    </w:p>
    <w:p w14:paraId="43B5E4E2" w14:textId="34575DB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1" w:history="1">
        <w:r w:rsidRPr="000339BD">
          <w:rPr>
            <w:rStyle w:val="Hyperlink"/>
            <w:noProof/>
            <w14:scene3d>
              <w14:camera w14:prst="orthographicFront"/>
              <w14:lightRig w14:rig="threePt" w14:dir="t">
                <w14:rot w14:lat="0" w14:lon="0" w14:rev="0"/>
              </w14:lightRig>
            </w14:scene3d>
          </w:rPr>
          <w:t>8.4</w:t>
        </w:r>
        <w:r>
          <w:rPr>
            <w:rFonts w:eastAsiaTheme="minorEastAsia" w:cstheme="minorBidi"/>
            <w:noProof/>
            <w:kern w:val="2"/>
            <w:sz w:val="24"/>
            <w:szCs w:val="24"/>
            <w:lang w:eastAsia="de-CH"/>
            <w14:ligatures w14:val="standardContextual"/>
          </w:rPr>
          <w:tab/>
        </w:r>
        <w:r w:rsidRPr="000339BD">
          <w:rPr>
            <w:rStyle w:val="Hyperlink"/>
            <w:noProof/>
          </w:rPr>
          <w:t>Klassendiagramm</w:t>
        </w:r>
        <w:r>
          <w:rPr>
            <w:noProof/>
            <w:webHidden/>
          </w:rPr>
          <w:tab/>
        </w:r>
        <w:r>
          <w:rPr>
            <w:noProof/>
            <w:webHidden/>
          </w:rPr>
          <w:fldChar w:fldCharType="begin"/>
        </w:r>
        <w:r>
          <w:rPr>
            <w:noProof/>
            <w:webHidden/>
          </w:rPr>
          <w:instrText xml:space="preserve"> PAGEREF _Toc163198191 \h </w:instrText>
        </w:r>
        <w:r>
          <w:rPr>
            <w:noProof/>
            <w:webHidden/>
          </w:rPr>
        </w:r>
        <w:r>
          <w:rPr>
            <w:noProof/>
            <w:webHidden/>
          </w:rPr>
          <w:fldChar w:fldCharType="separate"/>
        </w:r>
        <w:r w:rsidR="00153FF3">
          <w:rPr>
            <w:noProof/>
            <w:webHidden/>
          </w:rPr>
          <w:t>71</w:t>
        </w:r>
        <w:r>
          <w:rPr>
            <w:noProof/>
            <w:webHidden/>
          </w:rPr>
          <w:fldChar w:fldCharType="end"/>
        </w:r>
      </w:hyperlink>
    </w:p>
    <w:p w14:paraId="341A83A0" w14:textId="54051DFD" w:rsidR="006A025A" w:rsidRDefault="006A025A">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198192" w:history="1">
        <w:r w:rsidRPr="000339BD">
          <w:rPr>
            <w:rStyle w:val="Hyperlink"/>
            <w:noProof/>
          </w:rPr>
          <w:t>9</w:t>
        </w:r>
        <w:r>
          <w:rPr>
            <w:rFonts w:eastAsiaTheme="minorEastAsia" w:cstheme="minorBidi"/>
            <w:b w:val="0"/>
            <w:bCs w:val="0"/>
            <w:noProof/>
            <w:kern w:val="2"/>
            <w:sz w:val="24"/>
            <w:szCs w:val="24"/>
            <w:lang w:eastAsia="de-CH"/>
            <w14:ligatures w14:val="standardContextual"/>
          </w:rPr>
          <w:tab/>
        </w:r>
        <w:r w:rsidRPr="000339BD">
          <w:rPr>
            <w:rStyle w:val="Hyperlink"/>
            <w:noProof/>
          </w:rPr>
          <w:t>Entwicklung</w:t>
        </w:r>
        <w:r>
          <w:rPr>
            <w:noProof/>
            <w:webHidden/>
          </w:rPr>
          <w:tab/>
        </w:r>
        <w:r>
          <w:rPr>
            <w:noProof/>
            <w:webHidden/>
          </w:rPr>
          <w:fldChar w:fldCharType="begin"/>
        </w:r>
        <w:r>
          <w:rPr>
            <w:noProof/>
            <w:webHidden/>
          </w:rPr>
          <w:instrText xml:space="preserve"> PAGEREF _Toc163198192 \h </w:instrText>
        </w:r>
        <w:r>
          <w:rPr>
            <w:noProof/>
            <w:webHidden/>
          </w:rPr>
        </w:r>
        <w:r>
          <w:rPr>
            <w:noProof/>
            <w:webHidden/>
          </w:rPr>
          <w:fldChar w:fldCharType="separate"/>
        </w:r>
        <w:r w:rsidR="00153FF3">
          <w:rPr>
            <w:noProof/>
            <w:webHidden/>
          </w:rPr>
          <w:t>74</w:t>
        </w:r>
        <w:r>
          <w:rPr>
            <w:noProof/>
            <w:webHidden/>
          </w:rPr>
          <w:fldChar w:fldCharType="end"/>
        </w:r>
      </w:hyperlink>
    </w:p>
    <w:p w14:paraId="78385C93" w14:textId="67974C4F"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3" w:history="1">
        <w:r w:rsidRPr="000339BD">
          <w:rPr>
            <w:rStyle w:val="Hyperlink"/>
            <w:noProof/>
            <w14:scene3d>
              <w14:camera w14:prst="orthographicFront"/>
              <w14:lightRig w14:rig="threePt" w14:dir="t">
                <w14:rot w14:lat="0" w14:lon="0" w14:rev="0"/>
              </w14:lightRig>
            </w14:scene3d>
          </w:rPr>
          <w:t>9.1</w:t>
        </w:r>
        <w:r>
          <w:rPr>
            <w:rFonts w:eastAsiaTheme="minorEastAsia" w:cstheme="minorBidi"/>
            <w:noProof/>
            <w:kern w:val="2"/>
            <w:sz w:val="24"/>
            <w:szCs w:val="24"/>
            <w:lang w:eastAsia="de-CH"/>
            <w14:ligatures w14:val="standardContextual"/>
          </w:rPr>
          <w:tab/>
        </w:r>
        <w:r w:rsidRPr="000339BD">
          <w:rPr>
            <w:rStyle w:val="Hyperlink"/>
            <w:noProof/>
          </w:rPr>
          <w:t>Erweiterung der Datenbank</w:t>
        </w:r>
        <w:r>
          <w:rPr>
            <w:noProof/>
            <w:webHidden/>
          </w:rPr>
          <w:tab/>
        </w:r>
        <w:r>
          <w:rPr>
            <w:noProof/>
            <w:webHidden/>
          </w:rPr>
          <w:fldChar w:fldCharType="begin"/>
        </w:r>
        <w:r>
          <w:rPr>
            <w:noProof/>
            <w:webHidden/>
          </w:rPr>
          <w:instrText xml:space="preserve"> PAGEREF _Toc163198193 \h </w:instrText>
        </w:r>
        <w:r>
          <w:rPr>
            <w:noProof/>
            <w:webHidden/>
          </w:rPr>
        </w:r>
        <w:r>
          <w:rPr>
            <w:noProof/>
            <w:webHidden/>
          </w:rPr>
          <w:fldChar w:fldCharType="separate"/>
        </w:r>
        <w:r w:rsidR="00153FF3">
          <w:rPr>
            <w:noProof/>
            <w:webHidden/>
          </w:rPr>
          <w:t>74</w:t>
        </w:r>
        <w:r>
          <w:rPr>
            <w:noProof/>
            <w:webHidden/>
          </w:rPr>
          <w:fldChar w:fldCharType="end"/>
        </w:r>
      </w:hyperlink>
    </w:p>
    <w:p w14:paraId="2544703C" w14:textId="5A95F680"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4" w:history="1">
        <w:r w:rsidRPr="000339BD">
          <w:rPr>
            <w:rStyle w:val="Hyperlink"/>
            <w:noProof/>
            <w14:scene3d>
              <w14:camera w14:prst="orthographicFront"/>
              <w14:lightRig w14:rig="threePt" w14:dir="t">
                <w14:rot w14:lat="0" w14:lon="0" w14:rev="0"/>
              </w14:lightRig>
            </w14:scene3d>
          </w:rPr>
          <w:t>9.2</w:t>
        </w:r>
        <w:r>
          <w:rPr>
            <w:rFonts w:eastAsiaTheme="minorEastAsia" w:cstheme="minorBidi"/>
            <w:noProof/>
            <w:kern w:val="2"/>
            <w:sz w:val="24"/>
            <w:szCs w:val="24"/>
            <w:lang w:eastAsia="de-CH"/>
            <w14:ligatures w14:val="standardContextual"/>
          </w:rPr>
          <w:tab/>
        </w:r>
        <w:r w:rsidRPr="000339BD">
          <w:rPr>
            <w:rStyle w:val="Hyperlink"/>
            <w:noProof/>
          </w:rPr>
          <w:t>Klassen Realisierung</w:t>
        </w:r>
        <w:r>
          <w:rPr>
            <w:noProof/>
            <w:webHidden/>
          </w:rPr>
          <w:tab/>
        </w:r>
        <w:r>
          <w:rPr>
            <w:noProof/>
            <w:webHidden/>
          </w:rPr>
          <w:fldChar w:fldCharType="begin"/>
        </w:r>
        <w:r>
          <w:rPr>
            <w:noProof/>
            <w:webHidden/>
          </w:rPr>
          <w:instrText xml:space="preserve"> PAGEREF _Toc163198194 \h </w:instrText>
        </w:r>
        <w:r>
          <w:rPr>
            <w:noProof/>
            <w:webHidden/>
          </w:rPr>
        </w:r>
        <w:r>
          <w:rPr>
            <w:noProof/>
            <w:webHidden/>
          </w:rPr>
          <w:fldChar w:fldCharType="separate"/>
        </w:r>
        <w:r w:rsidR="00153FF3">
          <w:rPr>
            <w:noProof/>
            <w:webHidden/>
          </w:rPr>
          <w:t>74</w:t>
        </w:r>
        <w:r>
          <w:rPr>
            <w:noProof/>
            <w:webHidden/>
          </w:rPr>
          <w:fldChar w:fldCharType="end"/>
        </w:r>
      </w:hyperlink>
    </w:p>
    <w:p w14:paraId="4D9278F3" w14:textId="1AA4629D"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5" w:history="1">
        <w:r w:rsidRPr="000339BD">
          <w:rPr>
            <w:rStyle w:val="Hyperlink"/>
            <w:noProof/>
            <w14:scene3d>
              <w14:camera w14:prst="orthographicFront"/>
              <w14:lightRig w14:rig="threePt" w14:dir="t">
                <w14:rot w14:lat="0" w14:lon="0" w14:rev="0"/>
              </w14:lightRig>
            </w14:scene3d>
          </w:rPr>
          <w:t>9.3</w:t>
        </w:r>
        <w:r>
          <w:rPr>
            <w:rFonts w:eastAsiaTheme="minorEastAsia" w:cstheme="minorBidi"/>
            <w:noProof/>
            <w:kern w:val="2"/>
            <w:sz w:val="24"/>
            <w:szCs w:val="24"/>
            <w:lang w:eastAsia="de-CH"/>
            <w14:ligatures w14:val="standardContextual"/>
          </w:rPr>
          <w:tab/>
        </w:r>
        <w:r w:rsidRPr="000339BD">
          <w:rPr>
            <w:rStyle w:val="Hyperlink"/>
            <w:noProof/>
          </w:rPr>
          <w:t>Jira REST API</w:t>
        </w:r>
        <w:r>
          <w:rPr>
            <w:noProof/>
            <w:webHidden/>
          </w:rPr>
          <w:tab/>
        </w:r>
        <w:r>
          <w:rPr>
            <w:noProof/>
            <w:webHidden/>
          </w:rPr>
          <w:fldChar w:fldCharType="begin"/>
        </w:r>
        <w:r>
          <w:rPr>
            <w:noProof/>
            <w:webHidden/>
          </w:rPr>
          <w:instrText xml:space="preserve"> PAGEREF _Toc163198195 \h </w:instrText>
        </w:r>
        <w:r>
          <w:rPr>
            <w:noProof/>
            <w:webHidden/>
          </w:rPr>
        </w:r>
        <w:r>
          <w:rPr>
            <w:noProof/>
            <w:webHidden/>
          </w:rPr>
          <w:fldChar w:fldCharType="separate"/>
        </w:r>
        <w:r w:rsidR="00153FF3">
          <w:rPr>
            <w:noProof/>
            <w:webHidden/>
          </w:rPr>
          <w:t>74</w:t>
        </w:r>
        <w:r>
          <w:rPr>
            <w:noProof/>
            <w:webHidden/>
          </w:rPr>
          <w:fldChar w:fldCharType="end"/>
        </w:r>
      </w:hyperlink>
    </w:p>
    <w:p w14:paraId="0736E33D" w14:textId="3C8FDFED"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6" w:history="1">
        <w:r w:rsidRPr="000339BD">
          <w:rPr>
            <w:rStyle w:val="Hyperlink"/>
            <w:noProof/>
            <w14:scene3d>
              <w14:camera w14:prst="orthographicFront"/>
              <w14:lightRig w14:rig="threePt" w14:dir="t">
                <w14:rot w14:lat="0" w14:lon="0" w14:rev="0"/>
              </w14:lightRig>
            </w14:scene3d>
          </w:rPr>
          <w:t>9.4</w:t>
        </w:r>
        <w:r>
          <w:rPr>
            <w:rFonts w:eastAsiaTheme="minorEastAsia" w:cstheme="minorBidi"/>
            <w:noProof/>
            <w:kern w:val="2"/>
            <w:sz w:val="24"/>
            <w:szCs w:val="24"/>
            <w:lang w:eastAsia="de-CH"/>
            <w14:ligatures w14:val="standardContextual"/>
          </w:rPr>
          <w:tab/>
        </w:r>
        <w:r w:rsidRPr="000339BD">
          <w:rPr>
            <w:rStyle w:val="Hyperlink"/>
            <w:noProof/>
          </w:rPr>
          <w:t>LEIS Datenbank</w:t>
        </w:r>
        <w:r>
          <w:rPr>
            <w:noProof/>
            <w:webHidden/>
          </w:rPr>
          <w:tab/>
        </w:r>
        <w:r>
          <w:rPr>
            <w:noProof/>
            <w:webHidden/>
          </w:rPr>
          <w:fldChar w:fldCharType="begin"/>
        </w:r>
        <w:r>
          <w:rPr>
            <w:noProof/>
            <w:webHidden/>
          </w:rPr>
          <w:instrText xml:space="preserve"> PAGEREF _Toc163198196 \h </w:instrText>
        </w:r>
        <w:r>
          <w:rPr>
            <w:noProof/>
            <w:webHidden/>
          </w:rPr>
        </w:r>
        <w:r>
          <w:rPr>
            <w:noProof/>
            <w:webHidden/>
          </w:rPr>
          <w:fldChar w:fldCharType="separate"/>
        </w:r>
        <w:r w:rsidR="00153FF3">
          <w:rPr>
            <w:noProof/>
            <w:webHidden/>
          </w:rPr>
          <w:t>75</w:t>
        </w:r>
        <w:r>
          <w:rPr>
            <w:noProof/>
            <w:webHidden/>
          </w:rPr>
          <w:fldChar w:fldCharType="end"/>
        </w:r>
      </w:hyperlink>
    </w:p>
    <w:p w14:paraId="5FB85048" w14:textId="503ABC9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197" w:history="1">
        <w:r w:rsidRPr="000339BD">
          <w:rPr>
            <w:rStyle w:val="Hyperlink"/>
            <w:noProof/>
            <w14:scene3d>
              <w14:camera w14:prst="orthographicFront"/>
              <w14:lightRig w14:rig="threePt" w14:dir="t">
                <w14:rot w14:lat="0" w14:lon="0" w14:rev="0"/>
              </w14:lightRig>
            </w14:scene3d>
          </w:rPr>
          <w:t>9.5</w:t>
        </w:r>
        <w:r>
          <w:rPr>
            <w:rFonts w:eastAsiaTheme="minorEastAsia" w:cstheme="minorBidi"/>
            <w:noProof/>
            <w:kern w:val="2"/>
            <w:sz w:val="24"/>
            <w:szCs w:val="24"/>
            <w:lang w:eastAsia="de-CH"/>
            <w14:ligatures w14:val="standardContextual"/>
          </w:rPr>
          <w:tab/>
        </w:r>
        <w:r w:rsidRPr="000339BD">
          <w:rPr>
            <w:rStyle w:val="Hyperlink"/>
            <w:noProof/>
          </w:rPr>
          <w:t>Logging</w:t>
        </w:r>
        <w:r>
          <w:rPr>
            <w:noProof/>
            <w:webHidden/>
          </w:rPr>
          <w:tab/>
        </w:r>
        <w:r>
          <w:rPr>
            <w:noProof/>
            <w:webHidden/>
          </w:rPr>
          <w:fldChar w:fldCharType="begin"/>
        </w:r>
        <w:r>
          <w:rPr>
            <w:noProof/>
            <w:webHidden/>
          </w:rPr>
          <w:instrText xml:space="preserve"> PAGEREF _Toc163198197 \h </w:instrText>
        </w:r>
        <w:r>
          <w:rPr>
            <w:noProof/>
            <w:webHidden/>
          </w:rPr>
        </w:r>
        <w:r>
          <w:rPr>
            <w:noProof/>
            <w:webHidden/>
          </w:rPr>
          <w:fldChar w:fldCharType="separate"/>
        </w:r>
        <w:r w:rsidR="00153FF3">
          <w:rPr>
            <w:noProof/>
            <w:webHidden/>
          </w:rPr>
          <w:t>75</w:t>
        </w:r>
        <w:r>
          <w:rPr>
            <w:noProof/>
            <w:webHidden/>
          </w:rPr>
          <w:fldChar w:fldCharType="end"/>
        </w:r>
      </w:hyperlink>
    </w:p>
    <w:p w14:paraId="3CECD20B" w14:textId="41D5436C"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98" w:history="1">
        <w:r w:rsidRPr="000339BD">
          <w:rPr>
            <w:rStyle w:val="Hyperlink"/>
            <w:noProof/>
          </w:rPr>
          <w:t>9.5.1</w:t>
        </w:r>
        <w:r>
          <w:rPr>
            <w:rFonts w:eastAsiaTheme="minorEastAsia" w:cstheme="minorBidi"/>
            <w:noProof/>
            <w:kern w:val="2"/>
            <w:sz w:val="24"/>
            <w:szCs w:val="24"/>
            <w:lang w:eastAsia="de-CH"/>
            <w14:ligatures w14:val="standardContextual"/>
          </w:rPr>
          <w:tab/>
        </w:r>
        <w:r w:rsidRPr="000339BD">
          <w:rPr>
            <w:rStyle w:val="Hyperlink"/>
            <w:noProof/>
          </w:rPr>
          <w:t>Log-Codes</w:t>
        </w:r>
        <w:r>
          <w:rPr>
            <w:noProof/>
            <w:webHidden/>
          </w:rPr>
          <w:tab/>
        </w:r>
        <w:r>
          <w:rPr>
            <w:noProof/>
            <w:webHidden/>
          </w:rPr>
          <w:fldChar w:fldCharType="begin"/>
        </w:r>
        <w:r>
          <w:rPr>
            <w:noProof/>
            <w:webHidden/>
          </w:rPr>
          <w:instrText xml:space="preserve"> PAGEREF _Toc163198198 \h </w:instrText>
        </w:r>
        <w:r>
          <w:rPr>
            <w:noProof/>
            <w:webHidden/>
          </w:rPr>
        </w:r>
        <w:r>
          <w:rPr>
            <w:noProof/>
            <w:webHidden/>
          </w:rPr>
          <w:fldChar w:fldCharType="separate"/>
        </w:r>
        <w:r w:rsidR="00153FF3">
          <w:rPr>
            <w:noProof/>
            <w:webHidden/>
          </w:rPr>
          <w:t>75</w:t>
        </w:r>
        <w:r>
          <w:rPr>
            <w:noProof/>
            <w:webHidden/>
          </w:rPr>
          <w:fldChar w:fldCharType="end"/>
        </w:r>
      </w:hyperlink>
    </w:p>
    <w:p w14:paraId="6442BB72" w14:textId="62BB1781"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199" w:history="1">
        <w:r w:rsidRPr="000339BD">
          <w:rPr>
            <w:rStyle w:val="Hyperlink"/>
            <w:noProof/>
          </w:rPr>
          <w:t>9.5.2</w:t>
        </w:r>
        <w:r>
          <w:rPr>
            <w:rFonts w:eastAsiaTheme="minorEastAsia" w:cstheme="minorBidi"/>
            <w:noProof/>
            <w:kern w:val="2"/>
            <w:sz w:val="24"/>
            <w:szCs w:val="24"/>
            <w:lang w:eastAsia="de-CH"/>
            <w14:ligatures w14:val="standardContextual"/>
          </w:rPr>
          <w:tab/>
        </w:r>
        <w:r w:rsidRPr="000339BD">
          <w:rPr>
            <w:rStyle w:val="Hyperlink"/>
            <w:noProof/>
          </w:rPr>
          <w:t>Vorgehen</w:t>
        </w:r>
        <w:r>
          <w:rPr>
            <w:noProof/>
            <w:webHidden/>
          </w:rPr>
          <w:tab/>
        </w:r>
        <w:r>
          <w:rPr>
            <w:noProof/>
            <w:webHidden/>
          </w:rPr>
          <w:fldChar w:fldCharType="begin"/>
        </w:r>
        <w:r>
          <w:rPr>
            <w:noProof/>
            <w:webHidden/>
          </w:rPr>
          <w:instrText xml:space="preserve"> PAGEREF _Toc163198199 \h </w:instrText>
        </w:r>
        <w:r>
          <w:rPr>
            <w:noProof/>
            <w:webHidden/>
          </w:rPr>
        </w:r>
        <w:r>
          <w:rPr>
            <w:noProof/>
            <w:webHidden/>
          </w:rPr>
          <w:fldChar w:fldCharType="separate"/>
        </w:r>
        <w:r w:rsidR="00153FF3">
          <w:rPr>
            <w:noProof/>
            <w:webHidden/>
          </w:rPr>
          <w:t>76</w:t>
        </w:r>
        <w:r>
          <w:rPr>
            <w:noProof/>
            <w:webHidden/>
          </w:rPr>
          <w:fldChar w:fldCharType="end"/>
        </w:r>
      </w:hyperlink>
    </w:p>
    <w:p w14:paraId="6F1E013E" w14:textId="0EBF9FB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00" w:history="1">
        <w:r w:rsidRPr="000339BD">
          <w:rPr>
            <w:rStyle w:val="Hyperlink"/>
            <w:noProof/>
            <w14:scene3d>
              <w14:camera w14:prst="orthographicFront"/>
              <w14:lightRig w14:rig="threePt" w14:dir="t">
                <w14:rot w14:lat="0" w14:lon="0" w14:rev="0"/>
              </w14:lightRig>
            </w14:scene3d>
          </w:rPr>
          <w:t>9.6</w:t>
        </w:r>
        <w:r>
          <w:rPr>
            <w:rFonts w:eastAsiaTheme="minorEastAsia" w:cstheme="minorBidi"/>
            <w:noProof/>
            <w:kern w:val="2"/>
            <w:sz w:val="24"/>
            <w:szCs w:val="24"/>
            <w:lang w:eastAsia="de-CH"/>
            <w14:ligatures w14:val="standardContextual"/>
          </w:rPr>
          <w:tab/>
        </w:r>
        <w:r w:rsidRPr="000339BD">
          <w:rPr>
            <w:rStyle w:val="Hyperlink"/>
            <w:noProof/>
          </w:rPr>
          <w:t>Development Modus</w:t>
        </w:r>
        <w:r>
          <w:rPr>
            <w:noProof/>
            <w:webHidden/>
          </w:rPr>
          <w:tab/>
        </w:r>
        <w:r>
          <w:rPr>
            <w:noProof/>
            <w:webHidden/>
          </w:rPr>
          <w:fldChar w:fldCharType="begin"/>
        </w:r>
        <w:r>
          <w:rPr>
            <w:noProof/>
            <w:webHidden/>
          </w:rPr>
          <w:instrText xml:space="preserve"> PAGEREF _Toc163198200 \h </w:instrText>
        </w:r>
        <w:r>
          <w:rPr>
            <w:noProof/>
            <w:webHidden/>
          </w:rPr>
        </w:r>
        <w:r>
          <w:rPr>
            <w:noProof/>
            <w:webHidden/>
          </w:rPr>
          <w:fldChar w:fldCharType="separate"/>
        </w:r>
        <w:r w:rsidR="00153FF3">
          <w:rPr>
            <w:noProof/>
            <w:webHidden/>
          </w:rPr>
          <w:t>76</w:t>
        </w:r>
        <w:r>
          <w:rPr>
            <w:noProof/>
            <w:webHidden/>
          </w:rPr>
          <w:fldChar w:fldCharType="end"/>
        </w:r>
      </w:hyperlink>
    </w:p>
    <w:p w14:paraId="6D2298E3" w14:textId="0322B7F4"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1" w:history="1">
        <w:r w:rsidRPr="000339BD">
          <w:rPr>
            <w:rStyle w:val="Hyperlink"/>
            <w:noProof/>
          </w:rPr>
          <w:t>9.6.1</w:t>
        </w:r>
        <w:r>
          <w:rPr>
            <w:rFonts w:eastAsiaTheme="minorEastAsia" w:cstheme="minorBidi"/>
            <w:noProof/>
            <w:kern w:val="2"/>
            <w:sz w:val="24"/>
            <w:szCs w:val="24"/>
            <w:lang w:eastAsia="de-CH"/>
            <w14:ligatures w14:val="standardContextual"/>
          </w:rPr>
          <w:tab/>
        </w:r>
        <w:r w:rsidRPr="000339BD">
          <w:rPr>
            <w:rStyle w:val="Hyperlink"/>
            <w:noProof/>
          </w:rPr>
          <w:t>Flags</w:t>
        </w:r>
        <w:r>
          <w:rPr>
            <w:noProof/>
            <w:webHidden/>
          </w:rPr>
          <w:tab/>
        </w:r>
        <w:r>
          <w:rPr>
            <w:noProof/>
            <w:webHidden/>
          </w:rPr>
          <w:fldChar w:fldCharType="begin"/>
        </w:r>
        <w:r>
          <w:rPr>
            <w:noProof/>
            <w:webHidden/>
          </w:rPr>
          <w:instrText xml:space="preserve"> PAGEREF _Toc163198201 \h </w:instrText>
        </w:r>
        <w:r>
          <w:rPr>
            <w:noProof/>
            <w:webHidden/>
          </w:rPr>
        </w:r>
        <w:r>
          <w:rPr>
            <w:noProof/>
            <w:webHidden/>
          </w:rPr>
          <w:fldChar w:fldCharType="separate"/>
        </w:r>
        <w:r w:rsidR="00153FF3">
          <w:rPr>
            <w:noProof/>
            <w:webHidden/>
          </w:rPr>
          <w:t>76</w:t>
        </w:r>
        <w:r>
          <w:rPr>
            <w:noProof/>
            <w:webHidden/>
          </w:rPr>
          <w:fldChar w:fldCharType="end"/>
        </w:r>
      </w:hyperlink>
    </w:p>
    <w:p w14:paraId="635035EC" w14:textId="6E265FA7"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2" w:history="1">
        <w:r w:rsidRPr="000339BD">
          <w:rPr>
            <w:rStyle w:val="Hyperlink"/>
            <w:noProof/>
          </w:rPr>
          <w:t>9.6.2</w:t>
        </w:r>
        <w:r>
          <w:rPr>
            <w:rFonts w:eastAsiaTheme="minorEastAsia" w:cstheme="minorBidi"/>
            <w:noProof/>
            <w:kern w:val="2"/>
            <w:sz w:val="24"/>
            <w:szCs w:val="24"/>
            <w:lang w:eastAsia="de-CH"/>
            <w14:ligatures w14:val="standardContextual"/>
          </w:rPr>
          <w:tab/>
        </w:r>
        <w:r w:rsidRPr="000339BD">
          <w:rPr>
            <w:rStyle w:val="Hyperlink"/>
            <w:noProof/>
          </w:rPr>
          <w:t>Programmablauf</w:t>
        </w:r>
        <w:r>
          <w:rPr>
            <w:noProof/>
            <w:webHidden/>
          </w:rPr>
          <w:tab/>
        </w:r>
        <w:r>
          <w:rPr>
            <w:noProof/>
            <w:webHidden/>
          </w:rPr>
          <w:fldChar w:fldCharType="begin"/>
        </w:r>
        <w:r>
          <w:rPr>
            <w:noProof/>
            <w:webHidden/>
          </w:rPr>
          <w:instrText xml:space="preserve"> PAGEREF _Toc163198202 \h </w:instrText>
        </w:r>
        <w:r>
          <w:rPr>
            <w:noProof/>
            <w:webHidden/>
          </w:rPr>
        </w:r>
        <w:r>
          <w:rPr>
            <w:noProof/>
            <w:webHidden/>
          </w:rPr>
          <w:fldChar w:fldCharType="separate"/>
        </w:r>
        <w:r w:rsidR="00153FF3">
          <w:rPr>
            <w:noProof/>
            <w:webHidden/>
          </w:rPr>
          <w:t>76</w:t>
        </w:r>
        <w:r>
          <w:rPr>
            <w:noProof/>
            <w:webHidden/>
          </w:rPr>
          <w:fldChar w:fldCharType="end"/>
        </w:r>
      </w:hyperlink>
    </w:p>
    <w:p w14:paraId="17318983" w14:textId="4E681EDC" w:rsidR="006A025A" w:rsidRDefault="006A025A">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198203" w:history="1">
        <w:r w:rsidRPr="000339BD">
          <w:rPr>
            <w:rStyle w:val="Hyperlink"/>
            <w:noProof/>
          </w:rPr>
          <w:t>10</w:t>
        </w:r>
        <w:r>
          <w:rPr>
            <w:rFonts w:eastAsiaTheme="minorEastAsia" w:cstheme="minorBidi"/>
            <w:b w:val="0"/>
            <w:bCs w:val="0"/>
            <w:noProof/>
            <w:kern w:val="2"/>
            <w:sz w:val="24"/>
            <w:szCs w:val="24"/>
            <w:lang w:eastAsia="de-CH"/>
            <w14:ligatures w14:val="standardContextual"/>
          </w:rPr>
          <w:tab/>
        </w:r>
        <w:r w:rsidRPr="000339BD">
          <w:rPr>
            <w:rStyle w:val="Hyperlink"/>
            <w:noProof/>
          </w:rPr>
          <w:t>Testing</w:t>
        </w:r>
        <w:r>
          <w:rPr>
            <w:noProof/>
            <w:webHidden/>
          </w:rPr>
          <w:tab/>
        </w:r>
        <w:r>
          <w:rPr>
            <w:noProof/>
            <w:webHidden/>
          </w:rPr>
          <w:fldChar w:fldCharType="begin"/>
        </w:r>
        <w:r>
          <w:rPr>
            <w:noProof/>
            <w:webHidden/>
          </w:rPr>
          <w:instrText xml:space="preserve"> PAGEREF _Toc163198203 \h </w:instrText>
        </w:r>
        <w:r>
          <w:rPr>
            <w:noProof/>
            <w:webHidden/>
          </w:rPr>
        </w:r>
        <w:r>
          <w:rPr>
            <w:noProof/>
            <w:webHidden/>
          </w:rPr>
          <w:fldChar w:fldCharType="separate"/>
        </w:r>
        <w:r w:rsidR="00153FF3">
          <w:rPr>
            <w:noProof/>
            <w:webHidden/>
          </w:rPr>
          <w:t>76</w:t>
        </w:r>
        <w:r>
          <w:rPr>
            <w:noProof/>
            <w:webHidden/>
          </w:rPr>
          <w:fldChar w:fldCharType="end"/>
        </w:r>
      </w:hyperlink>
    </w:p>
    <w:p w14:paraId="627513D8" w14:textId="170B2D67"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04" w:history="1">
        <w:r w:rsidRPr="000339BD">
          <w:rPr>
            <w:rStyle w:val="Hyperlink"/>
            <w:noProof/>
            <w14:scene3d>
              <w14:camera w14:prst="orthographicFront"/>
              <w14:lightRig w14:rig="threePt" w14:dir="t">
                <w14:rot w14:lat="0" w14:lon="0" w14:rev="0"/>
              </w14:lightRig>
            </w14:scene3d>
          </w:rPr>
          <w:t>10.1</w:t>
        </w:r>
        <w:r>
          <w:rPr>
            <w:rFonts w:eastAsiaTheme="minorEastAsia" w:cstheme="minorBidi"/>
            <w:noProof/>
            <w:kern w:val="2"/>
            <w:sz w:val="24"/>
            <w:szCs w:val="24"/>
            <w:lang w:eastAsia="de-CH"/>
            <w14:ligatures w14:val="standardContextual"/>
          </w:rPr>
          <w:tab/>
        </w:r>
        <w:r w:rsidRPr="000339BD">
          <w:rPr>
            <w:rStyle w:val="Hyperlink"/>
            <w:noProof/>
          </w:rPr>
          <w:t>Einleitung</w:t>
        </w:r>
        <w:r>
          <w:rPr>
            <w:noProof/>
            <w:webHidden/>
          </w:rPr>
          <w:tab/>
        </w:r>
        <w:r>
          <w:rPr>
            <w:noProof/>
            <w:webHidden/>
          </w:rPr>
          <w:fldChar w:fldCharType="begin"/>
        </w:r>
        <w:r>
          <w:rPr>
            <w:noProof/>
            <w:webHidden/>
          </w:rPr>
          <w:instrText xml:space="preserve"> PAGEREF _Toc163198204 \h </w:instrText>
        </w:r>
        <w:r>
          <w:rPr>
            <w:noProof/>
            <w:webHidden/>
          </w:rPr>
        </w:r>
        <w:r>
          <w:rPr>
            <w:noProof/>
            <w:webHidden/>
          </w:rPr>
          <w:fldChar w:fldCharType="separate"/>
        </w:r>
        <w:r w:rsidR="00153FF3">
          <w:rPr>
            <w:noProof/>
            <w:webHidden/>
          </w:rPr>
          <w:t>76</w:t>
        </w:r>
        <w:r>
          <w:rPr>
            <w:noProof/>
            <w:webHidden/>
          </w:rPr>
          <w:fldChar w:fldCharType="end"/>
        </w:r>
      </w:hyperlink>
    </w:p>
    <w:p w14:paraId="40873A95" w14:textId="0F8F0E0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05" w:history="1">
        <w:r w:rsidRPr="000339BD">
          <w:rPr>
            <w:rStyle w:val="Hyperlink"/>
            <w:noProof/>
            <w14:scene3d>
              <w14:camera w14:prst="orthographicFront"/>
              <w14:lightRig w14:rig="threePt" w14:dir="t">
                <w14:rot w14:lat="0" w14:lon="0" w14:rev="0"/>
              </w14:lightRig>
            </w14:scene3d>
          </w:rPr>
          <w:t>10.2</w:t>
        </w:r>
        <w:r>
          <w:rPr>
            <w:rFonts w:eastAsiaTheme="minorEastAsia" w:cstheme="minorBidi"/>
            <w:noProof/>
            <w:kern w:val="2"/>
            <w:sz w:val="24"/>
            <w:szCs w:val="24"/>
            <w:lang w:eastAsia="de-CH"/>
            <w14:ligatures w14:val="standardContextual"/>
          </w:rPr>
          <w:tab/>
        </w:r>
        <w:r w:rsidRPr="000339BD">
          <w:rPr>
            <w:rStyle w:val="Hyperlink"/>
            <w:noProof/>
          </w:rPr>
          <w:t>Umfeld</w:t>
        </w:r>
        <w:r>
          <w:rPr>
            <w:noProof/>
            <w:webHidden/>
          </w:rPr>
          <w:tab/>
        </w:r>
        <w:r>
          <w:rPr>
            <w:noProof/>
            <w:webHidden/>
          </w:rPr>
          <w:fldChar w:fldCharType="begin"/>
        </w:r>
        <w:r>
          <w:rPr>
            <w:noProof/>
            <w:webHidden/>
          </w:rPr>
          <w:instrText xml:space="preserve"> PAGEREF _Toc163198205 \h </w:instrText>
        </w:r>
        <w:r>
          <w:rPr>
            <w:noProof/>
            <w:webHidden/>
          </w:rPr>
        </w:r>
        <w:r>
          <w:rPr>
            <w:noProof/>
            <w:webHidden/>
          </w:rPr>
          <w:fldChar w:fldCharType="separate"/>
        </w:r>
        <w:r w:rsidR="00153FF3">
          <w:rPr>
            <w:noProof/>
            <w:webHidden/>
          </w:rPr>
          <w:t>76</w:t>
        </w:r>
        <w:r>
          <w:rPr>
            <w:noProof/>
            <w:webHidden/>
          </w:rPr>
          <w:fldChar w:fldCharType="end"/>
        </w:r>
      </w:hyperlink>
    </w:p>
    <w:p w14:paraId="1EDF3C4C" w14:textId="5889573D"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6" w:history="1">
        <w:r w:rsidRPr="000339BD">
          <w:rPr>
            <w:rStyle w:val="Hyperlink"/>
            <w:noProof/>
          </w:rPr>
          <w:t>10.2.1</w:t>
        </w:r>
        <w:r>
          <w:rPr>
            <w:rFonts w:eastAsiaTheme="minorEastAsia" w:cstheme="minorBidi"/>
            <w:noProof/>
            <w:kern w:val="2"/>
            <w:sz w:val="24"/>
            <w:szCs w:val="24"/>
            <w:lang w:eastAsia="de-CH"/>
            <w14:ligatures w14:val="standardContextual"/>
          </w:rPr>
          <w:tab/>
        </w:r>
        <w:r w:rsidRPr="000339BD">
          <w:rPr>
            <w:rStyle w:val="Hyperlink"/>
            <w:noProof/>
          </w:rPr>
          <w:t>Mittel und Methoden</w:t>
        </w:r>
        <w:r>
          <w:rPr>
            <w:noProof/>
            <w:webHidden/>
          </w:rPr>
          <w:tab/>
        </w:r>
        <w:r>
          <w:rPr>
            <w:noProof/>
            <w:webHidden/>
          </w:rPr>
          <w:fldChar w:fldCharType="begin"/>
        </w:r>
        <w:r>
          <w:rPr>
            <w:noProof/>
            <w:webHidden/>
          </w:rPr>
          <w:instrText xml:space="preserve"> PAGEREF _Toc163198206 \h </w:instrText>
        </w:r>
        <w:r>
          <w:rPr>
            <w:noProof/>
            <w:webHidden/>
          </w:rPr>
        </w:r>
        <w:r>
          <w:rPr>
            <w:noProof/>
            <w:webHidden/>
          </w:rPr>
          <w:fldChar w:fldCharType="separate"/>
        </w:r>
        <w:r w:rsidR="00153FF3">
          <w:rPr>
            <w:noProof/>
            <w:webHidden/>
          </w:rPr>
          <w:t>77</w:t>
        </w:r>
        <w:r>
          <w:rPr>
            <w:noProof/>
            <w:webHidden/>
          </w:rPr>
          <w:fldChar w:fldCharType="end"/>
        </w:r>
      </w:hyperlink>
    </w:p>
    <w:p w14:paraId="7519051A" w14:textId="08FF18F8"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07" w:history="1">
        <w:r w:rsidRPr="000339BD">
          <w:rPr>
            <w:rStyle w:val="Hyperlink"/>
            <w:noProof/>
            <w14:scene3d>
              <w14:camera w14:prst="orthographicFront"/>
              <w14:lightRig w14:rig="threePt" w14:dir="t">
                <w14:rot w14:lat="0" w14:lon="0" w14:rev="0"/>
              </w14:lightRig>
            </w14:scene3d>
          </w:rPr>
          <w:t>10.3</w:t>
        </w:r>
        <w:r>
          <w:rPr>
            <w:rFonts w:eastAsiaTheme="minorEastAsia" w:cstheme="minorBidi"/>
            <w:noProof/>
            <w:kern w:val="2"/>
            <w:sz w:val="24"/>
            <w:szCs w:val="24"/>
            <w:lang w:eastAsia="de-CH"/>
            <w14:ligatures w14:val="standardContextual"/>
          </w:rPr>
          <w:tab/>
        </w:r>
        <w:r w:rsidRPr="000339BD">
          <w:rPr>
            <w:rStyle w:val="Hyperlink"/>
            <w:noProof/>
          </w:rPr>
          <w:t>Konzept</w:t>
        </w:r>
        <w:r>
          <w:rPr>
            <w:noProof/>
            <w:webHidden/>
          </w:rPr>
          <w:tab/>
        </w:r>
        <w:r>
          <w:rPr>
            <w:noProof/>
            <w:webHidden/>
          </w:rPr>
          <w:fldChar w:fldCharType="begin"/>
        </w:r>
        <w:r>
          <w:rPr>
            <w:noProof/>
            <w:webHidden/>
          </w:rPr>
          <w:instrText xml:space="preserve"> PAGEREF _Toc163198207 \h </w:instrText>
        </w:r>
        <w:r>
          <w:rPr>
            <w:noProof/>
            <w:webHidden/>
          </w:rPr>
        </w:r>
        <w:r>
          <w:rPr>
            <w:noProof/>
            <w:webHidden/>
          </w:rPr>
          <w:fldChar w:fldCharType="separate"/>
        </w:r>
        <w:r w:rsidR="00153FF3">
          <w:rPr>
            <w:noProof/>
            <w:webHidden/>
          </w:rPr>
          <w:t>77</w:t>
        </w:r>
        <w:r>
          <w:rPr>
            <w:noProof/>
            <w:webHidden/>
          </w:rPr>
          <w:fldChar w:fldCharType="end"/>
        </w:r>
      </w:hyperlink>
    </w:p>
    <w:p w14:paraId="5BE599F3" w14:textId="2DC56E18"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8" w:history="1">
        <w:r w:rsidRPr="000339BD">
          <w:rPr>
            <w:rStyle w:val="Hyperlink"/>
            <w:noProof/>
          </w:rPr>
          <w:t>10.3.1</w:t>
        </w:r>
        <w:r>
          <w:rPr>
            <w:rFonts w:eastAsiaTheme="minorEastAsia" w:cstheme="minorBidi"/>
            <w:noProof/>
            <w:kern w:val="2"/>
            <w:sz w:val="24"/>
            <w:szCs w:val="24"/>
            <w:lang w:eastAsia="de-CH"/>
            <w14:ligatures w14:val="standardContextual"/>
          </w:rPr>
          <w:tab/>
        </w:r>
        <w:r w:rsidRPr="000339BD">
          <w:rPr>
            <w:rStyle w:val="Hyperlink"/>
            <w:noProof/>
          </w:rPr>
          <w:t>Automatisierte Unit-Tests</w:t>
        </w:r>
        <w:r>
          <w:rPr>
            <w:noProof/>
            <w:webHidden/>
          </w:rPr>
          <w:tab/>
        </w:r>
        <w:r>
          <w:rPr>
            <w:noProof/>
            <w:webHidden/>
          </w:rPr>
          <w:fldChar w:fldCharType="begin"/>
        </w:r>
        <w:r>
          <w:rPr>
            <w:noProof/>
            <w:webHidden/>
          </w:rPr>
          <w:instrText xml:space="preserve"> PAGEREF _Toc163198208 \h </w:instrText>
        </w:r>
        <w:r>
          <w:rPr>
            <w:noProof/>
            <w:webHidden/>
          </w:rPr>
        </w:r>
        <w:r>
          <w:rPr>
            <w:noProof/>
            <w:webHidden/>
          </w:rPr>
          <w:fldChar w:fldCharType="separate"/>
        </w:r>
        <w:r w:rsidR="00153FF3">
          <w:rPr>
            <w:noProof/>
            <w:webHidden/>
          </w:rPr>
          <w:t>77</w:t>
        </w:r>
        <w:r>
          <w:rPr>
            <w:noProof/>
            <w:webHidden/>
          </w:rPr>
          <w:fldChar w:fldCharType="end"/>
        </w:r>
      </w:hyperlink>
    </w:p>
    <w:p w14:paraId="124FE183" w14:textId="24B14E17"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09" w:history="1">
        <w:r w:rsidRPr="000339BD">
          <w:rPr>
            <w:rStyle w:val="Hyperlink"/>
            <w:noProof/>
          </w:rPr>
          <w:t>10.3.2</w:t>
        </w:r>
        <w:r>
          <w:rPr>
            <w:rFonts w:eastAsiaTheme="minorEastAsia" w:cstheme="minorBidi"/>
            <w:noProof/>
            <w:kern w:val="2"/>
            <w:sz w:val="24"/>
            <w:szCs w:val="24"/>
            <w:lang w:eastAsia="de-CH"/>
            <w14:ligatures w14:val="standardContextual"/>
          </w:rPr>
          <w:tab/>
        </w:r>
        <w:r w:rsidRPr="000339BD">
          <w:rPr>
            <w:rStyle w:val="Hyperlink"/>
            <w:noProof/>
          </w:rPr>
          <w:t>End-to-end Tests</w:t>
        </w:r>
        <w:r>
          <w:rPr>
            <w:noProof/>
            <w:webHidden/>
          </w:rPr>
          <w:tab/>
        </w:r>
        <w:r>
          <w:rPr>
            <w:noProof/>
            <w:webHidden/>
          </w:rPr>
          <w:fldChar w:fldCharType="begin"/>
        </w:r>
        <w:r>
          <w:rPr>
            <w:noProof/>
            <w:webHidden/>
          </w:rPr>
          <w:instrText xml:space="preserve"> PAGEREF _Toc163198209 \h </w:instrText>
        </w:r>
        <w:r>
          <w:rPr>
            <w:noProof/>
            <w:webHidden/>
          </w:rPr>
        </w:r>
        <w:r>
          <w:rPr>
            <w:noProof/>
            <w:webHidden/>
          </w:rPr>
          <w:fldChar w:fldCharType="separate"/>
        </w:r>
        <w:r w:rsidR="00153FF3">
          <w:rPr>
            <w:noProof/>
            <w:webHidden/>
          </w:rPr>
          <w:t>77</w:t>
        </w:r>
        <w:r>
          <w:rPr>
            <w:noProof/>
            <w:webHidden/>
          </w:rPr>
          <w:fldChar w:fldCharType="end"/>
        </w:r>
      </w:hyperlink>
    </w:p>
    <w:p w14:paraId="1D8B1717" w14:textId="3F65544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10" w:history="1">
        <w:r w:rsidRPr="000339BD">
          <w:rPr>
            <w:rStyle w:val="Hyperlink"/>
            <w:noProof/>
            <w14:scene3d>
              <w14:camera w14:prst="orthographicFront"/>
              <w14:lightRig w14:rig="threePt" w14:dir="t">
                <w14:rot w14:lat="0" w14:lon="0" w14:rev="0"/>
              </w14:lightRig>
            </w14:scene3d>
          </w:rPr>
          <w:t>10.4</w:t>
        </w:r>
        <w:r>
          <w:rPr>
            <w:rFonts w:eastAsiaTheme="minorEastAsia" w:cstheme="minorBidi"/>
            <w:noProof/>
            <w:kern w:val="2"/>
            <w:sz w:val="24"/>
            <w:szCs w:val="24"/>
            <w:lang w:eastAsia="de-CH"/>
            <w14:ligatures w14:val="standardContextual"/>
          </w:rPr>
          <w:tab/>
        </w:r>
        <w:r w:rsidRPr="000339BD">
          <w:rPr>
            <w:rStyle w:val="Hyperlink"/>
            <w:noProof/>
          </w:rPr>
          <w:t>Testprotokoll</w:t>
        </w:r>
        <w:r>
          <w:rPr>
            <w:noProof/>
            <w:webHidden/>
          </w:rPr>
          <w:tab/>
        </w:r>
        <w:r>
          <w:rPr>
            <w:noProof/>
            <w:webHidden/>
          </w:rPr>
          <w:fldChar w:fldCharType="begin"/>
        </w:r>
        <w:r>
          <w:rPr>
            <w:noProof/>
            <w:webHidden/>
          </w:rPr>
          <w:instrText xml:space="preserve"> PAGEREF _Toc163198210 \h </w:instrText>
        </w:r>
        <w:r>
          <w:rPr>
            <w:noProof/>
            <w:webHidden/>
          </w:rPr>
        </w:r>
        <w:r>
          <w:rPr>
            <w:noProof/>
            <w:webHidden/>
          </w:rPr>
          <w:fldChar w:fldCharType="separate"/>
        </w:r>
        <w:r w:rsidR="00153FF3">
          <w:rPr>
            <w:noProof/>
            <w:webHidden/>
          </w:rPr>
          <w:t>78</w:t>
        </w:r>
        <w:r>
          <w:rPr>
            <w:noProof/>
            <w:webHidden/>
          </w:rPr>
          <w:fldChar w:fldCharType="end"/>
        </w:r>
      </w:hyperlink>
    </w:p>
    <w:p w14:paraId="7C017F2E" w14:textId="0F97B413"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11" w:history="1">
        <w:r w:rsidRPr="000339BD">
          <w:rPr>
            <w:rStyle w:val="Hyperlink"/>
            <w:noProof/>
          </w:rPr>
          <w:t>10.4.1</w:t>
        </w:r>
        <w:r>
          <w:rPr>
            <w:rFonts w:eastAsiaTheme="minorEastAsia" w:cstheme="minorBidi"/>
            <w:noProof/>
            <w:kern w:val="2"/>
            <w:sz w:val="24"/>
            <w:szCs w:val="24"/>
            <w:lang w:eastAsia="de-CH"/>
            <w14:ligatures w14:val="standardContextual"/>
          </w:rPr>
          <w:tab/>
        </w:r>
        <w:r w:rsidRPr="000339BD">
          <w:rPr>
            <w:rStyle w:val="Hyperlink"/>
            <w:noProof/>
          </w:rPr>
          <w:t>Unit-Tests</w:t>
        </w:r>
        <w:r>
          <w:rPr>
            <w:noProof/>
            <w:webHidden/>
          </w:rPr>
          <w:tab/>
        </w:r>
        <w:r>
          <w:rPr>
            <w:noProof/>
            <w:webHidden/>
          </w:rPr>
          <w:fldChar w:fldCharType="begin"/>
        </w:r>
        <w:r>
          <w:rPr>
            <w:noProof/>
            <w:webHidden/>
          </w:rPr>
          <w:instrText xml:space="preserve"> PAGEREF _Toc163198211 \h </w:instrText>
        </w:r>
        <w:r>
          <w:rPr>
            <w:noProof/>
            <w:webHidden/>
          </w:rPr>
        </w:r>
        <w:r>
          <w:rPr>
            <w:noProof/>
            <w:webHidden/>
          </w:rPr>
          <w:fldChar w:fldCharType="separate"/>
        </w:r>
        <w:r w:rsidR="00153FF3">
          <w:rPr>
            <w:noProof/>
            <w:webHidden/>
          </w:rPr>
          <w:t>78</w:t>
        </w:r>
        <w:r>
          <w:rPr>
            <w:noProof/>
            <w:webHidden/>
          </w:rPr>
          <w:fldChar w:fldCharType="end"/>
        </w:r>
      </w:hyperlink>
    </w:p>
    <w:p w14:paraId="6078FFE5" w14:textId="470E1BFB"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2" w:history="1">
        <w:r w:rsidRPr="000339BD">
          <w:rPr>
            <w:rStyle w:val="Hyperlink"/>
            <w:noProof/>
          </w:rPr>
          <w:t>10.4.1.1</w:t>
        </w:r>
        <w:r>
          <w:rPr>
            <w:rFonts w:eastAsiaTheme="minorEastAsia" w:cstheme="minorBidi"/>
            <w:noProof/>
            <w:kern w:val="2"/>
            <w:sz w:val="24"/>
            <w:szCs w:val="24"/>
            <w:lang w:eastAsia="de-CH"/>
            <w14:ligatures w14:val="standardContextual"/>
          </w:rPr>
          <w:tab/>
        </w:r>
        <w:r w:rsidRPr="000339BD">
          <w:rPr>
            <w:rStyle w:val="Hyperlink"/>
            <w:noProof/>
          </w:rPr>
          <w:t>Durchführung der Tests</w:t>
        </w:r>
        <w:r>
          <w:rPr>
            <w:noProof/>
            <w:webHidden/>
          </w:rPr>
          <w:tab/>
        </w:r>
        <w:r>
          <w:rPr>
            <w:noProof/>
            <w:webHidden/>
          </w:rPr>
          <w:fldChar w:fldCharType="begin"/>
        </w:r>
        <w:r>
          <w:rPr>
            <w:noProof/>
            <w:webHidden/>
          </w:rPr>
          <w:instrText xml:space="preserve"> PAGEREF _Toc163198212 \h </w:instrText>
        </w:r>
        <w:r>
          <w:rPr>
            <w:noProof/>
            <w:webHidden/>
          </w:rPr>
        </w:r>
        <w:r>
          <w:rPr>
            <w:noProof/>
            <w:webHidden/>
          </w:rPr>
          <w:fldChar w:fldCharType="separate"/>
        </w:r>
        <w:r w:rsidR="00153FF3">
          <w:rPr>
            <w:noProof/>
            <w:webHidden/>
          </w:rPr>
          <w:t>78</w:t>
        </w:r>
        <w:r>
          <w:rPr>
            <w:noProof/>
            <w:webHidden/>
          </w:rPr>
          <w:fldChar w:fldCharType="end"/>
        </w:r>
      </w:hyperlink>
    </w:p>
    <w:p w14:paraId="1CFDDB85" w14:textId="54065ABB"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13" w:history="1">
        <w:r w:rsidRPr="000339BD">
          <w:rPr>
            <w:rStyle w:val="Hyperlink"/>
            <w:noProof/>
          </w:rPr>
          <w:t>10.4.2</w:t>
        </w:r>
        <w:r>
          <w:rPr>
            <w:rFonts w:eastAsiaTheme="minorEastAsia" w:cstheme="minorBidi"/>
            <w:noProof/>
            <w:kern w:val="2"/>
            <w:sz w:val="24"/>
            <w:szCs w:val="24"/>
            <w:lang w:eastAsia="de-CH"/>
            <w14:ligatures w14:val="standardContextual"/>
          </w:rPr>
          <w:tab/>
        </w:r>
        <w:r w:rsidRPr="000339BD">
          <w:rPr>
            <w:rStyle w:val="Hyperlink"/>
            <w:noProof/>
          </w:rPr>
          <w:t>End-to-end Tests</w:t>
        </w:r>
        <w:r>
          <w:rPr>
            <w:noProof/>
            <w:webHidden/>
          </w:rPr>
          <w:tab/>
        </w:r>
        <w:r>
          <w:rPr>
            <w:noProof/>
            <w:webHidden/>
          </w:rPr>
          <w:fldChar w:fldCharType="begin"/>
        </w:r>
        <w:r>
          <w:rPr>
            <w:noProof/>
            <w:webHidden/>
          </w:rPr>
          <w:instrText xml:space="preserve"> PAGEREF _Toc163198213 \h </w:instrText>
        </w:r>
        <w:r>
          <w:rPr>
            <w:noProof/>
            <w:webHidden/>
          </w:rPr>
        </w:r>
        <w:r>
          <w:rPr>
            <w:noProof/>
            <w:webHidden/>
          </w:rPr>
          <w:fldChar w:fldCharType="separate"/>
        </w:r>
        <w:r w:rsidR="00153FF3">
          <w:rPr>
            <w:noProof/>
            <w:webHidden/>
          </w:rPr>
          <w:t>79</w:t>
        </w:r>
        <w:r>
          <w:rPr>
            <w:noProof/>
            <w:webHidden/>
          </w:rPr>
          <w:fldChar w:fldCharType="end"/>
        </w:r>
      </w:hyperlink>
    </w:p>
    <w:p w14:paraId="51DB434C" w14:textId="581C5228"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4" w:history="1">
        <w:r w:rsidRPr="000339BD">
          <w:rPr>
            <w:rStyle w:val="Hyperlink"/>
            <w:noProof/>
          </w:rPr>
          <w:t>10.4.2.1</w:t>
        </w:r>
        <w:r>
          <w:rPr>
            <w:rFonts w:eastAsiaTheme="minorEastAsia" w:cstheme="minorBidi"/>
            <w:noProof/>
            <w:kern w:val="2"/>
            <w:sz w:val="24"/>
            <w:szCs w:val="24"/>
            <w:lang w:eastAsia="de-CH"/>
            <w14:ligatures w14:val="standardContextual"/>
          </w:rPr>
          <w:tab/>
        </w:r>
        <w:r w:rsidRPr="000339BD">
          <w:rPr>
            <w:rStyle w:val="Hyperlink"/>
            <w:noProof/>
          </w:rPr>
          <w:t>Development Modus</w:t>
        </w:r>
        <w:r>
          <w:rPr>
            <w:noProof/>
            <w:webHidden/>
          </w:rPr>
          <w:tab/>
        </w:r>
        <w:r>
          <w:rPr>
            <w:noProof/>
            <w:webHidden/>
          </w:rPr>
          <w:fldChar w:fldCharType="begin"/>
        </w:r>
        <w:r>
          <w:rPr>
            <w:noProof/>
            <w:webHidden/>
          </w:rPr>
          <w:instrText xml:space="preserve"> PAGEREF _Toc163198214 \h </w:instrText>
        </w:r>
        <w:r>
          <w:rPr>
            <w:noProof/>
            <w:webHidden/>
          </w:rPr>
        </w:r>
        <w:r>
          <w:rPr>
            <w:noProof/>
            <w:webHidden/>
          </w:rPr>
          <w:fldChar w:fldCharType="separate"/>
        </w:r>
        <w:r w:rsidR="00153FF3">
          <w:rPr>
            <w:noProof/>
            <w:webHidden/>
          </w:rPr>
          <w:t>79</w:t>
        </w:r>
        <w:r>
          <w:rPr>
            <w:noProof/>
            <w:webHidden/>
          </w:rPr>
          <w:fldChar w:fldCharType="end"/>
        </w:r>
      </w:hyperlink>
    </w:p>
    <w:p w14:paraId="63B1AD79" w14:textId="04ACA6F3"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5" w:history="1">
        <w:r w:rsidRPr="000339BD">
          <w:rPr>
            <w:rStyle w:val="Hyperlink"/>
            <w:noProof/>
          </w:rPr>
          <w:t>10.4.2.2</w:t>
        </w:r>
        <w:r>
          <w:rPr>
            <w:rFonts w:eastAsiaTheme="minorEastAsia" w:cstheme="minorBidi"/>
            <w:noProof/>
            <w:kern w:val="2"/>
            <w:sz w:val="24"/>
            <w:szCs w:val="24"/>
            <w:lang w:eastAsia="de-CH"/>
            <w14:ligatures w14:val="standardContextual"/>
          </w:rPr>
          <w:tab/>
        </w:r>
        <w:r w:rsidRPr="000339BD">
          <w:rPr>
            <w:rStyle w:val="Hyperlink"/>
            <w:noProof/>
          </w:rPr>
          <w:t>Default Modus</w:t>
        </w:r>
        <w:r>
          <w:rPr>
            <w:noProof/>
            <w:webHidden/>
          </w:rPr>
          <w:tab/>
        </w:r>
        <w:r>
          <w:rPr>
            <w:noProof/>
            <w:webHidden/>
          </w:rPr>
          <w:fldChar w:fldCharType="begin"/>
        </w:r>
        <w:r>
          <w:rPr>
            <w:noProof/>
            <w:webHidden/>
          </w:rPr>
          <w:instrText xml:space="preserve"> PAGEREF _Toc163198215 \h </w:instrText>
        </w:r>
        <w:r>
          <w:rPr>
            <w:noProof/>
            <w:webHidden/>
          </w:rPr>
        </w:r>
        <w:r>
          <w:rPr>
            <w:noProof/>
            <w:webHidden/>
          </w:rPr>
          <w:fldChar w:fldCharType="separate"/>
        </w:r>
        <w:r w:rsidR="00153FF3">
          <w:rPr>
            <w:noProof/>
            <w:webHidden/>
          </w:rPr>
          <w:t>80</w:t>
        </w:r>
        <w:r>
          <w:rPr>
            <w:noProof/>
            <w:webHidden/>
          </w:rPr>
          <w:fldChar w:fldCharType="end"/>
        </w:r>
      </w:hyperlink>
    </w:p>
    <w:p w14:paraId="3258E641" w14:textId="449C239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16" w:history="1">
        <w:r w:rsidRPr="000339BD">
          <w:rPr>
            <w:rStyle w:val="Hyperlink"/>
            <w:noProof/>
            <w14:scene3d>
              <w14:camera w14:prst="orthographicFront"/>
              <w14:lightRig w14:rig="threePt" w14:dir="t">
                <w14:rot w14:lat="0" w14:lon="0" w14:rev="0"/>
              </w14:lightRig>
            </w14:scene3d>
          </w:rPr>
          <w:t>10.5</w:t>
        </w:r>
        <w:r>
          <w:rPr>
            <w:rFonts w:eastAsiaTheme="minorEastAsia" w:cstheme="minorBidi"/>
            <w:noProof/>
            <w:kern w:val="2"/>
            <w:sz w:val="24"/>
            <w:szCs w:val="24"/>
            <w:lang w:eastAsia="de-CH"/>
            <w14:ligatures w14:val="standardContextual"/>
          </w:rPr>
          <w:tab/>
        </w:r>
        <w:r w:rsidRPr="000339BD">
          <w:rPr>
            <w:rStyle w:val="Hyperlink"/>
            <w:noProof/>
          </w:rPr>
          <w:t>Testreport</w:t>
        </w:r>
        <w:r>
          <w:rPr>
            <w:noProof/>
            <w:webHidden/>
          </w:rPr>
          <w:tab/>
        </w:r>
        <w:r>
          <w:rPr>
            <w:noProof/>
            <w:webHidden/>
          </w:rPr>
          <w:fldChar w:fldCharType="begin"/>
        </w:r>
        <w:r>
          <w:rPr>
            <w:noProof/>
            <w:webHidden/>
          </w:rPr>
          <w:instrText xml:space="preserve"> PAGEREF _Toc163198216 \h </w:instrText>
        </w:r>
        <w:r>
          <w:rPr>
            <w:noProof/>
            <w:webHidden/>
          </w:rPr>
        </w:r>
        <w:r>
          <w:rPr>
            <w:noProof/>
            <w:webHidden/>
          </w:rPr>
          <w:fldChar w:fldCharType="separate"/>
        </w:r>
        <w:r w:rsidR="00153FF3">
          <w:rPr>
            <w:noProof/>
            <w:webHidden/>
          </w:rPr>
          <w:t>80</w:t>
        </w:r>
        <w:r>
          <w:rPr>
            <w:noProof/>
            <w:webHidden/>
          </w:rPr>
          <w:fldChar w:fldCharType="end"/>
        </w:r>
      </w:hyperlink>
    </w:p>
    <w:p w14:paraId="178629A7" w14:textId="5A5615C7"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17" w:history="1">
        <w:r w:rsidRPr="000339BD">
          <w:rPr>
            <w:rStyle w:val="Hyperlink"/>
            <w:noProof/>
          </w:rPr>
          <w:t>10.5.1</w:t>
        </w:r>
        <w:r>
          <w:rPr>
            <w:rFonts w:eastAsiaTheme="minorEastAsia" w:cstheme="minorBidi"/>
            <w:noProof/>
            <w:kern w:val="2"/>
            <w:sz w:val="24"/>
            <w:szCs w:val="24"/>
            <w:lang w:eastAsia="de-CH"/>
            <w14:ligatures w14:val="standardContextual"/>
          </w:rPr>
          <w:tab/>
        </w:r>
        <w:r w:rsidRPr="000339BD">
          <w:rPr>
            <w:rStyle w:val="Hyperlink"/>
            <w:noProof/>
          </w:rPr>
          <w:t>Resultatübersicht</w:t>
        </w:r>
        <w:r>
          <w:rPr>
            <w:noProof/>
            <w:webHidden/>
          </w:rPr>
          <w:tab/>
        </w:r>
        <w:r>
          <w:rPr>
            <w:noProof/>
            <w:webHidden/>
          </w:rPr>
          <w:fldChar w:fldCharType="begin"/>
        </w:r>
        <w:r>
          <w:rPr>
            <w:noProof/>
            <w:webHidden/>
          </w:rPr>
          <w:instrText xml:space="preserve"> PAGEREF _Toc163198217 \h </w:instrText>
        </w:r>
        <w:r>
          <w:rPr>
            <w:noProof/>
            <w:webHidden/>
          </w:rPr>
        </w:r>
        <w:r>
          <w:rPr>
            <w:noProof/>
            <w:webHidden/>
          </w:rPr>
          <w:fldChar w:fldCharType="separate"/>
        </w:r>
        <w:r w:rsidR="00153FF3">
          <w:rPr>
            <w:noProof/>
            <w:webHidden/>
          </w:rPr>
          <w:t>80</w:t>
        </w:r>
        <w:r>
          <w:rPr>
            <w:noProof/>
            <w:webHidden/>
          </w:rPr>
          <w:fldChar w:fldCharType="end"/>
        </w:r>
      </w:hyperlink>
    </w:p>
    <w:p w14:paraId="10F89D93" w14:textId="78C9B9A3"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8" w:history="1">
        <w:r w:rsidRPr="000339BD">
          <w:rPr>
            <w:rStyle w:val="Hyperlink"/>
            <w:noProof/>
            <w:lang w:val="en-US"/>
          </w:rPr>
          <w:t>10.5.1.1</w:t>
        </w:r>
        <w:r>
          <w:rPr>
            <w:rFonts w:eastAsiaTheme="minorEastAsia" w:cstheme="minorBidi"/>
            <w:noProof/>
            <w:kern w:val="2"/>
            <w:sz w:val="24"/>
            <w:szCs w:val="24"/>
            <w:lang w:eastAsia="de-CH"/>
            <w14:ligatures w14:val="standardContextual"/>
          </w:rPr>
          <w:tab/>
        </w:r>
        <w:r w:rsidRPr="000339BD">
          <w:rPr>
            <w:rStyle w:val="Hyperlink"/>
            <w:noProof/>
            <w:lang w:val="en-US"/>
          </w:rPr>
          <w:t>End-to-end Test – Development Modus</w:t>
        </w:r>
        <w:r>
          <w:rPr>
            <w:noProof/>
            <w:webHidden/>
          </w:rPr>
          <w:tab/>
        </w:r>
        <w:r>
          <w:rPr>
            <w:noProof/>
            <w:webHidden/>
          </w:rPr>
          <w:fldChar w:fldCharType="begin"/>
        </w:r>
        <w:r>
          <w:rPr>
            <w:noProof/>
            <w:webHidden/>
          </w:rPr>
          <w:instrText xml:space="preserve"> PAGEREF _Toc163198218 \h </w:instrText>
        </w:r>
        <w:r>
          <w:rPr>
            <w:noProof/>
            <w:webHidden/>
          </w:rPr>
        </w:r>
        <w:r>
          <w:rPr>
            <w:noProof/>
            <w:webHidden/>
          </w:rPr>
          <w:fldChar w:fldCharType="separate"/>
        </w:r>
        <w:r w:rsidR="00153FF3">
          <w:rPr>
            <w:noProof/>
            <w:webHidden/>
          </w:rPr>
          <w:t>80</w:t>
        </w:r>
        <w:r>
          <w:rPr>
            <w:noProof/>
            <w:webHidden/>
          </w:rPr>
          <w:fldChar w:fldCharType="end"/>
        </w:r>
      </w:hyperlink>
    </w:p>
    <w:p w14:paraId="2CC1C2D5" w14:textId="4EA18E39"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19" w:history="1">
        <w:r w:rsidRPr="000339BD">
          <w:rPr>
            <w:rStyle w:val="Hyperlink"/>
            <w:noProof/>
            <w:lang w:val="en-US"/>
          </w:rPr>
          <w:t>10.5.1.2</w:t>
        </w:r>
        <w:r>
          <w:rPr>
            <w:rFonts w:eastAsiaTheme="minorEastAsia" w:cstheme="minorBidi"/>
            <w:noProof/>
            <w:kern w:val="2"/>
            <w:sz w:val="24"/>
            <w:szCs w:val="24"/>
            <w:lang w:eastAsia="de-CH"/>
            <w14:ligatures w14:val="standardContextual"/>
          </w:rPr>
          <w:tab/>
        </w:r>
        <w:r w:rsidRPr="000339BD">
          <w:rPr>
            <w:rStyle w:val="Hyperlink"/>
            <w:noProof/>
            <w:lang w:val="en-US"/>
          </w:rPr>
          <w:t>End-to-end Test – Default Modus</w:t>
        </w:r>
        <w:r>
          <w:rPr>
            <w:noProof/>
            <w:webHidden/>
          </w:rPr>
          <w:tab/>
        </w:r>
        <w:r>
          <w:rPr>
            <w:noProof/>
            <w:webHidden/>
          </w:rPr>
          <w:fldChar w:fldCharType="begin"/>
        </w:r>
        <w:r>
          <w:rPr>
            <w:noProof/>
            <w:webHidden/>
          </w:rPr>
          <w:instrText xml:space="preserve"> PAGEREF _Toc163198219 \h </w:instrText>
        </w:r>
        <w:r>
          <w:rPr>
            <w:noProof/>
            <w:webHidden/>
          </w:rPr>
        </w:r>
        <w:r>
          <w:rPr>
            <w:noProof/>
            <w:webHidden/>
          </w:rPr>
          <w:fldChar w:fldCharType="separate"/>
        </w:r>
        <w:r w:rsidR="00153FF3">
          <w:rPr>
            <w:noProof/>
            <w:webHidden/>
          </w:rPr>
          <w:t>82</w:t>
        </w:r>
        <w:r>
          <w:rPr>
            <w:noProof/>
            <w:webHidden/>
          </w:rPr>
          <w:fldChar w:fldCharType="end"/>
        </w:r>
      </w:hyperlink>
    </w:p>
    <w:p w14:paraId="205C2239" w14:textId="15F7414E"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20" w:history="1">
        <w:r w:rsidRPr="000339BD">
          <w:rPr>
            <w:rStyle w:val="Hyperlink"/>
            <w:noProof/>
          </w:rPr>
          <w:t>10.5.1.3</w:t>
        </w:r>
        <w:r>
          <w:rPr>
            <w:rFonts w:eastAsiaTheme="minorEastAsia" w:cstheme="minorBidi"/>
            <w:noProof/>
            <w:kern w:val="2"/>
            <w:sz w:val="24"/>
            <w:szCs w:val="24"/>
            <w:lang w:eastAsia="de-CH"/>
            <w14:ligatures w14:val="standardContextual"/>
          </w:rPr>
          <w:tab/>
        </w:r>
        <w:r w:rsidRPr="000339BD">
          <w:rPr>
            <w:rStyle w:val="Hyperlink"/>
            <w:noProof/>
          </w:rPr>
          <w:t>Scheduler Test</w:t>
        </w:r>
        <w:r>
          <w:rPr>
            <w:noProof/>
            <w:webHidden/>
          </w:rPr>
          <w:tab/>
        </w:r>
        <w:r>
          <w:rPr>
            <w:noProof/>
            <w:webHidden/>
          </w:rPr>
          <w:fldChar w:fldCharType="begin"/>
        </w:r>
        <w:r>
          <w:rPr>
            <w:noProof/>
            <w:webHidden/>
          </w:rPr>
          <w:instrText xml:space="preserve"> PAGEREF _Toc163198220 \h </w:instrText>
        </w:r>
        <w:r>
          <w:rPr>
            <w:noProof/>
            <w:webHidden/>
          </w:rPr>
        </w:r>
        <w:r>
          <w:rPr>
            <w:noProof/>
            <w:webHidden/>
          </w:rPr>
          <w:fldChar w:fldCharType="separate"/>
        </w:r>
        <w:r w:rsidR="00153FF3">
          <w:rPr>
            <w:noProof/>
            <w:webHidden/>
          </w:rPr>
          <w:t>83</w:t>
        </w:r>
        <w:r>
          <w:rPr>
            <w:noProof/>
            <w:webHidden/>
          </w:rPr>
          <w:fldChar w:fldCharType="end"/>
        </w:r>
      </w:hyperlink>
    </w:p>
    <w:p w14:paraId="0999AB11" w14:textId="5EEF4E28" w:rsidR="006A025A" w:rsidRDefault="006A025A">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198221" w:history="1">
        <w:r w:rsidRPr="000339BD">
          <w:rPr>
            <w:rStyle w:val="Hyperlink"/>
            <w:noProof/>
          </w:rPr>
          <w:t>11</w:t>
        </w:r>
        <w:r>
          <w:rPr>
            <w:rFonts w:eastAsiaTheme="minorEastAsia" w:cstheme="minorBidi"/>
            <w:b w:val="0"/>
            <w:bCs w:val="0"/>
            <w:noProof/>
            <w:kern w:val="2"/>
            <w:sz w:val="24"/>
            <w:szCs w:val="24"/>
            <w:lang w:eastAsia="de-CH"/>
            <w14:ligatures w14:val="standardContextual"/>
          </w:rPr>
          <w:tab/>
        </w:r>
        <w:r w:rsidRPr="000339BD">
          <w:rPr>
            <w:rStyle w:val="Hyperlink"/>
            <w:noProof/>
          </w:rPr>
          <w:t>Schlusswort</w:t>
        </w:r>
        <w:r>
          <w:rPr>
            <w:noProof/>
            <w:webHidden/>
          </w:rPr>
          <w:tab/>
        </w:r>
        <w:r>
          <w:rPr>
            <w:noProof/>
            <w:webHidden/>
          </w:rPr>
          <w:fldChar w:fldCharType="begin"/>
        </w:r>
        <w:r>
          <w:rPr>
            <w:noProof/>
            <w:webHidden/>
          </w:rPr>
          <w:instrText xml:space="preserve"> PAGEREF _Toc163198221 \h </w:instrText>
        </w:r>
        <w:r>
          <w:rPr>
            <w:noProof/>
            <w:webHidden/>
          </w:rPr>
        </w:r>
        <w:r>
          <w:rPr>
            <w:noProof/>
            <w:webHidden/>
          </w:rPr>
          <w:fldChar w:fldCharType="separate"/>
        </w:r>
        <w:r w:rsidR="00153FF3">
          <w:rPr>
            <w:noProof/>
            <w:webHidden/>
          </w:rPr>
          <w:t>84</w:t>
        </w:r>
        <w:r>
          <w:rPr>
            <w:noProof/>
            <w:webHidden/>
          </w:rPr>
          <w:fldChar w:fldCharType="end"/>
        </w:r>
      </w:hyperlink>
    </w:p>
    <w:p w14:paraId="67447427" w14:textId="2A96C979"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22" w:history="1">
        <w:r w:rsidRPr="000339BD">
          <w:rPr>
            <w:rStyle w:val="Hyperlink"/>
            <w:noProof/>
            <w14:scene3d>
              <w14:camera w14:prst="orthographicFront"/>
              <w14:lightRig w14:rig="threePt" w14:dir="t">
                <w14:rot w14:lat="0" w14:lon="0" w14:rev="0"/>
              </w14:lightRig>
            </w14:scene3d>
          </w:rPr>
          <w:t>11.1</w:t>
        </w:r>
        <w:r>
          <w:rPr>
            <w:rFonts w:eastAsiaTheme="minorEastAsia" w:cstheme="minorBidi"/>
            <w:noProof/>
            <w:kern w:val="2"/>
            <w:sz w:val="24"/>
            <w:szCs w:val="24"/>
            <w:lang w:eastAsia="de-CH"/>
            <w14:ligatures w14:val="standardContextual"/>
          </w:rPr>
          <w:tab/>
        </w:r>
        <w:r w:rsidRPr="000339BD">
          <w:rPr>
            <w:rStyle w:val="Hyperlink"/>
            <w:noProof/>
          </w:rPr>
          <w:t>Fazit</w:t>
        </w:r>
        <w:r>
          <w:rPr>
            <w:noProof/>
            <w:webHidden/>
          </w:rPr>
          <w:tab/>
        </w:r>
        <w:r>
          <w:rPr>
            <w:noProof/>
            <w:webHidden/>
          </w:rPr>
          <w:fldChar w:fldCharType="begin"/>
        </w:r>
        <w:r>
          <w:rPr>
            <w:noProof/>
            <w:webHidden/>
          </w:rPr>
          <w:instrText xml:space="preserve"> PAGEREF _Toc163198222 \h </w:instrText>
        </w:r>
        <w:r>
          <w:rPr>
            <w:noProof/>
            <w:webHidden/>
          </w:rPr>
        </w:r>
        <w:r>
          <w:rPr>
            <w:noProof/>
            <w:webHidden/>
          </w:rPr>
          <w:fldChar w:fldCharType="separate"/>
        </w:r>
        <w:r w:rsidR="00153FF3">
          <w:rPr>
            <w:noProof/>
            <w:webHidden/>
          </w:rPr>
          <w:t>84</w:t>
        </w:r>
        <w:r>
          <w:rPr>
            <w:noProof/>
            <w:webHidden/>
          </w:rPr>
          <w:fldChar w:fldCharType="end"/>
        </w:r>
      </w:hyperlink>
    </w:p>
    <w:p w14:paraId="4828F939" w14:textId="43F99783"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23" w:history="1">
        <w:r w:rsidRPr="000339BD">
          <w:rPr>
            <w:rStyle w:val="Hyperlink"/>
            <w:noProof/>
          </w:rPr>
          <w:t>11.1.1</w:t>
        </w:r>
        <w:r>
          <w:rPr>
            <w:rFonts w:eastAsiaTheme="minorEastAsia" w:cstheme="minorBidi"/>
            <w:noProof/>
            <w:kern w:val="2"/>
            <w:sz w:val="24"/>
            <w:szCs w:val="24"/>
            <w:lang w:eastAsia="de-CH"/>
            <w14:ligatures w14:val="standardContextual"/>
          </w:rPr>
          <w:tab/>
        </w:r>
        <w:r w:rsidRPr="000339BD">
          <w:rPr>
            <w:rStyle w:val="Hyperlink"/>
            <w:noProof/>
          </w:rPr>
          <w:t>Projektplanung</w:t>
        </w:r>
        <w:r>
          <w:rPr>
            <w:noProof/>
            <w:webHidden/>
          </w:rPr>
          <w:tab/>
        </w:r>
        <w:r>
          <w:rPr>
            <w:noProof/>
            <w:webHidden/>
          </w:rPr>
          <w:fldChar w:fldCharType="begin"/>
        </w:r>
        <w:r>
          <w:rPr>
            <w:noProof/>
            <w:webHidden/>
          </w:rPr>
          <w:instrText xml:space="preserve"> PAGEREF _Toc163198223 \h </w:instrText>
        </w:r>
        <w:r>
          <w:rPr>
            <w:noProof/>
            <w:webHidden/>
          </w:rPr>
        </w:r>
        <w:r>
          <w:rPr>
            <w:noProof/>
            <w:webHidden/>
          </w:rPr>
          <w:fldChar w:fldCharType="separate"/>
        </w:r>
        <w:r w:rsidR="00153FF3">
          <w:rPr>
            <w:noProof/>
            <w:webHidden/>
          </w:rPr>
          <w:t>84</w:t>
        </w:r>
        <w:r>
          <w:rPr>
            <w:noProof/>
            <w:webHidden/>
          </w:rPr>
          <w:fldChar w:fldCharType="end"/>
        </w:r>
      </w:hyperlink>
    </w:p>
    <w:p w14:paraId="66EDDF9D" w14:textId="14650E39"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24" w:history="1">
        <w:r w:rsidRPr="000339BD">
          <w:rPr>
            <w:rStyle w:val="Hyperlink"/>
            <w:noProof/>
          </w:rPr>
          <w:t>11.1.1.1</w:t>
        </w:r>
        <w:r>
          <w:rPr>
            <w:rFonts w:eastAsiaTheme="minorEastAsia" w:cstheme="minorBidi"/>
            <w:noProof/>
            <w:kern w:val="2"/>
            <w:sz w:val="24"/>
            <w:szCs w:val="24"/>
            <w:lang w:eastAsia="de-CH"/>
            <w14:ligatures w14:val="standardContextual"/>
          </w:rPr>
          <w:tab/>
        </w:r>
        <w:r w:rsidRPr="000339BD">
          <w:rPr>
            <w:rStyle w:val="Hyperlink"/>
            <w:noProof/>
          </w:rPr>
          <w:t>Zeitplanung</w:t>
        </w:r>
        <w:r>
          <w:rPr>
            <w:noProof/>
            <w:webHidden/>
          </w:rPr>
          <w:tab/>
        </w:r>
        <w:r>
          <w:rPr>
            <w:noProof/>
            <w:webHidden/>
          </w:rPr>
          <w:fldChar w:fldCharType="begin"/>
        </w:r>
        <w:r>
          <w:rPr>
            <w:noProof/>
            <w:webHidden/>
          </w:rPr>
          <w:instrText xml:space="preserve"> PAGEREF _Toc163198224 \h </w:instrText>
        </w:r>
        <w:r>
          <w:rPr>
            <w:noProof/>
            <w:webHidden/>
          </w:rPr>
        </w:r>
        <w:r>
          <w:rPr>
            <w:noProof/>
            <w:webHidden/>
          </w:rPr>
          <w:fldChar w:fldCharType="separate"/>
        </w:r>
        <w:r w:rsidR="00153FF3">
          <w:rPr>
            <w:noProof/>
            <w:webHidden/>
          </w:rPr>
          <w:t>84</w:t>
        </w:r>
        <w:r>
          <w:rPr>
            <w:noProof/>
            <w:webHidden/>
          </w:rPr>
          <w:fldChar w:fldCharType="end"/>
        </w:r>
      </w:hyperlink>
    </w:p>
    <w:p w14:paraId="4EA8770E" w14:textId="2A7697B2" w:rsidR="006A025A" w:rsidRDefault="006A025A">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198225" w:history="1">
        <w:r w:rsidRPr="000339BD">
          <w:rPr>
            <w:rStyle w:val="Hyperlink"/>
            <w:noProof/>
          </w:rPr>
          <w:t>11.1.1.2</w:t>
        </w:r>
        <w:r>
          <w:rPr>
            <w:rFonts w:eastAsiaTheme="minorEastAsia" w:cstheme="minorBidi"/>
            <w:noProof/>
            <w:kern w:val="2"/>
            <w:sz w:val="24"/>
            <w:szCs w:val="24"/>
            <w:lang w:eastAsia="de-CH"/>
            <w14:ligatures w14:val="standardContextual"/>
          </w:rPr>
          <w:tab/>
        </w:r>
        <w:r w:rsidRPr="000339BD">
          <w:rPr>
            <w:rStyle w:val="Hyperlink"/>
            <w:noProof/>
          </w:rPr>
          <w:t>Projektmethode</w:t>
        </w:r>
        <w:r>
          <w:rPr>
            <w:noProof/>
            <w:webHidden/>
          </w:rPr>
          <w:tab/>
        </w:r>
        <w:r>
          <w:rPr>
            <w:noProof/>
            <w:webHidden/>
          </w:rPr>
          <w:fldChar w:fldCharType="begin"/>
        </w:r>
        <w:r>
          <w:rPr>
            <w:noProof/>
            <w:webHidden/>
          </w:rPr>
          <w:instrText xml:space="preserve"> PAGEREF _Toc163198225 \h </w:instrText>
        </w:r>
        <w:r>
          <w:rPr>
            <w:noProof/>
            <w:webHidden/>
          </w:rPr>
        </w:r>
        <w:r>
          <w:rPr>
            <w:noProof/>
            <w:webHidden/>
          </w:rPr>
          <w:fldChar w:fldCharType="separate"/>
        </w:r>
        <w:r w:rsidR="00153FF3">
          <w:rPr>
            <w:noProof/>
            <w:webHidden/>
          </w:rPr>
          <w:t>84</w:t>
        </w:r>
        <w:r>
          <w:rPr>
            <w:noProof/>
            <w:webHidden/>
          </w:rPr>
          <w:fldChar w:fldCharType="end"/>
        </w:r>
      </w:hyperlink>
    </w:p>
    <w:p w14:paraId="2FEC38F1" w14:textId="60E986B6"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26" w:history="1">
        <w:r w:rsidRPr="000339BD">
          <w:rPr>
            <w:rStyle w:val="Hyperlink"/>
            <w:noProof/>
          </w:rPr>
          <w:t>11.1.2</w:t>
        </w:r>
        <w:r>
          <w:rPr>
            <w:rFonts w:eastAsiaTheme="minorEastAsia" w:cstheme="minorBidi"/>
            <w:noProof/>
            <w:kern w:val="2"/>
            <w:sz w:val="24"/>
            <w:szCs w:val="24"/>
            <w:lang w:eastAsia="de-CH"/>
            <w14:ligatures w14:val="standardContextual"/>
          </w:rPr>
          <w:tab/>
        </w:r>
        <w:r w:rsidRPr="000339BD">
          <w:rPr>
            <w:rStyle w:val="Hyperlink"/>
            <w:noProof/>
          </w:rPr>
          <w:t>Implementation</w:t>
        </w:r>
        <w:r>
          <w:rPr>
            <w:noProof/>
            <w:webHidden/>
          </w:rPr>
          <w:tab/>
        </w:r>
        <w:r>
          <w:rPr>
            <w:noProof/>
            <w:webHidden/>
          </w:rPr>
          <w:fldChar w:fldCharType="begin"/>
        </w:r>
        <w:r>
          <w:rPr>
            <w:noProof/>
            <w:webHidden/>
          </w:rPr>
          <w:instrText xml:space="preserve"> PAGEREF _Toc163198226 \h </w:instrText>
        </w:r>
        <w:r>
          <w:rPr>
            <w:noProof/>
            <w:webHidden/>
          </w:rPr>
        </w:r>
        <w:r>
          <w:rPr>
            <w:noProof/>
            <w:webHidden/>
          </w:rPr>
          <w:fldChar w:fldCharType="separate"/>
        </w:r>
        <w:r w:rsidR="00153FF3">
          <w:rPr>
            <w:noProof/>
            <w:webHidden/>
          </w:rPr>
          <w:t>84</w:t>
        </w:r>
        <w:r>
          <w:rPr>
            <w:noProof/>
            <w:webHidden/>
          </w:rPr>
          <w:fldChar w:fldCharType="end"/>
        </w:r>
      </w:hyperlink>
    </w:p>
    <w:p w14:paraId="14513BC3" w14:textId="67D7B3F7"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27" w:history="1">
        <w:r w:rsidRPr="000339BD">
          <w:rPr>
            <w:rStyle w:val="Hyperlink"/>
            <w:noProof/>
          </w:rPr>
          <w:t>11.1.3</w:t>
        </w:r>
        <w:r>
          <w:rPr>
            <w:rFonts w:eastAsiaTheme="minorEastAsia" w:cstheme="minorBidi"/>
            <w:noProof/>
            <w:kern w:val="2"/>
            <w:sz w:val="24"/>
            <w:szCs w:val="24"/>
            <w:lang w:eastAsia="de-CH"/>
            <w14:ligatures w14:val="standardContextual"/>
          </w:rPr>
          <w:tab/>
        </w:r>
        <w:r w:rsidRPr="000339BD">
          <w:rPr>
            <w:rStyle w:val="Hyperlink"/>
            <w:noProof/>
          </w:rPr>
          <w:t>Dokumentation</w:t>
        </w:r>
        <w:r>
          <w:rPr>
            <w:noProof/>
            <w:webHidden/>
          </w:rPr>
          <w:tab/>
        </w:r>
        <w:r>
          <w:rPr>
            <w:noProof/>
            <w:webHidden/>
          </w:rPr>
          <w:fldChar w:fldCharType="begin"/>
        </w:r>
        <w:r>
          <w:rPr>
            <w:noProof/>
            <w:webHidden/>
          </w:rPr>
          <w:instrText xml:space="preserve"> PAGEREF _Toc163198227 \h </w:instrText>
        </w:r>
        <w:r>
          <w:rPr>
            <w:noProof/>
            <w:webHidden/>
          </w:rPr>
        </w:r>
        <w:r>
          <w:rPr>
            <w:noProof/>
            <w:webHidden/>
          </w:rPr>
          <w:fldChar w:fldCharType="separate"/>
        </w:r>
        <w:r w:rsidR="00153FF3">
          <w:rPr>
            <w:noProof/>
            <w:webHidden/>
          </w:rPr>
          <w:t>85</w:t>
        </w:r>
        <w:r>
          <w:rPr>
            <w:noProof/>
            <w:webHidden/>
          </w:rPr>
          <w:fldChar w:fldCharType="end"/>
        </w:r>
      </w:hyperlink>
    </w:p>
    <w:p w14:paraId="0B6E62E3" w14:textId="3B05DEE1" w:rsidR="006A025A" w:rsidRDefault="006A025A">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198228" w:history="1">
        <w:r w:rsidRPr="000339BD">
          <w:rPr>
            <w:rStyle w:val="Hyperlink"/>
            <w:noProof/>
          </w:rPr>
          <w:t>11.1.4</w:t>
        </w:r>
        <w:r>
          <w:rPr>
            <w:rFonts w:eastAsiaTheme="minorEastAsia" w:cstheme="minorBidi"/>
            <w:noProof/>
            <w:kern w:val="2"/>
            <w:sz w:val="24"/>
            <w:szCs w:val="24"/>
            <w:lang w:eastAsia="de-CH"/>
            <w14:ligatures w14:val="standardContextual"/>
          </w:rPr>
          <w:tab/>
        </w:r>
        <w:r w:rsidRPr="000339BD">
          <w:rPr>
            <w:rStyle w:val="Hyperlink"/>
            <w:noProof/>
          </w:rPr>
          <w:t>Testing</w:t>
        </w:r>
        <w:r>
          <w:rPr>
            <w:noProof/>
            <w:webHidden/>
          </w:rPr>
          <w:tab/>
        </w:r>
        <w:r>
          <w:rPr>
            <w:noProof/>
            <w:webHidden/>
          </w:rPr>
          <w:fldChar w:fldCharType="begin"/>
        </w:r>
        <w:r>
          <w:rPr>
            <w:noProof/>
            <w:webHidden/>
          </w:rPr>
          <w:instrText xml:space="preserve"> PAGEREF _Toc163198228 \h </w:instrText>
        </w:r>
        <w:r>
          <w:rPr>
            <w:noProof/>
            <w:webHidden/>
          </w:rPr>
        </w:r>
        <w:r>
          <w:rPr>
            <w:noProof/>
            <w:webHidden/>
          </w:rPr>
          <w:fldChar w:fldCharType="separate"/>
        </w:r>
        <w:r w:rsidR="00153FF3">
          <w:rPr>
            <w:noProof/>
            <w:webHidden/>
          </w:rPr>
          <w:t>85</w:t>
        </w:r>
        <w:r>
          <w:rPr>
            <w:noProof/>
            <w:webHidden/>
          </w:rPr>
          <w:fldChar w:fldCharType="end"/>
        </w:r>
      </w:hyperlink>
    </w:p>
    <w:p w14:paraId="24D4570A" w14:textId="328540E8"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29" w:history="1">
        <w:r w:rsidRPr="000339BD">
          <w:rPr>
            <w:rStyle w:val="Hyperlink"/>
            <w:noProof/>
            <w14:scene3d>
              <w14:camera w14:prst="orthographicFront"/>
              <w14:lightRig w14:rig="threePt" w14:dir="t">
                <w14:rot w14:lat="0" w14:lon="0" w14:rev="0"/>
              </w14:lightRig>
            </w14:scene3d>
          </w:rPr>
          <w:t>11.2</w:t>
        </w:r>
        <w:r>
          <w:rPr>
            <w:rFonts w:eastAsiaTheme="minorEastAsia" w:cstheme="minorBidi"/>
            <w:noProof/>
            <w:kern w:val="2"/>
            <w:sz w:val="24"/>
            <w:szCs w:val="24"/>
            <w:lang w:eastAsia="de-CH"/>
            <w14:ligatures w14:val="standardContextual"/>
          </w:rPr>
          <w:tab/>
        </w:r>
        <w:r w:rsidRPr="000339BD">
          <w:rPr>
            <w:rStyle w:val="Hyperlink"/>
            <w:noProof/>
          </w:rPr>
          <w:t>Nächste Schritte</w:t>
        </w:r>
        <w:r>
          <w:rPr>
            <w:noProof/>
            <w:webHidden/>
          </w:rPr>
          <w:tab/>
        </w:r>
        <w:r>
          <w:rPr>
            <w:noProof/>
            <w:webHidden/>
          </w:rPr>
          <w:fldChar w:fldCharType="begin"/>
        </w:r>
        <w:r>
          <w:rPr>
            <w:noProof/>
            <w:webHidden/>
          </w:rPr>
          <w:instrText xml:space="preserve"> PAGEREF _Toc163198229 \h </w:instrText>
        </w:r>
        <w:r>
          <w:rPr>
            <w:noProof/>
            <w:webHidden/>
          </w:rPr>
        </w:r>
        <w:r>
          <w:rPr>
            <w:noProof/>
            <w:webHidden/>
          </w:rPr>
          <w:fldChar w:fldCharType="separate"/>
        </w:r>
        <w:r w:rsidR="00153FF3">
          <w:rPr>
            <w:noProof/>
            <w:webHidden/>
          </w:rPr>
          <w:t>85</w:t>
        </w:r>
        <w:r>
          <w:rPr>
            <w:noProof/>
            <w:webHidden/>
          </w:rPr>
          <w:fldChar w:fldCharType="end"/>
        </w:r>
      </w:hyperlink>
    </w:p>
    <w:p w14:paraId="011BD36F" w14:textId="5402475A" w:rsidR="006A025A" w:rsidRDefault="006A025A">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198230" w:history="1">
        <w:r w:rsidRPr="000339BD">
          <w:rPr>
            <w:rStyle w:val="Hyperlink"/>
            <w:noProof/>
          </w:rPr>
          <w:t>12</w:t>
        </w:r>
        <w:r>
          <w:rPr>
            <w:rFonts w:eastAsiaTheme="minorEastAsia" w:cstheme="minorBidi"/>
            <w:b w:val="0"/>
            <w:bCs w:val="0"/>
            <w:noProof/>
            <w:kern w:val="2"/>
            <w:sz w:val="24"/>
            <w:szCs w:val="24"/>
            <w:lang w:eastAsia="de-CH"/>
            <w14:ligatures w14:val="standardContextual"/>
          </w:rPr>
          <w:tab/>
        </w:r>
        <w:r w:rsidRPr="000339BD">
          <w:rPr>
            <w:rStyle w:val="Hyperlink"/>
            <w:noProof/>
          </w:rPr>
          <w:t>Verzeichnisse</w:t>
        </w:r>
        <w:r>
          <w:rPr>
            <w:noProof/>
            <w:webHidden/>
          </w:rPr>
          <w:tab/>
        </w:r>
        <w:r>
          <w:rPr>
            <w:noProof/>
            <w:webHidden/>
          </w:rPr>
          <w:fldChar w:fldCharType="begin"/>
        </w:r>
        <w:r>
          <w:rPr>
            <w:noProof/>
            <w:webHidden/>
          </w:rPr>
          <w:instrText xml:space="preserve"> PAGEREF _Toc163198230 \h </w:instrText>
        </w:r>
        <w:r>
          <w:rPr>
            <w:noProof/>
            <w:webHidden/>
          </w:rPr>
        </w:r>
        <w:r>
          <w:rPr>
            <w:noProof/>
            <w:webHidden/>
          </w:rPr>
          <w:fldChar w:fldCharType="separate"/>
        </w:r>
        <w:r w:rsidR="00153FF3">
          <w:rPr>
            <w:noProof/>
            <w:webHidden/>
          </w:rPr>
          <w:t>86</w:t>
        </w:r>
        <w:r>
          <w:rPr>
            <w:noProof/>
            <w:webHidden/>
          </w:rPr>
          <w:fldChar w:fldCharType="end"/>
        </w:r>
      </w:hyperlink>
    </w:p>
    <w:p w14:paraId="238AF0AA" w14:textId="7AF307B2"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1" w:history="1">
        <w:r w:rsidRPr="000339BD">
          <w:rPr>
            <w:rStyle w:val="Hyperlink"/>
            <w:noProof/>
            <w14:scene3d>
              <w14:camera w14:prst="orthographicFront"/>
              <w14:lightRig w14:rig="threePt" w14:dir="t">
                <w14:rot w14:lat="0" w14:lon="0" w14:rev="0"/>
              </w14:lightRig>
            </w14:scene3d>
          </w:rPr>
          <w:t>12.1</w:t>
        </w:r>
        <w:r>
          <w:rPr>
            <w:rFonts w:eastAsiaTheme="minorEastAsia" w:cstheme="minorBidi"/>
            <w:noProof/>
            <w:kern w:val="2"/>
            <w:sz w:val="24"/>
            <w:szCs w:val="24"/>
            <w:lang w:eastAsia="de-CH"/>
            <w14:ligatures w14:val="standardContextual"/>
          </w:rPr>
          <w:tab/>
        </w:r>
        <w:r w:rsidRPr="000339BD">
          <w:rPr>
            <w:rStyle w:val="Hyperlink"/>
            <w:noProof/>
          </w:rPr>
          <w:t>Akronyme</w:t>
        </w:r>
        <w:r>
          <w:rPr>
            <w:noProof/>
            <w:webHidden/>
          </w:rPr>
          <w:tab/>
        </w:r>
        <w:r>
          <w:rPr>
            <w:noProof/>
            <w:webHidden/>
          </w:rPr>
          <w:fldChar w:fldCharType="begin"/>
        </w:r>
        <w:r>
          <w:rPr>
            <w:noProof/>
            <w:webHidden/>
          </w:rPr>
          <w:instrText xml:space="preserve"> PAGEREF _Toc163198231 \h </w:instrText>
        </w:r>
        <w:r>
          <w:rPr>
            <w:noProof/>
            <w:webHidden/>
          </w:rPr>
        </w:r>
        <w:r>
          <w:rPr>
            <w:noProof/>
            <w:webHidden/>
          </w:rPr>
          <w:fldChar w:fldCharType="separate"/>
        </w:r>
        <w:r w:rsidR="00153FF3">
          <w:rPr>
            <w:noProof/>
            <w:webHidden/>
          </w:rPr>
          <w:t>86</w:t>
        </w:r>
        <w:r>
          <w:rPr>
            <w:noProof/>
            <w:webHidden/>
          </w:rPr>
          <w:fldChar w:fldCharType="end"/>
        </w:r>
      </w:hyperlink>
    </w:p>
    <w:p w14:paraId="243F6B19" w14:textId="089FA278"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2" w:history="1">
        <w:r w:rsidRPr="000339BD">
          <w:rPr>
            <w:rStyle w:val="Hyperlink"/>
            <w:noProof/>
            <w14:scene3d>
              <w14:camera w14:prst="orthographicFront"/>
              <w14:lightRig w14:rig="threePt" w14:dir="t">
                <w14:rot w14:lat="0" w14:lon="0" w14:rev="0"/>
              </w14:lightRig>
            </w14:scene3d>
          </w:rPr>
          <w:t>12.2</w:t>
        </w:r>
        <w:r>
          <w:rPr>
            <w:rFonts w:eastAsiaTheme="minorEastAsia" w:cstheme="minorBidi"/>
            <w:noProof/>
            <w:kern w:val="2"/>
            <w:sz w:val="24"/>
            <w:szCs w:val="24"/>
            <w:lang w:eastAsia="de-CH"/>
            <w14:ligatures w14:val="standardContextual"/>
          </w:rPr>
          <w:tab/>
        </w:r>
        <w:r w:rsidRPr="000339BD">
          <w:rPr>
            <w:rStyle w:val="Hyperlink"/>
            <w:noProof/>
          </w:rPr>
          <w:t>Glossar</w:t>
        </w:r>
        <w:r>
          <w:rPr>
            <w:noProof/>
            <w:webHidden/>
          </w:rPr>
          <w:tab/>
        </w:r>
        <w:r>
          <w:rPr>
            <w:noProof/>
            <w:webHidden/>
          </w:rPr>
          <w:fldChar w:fldCharType="begin"/>
        </w:r>
        <w:r>
          <w:rPr>
            <w:noProof/>
            <w:webHidden/>
          </w:rPr>
          <w:instrText xml:space="preserve"> PAGEREF _Toc163198232 \h </w:instrText>
        </w:r>
        <w:r>
          <w:rPr>
            <w:noProof/>
            <w:webHidden/>
          </w:rPr>
        </w:r>
        <w:r>
          <w:rPr>
            <w:noProof/>
            <w:webHidden/>
          </w:rPr>
          <w:fldChar w:fldCharType="separate"/>
        </w:r>
        <w:r w:rsidR="00153FF3">
          <w:rPr>
            <w:noProof/>
            <w:webHidden/>
          </w:rPr>
          <w:t>87</w:t>
        </w:r>
        <w:r>
          <w:rPr>
            <w:noProof/>
            <w:webHidden/>
          </w:rPr>
          <w:fldChar w:fldCharType="end"/>
        </w:r>
      </w:hyperlink>
    </w:p>
    <w:p w14:paraId="2FFC6C0C" w14:textId="0321D211"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3" w:history="1">
        <w:r w:rsidRPr="000339BD">
          <w:rPr>
            <w:rStyle w:val="Hyperlink"/>
            <w:noProof/>
            <w14:scene3d>
              <w14:camera w14:prst="orthographicFront"/>
              <w14:lightRig w14:rig="threePt" w14:dir="t">
                <w14:rot w14:lat="0" w14:lon="0" w14:rev="0"/>
              </w14:lightRig>
            </w14:scene3d>
          </w:rPr>
          <w:t>12.3</w:t>
        </w:r>
        <w:r>
          <w:rPr>
            <w:rFonts w:eastAsiaTheme="minorEastAsia" w:cstheme="minorBidi"/>
            <w:noProof/>
            <w:kern w:val="2"/>
            <w:sz w:val="24"/>
            <w:szCs w:val="24"/>
            <w:lang w:eastAsia="de-CH"/>
            <w14:ligatures w14:val="standardContextual"/>
          </w:rPr>
          <w:tab/>
        </w:r>
        <w:r w:rsidRPr="000339BD">
          <w:rPr>
            <w:rStyle w:val="Hyperlink"/>
            <w:noProof/>
          </w:rPr>
          <w:t>Literatur</w:t>
        </w:r>
        <w:r>
          <w:rPr>
            <w:noProof/>
            <w:webHidden/>
          </w:rPr>
          <w:tab/>
        </w:r>
        <w:r>
          <w:rPr>
            <w:noProof/>
            <w:webHidden/>
          </w:rPr>
          <w:fldChar w:fldCharType="begin"/>
        </w:r>
        <w:r>
          <w:rPr>
            <w:noProof/>
            <w:webHidden/>
          </w:rPr>
          <w:instrText xml:space="preserve"> PAGEREF _Toc163198233 \h </w:instrText>
        </w:r>
        <w:r>
          <w:rPr>
            <w:noProof/>
            <w:webHidden/>
          </w:rPr>
        </w:r>
        <w:r>
          <w:rPr>
            <w:noProof/>
            <w:webHidden/>
          </w:rPr>
          <w:fldChar w:fldCharType="separate"/>
        </w:r>
        <w:r w:rsidR="00153FF3">
          <w:rPr>
            <w:noProof/>
            <w:webHidden/>
          </w:rPr>
          <w:t>90</w:t>
        </w:r>
        <w:r>
          <w:rPr>
            <w:noProof/>
            <w:webHidden/>
          </w:rPr>
          <w:fldChar w:fldCharType="end"/>
        </w:r>
      </w:hyperlink>
    </w:p>
    <w:p w14:paraId="01C9CEE9" w14:textId="4D42ED1F"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4" w:history="1">
        <w:r w:rsidRPr="000339BD">
          <w:rPr>
            <w:rStyle w:val="Hyperlink"/>
            <w:noProof/>
            <w14:scene3d>
              <w14:camera w14:prst="orthographicFront"/>
              <w14:lightRig w14:rig="threePt" w14:dir="t">
                <w14:rot w14:lat="0" w14:lon="0" w14:rev="0"/>
              </w14:lightRig>
            </w14:scene3d>
          </w:rPr>
          <w:t>12.4</w:t>
        </w:r>
        <w:r>
          <w:rPr>
            <w:rFonts w:eastAsiaTheme="minorEastAsia" w:cstheme="minorBidi"/>
            <w:noProof/>
            <w:kern w:val="2"/>
            <w:sz w:val="24"/>
            <w:szCs w:val="24"/>
            <w:lang w:eastAsia="de-CH"/>
            <w14:ligatures w14:val="standardContextual"/>
          </w:rPr>
          <w:tab/>
        </w:r>
        <w:r w:rsidRPr="000339BD">
          <w:rPr>
            <w:rStyle w:val="Hyperlink"/>
            <w:noProof/>
          </w:rPr>
          <w:t>Abbildungsverzeichnis</w:t>
        </w:r>
        <w:r>
          <w:rPr>
            <w:noProof/>
            <w:webHidden/>
          </w:rPr>
          <w:tab/>
        </w:r>
        <w:r>
          <w:rPr>
            <w:noProof/>
            <w:webHidden/>
          </w:rPr>
          <w:fldChar w:fldCharType="begin"/>
        </w:r>
        <w:r>
          <w:rPr>
            <w:noProof/>
            <w:webHidden/>
          </w:rPr>
          <w:instrText xml:space="preserve"> PAGEREF _Toc163198234 \h </w:instrText>
        </w:r>
        <w:r>
          <w:rPr>
            <w:noProof/>
            <w:webHidden/>
          </w:rPr>
        </w:r>
        <w:r>
          <w:rPr>
            <w:noProof/>
            <w:webHidden/>
          </w:rPr>
          <w:fldChar w:fldCharType="separate"/>
        </w:r>
        <w:r w:rsidR="00153FF3">
          <w:rPr>
            <w:noProof/>
            <w:webHidden/>
          </w:rPr>
          <w:t>92</w:t>
        </w:r>
        <w:r>
          <w:rPr>
            <w:noProof/>
            <w:webHidden/>
          </w:rPr>
          <w:fldChar w:fldCharType="end"/>
        </w:r>
      </w:hyperlink>
    </w:p>
    <w:p w14:paraId="36136180" w14:textId="6D07A36B" w:rsidR="006A025A" w:rsidRDefault="006A025A">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198235" w:history="1">
        <w:r w:rsidRPr="000339BD">
          <w:rPr>
            <w:rStyle w:val="Hyperlink"/>
            <w:noProof/>
          </w:rPr>
          <w:t>13</w:t>
        </w:r>
        <w:r>
          <w:rPr>
            <w:rFonts w:eastAsiaTheme="minorEastAsia" w:cstheme="minorBidi"/>
            <w:b w:val="0"/>
            <w:bCs w:val="0"/>
            <w:noProof/>
            <w:kern w:val="2"/>
            <w:sz w:val="24"/>
            <w:szCs w:val="24"/>
            <w:lang w:eastAsia="de-CH"/>
            <w14:ligatures w14:val="standardContextual"/>
          </w:rPr>
          <w:tab/>
        </w:r>
        <w:r w:rsidRPr="000339BD">
          <w:rPr>
            <w:rStyle w:val="Hyperlink"/>
            <w:noProof/>
          </w:rPr>
          <w:t>Anhang</w:t>
        </w:r>
        <w:r>
          <w:rPr>
            <w:noProof/>
            <w:webHidden/>
          </w:rPr>
          <w:tab/>
        </w:r>
        <w:r>
          <w:rPr>
            <w:noProof/>
            <w:webHidden/>
          </w:rPr>
          <w:fldChar w:fldCharType="begin"/>
        </w:r>
        <w:r>
          <w:rPr>
            <w:noProof/>
            <w:webHidden/>
          </w:rPr>
          <w:instrText xml:space="preserve"> PAGEREF _Toc163198235 \h </w:instrText>
        </w:r>
        <w:r>
          <w:rPr>
            <w:noProof/>
            <w:webHidden/>
          </w:rPr>
        </w:r>
        <w:r>
          <w:rPr>
            <w:noProof/>
            <w:webHidden/>
          </w:rPr>
          <w:fldChar w:fldCharType="separate"/>
        </w:r>
        <w:r w:rsidR="00153FF3">
          <w:rPr>
            <w:noProof/>
            <w:webHidden/>
          </w:rPr>
          <w:t>93</w:t>
        </w:r>
        <w:r>
          <w:rPr>
            <w:noProof/>
            <w:webHidden/>
          </w:rPr>
          <w:fldChar w:fldCharType="end"/>
        </w:r>
      </w:hyperlink>
    </w:p>
    <w:p w14:paraId="20904B13" w14:textId="1E705447"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6" w:history="1">
        <w:r w:rsidRPr="000339BD">
          <w:rPr>
            <w:rStyle w:val="Hyperlink"/>
            <w:noProof/>
            <w14:scene3d>
              <w14:camera w14:prst="orthographicFront"/>
              <w14:lightRig w14:rig="threePt" w14:dir="t">
                <w14:rot w14:lat="0" w14:lon="0" w14:rev="0"/>
              </w14:lightRig>
            </w14:scene3d>
          </w:rPr>
          <w:t>13.1</w:t>
        </w:r>
        <w:r>
          <w:rPr>
            <w:rFonts w:eastAsiaTheme="minorEastAsia" w:cstheme="minorBidi"/>
            <w:noProof/>
            <w:kern w:val="2"/>
            <w:sz w:val="24"/>
            <w:szCs w:val="24"/>
            <w:lang w:eastAsia="de-CH"/>
            <w14:ligatures w14:val="standardContextual"/>
          </w:rPr>
          <w:tab/>
        </w:r>
        <w:r w:rsidRPr="000339BD">
          <w:rPr>
            <w:rStyle w:val="Hyperlink"/>
            <w:noProof/>
          </w:rPr>
          <w:t>Git-Log</w:t>
        </w:r>
        <w:r>
          <w:rPr>
            <w:noProof/>
            <w:webHidden/>
          </w:rPr>
          <w:tab/>
        </w:r>
        <w:r>
          <w:rPr>
            <w:noProof/>
            <w:webHidden/>
          </w:rPr>
          <w:fldChar w:fldCharType="begin"/>
        </w:r>
        <w:r>
          <w:rPr>
            <w:noProof/>
            <w:webHidden/>
          </w:rPr>
          <w:instrText xml:space="preserve"> PAGEREF _Toc163198236 \h </w:instrText>
        </w:r>
        <w:r>
          <w:rPr>
            <w:noProof/>
            <w:webHidden/>
          </w:rPr>
        </w:r>
        <w:r>
          <w:rPr>
            <w:noProof/>
            <w:webHidden/>
          </w:rPr>
          <w:fldChar w:fldCharType="separate"/>
        </w:r>
        <w:r w:rsidR="00153FF3">
          <w:rPr>
            <w:noProof/>
            <w:webHidden/>
          </w:rPr>
          <w:t>93</w:t>
        </w:r>
        <w:r>
          <w:rPr>
            <w:noProof/>
            <w:webHidden/>
          </w:rPr>
          <w:fldChar w:fldCharType="end"/>
        </w:r>
      </w:hyperlink>
    </w:p>
    <w:p w14:paraId="5A9CE959" w14:textId="69F3D4C3"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7" w:history="1">
        <w:r w:rsidRPr="000339BD">
          <w:rPr>
            <w:rStyle w:val="Hyperlink"/>
            <w:noProof/>
            <w14:scene3d>
              <w14:camera w14:prst="orthographicFront"/>
              <w14:lightRig w14:rig="threePt" w14:dir="t">
                <w14:rot w14:lat="0" w14:lon="0" w14:rev="0"/>
              </w14:lightRig>
            </w14:scene3d>
          </w:rPr>
          <w:t>13.2</w:t>
        </w:r>
        <w:r>
          <w:rPr>
            <w:rFonts w:eastAsiaTheme="minorEastAsia" w:cstheme="minorBidi"/>
            <w:noProof/>
            <w:kern w:val="2"/>
            <w:sz w:val="24"/>
            <w:szCs w:val="24"/>
            <w:lang w:eastAsia="de-CH"/>
            <w14:ligatures w14:val="standardContextual"/>
          </w:rPr>
          <w:tab/>
        </w:r>
        <w:r w:rsidRPr="000339BD">
          <w:rPr>
            <w:rStyle w:val="Hyperlink"/>
            <w:noProof/>
          </w:rPr>
          <w:t>Source Code</w:t>
        </w:r>
        <w:r>
          <w:rPr>
            <w:noProof/>
            <w:webHidden/>
          </w:rPr>
          <w:tab/>
        </w:r>
        <w:r>
          <w:rPr>
            <w:noProof/>
            <w:webHidden/>
          </w:rPr>
          <w:fldChar w:fldCharType="begin"/>
        </w:r>
        <w:r>
          <w:rPr>
            <w:noProof/>
            <w:webHidden/>
          </w:rPr>
          <w:instrText xml:space="preserve"> PAGEREF _Toc163198237 \h </w:instrText>
        </w:r>
        <w:r>
          <w:rPr>
            <w:noProof/>
            <w:webHidden/>
          </w:rPr>
        </w:r>
        <w:r>
          <w:rPr>
            <w:noProof/>
            <w:webHidden/>
          </w:rPr>
          <w:fldChar w:fldCharType="separate"/>
        </w:r>
        <w:r w:rsidR="00153FF3">
          <w:rPr>
            <w:noProof/>
            <w:webHidden/>
          </w:rPr>
          <w:t>96</w:t>
        </w:r>
        <w:r>
          <w:rPr>
            <w:noProof/>
            <w:webHidden/>
          </w:rPr>
          <w:fldChar w:fldCharType="end"/>
        </w:r>
      </w:hyperlink>
    </w:p>
    <w:p w14:paraId="50B0E62E" w14:textId="1B0AA09D"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8" w:history="1">
        <w:r w:rsidRPr="000339BD">
          <w:rPr>
            <w:rStyle w:val="Hyperlink"/>
            <w:noProof/>
            <w14:scene3d>
              <w14:camera w14:prst="orthographicFront"/>
              <w14:lightRig w14:rig="threePt" w14:dir="t">
                <w14:rot w14:lat="0" w14:lon="0" w14:rev="0"/>
              </w14:lightRig>
            </w14:scene3d>
          </w:rPr>
          <w:t>13.3</w:t>
        </w:r>
        <w:r>
          <w:rPr>
            <w:rFonts w:eastAsiaTheme="minorEastAsia" w:cstheme="minorBidi"/>
            <w:noProof/>
            <w:kern w:val="2"/>
            <w:sz w:val="24"/>
            <w:szCs w:val="24"/>
            <w:lang w:eastAsia="de-CH"/>
            <w14:ligatures w14:val="standardContextual"/>
          </w:rPr>
          <w:tab/>
        </w:r>
        <w:r w:rsidRPr="000339BD">
          <w:rPr>
            <w:rStyle w:val="Hyperlink"/>
            <w:noProof/>
          </w:rPr>
          <w:t>Bilder</w:t>
        </w:r>
        <w:r>
          <w:rPr>
            <w:noProof/>
            <w:webHidden/>
          </w:rPr>
          <w:tab/>
        </w:r>
        <w:r>
          <w:rPr>
            <w:noProof/>
            <w:webHidden/>
          </w:rPr>
          <w:fldChar w:fldCharType="begin"/>
        </w:r>
        <w:r>
          <w:rPr>
            <w:noProof/>
            <w:webHidden/>
          </w:rPr>
          <w:instrText xml:space="preserve"> PAGEREF _Toc163198238 \h </w:instrText>
        </w:r>
        <w:r>
          <w:rPr>
            <w:noProof/>
            <w:webHidden/>
          </w:rPr>
        </w:r>
        <w:r>
          <w:rPr>
            <w:noProof/>
            <w:webHidden/>
          </w:rPr>
          <w:fldChar w:fldCharType="separate"/>
        </w:r>
        <w:r w:rsidR="00153FF3">
          <w:rPr>
            <w:noProof/>
            <w:webHidden/>
          </w:rPr>
          <w:t>96</w:t>
        </w:r>
        <w:r>
          <w:rPr>
            <w:noProof/>
            <w:webHidden/>
          </w:rPr>
          <w:fldChar w:fldCharType="end"/>
        </w:r>
      </w:hyperlink>
    </w:p>
    <w:p w14:paraId="2D7B4D4D" w14:textId="4E5CA2BB" w:rsidR="006A025A" w:rsidRDefault="006A025A">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198239" w:history="1">
        <w:r w:rsidRPr="000339BD">
          <w:rPr>
            <w:rStyle w:val="Hyperlink"/>
            <w:noProof/>
            <w14:scene3d>
              <w14:camera w14:prst="orthographicFront"/>
              <w14:lightRig w14:rig="threePt" w14:dir="t">
                <w14:rot w14:lat="0" w14:lon="0" w14:rev="0"/>
              </w14:lightRig>
            </w14:scene3d>
          </w:rPr>
          <w:t>13.4</w:t>
        </w:r>
        <w:r>
          <w:rPr>
            <w:rFonts w:eastAsiaTheme="minorEastAsia" w:cstheme="minorBidi"/>
            <w:noProof/>
            <w:kern w:val="2"/>
            <w:sz w:val="24"/>
            <w:szCs w:val="24"/>
            <w:lang w:eastAsia="de-CH"/>
            <w14:ligatures w14:val="standardContextual"/>
          </w:rPr>
          <w:tab/>
        </w:r>
        <w:r w:rsidRPr="000339BD">
          <w:rPr>
            <w:rStyle w:val="Hyperlink"/>
            <w:noProof/>
          </w:rPr>
          <w:t>Log-Datei</w:t>
        </w:r>
        <w:r>
          <w:rPr>
            <w:noProof/>
            <w:webHidden/>
          </w:rPr>
          <w:tab/>
        </w:r>
        <w:r>
          <w:rPr>
            <w:noProof/>
            <w:webHidden/>
          </w:rPr>
          <w:fldChar w:fldCharType="begin"/>
        </w:r>
        <w:r>
          <w:rPr>
            <w:noProof/>
            <w:webHidden/>
          </w:rPr>
          <w:instrText xml:space="preserve"> PAGEREF _Toc163198239 \h </w:instrText>
        </w:r>
        <w:r>
          <w:rPr>
            <w:noProof/>
            <w:webHidden/>
          </w:rPr>
        </w:r>
        <w:r>
          <w:rPr>
            <w:noProof/>
            <w:webHidden/>
          </w:rPr>
          <w:fldChar w:fldCharType="separate"/>
        </w:r>
        <w:r w:rsidR="00153FF3">
          <w:rPr>
            <w:noProof/>
            <w:webHidden/>
          </w:rPr>
          <w:t>97</w:t>
        </w:r>
        <w:r>
          <w:rPr>
            <w:noProof/>
            <w:webHidden/>
          </w:rPr>
          <w:fldChar w:fldCharType="end"/>
        </w:r>
      </w:hyperlink>
    </w:p>
    <w:p w14:paraId="25024BDD" w14:textId="6E514D99" w:rsidR="00274F46" w:rsidRPr="00CD6474" w:rsidRDefault="00960258">
      <w:pPr>
        <w:widowControl/>
        <w:spacing w:line="240" w:lineRule="auto"/>
        <w:rPr>
          <w:rFonts w:ascii="Imago" w:hAnsi="Imago"/>
        </w:rPr>
      </w:pPr>
      <w:r w:rsidRPr="00CD6474">
        <w:rPr>
          <w:rFonts w:ascii="Imago" w:hAnsi="Imago" w:cstheme="minorHAnsi"/>
          <w:i/>
          <w:iCs/>
          <w:caps/>
          <w:sz w:val="20"/>
          <w:szCs w:val="24"/>
        </w:rPr>
        <w:fldChar w:fldCharType="end"/>
      </w:r>
    </w:p>
    <w:p w14:paraId="642515EE" w14:textId="77777777" w:rsidR="00274F46" w:rsidRPr="00CD6474" w:rsidRDefault="00274F46">
      <w:pPr>
        <w:widowControl/>
        <w:spacing w:line="240" w:lineRule="auto"/>
      </w:pPr>
      <w:r w:rsidRPr="00CD6474">
        <w:br w:type="page"/>
      </w:r>
    </w:p>
    <w:p w14:paraId="7DC73196" w14:textId="77777777" w:rsidR="00274F46" w:rsidRPr="00CD6474" w:rsidRDefault="00274F46" w:rsidP="00BC4C29">
      <w:pPr>
        <w:pStyle w:val="TitelNichtInhaltsverzeichnis"/>
      </w:pPr>
      <w:r w:rsidRPr="00CD6474">
        <w:lastRenderedPageBreak/>
        <w:t>Über dieses Dokument</w:t>
      </w:r>
    </w:p>
    <w:p w14:paraId="5DC6376F" w14:textId="2CAA11F3" w:rsidR="009D71BF" w:rsidRPr="00CD6474" w:rsidRDefault="009D71BF" w:rsidP="009D71BF">
      <w:pPr>
        <w:pStyle w:val="Main"/>
      </w:pPr>
      <w:r w:rsidRPr="00CD6474">
        <w:t>Die</w:t>
      </w:r>
      <w:r w:rsidR="00BB6408" w:rsidRPr="00CD6474">
        <w:t xml:space="preserve"> Projektdokumentation der</w:t>
      </w:r>
      <w:r w:rsidRPr="00CD6474">
        <w:t xml:space="preserve"> IPA</w:t>
      </w:r>
      <w:r w:rsidR="005333B4" w:rsidRPr="00CD6474">
        <w:fldChar w:fldCharType="begin"/>
      </w:r>
      <w:r w:rsidR="005333B4" w:rsidRPr="00CD6474">
        <w:instrText xml:space="preserve"> XE "IPA" \t "</w:instrText>
      </w:r>
      <w:r w:rsidR="005333B4" w:rsidRPr="00CD6474">
        <w:rPr>
          <w:rFonts w:asciiTheme="minorHAnsi" w:hAnsiTheme="minorHAnsi" w:cstheme="minorHAnsi"/>
          <w:i/>
        </w:rPr>
        <w:instrText>Individuelle Praktische Arbeit</w:instrText>
      </w:r>
      <w:r w:rsidR="005333B4" w:rsidRPr="00CD6474">
        <w:instrText xml:space="preserve">" </w:instrText>
      </w:r>
      <w:r w:rsidR="005333B4" w:rsidRPr="00CD6474">
        <w:fldChar w:fldCharType="end"/>
      </w:r>
      <w:r w:rsidRPr="00CD6474">
        <w:t xml:space="preserve"> </w:t>
      </w:r>
      <w:r w:rsidR="001227CE" w:rsidRPr="00CD6474">
        <w:t>ist, wie von PkOrg</w:t>
      </w:r>
      <w:r w:rsidR="002D46B8" w:rsidRPr="00CD6474">
        <w:t xml:space="preserve"> </w:t>
      </w:r>
      <w:r w:rsidRPr="00CD6474">
        <w:t xml:space="preserve">vorgegeben, in </w:t>
      </w:r>
      <w:r w:rsidR="00BB6408" w:rsidRPr="00CD6474">
        <w:t>zwei Teile unterteilt</w:t>
      </w:r>
      <w:r w:rsidRPr="00CD6474">
        <w:t xml:space="preserve">. Einzelne Themengebiete werden zusätzlich in Kapitel aufgeteilt. In den Fussnoten werden Informationen zu den in diesem Projekt verwendeten Technologien und Tools angegeben. </w:t>
      </w:r>
      <w:r w:rsidR="00BB6408" w:rsidRPr="00CD6474">
        <w:t xml:space="preserve">Die verwendeten Quellen </w:t>
      </w:r>
      <w:r w:rsidRPr="00CD6474">
        <w:t>wurden in der Literatur festgehalten.</w:t>
      </w:r>
    </w:p>
    <w:p w14:paraId="1849858D" w14:textId="77777777" w:rsidR="009D71BF" w:rsidRPr="00CD6474" w:rsidRDefault="009D71BF" w:rsidP="009D71BF">
      <w:pPr>
        <w:pStyle w:val="Main"/>
      </w:pPr>
    </w:p>
    <w:p w14:paraId="57953F19" w14:textId="77777777" w:rsidR="00274F46" w:rsidRPr="00CD6474" w:rsidRDefault="009D71BF" w:rsidP="00BC4C29">
      <w:pPr>
        <w:pStyle w:val="Main"/>
      </w:pPr>
      <w:r w:rsidRPr="00CD6474">
        <w:t>Akronyme, Glossar, Literatur und das Abbildungsverzeichnis sind im Kapitel Verzeichnisse zu finden.</w:t>
      </w:r>
    </w:p>
    <w:p w14:paraId="13A289DC" w14:textId="77777777" w:rsidR="00274F46" w:rsidRPr="00CD6474" w:rsidRDefault="00274F46" w:rsidP="00BC4C29">
      <w:pPr>
        <w:pStyle w:val="Titel2NichtVerzeichnis"/>
      </w:pPr>
      <w:r w:rsidRPr="00CD6474">
        <w:t>Typografische Elemente</w:t>
      </w:r>
    </w:p>
    <w:p w14:paraId="5D8F865A" w14:textId="285F8D31" w:rsidR="00274F46" w:rsidRPr="00CD6474" w:rsidRDefault="00BC4C29" w:rsidP="00BC4C29">
      <w:pPr>
        <w:pStyle w:val="Main"/>
      </w:pPr>
      <w:r w:rsidRPr="00CD6474">
        <w:t xml:space="preserve">Im </w:t>
      </w:r>
      <w:r w:rsidR="004A48D4" w:rsidRPr="00CD6474">
        <w:t>folgenden Abschnitt werden die t</w:t>
      </w:r>
      <w:r w:rsidRPr="00CD6474">
        <w:t>ypografischen Elemente dieses Dokuments genauer gezeigt und erklärt.</w:t>
      </w:r>
    </w:p>
    <w:p w14:paraId="662204D5" w14:textId="02C66EAB" w:rsidR="00BC4C29" w:rsidRPr="00CD6474" w:rsidRDefault="00BC4C29" w:rsidP="00BC4C29">
      <w:pPr>
        <w:pStyle w:val="Main"/>
      </w:pPr>
    </w:p>
    <w:p w14:paraId="11904421" w14:textId="77777777" w:rsidR="00BB6408" w:rsidRPr="00CD6474" w:rsidRDefault="00BB6408" w:rsidP="00BC4C29">
      <w:pPr>
        <w:pStyle w:val="Main"/>
      </w:pPr>
    </w:p>
    <w:p w14:paraId="42204CED" w14:textId="33CD6FB1" w:rsidR="00BC4C29" w:rsidRPr="00CD6474" w:rsidRDefault="00BC4C29" w:rsidP="00536C6F">
      <w:pPr>
        <w:pStyle w:val="Main"/>
        <w:pBdr>
          <w:left w:val="single" w:sz="24" w:space="10" w:color="1F497D" w:themeColor="text2"/>
        </w:pBdr>
        <w:spacing w:before="120" w:line="360" w:lineRule="auto"/>
        <w:ind w:left="284"/>
        <w:rPr>
          <w:rFonts w:eastAsia="MS Gothic" w:cs="MS Gothic"/>
          <w:b/>
        </w:rPr>
      </w:pPr>
      <w:r w:rsidRPr="00CD6474">
        <w:rPr>
          <w:rFonts w:ascii="MS Gothic" w:eastAsia="MS Gothic" w:hAnsi="MS Gothic" w:cs="MS Gothic"/>
          <w:b/>
          <w:color w:val="1F497D" w:themeColor="text2"/>
        </w:rPr>
        <w:t>ⓘ</w:t>
      </w:r>
      <w:r w:rsidRPr="00CD6474">
        <w:rPr>
          <w:rFonts w:eastAsia="MS Gothic" w:cs="MS Gothic"/>
          <w:b/>
          <w:color w:val="404040" w:themeColor="text1" w:themeTint="BF"/>
        </w:rPr>
        <w:t xml:space="preserve"> </w:t>
      </w:r>
      <w:r w:rsidRPr="00CD6474">
        <w:rPr>
          <w:rFonts w:eastAsia="MS Gothic" w:cs="MS Gothic"/>
          <w:b/>
          <w:color w:val="1F497D" w:themeColor="text2"/>
        </w:rPr>
        <w:t>Informationsblock</w:t>
      </w:r>
    </w:p>
    <w:p w14:paraId="6C33E900" w14:textId="7B202479" w:rsidR="00BC4C29" w:rsidRPr="00CD6474" w:rsidRDefault="00BC4C29" w:rsidP="00536C6F">
      <w:pPr>
        <w:pStyle w:val="Main"/>
        <w:pBdr>
          <w:left w:val="single" w:sz="24" w:space="10" w:color="1F497D" w:themeColor="text2"/>
        </w:pBdr>
        <w:tabs>
          <w:tab w:val="left" w:pos="0"/>
        </w:tabs>
        <w:spacing w:before="120" w:after="240"/>
        <w:ind w:left="284"/>
      </w:pPr>
      <w:r w:rsidRPr="00CD6474">
        <w:t>Ein solcher Informationsblock beinhaltet Informationen über ein zu dieser Arbeit zusammenhängendes Thema. Dieser Block soll dabei helfen</w:t>
      </w:r>
      <w:r w:rsidR="004A48D4" w:rsidRPr="00CD6474">
        <w:t>,</w:t>
      </w:r>
      <w:r w:rsidRPr="00CD6474">
        <w:t xml:space="preserve"> den Gesamtzusammenhang dieser IPA zu verstehen.</w:t>
      </w:r>
    </w:p>
    <w:p w14:paraId="1E7E9B17" w14:textId="77777777" w:rsidR="00BC4C29" w:rsidRPr="00CD6474" w:rsidRDefault="00BC4C29" w:rsidP="00BC4C29">
      <w:pPr>
        <w:pStyle w:val="Main"/>
      </w:pPr>
    </w:p>
    <w:p w14:paraId="7A107F05" w14:textId="77777777" w:rsidR="0093191A" w:rsidRPr="00CD6474" w:rsidRDefault="0093191A" w:rsidP="00BC4C29">
      <w:pPr>
        <w:pStyle w:val="Main"/>
      </w:pPr>
    </w:p>
    <w:p w14:paraId="65E5CF76" w14:textId="77777777" w:rsidR="0058418C" w:rsidRPr="00CD6474" w:rsidRDefault="0058418C" w:rsidP="00645BAC">
      <w:pPr>
        <w:pStyle w:val="Code"/>
        <w:rPr>
          <w:rFonts w:ascii="Hack-Regular" w:hAnsi="Hack-Regular" w:cs="Hack-Regular"/>
          <w:noProof w:val="0"/>
          <w:color w:val="888888"/>
          <w:sz w:val="8"/>
          <w:szCs w:val="16"/>
          <w:lang w:val="de-CH"/>
        </w:rPr>
      </w:pPr>
    </w:p>
    <w:p w14:paraId="3C54CA65" w14:textId="77777777" w:rsidR="00645BAC" w:rsidRPr="00A8455F" w:rsidRDefault="00645BAC" w:rsidP="00653AAE">
      <w:pPr>
        <w:pStyle w:val="Code"/>
        <w:rPr>
          <w:noProof w:val="0"/>
        </w:rPr>
      </w:pPr>
      <w:r w:rsidRPr="00A8455F">
        <w:rPr>
          <w:noProof w:val="0"/>
        </w:rPr>
        <w:t>/**</w:t>
      </w:r>
    </w:p>
    <w:p w14:paraId="1BE54715" w14:textId="758E70A5" w:rsidR="00645BAC" w:rsidRPr="00A8455F" w:rsidRDefault="00AD4D39" w:rsidP="00653AAE">
      <w:pPr>
        <w:pStyle w:val="Code"/>
        <w:rPr>
          <w:noProof w:val="0"/>
        </w:rPr>
      </w:pPr>
      <w:r w:rsidRPr="00A8455F">
        <w:rPr>
          <w:noProof w:val="0"/>
        </w:rPr>
        <w:t>*</w:t>
      </w:r>
      <w:r w:rsidR="00645BAC" w:rsidRPr="00A8455F">
        <w:rPr>
          <w:noProof w:val="0"/>
        </w:rPr>
        <w:t xml:space="preserve"> Source code snippets are also marked in information blocks.</w:t>
      </w:r>
    </w:p>
    <w:p w14:paraId="45E4A18F" w14:textId="088B64EE" w:rsidR="00645BAC" w:rsidRPr="00A8455F" w:rsidRDefault="00AD4D39" w:rsidP="00653AAE">
      <w:pPr>
        <w:pStyle w:val="Code"/>
        <w:rPr>
          <w:noProof w:val="0"/>
        </w:rPr>
      </w:pPr>
      <w:r w:rsidRPr="00A8455F">
        <w:rPr>
          <w:noProof w:val="0"/>
        </w:rPr>
        <w:t>*</w:t>
      </w:r>
      <w:r w:rsidR="00645BAC" w:rsidRPr="00A8455F">
        <w:rPr>
          <w:noProof w:val="0"/>
        </w:rPr>
        <w:t xml:space="preserve"> The whole source code and all comments are written in english.</w:t>
      </w:r>
    </w:p>
    <w:p w14:paraId="6F16B5E0" w14:textId="434302B6" w:rsidR="00645BAC" w:rsidRPr="00A8455F" w:rsidRDefault="00AD4D39" w:rsidP="00653AAE">
      <w:pPr>
        <w:pStyle w:val="Code"/>
        <w:rPr>
          <w:noProof w:val="0"/>
        </w:rPr>
      </w:pPr>
      <w:r w:rsidRPr="00A8455F">
        <w:rPr>
          <w:noProof w:val="0"/>
        </w:rPr>
        <w:t>*</w:t>
      </w:r>
      <w:r w:rsidR="00645BAC" w:rsidRPr="00A8455F">
        <w:rPr>
          <w:noProof w:val="0"/>
        </w:rPr>
        <w:t>/</w:t>
      </w:r>
    </w:p>
    <w:p w14:paraId="554C44CA" w14:textId="6880425E" w:rsidR="00645BAC" w:rsidRPr="00A8455F" w:rsidRDefault="00645BAC" w:rsidP="00653AAE">
      <w:pPr>
        <w:pStyle w:val="Code"/>
        <w:rPr>
          <w:noProof w:val="0"/>
        </w:rPr>
      </w:pPr>
      <w:r w:rsidRPr="00A8455F">
        <w:rPr>
          <w:noProof w:val="0"/>
        </w:rPr>
        <w:t xml:space="preserve">console.log('Hello </w:t>
      </w:r>
      <w:r w:rsidR="003C5FF9" w:rsidRPr="00A8455F">
        <w:rPr>
          <w:noProof w:val="0"/>
        </w:rPr>
        <w:t>World</w:t>
      </w:r>
      <w:r w:rsidRPr="00A8455F">
        <w:rPr>
          <w:noProof w:val="0"/>
        </w:rPr>
        <w:t>!');</w:t>
      </w:r>
    </w:p>
    <w:p w14:paraId="69F7E14E" w14:textId="77777777" w:rsidR="00645BAC" w:rsidRPr="00A8455F" w:rsidRDefault="00645BAC" w:rsidP="00645BAC">
      <w:pPr>
        <w:pStyle w:val="Code"/>
        <w:rPr>
          <w:noProof w:val="0"/>
          <w:sz w:val="10"/>
        </w:rPr>
      </w:pPr>
    </w:p>
    <w:p w14:paraId="658B6B10" w14:textId="77777777" w:rsidR="00E62461" w:rsidRDefault="00E62461" w:rsidP="00E62461">
      <w:pPr>
        <w:pStyle w:val="Main"/>
        <w:rPr>
          <w:lang w:val="en-US"/>
        </w:rPr>
      </w:pPr>
    </w:p>
    <w:p w14:paraId="70DBB2E8" w14:textId="77777777" w:rsidR="006432F7" w:rsidRPr="00A8455F" w:rsidRDefault="006432F7" w:rsidP="00E62461">
      <w:pPr>
        <w:pStyle w:val="Main"/>
        <w:rPr>
          <w:lang w:val="en-US"/>
        </w:rPr>
      </w:pPr>
    </w:p>
    <w:p w14:paraId="15512018" w14:textId="71F16153" w:rsidR="00CD6474" w:rsidRPr="00CD6474" w:rsidRDefault="00CD6474" w:rsidP="00CD6474">
      <w:pPr>
        <w:pStyle w:val="Tabelle"/>
        <w:rPr>
          <w:lang w:val="de-CH"/>
        </w:rPr>
      </w:pPr>
      <w:r w:rsidRPr="00CD6474">
        <w:rPr>
          <w:lang w:val="de-CH"/>
        </w:rPr>
        <w:t>Tabelle</w:t>
      </w:r>
    </w:p>
    <w:p w14:paraId="45032341" w14:textId="675C7C7A" w:rsidR="00CD6474" w:rsidRPr="00CD6474" w:rsidRDefault="00CD6474" w:rsidP="00E62461">
      <w:pPr>
        <w:pStyle w:val="Main"/>
        <w:rPr>
          <w:color w:val="000000" w:themeColor="text1"/>
        </w:rPr>
      </w:pPr>
      <w:r w:rsidRPr="00CD6474">
        <w:rPr>
          <w:color w:val="000000" w:themeColor="text1"/>
        </w:rPr>
        <w:t>Tabellen in der LEIS Datenbank liegen im Format «T_TABELLE» vor. Der Lesbarkeit halber werden Referenzen zu Tabellen aus der LEIS Datenbank wie oben gestaltet. Eine Tabelle mit dem Namen «T_LEISTUNGSERFASSUNG» wird</w:t>
      </w:r>
      <w:r>
        <w:rPr>
          <w:color w:val="000000" w:themeColor="text1"/>
        </w:rPr>
        <w:t xml:space="preserve"> also</w:t>
      </w:r>
      <w:r w:rsidRPr="00CD6474">
        <w:rPr>
          <w:color w:val="000000" w:themeColor="text1"/>
        </w:rPr>
        <w:t xml:space="preserve"> </w:t>
      </w:r>
      <w:r w:rsidRPr="00CD6474">
        <w:rPr>
          <w:rStyle w:val="TabelleZchn"/>
        </w:rPr>
        <w:t>Leistungserfassung</w:t>
      </w:r>
      <w:r w:rsidRPr="00CD6474">
        <w:rPr>
          <w:b/>
          <w:bCs/>
          <w:color w:val="6496C8"/>
        </w:rPr>
        <w:t xml:space="preserve"> </w:t>
      </w:r>
      <w:r w:rsidRPr="00CD6474">
        <w:rPr>
          <w:color w:val="000000" w:themeColor="text1"/>
        </w:rPr>
        <w:t>geschrieben.</w:t>
      </w:r>
    </w:p>
    <w:p w14:paraId="30973D13" w14:textId="77777777" w:rsidR="00E62461" w:rsidRPr="00CD6474" w:rsidRDefault="00E62461" w:rsidP="00E62461">
      <w:pPr>
        <w:pStyle w:val="Main"/>
      </w:pPr>
    </w:p>
    <w:p w14:paraId="350EC9D6" w14:textId="77777777" w:rsidR="00E62461" w:rsidRPr="00CD6474" w:rsidRDefault="00E62461" w:rsidP="00E62461">
      <w:pPr>
        <w:pStyle w:val="Main"/>
      </w:pPr>
    </w:p>
    <w:p w14:paraId="1361D89B" w14:textId="77777777" w:rsidR="00274F46" w:rsidRPr="00CD6474" w:rsidRDefault="00274F46" w:rsidP="00536C6F">
      <w:pPr>
        <w:pStyle w:val="Code"/>
        <w:rPr>
          <w:noProof w:val="0"/>
          <w:lang w:val="de-CH"/>
        </w:rPr>
      </w:pPr>
      <w:r w:rsidRPr="00CD6474">
        <w:rPr>
          <w:noProof w:val="0"/>
          <w:lang w:val="de-CH"/>
        </w:rPr>
        <w:br w:type="page"/>
      </w:r>
    </w:p>
    <w:p w14:paraId="2BBF7F30" w14:textId="3D0F7560" w:rsidR="00274F46" w:rsidRPr="00CD6474" w:rsidRDefault="00274F46" w:rsidP="00BC4C29">
      <w:pPr>
        <w:pStyle w:val="TitelNichtInhaltsverzeichnis"/>
      </w:pPr>
      <w:r w:rsidRPr="00CD6474">
        <w:lastRenderedPageBreak/>
        <w:t>Dokument</w:t>
      </w:r>
      <w:r w:rsidR="00BE2203" w:rsidRPr="00CD6474">
        <w:t>en</w:t>
      </w:r>
      <w:r w:rsidRPr="00CD6474">
        <w:t>historie</w:t>
      </w:r>
    </w:p>
    <w:tbl>
      <w:tblPr>
        <w:tblStyle w:val="Gitternetztabelle1hell"/>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16"/>
        <w:gridCol w:w="3789"/>
        <w:gridCol w:w="4623"/>
      </w:tblGrid>
      <w:tr w:rsidR="00EB001B" w:rsidRPr="00CD6474" w14:paraId="67287543" w14:textId="77777777" w:rsidTr="00EB00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6" w:type="dxa"/>
            <w:shd w:val="clear" w:color="auto" w:fill="D9D9D9" w:themeFill="background1" w:themeFillShade="D9"/>
          </w:tcPr>
          <w:p w14:paraId="6C7F15D9" w14:textId="6FAE9B78" w:rsidR="00EB001B" w:rsidRPr="00CD6474" w:rsidRDefault="00EB001B" w:rsidP="007F0007">
            <w:pPr>
              <w:pStyle w:val="Title2-Main"/>
              <w:tabs>
                <w:tab w:val="left" w:pos="2835"/>
              </w:tabs>
              <w:spacing w:before="0" w:after="0"/>
              <w:jc w:val="center"/>
              <w:rPr>
                <w:rFonts w:ascii="Imago" w:hAnsi="Imago"/>
                <w:i w:val="0"/>
                <w:sz w:val="22"/>
              </w:rPr>
            </w:pPr>
            <w:r w:rsidRPr="00CD6474">
              <w:rPr>
                <w:rFonts w:ascii="Imago" w:hAnsi="Imago"/>
                <w:i w:val="0"/>
                <w:sz w:val="22"/>
              </w:rPr>
              <w:t>Datum</w:t>
            </w:r>
          </w:p>
        </w:tc>
        <w:tc>
          <w:tcPr>
            <w:tcW w:w="3789" w:type="dxa"/>
            <w:shd w:val="clear" w:color="auto" w:fill="D9D9D9" w:themeFill="background1" w:themeFillShade="D9"/>
          </w:tcPr>
          <w:p w14:paraId="617890D6" w14:textId="25576636"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Git</w:t>
            </w:r>
            <w:r w:rsidR="007F1687" w:rsidRPr="00CD6474">
              <w:rPr>
                <w:rFonts w:ascii="Imago" w:hAnsi="Imago"/>
                <w:i w:val="0"/>
                <w:sz w:val="22"/>
              </w:rPr>
              <w:t xml:space="preserve"> Commits</w:t>
            </w:r>
          </w:p>
        </w:tc>
        <w:tc>
          <w:tcPr>
            <w:tcW w:w="4623" w:type="dxa"/>
            <w:shd w:val="clear" w:color="auto" w:fill="D9D9D9" w:themeFill="background1" w:themeFillShade="D9"/>
          </w:tcPr>
          <w:p w14:paraId="627615A0" w14:textId="57FB5F01"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Beschreibung</w:t>
            </w:r>
          </w:p>
        </w:tc>
      </w:tr>
      <w:tr w:rsidR="00EB001B" w:rsidRPr="00CD6474" w14:paraId="418C8EBD"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62778E3" w14:textId="3D932C54" w:rsidR="00EB001B" w:rsidRPr="00CD6474" w:rsidRDefault="00EB001B" w:rsidP="007F0007">
            <w:pPr>
              <w:pStyle w:val="Main"/>
              <w:jc w:val="center"/>
              <w:rPr>
                <w:b w:val="0"/>
                <w:sz w:val="21"/>
              </w:rPr>
            </w:pPr>
            <w:r w:rsidRPr="00CD6474">
              <w:rPr>
                <w:b w:val="0"/>
                <w:sz w:val="21"/>
              </w:rPr>
              <w:t>20.03.2024</w:t>
            </w:r>
          </w:p>
        </w:tc>
        <w:tc>
          <w:tcPr>
            <w:tcW w:w="3789" w:type="dxa"/>
          </w:tcPr>
          <w:p w14:paraId="242C3CCE" w14:textId="5B26DE71"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t>-</w:t>
            </w:r>
          </w:p>
        </w:tc>
        <w:tc>
          <w:tcPr>
            <w:tcW w:w="4623" w:type="dxa"/>
          </w:tcPr>
          <w:p w14:paraId="70F07C50" w14:textId="69595C06"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erstellt anhand Aufgabenstellung und Kriterienkatalog</w:t>
            </w:r>
          </w:p>
          <w:p w14:paraId="49230F95" w14:textId="2FD0DBCE"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 Cases definiert und gra</w:t>
            </w:r>
            <w:r w:rsidR="00CC7720">
              <w:rPr>
                <w:sz w:val="21"/>
              </w:rPr>
              <w:t>f</w:t>
            </w:r>
            <w:r w:rsidRPr="00CD6474">
              <w:rPr>
                <w:sz w:val="21"/>
              </w:rPr>
              <w:t>isch dokumentiert</w:t>
            </w:r>
          </w:p>
          <w:p w14:paraId="6CCF7906" w14:textId="7EA70994"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Anforderungen definiert</w:t>
            </w:r>
          </w:p>
          <w:p w14:paraId="2B04D3BD" w14:textId="67B7D4FA"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User Stories erarbeitet</w:t>
            </w:r>
          </w:p>
          <w:p w14:paraId="27F113DC" w14:textId="77777777" w:rsidR="007C6ECA" w:rsidRPr="00CD6474" w:rsidRDefault="007F1687"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Zeitplan erstellt</w:t>
            </w:r>
          </w:p>
          <w:p w14:paraId="25E79D5C" w14:textId="2E3E5289" w:rsidR="00EB001B" w:rsidRPr="00CD6474" w:rsidRDefault="00EB001B"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w:t>
            </w:r>
          </w:p>
        </w:tc>
      </w:tr>
      <w:tr w:rsidR="00EB001B" w:rsidRPr="00CD6474" w14:paraId="7BD06F0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84CCAF7" w14:textId="5C679E12" w:rsidR="00EB001B" w:rsidRPr="00CD6474" w:rsidRDefault="007F1687" w:rsidP="007F0007">
            <w:pPr>
              <w:pStyle w:val="Main"/>
              <w:jc w:val="center"/>
              <w:rPr>
                <w:b w:val="0"/>
                <w:sz w:val="21"/>
              </w:rPr>
            </w:pPr>
            <w:r w:rsidRPr="00CD6474">
              <w:rPr>
                <w:b w:val="0"/>
                <w:sz w:val="21"/>
              </w:rPr>
              <w:t>21.03.2024</w:t>
            </w:r>
          </w:p>
        </w:tc>
        <w:tc>
          <w:tcPr>
            <w:tcW w:w="3789" w:type="dxa"/>
          </w:tcPr>
          <w:p w14:paraId="03F80F34" w14:textId="77777777" w:rsidR="00EB001B"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82dc8c7</w:t>
            </w:r>
            <w:r w:rsidR="00443903" w:rsidRPr="00CD6474">
              <w:rPr>
                <w:sz w:val="21"/>
              </w:rPr>
              <w:t>,</w:t>
            </w:r>
          </w:p>
          <w:p w14:paraId="475A754F" w14:textId="26B0487C" w:rsidR="00443903" w:rsidRPr="00CD6474" w:rsidRDefault="00443903"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6062e7f</w:t>
            </w:r>
          </w:p>
        </w:tc>
        <w:tc>
          <w:tcPr>
            <w:tcW w:w="4623" w:type="dxa"/>
          </w:tcPr>
          <w:p w14:paraId="2096E9A7" w14:textId="37122D8A"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7F1687" w:rsidRPr="00CD6474">
              <w:rPr>
                <w:sz w:val="21"/>
              </w:rPr>
              <w:t>Aufgabenstellung vervollständigt</w:t>
            </w:r>
          </w:p>
          <w:p w14:paraId="2B198B71" w14:textId="42530190"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Projektplanung bis </w:t>
            </w:r>
            <w:r w:rsidR="0061295E" w:rsidRPr="00CD6474">
              <w:rPr>
                <w:sz w:val="21"/>
              </w:rPr>
              <w:t>Soll-Ist-Vergleich</w:t>
            </w:r>
            <w:r w:rsidRPr="00CD6474">
              <w:rPr>
                <w:sz w:val="21"/>
              </w:rPr>
              <w:t xml:space="preserve"> vervollständigt</w:t>
            </w:r>
          </w:p>
          <w:p w14:paraId="3B8D8D22" w14:textId="58E35C43"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Projektauftrag dokumentiert</w:t>
            </w:r>
          </w:p>
          <w:p w14:paraId="4453FF3C" w14:textId="4672FF25"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Ausgangslage dokumentiert</w:t>
            </w:r>
          </w:p>
          <w:p w14:paraId="21ADD6B6" w14:textId="7AB66E07"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begonnen zu dokumentieren</w:t>
            </w:r>
          </w:p>
          <w:p w14:paraId="10468106" w14:textId="1D13EDCF"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2</w:t>
            </w:r>
          </w:p>
        </w:tc>
      </w:tr>
      <w:tr w:rsidR="00EB001B" w:rsidRPr="00CD6474" w14:paraId="7A02D83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63FA9E6" w14:textId="785D8F86" w:rsidR="00EB001B" w:rsidRPr="00CD6474" w:rsidRDefault="0061295E" w:rsidP="007F0007">
            <w:pPr>
              <w:pStyle w:val="Main"/>
              <w:jc w:val="center"/>
              <w:rPr>
                <w:b w:val="0"/>
                <w:sz w:val="21"/>
              </w:rPr>
            </w:pPr>
            <w:r w:rsidRPr="00CD6474">
              <w:rPr>
                <w:b w:val="0"/>
                <w:sz w:val="21"/>
              </w:rPr>
              <w:t>22.03.2024</w:t>
            </w:r>
          </w:p>
        </w:tc>
        <w:tc>
          <w:tcPr>
            <w:tcW w:w="3789" w:type="dxa"/>
          </w:tcPr>
          <w:p w14:paraId="5AEE3383" w14:textId="77777777" w:rsidR="00EB001B" w:rsidRPr="00CD6474" w:rsidRDefault="00365870"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B8e85a5</w:t>
            </w:r>
            <w:r w:rsidR="002E10DD" w:rsidRPr="00CD6474">
              <w:rPr>
                <w:sz w:val="21"/>
              </w:rPr>
              <w:t>,</w:t>
            </w:r>
          </w:p>
          <w:p w14:paraId="69FF46E0" w14:textId="77777777" w:rsidR="002E10DD" w:rsidRPr="00CD6474" w:rsidRDefault="00D34D8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b5bf138</w:t>
            </w:r>
            <w:r w:rsidR="0061295E" w:rsidRPr="00CD6474">
              <w:rPr>
                <w:sz w:val="21"/>
              </w:rPr>
              <w:t>,</w:t>
            </w:r>
          </w:p>
          <w:p w14:paraId="35F6B470" w14:textId="49AC17B7" w:rsidR="0061295E" w:rsidRPr="00CD6474" w:rsidRDefault="0061295E"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707768d</w:t>
            </w:r>
          </w:p>
        </w:tc>
        <w:tc>
          <w:tcPr>
            <w:tcW w:w="4623" w:type="dxa"/>
          </w:tcPr>
          <w:p w14:paraId="4FBC7DCE" w14:textId="64B280C8" w:rsidR="00365870"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365870" w:rsidRPr="00CD6474">
              <w:rPr>
                <w:sz w:val="21"/>
              </w:rPr>
              <w:t>Klassendiagramm erstellt</w:t>
            </w:r>
          </w:p>
          <w:p w14:paraId="20603BE9" w14:textId="4794D705" w:rsidR="00EA24AC" w:rsidRPr="00CD6474" w:rsidRDefault="00365870"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vervollständigt</w:t>
            </w:r>
          </w:p>
          <w:p w14:paraId="68B857DC" w14:textId="15291998" w:rsidR="00EA24AC" w:rsidRPr="00CD6474" w:rsidRDefault="00EA24A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überarbeitet</w:t>
            </w:r>
          </w:p>
          <w:p w14:paraId="59FCAD83" w14:textId="34E3AE0A" w:rsidR="007C6ECA"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Literaturverzeichnis </w:t>
            </w:r>
            <w:r w:rsidR="00116F82" w:rsidRPr="00CD6474">
              <w:rPr>
                <w:sz w:val="21"/>
              </w:rPr>
              <w:t>und Glossar geschrieben</w:t>
            </w:r>
          </w:p>
          <w:p w14:paraId="53658DEE" w14:textId="3AD5A575" w:rsidR="00EB001B" w:rsidRPr="00CD6474" w:rsidRDefault="00EB001B" w:rsidP="007D1BC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3</w:t>
            </w:r>
          </w:p>
        </w:tc>
      </w:tr>
      <w:tr w:rsidR="00EB001B" w:rsidRPr="00CD6474" w14:paraId="1E9D6EC5"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5A2CF637" w14:textId="2E0A0495" w:rsidR="00EB001B" w:rsidRPr="00CD6474" w:rsidRDefault="0061295E" w:rsidP="007F0007">
            <w:pPr>
              <w:pStyle w:val="Main"/>
              <w:jc w:val="center"/>
              <w:rPr>
                <w:b w:val="0"/>
                <w:sz w:val="21"/>
              </w:rPr>
            </w:pPr>
            <w:r w:rsidRPr="00CD6474">
              <w:rPr>
                <w:b w:val="0"/>
                <w:sz w:val="21"/>
              </w:rPr>
              <w:t>26.03.2024</w:t>
            </w:r>
          </w:p>
        </w:tc>
        <w:tc>
          <w:tcPr>
            <w:tcW w:w="3789" w:type="dxa"/>
          </w:tcPr>
          <w:p w14:paraId="6FEB43B7" w14:textId="77777777" w:rsidR="00EB001B"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2a8b1fe,</w:t>
            </w:r>
          </w:p>
          <w:p w14:paraId="24AB6734" w14:textId="08360027"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836e4b9</w:t>
            </w:r>
          </w:p>
        </w:tc>
        <w:tc>
          <w:tcPr>
            <w:tcW w:w="4623" w:type="dxa"/>
          </w:tcPr>
          <w:p w14:paraId="10EC1CBE" w14:textId="7BA1970A" w:rsidR="00F766AD" w:rsidRPr="00CD6474" w:rsidRDefault="00F766AD" w:rsidP="00116F8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Literaturverzeichnis aktualisiert</w:t>
            </w:r>
          </w:p>
          <w:p w14:paraId="6D3367EC" w14:textId="153F275B"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ergänzt</w:t>
            </w:r>
          </w:p>
          <w:p w14:paraId="09EE8628" w14:textId="4A8636C0"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4</w:t>
            </w:r>
          </w:p>
        </w:tc>
      </w:tr>
      <w:tr w:rsidR="00EB001B" w:rsidRPr="00CD6474" w14:paraId="25A16396"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8AF44ED" w14:textId="5E5E49B2" w:rsidR="00EB001B" w:rsidRPr="00CD6474" w:rsidRDefault="0061295E" w:rsidP="007F0007">
            <w:pPr>
              <w:pStyle w:val="Main"/>
              <w:jc w:val="center"/>
              <w:rPr>
                <w:b w:val="0"/>
                <w:sz w:val="21"/>
              </w:rPr>
            </w:pPr>
            <w:r w:rsidRPr="00CD6474">
              <w:rPr>
                <w:b w:val="0"/>
                <w:sz w:val="21"/>
              </w:rPr>
              <w:t>27.03.2024</w:t>
            </w:r>
          </w:p>
        </w:tc>
        <w:tc>
          <w:tcPr>
            <w:tcW w:w="3789" w:type="dxa"/>
          </w:tcPr>
          <w:p w14:paraId="0B066900" w14:textId="77777777" w:rsidR="00EB001B"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fe5e306</w:t>
            </w:r>
            <w:r w:rsidR="000A6AA6" w:rsidRPr="00CD6474">
              <w:rPr>
                <w:sz w:val="21"/>
              </w:rPr>
              <w:t>,</w:t>
            </w:r>
          </w:p>
          <w:p w14:paraId="30490E7D" w14:textId="35034246" w:rsidR="000A6AA6" w:rsidRPr="00CD6474" w:rsidRDefault="000A6AA6"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ad9a73d</w:t>
            </w:r>
          </w:p>
        </w:tc>
        <w:tc>
          <w:tcPr>
            <w:tcW w:w="4623" w:type="dxa"/>
          </w:tcPr>
          <w:p w14:paraId="1E970AA1" w14:textId="5C3C4BF5" w:rsidR="00116F82" w:rsidRPr="00CD6474" w:rsidRDefault="00116F82"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2F2714" w:rsidRPr="00CD6474">
              <w:rPr>
                <w:sz w:val="21"/>
              </w:rPr>
              <w:t>LEIS Datenbank dokumentiert</w:t>
            </w:r>
          </w:p>
          <w:p w14:paraId="3AC02917" w14:textId="56DE7738" w:rsidR="002F2714" w:rsidRPr="00CD6474" w:rsidRDefault="002F2714"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16F3E4E8" w14:textId="012C6122"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5</w:t>
            </w:r>
          </w:p>
        </w:tc>
      </w:tr>
      <w:tr w:rsidR="00EB001B" w:rsidRPr="00CD6474" w14:paraId="3734E6D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3B763A06" w14:textId="37DF9663" w:rsidR="00EB001B" w:rsidRPr="00CD6474" w:rsidRDefault="0061295E" w:rsidP="007F0007">
            <w:pPr>
              <w:pStyle w:val="Main"/>
              <w:jc w:val="center"/>
              <w:rPr>
                <w:b w:val="0"/>
                <w:sz w:val="21"/>
              </w:rPr>
            </w:pPr>
            <w:r w:rsidRPr="00CD6474">
              <w:rPr>
                <w:b w:val="0"/>
                <w:sz w:val="21"/>
              </w:rPr>
              <w:t>28.03.2024</w:t>
            </w:r>
          </w:p>
        </w:tc>
        <w:tc>
          <w:tcPr>
            <w:tcW w:w="3789" w:type="dxa"/>
          </w:tcPr>
          <w:p w14:paraId="6BD63C2B" w14:textId="79D25A6C" w:rsidR="00EB001B" w:rsidRPr="00CD6474" w:rsidRDefault="00462622"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77a6675</w:t>
            </w:r>
          </w:p>
        </w:tc>
        <w:tc>
          <w:tcPr>
            <w:tcW w:w="4623" w:type="dxa"/>
          </w:tcPr>
          <w:p w14:paraId="419CCB6D" w14:textId="0D9C8D5B" w:rsidR="00EB001B" w:rsidRPr="00CD6474" w:rsidRDefault="00EB001B" w:rsidP="000C35C5">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6</w:t>
            </w:r>
          </w:p>
        </w:tc>
      </w:tr>
      <w:tr w:rsidR="00EB001B" w:rsidRPr="00CD6474" w14:paraId="3DB1BF4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389BD6D" w14:textId="435F233E" w:rsidR="00EB001B" w:rsidRPr="00CD6474" w:rsidRDefault="0061295E" w:rsidP="007F0007">
            <w:pPr>
              <w:pStyle w:val="Main"/>
              <w:jc w:val="center"/>
              <w:rPr>
                <w:b w:val="0"/>
                <w:sz w:val="21"/>
              </w:rPr>
            </w:pPr>
            <w:r w:rsidRPr="00CD6474">
              <w:rPr>
                <w:b w:val="0"/>
                <w:sz w:val="21"/>
              </w:rPr>
              <w:t>02.04.2024</w:t>
            </w:r>
          </w:p>
        </w:tc>
        <w:tc>
          <w:tcPr>
            <w:tcW w:w="3789" w:type="dxa"/>
          </w:tcPr>
          <w:p w14:paraId="0FACFE4B" w14:textId="77777777" w:rsidR="00EB001B" w:rsidRPr="00CD6474" w:rsidRDefault="001509E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2c07d44</w:t>
            </w:r>
            <w:r w:rsidR="00CC68F8" w:rsidRPr="00CD6474">
              <w:rPr>
                <w:sz w:val="21"/>
              </w:rPr>
              <w:t>,</w:t>
            </w:r>
          </w:p>
          <w:p w14:paraId="6A02C1BF" w14:textId="7B79DFC3" w:rsidR="00CC68F8" w:rsidRPr="00CD6474" w:rsidRDefault="00E7590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9c8b136</w:t>
            </w:r>
          </w:p>
        </w:tc>
        <w:tc>
          <w:tcPr>
            <w:tcW w:w="4623" w:type="dxa"/>
          </w:tcPr>
          <w:p w14:paraId="78C8220B" w14:textId="1535B73C" w:rsidR="00EB001B"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0C35C5" w:rsidRPr="00CD6474">
              <w:rPr>
                <w:sz w:val="21"/>
              </w:rPr>
              <w:t>Arbeitsjournal Tag 6</w:t>
            </w:r>
          </w:p>
          <w:p w14:paraId="54604218" w14:textId="1A0C3D7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Ergebnisse</w:t>
            </w:r>
          </w:p>
          <w:p w14:paraId="45C0987A" w14:textId="38CC3CD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Testprotokoll &amp; Testreport dokumentiert</w:t>
            </w:r>
          </w:p>
          <w:p w14:paraId="67AD74EB" w14:textId="63C1DE96"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4EFC9897" w14:textId="1882D499"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Development Modus dokumentiert</w:t>
            </w:r>
          </w:p>
          <w:p w14:paraId="520F1530" w14:textId="17F77E89" w:rsidR="00CC68F8" w:rsidRPr="00CD6474" w:rsidRDefault="00CC68F8"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Arbeitsjournale </w:t>
            </w:r>
            <w:r w:rsidR="00211758" w:rsidRPr="00CD6474">
              <w:rPr>
                <w:sz w:val="21"/>
              </w:rPr>
              <w:t>ü</w:t>
            </w:r>
            <w:r w:rsidRPr="00CD6474">
              <w:rPr>
                <w:sz w:val="21"/>
              </w:rPr>
              <w:t>berarbeitet</w:t>
            </w:r>
          </w:p>
          <w:p w14:paraId="5634ABDA" w14:textId="56D3F0C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7</w:t>
            </w:r>
          </w:p>
        </w:tc>
      </w:tr>
      <w:tr w:rsidR="00EB001B" w:rsidRPr="00CD6474" w14:paraId="145D7A6B"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75A9701E" w14:textId="7B4BF516" w:rsidR="00EB001B" w:rsidRPr="00CD6474" w:rsidRDefault="0061295E" w:rsidP="007F0007">
            <w:pPr>
              <w:pStyle w:val="Main"/>
              <w:jc w:val="center"/>
              <w:rPr>
                <w:b w:val="0"/>
                <w:sz w:val="21"/>
              </w:rPr>
            </w:pPr>
            <w:r w:rsidRPr="00CD6474">
              <w:rPr>
                <w:b w:val="0"/>
                <w:sz w:val="21"/>
              </w:rPr>
              <w:t>03.04.2024</w:t>
            </w:r>
          </w:p>
        </w:tc>
        <w:tc>
          <w:tcPr>
            <w:tcW w:w="3789" w:type="dxa"/>
          </w:tcPr>
          <w:p w14:paraId="61FE8F80" w14:textId="77777777" w:rsidR="00EB001B"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2f5af24,</w:t>
            </w:r>
          </w:p>
          <w:p w14:paraId="34357CF2" w14:textId="77777777" w:rsidR="00DF6F08"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4fddbcc</w:t>
            </w:r>
            <w:r w:rsidR="00913A6A">
              <w:rPr>
                <w:sz w:val="21"/>
              </w:rPr>
              <w:t>,</w:t>
            </w:r>
          </w:p>
          <w:p w14:paraId="68B3F359" w14:textId="3619D277" w:rsidR="00913A6A" w:rsidRPr="00CD6474" w:rsidRDefault="00913A6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f6ea7c8</w:t>
            </w:r>
          </w:p>
        </w:tc>
        <w:tc>
          <w:tcPr>
            <w:tcW w:w="4623" w:type="dxa"/>
          </w:tcPr>
          <w:p w14:paraId="29089EF9" w14:textId="546CA520" w:rsidR="00EB001B"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9647FA">
              <w:rPr>
                <w:sz w:val="21"/>
              </w:rPr>
              <w:t>Kurzfassung Projekt</w:t>
            </w:r>
          </w:p>
          <w:p w14:paraId="2B54ABAF" w14:textId="7DD225B5"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Bisheriger Soll-Ist-Vergleich</w:t>
            </w:r>
          </w:p>
          <w:p w14:paraId="761F4AA6" w14:textId="62B62837"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Architektur (Vergleich)</w:t>
            </w:r>
          </w:p>
          <w:p w14:paraId="6B39C584" w14:textId="63EDCE28"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Nächste Schritte</w:t>
            </w:r>
          </w:p>
          <w:p w14:paraId="57CABABD" w14:textId="7BC79E91" w:rsidR="008E1D25" w:rsidRPr="00CD6474" w:rsidRDefault="008E1D25"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Anpassung des Aufbaus der Dokumentation (Soll-Ist-Vergleich nach Arbeitsjournal und als eigenes Kapitel)</w:t>
            </w:r>
          </w:p>
          <w:p w14:paraId="003F383F" w14:textId="00B0B5FA"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8</w:t>
            </w:r>
          </w:p>
        </w:tc>
      </w:tr>
      <w:tr w:rsidR="00EB001B" w:rsidRPr="00CD6474" w14:paraId="2CD48F8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7124992" w14:textId="0FF45123" w:rsidR="00EB001B" w:rsidRPr="00CD6474" w:rsidRDefault="0061295E" w:rsidP="007F0007">
            <w:pPr>
              <w:pStyle w:val="Main"/>
              <w:jc w:val="center"/>
              <w:rPr>
                <w:b w:val="0"/>
                <w:sz w:val="21"/>
              </w:rPr>
            </w:pPr>
            <w:r w:rsidRPr="00CD6474">
              <w:rPr>
                <w:b w:val="0"/>
                <w:sz w:val="21"/>
              </w:rPr>
              <w:t>04.04.2024</w:t>
            </w:r>
          </w:p>
        </w:tc>
        <w:tc>
          <w:tcPr>
            <w:tcW w:w="3789" w:type="dxa"/>
          </w:tcPr>
          <w:p w14:paraId="6CA3B5A6" w14:textId="77777777" w:rsidR="00EB001B" w:rsidRDefault="00265C4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e213697,</w:t>
            </w:r>
          </w:p>
          <w:p w14:paraId="350871E8" w14:textId="114F27B1" w:rsidR="00265C48" w:rsidRPr="00CD6474" w:rsidRDefault="00EB044C"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d5c9ba2</w:t>
            </w:r>
          </w:p>
        </w:tc>
        <w:tc>
          <w:tcPr>
            <w:tcW w:w="4623" w:type="dxa"/>
          </w:tcPr>
          <w:p w14:paraId="733A1817" w14:textId="4D122761" w:rsidR="00EB001B"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4F2C42">
              <w:rPr>
                <w:sz w:val="21"/>
              </w:rPr>
              <w:t>Überarbeitung Tagesjournale</w:t>
            </w:r>
          </w:p>
          <w:p w14:paraId="09FAFD3C" w14:textId="4A435C4C"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Aktualisierung Soll-Ist-Vergleich</w:t>
            </w:r>
          </w:p>
          <w:p w14:paraId="3A8729EA" w14:textId="42A07E05"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Schlusswort – nächste Schritte</w:t>
            </w:r>
          </w:p>
          <w:p w14:paraId="43A19885" w14:textId="39A8D5C0"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Git-Log</w:t>
            </w:r>
          </w:p>
          <w:p w14:paraId="7D8CA870" w14:textId="470B7A4A" w:rsidR="004F2C42" w:rsidRPr="00CD6474"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Anfang Schlusswort</w:t>
            </w:r>
          </w:p>
          <w:p w14:paraId="339D18FE" w14:textId="1203749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9</w:t>
            </w:r>
          </w:p>
        </w:tc>
      </w:tr>
      <w:tr w:rsidR="00EB001B" w:rsidRPr="00CD6474" w14:paraId="54D5197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278DC6C" w14:textId="475432B0" w:rsidR="00EB001B" w:rsidRPr="00CD6474" w:rsidRDefault="0061295E" w:rsidP="007F0007">
            <w:pPr>
              <w:pStyle w:val="Main"/>
              <w:jc w:val="center"/>
              <w:rPr>
                <w:b w:val="0"/>
                <w:sz w:val="21"/>
              </w:rPr>
            </w:pPr>
            <w:r w:rsidRPr="00CD6474">
              <w:rPr>
                <w:b w:val="0"/>
                <w:sz w:val="21"/>
              </w:rPr>
              <w:t>05.04.2024</w:t>
            </w:r>
          </w:p>
        </w:tc>
        <w:tc>
          <w:tcPr>
            <w:tcW w:w="3789" w:type="dxa"/>
          </w:tcPr>
          <w:p w14:paraId="377E5CDD" w14:textId="747276F7" w:rsidR="00EB001B" w:rsidRPr="00CD6474" w:rsidRDefault="0094074C" w:rsidP="00911F96">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a203172</w:t>
            </w:r>
          </w:p>
        </w:tc>
        <w:tc>
          <w:tcPr>
            <w:tcW w:w="4623" w:type="dxa"/>
          </w:tcPr>
          <w:p w14:paraId="1E9551C8" w14:textId="3B800565" w:rsidR="004F2C42" w:rsidRDefault="004F2C42" w:rsidP="004F2C42">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Schlusswort</w:t>
            </w:r>
          </w:p>
          <w:p w14:paraId="2ECBF367" w14:textId="77777777"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10</w:t>
            </w:r>
          </w:p>
          <w:p w14:paraId="31ACFF91" w14:textId="7A5E670B"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Fertigstellung / Überarbeitung</w:t>
            </w:r>
          </w:p>
        </w:tc>
      </w:tr>
    </w:tbl>
    <w:p w14:paraId="1CA6AD08" w14:textId="4C61A116" w:rsidR="00274F46" w:rsidRPr="00CD6474" w:rsidRDefault="00274F46" w:rsidP="00C409FE">
      <w:pPr>
        <w:pStyle w:val="Ebene1"/>
        <w:outlineLvl w:val="0"/>
      </w:pPr>
      <w:bookmarkStart w:id="0" w:name="_Toc163198106"/>
      <w:r w:rsidRPr="00CD6474">
        <w:lastRenderedPageBreak/>
        <w:t>T</w:t>
      </w:r>
      <w:r w:rsidR="00D70067" w:rsidRPr="00CD6474">
        <w:t>eil</w:t>
      </w:r>
      <w:r w:rsidRPr="00CD6474">
        <w:t xml:space="preserve"> 1 – Umfeld und Ablauf</w:t>
      </w:r>
      <w:bookmarkEnd w:id="0"/>
    </w:p>
    <w:p w14:paraId="4148C3F4" w14:textId="71E7346F" w:rsidR="00274F46" w:rsidRPr="00CD6474" w:rsidRDefault="00CF623B" w:rsidP="00554DA0">
      <w:pPr>
        <w:pStyle w:val="Ebene2"/>
      </w:pPr>
      <w:bookmarkStart w:id="1" w:name="_Toc163198107"/>
      <w:r w:rsidRPr="00CD6474">
        <w:t>Aufgabenstellung</w:t>
      </w:r>
      <w:bookmarkEnd w:id="1"/>
    </w:p>
    <w:p w14:paraId="7F7DD91E" w14:textId="77777777" w:rsidR="00B274AB" w:rsidRPr="00CD6474" w:rsidRDefault="00B274AB" w:rsidP="00B274AB">
      <w:pPr>
        <w:pStyle w:val="Formatvorlage1"/>
        <w:rPr>
          <w:lang w:eastAsia="de-CH"/>
        </w:rPr>
      </w:pPr>
      <w:bookmarkStart w:id="2" w:name="_Toc163198108"/>
      <w:r w:rsidRPr="00CD6474">
        <w:t>Titel der Arbeit</w:t>
      </w:r>
      <w:bookmarkEnd w:id="2"/>
    </w:p>
    <w:p w14:paraId="19FF4F4F" w14:textId="77777777" w:rsidR="00B274AB" w:rsidRPr="00CD6474" w:rsidRDefault="00B274AB" w:rsidP="00B274AB">
      <w:pPr>
        <w:pStyle w:val="Main"/>
      </w:pPr>
      <w:r w:rsidRPr="00CD6474">
        <w:t>Jira Synchronizer für das interne Leistungserfassungssystem</w:t>
      </w:r>
    </w:p>
    <w:p w14:paraId="72924377" w14:textId="77777777" w:rsidR="00B274AB" w:rsidRPr="00CD6474" w:rsidRDefault="00B274AB" w:rsidP="00B274AB">
      <w:pPr>
        <w:pStyle w:val="Formatvorlage1"/>
      </w:pPr>
      <w:bookmarkStart w:id="3" w:name="_Toc163198109"/>
      <w:r w:rsidRPr="00CD6474">
        <w:t>Ausgangslage</w:t>
      </w:r>
      <w:bookmarkEnd w:id="3"/>
    </w:p>
    <w:p w14:paraId="70332E27" w14:textId="26580731" w:rsidR="00B274AB" w:rsidRPr="00CD6474" w:rsidRDefault="00A8455F" w:rsidP="005B3E3A">
      <w:pPr>
        <w:pStyle w:val="Main"/>
      </w:pPr>
      <w:r>
        <w:t>I</w:t>
      </w:r>
      <w:r w:rsidR="00B274AB" w:rsidRPr="00CD6474">
        <w:t>n der Softec werden Zeitbuchungen in einem internen Leistungserfassungssystem (</w:t>
      </w:r>
      <w:r w:rsidR="00793F19" w:rsidRPr="00CD6474">
        <w:t xml:space="preserve">fortan auch </w:t>
      </w:r>
      <w:r w:rsidR="00B274AB" w:rsidRPr="00CD6474">
        <w:t>LEIS</w:t>
      </w:r>
      <w:r w:rsidR="00793F19" w:rsidRPr="00CD6474">
        <w:t xml:space="preserve"> genannt</w:t>
      </w:r>
      <w:r w:rsidR="00B274AB" w:rsidRPr="00CD6474">
        <w:t xml:space="preserve">) vorgenommen. Ein Grossteil der Mitarbeiter arbeitet zusätzlich mit Jira und </w:t>
      </w:r>
      <w:r w:rsidRPr="00CD6474">
        <w:t>erfasst</w:t>
      </w:r>
      <w:r w:rsidR="00B274AB" w:rsidRPr="00CD6474">
        <w:t xml:space="preserve"> dort dieselben Zeitbuchungen auf den bearbeiteten Tickets. Dies führt </w:t>
      </w:r>
      <w:r w:rsidR="005B3E3A" w:rsidRPr="00CD6474">
        <w:t>zu einem Mehraufwand,</w:t>
      </w:r>
      <w:r w:rsidR="00B274AB" w:rsidRPr="00CD6474">
        <w:t xml:space="preserve"> welcher </w:t>
      </w:r>
      <w:r w:rsidR="005B3E3A" w:rsidRPr="00CD6474">
        <w:t xml:space="preserve">sich </w:t>
      </w:r>
      <w:r w:rsidR="00B274AB" w:rsidRPr="00CD6474">
        <w:t xml:space="preserve">je nach Mitarbeiter </w:t>
      </w:r>
      <w:r w:rsidR="005B3E3A" w:rsidRPr="00CD6474">
        <w:t>auf wöchentlich mehrere Stunden belaufen kann. Derzeit wird das aktuelle LEIS durch eine Neuentwicklung abgelöst. Im Rahmen dieser Neuentwicklung ist</w:t>
      </w:r>
      <w:r w:rsidR="00B274AB" w:rsidRPr="00CD6474">
        <w:t xml:space="preserve"> der Wunsch nach einer Synchronisierung der in Jira erfassten Zeiten in das neue LEIS aufgekommen, damit die Zeiten nicht in zwei Systemen manuell eingeben werden müssen.</w:t>
      </w:r>
    </w:p>
    <w:p w14:paraId="767E8D2B" w14:textId="77777777" w:rsidR="00B274AB" w:rsidRPr="00CD6474" w:rsidRDefault="00B274AB" w:rsidP="00B274AB">
      <w:pPr>
        <w:pStyle w:val="Formatvorlage1"/>
      </w:pPr>
      <w:bookmarkStart w:id="4" w:name="_Toc163198110"/>
      <w:r w:rsidRPr="00CD6474">
        <w:t>Detaillierte Aufgabenstellung</w:t>
      </w:r>
      <w:bookmarkEnd w:id="4"/>
    </w:p>
    <w:p w14:paraId="08F61642" w14:textId="0CA306E7" w:rsidR="005B3E3A" w:rsidRPr="00CD6474" w:rsidRDefault="00B274AB" w:rsidP="00B274AB">
      <w:pPr>
        <w:pStyle w:val="Main"/>
      </w:pPr>
      <w:r w:rsidRPr="00CD6474">
        <w:t xml:space="preserve">Der Jira Synchronizer soll als Kommandozeilen </w:t>
      </w:r>
      <w:r w:rsidR="005B3E3A" w:rsidRPr="00CD6474">
        <w:t>Programm</w:t>
      </w:r>
      <w:r w:rsidRPr="00CD6474">
        <w:t xml:space="preserve"> mit der Programmiersprache C# implementiert werden. Die Parameter für die Ausführung des Kommandozeilen</w:t>
      </w:r>
      <w:r w:rsidR="00297C03">
        <w:t>t</w:t>
      </w:r>
      <w:r w:rsidRPr="00CD6474">
        <w:t>ools sollen Flags für einen D</w:t>
      </w:r>
      <w:r w:rsidR="005B3E3A" w:rsidRPr="00CD6474">
        <w:t>evelopment Modus</w:t>
      </w:r>
      <w:r w:rsidRPr="00CD6474">
        <w:t xml:space="preserve"> (-dev / -d) umfassen. Für die Synchronisierung soll d</w:t>
      </w:r>
      <w:r w:rsidR="005B3E3A" w:rsidRPr="00CD6474">
        <w:t>as</w:t>
      </w:r>
      <w:r w:rsidRPr="00CD6474">
        <w:t xml:space="preserve"> Kommandozeilen</w:t>
      </w:r>
      <w:r w:rsidR="00297C03">
        <w:t>p</w:t>
      </w:r>
      <w:r w:rsidR="005B3E3A" w:rsidRPr="00CD6474">
        <w:t>rogramm</w:t>
      </w:r>
      <w:r w:rsidRPr="00CD6474">
        <w:t xml:space="preserve"> die REST API von Jira verwenden und anhand einer Projekt Whitelist die Aufgaben in Jira ermitteln, welche Zeitbuchungen haben und diese dann für den Import vorsehen. Dabei müssen entsprechende Importregeln beachtet werden. Der Import muss grundsätzlich beliebig oft am Tag gestartet werden können, allerdings darf immer nur eine Instanz des Imports laufen. Der Import und die Businesslogik sollen mittels Unit</w:t>
      </w:r>
      <w:r w:rsidR="00CC7720">
        <w:t>-</w:t>
      </w:r>
      <w:r w:rsidRPr="00CD6474">
        <w:t xml:space="preserve">Tests getestet werden. </w:t>
      </w:r>
    </w:p>
    <w:p w14:paraId="7D459374" w14:textId="77777777" w:rsidR="005B3E3A" w:rsidRPr="00CD6474" w:rsidRDefault="005B3E3A" w:rsidP="00B274AB">
      <w:pPr>
        <w:pStyle w:val="Main"/>
      </w:pPr>
    </w:p>
    <w:p w14:paraId="3C1F1569" w14:textId="7A8B618E" w:rsidR="005B3E3A" w:rsidRPr="00CD6474" w:rsidRDefault="00E01026" w:rsidP="00E01026">
      <w:pPr>
        <w:pStyle w:val="Formatvorlage2"/>
      </w:pPr>
      <w:bookmarkStart w:id="5" w:name="_Toc163198111"/>
      <w:r w:rsidRPr="00CD6474">
        <w:t>Kriterien für den Import von Zeitbuchungen einer Aufgabe</w:t>
      </w:r>
      <w:bookmarkEnd w:id="5"/>
      <w:r w:rsidR="00B274AB" w:rsidRPr="00CD6474">
        <w:t xml:space="preserve"> </w:t>
      </w:r>
    </w:p>
    <w:p w14:paraId="035661D6" w14:textId="45EB97A3" w:rsidR="005B3E3A" w:rsidRPr="00CD6474" w:rsidRDefault="00B274AB" w:rsidP="004F3EEF">
      <w:pPr>
        <w:pStyle w:val="Main"/>
        <w:numPr>
          <w:ilvl w:val="0"/>
          <w:numId w:val="14"/>
        </w:numPr>
      </w:pPr>
      <w:r w:rsidRPr="00CD6474">
        <w:t xml:space="preserve">Projekt </w:t>
      </w:r>
      <w:r w:rsidR="005B3E3A" w:rsidRPr="00CD6474">
        <w:t xml:space="preserve">der Jira Aufgabe ist in der LEIS Datenbank in der Tabelle </w:t>
      </w:r>
      <w:r w:rsidR="00CD6474" w:rsidRPr="00CD6474">
        <w:rPr>
          <w:rStyle w:val="TabelleZchn"/>
        </w:rPr>
        <w:t>Whitelist</w:t>
      </w:r>
      <w:r w:rsidR="005B3E3A" w:rsidRPr="00CD6474">
        <w:t xml:space="preserve"> erfasst.</w:t>
      </w:r>
      <w:r w:rsidRPr="00CD6474">
        <w:t xml:space="preserve"> </w:t>
      </w:r>
    </w:p>
    <w:p w14:paraId="63C0C79C" w14:textId="6FFA86A8" w:rsidR="005B3E3A" w:rsidRPr="00CD6474" w:rsidRDefault="005B3E3A" w:rsidP="004F3EEF">
      <w:pPr>
        <w:pStyle w:val="Main"/>
        <w:numPr>
          <w:ilvl w:val="0"/>
          <w:numId w:val="14"/>
        </w:numPr>
      </w:pPr>
      <w:r w:rsidRPr="00CD6474">
        <w:t xml:space="preserve">Die Jira </w:t>
      </w:r>
      <w:r w:rsidR="00B274AB" w:rsidRPr="00CD6474">
        <w:t xml:space="preserve">Aufgabe muss </w:t>
      </w:r>
      <w:r w:rsidRPr="00CD6474">
        <w:t xml:space="preserve">über </w:t>
      </w:r>
      <w:r w:rsidR="00B274AB" w:rsidRPr="00CD6474">
        <w:t xml:space="preserve">Zeitbuchungen </w:t>
      </w:r>
      <w:r w:rsidRPr="00CD6474">
        <w:t>verfügen.</w:t>
      </w:r>
    </w:p>
    <w:p w14:paraId="6C85075D" w14:textId="31C4A1D6" w:rsidR="005B3E3A" w:rsidRPr="00CD6474" w:rsidRDefault="005B3E3A" w:rsidP="004F3EEF">
      <w:pPr>
        <w:pStyle w:val="Main"/>
        <w:numPr>
          <w:ilvl w:val="0"/>
          <w:numId w:val="14"/>
        </w:numPr>
      </w:pPr>
      <w:r w:rsidRPr="00CD6474">
        <w:t xml:space="preserve">Das </w:t>
      </w:r>
      <w:r w:rsidR="00B274AB" w:rsidRPr="00CD6474">
        <w:t xml:space="preserve">Feld "LEIS Konto" der </w:t>
      </w:r>
      <w:r w:rsidRPr="00CD6474">
        <w:t xml:space="preserve">Jira </w:t>
      </w:r>
      <w:r w:rsidR="00B274AB" w:rsidRPr="00CD6474">
        <w:t xml:space="preserve">Aufgabe ist mit einem passenden LEIS Konto abgefüllt. </w:t>
      </w:r>
    </w:p>
    <w:p w14:paraId="43331584" w14:textId="0A57BC27" w:rsidR="005B3E3A" w:rsidRPr="00CD6474" w:rsidRDefault="00B274AB" w:rsidP="004F3EEF">
      <w:pPr>
        <w:pStyle w:val="Main"/>
        <w:numPr>
          <w:ilvl w:val="0"/>
          <w:numId w:val="15"/>
        </w:numPr>
      </w:pPr>
      <w:r w:rsidRPr="00CD6474">
        <w:t>Sollte das Feld leer oder mit einem ung</w:t>
      </w:r>
      <w:r w:rsidRPr="00CD6474">
        <w:rPr>
          <w:rFonts w:cs="Montserrat"/>
        </w:rPr>
        <w:t>ü</w:t>
      </w:r>
      <w:r w:rsidRPr="00CD6474">
        <w:t xml:space="preserve">ltigen LEIS Konto abgefüllt sein, dann muss dies in ein Error Log geschrieben werden. </w:t>
      </w:r>
    </w:p>
    <w:p w14:paraId="34008BD9" w14:textId="158E4096" w:rsidR="005B3E3A" w:rsidRPr="00CD6474" w:rsidRDefault="00B274AB" w:rsidP="004F3EEF">
      <w:pPr>
        <w:pStyle w:val="Main"/>
        <w:numPr>
          <w:ilvl w:val="0"/>
          <w:numId w:val="15"/>
        </w:numPr>
      </w:pPr>
      <w:r w:rsidRPr="00CD6474">
        <w:t>Der Mitarbeiter muss auf das LEIS Konto buchen d</w:t>
      </w:r>
      <w:r w:rsidRPr="00CD6474">
        <w:rPr>
          <w:rFonts w:cs="Montserrat"/>
        </w:rPr>
        <w:t>ü</w:t>
      </w:r>
      <w:r w:rsidRPr="00CD6474">
        <w:t xml:space="preserve">rfen, sprich er muss berechtigt sein. Ist dies nicht der Fall, so darf </w:t>
      </w:r>
      <w:r w:rsidR="005B3E3A" w:rsidRPr="00CD6474">
        <w:t>die Zeitbuchung nicht in der LEIS Datenbank erfasst werden</w:t>
      </w:r>
      <w:r w:rsidRPr="00CD6474">
        <w:t xml:space="preserve"> und es muss </w:t>
      </w:r>
      <w:r w:rsidR="005B3E3A" w:rsidRPr="00CD6474">
        <w:t xml:space="preserve">ein Eintrag im </w:t>
      </w:r>
      <w:r w:rsidRPr="00CD6474">
        <w:t xml:space="preserve">Error Log </w:t>
      </w:r>
      <w:r w:rsidR="005B3E3A" w:rsidRPr="00CD6474">
        <w:t>erfasst</w:t>
      </w:r>
      <w:r w:rsidRPr="00CD6474">
        <w:t xml:space="preserve"> werden. </w:t>
      </w:r>
    </w:p>
    <w:p w14:paraId="26DB5E92" w14:textId="500DE58F" w:rsidR="005B3E3A" w:rsidRPr="00CD6474" w:rsidRDefault="00B274AB" w:rsidP="004F3EEF">
      <w:pPr>
        <w:pStyle w:val="Main"/>
        <w:numPr>
          <w:ilvl w:val="0"/>
          <w:numId w:val="16"/>
        </w:numPr>
      </w:pPr>
      <w:r w:rsidRPr="00CD6474">
        <w:t>Die LEIS Buchung muss mit der Jira ID der Jira Zeitbuchung verkn</w:t>
      </w:r>
      <w:r w:rsidRPr="00CD6474">
        <w:rPr>
          <w:rFonts w:cs="Montserrat"/>
        </w:rPr>
        <w:t>ü</w:t>
      </w:r>
      <w:r w:rsidRPr="00CD6474">
        <w:t xml:space="preserve">pft werden. </w:t>
      </w:r>
    </w:p>
    <w:p w14:paraId="361F3404" w14:textId="402C6DA0" w:rsidR="005B3E3A" w:rsidRPr="00CD6474" w:rsidRDefault="00B274AB" w:rsidP="004F3EEF">
      <w:pPr>
        <w:pStyle w:val="Main"/>
        <w:numPr>
          <w:ilvl w:val="0"/>
          <w:numId w:val="16"/>
        </w:numPr>
      </w:pPr>
      <w:r w:rsidRPr="00CD6474">
        <w:t xml:space="preserve">Es werden die Jira Zeitbuchungen der letzten 7 Kalendertage importiert, sofern diese nicht aus einem vorherigen Durchlauf importiert wurden. </w:t>
      </w:r>
    </w:p>
    <w:p w14:paraId="1B3892FD" w14:textId="15EE573E" w:rsidR="005B3E3A" w:rsidRPr="00CD6474" w:rsidRDefault="00B274AB" w:rsidP="004F3EEF">
      <w:pPr>
        <w:pStyle w:val="Main"/>
        <w:numPr>
          <w:ilvl w:val="0"/>
          <w:numId w:val="16"/>
        </w:numPr>
      </w:pPr>
      <w:r w:rsidRPr="00CD6474">
        <w:t xml:space="preserve">Bei aktivierten </w:t>
      </w:r>
      <w:r w:rsidR="005B3E3A" w:rsidRPr="00CD6474">
        <w:t>Development Modus</w:t>
      </w:r>
      <w:r w:rsidRPr="00CD6474">
        <w:t xml:space="preserve"> sollen alle Zeitbuchungen auf einem bestimmten Mitarbeiter </w:t>
      </w:r>
      <w:r w:rsidR="005B3E3A" w:rsidRPr="00CD6474">
        <w:t>verbucht</w:t>
      </w:r>
      <w:r w:rsidRPr="00CD6474">
        <w:t xml:space="preserve"> werden. Dies dient ausschliesslich der Kontrolle während der </w:t>
      </w:r>
      <w:r w:rsidRPr="00CD6474">
        <w:lastRenderedPageBreak/>
        <w:t>Entwicklungszeit. Dies ist nötig, weil die Dev</w:t>
      </w:r>
      <w:r w:rsidR="005B3E3A" w:rsidRPr="00CD6474">
        <w:t>elopment</w:t>
      </w:r>
      <w:r w:rsidRPr="00CD6474">
        <w:t xml:space="preserve"> (und Test-) Datenbank anonymisiert ist. Der Mitarbeiter für diese Ausführung soll in den App</w:t>
      </w:r>
      <w:r w:rsidR="00297C03">
        <w:t>s</w:t>
      </w:r>
      <w:r w:rsidRPr="00CD6474">
        <w:t xml:space="preserve">ettings definiert sein. </w:t>
      </w:r>
    </w:p>
    <w:p w14:paraId="5D3EADA5" w14:textId="1A18B214" w:rsidR="005B3E3A" w:rsidRPr="00CD6474" w:rsidRDefault="005B3E3A">
      <w:pPr>
        <w:widowControl/>
        <w:spacing w:line="240" w:lineRule="auto"/>
        <w:rPr>
          <w:rFonts w:ascii="Imago" w:hAnsi="Imago"/>
        </w:rPr>
      </w:pPr>
    </w:p>
    <w:p w14:paraId="40C5B75E" w14:textId="2532144C" w:rsidR="005B3E3A" w:rsidRPr="00CD6474" w:rsidRDefault="00B274AB" w:rsidP="00E01026">
      <w:pPr>
        <w:pStyle w:val="Formatvorlage2"/>
      </w:pPr>
      <w:bookmarkStart w:id="6" w:name="_Toc163198112"/>
      <w:r w:rsidRPr="00CD6474">
        <w:t xml:space="preserve">Felder </w:t>
      </w:r>
      <w:r w:rsidR="00E01026" w:rsidRPr="00CD6474">
        <w:t xml:space="preserve">welche </w:t>
      </w:r>
      <w:r w:rsidRPr="00CD6474">
        <w:t xml:space="preserve">beim Import von Jira Zeitbuchungen abgefüllt </w:t>
      </w:r>
      <w:r w:rsidR="00E01026" w:rsidRPr="00CD6474">
        <w:t>sein müssen</w:t>
      </w:r>
      <w:bookmarkEnd w:id="6"/>
      <w:r w:rsidRPr="00CD6474">
        <w:t xml:space="preserve"> </w:t>
      </w:r>
    </w:p>
    <w:p w14:paraId="2E232060" w14:textId="77777777" w:rsidR="005B3E3A" w:rsidRPr="00CD6474" w:rsidRDefault="00B274AB" w:rsidP="004F3EEF">
      <w:pPr>
        <w:pStyle w:val="Main"/>
        <w:numPr>
          <w:ilvl w:val="0"/>
          <w:numId w:val="16"/>
        </w:numPr>
      </w:pPr>
      <w:r w:rsidRPr="00CD6474">
        <w:t xml:space="preserve">Projekt </w:t>
      </w:r>
    </w:p>
    <w:p w14:paraId="4D7B07F7" w14:textId="70A51A6C" w:rsidR="005B3E3A" w:rsidRPr="00CD6474" w:rsidRDefault="00B274AB" w:rsidP="004F3EEF">
      <w:pPr>
        <w:pStyle w:val="Main"/>
        <w:numPr>
          <w:ilvl w:val="0"/>
          <w:numId w:val="16"/>
        </w:numPr>
      </w:pPr>
      <w:r w:rsidRPr="00CD6474">
        <w:t xml:space="preserve">Leistungsart </w:t>
      </w:r>
      <w:r w:rsidR="005B3E3A" w:rsidRPr="00CD6474">
        <w:t>(</w:t>
      </w:r>
      <w:r w:rsidR="00E01026" w:rsidRPr="00CD6474">
        <w:t>hier</w:t>
      </w:r>
      <w:r w:rsidR="005B3E3A" w:rsidRPr="00CD6474">
        <w:t xml:space="preserve"> wird immer «Realisierung» als Wert verwendet)</w:t>
      </w:r>
      <w:r w:rsidRPr="00CD6474">
        <w:t xml:space="preserve"> </w:t>
      </w:r>
    </w:p>
    <w:p w14:paraId="4E9E83DF" w14:textId="77777777" w:rsidR="005B3E3A" w:rsidRPr="00CD6474" w:rsidRDefault="00B274AB" w:rsidP="004F3EEF">
      <w:pPr>
        <w:pStyle w:val="Main"/>
        <w:numPr>
          <w:ilvl w:val="0"/>
          <w:numId w:val="16"/>
        </w:numPr>
      </w:pPr>
      <w:r w:rsidRPr="00CD6474">
        <w:t xml:space="preserve">Mitarbeiter </w:t>
      </w:r>
    </w:p>
    <w:p w14:paraId="50B8F2FA" w14:textId="0DFA1905" w:rsidR="005B3E3A" w:rsidRPr="00CD6474" w:rsidRDefault="00B274AB" w:rsidP="004F3EEF">
      <w:pPr>
        <w:pStyle w:val="Main"/>
        <w:numPr>
          <w:ilvl w:val="0"/>
          <w:numId w:val="16"/>
        </w:numPr>
      </w:pPr>
      <w:r w:rsidRPr="00CD6474">
        <w:t xml:space="preserve">Datum (von/bis) </w:t>
      </w:r>
    </w:p>
    <w:p w14:paraId="6F35AB2A" w14:textId="707CB955" w:rsidR="005B3E3A" w:rsidRPr="00CD6474" w:rsidRDefault="00B274AB" w:rsidP="004F3EEF">
      <w:pPr>
        <w:pStyle w:val="Main"/>
        <w:numPr>
          <w:ilvl w:val="0"/>
          <w:numId w:val="16"/>
        </w:numPr>
      </w:pPr>
      <w:r w:rsidRPr="00CD6474">
        <w:t xml:space="preserve">Geleistete Zeit </w:t>
      </w:r>
    </w:p>
    <w:p w14:paraId="54403BA1" w14:textId="01468853" w:rsidR="005B3E3A" w:rsidRPr="00CD6474" w:rsidRDefault="00B274AB" w:rsidP="004F3EEF">
      <w:pPr>
        <w:pStyle w:val="Main"/>
        <w:numPr>
          <w:ilvl w:val="0"/>
          <w:numId w:val="16"/>
        </w:numPr>
      </w:pPr>
      <w:r w:rsidRPr="00CD6474">
        <w:t xml:space="preserve">Beschreibung </w:t>
      </w:r>
      <w:r w:rsidR="005B3E3A" w:rsidRPr="00CD6474">
        <w:t>(</w:t>
      </w:r>
      <w:r w:rsidR="00E01026" w:rsidRPr="00CD6474">
        <w:t>hier</w:t>
      </w:r>
      <w:r w:rsidR="005B3E3A" w:rsidRPr="00CD6474">
        <w:t xml:space="preserve"> wird </w:t>
      </w:r>
      <w:r w:rsidR="00E01026" w:rsidRPr="00CD6474">
        <w:t>jeweils</w:t>
      </w:r>
      <w:r w:rsidR="005B3E3A" w:rsidRPr="00CD6474">
        <w:t xml:space="preserve"> die Jira Ticket Nummer verwendet)</w:t>
      </w:r>
      <w:r w:rsidRPr="00CD6474">
        <w:t xml:space="preserve"> </w:t>
      </w:r>
    </w:p>
    <w:p w14:paraId="0DC3B49E" w14:textId="37F6E009" w:rsidR="005B3E3A" w:rsidRPr="00CD6474" w:rsidRDefault="00B274AB" w:rsidP="004F3EEF">
      <w:pPr>
        <w:pStyle w:val="Main"/>
        <w:numPr>
          <w:ilvl w:val="0"/>
          <w:numId w:val="16"/>
        </w:numPr>
      </w:pPr>
      <w:r w:rsidRPr="00CD6474">
        <w:t xml:space="preserve">Interner Kommentar </w:t>
      </w:r>
      <w:r w:rsidR="005B3E3A" w:rsidRPr="00CD6474">
        <w:t>(</w:t>
      </w:r>
      <w:r w:rsidR="00E01026" w:rsidRPr="00CD6474">
        <w:t>hier</w:t>
      </w:r>
      <w:r w:rsidR="005B3E3A" w:rsidRPr="00CD6474">
        <w:t xml:space="preserve"> wird der Kommentar der Zeitbuchung in Jira verwendet)</w:t>
      </w:r>
      <w:r w:rsidRPr="00CD6474">
        <w:t xml:space="preserve"> </w:t>
      </w:r>
    </w:p>
    <w:p w14:paraId="778470C3" w14:textId="5919243E" w:rsidR="005B3E3A" w:rsidRPr="00CD6474" w:rsidRDefault="00B274AB" w:rsidP="004F3EEF">
      <w:pPr>
        <w:pStyle w:val="Main"/>
        <w:numPr>
          <w:ilvl w:val="0"/>
          <w:numId w:val="16"/>
        </w:numPr>
      </w:pPr>
      <w:r w:rsidRPr="00CD6474">
        <w:t xml:space="preserve">Verrechenbar </w:t>
      </w:r>
      <w:r w:rsidR="002501C1" w:rsidRPr="00CD6474">
        <w:t>(</w:t>
      </w:r>
      <w:r w:rsidR="00E01026" w:rsidRPr="00CD6474">
        <w:t>w</w:t>
      </w:r>
      <w:r w:rsidR="002501C1" w:rsidRPr="00CD6474">
        <w:t>ird von der Projekteinstellung in der LEIS Datenbank abgeleitet)</w:t>
      </w:r>
      <w:r w:rsidRPr="00CD6474">
        <w:t xml:space="preserve"> </w:t>
      </w:r>
    </w:p>
    <w:p w14:paraId="6CA0D011" w14:textId="48F262FC" w:rsidR="005B3E3A" w:rsidRPr="00CD6474" w:rsidRDefault="00B274AB" w:rsidP="004F3EEF">
      <w:pPr>
        <w:pStyle w:val="Main"/>
        <w:numPr>
          <w:ilvl w:val="0"/>
          <w:numId w:val="16"/>
        </w:numPr>
      </w:pPr>
      <w:r w:rsidRPr="00CD6474">
        <w:t xml:space="preserve">Zeitklasse </w:t>
      </w:r>
      <w:r w:rsidR="002501C1" w:rsidRPr="00CD6474">
        <w:t>(</w:t>
      </w:r>
      <w:r w:rsidR="00E01026" w:rsidRPr="00CD6474">
        <w:t>hier</w:t>
      </w:r>
      <w:r w:rsidR="002501C1" w:rsidRPr="00CD6474">
        <w:t xml:space="preserve"> wird immer «</w:t>
      </w:r>
      <w:r w:rsidRPr="00CD6474">
        <w:t>Normalzeit</w:t>
      </w:r>
      <w:r w:rsidR="002501C1" w:rsidRPr="00CD6474">
        <w:t>» als Wert verwendet)</w:t>
      </w:r>
      <w:r w:rsidRPr="00CD6474">
        <w:t xml:space="preserve"> </w:t>
      </w:r>
    </w:p>
    <w:p w14:paraId="7CE8DEFD" w14:textId="77777777" w:rsidR="002501C1" w:rsidRPr="00CD6474" w:rsidRDefault="002501C1" w:rsidP="00B274AB">
      <w:pPr>
        <w:pStyle w:val="Main"/>
      </w:pPr>
    </w:p>
    <w:p w14:paraId="34EE56D1" w14:textId="77777777" w:rsidR="002501C1" w:rsidRPr="00CD6474" w:rsidRDefault="00B274AB" w:rsidP="00E01026">
      <w:pPr>
        <w:pStyle w:val="Formatvorlage2"/>
      </w:pPr>
      <w:bookmarkStart w:id="7" w:name="_Toc163198113"/>
      <w:r w:rsidRPr="00CD6474">
        <w:t>Out of Scope</w:t>
      </w:r>
      <w:bookmarkEnd w:id="7"/>
      <w:r w:rsidR="002501C1" w:rsidRPr="00CD6474">
        <w:t xml:space="preserve"> </w:t>
      </w:r>
    </w:p>
    <w:p w14:paraId="3A02EA1E" w14:textId="1A0514B3" w:rsidR="002501C1" w:rsidRPr="00CD6474" w:rsidRDefault="002501C1" w:rsidP="004F3EEF">
      <w:pPr>
        <w:pStyle w:val="Main"/>
        <w:numPr>
          <w:ilvl w:val="0"/>
          <w:numId w:val="17"/>
        </w:numPr>
      </w:pPr>
      <w:r w:rsidRPr="00CD6474">
        <w:t xml:space="preserve">Die in der Jira Aufgabe eingetragene geleistete Zeit wird eins zu eins übernommen, auch </w:t>
      </w:r>
      <w:r w:rsidR="00B274AB" w:rsidRPr="00CD6474">
        <w:t xml:space="preserve">wenn die Zeitbuchung grösser als 24 Stunden ist. </w:t>
      </w:r>
    </w:p>
    <w:p w14:paraId="50EA2416" w14:textId="503D6297" w:rsidR="002501C1" w:rsidRPr="00CD6474" w:rsidRDefault="00B274AB" w:rsidP="004F3EEF">
      <w:pPr>
        <w:pStyle w:val="Main"/>
        <w:numPr>
          <w:ilvl w:val="1"/>
          <w:numId w:val="17"/>
        </w:numPr>
      </w:pPr>
      <w:r w:rsidRPr="00CD6474">
        <w:t xml:space="preserve">Wenn die </w:t>
      </w:r>
      <w:r w:rsidR="00297C03">
        <w:t>g</w:t>
      </w:r>
      <w:r w:rsidRPr="00CD6474">
        <w:t xml:space="preserve">eleistete Zeit </w:t>
      </w:r>
      <w:r w:rsidR="002501C1" w:rsidRPr="00CD6474">
        <w:t>länger</w:t>
      </w:r>
      <w:r w:rsidRPr="00CD6474">
        <w:t xml:space="preserve"> als 24h ist, soll eine Warnung in das Error Log geschrieben werden. </w:t>
      </w:r>
    </w:p>
    <w:p w14:paraId="064D5EAE" w14:textId="77777777" w:rsidR="002501C1" w:rsidRPr="00CD6474" w:rsidRDefault="00B274AB" w:rsidP="004F3EEF">
      <w:pPr>
        <w:pStyle w:val="Main"/>
        <w:numPr>
          <w:ilvl w:val="0"/>
          <w:numId w:val="17"/>
        </w:numPr>
      </w:pPr>
      <w:r w:rsidRPr="00CD6474">
        <w:t>Zeitklasse "</w:t>
      </w:r>
      <w:r w:rsidRPr="00CD6474">
        <w:rPr>
          <w:rFonts w:cs="Montserrat"/>
        </w:rPr>
        <w:t>Ü</w:t>
      </w:r>
      <w:r w:rsidRPr="00CD6474">
        <w:t xml:space="preserve">berzeit" wird nicht automatisch gesetzt. </w:t>
      </w:r>
    </w:p>
    <w:p w14:paraId="3F3A6343" w14:textId="507759D9" w:rsidR="002501C1" w:rsidRPr="00CD6474" w:rsidRDefault="002501C1" w:rsidP="004F3EEF">
      <w:pPr>
        <w:pStyle w:val="Main"/>
        <w:numPr>
          <w:ilvl w:val="0"/>
          <w:numId w:val="17"/>
        </w:numPr>
      </w:pPr>
      <w:r w:rsidRPr="00CD6474">
        <w:t xml:space="preserve">Jira </w:t>
      </w:r>
      <w:r w:rsidR="00E01026" w:rsidRPr="00CD6474">
        <w:t>Zeitbuchungen,</w:t>
      </w:r>
      <w:r w:rsidRPr="00CD6474">
        <w:t xml:space="preserve"> welche schon importiert </w:t>
      </w:r>
      <w:r w:rsidR="00793F19" w:rsidRPr="00CD6474">
        <w:t>wurden,</w:t>
      </w:r>
      <w:r w:rsidRPr="00CD6474">
        <w:t xml:space="preserve"> werden nicht erneut auf Änderungen geprüft und werden auch nicht automatisch aktualisiert.</w:t>
      </w:r>
      <w:r w:rsidR="00B274AB" w:rsidRPr="00CD6474">
        <w:t xml:space="preserve"> </w:t>
      </w:r>
    </w:p>
    <w:p w14:paraId="14277DFD" w14:textId="0DA8D912" w:rsidR="002501C1" w:rsidRPr="00CD6474" w:rsidRDefault="00B274AB" w:rsidP="004F3EEF">
      <w:pPr>
        <w:pStyle w:val="Main"/>
        <w:numPr>
          <w:ilvl w:val="0"/>
          <w:numId w:val="17"/>
        </w:numPr>
      </w:pPr>
      <w:r w:rsidRPr="00CD6474">
        <w:t xml:space="preserve">Rundung von Zeitbuchungen auf </w:t>
      </w:r>
      <w:r w:rsidR="002501C1" w:rsidRPr="00CD6474">
        <w:t>15 Minuten werden nicht automatisch vorgenommen (bei den meisten Projekten müssen Mitarbeiter auf 15 Minuten Intervalle runden, jedoch nicht bei allen).</w:t>
      </w:r>
    </w:p>
    <w:p w14:paraId="4C276368" w14:textId="77777777" w:rsidR="002501C1" w:rsidRPr="00CD6474" w:rsidRDefault="00B274AB" w:rsidP="004F3EEF">
      <w:pPr>
        <w:pStyle w:val="Main"/>
        <w:numPr>
          <w:ilvl w:val="0"/>
          <w:numId w:val="17"/>
        </w:numPr>
      </w:pPr>
      <w:r w:rsidRPr="00CD6474">
        <w:t xml:space="preserve">Projekte werden in LEIS nicht automatisch angelegt. </w:t>
      </w:r>
    </w:p>
    <w:p w14:paraId="0FC0074F" w14:textId="3AA93444" w:rsidR="002501C1" w:rsidRPr="00CD6474" w:rsidRDefault="00B274AB" w:rsidP="004F3EEF">
      <w:pPr>
        <w:pStyle w:val="Main"/>
        <w:numPr>
          <w:ilvl w:val="0"/>
          <w:numId w:val="17"/>
        </w:numPr>
      </w:pPr>
      <w:r w:rsidRPr="00CD6474">
        <w:t xml:space="preserve">Die Whitelist muss manuell in der </w:t>
      </w:r>
      <w:r w:rsidR="002501C1" w:rsidRPr="00CD6474">
        <w:t>LEIS</w:t>
      </w:r>
      <w:r w:rsidRPr="00CD6474">
        <w:t xml:space="preserve"> Datenbank abgefüllt werden. </w:t>
      </w:r>
    </w:p>
    <w:p w14:paraId="6FFAA653" w14:textId="4952EA02" w:rsidR="00B274AB" w:rsidRPr="00CD6474" w:rsidRDefault="002501C1" w:rsidP="004F3EEF">
      <w:pPr>
        <w:pStyle w:val="Main"/>
        <w:numPr>
          <w:ilvl w:val="0"/>
          <w:numId w:val="17"/>
        </w:numPr>
      </w:pPr>
      <w:r w:rsidRPr="00CD6474">
        <w:t>Zeitbuchungen werden immer für die vergangenen sieben Tage importiert.</w:t>
      </w:r>
      <w:r w:rsidRPr="00CD6474">
        <w:br/>
        <w:t xml:space="preserve">Es wird dabei nicht beachtet, ob </w:t>
      </w:r>
      <w:r w:rsidR="00B274AB" w:rsidRPr="00CD6474">
        <w:t>bei einem Monatswechsel der Vormonat für die Zeitbuchungen durch Mitarbeiter bereits gesperrt wurde.</w:t>
      </w:r>
    </w:p>
    <w:p w14:paraId="694E2F86" w14:textId="77777777" w:rsidR="00F65EAD" w:rsidRPr="00CD6474" w:rsidRDefault="00F65EAD" w:rsidP="00F65EAD">
      <w:pPr>
        <w:pStyle w:val="Formatvorlage2"/>
      </w:pPr>
      <w:bookmarkStart w:id="8" w:name="_Toc163198114"/>
      <w:r w:rsidRPr="00CD6474">
        <w:t>Vorgaben</w:t>
      </w:r>
      <w:bookmarkEnd w:id="8"/>
    </w:p>
    <w:p w14:paraId="4CD02CA9" w14:textId="2E96D3D3" w:rsidR="00F65EAD" w:rsidRPr="00CD6474" w:rsidRDefault="00F65EAD" w:rsidP="00F65EAD">
      <w:pPr>
        <w:pStyle w:val="Main"/>
      </w:pPr>
      <w:r w:rsidRPr="00CD6474">
        <w:t>Der Jira Synchronizer wird als Kommandozeilen</w:t>
      </w:r>
      <w:r w:rsidR="00297C03">
        <w:t>p</w:t>
      </w:r>
      <w:r w:rsidRPr="00CD6474">
        <w:t>rogramm erstellt, welches in einem Scheduler zeitgesteuert und automatisch ausgeführt werden können soll.</w:t>
      </w:r>
    </w:p>
    <w:p w14:paraId="5436154D" w14:textId="77777777" w:rsidR="00153FF3" w:rsidRDefault="00153FF3">
      <w:pPr>
        <w:widowControl/>
        <w:spacing w:line="240" w:lineRule="auto"/>
        <w:rPr>
          <w:i/>
          <w:sz w:val="36"/>
        </w:rPr>
      </w:pPr>
      <w:bookmarkStart w:id="9" w:name="_Toc163198115"/>
      <w:r>
        <w:br w:type="page"/>
      </w:r>
    </w:p>
    <w:p w14:paraId="7DCBBA28" w14:textId="52DBC58A" w:rsidR="00B274AB" w:rsidRPr="00CD6474" w:rsidRDefault="00B274AB" w:rsidP="00B274AB">
      <w:pPr>
        <w:pStyle w:val="Formatvorlage1"/>
      </w:pPr>
      <w:r w:rsidRPr="00CD6474">
        <w:t>Mittel und Methoden</w:t>
      </w:r>
      <w:bookmarkEnd w:id="9"/>
    </w:p>
    <w:p w14:paraId="43E457C4" w14:textId="31EA9EEF" w:rsidR="002501C1" w:rsidRPr="00CD6474" w:rsidRDefault="00B274AB" w:rsidP="004F3EEF">
      <w:pPr>
        <w:pStyle w:val="Main"/>
        <w:numPr>
          <w:ilvl w:val="0"/>
          <w:numId w:val="18"/>
        </w:numPr>
      </w:pPr>
      <w:r w:rsidRPr="00CD6474">
        <w:t>Arbeitslaptop (durch Softec zur Verfügung gestellt)</w:t>
      </w:r>
    </w:p>
    <w:p w14:paraId="0ACB8B3F" w14:textId="3C166061" w:rsidR="002501C1" w:rsidRPr="00CD6474" w:rsidRDefault="00B274AB" w:rsidP="004F3EEF">
      <w:pPr>
        <w:pStyle w:val="Main"/>
        <w:numPr>
          <w:ilvl w:val="0"/>
          <w:numId w:val="18"/>
        </w:numPr>
      </w:pPr>
      <w:r w:rsidRPr="00CD6474">
        <w:t xml:space="preserve">Visual Studio Professional 2022 und Visual Studio Code </w:t>
      </w:r>
    </w:p>
    <w:p w14:paraId="31E9C191" w14:textId="417C3298" w:rsidR="002501C1" w:rsidRPr="00CD6474" w:rsidRDefault="00B274AB" w:rsidP="004F3EEF">
      <w:pPr>
        <w:pStyle w:val="Main"/>
        <w:numPr>
          <w:ilvl w:val="0"/>
          <w:numId w:val="18"/>
        </w:numPr>
      </w:pPr>
      <w:r w:rsidRPr="00CD6474">
        <w:t xml:space="preserve">Microsoft SQL Server Management Studio 19 </w:t>
      </w:r>
    </w:p>
    <w:p w14:paraId="5B88884E" w14:textId="54ADC463" w:rsidR="002501C1" w:rsidRPr="00CD6474" w:rsidRDefault="00B274AB" w:rsidP="004F3EEF">
      <w:pPr>
        <w:pStyle w:val="Main"/>
        <w:numPr>
          <w:ilvl w:val="0"/>
          <w:numId w:val="18"/>
        </w:numPr>
      </w:pPr>
      <w:r w:rsidRPr="00CD6474">
        <w:t xml:space="preserve">Microsoft SQL Datenbankserver 2016 </w:t>
      </w:r>
    </w:p>
    <w:p w14:paraId="425E7E03" w14:textId="34EB94EE" w:rsidR="00CC68F8" w:rsidRPr="00153FF3" w:rsidRDefault="00E01026" w:rsidP="00153FF3">
      <w:pPr>
        <w:pStyle w:val="Main"/>
        <w:numPr>
          <w:ilvl w:val="0"/>
          <w:numId w:val="18"/>
        </w:numPr>
      </w:pPr>
      <w:r w:rsidRPr="00CD6474">
        <w:lastRenderedPageBreak/>
        <w:t xml:space="preserve">Als </w:t>
      </w:r>
      <w:r w:rsidR="00B274AB" w:rsidRPr="00CD6474">
        <w:t>Programmiersprachen</w:t>
      </w:r>
      <w:r w:rsidRPr="00CD6474">
        <w:t xml:space="preserve"> werden</w:t>
      </w:r>
      <w:r w:rsidR="00B274AB" w:rsidRPr="00CD6474">
        <w:t xml:space="preserve"> C# und T-SQL </w:t>
      </w:r>
      <w:r w:rsidRPr="00CD6474">
        <w:t>verwendet.</w:t>
      </w:r>
    </w:p>
    <w:p w14:paraId="33D6E765" w14:textId="47FFFB74" w:rsidR="00B274AB" w:rsidRPr="00CD6474" w:rsidRDefault="00B274AB" w:rsidP="00B274AB">
      <w:pPr>
        <w:pStyle w:val="Formatvorlage1"/>
      </w:pPr>
      <w:bookmarkStart w:id="10" w:name="_Toc163198116"/>
      <w:r w:rsidRPr="00CD6474">
        <w:lastRenderedPageBreak/>
        <w:t>Vorkenntnisse</w:t>
      </w:r>
      <w:bookmarkEnd w:id="10"/>
    </w:p>
    <w:p w14:paraId="3DA512E4" w14:textId="77777777" w:rsidR="00E01026" w:rsidRPr="00CD6474" w:rsidRDefault="002501C1" w:rsidP="00E01026">
      <w:pPr>
        <w:pStyle w:val="Main"/>
      </w:pPr>
      <w:r w:rsidRPr="00CD6474">
        <w:t xml:space="preserve">Als Lehrlingsprojekt durfte ich mit der Neuentwicklung des neuen LEIS beginnen. Voraussetzung für das neue LEIS ist es, auf die alte LEIS Datenbank aufzusetzen. Als solches ist auch die Kenntnis des alten Datenbankschemas und seiner Eigenheiten aufzuführen. Da das LEIS und seine Datenbank beide mittlerweile weit über zehn Jahre alt sind, verfügt die Datenbank über ein paar Eigenheiten. </w:t>
      </w:r>
      <w:r w:rsidR="00E01026" w:rsidRPr="00CD6474">
        <w:t xml:space="preserve">Als solches arbeitet sie exklusiv mit Triggern und verfügt über keine Foreign Keys. </w:t>
      </w:r>
    </w:p>
    <w:p w14:paraId="5677C9C8" w14:textId="3729571E" w:rsidR="00B274AB" w:rsidRPr="00CD6474" w:rsidRDefault="00E01026" w:rsidP="00E01026">
      <w:pPr>
        <w:pStyle w:val="Main"/>
      </w:pPr>
      <w:r w:rsidRPr="00CD6474">
        <w:t>Ich arbeite täglich mit der Programmiersprache C# und mit der Sprache T-SQL bin ich durch meine Arbeit mit der LEIS Datenbank sowie einigen anderen Projekten der Softec vertraut. Ich verwende Visual Studio Professional 2022 und Visual Studio Code praktisch täglich, das Microsoft SQL Server Management Studio 19 habe ich auch schon oft verwendet, und mit dem Microsoft SQL Datenbankserver 2019 bin ich vertraut.</w:t>
      </w:r>
    </w:p>
    <w:p w14:paraId="4C84F16C" w14:textId="77777777" w:rsidR="00B274AB" w:rsidRPr="00CD6474" w:rsidRDefault="00B274AB" w:rsidP="00B274AB">
      <w:pPr>
        <w:pStyle w:val="Formatvorlage1"/>
      </w:pPr>
      <w:bookmarkStart w:id="11" w:name="_Toc163198117"/>
      <w:r w:rsidRPr="00CD6474">
        <w:t>Vorarbeiten</w:t>
      </w:r>
      <w:bookmarkEnd w:id="11"/>
    </w:p>
    <w:p w14:paraId="263959B3" w14:textId="757A518A" w:rsidR="00E01026" w:rsidRPr="00CD6474" w:rsidRDefault="00E01026" w:rsidP="00B274AB">
      <w:pPr>
        <w:pStyle w:val="Main"/>
      </w:pPr>
      <w:r w:rsidRPr="00CD6474">
        <w:t xml:space="preserve">Zu den Vorarbeiten gehört eine Machbarkeitsstudie, in welcher ich </w:t>
      </w:r>
      <w:r w:rsidR="00793F19" w:rsidRPr="00CD6474">
        <w:t>schaute,</w:t>
      </w:r>
      <w:r w:rsidRPr="00CD6474">
        <w:t xml:space="preserve"> ob ich die Jira API wie erwartet ansteuern und Daten davon importieren kann. Das aus der Studie hervorgegangene Werkstück</w:t>
      </w:r>
      <w:r w:rsidR="00B274AB" w:rsidRPr="00CD6474">
        <w:t xml:space="preserve"> wurde wieder restlos gelöscht. Backups gibt es ebenfalls keine. </w:t>
      </w:r>
    </w:p>
    <w:p w14:paraId="232E8810" w14:textId="21913290" w:rsidR="00B274AB" w:rsidRPr="00CD6474" w:rsidRDefault="00E01026" w:rsidP="00E01026">
      <w:pPr>
        <w:pStyle w:val="Main"/>
      </w:pPr>
      <w:r w:rsidRPr="00CD6474">
        <w:t>Weiterhin ist hier die begonnene Neuentwicklung vom LEIS sowie das Studium des Datenbankschemas aufzuführen. Für die IPA wird eine anonymisierte Version der LEIS Datenbank verwendet.</w:t>
      </w:r>
    </w:p>
    <w:p w14:paraId="4B26A0C2" w14:textId="77777777" w:rsidR="00B274AB" w:rsidRPr="00CD6474" w:rsidRDefault="00B274AB" w:rsidP="00B274AB">
      <w:pPr>
        <w:pStyle w:val="Formatvorlage1"/>
      </w:pPr>
      <w:bookmarkStart w:id="12" w:name="_Toc163198118"/>
      <w:r w:rsidRPr="00CD6474">
        <w:t>Neue Lerninhalte</w:t>
      </w:r>
      <w:bookmarkEnd w:id="12"/>
    </w:p>
    <w:p w14:paraId="23F20F3D" w14:textId="2ACF810B" w:rsidR="00B274AB" w:rsidRPr="00CD6474" w:rsidRDefault="00F65EAD" w:rsidP="00B274AB">
      <w:pPr>
        <w:pStyle w:val="Main"/>
      </w:pPr>
      <w:r w:rsidRPr="00CD6474">
        <w:t>Trotz der durchgeführten Machbarkeitsstudie ist die Jira API als neuer Lerninhalt aufzuführen, da die Machbarkeitsstudie lediglich grob testete, ob die Jira API wie erwartet ansteuerbar ist, nicht wie sie detailliert funktioniert, wie man sich darauf zu orientieren hat, oder was poten</w:t>
      </w:r>
      <w:r w:rsidR="00297C03">
        <w:t>z</w:t>
      </w:r>
      <w:r w:rsidRPr="00CD6474">
        <w:t>ielle Schwierigkeiten sind.</w:t>
      </w:r>
    </w:p>
    <w:p w14:paraId="12919A69" w14:textId="77777777" w:rsidR="00153FF3" w:rsidRDefault="00153FF3">
      <w:pPr>
        <w:widowControl/>
        <w:spacing w:line="240" w:lineRule="auto"/>
        <w:rPr>
          <w:i/>
          <w:sz w:val="36"/>
        </w:rPr>
      </w:pPr>
      <w:bookmarkStart w:id="13" w:name="_Toc163198119"/>
      <w:r>
        <w:br w:type="page"/>
      </w:r>
    </w:p>
    <w:p w14:paraId="183F6C0F" w14:textId="4CBD3B1D" w:rsidR="00B274AB" w:rsidRPr="00CD6474" w:rsidRDefault="00B274AB" w:rsidP="00B274AB">
      <w:pPr>
        <w:pStyle w:val="Formatvorlage1"/>
      </w:pPr>
      <w:r w:rsidRPr="00CD6474">
        <w:t>Arbeiten in den letzten 6 Monaten</w:t>
      </w:r>
      <w:bookmarkEnd w:id="13"/>
    </w:p>
    <w:p w14:paraId="257C00F5" w14:textId="5CDC6AD5" w:rsidR="00F65EAD" w:rsidRPr="00CD6474" w:rsidRDefault="00B274AB" w:rsidP="004F3EEF">
      <w:pPr>
        <w:pStyle w:val="Main"/>
        <w:numPr>
          <w:ilvl w:val="0"/>
          <w:numId w:val="19"/>
        </w:numPr>
      </w:pPr>
      <w:r w:rsidRPr="00CD6474">
        <w:t>Neuentwicklung vo</w:t>
      </w:r>
      <w:r w:rsidR="00F65EAD" w:rsidRPr="00CD6474">
        <w:t>m</w:t>
      </w:r>
      <w:r w:rsidRPr="00CD6474">
        <w:t xml:space="preserve"> LEIS </w:t>
      </w:r>
    </w:p>
    <w:p w14:paraId="3EB09302" w14:textId="77777777" w:rsidR="00F65EAD" w:rsidRPr="00CD6474" w:rsidRDefault="00B274AB" w:rsidP="004F3EEF">
      <w:pPr>
        <w:pStyle w:val="Main"/>
        <w:numPr>
          <w:ilvl w:val="0"/>
          <w:numId w:val="19"/>
        </w:numPr>
      </w:pPr>
      <w:r w:rsidRPr="00CD6474">
        <w:t xml:space="preserve">Reports auf Basis von DevExtreme Reports erstellen </w:t>
      </w:r>
    </w:p>
    <w:p w14:paraId="4E73BF52" w14:textId="77777777" w:rsidR="00F65EAD" w:rsidRPr="00CD6474" w:rsidRDefault="00B274AB" w:rsidP="004F3EEF">
      <w:pPr>
        <w:pStyle w:val="Main"/>
        <w:numPr>
          <w:ilvl w:val="0"/>
          <w:numId w:val="19"/>
        </w:numPr>
      </w:pPr>
      <w:r w:rsidRPr="00CD6474">
        <w:t xml:space="preserve">Erweiterungen an bestehenden ASP.net Core Web APIs für die Reports und für die Angular Webapplikationen </w:t>
      </w:r>
    </w:p>
    <w:p w14:paraId="4BF45B60" w14:textId="23F5D51B" w:rsidR="00F65EAD" w:rsidRPr="00CD6474" w:rsidRDefault="00B274AB" w:rsidP="004F3EEF">
      <w:pPr>
        <w:pStyle w:val="Main"/>
        <w:numPr>
          <w:ilvl w:val="0"/>
          <w:numId w:val="19"/>
        </w:numPr>
      </w:pPr>
      <w:r w:rsidRPr="00CD6474">
        <w:t>QR</w:t>
      </w:r>
      <w:r w:rsidR="00297C03">
        <w:t>-</w:t>
      </w:r>
      <w:r w:rsidRPr="00CD6474">
        <w:t>Code Rechnungsgenerator als Kommandozeilen</w:t>
      </w:r>
      <w:r w:rsidR="00297C03">
        <w:t>p</w:t>
      </w:r>
      <w:r w:rsidR="00F65EAD" w:rsidRPr="00CD6474">
        <w:t>rogramm</w:t>
      </w:r>
    </w:p>
    <w:p w14:paraId="3E1D0BFC" w14:textId="04A869ED" w:rsidR="00F65EAD" w:rsidRPr="00CD6474" w:rsidRDefault="00B274AB" w:rsidP="00F65EAD">
      <w:pPr>
        <w:pStyle w:val="Main"/>
        <w:ind w:left="360"/>
      </w:pPr>
      <w:r w:rsidRPr="00CD6474">
        <w:t xml:space="preserve"> </w:t>
      </w:r>
    </w:p>
    <w:p w14:paraId="54212735" w14:textId="7B61A539" w:rsidR="00B274AB" w:rsidRPr="00CD6474" w:rsidRDefault="00B274AB" w:rsidP="00F65EAD">
      <w:pPr>
        <w:pStyle w:val="Main"/>
      </w:pPr>
      <w:r w:rsidRPr="00CD6474">
        <w:t>Es waren alle aufgeführten Aufgaben von grösserem Umfang. Dabei kamen die Programmiersprachen C# und T-SQL, sowie das Framework Angular zum Einsatz. Diese Arbeiten wurden in Vollzeit ausgeführt.</w:t>
      </w:r>
    </w:p>
    <w:p w14:paraId="4008966A" w14:textId="4C0A5FFF" w:rsidR="003601C9" w:rsidRPr="00CD6474" w:rsidRDefault="003601C9" w:rsidP="003601C9">
      <w:pPr>
        <w:pStyle w:val="Main"/>
      </w:pPr>
    </w:p>
    <w:p w14:paraId="71553CC8" w14:textId="77777777" w:rsidR="0052594D" w:rsidRPr="00CD6474" w:rsidRDefault="0052594D">
      <w:pPr>
        <w:widowControl/>
        <w:spacing w:line="240" w:lineRule="auto"/>
        <w:rPr>
          <w:b/>
          <w:i/>
          <w:sz w:val="40"/>
        </w:rPr>
      </w:pPr>
      <w:r w:rsidRPr="00CD6474">
        <w:br w:type="page"/>
      </w:r>
    </w:p>
    <w:p w14:paraId="3415381F" w14:textId="1821B4CD" w:rsidR="0023228F" w:rsidRPr="00CD6474" w:rsidRDefault="0023228F" w:rsidP="003601C9">
      <w:pPr>
        <w:pStyle w:val="Ebene2"/>
      </w:pPr>
      <w:bookmarkStart w:id="14" w:name="_Toc163198120"/>
      <w:r w:rsidRPr="00CD6474">
        <w:lastRenderedPageBreak/>
        <w:t>Projektaufbauorganisation</w:t>
      </w:r>
      <w:bookmarkEnd w:id="14"/>
    </w:p>
    <w:p w14:paraId="5A87AA5E" w14:textId="197BA6F8" w:rsidR="00911F96" w:rsidRPr="00CD6474" w:rsidRDefault="00554DA0" w:rsidP="005B3C2C">
      <w:pPr>
        <w:pStyle w:val="Formatvorlage1"/>
      </w:pPr>
      <w:bookmarkStart w:id="15" w:name="_Toc163198121"/>
      <w:r w:rsidRPr="00CD6474">
        <w:t>Projektumfeld</w:t>
      </w:r>
      <w:bookmarkEnd w:id="15"/>
    </w:p>
    <w:p w14:paraId="0DB40E4B" w14:textId="7900B308" w:rsidR="00554DA0" w:rsidRPr="00CD6474" w:rsidRDefault="00B11944" w:rsidP="00A77728">
      <w:pPr>
        <w:pStyle w:val="Formatvorlage2"/>
      </w:pPr>
      <w:bookmarkStart w:id="16" w:name="_Toc163198122"/>
      <w:r w:rsidRPr="00CD6474">
        <w:t>Softec</w:t>
      </w:r>
      <w:r w:rsidR="00554DA0" w:rsidRPr="00CD6474">
        <w:t xml:space="preserve"> AG</w:t>
      </w:r>
      <w:bookmarkEnd w:id="16"/>
    </w:p>
    <w:p w14:paraId="73FBE241" w14:textId="2A362FA5" w:rsidR="005B3C2C" w:rsidRPr="00CD6474" w:rsidRDefault="005B3C2C" w:rsidP="005B3C2C">
      <w:pPr>
        <w:pStyle w:val="Main"/>
      </w:pPr>
      <w:r w:rsidRPr="00CD6474">
        <w:t>Im Bereich Software</w:t>
      </w:r>
      <w:r w:rsidR="00297C03">
        <w:t>-</w:t>
      </w:r>
      <w:r w:rsidRPr="00CD6474">
        <w:t>Engineering entwickelt die Softec AG in Steinhausen Applikationen für diverse Kunden innerhalb der Schweiz. Ihre Produkte dienen unter anderem der interkantonalen Landwirtschaftsdatenerhebung, der Einsatzerfassung polizeilicher Dienste im Kanton Zürich, oder dem Aufbau und Betrieb von Geoinformationssystemen.</w:t>
      </w:r>
      <w:r w:rsidR="0052594D" w:rsidRPr="00CD6474">
        <w:t xml:space="preserve"> Die Softec ist jedoch nicht nur im Bereich Software</w:t>
      </w:r>
      <w:r w:rsidR="00297C03">
        <w:t>-</w:t>
      </w:r>
      <w:r w:rsidR="0052594D" w:rsidRPr="00CD6474">
        <w:t>Engineering tätig, sondern auch in den Bereichen Platform Engineering, Network Engineering, Security Engineering und Operation Services.</w:t>
      </w:r>
    </w:p>
    <w:p w14:paraId="2B6E954A" w14:textId="062CDE38" w:rsidR="0052594D" w:rsidRPr="00CD6474" w:rsidRDefault="0052594D" w:rsidP="00E10A31">
      <w:pPr>
        <w:pStyle w:val="Formatvorlage3"/>
      </w:pPr>
      <w:bookmarkStart w:id="17" w:name="_Toc163198123"/>
      <w:r w:rsidRPr="00CD6474">
        <w:t>Code</w:t>
      </w:r>
      <w:r w:rsidR="00A8455F">
        <w:t>f</w:t>
      </w:r>
      <w:r w:rsidRPr="00CD6474">
        <w:t>athers</w:t>
      </w:r>
      <w:bookmarkEnd w:id="17"/>
    </w:p>
    <w:p w14:paraId="05709917" w14:textId="4106A228" w:rsidR="0052594D" w:rsidRPr="00CD6474" w:rsidRDefault="0052594D" w:rsidP="0052594D">
      <w:pPr>
        <w:pStyle w:val="Main"/>
      </w:pPr>
      <w:r w:rsidRPr="00CD6474">
        <w:t>«Code</w:t>
      </w:r>
      <w:r w:rsidR="00A8455F">
        <w:t>f</w:t>
      </w:r>
      <w:r w:rsidRPr="00CD6474">
        <w:t>athers» ist eines der beiden Software</w:t>
      </w:r>
      <w:r w:rsidR="00297C03">
        <w:t>-</w:t>
      </w:r>
      <w:r w:rsidRPr="00CD6474">
        <w:t>Engineering Team</w:t>
      </w:r>
      <w:r w:rsidR="00793F19" w:rsidRPr="00CD6474">
        <w:t>s</w:t>
      </w:r>
      <w:r w:rsidRPr="00CD6474">
        <w:t xml:space="preserve"> der Softec</w:t>
      </w:r>
      <w:r w:rsidR="000676C0" w:rsidRPr="00CD6474">
        <w:t>. Im Team Code Fathers werden Individualsoftware für diverse Kunden und integrierte Businessprozesse entwickelt, sowie bestehende Applikationen gewartet.</w:t>
      </w:r>
      <w:r w:rsidRPr="00CD6474">
        <w:t xml:space="preserve"> </w:t>
      </w:r>
    </w:p>
    <w:p w14:paraId="2BE810F0" w14:textId="65273A91" w:rsidR="0052594D" w:rsidRPr="00CD6474" w:rsidRDefault="0052594D" w:rsidP="00E10A31">
      <w:pPr>
        <w:pStyle w:val="Formatvorlage3"/>
      </w:pPr>
      <w:bookmarkStart w:id="18" w:name="_Toc163198124"/>
      <w:r w:rsidRPr="00CD6474">
        <w:t>LAWIS</w:t>
      </w:r>
      <w:bookmarkEnd w:id="18"/>
    </w:p>
    <w:p w14:paraId="307D71CE" w14:textId="02C79995" w:rsidR="0052594D" w:rsidRPr="00CD6474" w:rsidRDefault="0052594D" w:rsidP="001A3C09">
      <w:pPr>
        <w:pStyle w:val="Main"/>
      </w:pPr>
      <w:r w:rsidRPr="00CD6474">
        <w:t>«LAWIS» ist ebenfalls ein Software</w:t>
      </w:r>
      <w:r w:rsidR="00297C03">
        <w:t>-</w:t>
      </w:r>
      <w:r w:rsidRPr="00CD6474">
        <w:t xml:space="preserve">Engineering Team der Softec. Das Team LAWIS beschäftigt sich mit </w:t>
      </w:r>
      <w:r w:rsidR="000676C0" w:rsidRPr="00CD6474">
        <w:t>der interkantonalen Landwirtschaftsdatenerfassung der Deutschschweiz</w:t>
      </w:r>
      <w:r w:rsidR="001A3C09">
        <w:t xml:space="preserve"> und ist die Lösung für Kantone und </w:t>
      </w:r>
      <w:r w:rsidR="006A025A">
        <w:t>Landwirte,</w:t>
      </w:r>
      <w:r w:rsidR="001A3C09">
        <w:t xml:space="preserve"> um Subventionen zu berechnen.</w:t>
      </w:r>
    </w:p>
    <w:p w14:paraId="76E2D095" w14:textId="74F265BA" w:rsidR="00E10A31" w:rsidRPr="00CD6474" w:rsidRDefault="00E10A31" w:rsidP="00E10A31">
      <w:pPr>
        <w:pStyle w:val="Formatvorlage2"/>
      </w:pPr>
      <w:bookmarkStart w:id="19" w:name="_Toc163198125"/>
      <w:r w:rsidRPr="00CD6474">
        <w:t>bildxzug Lehre im Verbund</w:t>
      </w:r>
      <w:bookmarkEnd w:id="19"/>
    </w:p>
    <w:p w14:paraId="39D17D46" w14:textId="33F5F7F4" w:rsidR="001F6E55" w:rsidRPr="00CD6474" w:rsidRDefault="00E10A31" w:rsidP="00E10A31">
      <w:pPr>
        <w:pStyle w:val="Main"/>
      </w:pPr>
      <w:r w:rsidRPr="00CD6474">
        <w:t>Die bildxzug ist ein Lehrbetrieb welcher Lehrlinge an andere Firmen vermittelt und sie in ihrer Lehre begleitet und unterstützt. Sie unterstützt Lehrlinge mit verschiedensten Angeboten, organisiert Anlässe und berät Lehrlinge sollten Schwierigkeiten während der Lehre auftauchen.</w:t>
      </w:r>
    </w:p>
    <w:p w14:paraId="0F300C8D" w14:textId="77777777" w:rsidR="00CC68F8" w:rsidRPr="00CD6474" w:rsidRDefault="00CC68F8">
      <w:pPr>
        <w:widowControl/>
        <w:spacing w:line="240" w:lineRule="auto"/>
        <w:rPr>
          <w:i/>
          <w:sz w:val="36"/>
        </w:rPr>
      </w:pPr>
      <w:r w:rsidRPr="00CD6474">
        <w:br w:type="page"/>
      </w:r>
    </w:p>
    <w:p w14:paraId="223BA01B" w14:textId="6021E3E1" w:rsidR="00E10A31" w:rsidRPr="00CD6474" w:rsidRDefault="00717F0C" w:rsidP="00BD6481">
      <w:pPr>
        <w:pStyle w:val="Formatvorlage1"/>
      </w:pPr>
      <w:bookmarkStart w:id="20" w:name="_Toc163198126"/>
      <w:r w:rsidRPr="00CD6474">
        <w:lastRenderedPageBreak/>
        <w:t>Projektorganis</w:t>
      </w:r>
      <w:r w:rsidR="009709AB" w:rsidRPr="00CD6474">
        <w:t>a</w:t>
      </w:r>
      <w:r w:rsidRPr="00CD6474">
        <w:t>t</w:t>
      </w:r>
      <w:r w:rsidR="009709AB" w:rsidRPr="00CD6474">
        <w:t>ion</w:t>
      </w:r>
      <w:bookmarkEnd w:id="20"/>
    </w:p>
    <w:p w14:paraId="014F3CEA" w14:textId="42C8287C" w:rsidR="00BD6481" w:rsidRPr="00CD6474" w:rsidRDefault="001A3C09" w:rsidP="00EA24AC">
      <w:pPr>
        <w:pStyle w:val="Beschriftung"/>
      </w:pPr>
      <w:r>
        <w:rPr>
          <w:noProof/>
        </w:rPr>
        <w:drawing>
          <wp:inline distT="0" distB="0" distL="0" distR="0" wp14:anchorId="3CC66D68" wp14:editId="278F95BC">
            <wp:extent cx="6134100" cy="2657475"/>
            <wp:effectExtent l="0" t="0" r="0" b="9525"/>
            <wp:docPr id="8364967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4100" cy="2657475"/>
                    </a:xfrm>
                    <a:prstGeom prst="rect">
                      <a:avLst/>
                    </a:prstGeom>
                    <a:noFill/>
                    <a:ln>
                      <a:noFill/>
                    </a:ln>
                  </pic:spPr>
                </pic:pic>
              </a:graphicData>
            </a:graphic>
          </wp:inline>
        </w:drawing>
      </w:r>
    </w:p>
    <w:p w14:paraId="1697C2DA" w14:textId="57F2B6BC" w:rsidR="00EA24AC" w:rsidRPr="00CD6474" w:rsidRDefault="00EA24AC" w:rsidP="00EA24AC">
      <w:pPr>
        <w:pStyle w:val="Beschriftung"/>
      </w:pPr>
      <w:r w:rsidRPr="00CD6474">
        <w:t>Abbildung 2.2</w:t>
      </w:r>
      <w:r w:rsidRPr="00CD6474">
        <w:tab/>
      </w:r>
      <w:r w:rsidRPr="00CD6474">
        <w:tab/>
        <w:t>Projektorganisation</w:t>
      </w:r>
    </w:p>
    <w:p w14:paraId="57E07948" w14:textId="77777777" w:rsidR="00CC68F8" w:rsidRPr="00CD6474" w:rsidRDefault="00CC68F8">
      <w:pPr>
        <w:widowControl/>
        <w:spacing w:line="240" w:lineRule="auto"/>
        <w:rPr>
          <w:i/>
          <w:sz w:val="32"/>
        </w:rPr>
      </w:pPr>
      <w:r w:rsidRPr="00CD6474">
        <w:br w:type="page"/>
      </w:r>
    </w:p>
    <w:p w14:paraId="32262A6F" w14:textId="415E4095" w:rsidR="0051788E" w:rsidRPr="00CD6474" w:rsidRDefault="00BD6481" w:rsidP="0051788E">
      <w:pPr>
        <w:pStyle w:val="Formatvorlage2"/>
      </w:pPr>
      <w:bookmarkStart w:id="21" w:name="_Toc163198127"/>
      <w:r w:rsidRPr="00CD6474">
        <w:lastRenderedPageBreak/>
        <w:t>Beteiligte Personen</w:t>
      </w:r>
      <w:bookmarkEnd w:id="21"/>
    </w:p>
    <w:p w14:paraId="378E334A" w14:textId="409BB456" w:rsidR="000F52EC" w:rsidRPr="00CD6474" w:rsidRDefault="00B11944" w:rsidP="0051788E">
      <w:pPr>
        <w:pStyle w:val="Main"/>
        <w:pBdr>
          <w:left w:val="single" w:sz="24" w:space="4" w:color="7F7F7F" w:themeColor="text1" w:themeTint="80"/>
        </w:pBdr>
        <w:tabs>
          <w:tab w:val="left" w:pos="284"/>
          <w:tab w:val="left" w:pos="2410"/>
        </w:tabs>
        <w:spacing w:before="120" w:line="360" w:lineRule="auto"/>
        <w:ind w:left="284"/>
        <w:rPr>
          <w:b/>
        </w:rPr>
      </w:pPr>
      <w:r w:rsidRPr="00CD6474">
        <w:rPr>
          <w:b/>
        </w:rPr>
        <w:t>Dani Bomatter</w:t>
      </w:r>
      <w:r w:rsidR="00A66328" w:rsidRPr="00CD6474">
        <w:rPr>
          <w:b/>
        </w:rPr>
        <w:tab/>
      </w:r>
      <w:r w:rsidRPr="00CD6474">
        <w:rPr>
          <w:b/>
        </w:rPr>
        <w:tab/>
      </w:r>
      <w:r w:rsidRPr="00CD6474">
        <w:rPr>
          <w:b/>
        </w:rPr>
        <w:tab/>
      </w:r>
      <w:r w:rsidR="00A66328" w:rsidRPr="00CD6474">
        <w:rPr>
          <w:b/>
        </w:rPr>
        <w:t>Hauptexperte</w:t>
      </w:r>
    </w:p>
    <w:p w14:paraId="65525E05" w14:textId="3EA4BF6C" w:rsidR="000F52EC" w:rsidRPr="00CD6474" w:rsidRDefault="0051788E" w:rsidP="002562F1">
      <w:pPr>
        <w:pStyle w:val="Main"/>
        <w:pBdr>
          <w:left w:val="single" w:sz="24" w:space="4" w:color="7F7F7F" w:themeColor="text1" w:themeTint="80"/>
        </w:pBdr>
        <w:tabs>
          <w:tab w:val="left" w:pos="284"/>
          <w:tab w:val="left" w:pos="2410"/>
        </w:tabs>
        <w:spacing w:line="276" w:lineRule="auto"/>
        <w:ind w:left="284"/>
      </w:pPr>
      <w:r w:rsidRPr="00CD6474">
        <w:t>E-Mail</w:t>
      </w:r>
      <w:r w:rsidR="000F52EC" w:rsidRPr="00CD6474">
        <w:tab/>
      </w:r>
      <w:r w:rsidR="00B11944" w:rsidRPr="00CD6474">
        <w:tab/>
      </w:r>
      <w:r w:rsidR="00B11944" w:rsidRPr="00CD6474">
        <w:tab/>
        <w:t>dani.bomatter@sisag.ch</w:t>
      </w:r>
    </w:p>
    <w:p w14:paraId="05959142" w14:textId="169C5793" w:rsidR="00080DE4" w:rsidRPr="00CD6474" w:rsidRDefault="0051788E" w:rsidP="00080DE4">
      <w:pPr>
        <w:pStyle w:val="Main"/>
        <w:pBdr>
          <w:left w:val="single" w:sz="24" w:space="4" w:color="7F7F7F" w:themeColor="text1" w:themeTint="80"/>
        </w:pBdr>
        <w:tabs>
          <w:tab w:val="left" w:pos="284"/>
          <w:tab w:val="left" w:pos="2410"/>
        </w:tabs>
        <w:spacing w:after="120" w:line="276" w:lineRule="auto"/>
        <w:ind w:left="284"/>
      </w:pPr>
      <w:r w:rsidRPr="00CD6474">
        <w:t>Telefon</w:t>
      </w:r>
      <w:r w:rsidR="000F52EC" w:rsidRPr="00CD6474">
        <w:tab/>
      </w:r>
      <w:r w:rsidR="00B11944" w:rsidRPr="00CD6474">
        <w:tab/>
      </w:r>
      <w:r w:rsidR="00B11944" w:rsidRPr="00CD6474">
        <w:tab/>
        <w:t>041 875 07 33</w:t>
      </w:r>
    </w:p>
    <w:p w14:paraId="19A32CC7" w14:textId="161ACCB3" w:rsidR="0051788E" w:rsidRPr="00CD6474" w:rsidRDefault="0051788E" w:rsidP="00DB3CB2">
      <w:pPr>
        <w:pStyle w:val="Main"/>
        <w:tabs>
          <w:tab w:val="left" w:pos="2410"/>
        </w:tabs>
        <w:spacing w:line="276" w:lineRule="auto"/>
      </w:pPr>
    </w:p>
    <w:p w14:paraId="508B4731" w14:textId="5F538FA4" w:rsidR="00080DE4" w:rsidRPr="00CD6474" w:rsidRDefault="00B11944" w:rsidP="00080DE4">
      <w:pPr>
        <w:pStyle w:val="Main"/>
        <w:pBdr>
          <w:left w:val="single" w:sz="24" w:space="4" w:color="7F7F7F" w:themeColor="text1" w:themeTint="80"/>
        </w:pBdr>
        <w:tabs>
          <w:tab w:val="left" w:pos="284"/>
          <w:tab w:val="left" w:pos="2410"/>
        </w:tabs>
        <w:spacing w:before="120" w:line="360" w:lineRule="auto"/>
        <w:ind w:left="284"/>
        <w:rPr>
          <w:b/>
        </w:rPr>
      </w:pPr>
      <w:r w:rsidRPr="00CD6474">
        <w:rPr>
          <w:b/>
        </w:rPr>
        <w:t>Stefan Spirgi</w:t>
      </w:r>
      <w:r w:rsidR="00A66328" w:rsidRPr="00CD6474">
        <w:rPr>
          <w:b/>
        </w:rPr>
        <w:tab/>
      </w:r>
      <w:r w:rsidRPr="00CD6474">
        <w:rPr>
          <w:b/>
        </w:rPr>
        <w:tab/>
      </w:r>
      <w:r w:rsidRPr="00CD6474">
        <w:rPr>
          <w:b/>
        </w:rPr>
        <w:tab/>
      </w:r>
      <w:r w:rsidR="00A66328" w:rsidRPr="00CD6474">
        <w:rPr>
          <w:b/>
        </w:rPr>
        <w:t>Nebenexperte</w:t>
      </w:r>
    </w:p>
    <w:p w14:paraId="491282DD" w14:textId="376B877E" w:rsidR="0051788E" w:rsidRPr="00CD6474" w:rsidRDefault="0051788E" w:rsidP="0051788E">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stefan.spirgi@vontobel.com</w:t>
      </w:r>
    </w:p>
    <w:p w14:paraId="1DCC0DE1" w14:textId="77777777" w:rsidR="005A26CC" w:rsidRPr="00CD6474" w:rsidRDefault="0051788E"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079 217 74 18</w:t>
      </w:r>
    </w:p>
    <w:p w14:paraId="383D30A7" w14:textId="77777777" w:rsidR="005A26CC" w:rsidRPr="00CD6474" w:rsidRDefault="005A26CC" w:rsidP="005A26CC">
      <w:pPr>
        <w:pStyle w:val="Main"/>
        <w:tabs>
          <w:tab w:val="left" w:pos="2410"/>
        </w:tabs>
        <w:spacing w:line="276" w:lineRule="auto"/>
        <w:ind w:left="284"/>
      </w:pPr>
    </w:p>
    <w:p w14:paraId="1E804E30" w14:textId="77777777"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rPr>
      </w:pPr>
      <w:r w:rsidRPr="00CD6474">
        <w:rPr>
          <w:b/>
        </w:rPr>
        <w:t>Jens Eger</w:t>
      </w:r>
      <w:r w:rsidRPr="00CD6474">
        <w:rPr>
          <w:b/>
        </w:rPr>
        <w:tab/>
      </w:r>
      <w:r w:rsidRPr="00CD6474">
        <w:rPr>
          <w:b/>
        </w:rPr>
        <w:tab/>
      </w:r>
      <w:r w:rsidRPr="00CD6474">
        <w:rPr>
          <w:b/>
        </w:rPr>
        <w:tab/>
        <w:t>Verantwortliche Fachkraft</w:t>
      </w:r>
    </w:p>
    <w:p w14:paraId="3B4440E8" w14:textId="77777777"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jens.eger@softec.ch</w:t>
      </w:r>
    </w:p>
    <w:p w14:paraId="6B31ACF8" w14:textId="6EAF5ED0" w:rsidR="005A26CC" w:rsidRPr="00CD6474" w:rsidRDefault="005A26CC"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Pr="00CD6474">
        <w:tab/>
        <w:t>041 747 07 23</w:t>
      </w:r>
    </w:p>
    <w:p w14:paraId="6BC588EC" w14:textId="77777777" w:rsidR="005A26CC" w:rsidRPr="00CD6474" w:rsidRDefault="005A26CC" w:rsidP="005A26CC">
      <w:pPr>
        <w:pStyle w:val="Main"/>
        <w:tabs>
          <w:tab w:val="left" w:pos="2410"/>
        </w:tabs>
        <w:spacing w:line="276" w:lineRule="auto"/>
        <w:ind w:left="284"/>
      </w:pPr>
    </w:p>
    <w:p w14:paraId="1422B60E" w14:textId="3C9B7CCD"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rPr>
      </w:pPr>
      <w:r w:rsidRPr="00CD6474">
        <w:rPr>
          <w:b/>
        </w:rPr>
        <w:t>Michael Näf</w:t>
      </w:r>
      <w:r w:rsidRPr="00CD6474">
        <w:rPr>
          <w:b/>
        </w:rPr>
        <w:tab/>
      </w:r>
      <w:r w:rsidRPr="00CD6474">
        <w:rPr>
          <w:b/>
        </w:rPr>
        <w:tab/>
      </w:r>
      <w:r w:rsidRPr="00CD6474">
        <w:rPr>
          <w:b/>
        </w:rPr>
        <w:tab/>
      </w:r>
      <w:r w:rsidR="001A3C09">
        <w:rPr>
          <w:b/>
        </w:rPr>
        <w:t>Temporäre Stellvertretung</w:t>
      </w:r>
    </w:p>
    <w:p w14:paraId="12AEF55B" w14:textId="16464B19"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michael.naef@softec.ch</w:t>
      </w:r>
    </w:p>
    <w:p w14:paraId="31BBDA55" w14:textId="7F7530F4" w:rsidR="005A26CC" w:rsidRPr="00CD3556" w:rsidRDefault="005A26CC" w:rsidP="005A26CC">
      <w:pPr>
        <w:pStyle w:val="Main"/>
        <w:pBdr>
          <w:left w:val="single" w:sz="24" w:space="4" w:color="7F7F7F" w:themeColor="text1" w:themeTint="80"/>
        </w:pBdr>
        <w:tabs>
          <w:tab w:val="left" w:pos="284"/>
          <w:tab w:val="left" w:pos="2410"/>
        </w:tabs>
        <w:spacing w:after="120" w:line="276" w:lineRule="auto"/>
        <w:ind w:left="284"/>
      </w:pPr>
      <w:r w:rsidRPr="00CD3556">
        <w:t>Telefon</w:t>
      </w:r>
      <w:r w:rsidRPr="00CD3556">
        <w:tab/>
      </w:r>
      <w:r w:rsidRPr="00CD3556">
        <w:tab/>
      </w:r>
      <w:r w:rsidRPr="00CD3556">
        <w:tab/>
        <w:t>041 747 07 39</w:t>
      </w:r>
    </w:p>
    <w:p w14:paraId="06E8755C" w14:textId="0EB3C5CD" w:rsidR="005A26CC" w:rsidRPr="00CD3556" w:rsidRDefault="005A26CC" w:rsidP="005A26CC">
      <w:pPr>
        <w:pStyle w:val="Main"/>
        <w:tabs>
          <w:tab w:val="left" w:pos="2410"/>
        </w:tabs>
        <w:spacing w:line="276" w:lineRule="auto"/>
      </w:pPr>
    </w:p>
    <w:p w14:paraId="7DD568A3" w14:textId="33A0CFB3" w:rsidR="00080DE4" w:rsidRPr="00CD3556" w:rsidRDefault="00B11944" w:rsidP="00080DE4">
      <w:pPr>
        <w:pStyle w:val="Main"/>
        <w:pBdr>
          <w:left w:val="single" w:sz="24" w:space="4" w:color="7F7F7F" w:themeColor="text1" w:themeTint="80"/>
        </w:pBdr>
        <w:tabs>
          <w:tab w:val="left" w:pos="284"/>
          <w:tab w:val="left" w:pos="2410"/>
        </w:tabs>
        <w:spacing w:before="120" w:line="360" w:lineRule="auto"/>
        <w:ind w:left="284"/>
        <w:rPr>
          <w:b/>
        </w:rPr>
      </w:pPr>
      <w:r w:rsidRPr="00CD3556">
        <w:rPr>
          <w:b/>
        </w:rPr>
        <w:t>Christian Schambron</w:t>
      </w:r>
      <w:r w:rsidR="00A308A2" w:rsidRPr="00CD3556">
        <w:rPr>
          <w:b/>
        </w:rPr>
        <w:t>-</w:t>
      </w:r>
      <w:r w:rsidRPr="00CD3556">
        <w:rPr>
          <w:b/>
        </w:rPr>
        <w:t>Leu</w:t>
      </w:r>
      <w:r w:rsidR="00080DE4" w:rsidRPr="00CD3556">
        <w:rPr>
          <w:b/>
        </w:rPr>
        <w:tab/>
      </w:r>
      <w:r w:rsidRPr="00CD3556">
        <w:rPr>
          <w:b/>
        </w:rPr>
        <w:tab/>
      </w:r>
      <w:r w:rsidR="00080DE4" w:rsidRPr="00CD3556">
        <w:rPr>
          <w:b/>
        </w:rPr>
        <w:t>Berufsbildner</w:t>
      </w:r>
    </w:p>
    <w:p w14:paraId="5F742AAB" w14:textId="6907CDE4" w:rsidR="0051788E" w:rsidRPr="00CD3556" w:rsidRDefault="0051788E" w:rsidP="0051788E">
      <w:pPr>
        <w:pStyle w:val="Main"/>
        <w:pBdr>
          <w:left w:val="single" w:sz="24" w:space="4" w:color="7F7F7F" w:themeColor="text1" w:themeTint="80"/>
        </w:pBdr>
        <w:tabs>
          <w:tab w:val="left" w:pos="284"/>
          <w:tab w:val="left" w:pos="2410"/>
        </w:tabs>
        <w:spacing w:line="276" w:lineRule="auto"/>
        <w:ind w:left="284"/>
      </w:pPr>
      <w:r w:rsidRPr="00CD3556">
        <w:t>E-Mail</w:t>
      </w:r>
      <w:r w:rsidRPr="00CD3556">
        <w:tab/>
      </w:r>
      <w:r w:rsidR="00B11944" w:rsidRPr="00CD3556">
        <w:tab/>
      </w:r>
      <w:r w:rsidR="00B11944" w:rsidRPr="00CD3556">
        <w:tab/>
        <w:t>christian.schambron-leu@bildxzug.ch</w:t>
      </w:r>
    </w:p>
    <w:p w14:paraId="0695C6D4" w14:textId="55F9DE9C" w:rsidR="0051788E" w:rsidRPr="00CD6474" w:rsidRDefault="0051788E" w:rsidP="0051788E">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00B11944" w:rsidRPr="00CD6474">
        <w:tab/>
        <w:t>041 544 77 04</w:t>
      </w:r>
    </w:p>
    <w:p w14:paraId="3A63CFAB" w14:textId="7F1BB3EE" w:rsidR="00080DE4" w:rsidRPr="00CD6474" w:rsidRDefault="00080DE4" w:rsidP="00080DE4">
      <w:pPr>
        <w:pStyle w:val="Main"/>
        <w:tabs>
          <w:tab w:val="left" w:pos="2410"/>
        </w:tabs>
        <w:spacing w:line="276" w:lineRule="auto"/>
      </w:pPr>
    </w:p>
    <w:p w14:paraId="50F2EC3E" w14:textId="29FAA8D6" w:rsidR="00211433" w:rsidRPr="00CD6474" w:rsidRDefault="00B11944" w:rsidP="002562F1">
      <w:pPr>
        <w:pStyle w:val="Main"/>
        <w:pBdr>
          <w:left w:val="single" w:sz="24" w:space="4" w:color="7F7F7F" w:themeColor="text1" w:themeTint="80"/>
        </w:pBdr>
        <w:tabs>
          <w:tab w:val="left" w:pos="284"/>
          <w:tab w:val="left" w:pos="2410"/>
        </w:tabs>
        <w:spacing w:before="120" w:line="360" w:lineRule="auto"/>
        <w:ind w:left="284"/>
        <w:rPr>
          <w:b/>
        </w:rPr>
      </w:pPr>
      <w:r w:rsidRPr="00CD6474">
        <w:rPr>
          <w:b/>
        </w:rPr>
        <w:t>Simon André Lötscher</w:t>
      </w:r>
      <w:r w:rsidR="00211433" w:rsidRPr="00CD6474">
        <w:rPr>
          <w:b/>
        </w:rPr>
        <w:tab/>
      </w:r>
      <w:r w:rsidRPr="00CD6474">
        <w:rPr>
          <w:b/>
        </w:rPr>
        <w:tab/>
      </w:r>
      <w:r w:rsidR="00211433" w:rsidRPr="00CD6474">
        <w:rPr>
          <w:b/>
        </w:rPr>
        <w:t>Lernende</w:t>
      </w:r>
      <w:r w:rsidR="00A66328" w:rsidRPr="00CD6474">
        <w:rPr>
          <w:b/>
        </w:rPr>
        <w:t>r</w:t>
      </w:r>
      <w:r w:rsidR="00211433" w:rsidRPr="00CD6474">
        <w:rPr>
          <w:b/>
        </w:rPr>
        <w:t xml:space="preserve"> / Entwickler</w:t>
      </w:r>
    </w:p>
    <w:p w14:paraId="2EDCB192" w14:textId="5AA3CD9B" w:rsidR="00DB3CB2" w:rsidRPr="00CD6474" w:rsidRDefault="00DB3CB2" w:rsidP="00DB3CB2">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simon.loetscher@softec.ch</w:t>
      </w:r>
    </w:p>
    <w:p w14:paraId="6394F153" w14:textId="3A327DFF" w:rsidR="00DB3CB2" w:rsidRPr="00CD6474" w:rsidRDefault="00DB3CB2" w:rsidP="00DB3CB2">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041 755 34 06</w:t>
      </w:r>
    </w:p>
    <w:p w14:paraId="6338753A" w14:textId="77777777" w:rsidR="00DA6366" w:rsidRPr="00CD6474" w:rsidRDefault="00DA6366">
      <w:pPr>
        <w:widowControl/>
        <w:spacing w:line="240" w:lineRule="auto"/>
      </w:pPr>
    </w:p>
    <w:p w14:paraId="7C12EDD8" w14:textId="2695FDDB" w:rsidR="00346769" w:rsidRPr="00CD6474" w:rsidRDefault="00346769">
      <w:pPr>
        <w:widowControl/>
        <w:spacing w:line="240" w:lineRule="auto"/>
        <w:rPr>
          <w:rFonts w:ascii="Imago" w:hAnsi="Imago"/>
        </w:rPr>
      </w:pPr>
      <w:r w:rsidRPr="00CD6474">
        <w:br w:type="page"/>
      </w:r>
    </w:p>
    <w:p w14:paraId="7D3B7FC3" w14:textId="0AEFBDB3" w:rsidR="009709AB" w:rsidRPr="00CD6474" w:rsidRDefault="009709AB" w:rsidP="00A77728">
      <w:pPr>
        <w:pStyle w:val="Formatvorlage1"/>
      </w:pPr>
      <w:bookmarkStart w:id="22" w:name="_Toc163198128"/>
      <w:r w:rsidRPr="00CD6474">
        <w:lastRenderedPageBreak/>
        <w:t>Projektmethode</w:t>
      </w:r>
      <w:bookmarkEnd w:id="22"/>
    </w:p>
    <w:p w14:paraId="3BEB0B0F" w14:textId="0EF0FEEE" w:rsidR="0010755B" w:rsidRPr="00CD6474" w:rsidRDefault="009709AB" w:rsidP="00A77728">
      <w:pPr>
        <w:pStyle w:val="Formatvorlage2"/>
      </w:pPr>
      <w:bookmarkStart w:id="23" w:name="_Toc163198129"/>
      <w:r w:rsidRPr="00CD6474">
        <w:t>Vergleich von Projektmethoden</w:t>
      </w:r>
      <w:bookmarkEnd w:id="23"/>
    </w:p>
    <w:p w14:paraId="24E5D9C9" w14:textId="7B80C377" w:rsidR="00BD6481" w:rsidRPr="00CD6474" w:rsidRDefault="002E4A97" w:rsidP="00BD6481">
      <w:pPr>
        <w:pStyle w:val="Main"/>
      </w:pPr>
      <w:r>
        <w:t xml:space="preserve">Ich möchte mich gut informiert für die am besten passende Projektmethode für meine Arbeit entscheiden. Aus diesem Grund liste ich hier drei </w:t>
      </w:r>
      <w:r w:rsidR="00297C03">
        <w:t>Projektmethoden,</w:t>
      </w:r>
      <w:r>
        <w:t xml:space="preserve"> welche ich während der Ausbildung kennengelernt habe auf, vergleiche sie, und wähle daraus die beste Option für meine IPA.</w:t>
      </w:r>
    </w:p>
    <w:p w14:paraId="08524D9A" w14:textId="77777777" w:rsidR="00911F96" w:rsidRPr="00CD6474" w:rsidRDefault="00911F96" w:rsidP="0010755B">
      <w:pPr>
        <w:pStyle w:val="Main"/>
      </w:pPr>
    </w:p>
    <w:p w14:paraId="73F7ABEF" w14:textId="7C1AADB6" w:rsidR="00851FD8" w:rsidRPr="00CD6474" w:rsidRDefault="0005764C" w:rsidP="00A77728">
      <w:pPr>
        <w:pStyle w:val="Formatvorlage3"/>
      </w:pPr>
      <w:bookmarkStart w:id="24" w:name="_Toc163198130"/>
      <w:r w:rsidRPr="00CD6474">
        <w:t>IPERKA</w:t>
      </w:r>
      <w:bookmarkEnd w:id="24"/>
    </w:p>
    <w:p w14:paraId="507AC096" w14:textId="4CC27E95" w:rsidR="008E5A66" w:rsidRPr="00CD6474" w:rsidRDefault="00700509" w:rsidP="00C511F8">
      <w:pPr>
        <w:pStyle w:val="Main"/>
      </w:pPr>
      <w:r w:rsidRPr="00CD6474">
        <w:rPr>
          <w:noProof/>
        </w:rPr>
        <mc:AlternateContent>
          <mc:Choice Requires="wps">
            <w:drawing>
              <wp:anchor distT="45720" distB="45720" distL="114300" distR="114300" simplePos="0" relativeHeight="251662336" behindDoc="1" locked="0" layoutInCell="1" allowOverlap="1" wp14:anchorId="375F3767" wp14:editId="4084E01D">
                <wp:simplePos x="0" y="0"/>
                <wp:positionH relativeFrom="column">
                  <wp:posOffset>3107027</wp:posOffset>
                </wp:positionH>
                <wp:positionV relativeFrom="paragraph">
                  <wp:posOffset>12617</wp:posOffset>
                </wp:positionV>
                <wp:extent cx="3131820" cy="2059388"/>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059388"/>
                        </a:xfrm>
                        <a:prstGeom prst="rect">
                          <a:avLst/>
                        </a:prstGeom>
                        <a:solidFill>
                          <a:srgbClr val="FFFFFF"/>
                        </a:solidFill>
                        <a:ln w="9525">
                          <a:noFill/>
                          <a:miter lim="800000"/>
                          <a:headEnd/>
                          <a:tailEnd/>
                        </a:ln>
                      </wps:spPr>
                      <wps:txb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98446B">
                              <w:rPr>
                                <w:vertAlign w:val="super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F3767" id="Textfeld 2" o:spid="_x0000_s1027" type="#_x0000_t202" style="position:absolute;left:0;text-align:left;margin-left:244.65pt;margin-top:1pt;width:246.6pt;height:162.1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" stroked="f">
                <v:textbo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98446B">
                        <w:rPr>
                          <w:vertAlign w:val="superscript"/>
                        </w:rPr>
                        <w:t>[1]</w:t>
                      </w:r>
                    </w:p>
                  </w:txbxContent>
                </v:textbox>
              </v:shape>
            </w:pict>
          </mc:Fallback>
        </mc:AlternateContent>
      </w:r>
      <w:r w:rsidRPr="00CD6474">
        <w:rPr>
          <w:noProof/>
        </w:rPr>
        <w:drawing>
          <wp:inline distT="0" distB="0" distL="0" distR="0" wp14:anchorId="2D47FF3D" wp14:editId="5A94AC01">
            <wp:extent cx="2951795" cy="2430780"/>
            <wp:effectExtent l="0" t="0" r="1270" b="7620"/>
            <wp:docPr id="76924734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8737" cy="2436496"/>
                    </a:xfrm>
                    <a:prstGeom prst="rect">
                      <a:avLst/>
                    </a:prstGeom>
                    <a:noFill/>
                    <a:ln>
                      <a:noFill/>
                    </a:ln>
                  </pic:spPr>
                </pic:pic>
              </a:graphicData>
            </a:graphic>
          </wp:inline>
        </w:drawing>
      </w:r>
    </w:p>
    <w:p w14:paraId="188F9B98" w14:textId="623698AC" w:rsidR="00EA24AC" w:rsidRPr="00CD6474" w:rsidRDefault="00EA24AC" w:rsidP="00EA24AC">
      <w:pPr>
        <w:pStyle w:val="Beschriftung"/>
      </w:pPr>
      <w:r w:rsidRPr="00CD6474">
        <w:t>Abbildung 2.3.1.1</w:t>
      </w:r>
      <w:r w:rsidRPr="00CD6474">
        <w:tab/>
        <w:t>IPERKA</w:t>
      </w:r>
    </w:p>
    <w:p w14:paraId="623CF83C" w14:textId="53BC7021" w:rsidR="00F96016" w:rsidRPr="00CD6474" w:rsidRDefault="0005764C" w:rsidP="00F96016">
      <w:pPr>
        <w:pStyle w:val="Formatvorlage3"/>
      </w:pPr>
      <w:bookmarkStart w:id="25" w:name="_Toc163198131"/>
      <w:r w:rsidRPr="00CD6474">
        <w:t>Wasserfall</w:t>
      </w:r>
      <w:bookmarkEnd w:id="25"/>
    </w:p>
    <w:p w14:paraId="580BF627" w14:textId="7F2694B3" w:rsidR="00F96016" w:rsidRPr="00CD6474" w:rsidRDefault="002E4A97" w:rsidP="00700509">
      <w:pPr>
        <w:pStyle w:val="Main"/>
      </w:pPr>
      <w:r w:rsidRPr="00CD6474">
        <w:rPr>
          <w:noProof/>
        </w:rPr>
        <mc:AlternateContent>
          <mc:Choice Requires="wps">
            <w:drawing>
              <wp:anchor distT="45720" distB="45720" distL="114300" distR="114300" simplePos="0" relativeHeight="251664384" behindDoc="1" locked="0" layoutInCell="1" allowOverlap="1" wp14:anchorId="6FA0DB9C" wp14:editId="0126D7F0">
                <wp:simplePos x="0" y="0"/>
                <wp:positionH relativeFrom="column">
                  <wp:posOffset>3102131</wp:posOffset>
                </wp:positionH>
                <wp:positionV relativeFrom="paragraph">
                  <wp:posOffset>12065</wp:posOffset>
                </wp:positionV>
                <wp:extent cx="3131820" cy="1561381"/>
                <wp:effectExtent l="0" t="0" r="0" b="1270"/>
                <wp:wrapNone/>
                <wp:docPr id="6672791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561381"/>
                        </a:xfrm>
                        <a:prstGeom prst="rect">
                          <a:avLst/>
                        </a:prstGeom>
                        <a:solidFill>
                          <a:srgbClr val="FFFFFF"/>
                        </a:solidFill>
                        <a:ln w="9525">
                          <a:noFill/>
                          <a:miter lim="800000"/>
                          <a:headEnd/>
                          <a:tailEnd/>
                        </a:ln>
                      </wps:spPr>
                      <wps:txbx>
                        <w:txbxContent>
                          <w:p w14:paraId="6C9F306F" w14:textId="1A423F70"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sequenziell</w:t>
                            </w:r>
                            <w:r w:rsidRPr="00CD6474">
                              <w:t>, das heisst eine Aktivität muss beendet sein, bevor eine weitere beginnt. Am Ende jeder Phase soll dokumentiert werden.</w:t>
                            </w:r>
                            <w:r w:rsidR="001804FB" w:rsidRPr="00CD6474">
                              <w:rPr>
                                <w:sz w:val="18"/>
                                <w:szCs w:val="16"/>
                              </w:rPr>
                              <w:t xml:space="preserve"> </w:t>
                            </w:r>
                            <w:r w:rsidR="001804FB" w:rsidRPr="0098446B">
                              <w:rPr>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0DB9C" id="_x0000_s1028" type="#_x0000_t202" style="position:absolute;left:0;text-align:left;margin-left:244.25pt;margin-top:.95pt;width:246.6pt;height:122.9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" stroked="f">
                <v:textbox>
                  <w:txbxContent>
                    <w:p w14:paraId="6C9F306F" w14:textId="1A423F70"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sequenziell</w:t>
                      </w:r>
                      <w:r w:rsidRPr="00CD6474">
                        <w:t>, das heisst eine Aktivität muss beendet sein, bevor eine weitere beginnt. Am Ende jeder Phase soll dokumentiert werden.</w:t>
                      </w:r>
                      <w:r w:rsidR="001804FB" w:rsidRPr="00CD6474">
                        <w:rPr>
                          <w:sz w:val="18"/>
                          <w:szCs w:val="16"/>
                        </w:rPr>
                        <w:t xml:space="preserve"> </w:t>
                      </w:r>
                      <w:r w:rsidR="001804FB" w:rsidRPr="0098446B">
                        <w:rPr>
                          <w:vertAlign w:val="superscript"/>
                        </w:rPr>
                        <w:t>[2]</w:t>
                      </w:r>
                    </w:p>
                  </w:txbxContent>
                </v:textbox>
              </v:shape>
            </w:pict>
          </mc:Fallback>
        </mc:AlternateContent>
      </w:r>
      <w:r w:rsidR="00700509" w:rsidRPr="00CD6474">
        <w:rPr>
          <w:noProof/>
        </w:rPr>
        <w:drawing>
          <wp:inline distT="0" distB="0" distL="0" distR="0" wp14:anchorId="4640C79F" wp14:editId="0B344B52">
            <wp:extent cx="3142899" cy="1318260"/>
            <wp:effectExtent l="0" t="0" r="635" b="0"/>
            <wp:docPr id="2114612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3516" cy="1331102"/>
                    </a:xfrm>
                    <a:prstGeom prst="rect">
                      <a:avLst/>
                    </a:prstGeom>
                    <a:noFill/>
                    <a:ln>
                      <a:noFill/>
                    </a:ln>
                  </pic:spPr>
                </pic:pic>
              </a:graphicData>
            </a:graphic>
          </wp:inline>
        </w:drawing>
      </w:r>
    </w:p>
    <w:p w14:paraId="06F0FA16" w14:textId="56E9E652" w:rsidR="00EA24AC" w:rsidRPr="00CD6474" w:rsidRDefault="00EA24AC" w:rsidP="00EA24AC">
      <w:pPr>
        <w:pStyle w:val="Beschriftung"/>
      </w:pPr>
      <w:r w:rsidRPr="00CD6474">
        <w:t>Abbildung 2.3.1.2</w:t>
      </w:r>
      <w:r w:rsidRPr="00CD6474">
        <w:tab/>
        <w:t>Wasserfall</w:t>
      </w:r>
    </w:p>
    <w:p w14:paraId="3695AC05" w14:textId="77777777" w:rsidR="00EA24AC" w:rsidRPr="00CD6474" w:rsidRDefault="00EA24AC">
      <w:pPr>
        <w:widowControl/>
        <w:spacing w:line="240" w:lineRule="auto"/>
        <w:rPr>
          <w:i/>
          <w:sz w:val="28"/>
        </w:rPr>
      </w:pPr>
      <w:r w:rsidRPr="00CD6474">
        <w:br w:type="page"/>
      </w:r>
    </w:p>
    <w:p w14:paraId="4C50797D" w14:textId="6635BCB7" w:rsidR="00602F6C" w:rsidRPr="00CD6474" w:rsidRDefault="00F96016" w:rsidP="00F96016">
      <w:pPr>
        <w:pStyle w:val="Formatvorlage3"/>
      </w:pPr>
      <w:bookmarkStart w:id="26" w:name="_Toc163198132"/>
      <w:r w:rsidRPr="00CD6474">
        <w:lastRenderedPageBreak/>
        <w:t>Kanban</w:t>
      </w:r>
      <w:bookmarkEnd w:id="26"/>
    </w:p>
    <w:p w14:paraId="489FB4CD" w14:textId="29CC75C5" w:rsidR="00896A84" w:rsidRPr="00CD6474" w:rsidRDefault="002E4A97" w:rsidP="00896A84">
      <w:pPr>
        <w:pStyle w:val="Main"/>
        <w:rPr>
          <w:sz w:val="18"/>
          <w:szCs w:val="16"/>
        </w:rPr>
      </w:pPr>
      <w:r w:rsidRPr="00BB6D7B">
        <w:t>Ursprünglich kommt die Kanban Methode aus der Lean-</w:t>
      </w:r>
      <w:r w:rsidR="00BB6D7B" w:rsidRPr="00BB6D7B">
        <w:t>Produktion</w:t>
      </w:r>
      <w:r w:rsidRPr="00BB6D7B">
        <w:t xml:space="preserve">, sie wurde von Taiichi Ōno bei Toyota entwickelt um </w:t>
      </w:r>
      <w:r w:rsidR="00BB6D7B" w:rsidRPr="00BB6D7B">
        <w:t xml:space="preserve">die Produktivität der Firma verglichen zu Konkurrenten zu steigern. Um Kosten zu minimieren, wurde eine flexible, agile Arbeitsmethodik gesucht. Als sich das Konzept durchsetzte, wurde Kanban von zahlreichen Unternehmen übernommen und auf die </w:t>
      </w:r>
      <w:r w:rsidR="00896A84" w:rsidRPr="00BB6D7B">
        <w:t>Softwareentwicklung und andere Bereiche übertragen. Das Hauptziel von Kanban ist es, den Workflow zu visualisieren, Durchlaufzeiten zu verkürzen, und die Effizienz zu verbessern. Normalerweise wird versucht den Workflow mit einem sogenannten Kanban Board</w:t>
      </w:r>
      <w:r w:rsidR="00896A84" w:rsidRPr="00CD6474">
        <w:t xml:space="preserve"> zu visualisieren.</w:t>
      </w:r>
      <w:r w:rsidR="001804FB" w:rsidRPr="0098446B">
        <w:rPr>
          <w:vertAlign w:val="superscript"/>
        </w:rPr>
        <w:t>[3]</w:t>
      </w:r>
    </w:p>
    <w:p w14:paraId="1DA2B9F1" w14:textId="797598E3" w:rsidR="00094538" w:rsidRPr="00CD6474" w:rsidRDefault="00700509" w:rsidP="00896A84">
      <w:pPr>
        <w:pStyle w:val="Main"/>
      </w:pPr>
      <w:r w:rsidRPr="00CD6474">
        <w:rPr>
          <w:noProof/>
        </w:rPr>
        <w:drawing>
          <wp:inline distT="0" distB="0" distL="0" distR="0" wp14:anchorId="0F7DEEE1" wp14:editId="2F7734E0">
            <wp:extent cx="5650230" cy="1903348"/>
            <wp:effectExtent l="0" t="0" r="7620" b="1905"/>
            <wp:docPr id="4409066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316" cy="1925273"/>
                    </a:xfrm>
                    <a:prstGeom prst="rect">
                      <a:avLst/>
                    </a:prstGeom>
                    <a:noFill/>
                    <a:ln>
                      <a:noFill/>
                    </a:ln>
                  </pic:spPr>
                </pic:pic>
              </a:graphicData>
            </a:graphic>
          </wp:inline>
        </w:drawing>
      </w:r>
    </w:p>
    <w:p w14:paraId="23D0D9C2" w14:textId="58F6307E" w:rsidR="00EA24AC" w:rsidRPr="00CD6474" w:rsidRDefault="00EA24AC" w:rsidP="00EA24AC">
      <w:pPr>
        <w:pStyle w:val="Beschriftung"/>
      </w:pPr>
      <w:r w:rsidRPr="00CD6474">
        <w:t>Abbildung 2.3.1.3</w:t>
      </w:r>
      <w:r w:rsidRPr="00CD6474">
        <w:tab/>
        <w:t>Kanban</w:t>
      </w:r>
      <w:r w:rsidR="004811B1">
        <w:t xml:space="preserve"> B</w:t>
      </w:r>
      <w:r w:rsidRPr="00CD6474">
        <w:t>oard</w:t>
      </w:r>
    </w:p>
    <w:p w14:paraId="502542BD" w14:textId="77777777" w:rsidR="0098446B" w:rsidRDefault="0098446B">
      <w:pPr>
        <w:widowControl/>
        <w:spacing w:line="240" w:lineRule="auto"/>
        <w:rPr>
          <w:i/>
          <w:sz w:val="32"/>
        </w:rPr>
      </w:pPr>
      <w:r>
        <w:br w:type="page"/>
      </w:r>
    </w:p>
    <w:p w14:paraId="06C4050E" w14:textId="23CED099" w:rsidR="00FF345D" w:rsidRPr="00CD6474" w:rsidRDefault="00FF345D" w:rsidP="00A77728">
      <w:pPr>
        <w:pStyle w:val="Formatvorlage2"/>
      </w:pPr>
      <w:bookmarkStart w:id="27" w:name="_Toc163198133"/>
      <w:r w:rsidRPr="00CD6474">
        <w:lastRenderedPageBreak/>
        <w:t>Auswahl der Projektmethode</w:t>
      </w:r>
      <w:bookmarkEnd w:id="27"/>
    </w:p>
    <w:p w14:paraId="0C8C5AFF" w14:textId="33548EA1" w:rsidR="006432F7" w:rsidRDefault="00BB6D7B" w:rsidP="006432F7">
      <w:pPr>
        <w:pStyle w:val="Main"/>
      </w:pPr>
      <w:r>
        <w:t>IPERKA ist die mir am bekanntesten Projektmethode,</w:t>
      </w:r>
      <w:r w:rsidR="006432F7">
        <w:t xml:space="preserve"> da wir ihr in der Lehre immer wieder in der Theorie begegneten, sie aber auch praktisch bei eigenen Projekten verwendeten. </w:t>
      </w:r>
      <w:r>
        <w:t xml:space="preserve">Vorteile von IPERKA </w:t>
      </w:r>
      <w:r w:rsidR="006432F7">
        <w:t>sind,</w:t>
      </w:r>
      <w:r>
        <w:t xml:space="preserve"> dass sie eine sehr agile Projektmethode ist</w:t>
      </w:r>
      <w:r w:rsidR="006432F7">
        <w:t xml:space="preserve"> und</w:t>
      </w:r>
      <w:r>
        <w:t xml:space="preserve"> man</w:t>
      </w:r>
      <w:r w:rsidR="006432F7">
        <w:t xml:space="preserve"> bei der Arbeit mit dieser Projektmethode iterativ vorgeht und </w:t>
      </w:r>
      <w:r>
        <w:t>in einzelnen Sprints</w:t>
      </w:r>
      <w:r w:rsidR="006432F7">
        <w:t xml:space="preserve"> entwickelt,</w:t>
      </w:r>
      <w:r>
        <w:t xml:space="preserve"> welche von Anfang bis Ende klar geplant sind</w:t>
      </w:r>
      <w:r w:rsidR="006432F7">
        <w:t>. Da IPERKA jedoch so viel Gewicht auf die Planung legt, kann die</w:t>
      </w:r>
      <w:r w:rsidR="00644933">
        <w:t xml:space="preserve"> Planung</w:t>
      </w:r>
      <w:r w:rsidR="006432F7">
        <w:t xml:space="preserve"> bei lediglich vier Tagen Entwicklungsaufwand überproportional viel Aufwand beanspruchen. Weiterhin kann kein Kundenfeedback abgeholt werden, da die Arbeit ohne direkten Kundenkontakt abläuft.</w:t>
      </w:r>
    </w:p>
    <w:p w14:paraId="16CB4FFB" w14:textId="77777777" w:rsidR="00845904" w:rsidRDefault="00845904" w:rsidP="006432F7">
      <w:pPr>
        <w:pStyle w:val="Main"/>
      </w:pPr>
    </w:p>
    <w:p w14:paraId="6EAD064F" w14:textId="293D6621" w:rsidR="006432F7" w:rsidRDefault="006432F7" w:rsidP="006432F7">
      <w:pPr>
        <w:pStyle w:val="Main"/>
      </w:pPr>
      <w:r>
        <w:t xml:space="preserve">Wasserfall ist </w:t>
      </w:r>
      <w:r w:rsidR="00644933">
        <w:t xml:space="preserve">eine </w:t>
      </w:r>
      <w:r>
        <w:t>weniger flexible, sequenzielle Projektmethode.</w:t>
      </w:r>
      <w:r w:rsidR="00644933">
        <w:t xml:space="preserve"> S</w:t>
      </w:r>
      <w:r>
        <w:t>ie</w:t>
      </w:r>
      <w:r w:rsidR="00644933">
        <w:t xml:space="preserve"> weist</w:t>
      </w:r>
      <w:r>
        <w:t xml:space="preserve"> insbesondere bei kleineren Projekten </w:t>
      </w:r>
      <w:r w:rsidR="00644933">
        <w:t>einen sehr geringen Verwaltungsaufwand auf und verfügt über klare Meilensteine, dank ihrer linearen Natur ist die Wasserfall</w:t>
      </w:r>
      <w:r w:rsidR="00297C03">
        <w:t>m</w:t>
      </w:r>
      <w:r w:rsidR="00644933">
        <w:t>ethode ausserdem einfach zu verstehen und zu implementieren. Da die Wasserfall</w:t>
      </w:r>
      <w:r w:rsidR="00297C03">
        <w:t>m</w:t>
      </w:r>
      <w:r w:rsidR="00644933">
        <w:t xml:space="preserve">ethode jedoch eine mangelnde Flexibilität aufweist, besteht das Risiko, dass ein </w:t>
      </w:r>
      <w:r w:rsidR="00845904">
        <w:t>Fehler,</w:t>
      </w:r>
      <w:r w:rsidR="00644933">
        <w:t xml:space="preserve"> welcher in der späteren Entwicklung entdeckt wird und gefixt werden muss, die von der Projektmethode linear vorgesehene Arbeit unterbricht, und so die Prinzipien der Projektmethode verletzt.</w:t>
      </w:r>
    </w:p>
    <w:p w14:paraId="67495925" w14:textId="77777777" w:rsidR="00845904" w:rsidRDefault="00845904" w:rsidP="006432F7">
      <w:pPr>
        <w:pStyle w:val="Main"/>
      </w:pPr>
    </w:p>
    <w:p w14:paraId="1392F900" w14:textId="3383D5EF" w:rsidR="00644933" w:rsidRDefault="00644933" w:rsidP="00845904">
      <w:pPr>
        <w:pStyle w:val="Main"/>
      </w:pPr>
      <w:r>
        <w:t xml:space="preserve">Kanban bietet von allen vorgestellten Methoden mit Abstand am meisten Flexibilität, während der Entwicklung können Probleme und Fehler agil in den Ablauf der Methode aufgenommen und bereinigt </w:t>
      </w:r>
      <w:r w:rsidR="00845904">
        <w:t>werden,</w:t>
      </w:r>
      <w:r>
        <w:t xml:space="preserve"> ohne den ganzen Projektfluss zu unterbrechen. Weiterhin liefert Kanban immer wieder funktionierende Resultate, sollte es zu Zeitproblemen kommen können einzelnen Features eine höhere Priorität zugesprochen werden</w:t>
      </w:r>
      <w:r w:rsidR="00845904">
        <w:t xml:space="preserve"> und trotz Zeitdruck kann ein funktionierendes Zwischenresultat geliefert werden. Das grösste potenzielle Problem bei Kanban ist die mangelnde Struktur insbesondere während der Planung, da jedoch innerhalb des Rahmens der IPA am ersten Tag schon ein Zeitplan abgegeben werden muss, und mit dem Zeitplan alle User Stories schon erstellt werden konnten, lässt sich diese Schwäche einfach umgehen. </w:t>
      </w:r>
    </w:p>
    <w:p w14:paraId="4BF36A0E" w14:textId="6DA615CF" w:rsidR="00BB6D7B" w:rsidRDefault="00BB6D7B" w:rsidP="00845904">
      <w:pPr>
        <w:pStyle w:val="Main"/>
      </w:pPr>
    </w:p>
    <w:p w14:paraId="16F6DA52" w14:textId="454C0878" w:rsidR="00EA24AC" w:rsidRPr="00845904" w:rsidRDefault="00845904" w:rsidP="00845904">
      <w:pPr>
        <w:pStyle w:val="Main"/>
      </w:pPr>
      <w:r>
        <w:t xml:space="preserve">Nach sorgfältigem Vergleichen der Projektmethoden und viel Überlegung, habe ich mich entschieden, die Kanban Methode für die IPA zu verwenden. Obwohl IPERKA und das Wasserfallmodell ebenfalls ihre Vorteile für dieses Projekt haben, halte ich Kanban </w:t>
      </w:r>
      <w:r w:rsidR="00297C03">
        <w:t>aufgrund</w:t>
      </w:r>
      <w:r>
        <w:t xml:space="preserve"> seiner Flexibilität und Anpassungsfähigkeit für die am besten geeignete Methode. Insgesamt bin ich davon überzeugt, dass Kanban die richtige Wahl für meine IPA ist, und ich freue mich darauf, mit dieser Methode erfolgreich voranzukommen.</w:t>
      </w:r>
    </w:p>
    <w:p w14:paraId="47941CC6" w14:textId="77777777" w:rsidR="00111880" w:rsidRDefault="00111880">
      <w:pPr>
        <w:widowControl/>
        <w:spacing w:line="240" w:lineRule="auto"/>
        <w:rPr>
          <w:i/>
          <w:sz w:val="32"/>
        </w:rPr>
      </w:pPr>
      <w:bookmarkStart w:id="28" w:name="_Toc163198134"/>
      <w:r>
        <w:br w:type="page"/>
      </w:r>
    </w:p>
    <w:p w14:paraId="47D347B4" w14:textId="26B9F90D" w:rsidR="00FF345D" w:rsidRPr="00CD6474" w:rsidRDefault="00FF345D" w:rsidP="00A77728">
      <w:pPr>
        <w:pStyle w:val="Formatvorlage2"/>
      </w:pPr>
      <w:r w:rsidRPr="00CD6474">
        <w:t>Anwendung der ausgewählten Projektmethode</w:t>
      </w:r>
      <w:bookmarkEnd w:id="28"/>
    </w:p>
    <w:p w14:paraId="15EB99BB" w14:textId="55C228F0" w:rsidR="0018497A" w:rsidRPr="00CD6474" w:rsidRDefault="0018497A" w:rsidP="0018497A">
      <w:pPr>
        <w:pStyle w:val="Main"/>
      </w:pPr>
      <w:r w:rsidRPr="00CD6474">
        <w:t xml:space="preserve">Im Rahmen des Projektes werden User Stories </w:t>
      </w:r>
      <w:r w:rsidR="004811B1" w:rsidRPr="00CD6474">
        <w:t>erstellt,</w:t>
      </w:r>
      <w:r w:rsidRPr="00CD6474">
        <w:t xml:space="preserve"> welche die verschiedenen Aufgaben abdecken. Diese User Stories werden in einem Kanban Board auf Trello festgehalten. Ich entschied mich bewusst für Trello, da es mir wichtig war eine klare Trennung zwischen meinem Projekt und den Tasks meines Projektes zu haben, welche mir potenziell gefehlt hätte, wenn ich Jira verwendet hätte.</w:t>
      </w:r>
    </w:p>
    <w:p w14:paraId="7A4C4200" w14:textId="77777777" w:rsidR="0018497A" w:rsidRPr="00CD6474" w:rsidRDefault="0018497A" w:rsidP="0018497A">
      <w:pPr>
        <w:pStyle w:val="Main"/>
      </w:pPr>
    </w:p>
    <w:p w14:paraId="01C96818" w14:textId="1A9410D9" w:rsidR="00B2232F" w:rsidRPr="00CD6474" w:rsidRDefault="0018497A" w:rsidP="0018497A">
      <w:pPr>
        <w:pStyle w:val="Main"/>
      </w:pPr>
      <w:r w:rsidRPr="00CD6474">
        <w:t xml:space="preserve">Das Kanban Board verfügt über die Listen «Ready» für </w:t>
      </w:r>
      <w:r w:rsidR="00EC22E3" w:rsidRPr="00CD6474">
        <w:t>Tasks,</w:t>
      </w:r>
      <w:r w:rsidRPr="00CD6474">
        <w:t xml:space="preserve"> welche noch nicht in Bearbeitung sind, «In Progress» für Tasks welche aktuell in Bearbeitung sind, «Dokumentation» für </w:t>
      </w:r>
      <w:r w:rsidR="004811B1" w:rsidRPr="00CD6474">
        <w:t>Tasks,</w:t>
      </w:r>
      <w:r w:rsidRPr="00CD6474">
        <w:t xml:space="preserve"> welche grundsätzlich fertig bearbeitet sind, jedoch noch dokumentiert werden müssen, «Acceptance Testing» für </w:t>
      </w:r>
      <w:r w:rsidR="004811B1" w:rsidRPr="00CD6474">
        <w:t>Tasks,</w:t>
      </w:r>
      <w:r w:rsidRPr="00CD6474">
        <w:t xml:space="preserve"> welche noch getestet werden müssen (vor allem bei Programmieraufgaben anwendbar), und «Done» für erledigte Tasks. </w:t>
      </w:r>
    </w:p>
    <w:p w14:paraId="53BE2C34" w14:textId="6AE0C8C2" w:rsidR="0018497A" w:rsidRPr="00CD6474" w:rsidRDefault="0018497A" w:rsidP="0018497A">
      <w:pPr>
        <w:pStyle w:val="Main"/>
      </w:pPr>
      <w:r w:rsidRPr="00CD6474">
        <w:lastRenderedPageBreak/>
        <w:t xml:space="preserve">Um die Organisation einfacher zu gestalten sind Tasks des Weiteren den User </w:t>
      </w:r>
      <w:r w:rsidR="00B2232F" w:rsidRPr="00CD6474">
        <w:t>Stories,</w:t>
      </w:r>
      <w:r w:rsidRPr="00CD6474">
        <w:t xml:space="preserve"> welchen sie </w:t>
      </w:r>
      <w:r w:rsidR="004811B1" w:rsidRPr="00CD6474">
        <w:t>angehören,</w:t>
      </w:r>
      <w:r w:rsidRPr="00CD6474">
        <w:t xml:space="preserve"> entsprechend farbkodiert</w:t>
      </w:r>
      <w:r w:rsidR="00B2232F" w:rsidRPr="00CD6474">
        <w:t xml:space="preserve"> und verfügen über eine Checkliste namens «Akzeptanzkriterien» mit welcher überprüft werden kann, </w:t>
      </w:r>
      <w:r w:rsidR="00EC22E3" w:rsidRPr="00CD6474">
        <w:t>ob die</w:t>
      </w:r>
      <w:r w:rsidR="00B2232F" w:rsidRPr="00CD6474">
        <w:t xml:space="preserve"> Tasks bereit sind von «In Progress» auf «Acceptance Testing» überzugehen.</w:t>
      </w:r>
    </w:p>
    <w:p w14:paraId="0915138B" w14:textId="77777777" w:rsidR="0018497A" w:rsidRPr="00CD6474" w:rsidRDefault="0018497A" w:rsidP="0018497A">
      <w:pPr>
        <w:pStyle w:val="Main"/>
      </w:pPr>
    </w:p>
    <w:p w14:paraId="4C5F63C7" w14:textId="485C232F" w:rsidR="004811B1" w:rsidRPr="00CD6474" w:rsidRDefault="004811B1" w:rsidP="004811B1">
      <w:pPr>
        <w:pStyle w:val="Main"/>
      </w:pPr>
      <w:r>
        <w:t>In Kanban gibt es das sogenannte «WIP-Limit» (Work in Progress Limit). Ziel des WIP-Limits ist es sicherzustellen, dass ein Team nicht zu viele Tasks auf einmal bearbeitet. Es wird begrenzt wie viele Tasks in verschiedenen Spalten vorhanden sein dürfen. Für meine IPA setze ich das WIP-Limit auf «In Progress» auf maximal drei Tasks. Am Ende jedes Tages möchte ich sicherstellen, dass nur noch zwei Tasks auf «In Progress» stehen, wobei der Task «Arbeitsjournal führen» während der ganzen Arbeit in der «In Progress» Spalte stehen wird. Als Teil des Arbeitsjournals soll am Ende jedes Tages ein Screenshot des aktuellen Standes des Kanban Boards angefügt werden.</w:t>
      </w:r>
    </w:p>
    <w:p w14:paraId="454FCF58" w14:textId="6F75401B" w:rsidR="002F2C71" w:rsidRPr="00CD6474" w:rsidRDefault="002F2C71" w:rsidP="001F6E55">
      <w:pPr>
        <w:pStyle w:val="Main"/>
      </w:pPr>
    </w:p>
    <w:p w14:paraId="37063E9F" w14:textId="77777777" w:rsidR="00111880" w:rsidRDefault="00111880">
      <w:pPr>
        <w:widowControl/>
        <w:spacing w:line="240" w:lineRule="auto"/>
        <w:rPr>
          <w:i/>
          <w:sz w:val="36"/>
        </w:rPr>
      </w:pPr>
      <w:bookmarkStart w:id="29" w:name="_Toc163198135"/>
      <w:r>
        <w:br w:type="page"/>
      </w:r>
    </w:p>
    <w:p w14:paraId="63CD0BE9" w14:textId="1820A27C" w:rsidR="00662A7D" w:rsidRPr="00CD6474" w:rsidRDefault="00662A7D" w:rsidP="00A77728">
      <w:pPr>
        <w:pStyle w:val="Formatvorlage1"/>
      </w:pPr>
      <w:r w:rsidRPr="00CD6474">
        <w:t>Verwendete Technologien</w:t>
      </w:r>
      <w:r w:rsidR="00543EA8" w:rsidRPr="00CD6474">
        <w:t xml:space="preserve"> und Tools</w:t>
      </w:r>
      <w:bookmarkEnd w:id="29"/>
    </w:p>
    <w:p w14:paraId="4C4EE3A1" w14:textId="166E1C09" w:rsidR="00FF345D" w:rsidRPr="00CD6474" w:rsidRDefault="00717F0C" w:rsidP="00A77728">
      <w:pPr>
        <w:pStyle w:val="Formatvorlage2"/>
      </w:pPr>
      <w:bookmarkStart w:id="30" w:name="_Toc163198136"/>
      <w:r w:rsidRPr="00CD6474">
        <w:t>Entwickler-</w:t>
      </w:r>
      <w:r w:rsidR="00662A7D" w:rsidRPr="00CD6474">
        <w:t>Tools</w:t>
      </w:r>
      <w:bookmarkEnd w:id="30"/>
    </w:p>
    <w:p w14:paraId="74C480D5" w14:textId="3F0014BC" w:rsidR="004231D6" w:rsidRPr="00CD6474" w:rsidRDefault="00B279D7" w:rsidP="004231D6">
      <w:pPr>
        <w:pStyle w:val="Main"/>
      </w:pPr>
      <w:r w:rsidRPr="00CD6474">
        <w:t>Der ganze Jira Synchronizer wird auf dem durch die Softec zur Verfügung gestelltem Arbeitslaptop realisiert.</w:t>
      </w:r>
    </w:p>
    <w:p w14:paraId="77820853" w14:textId="7F7DDF9B" w:rsidR="009709AB" w:rsidRPr="00CD6474" w:rsidRDefault="00662A7D" w:rsidP="00A77728">
      <w:pPr>
        <w:pStyle w:val="Formatvorlage3"/>
      </w:pPr>
      <w:bookmarkStart w:id="31" w:name="_Toc163198137"/>
      <w:r w:rsidRPr="00CD6474">
        <w:t>Editoren</w:t>
      </w:r>
      <w:bookmarkEnd w:id="31"/>
    </w:p>
    <w:p w14:paraId="03B65B1D" w14:textId="0BA68978" w:rsidR="00B279D7" w:rsidRPr="00CD6474" w:rsidRDefault="00B279D7" w:rsidP="00B279D7">
      <w:pPr>
        <w:pStyle w:val="Main"/>
      </w:pPr>
      <w:r w:rsidRPr="00CD6474">
        <w:t xml:space="preserve">Als Editor wird hauptsächlich Visual Studio Professional 2022 verwendet, wobei in vereinzelten Fällen auch Visual Studio Code verwendet wird. Visual Studio Code ist ein gratis </w:t>
      </w:r>
      <w:r w:rsidR="00EC22E3" w:rsidRPr="00CD6474">
        <w:t>Editor,</w:t>
      </w:r>
      <w:r w:rsidRPr="00CD6474">
        <w:t xml:space="preserve"> welcher mit verschiedenen Erweiterungen ausgestattet werden kann. Visual Studio Professional 2022 ist eine durch Softec bereitgestellte kostenpflichtige Version des Visual Studio Editors.</w:t>
      </w:r>
      <w:r w:rsidR="00301F69" w:rsidRPr="00CD6474">
        <w:t xml:space="preserve"> Beide Editoren sind Firmenstandard an der Softec.</w:t>
      </w:r>
    </w:p>
    <w:p w14:paraId="4546DB41" w14:textId="77777777" w:rsidR="006D4CC1" w:rsidRPr="00CD6474" w:rsidRDefault="006D4CC1" w:rsidP="00C511F8">
      <w:pPr>
        <w:pStyle w:val="Main"/>
        <w:ind w:left="-13"/>
      </w:pPr>
    </w:p>
    <w:p w14:paraId="0651B44F" w14:textId="0FCEE6B3" w:rsidR="00A212D4" w:rsidRPr="00CD6474" w:rsidRDefault="00A212D4" w:rsidP="00A77728">
      <w:pPr>
        <w:pStyle w:val="Formatvorlage3"/>
      </w:pPr>
      <w:bookmarkStart w:id="32" w:name="_Toc163198138"/>
      <w:r w:rsidRPr="00CD6474">
        <w:t>Source Code Verwaltung</w:t>
      </w:r>
      <w:bookmarkEnd w:id="32"/>
    </w:p>
    <w:p w14:paraId="0B7C7718" w14:textId="62817774" w:rsidR="00B279D7" w:rsidRPr="00CD6474" w:rsidRDefault="00B279D7" w:rsidP="00B279D7">
      <w:pPr>
        <w:pStyle w:val="Main"/>
      </w:pPr>
      <w:r w:rsidRPr="00CD6474">
        <w:t xml:space="preserve">Für die Verwaltung des Source Codes und der Dokumentation wurde ein öffentliches Repository auf </w:t>
      </w:r>
      <w:r w:rsidR="00301F69" w:rsidRPr="00CD6474">
        <w:t>GitHub</w:t>
      </w:r>
      <w:r w:rsidRPr="00CD6474">
        <w:t xml:space="preserve"> erstellt. Ziel ist es, pro Tag mindestens einen Commit auf dieses Repository zu pushen</w:t>
      </w:r>
      <w:r w:rsidR="005F48D7" w:rsidRPr="00CD6474">
        <w:t>, dank täglicher Commits kann jederzeit auch auf frühere Versionen zugegriffen werden.</w:t>
      </w:r>
    </w:p>
    <w:p w14:paraId="33B55315" w14:textId="246BC414" w:rsidR="00A212D4" w:rsidRPr="00CD6474" w:rsidRDefault="00A212D4" w:rsidP="001109A3">
      <w:pPr>
        <w:pStyle w:val="Main"/>
      </w:pPr>
    </w:p>
    <w:p w14:paraId="07AB84C9" w14:textId="0549B9C4" w:rsidR="003C7740" w:rsidRPr="00CD6474" w:rsidRDefault="003C7740" w:rsidP="00A77728">
      <w:pPr>
        <w:pStyle w:val="Formatvorlage3"/>
      </w:pPr>
      <w:bookmarkStart w:id="33" w:name="_Toc163198139"/>
      <w:r w:rsidRPr="00CD6474">
        <w:t>Datenbank</w:t>
      </w:r>
      <w:r w:rsidR="00771593" w:rsidRPr="00CD6474">
        <w:t xml:space="preserve"> Management Tool</w:t>
      </w:r>
      <w:bookmarkEnd w:id="33"/>
    </w:p>
    <w:p w14:paraId="1CDFE794" w14:textId="1909F1D8" w:rsidR="0051788E" w:rsidRPr="00CD6474" w:rsidRDefault="00B279D7" w:rsidP="00B279D7">
      <w:pPr>
        <w:pStyle w:val="Main"/>
      </w:pPr>
      <w:r w:rsidRPr="00CD6474">
        <w:t>Als Datenbank Management Tool kommt das SQL Server Management Studio 19 zum Einsatz. Das Tool ist gratis und in der Softec Firmenstandard.</w:t>
      </w:r>
    </w:p>
    <w:p w14:paraId="27B369E2" w14:textId="77777777" w:rsidR="005F48D7" w:rsidRPr="00CD6474" w:rsidRDefault="005F48D7">
      <w:pPr>
        <w:widowControl/>
        <w:spacing w:line="240" w:lineRule="auto"/>
        <w:rPr>
          <w:i/>
          <w:sz w:val="32"/>
        </w:rPr>
      </w:pPr>
      <w:r w:rsidRPr="00CD6474">
        <w:br w:type="page"/>
      </w:r>
    </w:p>
    <w:p w14:paraId="3A3E5C7D" w14:textId="1BD078B5" w:rsidR="00B279D7" w:rsidRPr="00CD6474" w:rsidRDefault="00B279D7" w:rsidP="00B279D7">
      <w:pPr>
        <w:pStyle w:val="Formatvorlage2"/>
      </w:pPr>
      <w:bookmarkStart w:id="34" w:name="_Toc163198140"/>
      <w:r w:rsidRPr="00CD6474">
        <w:t>draw.io</w:t>
      </w:r>
      <w:bookmarkEnd w:id="34"/>
    </w:p>
    <w:p w14:paraId="2C3B80A0" w14:textId="53F8063F" w:rsidR="00B279D7" w:rsidRPr="00CD6474" w:rsidRDefault="00301F69" w:rsidP="00B279D7">
      <w:pPr>
        <w:pStyle w:val="Main"/>
      </w:pPr>
      <w:r w:rsidRPr="00CD6474">
        <w:t>Für selbsterstellte Grafiken wird draw.io verwendet. draw.io ist ein gratis Online-Tool welches primär zur Erstellung von Diagrammen und Flowcharts entwickelt wurde.</w:t>
      </w:r>
    </w:p>
    <w:p w14:paraId="463CFFAC" w14:textId="60FADEC9" w:rsidR="00301F69" w:rsidRPr="00CD6474" w:rsidRDefault="00301F69" w:rsidP="00301F69">
      <w:pPr>
        <w:pStyle w:val="Formatvorlage2"/>
      </w:pPr>
      <w:bookmarkStart w:id="35" w:name="_Toc163198141"/>
      <w:r w:rsidRPr="00CD6474">
        <w:t>Google Sheets</w:t>
      </w:r>
      <w:bookmarkEnd w:id="35"/>
    </w:p>
    <w:p w14:paraId="58A8E1E2" w14:textId="79D475F9" w:rsidR="00301F69" w:rsidRPr="00CD6474" w:rsidRDefault="00301F69" w:rsidP="00301F69">
      <w:pPr>
        <w:pStyle w:val="Main"/>
      </w:pPr>
      <w:r w:rsidRPr="00CD6474">
        <w:t>Google Sheets wird verwendet für die Erstellung von Tabellen wie dem Zeitplan oder der dazugehörigen Legende. Google Sheets gehört zu Google Docs und ist ein gratis online Editor mit ähnlichen Funktionen wie Microsoft Office Excel.</w:t>
      </w:r>
    </w:p>
    <w:p w14:paraId="425E480E" w14:textId="55417448" w:rsidR="00301F69" w:rsidRPr="00CD6474" w:rsidRDefault="00301F69" w:rsidP="00301F69">
      <w:pPr>
        <w:pStyle w:val="Formatvorlage2"/>
      </w:pPr>
      <w:bookmarkStart w:id="36" w:name="_Toc163198142"/>
      <w:r w:rsidRPr="00CD6474">
        <w:t>Trello</w:t>
      </w:r>
      <w:bookmarkEnd w:id="36"/>
    </w:p>
    <w:p w14:paraId="58AE27E0" w14:textId="6C4035BA" w:rsidR="0051788E" w:rsidRPr="00CD6474" w:rsidRDefault="00301F69" w:rsidP="00784DBD">
      <w:pPr>
        <w:pStyle w:val="Main"/>
      </w:pPr>
      <w:r w:rsidRPr="00CD6474">
        <w:t>Für die Verwaltung des Kanban</w:t>
      </w:r>
      <w:r w:rsidR="004811B1">
        <w:t xml:space="preserve"> B</w:t>
      </w:r>
      <w:r w:rsidRPr="00CD6474">
        <w:t>oards wird Trello, ein gratis Online-Tool, verwendet.</w:t>
      </w:r>
    </w:p>
    <w:p w14:paraId="4E41147C" w14:textId="56FD4BE0" w:rsidR="00A212D4" w:rsidRPr="00CD6474" w:rsidRDefault="00A212D4" w:rsidP="00A77728">
      <w:pPr>
        <w:pStyle w:val="Formatvorlage2"/>
      </w:pPr>
      <w:bookmarkStart w:id="37" w:name="_Toc163198143"/>
      <w:r w:rsidRPr="00CD6474">
        <w:t>Dokumentation</w:t>
      </w:r>
      <w:bookmarkEnd w:id="37"/>
    </w:p>
    <w:p w14:paraId="27A9B757" w14:textId="4DCA319C" w:rsidR="009B1BBD" w:rsidRPr="00CD6474" w:rsidRDefault="00301F69">
      <w:pPr>
        <w:widowControl/>
        <w:spacing w:line="240" w:lineRule="auto"/>
        <w:rPr>
          <w:rFonts w:ascii="Imago" w:hAnsi="Imago"/>
        </w:rPr>
      </w:pPr>
      <w:r w:rsidRPr="00CD6474">
        <w:rPr>
          <w:rFonts w:ascii="Imago" w:hAnsi="Imago"/>
        </w:rPr>
        <w:t xml:space="preserve">Für die Dokumentation wurde Microsoft Office Word (Word) verwendet. Ein bereits bestehendes Template wurde für Gestaltung sowie Formatierung der Dokumentation verwendet, wobei </w:t>
      </w:r>
      <w:r w:rsidR="00784DBD" w:rsidRPr="00CD6474">
        <w:rPr>
          <w:rFonts w:ascii="Imago" w:hAnsi="Imago"/>
        </w:rPr>
        <w:t>vor Beginn der IPA noch kein Inhalt in das Template eingefügt wurde.</w:t>
      </w:r>
    </w:p>
    <w:p w14:paraId="7ED3626B" w14:textId="77777777" w:rsidR="002F4B8C" w:rsidRPr="00CD6474" w:rsidRDefault="002F4B8C" w:rsidP="002C5DB3">
      <w:pPr>
        <w:pStyle w:val="Main"/>
      </w:pPr>
    </w:p>
    <w:p w14:paraId="09E71356" w14:textId="78BD83C5" w:rsidR="00A212D4" w:rsidRPr="00CD6474" w:rsidRDefault="007622DB" w:rsidP="00A77728">
      <w:pPr>
        <w:pStyle w:val="Formatvorlage2"/>
      </w:pPr>
      <w:bookmarkStart w:id="38" w:name="_Toc163198144"/>
      <w:r w:rsidRPr="00CD6474">
        <w:t>Organisation und Sicherung der Arbeitsergebnisse</w:t>
      </w:r>
      <w:bookmarkEnd w:id="38"/>
    </w:p>
    <w:p w14:paraId="398D88C6" w14:textId="6A9B3EAA" w:rsidR="003A1AA2" w:rsidRPr="00CD6474" w:rsidRDefault="00784DBD" w:rsidP="00EA24AC">
      <w:pPr>
        <w:pStyle w:val="Main"/>
      </w:pPr>
      <w:r w:rsidRPr="00CD6474">
        <w:t>Die Arbeitsergebnisse werden täglich mit einem Push auf das Github Repository gesichert. Ausserdem wird über ein privates Verzeichnis auf dem Softec Server gearbeitet, sollten also der Laptop sowie das Repository verloren gehen, sind die Daten hier immer noch vorhanden.</w:t>
      </w:r>
    </w:p>
    <w:p w14:paraId="55FCF736" w14:textId="60BFE7E8" w:rsidR="00AC0A5A" w:rsidRPr="00CD6474" w:rsidRDefault="003851E6" w:rsidP="00A77728">
      <w:pPr>
        <w:pStyle w:val="Ebene2"/>
      </w:pPr>
      <w:bookmarkStart w:id="39" w:name="_Toc163198145"/>
      <w:r w:rsidRPr="00CD6474">
        <w:t>Projektplanung</w:t>
      </w:r>
      <w:bookmarkEnd w:id="39"/>
    </w:p>
    <w:p w14:paraId="16C449DD" w14:textId="714E85C6" w:rsidR="003851E6" w:rsidRPr="00CD6474" w:rsidRDefault="003851E6" w:rsidP="00A77728">
      <w:pPr>
        <w:pStyle w:val="Formatvorlage1"/>
      </w:pPr>
      <w:bookmarkStart w:id="40" w:name="_Toc163198146"/>
      <w:r w:rsidRPr="00CD6474">
        <w:t>Use Case</w:t>
      </w:r>
      <w:bookmarkEnd w:id="40"/>
    </w:p>
    <w:p w14:paraId="6AB98F9A" w14:textId="678ED260" w:rsidR="00461A33" w:rsidRPr="00CD6474" w:rsidRDefault="00B57A2B" w:rsidP="00B57A2B">
      <w:pPr>
        <w:pStyle w:val="Main"/>
      </w:pPr>
      <w:r w:rsidRPr="00CD6474">
        <w:t xml:space="preserve">Das Use Case Diagramm stellt die Benutzer- sowie Entwickleranforderungen grafisch dar. </w:t>
      </w:r>
    </w:p>
    <w:p w14:paraId="6D29A71E" w14:textId="10D4C82A" w:rsidR="00B57A2B" w:rsidRPr="00CD6474" w:rsidRDefault="00B57A2B" w:rsidP="00B57A2B">
      <w:pPr>
        <w:pStyle w:val="Main"/>
      </w:pPr>
      <w:r w:rsidRPr="00CD6474">
        <w:t xml:space="preserve">Der Benutzer ist bei uns der </w:t>
      </w:r>
      <w:r w:rsidR="00EC22E3" w:rsidRPr="00CD6474">
        <w:t>Mitarbeiter,</w:t>
      </w:r>
      <w:r w:rsidRPr="00CD6474">
        <w:t xml:space="preserve"> welcher auf Jira seine Leistungen in den jeweiligen Projekten festhält. </w:t>
      </w:r>
    </w:p>
    <w:p w14:paraId="1BAC3E76" w14:textId="5B166E3F" w:rsidR="00B57A2B" w:rsidRPr="00CD6474" w:rsidRDefault="00EC22E3" w:rsidP="00B57A2B">
      <w:pPr>
        <w:pStyle w:val="Main"/>
      </w:pPr>
      <w:r w:rsidRPr="00CD6474">
        <w:t xml:space="preserve">Der </w:t>
      </w:r>
      <w:r w:rsidR="00B57A2B" w:rsidRPr="00CD6474">
        <w:t>Entwickler ist die Person, welche die Applikation entwickelt und in der Zukunft verwaltet.</w:t>
      </w:r>
    </w:p>
    <w:p w14:paraId="26384852" w14:textId="77777777" w:rsidR="00C83CCE" w:rsidRPr="00CD6474" w:rsidRDefault="00C83CCE" w:rsidP="00B57A2B">
      <w:pPr>
        <w:pStyle w:val="Main"/>
      </w:pPr>
    </w:p>
    <w:p w14:paraId="1020F0CA" w14:textId="77777777" w:rsidR="00C83CCE" w:rsidRPr="00CD6474" w:rsidRDefault="00C83CCE" w:rsidP="00C83CCE">
      <w:pPr>
        <w:pStyle w:val="Main"/>
        <w:keepNext/>
      </w:pPr>
      <w:r w:rsidRPr="00CD6474">
        <w:rPr>
          <w:noProof/>
        </w:rPr>
        <w:drawing>
          <wp:inline distT="0" distB="0" distL="0" distR="0" wp14:anchorId="617D9234" wp14:editId="63562F82">
            <wp:extent cx="5381625" cy="1819275"/>
            <wp:effectExtent l="0" t="0" r="9525" b="9525"/>
            <wp:docPr id="1211907933" name="Grafik 1" descr="Ein Bild, das Text, Entwurf,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7933" name="Grafik 1" descr="Ein Bild, das Text, Entwurf, Diagramm, Schrift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1625" cy="1819275"/>
                    </a:xfrm>
                    <a:prstGeom prst="rect">
                      <a:avLst/>
                    </a:prstGeom>
                    <a:noFill/>
                    <a:ln>
                      <a:noFill/>
                    </a:ln>
                  </pic:spPr>
                </pic:pic>
              </a:graphicData>
            </a:graphic>
          </wp:inline>
        </w:drawing>
      </w:r>
    </w:p>
    <w:p w14:paraId="3D7CA118" w14:textId="6D08DFD4" w:rsidR="00471DD4" w:rsidRPr="00CD6474" w:rsidRDefault="00A77728" w:rsidP="00CC68F8">
      <w:pPr>
        <w:pStyle w:val="Beschriftung"/>
      </w:pPr>
      <w:r w:rsidRPr="00CD6474">
        <w:t>Abbildung 3.1</w:t>
      </w:r>
      <w:r w:rsidRPr="00CD6474">
        <w:tab/>
        <w:t>Use Case Diagramm</w:t>
      </w:r>
    </w:p>
    <w:p w14:paraId="514AF46A" w14:textId="274C844F" w:rsidR="00B57A2B" w:rsidRPr="00CD6474" w:rsidRDefault="00B57A2B" w:rsidP="00A77728">
      <w:pPr>
        <w:pStyle w:val="Formatvorlage1"/>
      </w:pPr>
      <w:bookmarkStart w:id="41" w:name="_Toc163198147"/>
      <w:r w:rsidRPr="00CD6474">
        <w:t>Anforderungsliste</w:t>
      </w:r>
      <w:bookmarkEnd w:id="41"/>
    </w:p>
    <w:p w14:paraId="44663519" w14:textId="674DBC4B" w:rsidR="00B57A2B" w:rsidRPr="00CD6474" w:rsidRDefault="00D47390" w:rsidP="00D47390">
      <w:pPr>
        <w:pStyle w:val="Main"/>
      </w:pPr>
      <w:r w:rsidRPr="00CD6474">
        <w:t>Die Anforderungsliste wird der detaillierten Aufgabenstellung sowie den individuellen Bewertungskriterien entnommen.</w:t>
      </w:r>
    </w:p>
    <w:p w14:paraId="2C3D6509" w14:textId="4A59D14D" w:rsidR="00D47390" w:rsidRPr="00CD6474" w:rsidRDefault="00D47390" w:rsidP="00D47390">
      <w:pPr>
        <w:pStyle w:val="Main"/>
      </w:pPr>
    </w:p>
    <w:p w14:paraId="72BF584D" w14:textId="78CB0135" w:rsidR="00D47390" w:rsidRPr="00CD6474" w:rsidRDefault="00D47390" w:rsidP="00D47390">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Priorität</w:t>
      </w:r>
    </w:p>
    <w:p w14:paraId="01215172" w14:textId="77777777" w:rsidR="00D47390" w:rsidRPr="00CD6474" w:rsidRDefault="00D47390" w:rsidP="00D47390">
      <w:pPr>
        <w:pStyle w:val="Main"/>
      </w:pPr>
    </w:p>
    <w:p w14:paraId="6A373794" w14:textId="1ADDB172" w:rsidR="00D47390" w:rsidRPr="00CD6474" w:rsidRDefault="008D1B29" w:rsidP="00D47390">
      <w:pPr>
        <w:pStyle w:val="Main"/>
        <w:rPr>
          <w:b/>
          <w:bCs/>
        </w:rPr>
      </w:pPr>
      <w:r w:rsidRPr="00CD6474">
        <w:t>A</w:t>
      </w:r>
      <w:r w:rsidRPr="00CD6474">
        <w:rPr>
          <w:sz w:val="20"/>
          <w:szCs w:val="18"/>
        </w:rPr>
        <w:t>1</w:t>
      </w:r>
      <w:r w:rsidR="00D47390" w:rsidRPr="00CD6474">
        <w:tab/>
      </w:r>
      <w:r w:rsidR="00D47390" w:rsidRPr="00CD6474">
        <w:tab/>
      </w:r>
      <w:r w:rsidR="00FE5F4C" w:rsidRPr="00CD6474">
        <w:rPr>
          <w:b/>
          <w:bCs/>
        </w:rPr>
        <w:t>Testing</w:t>
      </w:r>
    </w:p>
    <w:p w14:paraId="664CEA56" w14:textId="0E0088DB" w:rsidR="00D47390" w:rsidRPr="00CD6474" w:rsidRDefault="00D47390" w:rsidP="00D47390">
      <w:pPr>
        <w:pStyle w:val="Main"/>
      </w:pPr>
      <w:r w:rsidRPr="00CD6474">
        <w:t>A</w:t>
      </w:r>
      <w:r w:rsidRPr="00CD6474">
        <w:rPr>
          <w:sz w:val="20"/>
          <w:szCs w:val="18"/>
        </w:rPr>
        <w:t>1.1</w:t>
      </w:r>
      <w:r w:rsidRPr="00CD6474">
        <w:tab/>
      </w:r>
      <w:r w:rsidRPr="00CD6474">
        <w:tab/>
        <w:t xml:space="preserve">Die Applikation wird </w:t>
      </w:r>
      <w:r w:rsidR="00E61DAE" w:rsidRPr="00CD6474">
        <w:t>durch</w:t>
      </w:r>
      <w:r w:rsidRPr="00CD6474">
        <w:t xml:space="preserve"> Unit</w:t>
      </w:r>
      <w:r w:rsidR="00CC7720">
        <w:t>-</w:t>
      </w:r>
      <w:r w:rsidRPr="00CD6474">
        <w:t>Tests getestet</w:t>
      </w:r>
      <w:r w:rsidR="007368DC" w:rsidRPr="00CD6474">
        <w:t>.</w:t>
      </w:r>
      <w:r w:rsidRPr="00CD6474">
        <w:tab/>
      </w:r>
      <w:r w:rsidRPr="00CD6474">
        <w:tab/>
      </w:r>
      <w:r w:rsidRPr="00CD6474">
        <w:tab/>
      </w:r>
      <w:r w:rsidRPr="00CD6474">
        <w:tab/>
      </w:r>
      <w:r w:rsidRPr="00CD6474">
        <w:tab/>
        <w:t>Hoch</w:t>
      </w:r>
    </w:p>
    <w:p w14:paraId="100EDFCA" w14:textId="6F2F8B51" w:rsidR="00D47390" w:rsidRPr="00CD6474" w:rsidRDefault="00D47390" w:rsidP="00D47390">
      <w:pPr>
        <w:pStyle w:val="Main"/>
      </w:pPr>
      <w:r w:rsidRPr="00CD6474">
        <w:t>A</w:t>
      </w:r>
      <w:r w:rsidRPr="00CD6474">
        <w:rPr>
          <w:sz w:val="20"/>
          <w:szCs w:val="18"/>
        </w:rPr>
        <w:t>1.2</w:t>
      </w:r>
      <w:r w:rsidRPr="00CD6474">
        <w:tab/>
      </w:r>
      <w:r w:rsidRPr="00CD6474">
        <w:tab/>
      </w:r>
      <w:r w:rsidR="00E61DAE" w:rsidRPr="00CD6474">
        <w:t>Die Unit</w:t>
      </w:r>
      <w:r w:rsidR="00CC7720">
        <w:t>-</w:t>
      </w:r>
      <w:r w:rsidR="00E61DAE" w:rsidRPr="00CD6474">
        <w:t>Tests decken den Grossteil der Applikation ab.</w:t>
      </w:r>
      <w:r w:rsidRPr="00CD6474">
        <w:tab/>
      </w:r>
      <w:r w:rsidRPr="00CD6474">
        <w:tab/>
      </w:r>
      <w:r w:rsidRPr="00CD6474">
        <w:tab/>
      </w:r>
      <w:r w:rsidRPr="00CD6474">
        <w:tab/>
        <w:t>Hoch</w:t>
      </w:r>
    </w:p>
    <w:p w14:paraId="3E5CBAB8" w14:textId="6BDBED67" w:rsidR="00B724B5" w:rsidRPr="00CD6474" w:rsidRDefault="00B724B5" w:rsidP="00D47390">
      <w:pPr>
        <w:pStyle w:val="Main"/>
      </w:pPr>
      <w:r w:rsidRPr="00CD6474">
        <w:t>A</w:t>
      </w:r>
      <w:r w:rsidRPr="00CD6474">
        <w:rPr>
          <w:sz w:val="20"/>
          <w:szCs w:val="18"/>
        </w:rPr>
        <w:t>1.3</w:t>
      </w:r>
      <w:r w:rsidRPr="00CD6474">
        <w:tab/>
      </w:r>
      <w:r w:rsidRPr="00CD6474">
        <w:tab/>
        <w:t>Manuelle Tests der Applikation sind erstellt.</w:t>
      </w:r>
      <w:r w:rsidRPr="00CD6474">
        <w:tab/>
      </w:r>
      <w:r w:rsidRPr="00CD6474">
        <w:tab/>
      </w:r>
      <w:r w:rsidRPr="00CD6474">
        <w:tab/>
      </w:r>
      <w:r w:rsidRPr="00CD6474">
        <w:tab/>
      </w:r>
      <w:r w:rsidR="000F6730">
        <w:tab/>
      </w:r>
      <w:r w:rsidRPr="00CD6474">
        <w:tab/>
        <w:t>Mittel</w:t>
      </w:r>
    </w:p>
    <w:p w14:paraId="5D6E8490" w14:textId="458EF8B9" w:rsidR="00B724B5" w:rsidRPr="00CD6474" w:rsidRDefault="00B724B5" w:rsidP="00D47390">
      <w:pPr>
        <w:pStyle w:val="Main"/>
      </w:pPr>
      <w:r w:rsidRPr="00CD6474">
        <w:t>A</w:t>
      </w:r>
      <w:r w:rsidRPr="00CD6474">
        <w:rPr>
          <w:sz w:val="20"/>
          <w:szCs w:val="18"/>
        </w:rPr>
        <w:t>1.4</w:t>
      </w:r>
      <w:r w:rsidRPr="00CD6474">
        <w:tab/>
      </w:r>
      <w:r w:rsidRPr="00CD6474">
        <w:tab/>
        <w:t>Die Durchführung aller Tests inklusive deren Resultate ist dokumentiert.</w:t>
      </w:r>
      <w:r w:rsidRPr="00CD6474">
        <w:tab/>
        <w:t>Hoch</w:t>
      </w:r>
    </w:p>
    <w:p w14:paraId="4CF38FCB" w14:textId="2A935BE2" w:rsidR="008D1B29" w:rsidRPr="00CD6474" w:rsidRDefault="008D1B29" w:rsidP="00D47390">
      <w:pPr>
        <w:pStyle w:val="Main"/>
      </w:pPr>
      <w:r w:rsidRPr="00CD6474">
        <w:t>A</w:t>
      </w:r>
      <w:r w:rsidRPr="00CD6474">
        <w:rPr>
          <w:sz w:val="20"/>
          <w:szCs w:val="18"/>
        </w:rPr>
        <w:t>1.5</w:t>
      </w:r>
      <w:r w:rsidRPr="00CD6474">
        <w:tab/>
      </w:r>
      <w:r w:rsidRPr="00CD6474">
        <w:tab/>
        <w:t>Die Solution verfügt über ein separates Unit</w:t>
      </w:r>
      <w:r w:rsidR="00CC7720">
        <w:t>-</w:t>
      </w:r>
      <w:r w:rsidRPr="00CD6474">
        <w:t>Test Project.</w:t>
      </w:r>
      <w:r w:rsidRPr="00CD6474">
        <w:tab/>
      </w:r>
      <w:r w:rsidRPr="00CD6474">
        <w:tab/>
      </w:r>
      <w:r w:rsidRPr="00CD6474">
        <w:tab/>
      </w:r>
      <w:r w:rsidRPr="00CD6474">
        <w:tab/>
        <w:t>Mittel</w:t>
      </w:r>
    </w:p>
    <w:p w14:paraId="4AD746D0" w14:textId="77777777" w:rsidR="00D47390" w:rsidRPr="00CD6474" w:rsidRDefault="00D47390" w:rsidP="00D47390">
      <w:pPr>
        <w:pStyle w:val="Main"/>
      </w:pPr>
    </w:p>
    <w:p w14:paraId="45613E14" w14:textId="4946F923" w:rsidR="00D47390" w:rsidRPr="00CD6474" w:rsidRDefault="008D1B29" w:rsidP="00D47390">
      <w:pPr>
        <w:pStyle w:val="Main"/>
        <w:rPr>
          <w:b/>
          <w:bCs/>
        </w:rPr>
      </w:pPr>
      <w:r w:rsidRPr="00CD6474">
        <w:t>A</w:t>
      </w:r>
      <w:r w:rsidRPr="00CD6474">
        <w:rPr>
          <w:sz w:val="20"/>
          <w:szCs w:val="18"/>
        </w:rPr>
        <w:t>2</w:t>
      </w:r>
      <w:r w:rsidR="00D47390" w:rsidRPr="00CD6474">
        <w:tab/>
      </w:r>
      <w:r w:rsidR="00D47390" w:rsidRPr="00CD6474">
        <w:tab/>
      </w:r>
      <w:r w:rsidR="00D47390" w:rsidRPr="00CD6474">
        <w:rPr>
          <w:b/>
          <w:bCs/>
        </w:rPr>
        <w:t>Logging</w:t>
      </w:r>
    </w:p>
    <w:p w14:paraId="781E0548" w14:textId="18E8AFC5" w:rsidR="00D47390" w:rsidRPr="00CD6474" w:rsidRDefault="00D47390" w:rsidP="00D47390">
      <w:pPr>
        <w:pStyle w:val="Main"/>
      </w:pPr>
      <w:r w:rsidRPr="00CD6474">
        <w:t>A</w:t>
      </w:r>
      <w:r w:rsidRPr="00CD6474">
        <w:rPr>
          <w:sz w:val="20"/>
          <w:szCs w:val="18"/>
        </w:rPr>
        <w:t>2.1</w:t>
      </w:r>
      <w:r w:rsidRPr="00CD6474">
        <w:tab/>
      </w:r>
      <w:r w:rsidRPr="00CD6474">
        <w:tab/>
        <w:t>Während der Laufzeit der Applikation wird ein Log geführt</w:t>
      </w:r>
      <w:r w:rsidR="007368DC" w:rsidRPr="00CD6474">
        <w:t>.</w:t>
      </w:r>
      <w:r w:rsidRPr="00CD6474">
        <w:tab/>
      </w:r>
      <w:r w:rsidRPr="00CD6474">
        <w:tab/>
      </w:r>
      <w:r w:rsidRPr="00CD6474">
        <w:tab/>
        <w:t>Hoch</w:t>
      </w:r>
    </w:p>
    <w:p w14:paraId="68C5A248" w14:textId="31ABD4E3" w:rsidR="00D47390" w:rsidRPr="00CD6474" w:rsidRDefault="00D47390" w:rsidP="00D47390">
      <w:pPr>
        <w:pStyle w:val="Main"/>
      </w:pPr>
      <w:r w:rsidRPr="00CD6474">
        <w:t>A</w:t>
      </w:r>
      <w:r w:rsidRPr="00CD6474">
        <w:rPr>
          <w:sz w:val="20"/>
          <w:szCs w:val="18"/>
        </w:rPr>
        <w:t>2.2</w:t>
      </w:r>
      <w:r w:rsidRPr="00CD6474">
        <w:tab/>
      </w:r>
      <w:r w:rsidRPr="00CD6474">
        <w:tab/>
        <w:t xml:space="preserve">Unerwartete Fehler in der Applikation werden im Log als Fehlermeldung </w:t>
      </w:r>
      <w:r w:rsidRPr="00CD6474">
        <w:tab/>
        <w:t>Hoch</w:t>
      </w:r>
    </w:p>
    <w:p w14:paraId="2C529989" w14:textId="59719B6D" w:rsidR="00D47390" w:rsidRPr="00CD6474" w:rsidRDefault="007368DC" w:rsidP="00D47390">
      <w:pPr>
        <w:pStyle w:val="Main"/>
        <w:ind w:left="567" w:firstLine="567"/>
      </w:pPr>
      <w:r w:rsidRPr="00CD6474">
        <w:t>h</w:t>
      </w:r>
      <w:r w:rsidR="00D47390" w:rsidRPr="00CD6474">
        <w:t>interlegt</w:t>
      </w:r>
      <w:r w:rsidRPr="00CD6474">
        <w:t>.</w:t>
      </w:r>
    </w:p>
    <w:p w14:paraId="62709B38" w14:textId="2812C469" w:rsidR="007368DC" w:rsidRPr="00CD6474" w:rsidRDefault="00D47390" w:rsidP="00D47390">
      <w:pPr>
        <w:pStyle w:val="Main"/>
      </w:pPr>
      <w:r w:rsidRPr="00CD6474">
        <w:t>A</w:t>
      </w:r>
      <w:r w:rsidRPr="00CD6474">
        <w:rPr>
          <w:sz w:val="20"/>
          <w:szCs w:val="18"/>
        </w:rPr>
        <w:t>2.3</w:t>
      </w:r>
      <w:r w:rsidRPr="00CD6474">
        <w:tab/>
      </w:r>
      <w:r w:rsidRPr="00CD6474">
        <w:tab/>
      </w:r>
      <w:r w:rsidR="007368DC" w:rsidRPr="00CD6474">
        <w:t>Fehlt das Feld «Leis Konto» im Jira Projekt, muss dies im Log als Fehler</w:t>
      </w:r>
      <w:r w:rsidR="007368DC" w:rsidRPr="00CD6474">
        <w:tab/>
        <w:t>Hoch</w:t>
      </w:r>
    </w:p>
    <w:p w14:paraId="088B1104" w14:textId="6AF7EBB5" w:rsidR="00D47390" w:rsidRPr="00CD6474" w:rsidRDefault="007368DC" w:rsidP="00D47390">
      <w:pPr>
        <w:pStyle w:val="Main"/>
      </w:pPr>
      <w:r w:rsidRPr="00CD6474">
        <w:tab/>
      </w:r>
      <w:r w:rsidRPr="00CD6474">
        <w:tab/>
        <w:t>hinterlegt werden.</w:t>
      </w:r>
      <w:r w:rsidR="00D47390" w:rsidRPr="00CD6474">
        <w:tab/>
      </w:r>
    </w:p>
    <w:p w14:paraId="441A7DFB" w14:textId="7305AF9B" w:rsidR="007368DC" w:rsidRPr="00CD6474" w:rsidRDefault="007368DC" w:rsidP="00D47390">
      <w:pPr>
        <w:pStyle w:val="Main"/>
      </w:pPr>
      <w:r w:rsidRPr="00CD6474">
        <w:t>A</w:t>
      </w:r>
      <w:r w:rsidRPr="00CD6474">
        <w:rPr>
          <w:sz w:val="20"/>
          <w:szCs w:val="18"/>
        </w:rPr>
        <w:t>2.4</w:t>
      </w:r>
      <w:r w:rsidRPr="00CD6474">
        <w:tab/>
      </w:r>
      <w:r w:rsidRPr="00CD6474">
        <w:tab/>
        <w:t>Hat der Mitarbeiter im Ticket keine Berechtigung auf das Projekt wird</w:t>
      </w:r>
      <w:r w:rsidRPr="00CD6474">
        <w:tab/>
      </w:r>
      <w:r w:rsidRPr="00CD6474">
        <w:tab/>
        <w:t>Hoch</w:t>
      </w:r>
    </w:p>
    <w:p w14:paraId="13C20C2C" w14:textId="4DB3EF1D" w:rsidR="007368DC" w:rsidRPr="00CD6474" w:rsidRDefault="007368DC" w:rsidP="00D47390">
      <w:pPr>
        <w:pStyle w:val="Main"/>
      </w:pPr>
      <w:r w:rsidRPr="00CD6474">
        <w:tab/>
      </w:r>
      <w:r w:rsidRPr="00CD6474">
        <w:tab/>
        <w:t>die Leistung nicht abgefüllt und es wird ein Fehler im Log hinterlegt.</w:t>
      </w:r>
    </w:p>
    <w:p w14:paraId="5CE285E3" w14:textId="647CC0A1" w:rsidR="000F6730" w:rsidRDefault="007368DC" w:rsidP="00D47390">
      <w:pPr>
        <w:pStyle w:val="Main"/>
      </w:pPr>
      <w:r w:rsidRPr="00CD6474">
        <w:t>A</w:t>
      </w:r>
      <w:r w:rsidRPr="00CD6474">
        <w:rPr>
          <w:sz w:val="20"/>
          <w:szCs w:val="18"/>
        </w:rPr>
        <w:t>2.5</w:t>
      </w:r>
      <w:r w:rsidRPr="00CD6474">
        <w:tab/>
      </w:r>
      <w:r w:rsidRPr="00CD6474">
        <w:tab/>
        <w:t xml:space="preserve">Fehlen andere Angaben müssen diese als Warnung im Log erwähnt </w:t>
      </w:r>
      <w:r w:rsidR="000F6730">
        <w:tab/>
      </w:r>
      <w:r w:rsidR="000F6730">
        <w:tab/>
      </w:r>
      <w:r w:rsidR="000F6730" w:rsidRPr="00CD6474">
        <w:t>Mittel</w:t>
      </w:r>
    </w:p>
    <w:p w14:paraId="424733B8" w14:textId="47FD43F5" w:rsidR="007368DC" w:rsidRPr="00CD6474" w:rsidRDefault="007368DC" w:rsidP="000F6730">
      <w:pPr>
        <w:pStyle w:val="Main"/>
        <w:ind w:left="567" w:firstLine="567"/>
      </w:pPr>
      <w:r w:rsidRPr="00CD6474">
        <w:t>werden.</w:t>
      </w:r>
      <w:r w:rsidRPr="00CD6474">
        <w:tab/>
      </w:r>
    </w:p>
    <w:p w14:paraId="5B2C9092" w14:textId="3498BE41" w:rsidR="007368DC" w:rsidRPr="00CD6474" w:rsidRDefault="007368DC" w:rsidP="00D47390">
      <w:pPr>
        <w:pStyle w:val="Main"/>
      </w:pPr>
    </w:p>
    <w:p w14:paraId="62C79AC1" w14:textId="550FDB0D" w:rsidR="007368DC" w:rsidRPr="00CD6474" w:rsidRDefault="008D1B29" w:rsidP="00D47390">
      <w:pPr>
        <w:pStyle w:val="Main"/>
        <w:rPr>
          <w:b/>
          <w:bCs/>
        </w:rPr>
      </w:pPr>
      <w:r w:rsidRPr="00CD6474">
        <w:t>A</w:t>
      </w:r>
      <w:r w:rsidRPr="00CD6474">
        <w:rPr>
          <w:sz w:val="20"/>
          <w:szCs w:val="18"/>
        </w:rPr>
        <w:t>3</w:t>
      </w:r>
      <w:r w:rsidR="007368DC" w:rsidRPr="00CD6474">
        <w:tab/>
      </w:r>
      <w:r w:rsidR="007368DC" w:rsidRPr="00CD6474">
        <w:tab/>
      </w:r>
      <w:r w:rsidR="007368DC" w:rsidRPr="00CD6474">
        <w:rPr>
          <w:b/>
          <w:bCs/>
        </w:rPr>
        <w:t>Schichtentrennung</w:t>
      </w:r>
    </w:p>
    <w:p w14:paraId="1F1FE021" w14:textId="1701486E" w:rsidR="007368DC" w:rsidRPr="00CD6474" w:rsidRDefault="007368DC" w:rsidP="00D47390">
      <w:pPr>
        <w:pStyle w:val="Main"/>
      </w:pPr>
      <w:r w:rsidRPr="00CD6474">
        <w:t>A</w:t>
      </w:r>
      <w:r w:rsidRPr="00CD6474">
        <w:rPr>
          <w:sz w:val="20"/>
          <w:szCs w:val="18"/>
        </w:rPr>
        <w:t>3.1</w:t>
      </w:r>
      <w:r w:rsidRPr="00CD6474">
        <w:tab/>
      </w:r>
      <w:r w:rsidRPr="00CD6474">
        <w:tab/>
        <w:t>Die Applikation ist in eine Persistenz-, Service- und eine</w:t>
      </w:r>
      <w:r w:rsidRPr="00CD6474">
        <w:tab/>
      </w:r>
      <w:r w:rsidRPr="00CD6474">
        <w:tab/>
      </w:r>
      <w:r w:rsidR="000F6730">
        <w:tab/>
      </w:r>
      <w:r w:rsidR="000F6730">
        <w:tab/>
      </w:r>
      <w:r w:rsidRPr="00CD6474">
        <w:t>Hoch</w:t>
      </w:r>
    </w:p>
    <w:p w14:paraId="3EB1E9D4" w14:textId="1E4CCA5C" w:rsidR="007368DC" w:rsidRPr="00CD6474" w:rsidRDefault="007368DC" w:rsidP="00D47390">
      <w:pPr>
        <w:pStyle w:val="Main"/>
      </w:pPr>
      <w:r w:rsidRPr="00CD6474">
        <w:tab/>
      </w:r>
      <w:r w:rsidRPr="00CD6474">
        <w:tab/>
      </w:r>
      <w:r w:rsidR="000F6730" w:rsidRPr="00CD6474">
        <w:t>Applikationsschicht</w:t>
      </w:r>
      <w:r w:rsidR="000F6730" w:rsidRPr="00CD6474">
        <w:t xml:space="preserve"> </w:t>
      </w:r>
      <w:r w:rsidRPr="00CD6474">
        <w:t>getrennt (Core, Infrastructure, Application).</w:t>
      </w:r>
    </w:p>
    <w:p w14:paraId="2854A6B6" w14:textId="059D2FDC" w:rsidR="008D1B29" w:rsidRPr="00CD6474" w:rsidRDefault="007368DC" w:rsidP="00EC22E3">
      <w:pPr>
        <w:pStyle w:val="Main"/>
      </w:pPr>
      <w:r w:rsidRPr="00CD6474">
        <w:t>A</w:t>
      </w:r>
      <w:r w:rsidRPr="00CD6474">
        <w:rPr>
          <w:sz w:val="20"/>
          <w:szCs w:val="18"/>
        </w:rPr>
        <w:t>3.2</w:t>
      </w:r>
      <w:r w:rsidRPr="00CD6474">
        <w:tab/>
      </w:r>
      <w:r w:rsidRPr="00CD6474">
        <w:tab/>
        <w:t>Das Projekt ist gemäss anderen ähnlichen Firmenprojekten aufgebaut</w:t>
      </w:r>
      <w:r w:rsidR="00E61DAE" w:rsidRPr="00CD6474">
        <w:t>.</w:t>
      </w:r>
      <w:r w:rsidRPr="00CD6474">
        <w:tab/>
        <w:t>Mittel</w:t>
      </w:r>
    </w:p>
    <w:p w14:paraId="0B76BADD" w14:textId="069BA197" w:rsidR="007368DC" w:rsidRPr="00CD6474" w:rsidRDefault="008D1B29" w:rsidP="00D47390">
      <w:pPr>
        <w:pStyle w:val="Main"/>
        <w:rPr>
          <w:b/>
          <w:bCs/>
        </w:rPr>
      </w:pPr>
      <w:r w:rsidRPr="00CD6474">
        <w:t>A</w:t>
      </w:r>
      <w:r w:rsidRPr="00CD6474">
        <w:rPr>
          <w:sz w:val="20"/>
          <w:szCs w:val="18"/>
        </w:rPr>
        <w:t>4</w:t>
      </w:r>
      <w:r w:rsidR="007368DC" w:rsidRPr="00CD6474">
        <w:tab/>
      </w:r>
      <w:r w:rsidR="007368DC" w:rsidRPr="00CD6474">
        <w:tab/>
      </w:r>
      <w:r w:rsidR="007368DC" w:rsidRPr="00CD6474">
        <w:rPr>
          <w:b/>
          <w:bCs/>
        </w:rPr>
        <w:t>Software-Architektur</w:t>
      </w:r>
    </w:p>
    <w:p w14:paraId="092D23C9" w14:textId="274474AA" w:rsidR="007368DC" w:rsidRPr="00CD6474" w:rsidRDefault="007368DC" w:rsidP="00D47390">
      <w:pPr>
        <w:pStyle w:val="Main"/>
      </w:pPr>
      <w:r w:rsidRPr="00CD6474">
        <w:t>A</w:t>
      </w:r>
      <w:r w:rsidRPr="00CD6474">
        <w:rPr>
          <w:sz w:val="20"/>
          <w:szCs w:val="18"/>
        </w:rPr>
        <w:t>4.1</w:t>
      </w:r>
      <w:r w:rsidRPr="00CD6474">
        <w:tab/>
      </w:r>
      <w:r w:rsidRPr="00CD6474">
        <w:tab/>
      </w:r>
      <w:r w:rsidR="00E61DAE" w:rsidRPr="00CD6474">
        <w:t>Es wurde eine passende Klassenstruktur gewählt.</w:t>
      </w:r>
      <w:r w:rsidR="00E61DAE" w:rsidRPr="00CD6474">
        <w:tab/>
      </w:r>
      <w:r w:rsidRPr="00CD6474">
        <w:tab/>
      </w:r>
      <w:r w:rsidRPr="00CD6474">
        <w:tab/>
      </w:r>
      <w:r w:rsidRPr="00CD6474">
        <w:tab/>
      </w:r>
      <w:r w:rsidRPr="00CD6474">
        <w:tab/>
        <w:t>Hoch</w:t>
      </w:r>
    </w:p>
    <w:p w14:paraId="59D8D4E6" w14:textId="0E52AD78" w:rsidR="00E61DAE" w:rsidRPr="00CD6474" w:rsidRDefault="00E61DAE" w:rsidP="00D47390">
      <w:pPr>
        <w:pStyle w:val="Main"/>
      </w:pPr>
      <w:r w:rsidRPr="00CD6474">
        <w:t>A</w:t>
      </w:r>
      <w:r w:rsidRPr="00CD6474">
        <w:rPr>
          <w:sz w:val="20"/>
          <w:szCs w:val="18"/>
        </w:rPr>
        <w:t>4.2</w:t>
      </w:r>
      <w:r w:rsidRPr="00CD6474">
        <w:tab/>
      </w:r>
      <w:r w:rsidRPr="00CD6474">
        <w:tab/>
        <w:t>Die Klassen haben wohldefinierte, dokumentierte Schnittstellen.</w:t>
      </w:r>
      <w:r w:rsidRPr="00CD6474">
        <w:tab/>
      </w:r>
      <w:r w:rsidRPr="00CD6474">
        <w:tab/>
        <w:t>Mittel</w:t>
      </w:r>
    </w:p>
    <w:p w14:paraId="1B5ED835" w14:textId="083C59EE" w:rsidR="007368DC" w:rsidRPr="00CD6474" w:rsidRDefault="007368DC" w:rsidP="00D47390">
      <w:pPr>
        <w:pStyle w:val="Main"/>
      </w:pPr>
      <w:r w:rsidRPr="00CD6474">
        <w:t>A</w:t>
      </w:r>
      <w:r w:rsidRPr="00CD6474">
        <w:rPr>
          <w:sz w:val="20"/>
          <w:szCs w:val="18"/>
        </w:rPr>
        <w:t>4.</w:t>
      </w:r>
      <w:r w:rsidR="00E61DAE" w:rsidRPr="00CD6474">
        <w:rPr>
          <w:sz w:val="20"/>
          <w:szCs w:val="18"/>
        </w:rPr>
        <w:t>3</w:t>
      </w:r>
      <w:r w:rsidRPr="00CD6474">
        <w:tab/>
      </w:r>
      <w:r w:rsidRPr="00CD6474">
        <w:tab/>
      </w:r>
      <w:r w:rsidR="00E61DAE" w:rsidRPr="00CD6474">
        <w:t xml:space="preserve">Die Klassen sind in passenden Modulen untergebracht. </w:t>
      </w:r>
      <w:r w:rsidR="00E61DAE" w:rsidRPr="00CD6474">
        <w:tab/>
      </w:r>
      <w:r w:rsidR="00E61DAE" w:rsidRPr="00CD6474">
        <w:tab/>
      </w:r>
      <w:r w:rsidR="00E61DAE" w:rsidRPr="00CD6474">
        <w:tab/>
      </w:r>
      <w:r w:rsidR="00E61DAE" w:rsidRPr="00CD6474">
        <w:tab/>
        <w:t>Hoch</w:t>
      </w:r>
    </w:p>
    <w:p w14:paraId="16B1F62B" w14:textId="443D96CE" w:rsidR="00E61DAE" w:rsidRPr="00CD6474" w:rsidRDefault="00E61DAE" w:rsidP="00D47390">
      <w:pPr>
        <w:pStyle w:val="Main"/>
      </w:pPr>
    </w:p>
    <w:p w14:paraId="09CF25BF" w14:textId="69BD83D3" w:rsidR="00E61DAE" w:rsidRPr="00CD6474" w:rsidRDefault="008D1B29" w:rsidP="00D47390">
      <w:pPr>
        <w:pStyle w:val="Main"/>
        <w:rPr>
          <w:b/>
          <w:bCs/>
        </w:rPr>
      </w:pPr>
      <w:r w:rsidRPr="00CD6474">
        <w:t>A</w:t>
      </w:r>
      <w:r w:rsidRPr="00CD6474">
        <w:rPr>
          <w:sz w:val="20"/>
          <w:szCs w:val="18"/>
        </w:rPr>
        <w:t>5</w:t>
      </w:r>
      <w:r w:rsidR="00E61DAE" w:rsidRPr="00CD6474">
        <w:tab/>
      </w:r>
      <w:r w:rsidR="00E61DAE" w:rsidRPr="00CD6474">
        <w:tab/>
      </w:r>
      <w:r w:rsidR="00E61DAE" w:rsidRPr="00CD6474">
        <w:rPr>
          <w:b/>
          <w:bCs/>
        </w:rPr>
        <w:t>Code</w:t>
      </w:r>
    </w:p>
    <w:p w14:paraId="2B0683D3" w14:textId="14D59C4E" w:rsidR="00E61DAE" w:rsidRPr="00CD6474" w:rsidRDefault="00E61DAE" w:rsidP="00D47390">
      <w:pPr>
        <w:pStyle w:val="Main"/>
      </w:pPr>
      <w:r w:rsidRPr="00CD6474">
        <w:t>A</w:t>
      </w:r>
      <w:r w:rsidRPr="00CD6474">
        <w:rPr>
          <w:sz w:val="20"/>
          <w:szCs w:val="18"/>
        </w:rPr>
        <w:t>5.1</w:t>
      </w:r>
      <w:r w:rsidRPr="00CD6474">
        <w:tab/>
      </w:r>
      <w:r w:rsidRPr="00CD6474">
        <w:tab/>
        <w:t>Mögliche Fehler werden erkannt und behandelt.</w:t>
      </w:r>
      <w:r w:rsidRPr="00CD6474">
        <w:tab/>
      </w:r>
      <w:r w:rsidRPr="00CD6474">
        <w:tab/>
      </w:r>
      <w:r w:rsidRPr="00CD6474">
        <w:tab/>
      </w:r>
      <w:r w:rsidRPr="00CD6474">
        <w:tab/>
      </w:r>
      <w:r w:rsidRPr="00CD6474">
        <w:tab/>
        <w:t>Hoch</w:t>
      </w:r>
    </w:p>
    <w:p w14:paraId="6291184D" w14:textId="70F33A9F" w:rsidR="000F6730" w:rsidRDefault="00E61DAE" w:rsidP="00D47390">
      <w:pPr>
        <w:pStyle w:val="Main"/>
      </w:pPr>
      <w:r w:rsidRPr="00CD6474">
        <w:t>A</w:t>
      </w:r>
      <w:r w:rsidRPr="00CD6474">
        <w:rPr>
          <w:sz w:val="20"/>
          <w:szCs w:val="18"/>
        </w:rPr>
        <w:t>5.2</w:t>
      </w:r>
      <w:r w:rsidRPr="00CD6474">
        <w:tab/>
      </w:r>
      <w:r w:rsidRPr="00CD6474">
        <w:tab/>
        <w:t xml:space="preserve">Der Code ist gemäss Softec Vorgaben aufgebaut (Namensgebung, </w:t>
      </w:r>
      <w:r w:rsidR="000F6730">
        <w:tab/>
      </w:r>
      <w:r w:rsidR="000F6730" w:rsidRPr="00CD6474">
        <w:tab/>
        <w:t>Hoch</w:t>
      </w:r>
    </w:p>
    <w:p w14:paraId="7EEC8CF5" w14:textId="6FD5ED5A" w:rsidR="00E61DAE" w:rsidRPr="00CD6474" w:rsidRDefault="00E61DAE" w:rsidP="000F6730">
      <w:pPr>
        <w:pStyle w:val="Main"/>
        <w:ind w:left="567" w:firstLine="567"/>
      </w:pPr>
      <w:r w:rsidRPr="00CD6474">
        <w:t>Lesbarkeit).</w:t>
      </w:r>
    </w:p>
    <w:p w14:paraId="73E7CA53" w14:textId="1E49D761" w:rsidR="00E61DAE" w:rsidRPr="00CD6474" w:rsidRDefault="00E61DAE" w:rsidP="00D47390">
      <w:pPr>
        <w:pStyle w:val="Main"/>
      </w:pPr>
    </w:p>
    <w:p w14:paraId="11D85638" w14:textId="4590AD49" w:rsidR="00E61DAE" w:rsidRPr="00CD6474" w:rsidRDefault="008D1B29" w:rsidP="00D47390">
      <w:pPr>
        <w:pStyle w:val="Main"/>
        <w:rPr>
          <w:b/>
          <w:bCs/>
        </w:rPr>
      </w:pPr>
      <w:r w:rsidRPr="00CD6474">
        <w:t>A</w:t>
      </w:r>
      <w:r w:rsidRPr="00CD6474">
        <w:rPr>
          <w:sz w:val="20"/>
          <w:szCs w:val="18"/>
        </w:rPr>
        <w:t>6</w:t>
      </w:r>
      <w:r w:rsidR="00E61DAE" w:rsidRPr="00CD6474">
        <w:tab/>
      </w:r>
      <w:r w:rsidR="00E61DAE" w:rsidRPr="00CD6474">
        <w:tab/>
      </w:r>
      <w:r w:rsidR="00E61DAE" w:rsidRPr="00CD6474">
        <w:rPr>
          <w:b/>
          <w:bCs/>
        </w:rPr>
        <w:t>Robustheit</w:t>
      </w:r>
    </w:p>
    <w:p w14:paraId="2B1F3592" w14:textId="3E1CD5C8" w:rsidR="00E61DAE" w:rsidRPr="00CD6474" w:rsidRDefault="00E61DAE" w:rsidP="00D47390">
      <w:pPr>
        <w:pStyle w:val="Main"/>
      </w:pPr>
      <w:r w:rsidRPr="00CD6474">
        <w:t>A</w:t>
      </w:r>
      <w:r w:rsidRPr="00CD6474">
        <w:rPr>
          <w:sz w:val="20"/>
          <w:szCs w:val="18"/>
        </w:rPr>
        <w:t>6.1</w:t>
      </w:r>
      <w:r w:rsidRPr="00CD6474">
        <w:tab/>
      </w:r>
      <w:r w:rsidRPr="00CD6474">
        <w:tab/>
        <w:t>Abfüllen von fehlenden Daten wird verhindert.</w:t>
      </w:r>
      <w:r w:rsidRPr="00CD6474">
        <w:tab/>
      </w:r>
      <w:r w:rsidRPr="00CD6474">
        <w:tab/>
      </w:r>
      <w:r w:rsidRPr="00CD6474">
        <w:tab/>
      </w:r>
      <w:r w:rsidRPr="00CD6474">
        <w:tab/>
      </w:r>
      <w:r w:rsidRPr="00CD6474">
        <w:tab/>
        <w:t>Hoch</w:t>
      </w:r>
    </w:p>
    <w:p w14:paraId="3938D8CF" w14:textId="64DE6FAA" w:rsidR="00E61DAE" w:rsidRPr="00CD6474" w:rsidRDefault="00E61DAE" w:rsidP="00D47390">
      <w:pPr>
        <w:pStyle w:val="Main"/>
      </w:pPr>
      <w:r w:rsidRPr="00CD6474">
        <w:t>A</w:t>
      </w:r>
      <w:r w:rsidRPr="00CD6474">
        <w:rPr>
          <w:sz w:val="20"/>
          <w:szCs w:val="18"/>
        </w:rPr>
        <w:t>6.2</w:t>
      </w:r>
      <w:r w:rsidRPr="00CD6474">
        <w:tab/>
      </w:r>
      <w:r w:rsidRPr="00CD6474">
        <w:tab/>
        <w:t>Gültigkeit angegebener Daten wird geprüft.</w:t>
      </w:r>
      <w:r w:rsidRPr="00CD6474">
        <w:tab/>
      </w:r>
      <w:r w:rsidRPr="00CD6474">
        <w:tab/>
      </w:r>
      <w:r w:rsidRPr="00CD6474">
        <w:tab/>
      </w:r>
      <w:r w:rsidRPr="00CD6474">
        <w:tab/>
      </w:r>
      <w:r w:rsidR="000F6730">
        <w:tab/>
      </w:r>
      <w:r w:rsidRPr="00CD6474">
        <w:tab/>
        <w:t>Mittel</w:t>
      </w:r>
    </w:p>
    <w:p w14:paraId="16509F67" w14:textId="4D1F3D57" w:rsidR="00E61DAE" w:rsidRPr="00CD6474" w:rsidRDefault="00E61DAE" w:rsidP="00D47390">
      <w:pPr>
        <w:pStyle w:val="Main"/>
      </w:pPr>
      <w:r w:rsidRPr="00CD6474">
        <w:t>A</w:t>
      </w:r>
      <w:r w:rsidRPr="00CD6474">
        <w:rPr>
          <w:sz w:val="20"/>
          <w:szCs w:val="18"/>
        </w:rPr>
        <w:t>6.3</w:t>
      </w:r>
      <w:r w:rsidRPr="00CD6474">
        <w:tab/>
      </w:r>
      <w:r w:rsidRPr="00CD6474">
        <w:tab/>
        <w:t>Gefundene Unstimmigkeiten werden im Log erfasst.</w:t>
      </w:r>
      <w:r w:rsidRPr="00CD6474">
        <w:tab/>
      </w:r>
      <w:r w:rsidRPr="00CD6474">
        <w:tab/>
      </w:r>
      <w:r w:rsidRPr="00CD6474">
        <w:tab/>
      </w:r>
      <w:r w:rsidRPr="00CD6474">
        <w:tab/>
      </w:r>
      <w:r w:rsidRPr="00CD6474">
        <w:tab/>
        <w:t>Mittel</w:t>
      </w:r>
    </w:p>
    <w:p w14:paraId="42811DE7" w14:textId="6E6504F3" w:rsidR="00E61DAE" w:rsidRPr="00CD6474" w:rsidRDefault="00E61DAE" w:rsidP="00D47390">
      <w:pPr>
        <w:pStyle w:val="Main"/>
      </w:pPr>
    </w:p>
    <w:p w14:paraId="205ECD54" w14:textId="77777777" w:rsidR="000F6730" w:rsidRDefault="000F6730">
      <w:pPr>
        <w:widowControl/>
        <w:spacing w:line="240" w:lineRule="auto"/>
        <w:rPr>
          <w:rFonts w:ascii="Imago" w:hAnsi="Imago"/>
          <w:sz w:val="24"/>
        </w:rPr>
      </w:pPr>
      <w:r>
        <w:br w:type="page"/>
      </w:r>
    </w:p>
    <w:p w14:paraId="347BDCE8" w14:textId="755D8907" w:rsidR="00E61DAE" w:rsidRPr="00CD6474" w:rsidRDefault="008D1B29" w:rsidP="00D47390">
      <w:pPr>
        <w:pStyle w:val="Main"/>
        <w:rPr>
          <w:b/>
          <w:bCs/>
        </w:rPr>
      </w:pPr>
      <w:r w:rsidRPr="00CD6474">
        <w:t>A</w:t>
      </w:r>
      <w:r w:rsidRPr="00CD6474">
        <w:rPr>
          <w:sz w:val="20"/>
          <w:szCs w:val="18"/>
        </w:rPr>
        <w:t>7</w:t>
      </w:r>
      <w:r w:rsidR="00E61DAE" w:rsidRPr="00CD6474">
        <w:tab/>
      </w:r>
      <w:r w:rsidR="00E61DAE" w:rsidRPr="00CD6474">
        <w:tab/>
      </w:r>
      <w:r w:rsidR="00E61DAE" w:rsidRPr="00CD6474">
        <w:rPr>
          <w:b/>
          <w:bCs/>
        </w:rPr>
        <w:t>Git-Repository</w:t>
      </w:r>
    </w:p>
    <w:p w14:paraId="031ACA11" w14:textId="446EC697" w:rsidR="00E61DAE" w:rsidRPr="00CD6474" w:rsidRDefault="00E61DAE" w:rsidP="00D47390">
      <w:pPr>
        <w:pStyle w:val="Main"/>
      </w:pPr>
      <w:r w:rsidRPr="00CD6474">
        <w:t>A</w:t>
      </w:r>
      <w:r w:rsidRPr="00CD6474">
        <w:rPr>
          <w:sz w:val="20"/>
          <w:szCs w:val="18"/>
        </w:rPr>
        <w:t>7.1</w:t>
      </w:r>
      <w:r w:rsidRPr="00CD6474">
        <w:tab/>
      </w:r>
      <w:r w:rsidRPr="00CD6474">
        <w:tab/>
        <w:t>Der Code ist auf einem Github Repository vorhanden.</w:t>
      </w:r>
      <w:r w:rsidRPr="00CD6474">
        <w:tab/>
      </w:r>
      <w:r w:rsidRPr="00CD6474">
        <w:tab/>
      </w:r>
      <w:r w:rsidRPr="00CD6474">
        <w:tab/>
      </w:r>
      <w:r w:rsidRPr="00CD6474">
        <w:tab/>
        <w:t>Hoch</w:t>
      </w:r>
    </w:p>
    <w:p w14:paraId="4239F112" w14:textId="68C57608" w:rsidR="00E61DAE" w:rsidRPr="00CD6474" w:rsidRDefault="00E61DAE" w:rsidP="00D47390">
      <w:pPr>
        <w:pStyle w:val="Main"/>
      </w:pPr>
      <w:r w:rsidRPr="00CD6474">
        <w:t>A</w:t>
      </w:r>
      <w:r w:rsidRPr="00CD6474">
        <w:rPr>
          <w:sz w:val="20"/>
          <w:szCs w:val="18"/>
        </w:rPr>
        <w:t>7.2</w:t>
      </w:r>
      <w:r w:rsidRPr="00CD6474">
        <w:tab/>
      </w:r>
      <w:r w:rsidRPr="00CD6474">
        <w:tab/>
        <w:t xml:space="preserve">Die Dokumentation ist auf </w:t>
      </w:r>
      <w:r w:rsidR="00EC22E3" w:rsidRPr="00CD6474">
        <w:t>demselben</w:t>
      </w:r>
      <w:r w:rsidRPr="00CD6474">
        <w:t xml:space="preserve"> Repository vorhanden.</w:t>
      </w:r>
      <w:r w:rsidRPr="00CD6474">
        <w:tab/>
      </w:r>
      <w:r w:rsidRPr="00CD6474">
        <w:tab/>
      </w:r>
      <w:r w:rsidRPr="00CD6474">
        <w:tab/>
        <w:t>Hoch</w:t>
      </w:r>
    </w:p>
    <w:p w14:paraId="0A084B50" w14:textId="7A4DEF50" w:rsidR="00E61DAE" w:rsidRPr="00CD6474" w:rsidRDefault="00E61DAE" w:rsidP="00D47390">
      <w:pPr>
        <w:pStyle w:val="Main"/>
      </w:pPr>
      <w:r w:rsidRPr="00CD6474">
        <w:t>A</w:t>
      </w:r>
      <w:r w:rsidRPr="00CD6474">
        <w:rPr>
          <w:sz w:val="20"/>
          <w:szCs w:val="18"/>
        </w:rPr>
        <w:t>7.3</w:t>
      </w:r>
      <w:r w:rsidRPr="00CD6474">
        <w:tab/>
      </w:r>
      <w:r w:rsidRPr="00CD6474">
        <w:tab/>
      </w:r>
      <w:r w:rsidR="00B724B5" w:rsidRPr="00CD6474">
        <w:t>Notizen, Entwürfe, Bilder sind im Repository vorhanden.</w:t>
      </w:r>
      <w:r w:rsidR="00B724B5" w:rsidRPr="00CD6474">
        <w:tab/>
      </w:r>
      <w:r w:rsidR="00B724B5" w:rsidRPr="00CD6474">
        <w:tab/>
      </w:r>
      <w:r w:rsidR="00B724B5" w:rsidRPr="00CD6474">
        <w:tab/>
      </w:r>
      <w:r w:rsidR="00B724B5" w:rsidRPr="00CD6474">
        <w:tab/>
        <w:t>Tief</w:t>
      </w:r>
    </w:p>
    <w:p w14:paraId="3FB04FB6" w14:textId="69EEC0F9" w:rsidR="00B724B5" w:rsidRPr="00CD6474" w:rsidRDefault="00B724B5" w:rsidP="00D47390">
      <w:pPr>
        <w:pStyle w:val="Main"/>
      </w:pPr>
    </w:p>
    <w:p w14:paraId="076DF1B8" w14:textId="6F29595F" w:rsidR="00B724B5" w:rsidRPr="00CD6474" w:rsidRDefault="008D1B29" w:rsidP="00D47390">
      <w:pPr>
        <w:pStyle w:val="Main"/>
        <w:rPr>
          <w:b/>
          <w:bCs/>
        </w:rPr>
      </w:pPr>
      <w:r w:rsidRPr="00CD6474">
        <w:t>A</w:t>
      </w:r>
      <w:r w:rsidRPr="00CD6474">
        <w:rPr>
          <w:sz w:val="20"/>
          <w:szCs w:val="18"/>
        </w:rPr>
        <w:t>8</w:t>
      </w:r>
      <w:r w:rsidR="00B724B5" w:rsidRPr="00CD6474">
        <w:tab/>
      </w:r>
      <w:r w:rsidR="00B724B5" w:rsidRPr="00CD6474">
        <w:tab/>
      </w:r>
      <w:r w:rsidR="00B724B5" w:rsidRPr="00CD6474">
        <w:rPr>
          <w:b/>
          <w:bCs/>
        </w:rPr>
        <w:t>Applikation</w:t>
      </w:r>
    </w:p>
    <w:p w14:paraId="6490F283" w14:textId="1AE2CB2C" w:rsidR="00B724B5" w:rsidRPr="00CD6474" w:rsidRDefault="00B724B5" w:rsidP="00D47390">
      <w:pPr>
        <w:pStyle w:val="Main"/>
      </w:pPr>
      <w:r w:rsidRPr="00CD6474">
        <w:t>A</w:t>
      </w:r>
      <w:r w:rsidRPr="00CD6474">
        <w:rPr>
          <w:sz w:val="20"/>
          <w:szCs w:val="18"/>
        </w:rPr>
        <w:t>8.1</w:t>
      </w:r>
      <w:r w:rsidRPr="00CD6474">
        <w:tab/>
      </w:r>
      <w:r w:rsidRPr="00CD6474">
        <w:tab/>
        <w:t>Die Applikation kann über einen Scheduler aufgerufen werden.</w:t>
      </w:r>
      <w:r w:rsidRPr="00CD6474">
        <w:tab/>
      </w:r>
      <w:r w:rsidRPr="00CD6474">
        <w:tab/>
      </w:r>
      <w:r w:rsidRPr="00CD6474">
        <w:tab/>
        <w:t>Hoch</w:t>
      </w:r>
    </w:p>
    <w:p w14:paraId="5743CA50" w14:textId="09991B3F" w:rsidR="00B724B5" w:rsidRPr="00CD6474" w:rsidRDefault="00B724B5" w:rsidP="00D47390">
      <w:pPr>
        <w:pStyle w:val="Main"/>
      </w:pPr>
      <w:r w:rsidRPr="00CD6474">
        <w:t>A</w:t>
      </w:r>
      <w:r w:rsidRPr="00CD6474">
        <w:rPr>
          <w:sz w:val="20"/>
          <w:szCs w:val="18"/>
        </w:rPr>
        <w:t>8.2</w:t>
      </w:r>
      <w:r w:rsidRPr="00CD6474">
        <w:tab/>
      </w:r>
      <w:r w:rsidRPr="00CD6474">
        <w:tab/>
        <w:t>Der Applikation kann ein Development Flag ab Aufruf übergeben werden.</w:t>
      </w:r>
      <w:r w:rsidRPr="00CD6474">
        <w:tab/>
        <w:t>Hoch</w:t>
      </w:r>
    </w:p>
    <w:p w14:paraId="132CF4EE" w14:textId="51B70592" w:rsidR="00C17BCF" w:rsidRPr="00CD6474" w:rsidRDefault="00B724B5" w:rsidP="00471DD4">
      <w:pPr>
        <w:pStyle w:val="Main"/>
      </w:pPr>
      <w:r w:rsidRPr="00CD6474">
        <w:t>A</w:t>
      </w:r>
      <w:r w:rsidRPr="00CD6474">
        <w:rPr>
          <w:sz w:val="20"/>
          <w:szCs w:val="18"/>
        </w:rPr>
        <w:t>8.3</w:t>
      </w:r>
      <w:r w:rsidRPr="00CD6474">
        <w:tab/>
      </w:r>
      <w:r w:rsidRPr="00CD6474">
        <w:tab/>
        <w:t>Die fertige Applikation ist ein Kommandozeilenprogramm.</w:t>
      </w:r>
      <w:r w:rsidRPr="00CD6474">
        <w:tab/>
      </w:r>
      <w:r w:rsidRPr="00CD6474">
        <w:tab/>
      </w:r>
      <w:r w:rsidRPr="00CD6474">
        <w:tab/>
        <w:t>Hoch</w:t>
      </w:r>
    </w:p>
    <w:p w14:paraId="4A706549" w14:textId="77777777" w:rsidR="000F6730" w:rsidRDefault="000F6730">
      <w:pPr>
        <w:widowControl/>
        <w:spacing w:line="240" w:lineRule="auto"/>
        <w:rPr>
          <w:i/>
          <w:sz w:val="36"/>
        </w:rPr>
      </w:pPr>
      <w:r>
        <w:br w:type="page"/>
      </w:r>
    </w:p>
    <w:p w14:paraId="20E34B13" w14:textId="7B962758" w:rsidR="004C30C1" w:rsidRPr="00CD6474" w:rsidRDefault="00B724B5" w:rsidP="00A77728">
      <w:pPr>
        <w:pStyle w:val="Formatvorlage1"/>
      </w:pPr>
      <w:bookmarkStart w:id="42" w:name="_Toc163198148"/>
      <w:r w:rsidRPr="00CD6474">
        <w:t>User Stories</w:t>
      </w:r>
      <w:bookmarkEnd w:id="42"/>
    </w:p>
    <w:p w14:paraId="4BF7950E" w14:textId="2FC6F0B5" w:rsidR="00B724B5" w:rsidRPr="00CD6474" w:rsidRDefault="00B724B5" w:rsidP="00B724B5">
      <w:pPr>
        <w:pStyle w:val="Main"/>
      </w:pPr>
      <w:r w:rsidRPr="00CD6474">
        <w:t>Die User Stories werden benötigt</w:t>
      </w:r>
      <w:r w:rsidR="00B91AA7">
        <w:t>,</w:t>
      </w:r>
      <w:r w:rsidRPr="00CD6474">
        <w:t xml:space="preserve"> um den Zeitplan sowie das im Verlauf des Projekts verwendete Kanban Board </w:t>
      </w:r>
      <w:r w:rsidR="002616C2" w:rsidRPr="00CD6474">
        <w:t>zu erstellen. Sie werden für eine möglichst genaue Planung des Projektes benötigt.</w:t>
      </w:r>
      <w:r w:rsidR="00CF0653" w:rsidRPr="00CD6474">
        <w:t xml:space="preserve"> </w:t>
      </w:r>
    </w:p>
    <w:p w14:paraId="0608892C" w14:textId="2FF4B06C" w:rsidR="002616C2" w:rsidRPr="00CD6474" w:rsidRDefault="002616C2" w:rsidP="002616C2">
      <w:pPr>
        <w:pStyle w:val="Titel2NichtVerzeichnis"/>
      </w:pPr>
      <w:r w:rsidRPr="00CD6474">
        <w:t>Projektplanung</w:t>
      </w:r>
      <w:r w:rsidR="002E1666" w:rsidRPr="00CD6474">
        <w:t xml:space="preserve"> – S1</w:t>
      </w:r>
    </w:p>
    <w:p w14:paraId="5920F494" w14:textId="3710D474" w:rsidR="002E1666" w:rsidRPr="00CD6474" w:rsidRDefault="002E1666" w:rsidP="002E1666">
      <w:pPr>
        <w:pStyle w:val="Title2-Main"/>
      </w:pPr>
      <w:r w:rsidRPr="00CD6474">
        <w:t>Anforderungen</w:t>
      </w:r>
    </w:p>
    <w:p w14:paraId="1BB33617" w14:textId="094C2468" w:rsidR="002E1666" w:rsidRPr="00CD6474" w:rsidRDefault="002E1666" w:rsidP="002E1666">
      <w:pPr>
        <w:pStyle w:val="Main"/>
        <w:rPr>
          <w:sz w:val="18"/>
          <w:szCs w:val="16"/>
        </w:rPr>
      </w:pPr>
      <w:r w:rsidRPr="00CD6474">
        <w:t>A</w:t>
      </w:r>
      <w:r w:rsidRPr="00CD6474">
        <w:rPr>
          <w:sz w:val="20"/>
          <w:szCs w:val="18"/>
        </w:rPr>
        <w:t>4</w:t>
      </w:r>
      <w:r w:rsidR="00912F1F" w:rsidRPr="00CD6474">
        <w:rPr>
          <w:sz w:val="20"/>
          <w:szCs w:val="18"/>
        </w:rPr>
        <w:t>.1</w:t>
      </w:r>
      <w:r w:rsidR="00FE5F4C" w:rsidRPr="00CD6474">
        <w:rPr>
          <w:sz w:val="20"/>
          <w:szCs w:val="18"/>
        </w:rPr>
        <w:t xml:space="preserve">, </w:t>
      </w:r>
      <w:r w:rsidR="00FE5F4C" w:rsidRPr="00CD6474">
        <w:t>A</w:t>
      </w:r>
      <w:r w:rsidR="00FE5F4C" w:rsidRPr="00CD6474">
        <w:rPr>
          <w:sz w:val="18"/>
          <w:szCs w:val="16"/>
        </w:rPr>
        <w:t>4.2</w:t>
      </w:r>
    </w:p>
    <w:p w14:paraId="149158BD" w14:textId="664BD7BD" w:rsidR="002616C2" w:rsidRPr="00CD6474" w:rsidRDefault="002616C2" w:rsidP="002616C2">
      <w:pPr>
        <w:pStyle w:val="Title2-Main"/>
      </w:pPr>
      <w:r w:rsidRPr="00CD6474">
        <w:t>Beschreibung</w:t>
      </w:r>
    </w:p>
    <w:p w14:paraId="38CE0052" w14:textId="07573FC5" w:rsidR="002616C2" w:rsidRPr="00CD6474" w:rsidRDefault="002616C2" w:rsidP="002616C2">
      <w:pPr>
        <w:pStyle w:val="Main"/>
      </w:pPr>
      <w:r w:rsidRPr="00CD6474">
        <w:t>Als Kandidat ist es mir wichtig, mein Projekt möglichst gut zu planen</w:t>
      </w:r>
      <w:r w:rsidR="009B2A93">
        <w:t>,</w:t>
      </w:r>
      <w:r w:rsidRPr="00CD6474">
        <w:t xml:space="preserve"> damit ich im vorgegebenen Zeitraum alle Anforderungen realisieren und das Projekt umsetzen kann. </w:t>
      </w:r>
    </w:p>
    <w:p w14:paraId="5EC901D1" w14:textId="40BD91FE" w:rsidR="002616C2" w:rsidRPr="00CD6474" w:rsidRDefault="002616C2" w:rsidP="002616C2">
      <w:pPr>
        <w:pStyle w:val="Title2-Main"/>
      </w:pPr>
      <w:r w:rsidRPr="00CD6474">
        <w:t>Tasks</w:t>
      </w:r>
    </w:p>
    <w:p w14:paraId="439699CF" w14:textId="6837CF15" w:rsidR="002616C2" w:rsidRPr="00CD6474" w:rsidRDefault="002616C2" w:rsidP="002616C2">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Zeit</w:t>
      </w:r>
      <w:r w:rsidRPr="00CD6474">
        <w:rPr>
          <w:b/>
          <w:bCs/>
        </w:rPr>
        <w:tab/>
      </w:r>
      <w:r w:rsidRPr="00CD6474">
        <w:rPr>
          <w:b/>
          <w:bCs/>
        </w:rPr>
        <w:tab/>
      </w:r>
      <w:r w:rsidR="003F4737" w:rsidRPr="00CD6474">
        <w:rPr>
          <w:b/>
          <w:bCs/>
        </w:rPr>
        <w:t>Ablauf</w:t>
      </w:r>
    </w:p>
    <w:p w14:paraId="2992D267" w14:textId="6FF7C5B0" w:rsidR="003F4737" w:rsidRPr="00CD6474" w:rsidRDefault="002616C2" w:rsidP="002616C2">
      <w:pPr>
        <w:pStyle w:val="Main"/>
      </w:pPr>
      <w:r w:rsidRPr="00CD6474">
        <w:t>T</w:t>
      </w:r>
      <w:r w:rsidRPr="00CD6474">
        <w:rPr>
          <w:sz w:val="20"/>
          <w:szCs w:val="18"/>
        </w:rPr>
        <w:t>1.1</w:t>
      </w:r>
      <w:r w:rsidRPr="00CD6474">
        <w:tab/>
      </w:r>
      <w:r w:rsidRPr="00CD6474">
        <w:tab/>
        <w:t>Use Cases definieren</w:t>
      </w:r>
      <w:r w:rsidR="003F4737" w:rsidRPr="00CD6474">
        <w:t>, gra</w:t>
      </w:r>
      <w:r w:rsidR="00CC7720">
        <w:t>f</w:t>
      </w:r>
      <w:r w:rsidR="003F4737" w:rsidRPr="00CD6474">
        <w:t>isch darstellen</w:t>
      </w:r>
      <w:r w:rsidR="00FE5F4C" w:rsidRPr="00CD6474">
        <w:t>.</w:t>
      </w:r>
      <w:r w:rsidR="003F4737" w:rsidRPr="00CD6474">
        <w:tab/>
      </w:r>
      <w:r w:rsidR="003F4737" w:rsidRPr="00CD6474">
        <w:tab/>
      </w:r>
      <w:r w:rsidR="003F4737" w:rsidRPr="00CD6474">
        <w:tab/>
      </w:r>
      <w:r w:rsidR="003F4737" w:rsidRPr="00CD6474">
        <w:tab/>
      </w:r>
      <w:r w:rsidR="004372D1" w:rsidRPr="00CD6474">
        <w:t>1</w:t>
      </w:r>
      <w:r w:rsidR="003F4737" w:rsidRPr="00CD6474">
        <w:t>h</w:t>
      </w:r>
      <w:r w:rsidRPr="00CD6474">
        <w:tab/>
      </w:r>
      <w:r w:rsidRPr="00CD6474">
        <w:tab/>
      </w:r>
      <w:r w:rsidR="003F4737" w:rsidRPr="00CD6474">
        <w:t>1</w:t>
      </w:r>
    </w:p>
    <w:p w14:paraId="76E5DC60" w14:textId="0A363F88" w:rsidR="003F4737" w:rsidRPr="00CD6474" w:rsidRDefault="003F4737" w:rsidP="002616C2">
      <w:pPr>
        <w:pStyle w:val="Main"/>
      </w:pPr>
      <w:r w:rsidRPr="00CD6474">
        <w:t>T</w:t>
      </w:r>
      <w:r w:rsidRPr="00CD6474">
        <w:rPr>
          <w:sz w:val="20"/>
          <w:szCs w:val="18"/>
        </w:rPr>
        <w:t>1.2</w:t>
      </w:r>
      <w:r w:rsidRPr="00CD6474">
        <w:tab/>
      </w:r>
      <w:r w:rsidRPr="00CD6474">
        <w:tab/>
        <w:t>Anforderungen definieren</w:t>
      </w:r>
      <w:r w:rsidR="00FE5F4C" w:rsidRPr="00CD6474">
        <w:t>.</w:t>
      </w:r>
      <w:r w:rsidRPr="00CD6474">
        <w:tab/>
      </w:r>
      <w:r w:rsidRPr="00CD6474">
        <w:tab/>
      </w:r>
      <w:r w:rsidRPr="00CD6474">
        <w:tab/>
      </w:r>
      <w:r w:rsidRPr="00CD6474">
        <w:tab/>
      </w:r>
      <w:r w:rsidRPr="00CD6474">
        <w:tab/>
      </w:r>
      <w:r w:rsidRPr="00CD6474">
        <w:tab/>
      </w:r>
      <w:r w:rsidRPr="00CD6474">
        <w:tab/>
      </w:r>
      <w:r w:rsidR="004372D1" w:rsidRPr="00CD6474">
        <w:t>2</w:t>
      </w:r>
      <w:r w:rsidRPr="00CD6474">
        <w:t>h</w:t>
      </w:r>
      <w:r w:rsidRPr="00CD6474">
        <w:tab/>
      </w:r>
      <w:r w:rsidRPr="00CD6474">
        <w:tab/>
        <w:t>2</w:t>
      </w:r>
    </w:p>
    <w:p w14:paraId="086B8355" w14:textId="0F67D74B" w:rsidR="003F4737" w:rsidRPr="00CD6474" w:rsidRDefault="003F4737" w:rsidP="002616C2">
      <w:pPr>
        <w:pStyle w:val="Main"/>
      </w:pPr>
      <w:r w:rsidRPr="00CD6474">
        <w:t>T</w:t>
      </w:r>
      <w:r w:rsidRPr="00CD6474">
        <w:rPr>
          <w:sz w:val="20"/>
          <w:szCs w:val="18"/>
        </w:rPr>
        <w:t>1.3</w:t>
      </w:r>
      <w:r w:rsidRPr="00CD6474">
        <w:tab/>
      </w:r>
      <w:r w:rsidRPr="00CD6474">
        <w:tab/>
        <w:t>User Stories erarbeiten</w:t>
      </w:r>
      <w:r w:rsidR="00FE5F4C" w:rsidRPr="00CD6474">
        <w:t>.</w:t>
      </w:r>
      <w:r w:rsidRPr="00CD6474">
        <w:tab/>
      </w:r>
      <w:r w:rsidRPr="00CD6474">
        <w:tab/>
      </w:r>
      <w:r w:rsidRPr="00CD6474">
        <w:tab/>
      </w:r>
      <w:r w:rsidRPr="00CD6474">
        <w:tab/>
      </w:r>
      <w:r w:rsidRPr="00CD6474">
        <w:tab/>
      </w:r>
      <w:r w:rsidRPr="00CD6474">
        <w:tab/>
      </w:r>
      <w:r w:rsidRPr="00CD6474">
        <w:tab/>
        <w:t>3h</w:t>
      </w:r>
      <w:r w:rsidRPr="00CD6474">
        <w:tab/>
      </w:r>
      <w:r w:rsidRPr="00CD6474">
        <w:tab/>
        <w:t>3</w:t>
      </w:r>
      <w:r w:rsidR="002616C2" w:rsidRPr="00CD6474">
        <w:tab/>
      </w:r>
    </w:p>
    <w:p w14:paraId="35A1DAB1" w14:textId="1DBB1085" w:rsidR="003F4737" w:rsidRPr="00CD6474" w:rsidRDefault="003F4737" w:rsidP="002616C2">
      <w:pPr>
        <w:pStyle w:val="Main"/>
      </w:pPr>
      <w:r w:rsidRPr="00CD6474">
        <w:t>T</w:t>
      </w:r>
      <w:r w:rsidRPr="00CD6474">
        <w:rPr>
          <w:sz w:val="20"/>
          <w:szCs w:val="18"/>
        </w:rPr>
        <w:t>1.4</w:t>
      </w:r>
      <w:r w:rsidR="002616C2" w:rsidRPr="00CD6474">
        <w:tab/>
      </w:r>
      <w:r w:rsidR="002616C2" w:rsidRPr="00CD6474">
        <w:tab/>
      </w:r>
      <w:r w:rsidRPr="00CD6474">
        <w:t>Zeitplan erstellen</w:t>
      </w:r>
      <w:r w:rsidR="00FE5F4C" w:rsidRPr="00CD6474">
        <w:t>.</w:t>
      </w:r>
      <w:r w:rsidRPr="00CD6474">
        <w:tab/>
      </w:r>
      <w:r w:rsidRPr="00CD6474">
        <w:tab/>
      </w:r>
      <w:r w:rsidRPr="00CD6474">
        <w:tab/>
      </w:r>
      <w:r w:rsidRPr="00CD6474">
        <w:tab/>
      </w:r>
      <w:r w:rsidRPr="00CD6474">
        <w:tab/>
      </w:r>
      <w:r w:rsidRPr="00CD6474">
        <w:tab/>
      </w:r>
      <w:r w:rsidRPr="00CD6474">
        <w:tab/>
      </w:r>
      <w:r w:rsidRPr="00CD6474">
        <w:tab/>
      </w:r>
      <w:r w:rsidR="00571D0C" w:rsidRPr="00CD6474">
        <w:t>1</w:t>
      </w:r>
      <w:r w:rsidRPr="00CD6474">
        <w:t>h</w:t>
      </w:r>
      <w:r w:rsidRPr="00CD6474">
        <w:tab/>
      </w:r>
      <w:r w:rsidRPr="00CD6474">
        <w:tab/>
        <w:t>4</w:t>
      </w:r>
    </w:p>
    <w:p w14:paraId="6EF51F5F" w14:textId="2C75819B" w:rsidR="003F4737" w:rsidRPr="00CD6474" w:rsidRDefault="003F4737" w:rsidP="002616C2">
      <w:pPr>
        <w:pStyle w:val="Main"/>
      </w:pPr>
      <w:r w:rsidRPr="00CD6474">
        <w:t>T</w:t>
      </w:r>
      <w:r w:rsidRPr="00CD6474">
        <w:rPr>
          <w:sz w:val="20"/>
          <w:szCs w:val="18"/>
        </w:rPr>
        <w:t>1.5</w:t>
      </w:r>
      <w:r w:rsidRPr="00CD6474">
        <w:tab/>
      </w:r>
      <w:r w:rsidRPr="00CD6474">
        <w:tab/>
        <w:t>Vervollständigung Aufgabenstellung</w:t>
      </w:r>
      <w:r w:rsidR="00FE5F4C" w:rsidRPr="00CD6474">
        <w:t>.</w:t>
      </w:r>
      <w:r w:rsidRPr="00CD6474">
        <w:tab/>
      </w:r>
      <w:r w:rsidRPr="00CD6474">
        <w:tab/>
      </w:r>
      <w:r w:rsidRPr="00CD6474">
        <w:tab/>
      </w:r>
      <w:r w:rsidRPr="00CD6474">
        <w:tab/>
      </w:r>
      <w:r w:rsidRPr="00CD6474">
        <w:tab/>
      </w:r>
      <w:r w:rsidR="00571D0C" w:rsidRPr="00CD6474">
        <w:t>2</w:t>
      </w:r>
      <w:r w:rsidRPr="00CD6474">
        <w:t>h</w:t>
      </w:r>
      <w:r w:rsidRPr="00CD6474">
        <w:tab/>
      </w:r>
      <w:r w:rsidRPr="00CD6474">
        <w:tab/>
        <w:t>5</w:t>
      </w:r>
    </w:p>
    <w:p w14:paraId="26827F64" w14:textId="1A95C9E7" w:rsidR="002616C2" w:rsidRPr="00CD6474" w:rsidRDefault="003F4737" w:rsidP="002616C2">
      <w:pPr>
        <w:pStyle w:val="Main"/>
      </w:pPr>
      <w:r w:rsidRPr="00CD6474">
        <w:t>T</w:t>
      </w:r>
      <w:r w:rsidRPr="00CD6474">
        <w:rPr>
          <w:sz w:val="20"/>
          <w:szCs w:val="18"/>
        </w:rPr>
        <w:t>1.6</w:t>
      </w:r>
      <w:r w:rsidRPr="00CD6474">
        <w:tab/>
      </w:r>
      <w:r w:rsidRPr="00CD6474">
        <w:tab/>
        <w:t>Vervollständigung Projektplanung</w:t>
      </w:r>
      <w:r w:rsidR="00FE5F4C" w:rsidRPr="00CD6474">
        <w:t>.</w:t>
      </w:r>
      <w:r w:rsidRPr="00CD6474">
        <w:tab/>
      </w:r>
      <w:r w:rsidRPr="00CD6474">
        <w:tab/>
      </w:r>
      <w:r w:rsidRPr="00CD6474">
        <w:tab/>
      </w:r>
      <w:r w:rsidRPr="00CD6474">
        <w:tab/>
      </w:r>
      <w:r w:rsidRPr="00CD6474">
        <w:tab/>
      </w:r>
      <w:r w:rsidRPr="00CD6474">
        <w:tab/>
        <w:t>2h</w:t>
      </w:r>
      <w:r w:rsidRPr="00CD6474">
        <w:tab/>
      </w:r>
      <w:r w:rsidRPr="00CD6474">
        <w:tab/>
        <w:t>6</w:t>
      </w:r>
    </w:p>
    <w:p w14:paraId="1A97B381" w14:textId="32F9CF22" w:rsidR="003F4737" w:rsidRPr="00CD6474" w:rsidRDefault="003F4737" w:rsidP="002616C2">
      <w:pPr>
        <w:pStyle w:val="Main"/>
      </w:pPr>
      <w:r w:rsidRPr="00CD6474">
        <w:t>T</w:t>
      </w:r>
      <w:r w:rsidRPr="00CD6474">
        <w:rPr>
          <w:sz w:val="20"/>
          <w:szCs w:val="18"/>
        </w:rPr>
        <w:t>1.7</w:t>
      </w:r>
      <w:r w:rsidRPr="00CD6474">
        <w:tab/>
      </w:r>
      <w:r w:rsidRPr="00CD6474">
        <w:tab/>
        <w:t>Projektauftrag dokumentieren</w:t>
      </w:r>
      <w:r w:rsidR="00FE5F4C" w:rsidRPr="00CD6474">
        <w:t>.</w:t>
      </w:r>
      <w:r w:rsidRPr="00CD6474">
        <w:tab/>
      </w:r>
      <w:r w:rsidRPr="00CD6474">
        <w:tab/>
      </w:r>
      <w:r w:rsidRPr="00CD6474">
        <w:tab/>
      </w:r>
      <w:r w:rsidRPr="00CD6474">
        <w:tab/>
      </w:r>
      <w:r w:rsidRPr="00CD6474">
        <w:tab/>
      </w:r>
      <w:r w:rsidRPr="00CD6474">
        <w:tab/>
      </w:r>
      <w:r w:rsidR="00C17BCF" w:rsidRPr="00CD6474">
        <w:t>5</w:t>
      </w:r>
      <w:r w:rsidRPr="00CD6474">
        <w:t>h</w:t>
      </w:r>
      <w:r w:rsidRPr="00CD6474">
        <w:tab/>
      </w:r>
      <w:r w:rsidRPr="00CD6474">
        <w:tab/>
        <w:t>7</w:t>
      </w:r>
    </w:p>
    <w:p w14:paraId="5AA80D0D" w14:textId="348C0B31" w:rsidR="003F4737" w:rsidRPr="00CD6474" w:rsidRDefault="003F4737" w:rsidP="003F4737">
      <w:pPr>
        <w:pStyle w:val="Main"/>
      </w:pPr>
      <w:r w:rsidRPr="00CD6474">
        <w:t>T</w:t>
      </w:r>
      <w:r w:rsidRPr="00CD6474">
        <w:rPr>
          <w:sz w:val="20"/>
          <w:szCs w:val="18"/>
        </w:rPr>
        <w:t>1.8</w:t>
      </w:r>
      <w:r w:rsidRPr="00CD6474">
        <w:tab/>
      </w:r>
      <w:r w:rsidRPr="00CD6474">
        <w:tab/>
        <w:t>Ausgangslage dokumentieren</w:t>
      </w:r>
      <w:r w:rsidR="00FE5F4C" w:rsidRPr="00CD6474">
        <w:t>.</w:t>
      </w:r>
      <w:r w:rsidRPr="00CD6474">
        <w:tab/>
      </w:r>
      <w:r w:rsidRPr="00CD6474">
        <w:tab/>
      </w:r>
      <w:r w:rsidRPr="00CD6474">
        <w:tab/>
      </w:r>
      <w:r w:rsidRPr="00CD6474">
        <w:tab/>
      </w:r>
      <w:r w:rsidRPr="00CD6474">
        <w:tab/>
      </w:r>
      <w:r w:rsidRPr="00CD6474">
        <w:tab/>
        <w:t>1h</w:t>
      </w:r>
      <w:r w:rsidRPr="00CD6474">
        <w:tab/>
      </w:r>
      <w:r w:rsidRPr="00CD6474">
        <w:tab/>
        <w:t>8</w:t>
      </w:r>
    </w:p>
    <w:p w14:paraId="022D9210" w14:textId="5A02C7AD" w:rsidR="002E1666" w:rsidRPr="00CD6474" w:rsidRDefault="002E1666" w:rsidP="003F4737">
      <w:pPr>
        <w:pStyle w:val="Main"/>
      </w:pPr>
      <w:r w:rsidRPr="00CD6474">
        <w:t>T</w:t>
      </w:r>
      <w:r w:rsidRPr="00CD6474">
        <w:rPr>
          <w:sz w:val="20"/>
          <w:szCs w:val="18"/>
        </w:rPr>
        <w:t>1.9</w:t>
      </w:r>
      <w:r w:rsidRPr="00CD6474">
        <w:tab/>
      </w:r>
      <w:r w:rsidRPr="00CD6474">
        <w:tab/>
        <w:t>Architektur dokumentieren</w:t>
      </w:r>
      <w:r w:rsidR="00FE5F4C" w:rsidRPr="00CD6474">
        <w:t>.</w:t>
      </w:r>
      <w:r w:rsidRPr="00CD6474">
        <w:tab/>
      </w:r>
      <w:r w:rsidRPr="00CD6474">
        <w:tab/>
      </w:r>
      <w:r w:rsidRPr="00CD6474">
        <w:tab/>
      </w:r>
      <w:r w:rsidRPr="00CD6474">
        <w:tab/>
      </w:r>
      <w:r w:rsidRPr="00CD6474">
        <w:tab/>
      </w:r>
      <w:r w:rsidRPr="00CD6474">
        <w:tab/>
      </w:r>
      <w:r w:rsidRPr="00CD6474">
        <w:tab/>
        <w:t>1h</w:t>
      </w:r>
      <w:r w:rsidRPr="00CD6474">
        <w:tab/>
      </w:r>
      <w:r w:rsidRPr="00CD6474">
        <w:tab/>
        <w:t>9</w:t>
      </w:r>
    </w:p>
    <w:p w14:paraId="3032C9BD" w14:textId="5BF4C868" w:rsidR="00804B3F" w:rsidRPr="00CD6474" w:rsidRDefault="00804B3F" w:rsidP="003F4737">
      <w:pPr>
        <w:pStyle w:val="Main"/>
      </w:pPr>
      <w:r w:rsidRPr="00CD6474">
        <w:t>T</w:t>
      </w:r>
      <w:r w:rsidRPr="00CD6474">
        <w:rPr>
          <w:sz w:val="20"/>
          <w:szCs w:val="18"/>
        </w:rPr>
        <w:t>1.10</w:t>
      </w:r>
      <w:r w:rsidRPr="00CD6474">
        <w:rPr>
          <w:sz w:val="20"/>
          <w:szCs w:val="18"/>
        </w:rPr>
        <w:tab/>
      </w:r>
      <w:r w:rsidRPr="00CD6474">
        <w:rPr>
          <w:sz w:val="20"/>
          <w:szCs w:val="18"/>
        </w:rPr>
        <w:tab/>
      </w:r>
      <w:r w:rsidRPr="00CD6474">
        <w:t xml:space="preserve">Klassenstruktur </w:t>
      </w:r>
      <w:r w:rsidR="00FE5F4C" w:rsidRPr="00CD6474">
        <w:t>mit Diagramm erstellen.</w:t>
      </w:r>
      <w:r w:rsidR="00FE5F4C" w:rsidRPr="00CD6474">
        <w:tab/>
      </w:r>
      <w:r w:rsidR="00FE5F4C" w:rsidRPr="00CD6474">
        <w:tab/>
      </w:r>
      <w:r w:rsidR="00FE5F4C" w:rsidRPr="00CD6474">
        <w:tab/>
      </w:r>
      <w:r w:rsidR="00FE5F4C" w:rsidRPr="00CD6474">
        <w:tab/>
      </w:r>
      <w:r w:rsidR="00FE5F4C" w:rsidRPr="00CD6474">
        <w:tab/>
        <w:t>2h</w:t>
      </w:r>
      <w:r w:rsidR="00FE5F4C" w:rsidRPr="00CD6474">
        <w:tab/>
      </w:r>
      <w:r w:rsidR="00FE5F4C" w:rsidRPr="00CD6474">
        <w:tab/>
        <w:t>10</w:t>
      </w:r>
    </w:p>
    <w:p w14:paraId="7EE64C4D" w14:textId="7273A462" w:rsidR="00C17BCF" w:rsidRPr="00CD6474" w:rsidRDefault="00C17BCF" w:rsidP="003F4737">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20</w:t>
      </w:r>
      <w:r w:rsidRPr="00CD6474">
        <w:t>h</w:t>
      </w:r>
    </w:p>
    <w:p w14:paraId="0F787A73" w14:textId="4AE22E87" w:rsidR="00C17BCF" w:rsidRPr="00CD6474" w:rsidRDefault="00C17BCF" w:rsidP="00C17BCF">
      <w:pPr>
        <w:pStyle w:val="Title2-Main"/>
      </w:pPr>
      <w:r w:rsidRPr="00CD6474">
        <w:t>Akzeptanzkriterien</w:t>
      </w:r>
    </w:p>
    <w:p w14:paraId="621FD18D" w14:textId="28B5DC43" w:rsidR="00C17BCF" w:rsidRPr="00CD6474" w:rsidRDefault="00C17BCF" w:rsidP="004F3EEF">
      <w:pPr>
        <w:pStyle w:val="Main"/>
        <w:numPr>
          <w:ilvl w:val="0"/>
          <w:numId w:val="7"/>
        </w:numPr>
      </w:pPr>
      <w:r w:rsidRPr="00CD6474">
        <w:t>Use Cases wurden definiert sowie per Grafik der Dokumentation hinzugefügt.</w:t>
      </w:r>
    </w:p>
    <w:p w14:paraId="4DD8163C" w14:textId="63CFB8F4" w:rsidR="00C17BCF" w:rsidRPr="00CD6474" w:rsidRDefault="00C17BCF" w:rsidP="004F3EEF">
      <w:pPr>
        <w:pStyle w:val="Main"/>
        <w:numPr>
          <w:ilvl w:val="0"/>
          <w:numId w:val="7"/>
        </w:numPr>
      </w:pPr>
      <w:r w:rsidRPr="00CD6474">
        <w:t>Anforderungen wurden auf der detaillierten Aufgabenstellung aufbauend festgelegt.</w:t>
      </w:r>
    </w:p>
    <w:p w14:paraId="63C42356" w14:textId="32F7457A" w:rsidR="00C17BCF" w:rsidRPr="00CD6474" w:rsidRDefault="00C17BCF" w:rsidP="004F3EEF">
      <w:pPr>
        <w:pStyle w:val="Main"/>
        <w:numPr>
          <w:ilvl w:val="0"/>
          <w:numId w:val="7"/>
        </w:numPr>
      </w:pPr>
      <w:r w:rsidRPr="00CD6474">
        <w:t>User Stories wurden erarbeitet und mit realistischer Aufwandsschätzung ausgestattet.</w:t>
      </w:r>
    </w:p>
    <w:p w14:paraId="1FF6B7CB" w14:textId="5331352E" w:rsidR="00C17BCF" w:rsidRPr="00CD6474" w:rsidRDefault="00C17BCF" w:rsidP="004F3EEF">
      <w:pPr>
        <w:pStyle w:val="Main"/>
        <w:numPr>
          <w:ilvl w:val="0"/>
          <w:numId w:val="7"/>
        </w:numPr>
      </w:pPr>
      <w:r w:rsidRPr="00CD6474">
        <w:t>Zeitplan wurde erstellt und auf PkOrg abgegeben.</w:t>
      </w:r>
    </w:p>
    <w:p w14:paraId="610F7E53" w14:textId="273969CF" w:rsidR="00C17BCF" w:rsidRPr="00CD6474" w:rsidRDefault="00C17BCF" w:rsidP="004F3EEF">
      <w:pPr>
        <w:pStyle w:val="Main"/>
        <w:numPr>
          <w:ilvl w:val="0"/>
          <w:numId w:val="7"/>
        </w:numPr>
      </w:pPr>
      <w:r w:rsidRPr="00CD6474">
        <w:t>Die Aufgabenstellung</w:t>
      </w:r>
      <w:r w:rsidR="002E1666" w:rsidRPr="00CD6474">
        <w:t xml:space="preserve"> wurde dokumentiert.</w:t>
      </w:r>
    </w:p>
    <w:p w14:paraId="7D8B2C27" w14:textId="143DF053" w:rsidR="002E1666" w:rsidRPr="00CD6474" w:rsidRDefault="002E1666" w:rsidP="004F3EEF">
      <w:pPr>
        <w:pStyle w:val="Main"/>
        <w:numPr>
          <w:ilvl w:val="0"/>
          <w:numId w:val="7"/>
        </w:numPr>
      </w:pPr>
      <w:r w:rsidRPr="00CD6474">
        <w:t>Die Projektplanung wurde dokumentiert.</w:t>
      </w:r>
    </w:p>
    <w:p w14:paraId="4E64DE59" w14:textId="5C456F24" w:rsidR="002E1666" w:rsidRPr="00CD6474" w:rsidRDefault="002E1666" w:rsidP="004F3EEF">
      <w:pPr>
        <w:pStyle w:val="Main"/>
        <w:numPr>
          <w:ilvl w:val="0"/>
          <w:numId w:val="7"/>
        </w:numPr>
      </w:pPr>
      <w:r w:rsidRPr="00CD6474">
        <w:t>Der Projektauftrag wurde dokumentiert.</w:t>
      </w:r>
    </w:p>
    <w:p w14:paraId="43B6F0EC" w14:textId="1832021B" w:rsidR="002E1666" w:rsidRPr="00CD6474" w:rsidRDefault="002E1666" w:rsidP="004F3EEF">
      <w:pPr>
        <w:pStyle w:val="Main"/>
        <w:numPr>
          <w:ilvl w:val="0"/>
          <w:numId w:val="7"/>
        </w:numPr>
      </w:pPr>
      <w:r w:rsidRPr="00CD6474">
        <w:t>Die Ausgangslage wurde auf der detaillierten Aufgabenstellung aufbauend dokumentiert.</w:t>
      </w:r>
    </w:p>
    <w:p w14:paraId="51877CA8" w14:textId="02F30EFB" w:rsidR="00E81B6F" w:rsidRPr="00CD6474" w:rsidRDefault="00E81B6F" w:rsidP="004F3EEF">
      <w:pPr>
        <w:pStyle w:val="Main"/>
        <w:numPr>
          <w:ilvl w:val="0"/>
          <w:numId w:val="7"/>
        </w:numPr>
      </w:pPr>
      <w:r w:rsidRPr="00CD6474">
        <w:t>Der Architekturentscheid wurde dokumentiert.</w:t>
      </w:r>
    </w:p>
    <w:p w14:paraId="14FF9981" w14:textId="443799EF" w:rsidR="00FE5F4C" w:rsidRPr="00CD6474" w:rsidRDefault="00FE5F4C" w:rsidP="004F3EEF">
      <w:pPr>
        <w:pStyle w:val="Main"/>
        <w:numPr>
          <w:ilvl w:val="0"/>
          <w:numId w:val="7"/>
        </w:numPr>
      </w:pPr>
      <w:r w:rsidRPr="00CD6474">
        <w:t>Eine Klassenstruktur mit allen voraussichtlich benötigten Klassen wurde erstellt. Deren Beziehungen sind klar definiert und gut ersichtlich.</w:t>
      </w:r>
    </w:p>
    <w:p w14:paraId="14504976" w14:textId="77777777" w:rsidR="008D1B29" w:rsidRPr="00CD6474" w:rsidRDefault="008D1B29">
      <w:pPr>
        <w:widowControl/>
        <w:spacing w:line="240" w:lineRule="auto"/>
        <w:rPr>
          <w:i/>
          <w:sz w:val="28"/>
        </w:rPr>
      </w:pPr>
      <w:r w:rsidRPr="00CD6474">
        <w:br w:type="page"/>
      </w:r>
    </w:p>
    <w:p w14:paraId="2D066A89" w14:textId="7B9B6A77" w:rsidR="00A66328" w:rsidRPr="00CD6474" w:rsidRDefault="002E1666" w:rsidP="002E1666">
      <w:pPr>
        <w:pStyle w:val="Titel2NichtVerzeichnis"/>
      </w:pPr>
      <w:r w:rsidRPr="00CD6474">
        <w:t>Projektinitialisierung – S2</w:t>
      </w:r>
    </w:p>
    <w:p w14:paraId="43ABB7E2" w14:textId="2EC156C5" w:rsidR="002E1666" w:rsidRPr="00CD6474" w:rsidRDefault="002E1666" w:rsidP="002E1666">
      <w:pPr>
        <w:pStyle w:val="Title2-Main"/>
      </w:pPr>
      <w:r w:rsidRPr="00CD6474">
        <w:t>Anforderungen</w:t>
      </w:r>
    </w:p>
    <w:p w14:paraId="4A2A9BD5" w14:textId="35FAA1AC" w:rsidR="002E1666" w:rsidRPr="00CD6474" w:rsidRDefault="008D1B29" w:rsidP="002E1666">
      <w:pPr>
        <w:pStyle w:val="Main"/>
      </w:pPr>
      <w:r w:rsidRPr="00CD6474">
        <w:t>A</w:t>
      </w:r>
      <w:r w:rsidRPr="00CD6474">
        <w:rPr>
          <w:sz w:val="20"/>
          <w:szCs w:val="18"/>
        </w:rPr>
        <w:t>1.5</w:t>
      </w:r>
      <w:r w:rsidRPr="00CD6474">
        <w:t>, A</w:t>
      </w:r>
      <w:r w:rsidRPr="00CD6474">
        <w:rPr>
          <w:sz w:val="20"/>
          <w:szCs w:val="18"/>
        </w:rPr>
        <w:t>3</w:t>
      </w:r>
      <w:r w:rsidRPr="00CD6474">
        <w:t>,</w:t>
      </w:r>
      <w:r w:rsidR="00912F1F" w:rsidRPr="00CD6474">
        <w:t xml:space="preserve"> A</w:t>
      </w:r>
      <w:r w:rsidR="00912F1F" w:rsidRPr="00CD6474">
        <w:rPr>
          <w:sz w:val="20"/>
          <w:szCs w:val="18"/>
        </w:rPr>
        <w:t>4.3</w:t>
      </w:r>
      <w:r w:rsidR="00912F1F" w:rsidRPr="00CD6474">
        <w:t>,</w:t>
      </w:r>
      <w:r w:rsidR="00CF0653" w:rsidRPr="00CD6474">
        <w:t xml:space="preserve"> A</w:t>
      </w:r>
      <w:r w:rsidR="00CF0653" w:rsidRPr="00CD6474">
        <w:rPr>
          <w:sz w:val="20"/>
          <w:szCs w:val="18"/>
        </w:rPr>
        <w:t>7</w:t>
      </w:r>
      <w:r w:rsidR="00CF0653" w:rsidRPr="00CD6474">
        <w:t>, A</w:t>
      </w:r>
      <w:r w:rsidR="00CF0653" w:rsidRPr="00CD6474">
        <w:rPr>
          <w:sz w:val="20"/>
          <w:szCs w:val="18"/>
        </w:rPr>
        <w:t>8.1</w:t>
      </w:r>
      <w:r w:rsidR="00CF0653" w:rsidRPr="00CD6474">
        <w:t>,</w:t>
      </w:r>
      <w:r w:rsidRPr="00CD6474">
        <w:t xml:space="preserve"> A</w:t>
      </w:r>
      <w:r w:rsidRPr="00CD6474">
        <w:rPr>
          <w:sz w:val="20"/>
          <w:szCs w:val="18"/>
        </w:rPr>
        <w:t>8.3</w:t>
      </w:r>
    </w:p>
    <w:p w14:paraId="3608101E" w14:textId="36F22F39" w:rsidR="002E1666" w:rsidRPr="00CD6474" w:rsidRDefault="002E1666" w:rsidP="002E1666">
      <w:pPr>
        <w:pStyle w:val="Title2-Main"/>
      </w:pPr>
      <w:r w:rsidRPr="00CD6474">
        <w:t>Beschreibung</w:t>
      </w:r>
    </w:p>
    <w:p w14:paraId="040A723B" w14:textId="5388AFB4" w:rsidR="002E1666" w:rsidRPr="00CD6474" w:rsidRDefault="002E1666" w:rsidP="002E1666">
      <w:pPr>
        <w:pStyle w:val="Main"/>
      </w:pPr>
      <w:r w:rsidRPr="00CD6474">
        <w:t>Als Kandidat möchte ich meine Solution gemäss meiner gewählten Architektur erstellen</w:t>
      </w:r>
      <w:r w:rsidR="008D1B29" w:rsidRPr="00CD6474">
        <w:t xml:space="preserve"> und </w:t>
      </w:r>
      <w:r w:rsidR="00EC22E3" w:rsidRPr="00CD6474">
        <w:t>soweit</w:t>
      </w:r>
      <w:r w:rsidR="008D1B29" w:rsidRPr="00CD6474">
        <w:t xml:space="preserve"> vorbereiten</w:t>
      </w:r>
      <w:r w:rsidR="00B91AA7">
        <w:t>,</w:t>
      </w:r>
      <w:r w:rsidR="008D1B29" w:rsidRPr="00CD6474">
        <w:t xml:space="preserve"> dass ich damit in den nächsten Schritten ohne Unterbrechungen weiterarbeiten kann.</w:t>
      </w:r>
    </w:p>
    <w:p w14:paraId="29FF513A" w14:textId="63E4E7FD" w:rsidR="008D1B29" w:rsidRPr="00CD6474" w:rsidRDefault="008D1B29" w:rsidP="008D1B29">
      <w:pPr>
        <w:pStyle w:val="Title2-Main"/>
      </w:pPr>
      <w:r w:rsidRPr="00CD6474">
        <w:t>Tasks</w:t>
      </w:r>
    </w:p>
    <w:p w14:paraId="5FA4B62A" w14:textId="634BD0D6" w:rsidR="008D1B29" w:rsidRPr="00CD6474" w:rsidRDefault="008D1B29" w:rsidP="008D1B29">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4358E5B1" w14:textId="222028A7" w:rsidR="000F6730" w:rsidRDefault="008D1B29" w:rsidP="008D1B29">
      <w:pPr>
        <w:pStyle w:val="Main"/>
      </w:pPr>
      <w:r w:rsidRPr="00CD6474">
        <w:t>T</w:t>
      </w:r>
      <w:r w:rsidRPr="00CD6474">
        <w:rPr>
          <w:sz w:val="20"/>
          <w:szCs w:val="18"/>
        </w:rPr>
        <w:t>2.1</w:t>
      </w:r>
      <w:r w:rsidRPr="00CD6474">
        <w:tab/>
      </w:r>
      <w:r w:rsidRPr="00CD6474">
        <w:tab/>
        <w:t xml:space="preserve">Github Repository aufsetzen und mit lokalem Repository </w:t>
      </w:r>
      <w:r w:rsidR="000F6730">
        <w:tab/>
      </w:r>
      <w:r w:rsidR="000F6730">
        <w:tab/>
      </w:r>
      <w:r w:rsidR="000F6730" w:rsidRPr="00CD6474">
        <w:t>1h</w:t>
      </w:r>
      <w:r w:rsidR="000F6730" w:rsidRPr="00CD6474">
        <w:tab/>
      </w:r>
      <w:r w:rsidR="000F6730" w:rsidRPr="00CD6474">
        <w:tab/>
        <w:t>1</w:t>
      </w:r>
    </w:p>
    <w:p w14:paraId="6E9780C0" w14:textId="1536437A" w:rsidR="008D1B29" w:rsidRPr="00CD6474" w:rsidRDefault="008D1B29" w:rsidP="000F6730">
      <w:pPr>
        <w:pStyle w:val="Main"/>
        <w:ind w:left="567" w:firstLine="567"/>
      </w:pPr>
      <w:r w:rsidRPr="00CD6474">
        <w:t>verbinden.</w:t>
      </w:r>
      <w:r w:rsidRPr="00CD6474">
        <w:tab/>
      </w:r>
    </w:p>
    <w:p w14:paraId="27700074" w14:textId="7C789695" w:rsidR="008D1B29" w:rsidRPr="00CD6474" w:rsidRDefault="008D1B29" w:rsidP="008D1B29">
      <w:pPr>
        <w:pStyle w:val="Main"/>
      </w:pPr>
      <w:r w:rsidRPr="00CD6474">
        <w:t>T</w:t>
      </w:r>
      <w:r w:rsidRPr="00CD6474">
        <w:rPr>
          <w:sz w:val="20"/>
          <w:szCs w:val="18"/>
        </w:rPr>
        <w:t>2.2</w:t>
      </w:r>
      <w:r w:rsidRPr="00CD6474">
        <w:tab/>
      </w:r>
      <w:r w:rsidRPr="00CD6474">
        <w:tab/>
        <w:t xml:space="preserve">Solution mit allen Projekten (Core, Infrastructure, </w:t>
      </w:r>
      <w:r w:rsidR="000F6730">
        <w:tab/>
      </w:r>
      <w:r w:rsidR="000F6730">
        <w:tab/>
      </w:r>
      <w:r w:rsidRPr="00CD6474">
        <w:tab/>
        <w:t>1h</w:t>
      </w:r>
      <w:r w:rsidRPr="00CD6474">
        <w:tab/>
      </w:r>
      <w:r w:rsidRPr="00CD6474">
        <w:tab/>
        <w:t>2</w:t>
      </w:r>
    </w:p>
    <w:p w14:paraId="0D2F5865" w14:textId="49945662" w:rsidR="008D1B29" w:rsidRPr="00CD6474" w:rsidRDefault="000F6730" w:rsidP="008D1B29">
      <w:pPr>
        <w:pStyle w:val="Main"/>
        <w:ind w:left="567" w:firstLine="567"/>
      </w:pPr>
      <w:r w:rsidRPr="00CD6474">
        <w:t>Application,</w:t>
      </w:r>
      <w:r>
        <w:t xml:space="preserve"> </w:t>
      </w:r>
      <w:r w:rsidR="008D1B29" w:rsidRPr="00CD6474">
        <w:t>Unit</w:t>
      </w:r>
      <w:r w:rsidR="00CC7720">
        <w:t>-</w:t>
      </w:r>
      <w:r w:rsidR="008D1B29" w:rsidRPr="00CD6474">
        <w:t>Tests) erstellen.</w:t>
      </w:r>
    </w:p>
    <w:p w14:paraId="4AF4AF3E" w14:textId="7488DBD3" w:rsidR="00E0286E" w:rsidRPr="00CD6474" w:rsidRDefault="008D1B29" w:rsidP="00E0286E">
      <w:pPr>
        <w:pStyle w:val="Main"/>
        <w:rPr>
          <w:b/>
        </w:rPr>
      </w:pPr>
      <w:r w:rsidRPr="00CD6474">
        <w:t>T</w:t>
      </w:r>
      <w:r w:rsidRPr="00CD6474">
        <w:rPr>
          <w:sz w:val="20"/>
          <w:szCs w:val="18"/>
        </w:rPr>
        <w:t>2.3</w:t>
      </w:r>
      <w:r w:rsidRPr="00CD6474">
        <w:tab/>
      </w:r>
      <w:r w:rsidRPr="00CD6474">
        <w:tab/>
        <w:t xml:space="preserve">Datenbank um </w:t>
      </w:r>
      <w:r w:rsidR="00CD6474" w:rsidRPr="00CD6474">
        <w:rPr>
          <w:rStyle w:val="TabelleZchn"/>
        </w:rPr>
        <w:t>Whitelist</w:t>
      </w:r>
      <w:r w:rsidRPr="00CD6474">
        <w:t xml:space="preserve"> Tabelle erweitern.</w:t>
      </w:r>
      <w:r w:rsidR="00CD6474" w:rsidRPr="00CD6474">
        <w:tab/>
      </w:r>
      <w:r w:rsidRPr="00CD6474">
        <w:tab/>
      </w:r>
      <w:r w:rsidRPr="00CD6474">
        <w:tab/>
      </w:r>
      <w:r w:rsidRPr="00CD6474">
        <w:tab/>
        <w:t>1h</w:t>
      </w:r>
      <w:r w:rsidRPr="00CD6474">
        <w:tab/>
      </w:r>
      <w:r w:rsidRPr="00CD6474">
        <w:tab/>
        <w:t>3</w:t>
      </w:r>
    </w:p>
    <w:p w14:paraId="27F3C873" w14:textId="416613DB" w:rsidR="00E0286E" w:rsidRPr="00CD6474" w:rsidRDefault="00E0286E" w:rsidP="00E0286E">
      <w:pPr>
        <w:pStyle w:val="Main"/>
      </w:pPr>
      <w:r w:rsidRPr="00CD6474">
        <w:t>T</w:t>
      </w:r>
      <w:r w:rsidRPr="00CD6474">
        <w:rPr>
          <w:sz w:val="20"/>
          <w:szCs w:val="18"/>
        </w:rPr>
        <w:t>2.4</w:t>
      </w:r>
      <w:r w:rsidRPr="00CD6474">
        <w:tab/>
      </w:r>
      <w:r w:rsidRPr="00CD6474">
        <w:tab/>
      </w:r>
      <w:r w:rsidR="00CD6474" w:rsidRPr="00CD6474">
        <w:rPr>
          <w:rStyle w:val="TabelleZchn"/>
        </w:rPr>
        <w:t>Leistungserfassung</w:t>
      </w:r>
      <w:r w:rsidRPr="00CD6474">
        <w:t xml:space="preserve"> Tabelle in der Datenbank wird um</w:t>
      </w:r>
      <w:r w:rsidRPr="00CD6474">
        <w:tab/>
      </w:r>
      <w:r w:rsidR="00CD6474" w:rsidRPr="00CD6474">
        <w:tab/>
      </w:r>
      <w:r w:rsidRPr="00CD6474">
        <w:tab/>
      </w:r>
      <w:r w:rsidR="004372D1" w:rsidRPr="00CD6474">
        <w:t>1</w:t>
      </w:r>
      <w:r w:rsidRPr="00CD6474">
        <w:t>h</w:t>
      </w:r>
      <w:r w:rsidRPr="00CD6474">
        <w:tab/>
      </w:r>
      <w:r w:rsidRPr="00CD6474">
        <w:tab/>
        <w:t>4</w:t>
      </w:r>
    </w:p>
    <w:p w14:paraId="0B602193" w14:textId="769D57AE" w:rsidR="008D1B29" w:rsidRPr="00CD6474" w:rsidRDefault="00E0286E" w:rsidP="008D1B29">
      <w:pPr>
        <w:pStyle w:val="Main"/>
      </w:pPr>
      <w:r w:rsidRPr="00CD6474">
        <w:tab/>
      </w:r>
      <w:r w:rsidRPr="00CD6474">
        <w:tab/>
        <w:t>Spalte «LEI_JIRA_ID» erweitert.</w:t>
      </w:r>
    </w:p>
    <w:p w14:paraId="0D39AB0B" w14:textId="1E728282" w:rsidR="00804B3F" w:rsidRPr="00CD6474" w:rsidRDefault="00804B3F" w:rsidP="008D1B29">
      <w:pPr>
        <w:pStyle w:val="Main"/>
      </w:pPr>
      <w:r w:rsidRPr="00CD6474">
        <w:t>T</w:t>
      </w:r>
      <w:r w:rsidRPr="00CD6474">
        <w:rPr>
          <w:sz w:val="20"/>
          <w:szCs w:val="18"/>
        </w:rPr>
        <w:t>2.5</w:t>
      </w:r>
      <w:r w:rsidRPr="00CD6474">
        <w:tab/>
      </w:r>
      <w:r w:rsidRPr="00CD6474">
        <w:tab/>
      </w:r>
      <w:r w:rsidR="00FE5F4C" w:rsidRPr="00CD6474">
        <w:t xml:space="preserve">Alle in der Klassenstruktur enthaltenen Klassen werden </w:t>
      </w:r>
      <w:r w:rsidR="00FE5F4C" w:rsidRPr="00CD6474">
        <w:tab/>
      </w:r>
      <w:r w:rsidR="000F6730">
        <w:tab/>
      </w:r>
      <w:r w:rsidR="00FE5F4C" w:rsidRPr="00CD6474">
        <w:t>2h</w:t>
      </w:r>
      <w:r w:rsidR="00FE5F4C" w:rsidRPr="00CD6474">
        <w:tab/>
      </w:r>
      <w:r w:rsidR="00FE5F4C" w:rsidRPr="00CD6474">
        <w:tab/>
        <w:t>5</w:t>
      </w:r>
    </w:p>
    <w:p w14:paraId="6A40AE12" w14:textId="15169583" w:rsidR="00FE5F4C" w:rsidRPr="00CD6474" w:rsidRDefault="00FE5F4C" w:rsidP="008D1B29">
      <w:pPr>
        <w:pStyle w:val="Main"/>
      </w:pPr>
      <w:r w:rsidRPr="00CD6474">
        <w:tab/>
      </w:r>
      <w:r w:rsidRPr="00CD6474">
        <w:tab/>
      </w:r>
      <w:r w:rsidR="000F6730" w:rsidRPr="00CD6474">
        <w:t>als</w:t>
      </w:r>
      <w:r w:rsidR="000F6730" w:rsidRPr="00CD6474">
        <w:t xml:space="preserve"> </w:t>
      </w:r>
      <w:r w:rsidRPr="00CD6474">
        <w:t xml:space="preserve">Entitäten im Core Projekt und als ViewModel im </w:t>
      </w:r>
    </w:p>
    <w:p w14:paraId="03D08B55" w14:textId="2C357713" w:rsidR="00FE5F4C" w:rsidRPr="00CD6474" w:rsidRDefault="00FE5F4C" w:rsidP="008D1B29">
      <w:pPr>
        <w:pStyle w:val="Main"/>
      </w:pPr>
      <w:r w:rsidRPr="00CD6474">
        <w:tab/>
      </w:r>
      <w:r w:rsidRPr="00CD6474">
        <w:tab/>
      </w:r>
      <w:r w:rsidR="000F6730" w:rsidRPr="00CD6474">
        <w:t>Application</w:t>
      </w:r>
      <w:r w:rsidR="000F6730">
        <w:t>-</w:t>
      </w:r>
      <w:r w:rsidR="000F6730" w:rsidRPr="00CD6474">
        <w:t>Projekt</w:t>
      </w:r>
      <w:r w:rsidR="000F6730" w:rsidRPr="00CD6474">
        <w:t xml:space="preserve"> erstellt</w:t>
      </w:r>
      <w:r w:rsidRPr="00CD6474">
        <w:t>.</w:t>
      </w:r>
    </w:p>
    <w:p w14:paraId="1F92B43C" w14:textId="2A4A9968" w:rsidR="008D1B29" w:rsidRPr="00CD6474" w:rsidRDefault="008D1B29" w:rsidP="008D1B29">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6</w:t>
      </w:r>
      <w:r w:rsidRPr="00CD6474">
        <w:t>h</w:t>
      </w:r>
    </w:p>
    <w:p w14:paraId="35AAB76D" w14:textId="505D14ED" w:rsidR="008D1B29" w:rsidRPr="00CD6474" w:rsidRDefault="008D1B29" w:rsidP="008D1B29">
      <w:pPr>
        <w:pStyle w:val="Title2-Main"/>
      </w:pPr>
      <w:r w:rsidRPr="00CD6474">
        <w:t>Akzeptanzkriterien</w:t>
      </w:r>
    </w:p>
    <w:p w14:paraId="1DF8956D" w14:textId="59387B7F" w:rsidR="008D1B29" w:rsidRPr="00CD6474" w:rsidRDefault="00912F1F" w:rsidP="004F3EEF">
      <w:pPr>
        <w:pStyle w:val="Main"/>
        <w:numPr>
          <w:ilvl w:val="0"/>
          <w:numId w:val="8"/>
        </w:numPr>
      </w:pPr>
      <w:r w:rsidRPr="00CD6474">
        <w:t>Initial Commit auf Github Repository wurde erstellt.</w:t>
      </w:r>
    </w:p>
    <w:p w14:paraId="66E68AFB" w14:textId="07CDCF9C" w:rsidR="00912F1F" w:rsidRPr="00CD6474" w:rsidRDefault="00912F1F" w:rsidP="004F3EEF">
      <w:pPr>
        <w:pStyle w:val="Main"/>
        <w:numPr>
          <w:ilvl w:val="0"/>
          <w:numId w:val="8"/>
        </w:numPr>
      </w:pPr>
      <w:r w:rsidRPr="00CD6474">
        <w:t xml:space="preserve">Solution ist wie finale Applikation strukturiert (Application Project soll </w:t>
      </w:r>
      <w:r w:rsidR="00297C03">
        <w:t>ein Console Application</w:t>
      </w:r>
      <w:r w:rsidRPr="00CD6474">
        <w:t xml:space="preserve"> Project sein)</w:t>
      </w:r>
    </w:p>
    <w:p w14:paraId="10BB9CC5" w14:textId="04FB1E5B" w:rsidR="00912F1F" w:rsidRPr="00CD6474" w:rsidRDefault="00912F1F" w:rsidP="004F3EEF">
      <w:pPr>
        <w:pStyle w:val="Main"/>
        <w:numPr>
          <w:ilvl w:val="0"/>
          <w:numId w:val="8"/>
        </w:numPr>
      </w:pPr>
      <w:r w:rsidRPr="00CD6474">
        <w:t>Datenbank ist auf die weitere Entwicklung des Projektes vorbereitet.</w:t>
      </w:r>
    </w:p>
    <w:p w14:paraId="30C8295B" w14:textId="0E9C2DC5" w:rsidR="00FE5F4C" w:rsidRPr="00CD6474" w:rsidRDefault="00FE5F4C" w:rsidP="004F3EEF">
      <w:pPr>
        <w:pStyle w:val="Main"/>
        <w:numPr>
          <w:ilvl w:val="0"/>
          <w:numId w:val="8"/>
        </w:numPr>
      </w:pPr>
      <w:r w:rsidRPr="00CD6474">
        <w:t>Alle in der Klassenstruktur enthaltenen Klassen wurden in die Solution eingebaut. Vorhanden sind die Entitäten im Core Projekt welche mit der Datenbank kommunizieren und die ViewModels im Application</w:t>
      </w:r>
      <w:r w:rsidR="00E93E2A">
        <w:t>-</w:t>
      </w:r>
      <w:r w:rsidRPr="00CD6474">
        <w:t>Projekt welche von der Applikation verwendet werden.</w:t>
      </w:r>
    </w:p>
    <w:p w14:paraId="2D3DA22F" w14:textId="77777777" w:rsidR="001509EA" w:rsidRPr="00CD6474" w:rsidRDefault="001509EA">
      <w:pPr>
        <w:widowControl/>
        <w:spacing w:line="240" w:lineRule="auto"/>
        <w:rPr>
          <w:i/>
          <w:sz w:val="28"/>
        </w:rPr>
      </w:pPr>
      <w:r w:rsidRPr="00CD6474">
        <w:br w:type="page"/>
      </w:r>
    </w:p>
    <w:p w14:paraId="43CA64C1" w14:textId="3F013AE8" w:rsidR="00912F1F" w:rsidRPr="00CD6474" w:rsidRDefault="00912F1F" w:rsidP="00912F1F">
      <w:pPr>
        <w:pStyle w:val="Titel2NichtVerzeichnis"/>
      </w:pPr>
      <w:r w:rsidRPr="00CD6474">
        <w:t>Abfragen Jira Rest API – S3</w:t>
      </w:r>
    </w:p>
    <w:p w14:paraId="0E7D2A72" w14:textId="081CE1E2" w:rsidR="00912F1F" w:rsidRPr="00CD6474" w:rsidRDefault="00912F1F" w:rsidP="00912F1F">
      <w:pPr>
        <w:pStyle w:val="Title2-Main"/>
        <w:ind w:left="0" w:firstLine="0"/>
      </w:pPr>
      <w:r w:rsidRPr="00CD6474">
        <w:t>Anforderungen</w:t>
      </w:r>
    </w:p>
    <w:p w14:paraId="57124583" w14:textId="126C5452" w:rsidR="00912F1F" w:rsidRPr="00CD6474" w:rsidRDefault="00C90946" w:rsidP="00912F1F">
      <w:pPr>
        <w:pStyle w:val="Main"/>
        <w:rPr>
          <w:sz w:val="20"/>
          <w:szCs w:val="18"/>
        </w:rPr>
      </w:pPr>
      <w:r w:rsidRPr="00CD6474">
        <w:t>A</w:t>
      </w:r>
      <w:r w:rsidRPr="00CD6474">
        <w:rPr>
          <w:sz w:val="20"/>
          <w:szCs w:val="18"/>
        </w:rPr>
        <w:t>5.1</w:t>
      </w:r>
      <w:r w:rsidRPr="00CD6474">
        <w:t xml:space="preserve">, </w:t>
      </w:r>
      <w:r w:rsidR="00FE5F4C" w:rsidRPr="00CD6474">
        <w:t>A</w:t>
      </w:r>
      <w:r w:rsidR="00FE5F4C" w:rsidRPr="00CD6474">
        <w:rPr>
          <w:sz w:val="20"/>
          <w:szCs w:val="18"/>
        </w:rPr>
        <w:t>6.1</w:t>
      </w:r>
      <w:r w:rsidR="00FE5F4C" w:rsidRPr="00CD6474">
        <w:t>, A</w:t>
      </w:r>
      <w:r w:rsidR="00FE5F4C" w:rsidRPr="00CD6474">
        <w:rPr>
          <w:sz w:val="20"/>
          <w:szCs w:val="18"/>
        </w:rPr>
        <w:t>6.2</w:t>
      </w:r>
    </w:p>
    <w:p w14:paraId="438BF394" w14:textId="738ED4C3" w:rsidR="00912F1F" w:rsidRPr="00CD6474" w:rsidRDefault="00912F1F" w:rsidP="00912F1F">
      <w:pPr>
        <w:pStyle w:val="Title2-Main"/>
        <w:ind w:left="0" w:firstLine="0"/>
      </w:pPr>
      <w:r w:rsidRPr="00CD6474">
        <w:t>Beschreibung</w:t>
      </w:r>
    </w:p>
    <w:p w14:paraId="5C1B9CC2" w14:textId="15D5C587" w:rsidR="00FE5F4C" w:rsidRPr="00CD6474" w:rsidRDefault="00912F1F" w:rsidP="001509EA">
      <w:pPr>
        <w:pStyle w:val="Main"/>
        <w:rPr>
          <w:i/>
        </w:rPr>
      </w:pPr>
      <w:r w:rsidRPr="00CD6474">
        <w:t xml:space="preserve">Als Kandidat möchte ich erste Abfragen an die Jira API senden und Antwort erhalten. Hierbei möchte ich nur Anfragen an Projekte senden, welche in der </w:t>
      </w:r>
      <w:r w:rsidR="00CD6474" w:rsidRPr="00CD6474">
        <w:rPr>
          <w:rStyle w:val="TabelleZchn"/>
        </w:rPr>
        <w:t>Whitelist</w:t>
      </w:r>
      <w:r w:rsidRPr="00CD6474">
        <w:t xml:space="preserve"> Tabelle in der Datenbank enthalten sind.</w:t>
      </w:r>
    </w:p>
    <w:p w14:paraId="10735463" w14:textId="04340E77" w:rsidR="00912F1F" w:rsidRPr="00CD6474" w:rsidRDefault="00912F1F" w:rsidP="00912F1F">
      <w:pPr>
        <w:pStyle w:val="Title2-Main"/>
        <w:ind w:left="0" w:firstLine="0"/>
      </w:pPr>
      <w:r w:rsidRPr="00CD6474">
        <w:t>Tasks</w:t>
      </w:r>
    </w:p>
    <w:p w14:paraId="7C6A0359" w14:textId="74826F4C" w:rsidR="00E0286E" w:rsidRPr="00CD6474" w:rsidRDefault="00912F1F" w:rsidP="00E0286E">
      <w:pPr>
        <w:pStyle w:val="Main"/>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C854630" w14:textId="3635E74F" w:rsidR="00912F1F" w:rsidRPr="00CD6474" w:rsidRDefault="00912F1F" w:rsidP="00912F1F">
      <w:pPr>
        <w:pStyle w:val="Main"/>
      </w:pPr>
      <w:r w:rsidRPr="00CD6474">
        <w:t>T</w:t>
      </w:r>
      <w:r w:rsidRPr="00CD6474">
        <w:rPr>
          <w:sz w:val="20"/>
          <w:szCs w:val="18"/>
        </w:rPr>
        <w:t>3.1</w:t>
      </w:r>
      <w:r w:rsidRPr="00CD6474">
        <w:tab/>
      </w:r>
      <w:r w:rsidRPr="00CD6474">
        <w:tab/>
      </w:r>
      <w:r w:rsidR="00CD6474" w:rsidRPr="00CD6474">
        <w:rPr>
          <w:rStyle w:val="TabelleZchn"/>
        </w:rPr>
        <w:t>Whitelist</w:t>
      </w:r>
      <w:r w:rsidRPr="00CD6474">
        <w:t xml:space="preserve"> Tabelle in der Datenbank befüllen.</w:t>
      </w:r>
      <w:r w:rsidR="00CD6474" w:rsidRPr="00CD6474">
        <w:tab/>
      </w:r>
      <w:r w:rsidRPr="00CD6474">
        <w:tab/>
      </w:r>
      <w:r w:rsidRPr="00CD6474">
        <w:tab/>
      </w:r>
      <w:r w:rsidRPr="00CD6474">
        <w:tab/>
      </w:r>
      <w:r w:rsidR="004372D1" w:rsidRPr="00CD6474">
        <w:t>1</w:t>
      </w:r>
      <w:r w:rsidRPr="00CD6474">
        <w:t>h</w:t>
      </w:r>
      <w:r w:rsidRPr="00CD6474">
        <w:tab/>
      </w:r>
      <w:r w:rsidRPr="00CD6474">
        <w:tab/>
        <w:t>1</w:t>
      </w:r>
    </w:p>
    <w:p w14:paraId="0F12C0DF" w14:textId="01B9210F" w:rsidR="00912F1F" w:rsidRPr="00CD6474" w:rsidRDefault="00912F1F" w:rsidP="00912F1F">
      <w:pPr>
        <w:pStyle w:val="Main"/>
      </w:pPr>
      <w:r w:rsidRPr="00CD6474">
        <w:t>T</w:t>
      </w:r>
      <w:r w:rsidRPr="00CD6474">
        <w:rPr>
          <w:sz w:val="20"/>
          <w:szCs w:val="18"/>
        </w:rPr>
        <w:t>3.2</w:t>
      </w:r>
      <w:r w:rsidRPr="00CD6474">
        <w:tab/>
      </w:r>
      <w:r w:rsidRPr="00CD6474">
        <w:tab/>
        <w:t>Atlassian API-Token für Jira erstellen.</w:t>
      </w:r>
      <w:r w:rsidRPr="00CD6474">
        <w:tab/>
      </w:r>
      <w:r w:rsidRPr="00CD6474">
        <w:tab/>
      </w:r>
      <w:r w:rsidRPr="00CD6474">
        <w:tab/>
      </w:r>
      <w:r w:rsidRPr="00CD6474">
        <w:tab/>
      </w:r>
      <w:r w:rsidRPr="00CD6474">
        <w:tab/>
      </w:r>
      <w:r w:rsidR="004372D1" w:rsidRPr="00CD6474">
        <w:t>1</w:t>
      </w:r>
      <w:r w:rsidRPr="00CD6474">
        <w:t>h</w:t>
      </w:r>
      <w:r w:rsidRPr="00CD6474">
        <w:tab/>
      </w:r>
      <w:r w:rsidRPr="00CD6474">
        <w:tab/>
        <w:t>2</w:t>
      </w:r>
    </w:p>
    <w:p w14:paraId="7390145F" w14:textId="4CF797A5" w:rsidR="00E0286E" w:rsidRPr="00CD6474" w:rsidRDefault="00912F1F" w:rsidP="00912F1F">
      <w:pPr>
        <w:pStyle w:val="Main"/>
      </w:pPr>
      <w:r w:rsidRPr="00CD6474">
        <w:t>T</w:t>
      </w:r>
      <w:r w:rsidRPr="00CD6474">
        <w:rPr>
          <w:sz w:val="20"/>
          <w:szCs w:val="18"/>
        </w:rPr>
        <w:t>3.3</w:t>
      </w:r>
      <w:r w:rsidRPr="00CD6474">
        <w:rPr>
          <w:sz w:val="20"/>
          <w:szCs w:val="18"/>
        </w:rPr>
        <w:tab/>
      </w:r>
      <w:r w:rsidRPr="00CD6474">
        <w:rPr>
          <w:sz w:val="20"/>
          <w:szCs w:val="18"/>
        </w:rPr>
        <w:tab/>
      </w:r>
      <w:r w:rsidR="00E0286E" w:rsidRPr="00CD6474">
        <w:t xml:space="preserve">Alle Zeitbuchungen welche noch nicht in der Datenbank </w:t>
      </w:r>
      <w:r w:rsidR="00E0286E" w:rsidRPr="00CD6474">
        <w:tab/>
      </w:r>
      <w:r w:rsidR="00E0286E" w:rsidRPr="00CD6474">
        <w:tab/>
        <w:t>2h</w:t>
      </w:r>
      <w:r w:rsidR="00E0286E" w:rsidRPr="00CD6474">
        <w:tab/>
      </w:r>
      <w:r w:rsidR="00E0286E" w:rsidRPr="00CD6474">
        <w:tab/>
        <w:t>3</w:t>
      </w:r>
    </w:p>
    <w:p w14:paraId="5BFA868B" w14:textId="77777777" w:rsidR="00554274" w:rsidRPr="00CD6474" w:rsidRDefault="00E0286E" w:rsidP="00554274">
      <w:pPr>
        <w:pStyle w:val="Main"/>
        <w:ind w:left="567" w:firstLine="567"/>
      </w:pPr>
      <w:r w:rsidRPr="00CD6474">
        <w:t>vorhanden sind, werden für die letzten 7 Tage importiert.</w:t>
      </w:r>
    </w:p>
    <w:p w14:paraId="218B0A36" w14:textId="27928E76" w:rsidR="00554274" w:rsidRDefault="00554274" w:rsidP="00554274">
      <w:pPr>
        <w:pStyle w:val="Main"/>
      </w:pPr>
      <w:r w:rsidRPr="00CD6474">
        <w:t>T</w:t>
      </w:r>
      <w:r w:rsidRPr="00CD6474">
        <w:rPr>
          <w:sz w:val="20"/>
          <w:szCs w:val="18"/>
        </w:rPr>
        <w:t>3.4</w:t>
      </w:r>
      <w:r w:rsidRPr="00CD6474">
        <w:tab/>
      </w:r>
      <w:r w:rsidRPr="00CD6474">
        <w:tab/>
        <w:t>Testen</w:t>
      </w:r>
      <w:r w:rsidR="00B91AA7">
        <w:t>,</w:t>
      </w:r>
      <w:r w:rsidRPr="00CD6474">
        <w:t xml:space="preserve"> ob alle nötigen Angaben mit plausiblen Werten</w:t>
      </w:r>
      <w:r w:rsidRPr="00CD6474">
        <w:tab/>
      </w:r>
      <w:r w:rsidR="000F6730">
        <w:tab/>
      </w:r>
      <w:r w:rsidRPr="00CD6474">
        <w:t>1h</w:t>
      </w:r>
      <w:r w:rsidRPr="00CD6474">
        <w:tab/>
      </w:r>
      <w:r w:rsidRPr="00CD6474">
        <w:tab/>
        <w:t>4</w:t>
      </w:r>
    </w:p>
    <w:p w14:paraId="74BBDAC7" w14:textId="14309A0D" w:rsidR="000F6730" w:rsidRPr="00CD6474" w:rsidRDefault="000F6730" w:rsidP="00554274">
      <w:pPr>
        <w:pStyle w:val="Main"/>
      </w:pPr>
      <w:r>
        <w:tab/>
      </w:r>
      <w:r>
        <w:tab/>
      </w:r>
      <w:r w:rsidRPr="00CD6474">
        <w:t>gefüllt</w:t>
      </w:r>
      <w:r w:rsidRPr="00CD6474">
        <w:t xml:space="preserve"> </w:t>
      </w:r>
      <w:r w:rsidRPr="00CD6474">
        <w:t>sind.</w:t>
      </w:r>
    </w:p>
    <w:p w14:paraId="7D74BF0C" w14:textId="77777777" w:rsidR="00554274" w:rsidRPr="00CD6474" w:rsidRDefault="00554274" w:rsidP="00554274">
      <w:pPr>
        <w:pStyle w:val="Main"/>
        <w:ind w:left="567" w:firstLine="567"/>
      </w:pPr>
    </w:p>
    <w:p w14:paraId="02D22813" w14:textId="5C598067" w:rsidR="00554274" w:rsidRPr="00CD6474" w:rsidRDefault="00554274" w:rsidP="00554274">
      <w:pPr>
        <w:pStyle w:val="Main"/>
      </w:pPr>
      <w:r w:rsidRPr="00CD6474">
        <w:t>T</w:t>
      </w:r>
      <w:r w:rsidRPr="00CD6474">
        <w:rPr>
          <w:sz w:val="20"/>
          <w:szCs w:val="18"/>
        </w:rPr>
        <w:t>3.5</w:t>
      </w:r>
      <w:r w:rsidRPr="00CD6474">
        <w:tab/>
      </w:r>
      <w:r w:rsidRPr="00CD6474">
        <w:tab/>
        <w:t>Testen</w:t>
      </w:r>
      <w:r w:rsidR="00B91AA7">
        <w:t>,</w:t>
      </w:r>
      <w:r w:rsidRPr="00CD6474">
        <w:t xml:space="preserve"> ob hinterlegter Mitarbeiter innerhalb einer Buchung </w:t>
      </w:r>
      <w:r w:rsidR="000F6730">
        <w:tab/>
      </w:r>
      <w:r w:rsidRPr="00CD6474">
        <w:t>1h</w:t>
      </w:r>
      <w:r w:rsidRPr="00CD6474">
        <w:tab/>
      </w:r>
      <w:r w:rsidRPr="00CD6474">
        <w:tab/>
        <w:t>5</w:t>
      </w:r>
    </w:p>
    <w:p w14:paraId="535805FE" w14:textId="09C81851" w:rsidR="00554274" w:rsidRPr="00CD6474" w:rsidRDefault="000F6730" w:rsidP="00554274">
      <w:pPr>
        <w:pStyle w:val="Main"/>
        <w:ind w:left="567" w:firstLine="567"/>
      </w:pPr>
      <w:r w:rsidRPr="00CD6474">
        <w:t>die</w:t>
      </w:r>
      <w:r w:rsidRPr="00CD6474">
        <w:t xml:space="preserve"> </w:t>
      </w:r>
      <w:r w:rsidR="00554274" w:rsidRPr="00CD6474">
        <w:t>benötigten Rechte auf das hinterlegte Leis Konto hat.</w:t>
      </w:r>
    </w:p>
    <w:p w14:paraId="2C3F7DEC" w14:textId="09458906" w:rsidR="00554274" w:rsidRPr="00CD6474" w:rsidRDefault="00912F1F" w:rsidP="00FE5F4C">
      <w:pPr>
        <w:pStyle w:val="Main"/>
      </w:pPr>
      <w:r w:rsidRPr="00CD6474">
        <w:rPr>
          <w:b/>
        </w:rPr>
        <w:t>Aufwand Total</w:t>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4372D1" w:rsidRPr="00CD6474">
        <w:t>6</w:t>
      </w:r>
      <w:r w:rsidR="00E0286E" w:rsidRPr="00CD6474">
        <w:t>h</w:t>
      </w:r>
    </w:p>
    <w:p w14:paraId="0E9389AE" w14:textId="51AB1B34" w:rsidR="00912F1F" w:rsidRPr="00CD6474" w:rsidRDefault="00912F1F" w:rsidP="00912F1F">
      <w:pPr>
        <w:pStyle w:val="Title2-Main"/>
        <w:ind w:left="0" w:firstLine="0"/>
      </w:pPr>
      <w:r w:rsidRPr="00CD6474">
        <w:t>Akzeptanzkriterien</w:t>
      </w:r>
    </w:p>
    <w:p w14:paraId="063ECA35" w14:textId="29893901" w:rsidR="00E0286E" w:rsidRPr="00CD6474" w:rsidRDefault="00CD6474" w:rsidP="004F3EEF">
      <w:pPr>
        <w:pStyle w:val="Main"/>
        <w:numPr>
          <w:ilvl w:val="0"/>
          <w:numId w:val="9"/>
        </w:numPr>
      </w:pPr>
      <w:r w:rsidRPr="00CD6474">
        <w:rPr>
          <w:rStyle w:val="TabelleZchn"/>
        </w:rPr>
        <w:t>Whitelist</w:t>
      </w:r>
      <w:r w:rsidR="00E0286E" w:rsidRPr="00CD6474">
        <w:t xml:space="preserve"> Tabelle enthält einige Jira Projekte sowie deren entsprechende Leis Konten.</w:t>
      </w:r>
    </w:p>
    <w:p w14:paraId="2B380A9A" w14:textId="5E33F1EA" w:rsidR="00E0286E" w:rsidRPr="00CD6474" w:rsidRDefault="00E0286E" w:rsidP="004F3EEF">
      <w:pPr>
        <w:pStyle w:val="Main"/>
        <w:numPr>
          <w:ilvl w:val="0"/>
          <w:numId w:val="9"/>
        </w:numPr>
      </w:pPr>
      <w:r w:rsidRPr="00CD6474">
        <w:t>Gültiger Atlassian API-Token wurde für die IPA erstellt.</w:t>
      </w:r>
    </w:p>
    <w:p w14:paraId="09D480FE" w14:textId="240065E9" w:rsidR="00E0286E" w:rsidRPr="00CD6474" w:rsidRDefault="00E0286E" w:rsidP="004F3EEF">
      <w:pPr>
        <w:pStyle w:val="Main"/>
        <w:numPr>
          <w:ilvl w:val="0"/>
          <w:numId w:val="9"/>
        </w:numPr>
      </w:pPr>
      <w:r w:rsidRPr="00CD6474">
        <w:t xml:space="preserve">Zeitbuchungen werden, sofern sie in der Datenbank nicht schon enthalten sind, von der Jira REST API </w:t>
      </w:r>
      <w:r w:rsidR="00E81B6F" w:rsidRPr="00CD6474">
        <w:t>importiert</w:t>
      </w:r>
      <w:r w:rsidRPr="00CD6474">
        <w:t>.</w:t>
      </w:r>
    </w:p>
    <w:p w14:paraId="1E15D7AE" w14:textId="361E6BB6" w:rsidR="00E0286E" w:rsidRPr="00CD6474" w:rsidRDefault="00E0286E" w:rsidP="004F3EEF">
      <w:pPr>
        <w:pStyle w:val="Main"/>
        <w:numPr>
          <w:ilvl w:val="0"/>
          <w:numId w:val="9"/>
        </w:numPr>
      </w:pPr>
      <w:r w:rsidRPr="00CD6474">
        <w:t>Es wird überprüft</w:t>
      </w:r>
      <w:r w:rsidR="00B91AA7">
        <w:t>,</w:t>
      </w:r>
      <w:r w:rsidRPr="00CD6474">
        <w:t xml:space="preserve"> ob alle nötigen Angaben in </w:t>
      </w:r>
      <w:r w:rsidR="00554274" w:rsidRPr="00CD6474">
        <w:t>den importierten Zeitbuchungen plausibel vorhanden sind.</w:t>
      </w:r>
    </w:p>
    <w:p w14:paraId="26B67461" w14:textId="20BE5554" w:rsidR="00554274" w:rsidRPr="00CD6474" w:rsidRDefault="00554274" w:rsidP="004F3EEF">
      <w:pPr>
        <w:pStyle w:val="Main"/>
        <w:numPr>
          <w:ilvl w:val="0"/>
          <w:numId w:val="9"/>
        </w:numPr>
      </w:pPr>
      <w:r w:rsidRPr="00CD6474">
        <w:t xml:space="preserve">Es wird </w:t>
      </w:r>
      <w:r w:rsidR="00EC22E3" w:rsidRPr="00CD6474">
        <w:t>überprüft,</w:t>
      </w:r>
      <w:r w:rsidRPr="00CD6474">
        <w:t xml:space="preserve"> ob der in der Zeitbuchung hinterlegten Mitarbeiter Rechte auf das hinterlegte Leis Konto hat.</w:t>
      </w:r>
    </w:p>
    <w:p w14:paraId="0C111660" w14:textId="77777777" w:rsidR="001509EA" w:rsidRPr="00CD6474" w:rsidRDefault="001509EA">
      <w:pPr>
        <w:widowControl/>
        <w:spacing w:line="240" w:lineRule="auto"/>
        <w:rPr>
          <w:i/>
          <w:sz w:val="28"/>
        </w:rPr>
      </w:pPr>
      <w:r w:rsidRPr="00CD6474">
        <w:br w:type="page"/>
      </w:r>
    </w:p>
    <w:p w14:paraId="0104BAD5" w14:textId="22149E7E" w:rsidR="00554274" w:rsidRPr="00CD6474" w:rsidRDefault="00FE5F4C" w:rsidP="00554274">
      <w:pPr>
        <w:pStyle w:val="Titel2NichtVerzeichnis"/>
      </w:pPr>
      <w:r w:rsidRPr="00CD6474">
        <w:t>Einfügen von Daten in Datenbank – S4</w:t>
      </w:r>
    </w:p>
    <w:p w14:paraId="2078D7DC" w14:textId="560C2BDE" w:rsidR="00FE5F4C" w:rsidRPr="00CD6474" w:rsidRDefault="00FE5F4C" w:rsidP="00FE5F4C">
      <w:pPr>
        <w:pStyle w:val="Title2-Main"/>
      </w:pPr>
      <w:r w:rsidRPr="00CD6474">
        <w:t>Anforderungen</w:t>
      </w:r>
    </w:p>
    <w:p w14:paraId="2BFBD64A" w14:textId="3E844594" w:rsidR="00FE5F4C" w:rsidRPr="00CD6474" w:rsidRDefault="00AA2A5C" w:rsidP="00FE5F4C">
      <w:pPr>
        <w:pStyle w:val="Main"/>
      </w:pPr>
      <w:r w:rsidRPr="00CD6474">
        <w:t>-</w:t>
      </w:r>
    </w:p>
    <w:p w14:paraId="358892FA" w14:textId="4CC3D13F" w:rsidR="00FE5F4C" w:rsidRPr="00CD6474" w:rsidRDefault="00FE5F4C" w:rsidP="00FE5F4C">
      <w:pPr>
        <w:pStyle w:val="Title2-Main"/>
      </w:pPr>
      <w:r w:rsidRPr="00CD6474">
        <w:t>Beschreibung</w:t>
      </w:r>
    </w:p>
    <w:p w14:paraId="0F3F4118" w14:textId="4816FECE" w:rsidR="00FE5F4C" w:rsidRPr="00CD6474" w:rsidRDefault="00C90946" w:rsidP="00FE5F4C">
      <w:pPr>
        <w:pStyle w:val="Main"/>
      </w:pPr>
      <w:r w:rsidRPr="00CD6474">
        <w:t>Als Benutzer möchte ich, dass, wenn ich meine Daten korrekt in Jira eingegeben habe, diese</w:t>
      </w:r>
      <w:r w:rsidR="00B91AA7">
        <w:t>,</w:t>
      </w:r>
      <w:r w:rsidRPr="00CD6474">
        <w:t xml:space="preserve"> ohne dass ich weiter etwas machen muss, für mich im Leis verbucht werden.</w:t>
      </w:r>
    </w:p>
    <w:p w14:paraId="75BED069" w14:textId="5BF0AFAB" w:rsidR="00FE5F4C" w:rsidRPr="00CD6474" w:rsidRDefault="00FE5F4C" w:rsidP="00FE5F4C">
      <w:pPr>
        <w:pStyle w:val="Title2-Main"/>
      </w:pPr>
      <w:r w:rsidRPr="00CD6474">
        <w:t>Tasks</w:t>
      </w:r>
    </w:p>
    <w:p w14:paraId="3B900864" w14:textId="70CA4FC9" w:rsidR="00FE5F4C" w:rsidRPr="00CD6474" w:rsidRDefault="00C90946"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76C0275" w14:textId="709FCE9D" w:rsidR="00C90946" w:rsidRPr="00CD6474" w:rsidRDefault="00C90946" w:rsidP="00FE5F4C">
      <w:pPr>
        <w:pStyle w:val="Main"/>
      </w:pPr>
      <w:r w:rsidRPr="00CD6474">
        <w:t>T</w:t>
      </w:r>
      <w:r w:rsidRPr="00CD6474">
        <w:rPr>
          <w:sz w:val="20"/>
          <w:szCs w:val="18"/>
        </w:rPr>
        <w:t>4.1</w:t>
      </w:r>
      <w:r w:rsidRPr="00CD6474">
        <w:rPr>
          <w:sz w:val="20"/>
          <w:szCs w:val="18"/>
        </w:rPr>
        <w:tab/>
      </w:r>
      <w:r w:rsidRPr="00CD6474">
        <w:rPr>
          <w:sz w:val="20"/>
          <w:szCs w:val="18"/>
        </w:rPr>
        <w:tab/>
      </w:r>
      <w:r w:rsidRPr="00CD6474">
        <w:t xml:space="preserve">Nach erfolgreichen Plausibilitätstests und potenziellem </w:t>
      </w:r>
      <w:r w:rsidRPr="00CD6474">
        <w:tab/>
      </w:r>
      <w:r w:rsidRPr="00CD6474">
        <w:tab/>
        <w:t>3h</w:t>
      </w:r>
      <w:r w:rsidRPr="00CD6474">
        <w:tab/>
      </w:r>
      <w:r w:rsidRPr="00CD6474">
        <w:tab/>
        <w:t>1</w:t>
      </w:r>
    </w:p>
    <w:p w14:paraId="5114C426" w14:textId="1D59227E" w:rsidR="00C90946" w:rsidRPr="00CD6474" w:rsidRDefault="00C90946" w:rsidP="00C90946">
      <w:pPr>
        <w:pStyle w:val="Main"/>
        <w:ind w:left="567" w:firstLine="567"/>
      </w:pPr>
      <w:r w:rsidRPr="00CD6474">
        <w:t xml:space="preserve">Error-Handling werden Leistungen in </w:t>
      </w:r>
      <w:r w:rsidR="00CD6474" w:rsidRPr="00CD6474">
        <w:rPr>
          <w:rStyle w:val="TabelleZchn"/>
        </w:rPr>
        <w:t>Leistungserfassung</w:t>
      </w:r>
    </w:p>
    <w:p w14:paraId="79C94ECF" w14:textId="77777777" w:rsidR="000F6730" w:rsidRDefault="00C90946" w:rsidP="00C90946">
      <w:pPr>
        <w:pStyle w:val="Main"/>
        <w:ind w:left="567" w:firstLine="567"/>
      </w:pPr>
      <w:r w:rsidRPr="00CD6474">
        <w:t xml:space="preserve">mit dem passenden User sowie der Id des Jira Projektes </w:t>
      </w:r>
    </w:p>
    <w:p w14:paraId="2FBF6E73" w14:textId="3DC64171" w:rsidR="00C90946" w:rsidRPr="00CD6474" w:rsidRDefault="00C90946" w:rsidP="000F6730">
      <w:pPr>
        <w:pStyle w:val="Main"/>
        <w:ind w:left="1134"/>
      </w:pPr>
      <w:r w:rsidRPr="00CD6474">
        <w:t>verbucht.</w:t>
      </w:r>
    </w:p>
    <w:p w14:paraId="0A5EC393" w14:textId="6A9C2527" w:rsidR="00C90946" w:rsidRPr="00CD6474" w:rsidRDefault="00A57954" w:rsidP="00FE5F4C">
      <w:pPr>
        <w:pStyle w:val="Main"/>
      </w:pPr>
      <w:r w:rsidRPr="00CD6474">
        <w:rPr>
          <w:b/>
        </w:rPr>
        <w:t xml:space="preserve">Aufwand </w:t>
      </w:r>
      <w:r w:rsidR="00C90946" w:rsidRPr="00CD6474">
        <w:rPr>
          <w:b/>
        </w:rPr>
        <w:t>Total</w:t>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t>3h</w:t>
      </w:r>
    </w:p>
    <w:p w14:paraId="07D2E183" w14:textId="0A0B4940" w:rsidR="00FE5F4C" w:rsidRPr="00CD6474" w:rsidRDefault="00FE5F4C" w:rsidP="00FE5F4C">
      <w:pPr>
        <w:pStyle w:val="Title2-Main"/>
      </w:pPr>
      <w:r w:rsidRPr="00CD6474">
        <w:t>Akzeptanzkriterien</w:t>
      </w:r>
    </w:p>
    <w:p w14:paraId="6E05C456" w14:textId="350CDBE5" w:rsidR="00FE5F4C" w:rsidRPr="00CD6474" w:rsidRDefault="00C90946" w:rsidP="004F3EEF">
      <w:pPr>
        <w:pStyle w:val="Main"/>
        <w:numPr>
          <w:ilvl w:val="0"/>
          <w:numId w:val="10"/>
        </w:numPr>
      </w:pPr>
      <w:r w:rsidRPr="00CD6474">
        <w:t xml:space="preserve">Sofern Plausibilitäts- und Berechtigungstests erfolgreich abgeschlossen wurden, werden Daten in die Tabelle </w:t>
      </w:r>
      <w:r w:rsidR="00CD6474" w:rsidRPr="00CD6474">
        <w:rPr>
          <w:rStyle w:val="TabelleZchn"/>
        </w:rPr>
        <w:t>Leistungserfassung</w:t>
      </w:r>
      <w:r w:rsidRPr="00CD6474">
        <w:t xml:space="preserve"> geschrieben.</w:t>
      </w:r>
    </w:p>
    <w:p w14:paraId="7D8982D7" w14:textId="40F04BF3" w:rsidR="00C90946" w:rsidRPr="00CD6474" w:rsidRDefault="00C90946" w:rsidP="004F3EEF">
      <w:pPr>
        <w:pStyle w:val="Main"/>
        <w:numPr>
          <w:ilvl w:val="0"/>
          <w:numId w:val="10"/>
        </w:numPr>
      </w:pPr>
      <w:r w:rsidRPr="00CD6474">
        <w:t>Die Id des Jira Projekts wird für künftige Datenerfassungen hinterlegt.</w:t>
      </w:r>
    </w:p>
    <w:p w14:paraId="4C96886E" w14:textId="08892902" w:rsidR="00C90946" w:rsidRPr="00CD6474" w:rsidRDefault="00C90946" w:rsidP="004F3EEF">
      <w:pPr>
        <w:pStyle w:val="Main"/>
        <w:numPr>
          <w:ilvl w:val="0"/>
          <w:numId w:val="10"/>
        </w:numPr>
      </w:pPr>
      <w:r w:rsidRPr="00CD6474">
        <w:t>Zeiten werden nicht gerundet oder angepasst.</w:t>
      </w:r>
    </w:p>
    <w:p w14:paraId="6884E76D" w14:textId="77777777" w:rsidR="00C90946" w:rsidRPr="00CD6474" w:rsidRDefault="00C90946">
      <w:pPr>
        <w:widowControl/>
        <w:spacing w:line="240" w:lineRule="auto"/>
        <w:rPr>
          <w:i/>
          <w:sz w:val="28"/>
        </w:rPr>
      </w:pPr>
      <w:r w:rsidRPr="00CD6474">
        <w:br w:type="page"/>
      </w:r>
    </w:p>
    <w:p w14:paraId="405D3968" w14:textId="10F6D638" w:rsidR="00FE5F4C" w:rsidRPr="00CD6474" w:rsidRDefault="00FE5F4C" w:rsidP="00FE5F4C">
      <w:pPr>
        <w:pStyle w:val="Titel2NichtVerzeichnis"/>
      </w:pPr>
      <w:r w:rsidRPr="00CD6474">
        <w:t>Logging – S5</w:t>
      </w:r>
    </w:p>
    <w:p w14:paraId="54817570" w14:textId="3EC6F8A1" w:rsidR="00FE5F4C" w:rsidRPr="00CD6474" w:rsidRDefault="00FE5F4C" w:rsidP="00FE5F4C">
      <w:pPr>
        <w:pStyle w:val="Title2-Main"/>
      </w:pPr>
      <w:r w:rsidRPr="00CD6474">
        <w:t>Anforderungen</w:t>
      </w:r>
    </w:p>
    <w:p w14:paraId="723D1120" w14:textId="1F228FDB" w:rsidR="00FE5F4C" w:rsidRPr="00CD6474" w:rsidRDefault="00C90946" w:rsidP="00FE5F4C">
      <w:pPr>
        <w:pStyle w:val="Main"/>
        <w:rPr>
          <w:sz w:val="20"/>
          <w:szCs w:val="18"/>
        </w:rPr>
      </w:pPr>
      <w:r w:rsidRPr="00CD6474">
        <w:t>A</w:t>
      </w:r>
      <w:r w:rsidRPr="00CD6474">
        <w:rPr>
          <w:sz w:val="20"/>
          <w:szCs w:val="18"/>
        </w:rPr>
        <w:t>2</w:t>
      </w:r>
      <w:r w:rsidR="00CF0653" w:rsidRPr="00CD6474">
        <w:t>, A</w:t>
      </w:r>
      <w:r w:rsidR="00CF0653" w:rsidRPr="00CD6474">
        <w:rPr>
          <w:sz w:val="20"/>
          <w:szCs w:val="18"/>
        </w:rPr>
        <w:t>6.1</w:t>
      </w:r>
    </w:p>
    <w:p w14:paraId="440CD61C" w14:textId="70529B4E" w:rsidR="00FE5F4C" w:rsidRPr="00CD6474" w:rsidRDefault="00FE5F4C" w:rsidP="00FE5F4C">
      <w:pPr>
        <w:pStyle w:val="Title2-Main"/>
      </w:pPr>
      <w:r w:rsidRPr="00CD6474">
        <w:t>Beschreibung</w:t>
      </w:r>
    </w:p>
    <w:p w14:paraId="2C1CF8A5" w14:textId="48B9E0C6" w:rsidR="00FE5F4C" w:rsidRPr="00CD6474" w:rsidRDefault="00A57954" w:rsidP="00FE5F4C">
      <w:pPr>
        <w:pStyle w:val="Main"/>
      </w:pPr>
      <w:r w:rsidRPr="00CD6474">
        <w:t>Als Entwickler möchte ich verhindern, dass ungültige Daten in die Datenbank geschrieben werden oder zum Absturz der Applikation führen, Fehler sollen geloggt werden und nicht plausible Daten sollen ebenfalls als Warnungen geloggt werden.</w:t>
      </w:r>
    </w:p>
    <w:p w14:paraId="2236117B" w14:textId="559304D8" w:rsidR="00FE5F4C" w:rsidRPr="00CD6474" w:rsidRDefault="00FE5F4C" w:rsidP="00FE5F4C">
      <w:pPr>
        <w:pStyle w:val="Title2-Main"/>
      </w:pPr>
      <w:r w:rsidRPr="00CD6474">
        <w:t>Tasks</w:t>
      </w:r>
    </w:p>
    <w:p w14:paraId="042DC590" w14:textId="23C0541C" w:rsidR="00FE5F4C" w:rsidRPr="00CD6474" w:rsidRDefault="00A57954"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246778B6" w14:textId="1EE52137" w:rsidR="00A57954" w:rsidRPr="00CD6474" w:rsidRDefault="00A57954" w:rsidP="00FE5F4C">
      <w:pPr>
        <w:pStyle w:val="Main"/>
      </w:pPr>
      <w:r w:rsidRPr="00CD6474">
        <w:t>T</w:t>
      </w:r>
      <w:r w:rsidRPr="00CD6474">
        <w:rPr>
          <w:sz w:val="20"/>
          <w:szCs w:val="18"/>
        </w:rPr>
        <w:t>5.1</w:t>
      </w:r>
      <w:r w:rsidRPr="00CD6474">
        <w:tab/>
      </w:r>
      <w:r w:rsidRPr="00CD6474">
        <w:tab/>
        <w:t>Zum Start der Applikation soll das bestehende Logfile</w:t>
      </w:r>
      <w:r w:rsidRPr="00CD6474">
        <w:tab/>
      </w:r>
      <w:r w:rsidRPr="00CD6474">
        <w:tab/>
      </w:r>
      <w:r w:rsidR="004372D1" w:rsidRPr="00CD6474">
        <w:t>1</w:t>
      </w:r>
      <w:r w:rsidRPr="00CD6474">
        <w:t>h</w:t>
      </w:r>
      <w:r w:rsidRPr="00CD6474">
        <w:tab/>
      </w:r>
      <w:r w:rsidRPr="00CD6474">
        <w:tab/>
        <w:t>1</w:t>
      </w:r>
    </w:p>
    <w:p w14:paraId="2F8E7628" w14:textId="77777777" w:rsidR="000F6730" w:rsidRDefault="00A57954" w:rsidP="00FE5F4C">
      <w:pPr>
        <w:pStyle w:val="Main"/>
      </w:pPr>
      <w:r w:rsidRPr="00CD6474">
        <w:tab/>
      </w:r>
      <w:r w:rsidRPr="00CD6474">
        <w:tab/>
      </w:r>
      <w:r w:rsidR="000F6730" w:rsidRPr="00CD6474">
        <w:t>geöffnet</w:t>
      </w:r>
      <w:r w:rsidR="000F6730" w:rsidRPr="00CD6474">
        <w:t xml:space="preserve"> </w:t>
      </w:r>
      <w:r w:rsidRPr="00CD6474">
        <w:t xml:space="preserve">werden, oder falls keines vorhanden ist, ein </w:t>
      </w:r>
    </w:p>
    <w:p w14:paraId="00AC575F" w14:textId="5B88F0E5" w:rsidR="00A57954" w:rsidRPr="00CD6474" w:rsidRDefault="00A57954" w:rsidP="000F6730">
      <w:pPr>
        <w:pStyle w:val="Main"/>
        <w:ind w:left="567" w:firstLine="567"/>
      </w:pPr>
      <w:r w:rsidRPr="00CD6474">
        <w:t>neues erstellt werden.</w:t>
      </w:r>
    </w:p>
    <w:p w14:paraId="216A5E5B" w14:textId="3E9D63CE" w:rsidR="00A57954" w:rsidRPr="00CD6474" w:rsidRDefault="00A57954" w:rsidP="00FE5F4C">
      <w:pPr>
        <w:pStyle w:val="Main"/>
      </w:pPr>
      <w:r w:rsidRPr="00CD6474">
        <w:t>T</w:t>
      </w:r>
      <w:r w:rsidRPr="00CD6474">
        <w:rPr>
          <w:sz w:val="20"/>
          <w:szCs w:val="18"/>
        </w:rPr>
        <w:t>5.2</w:t>
      </w:r>
      <w:r w:rsidRPr="00CD6474">
        <w:rPr>
          <w:sz w:val="20"/>
          <w:szCs w:val="18"/>
        </w:rPr>
        <w:tab/>
      </w:r>
      <w:r w:rsidRPr="00CD6474">
        <w:rPr>
          <w:sz w:val="20"/>
          <w:szCs w:val="18"/>
        </w:rPr>
        <w:tab/>
      </w:r>
      <w:r w:rsidRPr="00CD6474">
        <w:t>Werden unvollständig erfasste Zeiterfassungen von der</w:t>
      </w:r>
      <w:r w:rsidR="000F6730">
        <w:tab/>
      </w:r>
      <w:r w:rsidRPr="00CD6474">
        <w:tab/>
        <w:t>1h</w:t>
      </w:r>
      <w:r w:rsidRPr="00CD6474">
        <w:tab/>
      </w:r>
      <w:r w:rsidRPr="00CD6474">
        <w:tab/>
        <w:t>2</w:t>
      </w:r>
    </w:p>
    <w:p w14:paraId="794DF474" w14:textId="77777777" w:rsidR="000F6730" w:rsidRDefault="00A57954" w:rsidP="00FE5F4C">
      <w:pPr>
        <w:pStyle w:val="Main"/>
      </w:pPr>
      <w:r w:rsidRPr="00CD6474">
        <w:tab/>
      </w:r>
      <w:r w:rsidRPr="00CD6474">
        <w:tab/>
      </w:r>
      <w:r w:rsidR="000F6730" w:rsidRPr="00CD6474">
        <w:t>Jira REST</w:t>
      </w:r>
      <w:r w:rsidR="000F6730" w:rsidRPr="00CD6474">
        <w:t xml:space="preserve"> </w:t>
      </w:r>
      <w:r w:rsidRPr="00CD6474">
        <w:t xml:space="preserve">API importiert, soll ein Fehler im Log erfasst </w:t>
      </w:r>
    </w:p>
    <w:p w14:paraId="6CB9BCA2" w14:textId="75131D0A" w:rsidR="00A57954" w:rsidRPr="00CD6474" w:rsidRDefault="00A57954" w:rsidP="000F6730">
      <w:pPr>
        <w:pStyle w:val="Main"/>
        <w:ind w:left="567" w:firstLine="567"/>
      </w:pPr>
      <w:r w:rsidRPr="00CD6474">
        <w:t>werden.</w:t>
      </w:r>
    </w:p>
    <w:p w14:paraId="73EE4392" w14:textId="13C8B569" w:rsidR="00A57954" w:rsidRPr="00CD6474" w:rsidRDefault="00A57954" w:rsidP="00FE5F4C">
      <w:pPr>
        <w:pStyle w:val="Main"/>
      </w:pPr>
      <w:r w:rsidRPr="00CD6474">
        <w:t>T</w:t>
      </w:r>
      <w:r w:rsidRPr="00CD6474">
        <w:rPr>
          <w:sz w:val="20"/>
          <w:szCs w:val="18"/>
        </w:rPr>
        <w:t>5.3</w:t>
      </w:r>
      <w:r w:rsidRPr="00CD6474">
        <w:tab/>
      </w:r>
      <w:r w:rsidRPr="00CD6474">
        <w:tab/>
        <w:t>Werden Daten, welche nicht plausibel sind von der Jira</w:t>
      </w:r>
      <w:r w:rsidRPr="00CD6474">
        <w:tab/>
      </w:r>
      <w:r w:rsidR="000F6730">
        <w:tab/>
      </w:r>
      <w:r w:rsidRPr="00CD6474">
        <w:t>2h</w:t>
      </w:r>
      <w:r w:rsidRPr="00CD6474">
        <w:tab/>
      </w:r>
      <w:r w:rsidRPr="00CD6474">
        <w:tab/>
        <w:t>3</w:t>
      </w:r>
    </w:p>
    <w:p w14:paraId="6F6C06F2" w14:textId="77777777" w:rsidR="000F6730" w:rsidRDefault="00A57954" w:rsidP="00FE5F4C">
      <w:pPr>
        <w:pStyle w:val="Main"/>
      </w:pPr>
      <w:r w:rsidRPr="00CD6474">
        <w:tab/>
      </w:r>
      <w:r w:rsidRPr="00CD6474">
        <w:tab/>
      </w:r>
      <w:r w:rsidR="000F6730" w:rsidRPr="00CD6474">
        <w:t>REST API</w:t>
      </w:r>
      <w:r w:rsidR="000F6730" w:rsidRPr="00CD6474">
        <w:t xml:space="preserve"> </w:t>
      </w:r>
      <w:r w:rsidRPr="00CD6474">
        <w:t xml:space="preserve">importiert, soll eine Warnung im Log erfasst </w:t>
      </w:r>
    </w:p>
    <w:p w14:paraId="702E58C0" w14:textId="15E43904" w:rsidR="00A57954" w:rsidRPr="00CD6474" w:rsidRDefault="00A57954" w:rsidP="000F6730">
      <w:pPr>
        <w:pStyle w:val="Main"/>
        <w:ind w:left="567" w:firstLine="567"/>
      </w:pPr>
      <w:r w:rsidRPr="00CD6474">
        <w:t>werden.</w:t>
      </w:r>
    </w:p>
    <w:p w14:paraId="5C6A1910" w14:textId="3817F908" w:rsidR="00A57954" w:rsidRPr="00CD6474" w:rsidRDefault="00A57954" w:rsidP="00FE5F4C">
      <w:pPr>
        <w:pStyle w:val="Main"/>
      </w:pPr>
      <w:r w:rsidRPr="00CD6474">
        <w:t>T</w:t>
      </w:r>
      <w:r w:rsidRPr="00CD6474">
        <w:rPr>
          <w:sz w:val="20"/>
          <w:szCs w:val="18"/>
        </w:rPr>
        <w:t>5.4</w:t>
      </w:r>
      <w:r w:rsidRPr="00CD6474">
        <w:rPr>
          <w:sz w:val="20"/>
          <w:szCs w:val="18"/>
        </w:rPr>
        <w:tab/>
      </w:r>
      <w:r w:rsidRPr="00CD6474">
        <w:rPr>
          <w:sz w:val="20"/>
          <w:szCs w:val="18"/>
        </w:rPr>
        <w:tab/>
      </w:r>
      <w:r w:rsidRPr="00CD6474">
        <w:t>Sollten sonstige Fehler innerhalb der Applikation</w:t>
      </w:r>
      <w:r w:rsidRPr="00CD6474">
        <w:tab/>
      </w:r>
      <w:r w:rsidR="000F6730">
        <w:tab/>
      </w:r>
      <w:r w:rsidRPr="00CD6474">
        <w:tab/>
        <w:t>3h</w:t>
      </w:r>
      <w:r w:rsidRPr="00CD6474">
        <w:tab/>
      </w:r>
      <w:r w:rsidRPr="00CD6474">
        <w:tab/>
        <w:t>4</w:t>
      </w:r>
    </w:p>
    <w:p w14:paraId="2E2257C5" w14:textId="09987047" w:rsidR="00A57954" w:rsidRPr="00CD6474" w:rsidRDefault="00A57954" w:rsidP="00FE5F4C">
      <w:pPr>
        <w:pStyle w:val="Main"/>
      </w:pPr>
      <w:r w:rsidRPr="00CD6474">
        <w:tab/>
      </w:r>
      <w:r w:rsidRPr="00CD6474">
        <w:tab/>
      </w:r>
      <w:r w:rsidR="000F6730" w:rsidRPr="00CD6474">
        <w:t>vorkommen,</w:t>
      </w:r>
      <w:r w:rsidR="000F6730">
        <w:t xml:space="preserve"> </w:t>
      </w:r>
      <w:r w:rsidRPr="00CD6474">
        <w:t>sollen diese ebenfalls geloggt werden.</w:t>
      </w:r>
    </w:p>
    <w:p w14:paraId="478AAF40" w14:textId="7B8EC16B" w:rsidR="00A57954" w:rsidRDefault="00A57954" w:rsidP="00FE5F4C">
      <w:pPr>
        <w:pStyle w:val="Main"/>
      </w:pPr>
      <w:r w:rsidRPr="00CD6474">
        <w:t>T</w:t>
      </w:r>
      <w:r w:rsidRPr="00CD6474">
        <w:rPr>
          <w:sz w:val="20"/>
          <w:szCs w:val="18"/>
        </w:rPr>
        <w:t>5.5</w:t>
      </w:r>
      <w:r w:rsidRPr="00CD6474">
        <w:tab/>
      </w:r>
      <w:r w:rsidRPr="00CD6474">
        <w:tab/>
        <w:t>Wird die Applikation beendet, soll dies im Log vermerkt</w:t>
      </w:r>
      <w:r w:rsidRPr="00CD6474">
        <w:tab/>
      </w:r>
      <w:r w:rsidRPr="00CD6474">
        <w:tab/>
      </w:r>
      <w:r w:rsidR="004372D1" w:rsidRPr="00CD6474">
        <w:t>1</w:t>
      </w:r>
      <w:r w:rsidRPr="00CD6474">
        <w:t>h</w:t>
      </w:r>
      <w:r w:rsidRPr="00CD6474">
        <w:tab/>
      </w:r>
      <w:r w:rsidRPr="00CD6474">
        <w:tab/>
        <w:t>5</w:t>
      </w:r>
    </w:p>
    <w:p w14:paraId="2AF1B3BD" w14:textId="4BA0516F" w:rsidR="000F6730" w:rsidRPr="00CD6474" w:rsidRDefault="000F6730" w:rsidP="00FE5F4C">
      <w:pPr>
        <w:pStyle w:val="Main"/>
      </w:pPr>
      <w:r>
        <w:tab/>
      </w:r>
      <w:r>
        <w:tab/>
      </w:r>
      <w:r w:rsidRPr="00CD6474">
        <w:t>sein.</w:t>
      </w:r>
    </w:p>
    <w:p w14:paraId="18FDC7F2" w14:textId="58AE7587" w:rsidR="00A57954" w:rsidRPr="00CD6474" w:rsidRDefault="00A57954" w:rsidP="00FE5F4C">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8</w:t>
      </w:r>
      <w:r w:rsidRPr="00CD6474">
        <w:t>h</w:t>
      </w:r>
    </w:p>
    <w:p w14:paraId="3D5AE9A5" w14:textId="770B0BD8" w:rsidR="00FE5F4C" w:rsidRPr="00CD6474" w:rsidRDefault="00FE5F4C" w:rsidP="00FE5F4C">
      <w:pPr>
        <w:pStyle w:val="Title2-Main"/>
      </w:pPr>
      <w:r w:rsidRPr="00CD6474">
        <w:t>Akzeptanzkriterien</w:t>
      </w:r>
    </w:p>
    <w:p w14:paraId="7DD25952" w14:textId="2FD67E64" w:rsidR="00FE5F4C" w:rsidRPr="00CD6474" w:rsidRDefault="00A57954" w:rsidP="004F3EEF">
      <w:pPr>
        <w:pStyle w:val="Main"/>
        <w:numPr>
          <w:ilvl w:val="0"/>
          <w:numId w:val="11"/>
        </w:numPr>
      </w:pPr>
      <w:r w:rsidRPr="00CD6474">
        <w:t>Ein Logfile soll vorhanden sein, welches mit Zeitstempeln den Start sowie das Ende eines Applikationsdurchlaufes beschreiben.</w:t>
      </w:r>
    </w:p>
    <w:p w14:paraId="52BB84A4" w14:textId="4F03697D" w:rsidR="00A57954" w:rsidRPr="00CD6474" w:rsidRDefault="00A57954" w:rsidP="004F3EEF">
      <w:pPr>
        <w:pStyle w:val="Main"/>
        <w:numPr>
          <w:ilvl w:val="0"/>
          <w:numId w:val="11"/>
        </w:numPr>
      </w:pPr>
      <w:r w:rsidRPr="00CD6474">
        <w:t>Im Logfile werden Fehlermeldungen mit passenden Fehlercodes ebenfalls mit Zeitstempel erfasst.</w:t>
      </w:r>
    </w:p>
    <w:p w14:paraId="24033C23" w14:textId="77777777" w:rsidR="00CF0653" w:rsidRPr="00CD6474" w:rsidRDefault="00A57954" w:rsidP="004F3EEF">
      <w:pPr>
        <w:pStyle w:val="Main"/>
        <w:numPr>
          <w:ilvl w:val="0"/>
          <w:numId w:val="11"/>
        </w:numPr>
      </w:pPr>
      <w:r w:rsidRPr="00CD6474">
        <w:t>Im Logfile werden Warnungen mit passenden Codes ebenfalls mit Zeitstempel erfasst.</w:t>
      </w:r>
    </w:p>
    <w:p w14:paraId="68F2ACD6" w14:textId="77777777" w:rsidR="001509EA" w:rsidRPr="00CD6474" w:rsidRDefault="001509EA">
      <w:pPr>
        <w:widowControl/>
        <w:spacing w:line="240" w:lineRule="auto"/>
        <w:rPr>
          <w:i/>
          <w:sz w:val="28"/>
        </w:rPr>
      </w:pPr>
      <w:r w:rsidRPr="00CD6474">
        <w:br w:type="page"/>
      </w:r>
    </w:p>
    <w:p w14:paraId="2B26C1F0" w14:textId="72956939" w:rsidR="00CF0653" w:rsidRPr="00A8455F" w:rsidRDefault="00CF0653" w:rsidP="00CF0653">
      <w:pPr>
        <w:pStyle w:val="Titel2NichtVerzeichnis"/>
        <w:rPr>
          <w:lang w:val="en-US"/>
        </w:rPr>
      </w:pPr>
      <w:r w:rsidRPr="00A8455F">
        <w:rPr>
          <w:lang w:val="en-US"/>
        </w:rPr>
        <w:t>Development Modus – S6</w:t>
      </w:r>
    </w:p>
    <w:p w14:paraId="08EAE903" w14:textId="77777777" w:rsidR="00CF0653" w:rsidRPr="00A8455F" w:rsidRDefault="00CF0653" w:rsidP="00CF0653">
      <w:pPr>
        <w:pStyle w:val="Title2-Main"/>
        <w:rPr>
          <w:lang w:val="en-US"/>
        </w:rPr>
      </w:pPr>
      <w:r w:rsidRPr="00A8455F">
        <w:rPr>
          <w:lang w:val="en-US"/>
        </w:rPr>
        <w:t>Anforderungen</w:t>
      </w:r>
    </w:p>
    <w:p w14:paraId="36F9BCE1" w14:textId="320B2ACF" w:rsidR="00CF0653" w:rsidRPr="00A8455F" w:rsidRDefault="00CF0653" w:rsidP="00CF0653">
      <w:pPr>
        <w:pStyle w:val="Main"/>
        <w:rPr>
          <w:sz w:val="20"/>
          <w:szCs w:val="18"/>
          <w:lang w:val="en-US"/>
        </w:rPr>
      </w:pPr>
      <w:r w:rsidRPr="00A8455F">
        <w:rPr>
          <w:lang w:val="en-US"/>
        </w:rPr>
        <w:t>A</w:t>
      </w:r>
      <w:r w:rsidRPr="00A8455F">
        <w:rPr>
          <w:sz w:val="20"/>
          <w:szCs w:val="18"/>
          <w:lang w:val="en-US"/>
        </w:rPr>
        <w:t>8.2</w:t>
      </w:r>
    </w:p>
    <w:p w14:paraId="25CFE4B3" w14:textId="77777777" w:rsidR="00CF0653" w:rsidRPr="00CD6474" w:rsidRDefault="00CF0653" w:rsidP="00CF0653">
      <w:pPr>
        <w:pStyle w:val="Title2-Main"/>
      </w:pPr>
      <w:r w:rsidRPr="00CD6474">
        <w:t>Beschreibung</w:t>
      </w:r>
    </w:p>
    <w:p w14:paraId="33855C27" w14:textId="393611A1" w:rsidR="00CF0653" w:rsidRPr="00CD6474" w:rsidRDefault="00CF0653" w:rsidP="00CF0653">
      <w:pPr>
        <w:pStyle w:val="Main"/>
      </w:pPr>
      <w:r w:rsidRPr="00CD6474">
        <w:t>Als Entwickler möchte ich einen Development Modus, in welchem alle importierten Daten auf einen Development User gespeichert werden. Nötig ist dieser Development Modus</w:t>
      </w:r>
      <w:r w:rsidR="009B2A93">
        <w:t>,</w:t>
      </w:r>
      <w:r w:rsidRPr="00CD6474">
        <w:t xml:space="preserve"> da die Datenbank auf der Testumgebung anonymisiert ist, und somit Daten keinem spezifischen User zugewiesen werden können.</w:t>
      </w:r>
    </w:p>
    <w:p w14:paraId="1E2D15B1" w14:textId="77777777" w:rsidR="00CF0653" w:rsidRPr="00CD6474" w:rsidRDefault="00CF0653" w:rsidP="00CF0653">
      <w:pPr>
        <w:pStyle w:val="Title2-Main"/>
      </w:pPr>
      <w:r w:rsidRPr="00CD6474">
        <w:t>Tasks</w:t>
      </w:r>
    </w:p>
    <w:p w14:paraId="42A5F2C1" w14:textId="00F2305B" w:rsidR="00CF0653" w:rsidRPr="00CD6474" w:rsidRDefault="00CF0653"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635B8BF" w14:textId="7DA69532" w:rsidR="00CF0653" w:rsidRPr="00CD6474" w:rsidRDefault="00CF0653" w:rsidP="00CF0653">
      <w:pPr>
        <w:pStyle w:val="Main"/>
      </w:pPr>
      <w:r w:rsidRPr="00CD6474">
        <w:t>T</w:t>
      </w:r>
      <w:r w:rsidRPr="00CD6474">
        <w:rPr>
          <w:sz w:val="20"/>
          <w:szCs w:val="18"/>
        </w:rPr>
        <w:t>6.1</w:t>
      </w:r>
      <w:r w:rsidRPr="00CD6474">
        <w:rPr>
          <w:sz w:val="20"/>
          <w:szCs w:val="18"/>
        </w:rPr>
        <w:tab/>
      </w:r>
      <w:r w:rsidRPr="00CD6474">
        <w:rPr>
          <w:sz w:val="20"/>
          <w:szCs w:val="18"/>
        </w:rPr>
        <w:tab/>
      </w:r>
      <w:r w:rsidRPr="00CD6474">
        <w:t>Wird die Applikation ab Start mit dem Flag «-d» oder</w:t>
      </w:r>
      <w:r w:rsidRPr="00CD6474">
        <w:tab/>
      </w:r>
      <w:r w:rsidRPr="00CD6474">
        <w:tab/>
        <w:t>1h</w:t>
      </w:r>
      <w:r w:rsidRPr="00CD6474">
        <w:tab/>
      </w:r>
      <w:r w:rsidRPr="00CD6474">
        <w:tab/>
        <w:t>1</w:t>
      </w:r>
    </w:p>
    <w:p w14:paraId="6B990B31" w14:textId="77777777" w:rsidR="000F6730" w:rsidRDefault="00CF0653" w:rsidP="00CF0653">
      <w:pPr>
        <w:pStyle w:val="Main"/>
      </w:pPr>
      <w:r w:rsidRPr="00CD6474">
        <w:tab/>
      </w:r>
      <w:r w:rsidRPr="00CD6474">
        <w:tab/>
      </w:r>
      <w:r w:rsidR="000F6730" w:rsidRPr="00CD6474">
        <w:t>«-dev»</w:t>
      </w:r>
      <w:r w:rsidR="000F6730">
        <w:t xml:space="preserve"> </w:t>
      </w:r>
      <w:r w:rsidRPr="00CD6474">
        <w:t xml:space="preserve">aufgerufen, wird sie im Development Modus </w:t>
      </w:r>
    </w:p>
    <w:p w14:paraId="4C04C2FA" w14:textId="348BA080" w:rsidR="00CF0653" w:rsidRPr="00CD6474" w:rsidRDefault="00CF0653" w:rsidP="000F6730">
      <w:pPr>
        <w:pStyle w:val="Main"/>
        <w:ind w:left="567" w:firstLine="567"/>
      </w:pPr>
      <w:r w:rsidRPr="00CD6474">
        <w:t>gestartet.</w:t>
      </w:r>
    </w:p>
    <w:p w14:paraId="68203240" w14:textId="67DA8406" w:rsidR="00CF0653" w:rsidRPr="00CD6474" w:rsidRDefault="00CF0653" w:rsidP="00CF0653">
      <w:pPr>
        <w:pStyle w:val="Main"/>
      </w:pPr>
      <w:r w:rsidRPr="00CD6474">
        <w:t>T</w:t>
      </w:r>
      <w:r w:rsidRPr="00CD6474">
        <w:rPr>
          <w:sz w:val="20"/>
          <w:szCs w:val="18"/>
        </w:rPr>
        <w:t>6.2</w:t>
      </w:r>
      <w:r w:rsidRPr="00CD6474">
        <w:tab/>
      </w:r>
      <w:r w:rsidRPr="00CD6474">
        <w:tab/>
        <w:t xml:space="preserve">Im Development Modus werden alle Daten mit dem </w:t>
      </w:r>
      <w:r w:rsidRPr="00CD6474">
        <w:tab/>
      </w:r>
      <w:r w:rsidR="000F6730">
        <w:tab/>
      </w:r>
      <w:r w:rsidR="004372D1" w:rsidRPr="00CD6474">
        <w:t>1</w:t>
      </w:r>
      <w:r w:rsidRPr="00CD6474">
        <w:t>h</w:t>
      </w:r>
      <w:r w:rsidRPr="00CD6474">
        <w:tab/>
      </w:r>
      <w:r w:rsidRPr="00CD6474">
        <w:tab/>
        <w:t>2</w:t>
      </w:r>
    </w:p>
    <w:p w14:paraId="79B39997" w14:textId="75D0D724" w:rsidR="00CF0653" w:rsidRPr="00CD6474" w:rsidRDefault="000F6730" w:rsidP="00CF0653">
      <w:pPr>
        <w:pStyle w:val="Main"/>
        <w:ind w:left="567" w:firstLine="567"/>
      </w:pPr>
      <w:r w:rsidRPr="00CD6474">
        <w:t>Development</w:t>
      </w:r>
      <w:r w:rsidRPr="00CD6474">
        <w:t xml:space="preserve"> </w:t>
      </w:r>
      <w:r w:rsidR="00CF0653" w:rsidRPr="00CD6474">
        <w:t>User gespeichert.</w:t>
      </w:r>
    </w:p>
    <w:p w14:paraId="7B526A01" w14:textId="0AD57A0B" w:rsidR="00CF0653" w:rsidRPr="00CD6474" w:rsidRDefault="00CF0653" w:rsidP="001509EA">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w:t>
      </w:r>
      <w:r w:rsidRPr="00CD6474">
        <w:t>h</w:t>
      </w:r>
    </w:p>
    <w:p w14:paraId="735EAC94" w14:textId="53D707C8" w:rsidR="00CF0653" w:rsidRPr="00CD6474" w:rsidRDefault="00CF0653" w:rsidP="00CF0653">
      <w:pPr>
        <w:pStyle w:val="Title2-Main"/>
      </w:pPr>
      <w:r w:rsidRPr="00CD6474">
        <w:t>Akzeptanzkriterien</w:t>
      </w:r>
    </w:p>
    <w:p w14:paraId="7BBF3A72" w14:textId="4467CE3F" w:rsidR="00CF0653" w:rsidRPr="00CD6474" w:rsidRDefault="00CF0653" w:rsidP="004F3EEF">
      <w:pPr>
        <w:pStyle w:val="Main"/>
        <w:numPr>
          <w:ilvl w:val="0"/>
          <w:numId w:val="11"/>
        </w:numPr>
      </w:pPr>
      <w:r w:rsidRPr="00CD6474">
        <w:t>Applikation kann in einem Development Modus gestartet werden.</w:t>
      </w:r>
    </w:p>
    <w:p w14:paraId="5D60206D" w14:textId="7BB2FA2B" w:rsidR="00CF0653" w:rsidRPr="00CD6474" w:rsidRDefault="00CF0653" w:rsidP="004F3EEF">
      <w:pPr>
        <w:pStyle w:val="Main"/>
        <w:numPr>
          <w:ilvl w:val="0"/>
          <w:numId w:val="11"/>
        </w:numPr>
      </w:pPr>
      <w:r w:rsidRPr="00CD6474">
        <w:t>Läuft die Applikation im Development Modus, werden alle Zeiterfassungen mit dem Development User gespeichert.</w:t>
      </w:r>
    </w:p>
    <w:p w14:paraId="33B2CD33" w14:textId="77777777" w:rsidR="001509EA" w:rsidRPr="00CD6474" w:rsidRDefault="001509EA">
      <w:pPr>
        <w:widowControl/>
        <w:spacing w:line="240" w:lineRule="auto"/>
        <w:rPr>
          <w:i/>
          <w:sz w:val="28"/>
        </w:rPr>
      </w:pPr>
      <w:r w:rsidRPr="00CD6474">
        <w:br w:type="page"/>
      </w:r>
    </w:p>
    <w:p w14:paraId="7232121C" w14:textId="3AB7AE9F" w:rsidR="00CF0653" w:rsidRPr="00CD6474" w:rsidRDefault="00CF0653" w:rsidP="00CF0653">
      <w:pPr>
        <w:pStyle w:val="Titel2NichtVerzeichnis"/>
      </w:pPr>
      <w:r w:rsidRPr="00CD6474">
        <w:t>Testing – S7</w:t>
      </w:r>
    </w:p>
    <w:p w14:paraId="05EDAF31" w14:textId="77777777" w:rsidR="00CF0653" w:rsidRPr="00CD6474" w:rsidRDefault="00CF0653" w:rsidP="00CF0653">
      <w:pPr>
        <w:pStyle w:val="Title2-Main"/>
      </w:pPr>
      <w:r w:rsidRPr="00CD6474">
        <w:t>Anforderungen</w:t>
      </w:r>
    </w:p>
    <w:p w14:paraId="0A669763" w14:textId="77777777" w:rsidR="00CF0653" w:rsidRPr="00CD6474" w:rsidRDefault="00CF0653" w:rsidP="00CF0653">
      <w:pPr>
        <w:pStyle w:val="Main"/>
      </w:pPr>
      <w:r w:rsidRPr="00CD6474">
        <w:t>A</w:t>
      </w:r>
      <w:r w:rsidRPr="00CD6474">
        <w:rPr>
          <w:sz w:val="20"/>
          <w:szCs w:val="18"/>
        </w:rPr>
        <w:t>1</w:t>
      </w:r>
    </w:p>
    <w:p w14:paraId="1CCA675E" w14:textId="77777777" w:rsidR="00CF0653" w:rsidRPr="00CD6474" w:rsidRDefault="00CF0653" w:rsidP="00CF0653">
      <w:pPr>
        <w:pStyle w:val="Title2-Main"/>
      </w:pPr>
      <w:r w:rsidRPr="00CD6474">
        <w:t>Beschreibung</w:t>
      </w:r>
    </w:p>
    <w:p w14:paraId="1BEC2FAE" w14:textId="4BFF2D4F" w:rsidR="00CF0653" w:rsidRPr="00CD6474" w:rsidRDefault="00CF0653" w:rsidP="00CF0653">
      <w:pPr>
        <w:pStyle w:val="Main"/>
      </w:pPr>
      <w:r w:rsidRPr="00CD6474">
        <w:t>Als Entwickler ist es mir wichtig, dass meine Applikation fehlerfrei läuft. Ich möchte, dass ich</w:t>
      </w:r>
      <w:r w:rsidR="00AB6CE2">
        <w:t>,</w:t>
      </w:r>
      <w:r w:rsidRPr="00CD6474">
        <w:t xml:space="preserve"> wenn ich die Applikation </w:t>
      </w:r>
      <w:r w:rsidR="00AB6CE2" w:rsidRPr="00CD6474">
        <w:t>weiterentwickle</w:t>
      </w:r>
      <w:r w:rsidRPr="00CD6474">
        <w:t xml:space="preserve"> oder verändere mögliche Fehler sofort auffallen.</w:t>
      </w:r>
      <w:r w:rsidR="00823DE6" w:rsidRPr="00CD6474">
        <w:t xml:space="preserve"> </w:t>
      </w:r>
    </w:p>
    <w:p w14:paraId="4EEDF855" w14:textId="77777777" w:rsidR="00CF0653" w:rsidRPr="00CD6474" w:rsidRDefault="00CF0653" w:rsidP="00CF0653">
      <w:pPr>
        <w:pStyle w:val="Title2-Main"/>
      </w:pPr>
      <w:r w:rsidRPr="00CD6474">
        <w:t>Tasks</w:t>
      </w:r>
    </w:p>
    <w:p w14:paraId="1A5CB1B8" w14:textId="6D4E408A" w:rsidR="00CF0653" w:rsidRPr="00CD6474" w:rsidRDefault="00823DE6"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76B776DD" w14:textId="40301109" w:rsidR="00823DE6" w:rsidRPr="00CD6474" w:rsidRDefault="00823DE6" w:rsidP="00CF0653">
      <w:pPr>
        <w:pStyle w:val="Main"/>
      </w:pPr>
      <w:r w:rsidRPr="00CD6474">
        <w:t>T</w:t>
      </w:r>
      <w:r w:rsidRPr="00CD6474">
        <w:rPr>
          <w:sz w:val="20"/>
          <w:szCs w:val="18"/>
        </w:rPr>
        <w:t>7.1</w:t>
      </w:r>
      <w:r w:rsidRPr="00CD6474">
        <w:tab/>
      </w:r>
      <w:r w:rsidRPr="00CD6474">
        <w:tab/>
        <w:t>Mit Unit</w:t>
      </w:r>
      <w:r w:rsidR="00CC7720">
        <w:t>-</w:t>
      </w:r>
      <w:r w:rsidRPr="00CD6474">
        <w:t>Tests soll eine möglichst hohe Code Coverage</w:t>
      </w:r>
      <w:r w:rsidRPr="00CD6474">
        <w:tab/>
      </w:r>
      <w:r w:rsidRPr="00CD6474">
        <w:tab/>
        <w:t>8h</w:t>
      </w:r>
      <w:r w:rsidRPr="00CD6474">
        <w:tab/>
      </w:r>
      <w:r w:rsidRPr="00CD6474">
        <w:tab/>
        <w:t>1</w:t>
      </w:r>
    </w:p>
    <w:p w14:paraId="6E0ECD97" w14:textId="78EEC084" w:rsidR="00823DE6" w:rsidRPr="00CD6474" w:rsidRDefault="00823DE6" w:rsidP="00CF0653">
      <w:pPr>
        <w:pStyle w:val="Main"/>
      </w:pPr>
      <w:r w:rsidRPr="00CD6474">
        <w:tab/>
      </w:r>
      <w:r w:rsidRPr="00CD6474">
        <w:tab/>
      </w:r>
      <w:r w:rsidR="000F6730" w:rsidRPr="00CD6474">
        <w:t>erreicht</w:t>
      </w:r>
      <w:r w:rsidR="000F6730" w:rsidRPr="00CD6474">
        <w:t xml:space="preserve"> </w:t>
      </w:r>
      <w:r w:rsidRPr="00CD6474">
        <w:t xml:space="preserve">werden, wobei nur sinnvolle Methoden mit </w:t>
      </w:r>
    </w:p>
    <w:p w14:paraId="2AEE0A57" w14:textId="4BA96F3A" w:rsidR="00823DE6" w:rsidRPr="00CD6474" w:rsidRDefault="00823DE6" w:rsidP="00CF0653">
      <w:pPr>
        <w:pStyle w:val="Main"/>
      </w:pPr>
      <w:r w:rsidRPr="00CD6474">
        <w:tab/>
      </w:r>
      <w:r w:rsidRPr="00CD6474">
        <w:tab/>
      </w:r>
      <w:r w:rsidR="000F6730" w:rsidRPr="00CD6474">
        <w:t>Unit</w:t>
      </w:r>
      <w:r w:rsidR="000F6730">
        <w:t>-</w:t>
      </w:r>
      <w:r w:rsidR="000F6730" w:rsidRPr="00CD6474">
        <w:t>Tests getestet</w:t>
      </w:r>
      <w:r w:rsidR="000F6730" w:rsidRPr="00CD6474">
        <w:t xml:space="preserve"> </w:t>
      </w:r>
      <w:r w:rsidRPr="00CD6474">
        <w:t>werden sollen.</w:t>
      </w:r>
    </w:p>
    <w:p w14:paraId="5C2A18B2" w14:textId="5B352D47" w:rsidR="00823DE6" w:rsidRPr="00CD6474" w:rsidRDefault="00823DE6" w:rsidP="00CF0653">
      <w:pPr>
        <w:pStyle w:val="Main"/>
      </w:pPr>
      <w:r w:rsidRPr="00CD6474">
        <w:t>T</w:t>
      </w:r>
      <w:r w:rsidRPr="00CD6474">
        <w:rPr>
          <w:sz w:val="20"/>
          <w:szCs w:val="18"/>
        </w:rPr>
        <w:t>7.2</w:t>
      </w:r>
      <w:r w:rsidRPr="00CD6474">
        <w:rPr>
          <w:sz w:val="20"/>
          <w:szCs w:val="18"/>
        </w:rPr>
        <w:tab/>
      </w:r>
      <w:r w:rsidRPr="00CD6474">
        <w:rPr>
          <w:sz w:val="20"/>
          <w:szCs w:val="18"/>
        </w:rPr>
        <w:tab/>
      </w:r>
      <w:r w:rsidRPr="00CD6474">
        <w:t>Wo Unit</w:t>
      </w:r>
      <w:r w:rsidR="00CC7720">
        <w:t>-</w:t>
      </w:r>
      <w:r w:rsidRPr="00CD6474">
        <w:t>Tests nicht möglich oder sinnlos sind, sollen</w:t>
      </w:r>
      <w:r w:rsidRPr="00CD6474">
        <w:tab/>
      </w:r>
      <w:r w:rsidRPr="00CD6474">
        <w:tab/>
        <w:t>4h</w:t>
      </w:r>
      <w:r w:rsidRPr="00CD6474">
        <w:tab/>
      </w:r>
      <w:r w:rsidRPr="00CD6474">
        <w:tab/>
        <w:t>2</w:t>
      </w:r>
    </w:p>
    <w:p w14:paraId="6CF87FE7" w14:textId="7603E393" w:rsidR="00823DE6" w:rsidRPr="00CD6474" w:rsidRDefault="00823DE6" w:rsidP="00CF0653">
      <w:pPr>
        <w:pStyle w:val="Main"/>
      </w:pPr>
      <w:r w:rsidRPr="00CD6474">
        <w:tab/>
      </w:r>
      <w:r w:rsidRPr="00CD6474">
        <w:tab/>
      </w:r>
      <w:r w:rsidR="000F6730" w:rsidRPr="00CD6474">
        <w:t>manuelle</w:t>
      </w:r>
      <w:r w:rsidR="000F6730" w:rsidRPr="00CD6474">
        <w:t xml:space="preserve"> </w:t>
      </w:r>
      <w:r w:rsidRPr="00CD6474">
        <w:t xml:space="preserve">Tests durchgeführt werden. Für diese wird </w:t>
      </w:r>
    </w:p>
    <w:p w14:paraId="1EC8BA04" w14:textId="6097F8AC" w:rsidR="00823DE6" w:rsidRPr="00CD6474" w:rsidRDefault="00823DE6" w:rsidP="00CF0653">
      <w:pPr>
        <w:pStyle w:val="Main"/>
      </w:pPr>
      <w:r w:rsidRPr="00CD6474">
        <w:tab/>
      </w:r>
      <w:r w:rsidRPr="00CD6474">
        <w:tab/>
      </w:r>
      <w:r w:rsidR="000F6730" w:rsidRPr="00CD6474">
        <w:t>ein Testskript</w:t>
      </w:r>
      <w:r w:rsidR="000F6730" w:rsidRPr="00CD6474">
        <w:t xml:space="preserve"> </w:t>
      </w:r>
      <w:r w:rsidRPr="00CD6474">
        <w:t xml:space="preserve">geschrieben, sodass sie immer gleich </w:t>
      </w:r>
    </w:p>
    <w:p w14:paraId="5F32CA96" w14:textId="496CEA3B" w:rsidR="00823DE6" w:rsidRPr="00CD6474" w:rsidRDefault="00823DE6" w:rsidP="00CF0653">
      <w:pPr>
        <w:pStyle w:val="Main"/>
      </w:pPr>
      <w:r w:rsidRPr="00CD6474">
        <w:tab/>
      </w:r>
      <w:r w:rsidRPr="00CD6474">
        <w:tab/>
      </w:r>
      <w:r w:rsidR="000F6730" w:rsidRPr="00CD6474">
        <w:t>durchgeführt werden</w:t>
      </w:r>
      <w:r w:rsidR="000F6730" w:rsidRPr="00CD6474">
        <w:t xml:space="preserve"> </w:t>
      </w:r>
      <w:r w:rsidRPr="00CD6474">
        <w:t>können.</w:t>
      </w:r>
    </w:p>
    <w:p w14:paraId="36CF4C4A" w14:textId="2D482C90" w:rsidR="00823DE6" w:rsidRPr="00CD6474" w:rsidRDefault="00823DE6" w:rsidP="00CF0653">
      <w:pPr>
        <w:pStyle w:val="Main"/>
      </w:pPr>
      <w:r w:rsidRPr="00CD6474">
        <w:t>T</w:t>
      </w:r>
      <w:r w:rsidRPr="00CD6474">
        <w:rPr>
          <w:sz w:val="20"/>
          <w:szCs w:val="18"/>
        </w:rPr>
        <w:t>7.3</w:t>
      </w:r>
      <w:r w:rsidRPr="00CD6474">
        <w:tab/>
      </w:r>
      <w:r w:rsidRPr="00CD6474">
        <w:tab/>
        <w:t xml:space="preserve">Am Ende der Entwicklungszeit sollen End-To-End Tests </w:t>
      </w:r>
      <w:r w:rsidRPr="00CD6474">
        <w:tab/>
      </w:r>
      <w:r w:rsidRPr="00CD6474">
        <w:tab/>
        <w:t>2h</w:t>
      </w:r>
      <w:r w:rsidRPr="00CD6474">
        <w:tab/>
      </w:r>
      <w:r w:rsidRPr="00CD6474">
        <w:tab/>
        <w:t>3</w:t>
      </w:r>
    </w:p>
    <w:p w14:paraId="1803D9A5" w14:textId="6F44C73F" w:rsidR="00823DE6" w:rsidRPr="00CD6474" w:rsidRDefault="00823DE6" w:rsidP="00CF0653">
      <w:pPr>
        <w:pStyle w:val="Main"/>
      </w:pPr>
      <w:r w:rsidRPr="00CD6474">
        <w:tab/>
      </w:r>
      <w:r w:rsidRPr="00CD6474">
        <w:tab/>
        <w:t xml:space="preserve">durchgeführt werden, womit die Funktionsweise der </w:t>
      </w:r>
    </w:p>
    <w:p w14:paraId="184C6A56" w14:textId="63CEB157" w:rsidR="00823DE6" w:rsidRPr="00CD6474" w:rsidRDefault="00823DE6" w:rsidP="00CF0653">
      <w:pPr>
        <w:pStyle w:val="Main"/>
      </w:pPr>
      <w:r w:rsidRPr="00CD6474">
        <w:tab/>
      </w:r>
      <w:r w:rsidRPr="00CD6474">
        <w:tab/>
      </w:r>
      <w:r w:rsidR="000F6730" w:rsidRPr="00CD6474">
        <w:t>Applikation</w:t>
      </w:r>
      <w:r w:rsidR="000F6730" w:rsidRPr="00CD6474">
        <w:t xml:space="preserve"> </w:t>
      </w:r>
      <w:r w:rsidRPr="00CD6474">
        <w:t>als Ganzes getestet werden.</w:t>
      </w:r>
    </w:p>
    <w:p w14:paraId="184F7B72" w14:textId="5AE5BCDC" w:rsidR="00823DE6" w:rsidRPr="00CD6474" w:rsidRDefault="00823DE6" w:rsidP="00CF0653">
      <w:pPr>
        <w:pStyle w:val="Main"/>
      </w:pPr>
      <w:r w:rsidRPr="00CD6474">
        <w:rPr>
          <w:b/>
        </w:rPr>
        <w:t>Aufwand Total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14h</w:t>
      </w:r>
      <w:r w:rsidRPr="00CD6474">
        <w:tab/>
      </w:r>
      <w:r w:rsidRPr="00CD6474">
        <w:tab/>
        <w:t>4</w:t>
      </w:r>
    </w:p>
    <w:p w14:paraId="711A9557" w14:textId="77777777" w:rsidR="00CF0653" w:rsidRPr="00CD6474" w:rsidRDefault="00CF0653" w:rsidP="00CF0653">
      <w:pPr>
        <w:pStyle w:val="Title2-Main"/>
      </w:pPr>
      <w:r w:rsidRPr="00CD6474">
        <w:t>Akzeptanzkriterien</w:t>
      </w:r>
    </w:p>
    <w:p w14:paraId="47B12DD7" w14:textId="177A123C" w:rsidR="00A57954" w:rsidRPr="00CD6474" w:rsidRDefault="00823DE6" w:rsidP="004F3EEF">
      <w:pPr>
        <w:pStyle w:val="Main"/>
        <w:numPr>
          <w:ilvl w:val="0"/>
          <w:numId w:val="11"/>
        </w:numPr>
      </w:pPr>
      <w:r w:rsidRPr="00CD6474">
        <w:t>Methoden werden</w:t>
      </w:r>
      <w:r w:rsidR="00AB6CE2">
        <w:t>,</w:t>
      </w:r>
      <w:r w:rsidRPr="00CD6474">
        <w:t xml:space="preserve"> wo sinnvoll getestet, private Methoden werden nicht getestet oder gemockt. Die Datenbank wird ebenfalls gemockt.</w:t>
      </w:r>
    </w:p>
    <w:p w14:paraId="7A9C9CDE" w14:textId="01D7EC16" w:rsidR="00823DE6" w:rsidRPr="00CD6474" w:rsidRDefault="00823DE6" w:rsidP="004F3EEF">
      <w:pPr>
        <w:pStyle w:val="Main"/>
        <w:numPr>
          <w:ilvl w:val="0"/>
          <w:numId w:val="11"/>
        </w:numPr>
      </w:pPr>
      <w:r w:rsidRPr="00CD6474">
        <w:t xml:space="preserve">Ein Testskript soll klar </w:t>
      </w:r>
      <w:r w:rsidR="00EC22E3" w:rsidRPr="00CD6474">
        <w:t>beschreiben,</w:t>
      </w:r>
      <w:r w:rsidRPr="00CD6474">
        <w:t xml:space="preserve"> wie ein Test durchzuführen ist und soll nur Teile der Applikation </w:t>
      </w:r>
      <w:r w:rsidR="000F6730" w:rsidRPr="00CD6474">
        <w:t>testen,</w:t>
      </w:r>
      <w:r w:rsidRPr="00CD6474">
        <w:t xml:space="preserve"> welche durch die Unit</w:t>
      </w:r>
      <w:r w:rsidR="00CC7720">
        <w:t>-</w:t>
      </w:r>
      <w:r w:rsidRPr="00CD6474">
        <w:t>Tests nicht schon abgedeckt sind.</w:t>
      </w:r>
    </w:p>
    <w:p w14:paraId="76EE194D" w14:textId="70F62A8E" w:rsidR="00823DE6" w:rsidRPr="00CD6474" w:rsidRDefault="00823DE6" w:rsidP="004F3EEF">
      <w:pPr>
        <w:pStyle w:val="Main"/>
        <w:numPr>
          <w:ilvl w:val="0"/>
          <w:numId w:val="11"/>
        </w:numPr>
      </w:pPr>
      <w:r w:rsidRPr="00CD6474">
        <w:t>End-To-End Tests sind Teil der manuellen Tests und verfügen ebenfalls über ein Testskript.</w:t>
      </w:r>
    </w:p>
    <w:p w14:paraId="2ECB6F0A" w14:textId="6B45F0FB" w:rsidR="00823DE6" w:rsidRPr="00CD6474" w:rsidRDefault="00823DE6" w:rsidP="004F3EEF">
      <w:pPr>
        <w:pStyle w:val="Main"/>
        <w:numPr>
          <w:ilvl w:val="0"/>
          <w:numId w:val="11"/>
        </w:numPr>
      </w:pPr>
      <w:r w:rsidRPr="00CD6474">
        <w:t xml:space="preserve">Alle Tests </w:t>
      </w:r>
      <w:r w:rsidR="00881EA6" w:rsidRPr="00CD6474">
        <w:t>werden erfolgreich abgeschlossen.</w:t>
      </w:r>
    </w:p>
    <w:p w14:paraId="04FA457C" w14:textId="77777777" w:rsidR="001509EA" w:rsidRPr="00CD6474" w:rsidRDefault="001509EA">
      <w:pPr>
        <w:widowControl/>
        <w:spacing w:line="240" w:lineRule="auto"/>
        <w:rPr>
          <w:i/>
          <w:sz w:val="28"/>
        </w:rPr>
      </w:pPr>
      <w:r w:rsidRPr="00CD6474">
        <w:br w:type="page"/>
      </w:r>
    </w:p>
    <w:p w14:paraId="753AB482" w14:textId="6D76E348" w:rsidR="00881EA6" w:rsidRPr="00CD6474" w:rsidRDefault="00881EA6" w:rsidP="00881EA6">
      <w:pPr>
        <w:pStyle w:val="Titel2NichtVerzeichnis"/>
      </w:pPr>
      <w:r w:rsidRPr="00CD6474">
        <w:t>Finalisierung</w:t>
      </w:r>
      <w:r w:rsidR="004372D1" w:rsidRPr="00CD6474">
        <w:t xml:space="preserve"> Applikation</w:t>
      </w:r>
      <w:r w:rsidRPr="00CD6474">
        <w:t xml:space="preserve"> – S8</w:t>
      </w:r>
    </w:p>
    <w:p w14:paraId="5A3CAE1A" w14:textId="46CD921E" w:rsidR="00881EA6" w:rsidRPr="00CD6474" w:rsidRDefault="00881EA6" w:rsidP="00881EA6">
      <w:pPr>
        <w:pStyle w:val="Title2-Main"/>
      </w:pPr>
      <w:r w:rsidRPr="00CD6474">
        <w:t>Anforderungen</w:t>
      </w:r>
    </w:p>
    <w:p w14:paraId="576B7325" w14:textId="30BDBF30" w:rsidR="00881EA6" w:rsidRPr="00CD6474" w:rsidRDefault="00881EA6" w:rsidP="00881EA6">
      <w:pPr>
        <w:pStyle w:val="Main"/>
        <w:rPr>
          <w:sz w:val="20"/>
          <w:szCs w:val="18"/>
        </w:rPr>
      </w:pPr>
      <w:r w:rsidRPr="00CD6474">
        <w:t>A</w:t>
      </w:r>
      <w:r w:rsidRPr="00CD6474">
        <w:rPr>
          <w:sz w:val="20"/>
          <w:szCs w:val="18"/>
        </w:rPr>
        <w:t>5.1</w:t>
      </w:r>
      <w:r w:rsidRPr="00CD6474">
        <w:t>, A</w:t>
      </w:r>
      <w:r w:rsidRPr="00CD6474">
        <w:rPr>
          <w:sz w:val="20"/>
          <w:szCs w:val="18"/>
        </w:rPr>
        <w:t>5.2</w:t>
      </w:r>
    </w:p>
    <w:p w14:paraId="121B321C" w14:textId="7A5C674E" w:rsidR="00881EA6" w:rsidRPr="00CD6474" w:rsidRDefault="00881EA6" w:rsidP="00881EA6">
      <w:pPr>
        <w:pStyle w:val="Title2-Main"/>
      </w:pPr>
      <w:r w:rsidRPr="00CD6474">
        <w:t>Beschreibung</w:t>
      </w:r>
    </w:p>
    <w:p w14:paraId="79BA0DF7" w14:textId="10485122" w:rsidR="00881EA6" w:rsidRPr="00CD6474" w:rsidRDefault="00881EA6" w:rsidP="00881EA6">
      <w:pPr>
        <w:pStyle w:val="Main"/>
        <w:rPr>
          <w:i/>
        </w:rPr>
      </w:pPr>
      <w:r w:rsidRPr="00CD6474">
        <w:t>Als Entwickler möchte ich mit einer sauber geschriebenen Applikation abschliessen. Dafür möchte ich sowohl während als auch am Ende der Entwicklung des Projektes Code Guidelines einhalten. Am Ende der Entwicklungszeit möchte ich das Projekt nochmals überarbeiten, um zu gewährleisten, dass diese Guidelines eingehalten werden.</w:t>
      </w:r>
    </w:p>
    <w:p w14:paraId="492644DD" w14:textId="60B0EC0B" w:rsidR="00881EA6" w:rsidRPr="00CD6474" w:rsidRDefault="00881EA6" w:rsidP="00881EA6">
      <w:pPr>
        <w:pStyle w:val="Title2-Main"/>
      </w:pPr>
      <w:r w:rsidRPr="00CD6474">
        <w:t>Tasks</w:t>
      </w:r>
    </w:p>
    <w:p w14:paraId="7E5C583B" w14:textId="1B82DF38" w:rsidR="00881EA6" w:rsidRPr="00CD6474" w:rsidRDefault="00881EA6" w:rsidP="00881EA6">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6A6BAC0" w14:textId="4120A1F4" w:rsidR="00881EA6" w:rsidRPr="00CD6474" w:rsidRDefault="00881EA6" w:rsidP="00881EA6">
      <w:pPr>
        <w:pStyle w:val="Main"/>
      </w:pPr>
      <w:r w:rsidRPr="00CD6474">
        <w:t>T</w:t>
      </w:r>
      <w:r w:rsidRPr="00CD6474">
        <w:rPr>
          <w:sz w:val="20"/>
          <w:szCs w:val="18"/>
        </w:rPr>
        <w:t>8.1</w:t>
      </w:r>
      <w:r w:rsidRPr="00CD6474">
        <w:rPr>
          <w:sz w:val="20"/>
          <w:szCs w:val="18"/>
        </w:rPr>
        <w:tab/>
      </w:r>
      <w:r w:rsidRPr="00CD6474">
        <w:rPr>
          <w:sz w:val="20"/>
          <w:szCs w:val="18"/>
        </w:rPr>
        <w:tab/>
      </w:r>
      <w:r w:rsidRPr="00CD6474">
        <w:t>Klassen-, Methoden- und Variablennamen sollen</w:t>
      </w:r>
      <w:r w:rsidRPr="00CD6474">
        <w:tab/>
      </w:r>
      <w:r w:rsidR="006A025A">
        <w:tab/>
      </w:r>
      <w:r w:rsidRPr="00CD6474">
        <w:tab/>
        <w:t>1h</w:t>
      </w:r>
      <w:r w:rsidRPr="00CD6474">
        <w:tab/>
      </w:r>
      <w:r w:rsidRPr="00CD6474">
        <w:tab/>
        <w:t>1</w:t>
      </w:r>
    </w:p>
    <w:p w14:paraId="2772BBF1" w14:textId="06D8AAE4" w:rsidR="00881EA6" w:rsidRPr="00CD6474" w:rsidRDefault="00881EA6" w:rsidP="00881EA6">
      <w:pPr>
        <w:pStyle w:val="Main"/>
      </w:pPr>
      <w:r w:rsidRPr="00CD6474">
        <w:tab/>
      </w:r>
      <w:r w:rsidRPr="00CD6474">
        <w:tab/>
      </w:r>
      <w:r w:rsidR="006A025A" w:rsidRPr="00CD6474">
        <w:t>sinnvoll und</w:t>
      </w:r>
      <w:r w:rsidR="006A025A" w:rsidRPr="00CD6474">
        <w:t xml:space="preserve"> </w:t>
      </w:r>
      <w:r w:rsidRPr="00CD6474">
        <w:t>aussagekräftig sein.</w:t>
      </w:r>
    </w:p>
    <w:p w14:paraId="5100741B" w14:textId="5B6E421C" w:rsidR="00881EA6" w:rsidRPr="00CD6474" w:rsidRDefault="00881EA6" w:rsidP="00881EA6">
      <w:pPr>
        <w:pStyle w:val="Main"/>
      </w:pPr>
      <w:r w:rsidRPr="00CD6474">
        <w:t>T</w:t>
      </w:r>
      <w:r w:rsidRPr="00CD6474">
        <w:rPr>
          <w:sz w:val="20"/>
          <w:szCs w:val="18"/>
        </w:rPr>
        <w:t>8.2</w:t>
      </w:r>
      <w:r w:rsidRPr="00CD6474">
        <w:tab/>
      </w:r>
      <w:r w:rsidRPr="00CD6474">
        <w:tab/>
        <w:t>Wo nötig Code kommentieren (soll grösstenteils</w:t>
      </w:r>
      <w:r w:rsidR="006A025A">
        <w:tab/>
      </w:r>
      <w:r w:rsidR="006A025A">
        <w:tab/>
      </w:r>
      <w:r w:rsidRPr="00CD6474">
        <w:tab/>
        <w:t>1h</w:t>
      </w:r>
      <w:r w:rsidRPr="00CD6474">
        <w:tab/>
      </w:r>
      <w:r w:rsidRPr="00CD6474">
        <w:tab/>
        <w:t>2</w:t>
      </w:r>
    </w:p>
    <w:p w14:paraId="4D9F68A1" w14:textId="59E8BAF6" w:rsidR="00881EA6" w:rsidRPr="00CD6474" w:rsidRDefault="00881EA6" w:rsidP="00881EA6">
      <w:pPr>
        <w:pStyle w:val="Main"/>
      </w:pPr>
      <w:r w:rsidRPr="00CD6474">
        <w:tab/>
      </w:r>
      <w:r w:rsidRPr="00CD6474">
        <w:tab/>
      </w:r>
      <w:r w:rsidR="006A025A" w:rsidRPr="00CD6474">
        <w:t>self-documenting</w:t>
      </w:r>
      <w:r w:rsidR="006A025A" w:rsidRPr="00CD6474">
        <w:t xml:space="preserve"> </w:t>
      </w:r>
      <w:r w:rsidRPr="00CD6474">
        <w:t xml:space="preserve">sein, das heisst Methoden und </w:t>
      </w:r>
    </w:p>
    <w:p w14:paraId="0098F786" w14:textId="77777777" w:rsidR="006A025A" w:rsidRDefault="00881EA6" w:rsidP="00881EA6">
      <w:pPr>
        <w:pStyle w:val="Main"/>
      </w:pPr>
      <w:r w:rsidRPr="00CD6474">
        <w:tab/>
      </w:r>
      <w:r w:rsidRPr="00CD6474">
        <w:tab/>
      </w:r>
      <w:r w:rsidR="006A025A" w:rsidRPr="00CD6474">
        <w:t>Variablennamen sollen beschreiben</w:t>
      </w:r>
      <w:r w:rsidR="006A025A" w:rsidRPr="00CD6474">
        <w:t xml:space="preserve"> </w:t>
      </w:r>
      <w:r w:rsidRPr="00CD6474">
        <w:t xml:space="preserve">was sie machen </w:t>
      </w:r>
    </w:p>
    <w:p w14:paraId="6B096EC5" w14:textId="3E017AD1" w:rsidR="00881EA6" w:rsidRPr="00CD6474" w:rsidRDefault="006A025A" w:rsidP="006A025A">
      <w:pPr>
        <w:pStyle w:val="Main"/>
        <w:ind w:left="567" w:firstLine="567"/>
      </w:pPr>
      <w:r>
        <w:t>u</w:t>
      </w:r>
      <w:r w:rsidR="00881EA6" w:rsidRPr="00CD6474">
        <w:t>nd</w:t>
      </w:r>
      <w:r>
        <w:t xml:space="preserve"> </w:t>
      </w:r>
      <w:r w:rsidR="00881EA6" w:rsidRPr="00CD6474">
        <w:t>Kommentare sollten nicht nötig sein).</w:t>
      </w:r>
    </w:p>
    <w:p w14:paraId="405FFC88" w14:textId="77909395" w:rsidR="00881EA6" w:rsidRPr="00CD6474" w:rsidRDefault="00881EA6" w:rsidP="00881EA6">
      <w:pPr>
        <w:pStyle w:val="Main"/>
      </w:pPr>
      <w:r w:rsidRPr="00CD6474">
        <w:t>T</w:t>
      </w:r>
      <w:r w:rsidRPr="00CD6474">
        <w:rPr>
          <w:sz w:val="20"/>
          <w:szCs w:val="18"/>
        </w:rPr>
        <w:t>8.3</w:t>
      </w:r>
      <w:r w:rsidRPr="00CD6474">
        <w:tab/>
      </w:r>
      <w:r w:rsidRPr="00CD6474">
        <w:tab/>
        <w:t>Code aufräumen, unschönen Code refactorn.</w:t>
      </w:r>
      <w:r w:rsidRPr="00CD6474">
        <w:tab/>
      </w:r>
      <w:r w:rsidRPr="00CD6474">
        <w:tab/>
      </w:r>
      <w:r w:rsidRPr="00CD6474">
        <w:tab/>
      </w:r>
      <w:r w:rsidRPr="00CD6474">
        <w:tab/>
        <w:t>2h</w:t>
      </w:r>
      <w:r w:rsidR="006A025A">
        <w:tab/>
      </w:r>
      <w:r w:rsidR="006A025A">
        <w:tab/>
        <w:t>3</w:t>
      </w:r>
    </w:p>
    <w:p w14:paraId="300AB4C7" w14:textId="47B01B61" w:rsidR="00881EA6" w:rsidRPr="00CD6474" w:rsidRDefault="004372D1" w:rsidP="00881EA6">
      <w:pPr>
        <w:pStyle w:val="Main"/>
      </w:pPr>
      <w:r w:rsidRPr="00CD6474">
        <w:rPr>
          <w:b/>
        </w:rPr>
        <w:t xml:space="preserve">Aufwand </w:t>
      </w:r>
      <w:r w:rsidR="00881EA6" w:rsidRPr="00CD6474">
        <w:rPr>
          <w:b/>
        </w:rPr>
        <w:t>Total</w:t>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t>4h</w:t>
      </w:r>
    </w:p>
    <w:p w14:paraId="607F33A2" w14:textId="5820C839" w:rsidR="00881EA6" w:rsidRPr="00CD6474" w:rsidRDefault="00881EA6" w:rsidP="00881EA6">
      <w:pPr>
        <w:pStyle w:val="Title2-Main"/>
      </w:pPr>
      <w:r w:rsidRPr="00CD6474">
        <w:t>Akzeptanzkriterien</w:t>
      </w:r>
    </w:p>
    <w:p w14:paraId="7CAE20D9" w14:textId="258EE78B" w:rsidR="00881EA6" w:rsidRPr="00CD6474" w:rsidRDefault="00881EA6" w:rsidP="004F3EEF">
      <w:pPr>
        <w:pStyle w:val="Main"/>
        <w:numPr>
          <w:ilvl w:val="0"/>
          <w:numId w:val="12"/>
        </w:numPr>
      </w:pPr>
      <w:r w:rsidRPr="00CD6474">
        <w:t>Klassen-, Methoden- und Variablennamen sind selbstbeschreibend.</w:t>
      </w:r>
    </w:p>
    <w:p w14:paraId="6BCF76B4" w14:textId="3708CD9A" w:rsidR="00881EA6" w:rsidRPr="00CD6474" w:rsidRDefault="00881EA6" w:rsidP="004F3EEF">
      <w:pPr>
        <w:pStyle w:val="Main"/>
        <w:numPr>
          <w:ilvl w:val="0"/>
          <w:numId w:val="12"/>
        </w:numPr>
      </w:pPr>
      <w:r w:rsidRPr="00CD6474">
        <w:t>Kommentare sind nur an wenigen Orten notwendig und verwendet.</w:t>
      </w:r>
    </w:p>
    <w:p w14:paraId="5D215E8A" w14:textId="4FC85271" w:rsidR="00FE5F4C" w:rsidRPr="00CD6474" w:rsidRDefault="00881EA6" w:rsidP="004F3EEF">
      <w:pPr>
        <w:pStyle w:val="Main"/>
        <w:numPr>
          <w:ilvl w:val="0"/>
          <w:numId w:val="12"/>
        </w:numPr>
      </w:pPr>
      <w:r w:rsidRPr="00CD6474">
        <w:t>Code ist sauber und gut lesbar.</w:t>
      </w:r>
    </w:p>
    <w:p w14:paraId="32E67155" w14:textId="77777777" w:rsidR="001509EA" w:rsidRPr="00CD6474" w:rsidRDefault="001509EA">
      <w:pPr>
        <w:widowControl/>
        <w:spacing w:line="240" w:lineRule="auto"/>
        <w:rPr>
          <w:i/>
          <w:sz w:val="28"/>
        </w:rPr>
      </w:pPr>
      <w:r w:rsidRPr="00CD6474">
        <w:br w:type="page"/>
      </w:r>
    </w:p>
    <w:p w14:paraId="611E43CF" w14:textId="415D49D6" w:rsidR="00FE5F4C" w:rsidRPr="00CD6474" w:rsidRDefault="004372D1" w:rsidP="00554274">
      <w:pPr>
        <w:pStyle w:val="Titel2NichtVerzeichnis"/>
      </w:pPr>
      <w:r w:rsidRPr="00CD6474">
        <w:t>Finalisierung Dokumentation – S9</w:t>
      </w:r>
    </w:p>
    <w:p w14:paraId="1420E670" w14:textId="347F1271" w:rsidR="004372D1" w:rsidRPr="00CD6474" w:rsidRDefault="004372D1" w:rsidP="004372D1">
      <w:pPr>
        <w:pStyle w:val="Title2-Main"/>
      </w:pPr>
      <w:r w:rsidRPr="00CD6474">
        <w:t>Anforderungen</w:t>
      </w:r>
    </w:p>
    <w:p w14:paraId="09F34794" w14:textId="07FF8522" w:rsidR="004372D1" w:rsidRPr="00CD6474" w:rsidRDefault="004372D1" w:rsidP="004372D1">
      <w:pPr>
        <w:pStyle w:val="Main"/>
      </w:pPr>
      <w:r w:rsidRPr="00CD6474">
        <w:t>-</w:t>
      </w:r>
    </w:p>
    <w:p w14:paraId="111550B3" w14:textId="76C8C4D8" w:rsidR="004372D1" w:rsidRPr="00CD6474" w:rsidRDefault="004372D1" w:rsidP="004372D1">
      <w:pPr>
        <w:pStyle w:val="Title2-Main"/>
      </w:pPr>
      <w:r w:rsidRPr="00CD6474">
        <w:t>Beschreibung</w:t>
      </w:r>
    </w:p>
    <w:p w14:paraId="0F347B39" w14:textId="6A4F15A4" w:rsidR="004372D1" w:rsidRPr="00CD6474" w:rsidRDefault="004372D1" w:rsidP="004372D1">
      <w:pPr>
        <w:pStyle w:val="Main"/>
      </w:pPr>
      <w:r w:rsidRPr="00CD6474">
        <w:t>Als Kandidat will ich eine detaillierte und inhalt</w:t>
      </w:r>
      <w:r w:rsidR="009B2A93">
        <w:t>s</w:t>
      </w:r>
      <w:r w:rsidRPr="00CD6474">
        <w:t xml:space="preserve">reiche Dokumentation erstellen. Wichtig ist mir </w:t>
      </w:r>
      <w:r w:rsidR="00EC22E3" w:rsidRPr="00CD6474">
        <w:t>hierbei,</w:t>
      </w:r>
      <w:r w:rsidRPr="00CD6474">
        <w:t xml:space="preserve"> dass ich so viele Bewertungskriterien wie möglich abdecken kann und parallel zur Applikationsentwicklung dokumentieren kann.</w:t>
      </w:r>
    </w:p>
    <w:p w14:paraId="3B7D89E3" w14:textId="305B3020" w:rsidR="004372D1" w:rsidRPr="00CD6474" w:rsidRDefault="004372D1" w:rsidP="004372D1">
      <w:pPr>
        <w:pStyle w:val="Title2-Main"/>
      </w:pPr>
      <w:r w:rsidRPr="00CD6474">
        <w:t>Tasks</w:t>
      </w:r>
    </w:p>
    <w:p w14:paraId="35521025" w14:textId="4A173094" w:rsidR="004372D1" w:rsidRPr="00CD6474" w:rsidRDefault="004372D1" w:rsidP="004372D1">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3AC3FAF" w14:textId="5851C12C" w:rsidR="004372D1" w:rsidRPr="00CD6474" w:rsidRDefault="004372D1" w:rsidP="004372D1">
      <w:pPr>
        <w:pStyle w:val="Main"/>
      </w:pPr>
      <w:r w:rsidRPr="00CD6474">
        <w:t>T</w:t>
      </w:r>
      <w:r w:rsidRPr="00CD6474">
        <w:rPr>
          <w:sz w:val="20"/>
          <w:szCs w:val="18"/>
        </w:rPr>
        <w:t>9.1</w:t>
      </w:r>
      <w:r w:rsidRPr="00CD6474">
        <w:tab/>
      </w:r>
      <w:r w:rsidRPr="00CD6474">
        <w:tab/>
        <w:t>Arbeitsjournal führen.</w:t>
      </w:r>
      <w:r w:rsidRPr="00CD6474">
        <w:tab/>
      </w:r>
      <w:r w:rsidRPr="00CD6474">
        <w:tab/>
      </w:r>
      <w:r w:rsidRPr="00CD6474">
        <w:tab/>
      </w:r>
      <w:r w:rsidRPr="00CD6474">
        <w:tab/>
      </w:r>
      <w:r w:rsidRPr="00CD6474">
        <w:tab/>
      </w:r>
      <w:r w:rsidRPr="00CD6474">
        <w:tab/>
      </w:r>
      <w:r w:rsidRPr="00CD6474">
        <w:tab/>
      </w:r>
      <w:r w:rsidRPr="00CD6474">
        <w:tab/>
        <w:t>1</w:t>
      </w:r>
      <w:r w:rsidR="00266636" w:rsidRPr="00CD6474">
        <w:t>0</w:t>
      </w:r>
      <w:r w:rsidRPr="00CD6474">
        <w:t>h</w:t>
      </w:r>
      <w:r w:rsidRPr="00CD6474">
        <w:tab/>
      </w:r>
      <w:r w:rsidRPr="00CD6474">
        <w:tab/>
        <w:t>1</w:t>
      </w:r>
    </w:p>
    <w:p w14:paraId="76AF7D85" w14:textId="070EED86" w:rsidR="004372D1" w:rsidRPr="00CD6474" w:rsidRDefault="004372D1" w:rsidP="004372D1">
      <w:pPr>
        <w:pStyle w:val="Main"/>
      </w:pPr>
      <w:r w:rsidRPr="00CD6474">
        <w:t>T</w:t>
      </w:r>
      <w:r w:rsidRPr="00CD6474">
        <w:rPr>
          <w:sz w:val="20"/>
          <w:szCs w:val="18"/>
        </w:rPr>
        <w:t>9.2</w:t>
      </w:r>
      <w:r w:rsidRPr="00CD6474">
        <w:tab/>
      </w:r>
      <w:r w:rsidRPr="00CD6474">
        <w:tab/>
        <w:t xml:space="preserve">Dokumentation vervollständigen. </w:t>
      </w:r>
      <w:r w:rsidRPr="00CD6474">
        <w:tab/>
      </w:r>
      <w:r w:rsidRPr="00CD6474">
        <w:tab/>
      </w:r>
      <w:r w:rsidRPr="00CD6474">
        <w:tab/>
      </w:r>
      <w:r w:rsidRPr="00CD6474">
        <w:tab/>
      </w:r>
      <w:r w:rsidRPr="00CD6474">
        <w:tab/>
      </w:r>
      <w:r w:rsidRPr="00CD6474">
        <w:tab/>
      </w:r>
      <w:r w:rsidR="00266636" w:rsidRPr="00CD6474">
        <w:t>7</w:t>
      </w:r>
      <w:r w:rsidRPr="00CD6474">
        <w:t>h</w:t>
      </w:r>
      <w:r w:rsidRPr="00CD6474">
        <w:tab/>
      </w:r>
      <w:r w:rsidRPr="00CD6474">
        <w:tab/>
        <w:t>2</w:t>
      </w:r>
    </w:p>
    <w:p w14:paraId="06BEDB04" w14:textId="60B0881F" w:rsidR="004372D1" w:rsidRPr="00CD6474" w:rsidRDefault="004372D1" w:rsidP="004372D1">
      <w:pPr>
        <w:pStyle w:val="Main"/>
      </w:pPr>
      <w:r w:rsidRPr="00CD6474">
        <w:rPr>
          <w:b/>
        </w:rPr>
        <w:t>Aufwand Total</w:t>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t>17h</w:t>
      </w:r>
    </w:p>
    <w:p w14:paraId="37115EB8" w14:textId="424F70FF" w:rsidR="004372D1" w:rsidRPr="00CD6474" w:rsidRDefault="004372D1" w:rsidP="004372D1">
      <w:pPr>
        <w:pStyle w:val="Title2-Main"/>
      </w:pPr>
      <w:r w:rsidRPr="00CD6474">
        <w:t>Akzeptanzkriterien</w:t>
      </w:r>
    </w:p>
    <w:p w14:paraId="7CAEC4D1" w14:textId="3D3A1487" w:rsidR="004372D1" w:rsidRPr="00CD6474" w:rsidRDefault="004372D1" w:rsidP="004F3EEF">
      <w:pPr>
        <w:pStyle w:val="Main"/>
        <w:numPr>
          <w:ilvl w:val="0"/>
          <w:numId w:val="13"/>
        </w:numPr>
      </w:pPr>
      <w:r w:rsidRPr="00CD6474">
        <w:t>Das Arbeitsjournal wurde täglich geführt, überarbeitet und für jeden Tag final abgeschlossen.</w:t>
      </w:r>
    </w:p>
    <w:p w14:paraId="3E3838A1" w14:textId="7E74A43E" w:rsidR="004372D1" w:rsidRPr="00CD6474" w:rsidRDefault="004372D1" w:rsidP="004F3EEF">
      <w:pPr>
        <w:pStyle w:val="Main"/>
        <w:numPr>
          <w:ilvl w:val="0"/>
          <w:numId w:val="13"/>
        </w:numPr>
      </w:pPr>
      <w:r w:rsidRPr="00CD6474">
        <w:t>Die Dokumentation ist vollständig, ohne Lücken und wurde gegen Ende nochmals überarbeitet.</w:t>
      </w:r>
    </w:p>
    <w:p w14:paraId="17C1F820" w14:textId="3CF07A23" w:rsidR="004372D1" w:rsidRPr="00CD6474" w:rsidRDefault="004372D1" w:rsidP="004F3EEF">
      <w:pPr>
        <w:pStyle w:val="Main"/>
        <w:numPr>
          <w:ilvl w:val="0"/>
          <w:numId w:val="13"/>
        </w:numPr>
      </w:pPr>
      <w:r w:rsidRPr="00CD6474">
        <w:t>Alle Bewertungskriterien konnten erfolgreich abgearbeitet werden.</w:t>
      </w:r>
    </w:p>
    <w:p w14:paraId="60B520BD" w14:textId="77777777" w:rsidR="006431EA" w:rsidRPr="00CD6474" w:rsidRDefault="006431EA">
      <w:pPr>
        <w:widowControl/>
        <w:spacing w:line="240" w:lineRule="auto"/>
        <w:rPr>
          <w:i/>
          <w:sz w:val="36"/>
        </w:rPr>
      </w:pPr>
      <w:r w:rsidRPr="00CD6474">
        <w:br w:type="page"/>
      </w:r>
    </w:p>
    <w:p w14:paraId="73681AA6" w14:textId="6D9AA4E7" w:rsidR="006431EA" w:rsidRPr="00CD6474" w:rsidRDefault="006431EA" w:rsidP="006431EA">
      <w:pPr>
        <w:pStyle w:val="Formatvorlage1"/>
      </w:pPr>
      <w:bookmarkStart w:id="43" w:name="_Toc163198149"/>
      <w:r w:rsidRPr="00CD6474">
        <w:t>Risikoanalyse</w:t>
      </w:r>
      <w:bookmarkEnd w:id="43"/>
    </w:p>
    <w:p w14:paraId="62B13143" w14:textId="72381BB5" w:rsidR="006431EA" w:rsidRPr="00CD6474" w:rsidRDefault="006431EA" w:rsidP="006431EA">
      <w:pPr>
        <w:pStyle w:val="Formatvorlage2"/>
      </w:pPr>
      <w:bookmarkStart w:id="44" w:name="_Toc163198150"/>
      <w:r w:rsidRPr="00CD6474">
        <w:t>Motivationsverlust</w:t>
      </w:r>
      <w:r w:rsidR="00631AB0" w:rsidRPr="00CD6474">
        <w:t xml:space="preserve"> – R1</w:t>
      </w:r>
      <w:bookmarkEnd w:id="44"/>
    </w:p>
    <w:p w14:paraId="10D4519D" w14:textId="44BDDE28" w:rsidR="006431EA" w:rsidRPr="00CD6474" w:rsidRDefault="006431EA" w:rsidP="006431EA">
      <w:pPr>
        <w:pStyle w:val="Titel2NichtVerzeichnis"/>
      </w:pPr>
      <w:r w:rsidRPr="00CD6474">
        <w:t>Beschreibung</w:t>
      </w:r>
    </w:p>
    <w:p w14:paraId="5015DA96" w14:textId="5CB6BA43" w:rsidR="006431EA" w:rsidRPr="00CD6474" w:rsidRDefault="006431EA" w:rsidP="006431EA">
      <w:pPr>
        <w:pStyle w:val="Main"/>
      </w:pPr>
      <w:r w:rsidRPr="00CD6474">
        <w:t>Der Kandidat verliert die Motivation seriös an der Arbeit weiterzuarbeiten oder erleidet ein Burnout.</w:t>
      </w:r>
    </w:p>
    <w:p w14:paraId="00EEEC78" w14:textId="3C15777D" w:rsidR="006431EA" w:rsidRPr="00CD6474" w:rsidRDefault="006431EA" w:rsidP="006431EA">
      <w:pPr>
        <w:pStyle w:val="Titel2NichtVerzeichnis"/>
      </w:pPr>
      <w:r w:rsidRPr="00CD6474">
        <w:t>Massnahmen</w:t>
      </w:r>
    </w:p>
    <w:p w14:paraId="1DDD4BE1" w14:textId="4B87F9A4" w:rsidR="006431EA" w:rsidRPr="00CD6474" w:rsidRDefault="009049BC" w:rsidP="006431EA">
      <w:pPr>
        <w:pStyle w:val="Main"/>
      </w:pPr>
      <w:r w:rsidRPr="00CD6474">
        <w:t>Arbeiten,</w:t>
      </w:r>
      <w:r w:rsidR="006431EA" w:rsidRPr="00CD6474">
        <w:t xml:space="preserve"> für welche sich der Kandidat nur schwer motivieren kann, werden in den ersten paar Tagen erledigt. Während der ersten paar Tage der Arbeit wird ausserdem länger </w:t>
      </w:r>
      <w:r w:rsidRPr="00CD6474">
        <w:t>gearbeitet,</w:t>
      </w:r>
      <w:r w:rsidR="006431EA" w:rsidRPr="00CD6474">
        <w:t xml:space="preserve"> sodass Zeitdruck vermindert wird und der Kandidat sich auf entspanntere weitere Arbeitstage freuen kann. </w:t>
      </w:r>
      <w:r w:rsidRPr="00CD6474">
        <w:t xml:space="preserve">Weiterhin wurde der Zeitrahmen der IPA so gewählt, dass die zehn Arbeitstage in drei Wochen aufgeteilt sind, und zwischen den Arbeitsblöcken grössere Pausen vorkommen (Schule, Ostern). Im Zeitplan wurde </w:t>
      </w:r>
      <w:r w:rsidR="009B2A93">
        <w:t>zudem</w:t>
      </w:r>
      <w:r w:rsidRPr="00CD6474">
        <w:t xml:space="preserve"> darauf geachtet, dass grosse Arbeitsblöcke (wie den Projektauftrag zu dokumentieren) auf zwei Tage aufgeteilt wurden, statt ein Tag für ein Thema aufzuwenden.</w:t>
      </w:r>
    </w:p>
    <w:p w14:paraId="728519DC" w14:textId="1F97C28A" w:rsidR="009049BC" w:rsidRPr="00CD6474" w:rsidRDefault="009049BC" w:rsidP="009049BC">
      <w:pPr>
        <w:pStyle w:val="Titel2NichtVerzeichnis"/>
      </w:pPr>
      <w:r w:rsidRPr="00CD6474">
        <w:t>Risikohöhe</w:t>
      </w:r>
    </w:p>
    <w:p w14:paraId="5EB19B63" w14:textId="282A5DEE" w:rsidR="009049BC" w:rsidRPr="00CD6474" w:rsidRDefault="009049BC" w:rsidP="009049BC">
      <w:pPr>
        <w:pStyle w:val="Main"/>
      </w:pPr>
      <w:r w:rsidRPr="00CD6474">
        <w:t xml:space="preserve">Eintrittswahrscheinlichkeit: </w:t>
      </w:r>
      <w:r w:rsidRPr="00CD6474">
        <w:tab/>
        <w:t>Tief</w:t>
      </w:r>
    </w:p>
    <w:p w14:paraId="6645D889" w14:textId="5BD226E1" w:rsidR="009049BC" w:rsidRPr="00CD6474" w:rsidRDefault="009049BC" w:rsidP="009049BC">
      <w:pPr>
        <w:pStyle w:val="Main"/>
      </w:pPr>
      <w:r w:rsidRPr="00CD6474">
        <w:t xml:space="preserve">Auswirkungen: </w:t>
      </w:r>
      <w:r w:rsidRPr="00CD6474">
        <w:tab/>
      </w:r>
      <w:r w:rsidRPr="00CD6474">
        <w:tab/>
      </w:r>
      <w:r w:rsidRPr="00CD6474">
        <w:tab/>
        <w:t>Hoch</w:t>
      </w:r>
    </w:p>
    <w:p w14:paraId="0613D888" w14:textId="28D57BE1" w:rsidR="009049BC" w:rsidRPr="00CD6474" w:rsidRDefault="009049BC" w:rsidP="009049BC">
      <w:pPr>
        <w:pStyle w:val="Formatvorlage2"/>
      </w:pPr>
      <w:bookmarkStart w:id="45" w:name="_Toc163198151"/>
      <w:r w:rsidRPr="00CD6474">
        <w:t>Unfall</w:t>
      </w:r>
      <w:r w:rsidR="00631AB0" w:rsidRPr="00CD6474">
        <w:t xml:space="preserve"> – R2</w:t>
      </w:r>
      <w:bookmarkEnd w:id="45"/>
    </w:p>
    <w:p w14:paraId="1B4B2BDD" w14:textId="095DC26B" w:rsidR="009049BC" w:rsidRPr="00CD6474" w:rsidRDefault="009049BC" w:rsidP="009049BC">
      <w:pPr>
        <w:pStyle w:val="Titel2NichtVerzeichnis"/>
      </w:pPr>
      <w:r w:rsidRPr="00CD6474">
        <w:t>Beschreibung</w:t>
      </w:r>
    </w:p>
    <w:p w14:paraId="19B30427" w14:textId="4598FE3C" w:rsidR="009049BC" w:rsidRPr="00CD6474" w:rsidRDefault="009049BC" w:rsidP="009049BC">
      <w:pPr>
        <w:pStyle w:val="Main"/>
      </w:pPr>
      <w:r w:rsidRPr="00CD6474">
        <w:t>Der Kandidat erleidet eine Verletzung und kann aufgrund dieser für einen längeren Zeitraum nicht weiterarbeiten.</w:t>
      </w:r>
    </w:p>
    <w:p w14:paraId="0BDEE843" w14:textId="6659FFB0" w:rsidR="009049BC" w:rsidRPr="00CD6474" w:rsidRDefault="009049BC" w:rsidP="009049BC">
      <w:pPr>
        <w:pStyle w:val="Titel2NichtVerzeichnis"/>
      </w:pPr>
      <w:r w:rsidRPr="00CD6474">
        <w:t>Massnahmen</w:t>
      </w:r>
    </w:p>
    <w:p w14:paraId="77905CFF" w14:textId="77777777" w:rsidR="009049BC" w:rsidRPr="00CD6474" w:rsidRDefault="009049BC" w:rsidP="009049BC">
      <w:pPr>
        <w:pStyle w:val="Main"/>
      </w:pPr>
      <w:r w:rsidRPr="00CD6474">
        <w:t xml:space="preserve">Das Expertenteam und die Fachkräfte werden über den Unfall sofort aufgeklärt. Weitere Schritte werden abgeklärt. </w:t>
      </w:r>
    </w:p>
    <w:p w14:paraId="77420F96" w14:textId="77777777" w:rsidR="009049BC" w:rsidRPr="00CD6474" w:rsidRDefault="009049BC" w:rsidP="009049BC">
      <w:pPr>
        <w:pStyle w:val="Titel2NichtVerzeichnis"/>
      </w:pPr>
      <w:r w:rsidRPr="00CD6474">
        <w:t>Risikohöhe</w:t>
      </w:r>
    </w:p>
    <w:p w14:paraId="48EFDCE7" w14:textId="5E1681B6" w:rsidR="009049BC" w:rsidRPr="00CD6474" w:rsidRDefault="009049BC" w:rsidP="009049BC">
      <w:pPr>
        <w:pStyle w:val="Main"/>
      </w:pPr>
      <w:r w:rsidRPr="00CD6474">
        <w:t>Eintrittswahrscheinlichkeit:</w:t>
      </w:r>
      <w:r w:rsidRPr="00CD6474">
        <w:tab/>
        <w:t>Tief</w:t>
      </w:r>
    </w:p>
    <w:p w14:paraId="62E0FE6F" w14:textId="58ACA1C9" w:rsidR="009049BC" w:rsidRPr="00CD6474" w:rsidRDefault="009049BC" w:rsidP="009049BC">
      <w:pPr>
        <w:pStyle w:val="Main"/>
      </w:pPr>
      <w:r w:rsidRPr="00CD6474">
        <w:t>Auswirkungen:</w:t>
      </w:r>
      <w:r w:rsidRPr="00CD6474">
        <w:tab/>
      </w:r>
      <w:r w:rsidRPr="00CD6474">
        <w:tab/>
      </w:r>
      <w:r w:rsidRPr="00CD6474">
        <w:tab/>
        <w:t>Hoch</w:t>
      </w:r>
    </w:p>
    <w:p w14:paraId="5D1CA0E8" w14:textId="77777777" w:rsidR="009049BC" w:rsidRPr="00CD6474" w:rsidRDefault="009049BC">
      <w:pPr>
        <w:widowControl/>
        <w:spacing w:line="240" w:lineRule="auto"/>
        <w:rPr>
          <w:i/>
          <w:sz w:val="32"/>
        </w:rPr>
      </w:pPr>
      <w:r w:rsidRPr="00CD6474">
        <w:br w:type="page"/>
      </w:r>
    </w:p>
    <w:p w14:paraId="0F90819A" w14:textId="343D9483" w:rsidR="009049BC" w:rsidRPr="00CD6474" w:rsidRDefault="009049BC" w:rsidP="009049BC">
      <w:pPr>
        <w:pStyle w:val="Formatvorlage2"/>
      </w:pPr>
      <w:bookmarkStart w:id="46" w:name="_Toc163198152"/>
      <w:r w:rsidRPr="00CD6474">
        <w:t>Krankheit</w:t>
      </w:r>
      <w:r w:rsidR="00631AB0" w:rsidRPr="00CD6474">
        <w:t xml:space="preserve"> – R3</w:t>
      </w:r>
      <w:bookmarkEnd w:id="46"/>
    </w:p>
    <w:p w14:paraId="0BF3315C" w14:textId="4FBC20CF" w:rsidR="009049BC" w:rsidRPr="00CD6474" w:rsidRDefault="009049BC" w:rsidP="009049BC">
      <w:pPr>
        <w:pStyle w:val="Titel2NichtVerzeichnis"/>
      </w:pPr>
      <w:r w:rsidRPr="00CD6474">
        <w:t>Beschreibung</w:t>
      </w:r>
    </w:p>
    <w:p w14:paraId="202A290A" w14:textId="63D5A89F" w:rsidR="009049BC" w:rsidRPr="00CD6474" w:rsidRDefault="009049BC" w:rsidP="009049BC">
      <w:pPr>
        <w:pStyle w:val="Main"/>
      </w:pPr>
      <w:r w:rsidRPr="00CD6474">
        <w:t>Der Kandidat kann aufgrund einer Krankheit für eine Zeit nicht am Projekt weiterarbeiten.</w:t>
      </w:r>
    </w:p>
    <w:p w14:paraId="25D50600" w14:textId="4A6758A8" w:rsidR="009049BC" w:rsidRPr="00CD6474" w:rsidRDefault="009049BC" w:rsidP="009049BC">
      <w:pPr>
        <w:pStyle w:val="Titel2NichtVerzeichnis"/>
      </w:pPr>
      <w:r w:rsidRPr="00CD6474">
        <w:t>Massnahmen</w:t>
      </w:r>
    </w:p>
    <w:p w14:paraId="651DD660" w14:textId="2CB43F03" w:rsidR="009049BC" w:rsidRPr="00CD6474" w:rsidRDefault="009049BC" w:rsidP="009049BC">
      <w:pPr>
        <w:pStyle w:val="Main"/>
      </w:pPr>
      <w:r w:rsidRPr="00CD6474">
        <w:t xml:space="preserve">Das Expertenteam und die Fachkräfte werden über den Unfall sofort aufgeklärt. Weitere Schritte werden abgeklärt. </w:t>
      </w:r>
    </w:p>
    <w:p w14:paraId="7D34F4B7" w14:textId="4507CEFB" w:rsidR="009049BC" w:rsidRPr="00CD6474" w:rsidRDefault="009049BC" w:rsidP="009049BC">
      <w:pPr>
        <w:pStyle w:val="Titel2NichtVerzeichnis"/>
      </w:pPr>
      <w:r w:rsidRPr="00CD6474">
        <w:t>Risikohöhe</w:t>
      </w:r>
    </w:p>
    <w:p w14:paraId="13C8E0FC" w14:textId="37C6699F" w:rsidR="009049BC" w:rsidRPr="00CD6474" w:rsidRDefault="009049BC" w:rsidP="009049BC">
      <w:pPr>
        <w:pStyle w:val="Main"/>
      </w:pPr>
      <w:r w:rsidRPr="00CD6474">
        <w:t>Eintrittswahrscheinlichkeit:</w:t>
      </w:r>
      <w:r w:rsidRPr="00CD6474">
        <w:tab/>
        <w:t>Tief</w:t>
      </w:r>
    </w:p>
    <w:p w14:paraId="0462B751" w14:textId="0B580297" w:rsidR="009049BC" w:rsidRPr="00CD6474" w:rsidRDefault="009049BC" w:rsidP="009049BC">
      <w:pPr>
        <w:pStyle w:val="Main"/>
      </w:pPr>
      <w:r w:rsidRPr="00CD6474">
        <w:t>Auswirkungen:</w:t>
      </w:r>
      <w:r w:rsidRPr="00CD6474">
        <w:tab/>
      </w:r>
      <w:r w:rsidRPr="00CD6474">
        <w:tab/>
      </w:r>
      <w:r w:rsidRPr="00CD6474">
        <w:tab/>
        <w:t>Mittel</w:t>
      </w:r>
    </w:p>
    <w:p w14:paraId="16C96FBB" w14:textId="4CF755D1" w:rsidR="009049BC" w:rsidRPr="00CD6474" w:rsidRDefault="009049BC" w:rsidP="009049BC">
      <w:pPr>
        <w:pStyle w:val="Formatvorlage2"/>
      </w:pPr>
      <w:bookmarkStart w:id="47" w:name="_Toc163198153"/>
      <w:r w:rsidRPr="00CD6474">
        <w:t>Technische Störung (Verlust Laptop, Datenverlust)</w:t>
      </w:r>
      <w:r w:rsidR="00631AB0" w:rsidRPr="00CD6474">
        <w:t xml:space="preserve"> – R4</w:t>
      </w:r>
      <w:bookmarkEnd w:id="47"/>
    </w:p>
    <w:p w14:paraId="7D3E0610" w14:textId="1B30A0C7" w:rsidR="009049BC" w:rsidRPr="00CD6474" w:rsidRDefault="009049BC" w:rsidP="009049BC">
      <w:pPr>
        <w:pStyle w:val="Titel2NichtVerzeichnis"/>
      </w:pPr>
      <w:r w:rsidRPr="00CD6474">
        <w:t>Beschreibung</w:t>
      </w:r>
    </w:p>
    <w:p w14:paraId="6AFB4D77" w14:textId="4531EACC" w:rsidR="009049BC" w:rsidRPr="00CD6474" w:rsidRDefault="009049BC" w:rsidP="009049BC">
      <w:pPr>
        <w:pStyle w:val="Main"/>
      </w:pPr>
      <w:r w:rsidRPr="00CD6474">
        <w:t>Der Laptop des Kandidaten geht kaputt oder die Daten darauf gehen verloren.</w:t>
      </w:r>
    </w:p>
    <w:p w14:paraId="0DECB91F" w14:textId="48E864EE" w:rsidR="009049BC" w:rsidRPr="00CD6474" w:rsidRDefault="009049BC" w:rsidP="009049BC">
      <w:pPr>
        <w:pStyle w:val="Titel2NichtVerzeichnis"/>
      </w:pPr>
      <w:r w:rsidRPr="00CD6474">
        <w:t>Massnahmen</w:t>
      </w:r>
    </w:p>
    <w:p w14:paraId="2ED4A013" w14:textId="26788110" w:rsidR="009049BC" w:rsidRPr="00CD6474" w:rsidRDefault="005B691D" w:rsidP="009049BC">
      <w:pPr>
        <w:pStyle w:val="Main"/>
      </w:pPr>
      <w:r w:rsidRPr="00CD6474">
        <w:t>Daten werden auf dem persönlichen Verzeichnis des Kandidaten auf dem Softec Server gespeichert und es werden alle Daten zusätzlich täglich auf einem Github Repository gespeichert. Bei Geräteverlust muss ein Ersatzgerät eingesetzt werden.</w:t>
      </w:r>
    </w:p>
    <w:p w14:paraId="1DCB5A6E" w14:textId="2BC67190" w:rsidR="009049BC" w:rsidRPr="00CD6474" w:rsidRDefault="009049BC" w:rsidP="009049BC">
      <w:pPr>
        <w:pStyle w:val="Titel2NichtVerzeichnis"/>
      </w:pPr>
      <w:r w:rsidRPr="00CD6474">
        <w:t>Risikohöhe</w:t>
      </w:r>
    </w:p>
    <w:p w14:paraId="2EE250BF" w14:textId="4AE16BAB" w:rsidR="005B691D" w:rsidRPr="00CD6474" w:rsidRDefault="005B691D" w:rsidP="005B691D">
      <w:pPr>
        <w:pStyle w:val="Main"/>
      </w:pPr>
      <w:r w:rsidRPr="00CD6474">
        <w:t>Eintrittswahrscheinlichkeit:</w:t>
      </w:r>
      <w:r w:rsidRPr="00CD6474">
        <w:tab/>
      </w:r>
      <w:r w:rsidR="00631AB0" w:rsidRPr="00CD6474">
        <w:t>Mittel</w:t>
      </w:r>
    </w:p>
    <w:p w14:paraId="0BAD79C1" w14:textId="29AB46AB" w:rsidR="004372D1" w:rsidRPr="00CD6474" w:rsidRDefault="005B691D" w:rsidP="004372D1">
      <w:pPr>
        <w:pStyle w:val="Main"/>
      </w:pPr>
      <w:r w:rsidRPr="00CD6474">
        <w:t>Auswirkungen:</w:t>
      </w:r>
      <w:r w:rsidRPr="00CD6474">
        <w:tab/>
      </w:r>
      <w:r w:rsidRPr="00CD6474">
        <w:tab/>
      </w:r>
      <w:r w:rsidRPr="00CD6474">
        <w:tab/>
        <w:t>Tief</w:t>
      </w:r>
    </w:p>
    <w:p w14:paraId="7EF0E5EE" w14:textId="77777777" w:rsidR="004F3EEF" w:rsidRPr="00CD6474" w:rsidRDefault="004F3EEF">
      <w:pPr>
        <w:widowControl/>
        <w:spacing w:line="240" w:lineRule="auto"/>
        <w:rPr>
          <w:i/>
          <w:sz w:val="32"/>
        </w:rPr>
      </w:pPr>
      <w:r w:rsidRPr="00CD6474">
        <w:br w:type="page"/>
      </w:r>
    </w:p>
    <w:p w14:paraId="3AB32051" w14:textId="7F2BDB66" w:rsidR="00631AB0" w:rsidRPr="00CD6474" w:rsidRDefault="00631AB0" w:rsidP="00631AB0">
      <w:pPr>
        <w:pStyle w:val="Formatvorlage2"/>
      </w:pPr>
      <w:bookmarkStart w:id="48" w:name="_Toc163198154"/>
      <w:r w:rsidRPr="00CD6474">
        <w:t xml:space="preserve">Zeitplan </w:t>
      </w:r>
      <w:r w:rsidR="00F003DE" w:rsidRPr="00CD6474">
        <w:t>verschätzt</w:t>
      </w:r>
      <w:r w:rsidRPr="00CD6474">
        <w:t xml:space="preserve"> – R5</w:t>
      </w:r>
      <w:bookmarkEnd w:id="48"/>
    </w:p>
    <w:p w14:paraId="34E439AF" w14:textId="0EE511B2" w:rsidR="00631AB0" w:rsidRPr="00CD6474" w:rsidRDefault="00631AB0" w:rsidP="00631AB0">
      <w:pPr>
        <w:pStyle w:val="Titel2NichtVerzeichnis"/>
      </w:pPr>
      <w:r w:rsidRPr="00CD6474">
        <w:t>Beschreibung</w:t>
      </w:r>
    </w:p>
    <w:p w14:paraId="0D4CEA45" w14:textId="65F5F447" w:rsidR="00631AB0" w:rsidRPr="00CD6474" w:rsidRDefault="00631AB0" w:rsidP="00631AB0">
      <w:pPr>
        <w:pStyle w:val="Main"/>
      </w:pPr>
      <w:r w:rsidRPr="00CD6474">
        <w:t>Der Kandidat verschätzt sich im Zeitplan und ist im Verzug.</w:t>
      </w:r>
    </w:p>
    <w:p w14:paraId="529F465D" w14:textId="64882215" w:rsidR="00631AB0" w:rsidRPr="00CD6474" w:rsidRDefault="00631AB0" w:rsidP="00631AB0">
      <w:pPr>
        <w:pStyle w:val="Titel2NichtVerzeichnis"/>
      </w:pPr>
      <w:r w:rsidRPr="00CD6474">
        <w:t>Massnahmen</w:t>
      </w:r>
    </w:p>
    <w:p w14:paraId="1FDDA59E" w14:textId="3A80F0A7" w:rsidR="00631AB0" w:rsidRPr="00CD6474" w:rsidRDefault="004F3EEF" w:rsidP="004F3EEF">
      <w:pPr>
        <w:pStyle w:val="Main"/>
      </w:pPr>
      <w:r w:rsidRPr="00CD6474">
        <w:t xml:space="preserve">Der Zeitplan </w:t>
      </w:r>
      <w:r w:rsidR="00EC22E3" w:rsidRPr="00CD6474">
        <w:t>ist</w:t>
      </w:r>
      <w:r w:rsidRPr="00CD6474">
        <w:t xml:space="preserve"> flexibel gestaltet und da die Mindestgrösse eines Eintrages eine Stunde beträgt</w:t>
      </w:r>
      <w:r w:rsidR="009B2A93">
        <w:t>,</w:t>
      </w:r>
      <w:r w:rsidRPr="00CD6474">
        <w:t xml:space="preserve"> wurden viele Schritte sehr grosszügig geschätzt.</w:t>
      </w:r>
    </w:p>
    <w:p w14:paraId="22207017" w14:textId="53A468CB" w:rsidR="00631AB0" w:rsidRPr="00CD6474" w:rsidRDefault="00631AB0" w:rsidP="00631AB0">
      <w:pPr>
        <w:pStyle w:val="Titel2NichtVerzeichnis"/>
      </w:pPr>
      <w:r w:rsidRPr="00CD6474">
        <w:t>Risikohöhe</w:t>
      </w:r>
    </w:p>
    <w:p w14:paraId="46641CDB" w14:textId="12B13CBD" w:rsidR="004F3EEF" w:rsidRPr="00CD6474" w:rsidRDefault="004F3EEF" w:rsidP="004F3EEF">
      <w:pPr>
        <w:pStyle w:val="Main"/>
      </w:pPr>
      <w:r w:rsidRPr="00CD6474">
        <w:t>Eintrittswahrscheinlichkeit:</w:t>
      </w:r>
      <w:r w:rsidRPr="00CD6474">
        <w:tab/>
        <w:t>Hoch</w:t>
      </w:r>
    </w:p>
    <w:p w14:paraId="762A9013" w14:textId="244AE2E8" w:rsidR="00EB001B" w:rsidRPr="00CD6474" w:rsidRDefault="004F3EEF" w:rsidP="00EB001B">
      <w:pPr>
        <w:pStyle w:val="Main"/>
      </w:pPr>
      <w:r w:rsidRPr="00CD6474">
        <w:t>Auswirkungen:</w:t>
      </w:r>
      <w:r w:rsidRPr="00CD6474">
        <w:tab/>
      </w:r>
      <w:r w:rsidRPr="00CD6474">
        <w:tab/>
      </w:r>
      <w:r w:rsidRPr="00CD6474">
        <w:tab/>
        <w:t>Mittel</w:t>
      </w:r>
    </w:p>
    <w:p w14:paraId="70D9618E" w14:textId="77777777" w:rsidR="00EB001B" w:rsidRPr="00CD6474" w:rsidRDefault="00EB001B" w:rsidP="00EB001B">
      <w:pPr>
        <w:pStyle w:val="Main"/>
      </w:pPr>
    </w:p>
    <w:p w14:paraId="2751C9BF" w14:textId="481BCFCA" w:rsidR="00EB001B" w:rsidRPr="00CD6474" w:rsidRDefault="00EB001B" w:rsidP="00912F1F">
      <w:pPr>
        <w:pStyle w:val="Main"/>
      </w:pPr>
      <w:r w:rsidRPr="00CD6474">
        <w:rPr>
          <w:noProof/>
        </w:rPr>
        <w:drawing>
          <wp:inline distT="0" distB="0" distL="0" distR="0" wp14:anchorId="19B6C94C" wp14:editId="523EC279">
            <wp:extent cx="6117590" cy="4316095"/>
            <wp:effectExtent l="0" t="0" r="0" b="8255"/>
            <wp:docPr id="79196984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7590" cy="4316095"/>
                    </a:xfrm>
                    <a:prstGeom prst="rect">
                      <a:avLst/>
                    </a:prstGeom>
                    <a:noFill/>
                    <a:ln>
                      <a:noFill/>
                    </a:ln>
                  </pic:spPr>
                </pic:pic>
              </a:graphicData>
            </a:graphic>
          </wp:inline>
        </w:drawing>
      </w:r>
    </w:p>
    <w:p w14:paraId="438AE139" w14:textId="0B268938" w:rsidR="00EA24AC" w:rsidRPr="00CD6474" w:rsidRDefault="00EA24AC" w:rsidP="00EA24AC">
      <w:pPr>
        <w:pStyle w:val="Beschriftung"/>
      </w:pPr>
      <w:r w:rsidRPr="00CD6474">
        <w:t>Abbildung 3.4</w:t>
      </w:r>
      <w:r w:rsidRPr="00CD6474">
        <w:tab/>
      </w:r>
      <w:r w:rsidRPr="00CD6474">
        <w:tab/>
        <w:t>Risikomatrix</w:t>
      </w:r>
    </w:p>
    <w:p w14:paraId="006981A9" w14:textId="77777777" w:rsidR="00EA24AC" w:rsidRPr="00CD6474" w:rsidRDefault="00EA24AC">
      <w:pPr>
        <w:widowControl/>
        <w:spacing w:line="240" w:lineRule="auto"/>
        <w:rPr>
          <w:i/>
          <w:sz w:val="36"/>
        </w:rPr>
      </w:pPr>
      <w:r w:rsidRPr="00CD6474">
        <w:br w:type="page"/>
      </w:r>
    </w:p>
    <w:p w14:paraId="6F29AAEB" w14:textId="56E274FB" w:rsidR="00EB001B" w:rsidRPr="00CD6474" w:rsidRDefault="00CC0276" w:rsidP="007F0B83">
      <w:pPr>
        <w:pStyle w:val="Formatvorlage1"/>
      </w:pPr>
      <w:bookmarkStart w:id="49" w:name="_Toc163198155"/>
      <w:r w:rsidRPr="00CD6474">
        <w:t>Zeitplan</w:t>
      </w:r>
      <w:bookmarkEnd w:id="49"/>
    </w:p>
    <w:p w14:paraId="5DC6D47B" w14:textId="43A4167D" w:rsidR="002B4170" w:rsidRDefault="00092428" w:rsidP="00EB001B">
      <w:pPr>
        <w:pStyle w:val="Main"/>
      </w:pPr>
      <w:r w:rsidRPr="00CD6474">
        <w:rPr>
          <w:noProof/>
        </w:rPr>
        <w:drawing>
          <wp:inline distT="0" distB="0" distL="0" distR="0" wp14:anchorId="08FF9E7E" wp14:editId="06825D37">
            <wp:extent cx="5669280" cy="4457700"/>
            <wp:effectExtent l="0" t="0" r="7620" b="0"/>
            <wp:docPr id="1110275393" name="Grafik 5"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393" name="Grafik 5" descr="Ein Bild, das Text, Screenshot, Diagramm, Reihe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280" cy="4457700"/>
                    </a:xfrm>
                    <a:prstGeom prst="rect">
                      <a:avLst/>
                    </a:prstGeom>
                    <a:noFill/>
                    <a:ln>
                      <a:noFill/>
                    </a:ln>
                  </pic:spPr>
                </pic:pic>
              </a:graphicData>
            </a:graphic>
          </wp:inline>
        </w:drawing>
      </w:r>
    </w:p>
    <w:p w14:paraId="23857B4C" w14:textId="355D9B2A" w:rsidR="00092428" w:rsidRDefault="00092428" w:rsidP="00092428">
      <w:pPr>
        <w:pStyle w:val="Beschriftung"/>
      </w:pPr>
      <w:r>
        <w:t>Abbildung 3.5 – 1</w:t>
      </w:r>
      <w:r>
        <w:tab/>
        <w:t xml:space="preserve">Zeitplan </w:t>
      </w:r>
      <w:r w:rsidR="00D76980">
        <w:t>S</w:t>
      </w:r>
      <w:r w:rsidR="00CC0276">
        <w:t>oll</w:t>
      </w:r>
    </w:p>
    <w:p w14:paraId="5DF0D2AB" w14:textId="77777777" w:rsidR="00CC0276" w:rsidRPr="00CC0276" w:rsidRDefault="00CC0276" w:rsidP="00CC0276"/>
    <w:p w14:paraId="30E5713D" w14:textId="69DE79E9" w:rsidR="00CC0276" w:rsidRDefault="00092428" w:rsidP="00092428">
      <w:pPr>
        <w:pStyle w:val="Main"/>
      </w:pPr>
      <w:r w:rsidRPr="00092428">
        <w:rPr>
          <w:noProof/>
        </w:rPr>
        <w:drawing>
          <wp:anchor distT="0" distB="0" distL="114300" distR="114300" simplePos="0" relativeHeight="251674624" behindDoc="0" locked="0" layoutInCell="1" allowOverlap="1" wp14:anchorId="08546E79" wp14:editId="58F5249C">
            <wp:simplePos x="0" y="0"/>
            <wp:positionH relativeFrom="margin">
              <wp:align>left</wp:align>
            </wp:positionH>
            <wp:positionV relativeFrom="paragraph">
              <wp:posOffset>6488</wp:posOffset>
            </wp:positionV>
            <wp:extent cx="2504661" cy="1673493"/>
            <wp:effectExtent l="0" t="0" r="0" b="3175"/>
            <wp:wrapSquare wrapText="bothSides"/>
            <wp:docPr id="89458488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886" name="Grafik 1" descr="Ein Bild, das Text, Screenshot, Farbigkeit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2504661" cy="1673493"/>
                    </a:xfrm>
                    <a:prstGeom prst="rect">
                      <a:avLst/>
                    </a:prstGeom>
                  </pic:spPr>
                </pic:pic>
              </a:graphicData>
            </a:graphic>
            <wp14:sizeRelH relativeFrom="page">
              <wp14:pctWidth>0</wp14:pctWidth>
            </wp14:sizeRelH>
            <wp14:sizeRelV relativeFrom="page">
              <wp14:pctHeight>0</wp14:pctHeight>
            </wp14:sizeRelV>
          </wp:anchor>
        </w:drawing>
      </w:r>
      <w:r>
        <w:t xml:space="preserve">Der Zeitplan wurde gemäss der erfassten User Stories und der darin definierten Tasks erarbeitet. Generell wurde der geschätzte Aufwand der einzelnen Tasks auf die nächste Stunde aufgerundet, </w:t>
      </w:r>
      <w:r w:rsidR="00CC0276">
        <w:t>wobei bewusst etwas Puffer für die Dokumentation der Tasks eingebaut wurde.</w:t>
      </w:r>
    </w:p>
    <w:p w14:paraId="7E23FF72" w14:textId="77777777" w:rsidR="003C7A6F" w:rsidRDefault="003C7A6F" w:rsidP="00092428">
      <w:pPr>
        <w:pStyle w:val="Main"/>
      </w:pPr>
    </w:p>
    <w:p w14:paraId="37030F72" w14:textId="3CE03208" w:rsidR="003C7A6F" w:rsidRPr="003C7A6F" w:rsidRDefault="00111880" w:rsidP="003C7A6F">
      <w:pPr>
        <w:pStyle w:val="Main"/>
      </w:pPr>
      <w:r>
        <w:rPr>
          <w:noProof/>
        </w:rPr>
        <mc:AlternateContent>
          <mc:Choice Requires="wps">
            <w:drawing>
              <wp:anchor distT="45720" distB="45720" distL="114300" distR="114300" simplePos="0" relativeHeight="251673600" behindDoc="0" locked="0" layoutInCell="1" allowOverlap="1" wp14:anchorId="700D8495" wp14:editId="163212C9">
                <wp:simplePos x="0" y="0"/>
                <wp:positionH relativeFrom="margin">
                  <wp:align>left</wp:align>
                </wp:positionH>
                <wp:positionV relativeFrom="paragraph">
                  <wp:posOffset>438343</wp:posOffset>
                </wp:positionV>
                <wp:extent cx="2504440" cy="1404620"/>
                <wp:effectExtent l="0" t="0" r="0" b="635"/>
                <wp:wrapSquare wrapText="bothSides"/>
                <wp:docPr id="9645234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440" cy="1404620"/>
                        </a:xfrm>
                        <a:prstGeom prst="rect">
                          <a:avLst/>
                        </a:prstGeom>
                        <a:noFill/>
                        <a:ln w="9525">
                          <a:noFill/>
                          <a:miter lim="800000"/>
                          <a:headEnd/>
                          <a:tailEnd/>
                        </a:ln>
                      </wps:spPr>
                      <wps:txbx>
                        <w:txbxContent>
                          <w:p w14:paraId="31448410" w14:textId="6B53A7AD" w:rsidR="00CC0276" w:rsidRDefault="00CC0276" w:rsidP="00CC0276">
                            <w:pPr>
                              <w:pStyle w:val="Beschriftung"/>
                            </w:pPr>
                            <w:r>
                              <w:t>Abbildung 3.5 – 2</w:t>
                            </w:r>
                            <w:r>
                              <w:tab/>
                              <w:t>Legende Soll-Zeitplan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0D8495" id="_x0000_s1029" type="#_x0000_t202" style="position:absolute;left:0;text-align:left;margin-left:0;margin-top:34.5pt;width:197.2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" filled="f" stroked="f">
                <v:textbox style="mso-fit-shape-to-text:t">
                  <w:txbxContent>
                    <w:p w14:paraId="31448410" w14:textId="6B53A7AD" w:rsidR="00CC0276" w:rsidRDefault="00CC0276" w:rsidP="00CC0276">
                      <w:pPr>
                        <w:pStyle w:val="Beschriftung"/>
                      </w:pPr>
                      <w:r>
                        <w:t>Abbildung 3.5 – 2</w:t>
                      </w:r>
                      <w:r>
                        <w:tab/>
                        <w:t>Legende Soll-Zeitplan</w:t>
                      </w:r>
                    </w:p>
                  </w:txbxContent>
                </v:textbox>
                <w10:wrap type="square" anchorx="margin"/>
              </v:shape>
            </w:pict>
          </mc:Fallback>
        </mc:AlternateContent>
      </w:r>
      <w:r w:rsidR="003C7A6F">
        <w:t>Bei kleineren Tasks führt die Aufteilung des Zeitplans in Stundenblöcke zu grösseren Pufferzeiten, welche gegen Ende der IPA zur lockereren Durchführung der IPA beitragen sollen.</w:t>
      </w:r>
      <w:r w:rsidR="00092428">
        <w:t xml:space="preserve"> </w:t>
      </w:r>
    </w:p>
    <w:p w14:paraId="4F89D4E4" w14:textId="3CCDC3E0" w:rsidR="003C7A6F" w:rsidRDefault="003C7A6F">
      <w:pPr>
        <w:widowControl/>
        <w:spacing w:line="240" w:lineRule="auto"/>
        <w:rPr>
          <w:i/>
          <w:sz w:val="32"/>
        </w:rPr>
      </w:pPr>
    </w:p>
    <w:p w14:paraId="16C6919A" w14:textId="77777777" w:rsidR="00CF7155" w:rsidRDefault="00CF7155" w:rsidP="00CF7155">
      <w:pPr>
        <w:pStyle w:val="Main"/>
      </w:pPr>
    </w:p>
    <w:p w14:paraId="610B9081" w14:textId="77777777" w:rsidR="00CF7155" w:rsidRDefault="00CF7155" w:rsidP="00CF7155">
      <w:pPr>
        <w:pStyle w:val="Main"/>
      </w:pPr>
    </w:p>
    <w:p w14:paraId="1BA1076C" w14:textId="77777777" w:rsidR="001D26E4" w:rsidRDefault="001D26E4">
      <w:pPr>
        <w:widowControl/>
        <w:spacing w:line="240" w:lineRule="auto"/>
        <w:rPr>
          <w:i/>
          <w:sz w:val="32"/>
        </w:rPr>
      </w:pPr>
      <w:r>
        <w:br w:type="page"/>
      </w:r>
    </w:p>
    <w:p w14:paraId="42030D66" w14:textId="3A8F0434" w:rsidR="003C7A6F" w:rsidRDefault="003C7A6F" w:rsidP="003C7A6F">
      <w:pPr>
        <w:pStyle w:val="Formatvorlage2"/>
      </w:pPr>
      <w:bookmarkStart w:id="50" w:name="_Toc163198156"/>
      <w:r>
        <w:t>Machbarkeit</w:t>
      </w:r>
      <w:bookmarkEnd w:id="50"/>
    </w:p>
    <w:p w14:paraId="33FE9971" w14:textId="4EC8B299" w:rsidR="00690075" w:rsidRPr="00CD6474" w:rsidRDefault="003C7A6F" w:rsidP="00690075">
      <w:pPr>
        <w:pStyle w:val="Main"/>
      </w:pPr>
      <w:r>
        <w:t>Dank der grosszügigen Zeitschätzung der einzelnen Tasks sollte die Umsetzung des Jira Synchronizers innerhalb des von der IPA vorgeschriebenen Zeitrahmens umsetzbar sein. Da die Dokumentation im Zeitplan nur implizit vorhanden ist (bis auf den letzten Abschnitt), habe ich die Möglichkeit sehr flexibel zu Arbeiten.</w:t>
      </w:r>
    </w:p>
    <w:p w14:paraId="3415CDEA" w14:textId="74ADF820" w:rsidR="00C14C5E" w:rsidRPr="00CD6474" w:rsidRDefault="00FB1401" w:rsidP="00F1175A">
      <w:pPr>
        <w:pStyle w:val="Beschriftung"/>
        <w:rPr>
          <w:sz w:val="32"/>
        </w:rPr>
      </w:pPr>
      <w:r w:rsidRPr="00CD6474">
        <w:br w:type="page"/>
      </w:r>
    </w:p>
    <w:p w14:paraId="43896485" w14:textId="1F4E9376" w:rsidR="003E19B5" w:rsidRPr="00CD6474" w:rsidRDefault="006A747F" w:rsidP="006A747F">
      <w:pPr>
        <w:pStyle w:val="Ebene2"/>
      </w:pPr>
      <w:bookmarkStart w:id="51" w:name="_Toc163198157"/>
      <w:r w:rsidRPr="00CD6474">
        <w:t>Arbeit</w:t>
      </w:r>
      <w:r w:rsidR="00C14C5E" w:rsidRPr="00CD6474">
        <w:t>s</w:t>
      </w:r>
      <w:r w:rsidRPr="00CD6474">
        <w:t>journal</w:t>
      </w:r>
      <w:bookmarkEnd w:id="51"/>
    </w:p>
    <w:p w14:paraId="38E43AD1" w14:textId="69DE5DFD" w:rsidR="00D4190D" w:rsidRPr="00CD6474" w:rsidRDefault="00FE55B1" w:rsidP="002B4170">
      <w:pPr>
        <w:pStyle w:val="Formatvorlage1"/>
      </w:pPr>
      <w:bookmarkStart w:id="52" w:name="_Toc163198158"/>
      <w:r w:rsidRPr="00CD6474">
        <w:t>Tag 1 – Projektplanung</w:t>
      </w:r>
      <w:r w:rsidR="0088316A" w:rsidRPr="00CD6474">
        <w:t xml:space="preserve"> (Teil 1)</w:t>
      </w:r>
      <w:bookmarkEnd w:id="52"/>
    </w:p>
    <w:tbl>
      <w:tblPr>
        <w:tblStyle w:val="Tabellenraster"/>
        <w:tblW w:w="0" w:type="auto"/>
        <w:tblLook w:val="04A0" w:firstRow="1" w:lastRow="0" w:firstColumn="1" w:lastColumn="0" w:noHBand="0" w:noVBand="1"/>
      </w:tblPr>
      <w:tblGrid>
        <w:gridCol w:w="2268"/>
        <w:gridCol w:w="7360"/>
      </w:tblGrid>
      <w:tr w:rsidR="00D4190D" w:rsidRPr="00CD6474" w14:paraId="58089BD2" w14:textId="77777777" w:rsidTr="00FE55B1">
        <w:tc>
          <w:tcPr>
            <w:tcW w:w="2268" w:type="dxa"/>
            <w:tcBorders>
              <w:top w:val="nil"/>
              <w:left w:val="nil"/>
              <w:bottom w:val="nil"/>
              <w:right w:val="nil"/>
            </w:tcBorders>
          </w:tcPr>
          <w:p w14:paraId="26B13620" w14:textId="77777777" w:rsidR="00D4190D" w:rsidRPr="00CD6474" w:rsidRDefault="00D4190D" w:rsidP="00D4190D">
            <w:pPr>
              <w:tabs>
                <w:tab w:val="left" w:pos="2835"/>
              </w:tabs>
              <w:ind w:left="-104"/>
              <w:rPr>
                <w:rFonts w:ascii="Imago" w:hAnsi="Imago"/>
                <w:b/>
              </w:rPr>
            </w:pPr>
            <w:r w:rsidRPr="00CD6474">
              <w:rPr>
                <w:rFonts w:ascii="Imago" w:hAnsi="Imago"/>
                <w:b/>
              </w:rPr>
              <w:t>Datum</w:t>
            </w:r>
          </w:p>
        </w:tc>
        <w:tc>
          <w:tcPr>
            <w:tcW w:w="7360" w:type="dxa"/>
            <w:tcBorders>
              <w:top w:val="nil"/>
              <w:left w:val="nil"/>
              <w:bottom w:val="nil"/>
              <w:right w:val="nil"/>
            </w:tcBorders>
          </w:tcPr>
          <w:p w14:paraId="0AC58EEC" w14:textId="2102552A" w:rsidR="00DA7403" w:rsidRPr="00CD6474" w:rsidRDefault="007A1A96" w:rsidP="004159C2">
            <w:pPr>
              <w:pStyle w:val="Main"/>
            </w:pPr>
            <w:r w:rsidRPr="00CD6474">
              <w:t>20.03.2024</w:t>
            </w:r>
          </w:p>
        </w:tc>
      </w:tr>
      <w:tr w:rsidR="00D4190D" w:rsidRPr="00CD6474" w14:paraId="1CEBABB3" w14:textId="77777777" w:rsidTr="00FE55B1">
        <w:tc>
          <w:tcPr>
            <w:tcW w:w="2268" w:type="dxa"/>
            <w:tcBorders>
              <w:top w:val="nil"/>
              <w:left w:val="nil"/>
              <w:bottom w:val="nil"/>
              <w:right w:val="nil"/>
            </w:tcBorders>
          </w:tcPr>
          <w:p w14:paraId="5D4EA7F2" w14:textId="77777777" w:rsidR="00D4190D" w:rsidRPr="00CD6474" w:rsidRDefault="00D4190D" w:rsidP="00D4190D">
            <w:pPr>
              <w:tabs>
                <w:tab w:val="left" w:pos="2835"/>
              </w:tabs>
              <w:ind w:left="-104"/>
              <w:rPr>
                <w:rFonts w:ascii="Imago" w:hAnsi="Imago"/>
                <w:b/>
              </w:rPr>
            </w:pPr>
            <w:r w:rsidRPr="00CD6474">
              <w:rPr>
                <w:rFonts w:ascii="Imago" w:hAnsi="Imago"/>
                <w:b/>
              </w:rPr>
              <w:t>Projektstatus</w:t>
            </w:r>
          </w:p>
        </w:tc>
        <w:tc>
          <w:tcPr>
            <w:tcW w:w="7360" w:type="dxa"/>
            <w:tcBorders>
              <w:top w:val="nil"/>
              <w:left w:val="nil"/>
              <w:bottom w:val="nil"/>
              <w:right w:val="nil"/>
            </w:tcBorders>
          </w:tcPr>
          <w:p w14:paraId="352D10D6" w14:textId="58EADFF1" w:rsidR="00DA7403" w:rsidRPr="00CD6474" w:rsidRDefault="00881342" w:rsidP="00881342">
            <w:pPr>
              <w:pStyle w:val="Main"/>
            </w:pPr>
            <w:r w:rsidRPr="00CD6474">
              <w:rPr>
                <w:color w:val="92D050"/>
              </w:rPr>
              <w:sym w:font="Wingdings 2" w:char="F097"/>
            </w:r>
            <w:r w:rsidR="00FE55B1" w:rsidRPr="00CD6474">
              <w:t xml:space="preserve"> </w:t>
            </w:r>
            <w:r w:rsidRPr="00CD6474">
              <w:t>Im Zeitplan</w:t>
            </w:r>
          </w:p>
        </w:tc>
      </w:tr>
      <w:tr w:rsidR="00FE55B1" w:rsidRPr="00CD6474" w14:paraId="4A4D81E5" w14:textId="77777777" w:rsidTr="00AD4D39">
        <w:tc>
          <w:tcPr>
            <w:tcW w:w="2268" w:type="dxa"/>
            <w:tcBorders>
              <w:top w:val="nil"/>
              <w:left w:val="nil"/>
              <w:bottom w:val="nil"/>
              <w:right w:val="nil"/>
            </w:tcBorders>
          </w:tcPr>
          <w:p w14:paraId="5B9C483F" w14:textId="77777777" w:rsidR="00FE55B1" w:rsidRPr="00CD6474" w:rsidRDefault="00FE55B1" w:rsidP="00AD4D39">
            <w:pPr>
              <w:tabs>
                <w:tab w:val="left" w:pos="2835"/>
              </w:tabs>
              <w:ind w:left="-104"/>
              <w:rPr>
                <w:rFonts w:ascii="Imago" w:hAnsi="Imago"/>
                <w:b/>
              </w:rPr>
            </w:pPr>
            <w:r w:rsidRPr="00CD6474">
              <w:rPr>
                <w:rFonts w:ascii="Imago" w:hAnsi="Imago"/>
                <w:b/>
              </w:rPr>
              <w:t>Überzeiten</w:t>
            </w:r>
          </w:p>
        </w:tc>
        <w:tc>
          <w:tcPr>
            <w:tcW w:w="7360" w:type="dxa"/>
            <w:tcBorders>
              <w:top w:val="nil"/>
              <w:left w:val="nil"/>
              <w:bottom w:val="nil"/>
              <w:right w:val="nil"/>
            </w:tcBorders>
          </w:tcPr>
          <w:p w14:paraId="158C816A" w14:textId="52C3146A" w:rsidR="00FE55B1" w:rsidRPr="00CD6474" w:rsidRDefault="00DA0C01" w:rsidP="00AD4D39">
            <w:pPr>
              <w:pStyle w:val="Main"/>
            </w:pPr>
            <w:r w:rsidRPr="00CD6474">
              <w:t>1</w:t>
            </w:r>
            <w:r w:rsidR="003027EC" w:rsidRPr="00CD6474">
              <w:t>.5</w:t>
            </w:r>
            <w:r w:rsidRPr="00CD6474">
              <w:t>h</w:t>
            </w:r>
          </w:p>
        </w:tc>
      </w:tr>
      <w:tr w:rsidR="00FE55B1" w:rsidRPr="00CD6474" w14:paraId="1759FCDD" w14:textId="77777777" w:rsidTr="00AD4D39">
        <w:tc>
          <w:tcPr>
            <w:tcW w:w="2268" w:type="dxa"/>
            <w:tcBorders>
              <w:top w:val="nil"/>
              <w:left w:val="nil"/>
              <w:bottom w:val="nil"/>
              <w:right w:val="nil"/>
            </w:tcBorders>
          </w:tcPr>
          <w:p w14:paraId="1A7D057C" w14:textId="77777777" w:rsidR="00FE55B1" w:rsidRPr="00CD6474" w:rsidRDefault="00FE55B1" w:rsidP="00AD4D39">
            <w:pPr>
              <w:tabs>
                <w:tab w:val="left" w:pos="2835"/>
              </w:tabs>
              <w:ind w:left="-104"/>
              <w:rPr>
                <w:rFonts w:ascii="Imago" w:hAnsi="Imago"/>
                <w:b/>
              </w:rPr>
            </w:pPr>
            <w:r w:rsidRPr="00CD6474">
              <w:rPr>
                <w:rFonts w:ascii="Imago" w:hAnsi="Imago"/>
                <w:b/>
              </w:rPr>
              <w:t>Ungeplante Arbeiten</w:t>
            </w:r>
          </w:p>
        </w:tc>
        <w:tc>
          <w:tcPr>
            <w:tcW w:w="7360" w:type="dxa"/>
            <w:tcBorders>
              <w:top w:val="nil"/>
              <w:left w:val="nil"/>
              <w:bottom w:val="nil"/>
              <w:right w:val="nil"/>
            </w:tcBorders>
          </w:tcPr>
          <w:p w14:paraId="09B3B9F6" w14:textId="2748E247" w:rsidR="00FE55B1" w:rsidRPr="00CD6474" w:rsidRDefault="00B847B7" w:rsidP="00AD4D39">
            <w:pPr>
              <w:pStyle w:val="Main"/>
            </w:pPr>
            <w:r w:rsidRPr="00CD6474">
              <w:t>Keine</w:t>
            </w:r>
          </w:p>
          <w:p w14:paraId="718BB2DF" w14:textId="4704440E" w:rsidR="00FE55B1" w:rsidRPr="00CD6474" w:rsidRDefault="00FE55B1" w:rsidP="00AD4D39">
            <w:pPr>
              <w:pStyle w:val="Main"/>
            </w:pPr>
          </w:p>
        </w:tc>
      </w:tr>
      <w:tr w:rsidR="00881342" w:rsidRPr="00CD6474" w14:paraId="6B30FA22" w14:textId="77777777" w:rsidTr="00AD4D39">
        <w:tc>
          <w:tcPr>
            <w:tcW w:w="2268" w:type="dxa"/>
            <w:tcBorders>
              <w:top w:val="nil"/>
              <w:left w:val="nil"/>
              <w:bottom w:val="nil"/>
              <w:right w:val="nil"/>
            </w:tcBorders>
          </w:tcPr>
          <w:p w14:paraId="693DC30A" w14:textId="6433C659" w:rsidR="00881342" w:rsidRPr="00CD6474" w:rsidRDefault="00881342" w:rsidP="00AD4D39">
            <w:pPr>
              <w:tabs>
                <w:tab w:val="left" w:pos="2835"/>
              </w:tabs>
              <w:ind w:left="-104"/>
              <w:rPr>
                <w:rFonts w:ascii="Imago" w:hAnsi="Imago"/>
                <w:b/>
              </w:rPr>
            </w:pPr>
            <w:r w:rsidRPr="00CD6474">
              <w:rPr>
                <w:rFonts w:ascii="Imago" w:hAnsi="Imago"/>
                <w:b/>
              </w:rPr>
              <w:t>Tagesablauf</w:t>
            </w:r>
          </w:p>
        </w:tc>
        <w:tc>
          <w:tcPr>
            <w:tcW w:w="7360" w:type="dxa"/>
            <w:tcBorders>
              <w:top w:val="nil"/>
              <w:left w:val="nil"/>
              <w:bottom w:val="nil"/>
              <w:right w:val="nil"/>
            </w:tcBorders>
          </w:tcPr>
          <w:p w14:paraId="3DD09FB2" w14:textId="6AE701D1" w:rsidR="00041332" w:rsidRDefault="007A1A96" w:rsidP="00AD4D39">
            <w:pPr>
              <w:pStyle w:val="Main"/>
            </w:pPr>
            <w:r w:rsidRPr="00CD6474">
              <w:t xml:space="preserve">Ich habe heute Morgen mit meiner IPA begonnen. Zunächst spielten meine Nerven etwas verrückt, doch nach einer Stunde </w:t>
            </w:r>
            <w:r w:rsidR="00041332" w:rsidRPr="00CD6474">
              <w:t xml:space="preserve">Orientierung und Einarbeitung fand ich meinen Rhythmus ziemlich schnell und konnte innerhalb des Zeitplans weiterarbeiten. </w:t>
            </w:r>
          </w:p>
          <w:p w14:paraId="25F9A109" w14:textId="77777777" w:rsidR="008E1D25" w:rsidRPr="00CD6474" w:rsidRDefault="008E1D25" w:rsidP="00AD4D39">
            <w:pPr>
              <w:pStyle w:val="Main"/>
            </w:pPr>
          </w:p>
          <w:p w14:paraId="58D156FD" w14:textId="6C35874E" w:rsidR="003027EC" w:rsidRPr="00CD6474" w:rsidRDefault="003027EC" w:rsidP="00B847B7">
            <w:pPr>
              <w:pStyle w:val="Main"/>
            </w:pPr>
            <w:r w:rsidRPr="00CD6474">
              <w:t xml:space="preserve">In meiner nervöseren Anfangsphase setzte ich das Github Repository auf, wobei ich bei der Zeitplanung vergass dieses am Anfang aufzuschreiben und ich nun gemäss Zeitplan </w:t>
            </w:r>
            <w:r w:rsidR="00EC22E3" w:rsidRPr="00CD6474">
              <w:t>einen Task,</w:t>
            </w:r>
            <w:r w:rsidRPr="00CD6474">
              <w:t xml:space="preserve"> welcher erst auf Freitag </w:t>
            </w:r>
            <w:r w:rsidR="000D1534" w:rsidRPr="00CD6474">
              <w:t>geplant war,</w:t>
            </w:r>
            <w:r w:rsidRPr="00CD6474">
              <w:t xml:space="preserve"> heute schon erledigt habe. </w:t>
            </w:r>
          </w:p>
          <w:p w14:paraId="410AB482" w14:textId="77777777" w:rsidR="008E1D25" w:rsidRDefault="008E1D25" w:rsidP="00B847B7">
            <w:pPr>
              <w:pStyle w:val="Main"/>
            </w:pPr>
          </w:p>
          <w:p w14:paraId="05DD0E16" w14:textId="4B9AAC02" w:rsidR="00881342" w:rsidRPr="00CD6474" w:rsidRDefault="00B847B7" w:rsidP="00B847B7">
            <w:pPr>
              <w:pStyle w:val="Main"/>
            </w:pPr>
            <w:r w:rsidRPr="00CD6474">
              <w:t xml:space="preserve">Als </w:t>
            </w:r>
            <w:r w:rsidR="003027EC" w:rsidRPr="00CD6474">
              <w:t>nächstes</w:t>
            </w:r>
            <w:r w:rsidRPr="00CD6474">
              <w:t xml:space="preserve"> definierte ich den Use Case meiner Applikation und setzte diesen mittels einer einfachen Grafik um. Danach </w:t>
            </w:r>
            <w:r w:rsidR="009B2A93">
              <w:t>schrieb</w:t>
            </w:r>
            <w:r w:rsidRPr="00CD6474">
              <w:t xml:space="preserve"> ich meine Anforderungen</w:t>
            </w:r>
            <w:r w:rsidR="009B2A93">
              <w:t>,</w:t>
            </w:r>
            <w:r w:rsidRPr="00CD6474">
              <w:t xml:space="preserve"> welche ich der detaillierten Aufgabenstellung sowie den individuellen Bewertungskriterien entnahm. Aus der detaillierten Aufgabenstellung konnte ich schliesslich die User Stories erarbeiten, und aus diesen wiederum meinen Zeitplan gestalten.</w:t>
            </w:r>
            <w:r w:rsidR="007A1A96" w:rsidRPr="00CD6474">
              <w:t xml:space="preserve"> </w:t>
            </w:r>
            <w:r w:rsidR="003027EC" w:rsidRPr="00CD6474">
              <w:t xml:space="preserve">Mit der </w:t>
            </w:r>
            <w:r w:rsidR="008E1D25">
              <w:t xml:space="preserve">visuellen </w:t>
            </w:r>
            <w:r w:rsidR="003027EC" w:rsidRPr="00CD6474">
              <w:t xml:space="preserve">Gestaltung des Zeitplans war ich längere Zeit unzufrieden, dies und </w:t>
            </w:r>
            <w:r w:rsidR="006B33AA">
              <w:t xml:space="preserve"> das Research einer geeigneten Projektmethode plus </w:t>
            </w:r>
            <w:r w:rsidR="003027EC" w:rsidRPr="00CD6474">
              <w:t xml:space="preserve">die </w:t>
            </w:r>
            <w:r w:rsidR="008E1D25">
              <w:t>Erstellung</w:t>
            </w:r>
            <w:r w:rsidR="003027EC" w:rsidRPr="00CD6474">
              <w:t xml:space="preserve"> des Kanban Boards </w:t>
            </w:r>
            <w:r w:rsidR="008E1D25">
              <w:t xml:space="preserve">mit allen User Stories </w:t>
            </w:r>
            <w:r w:rsidR="003027EC" w:rsidRPr="00CD6474">
              <w:t>als Teil der Zeitplanung führten dazu, dass die Erstellung des Zeitplans länger dauerte als erwartet.</w:t>
            </w:r>
          </w:p>
          <w:p w14:paraId="4A5648BB" w14:textId="01D2D28B" w:rsidR="00B847B7" w:rsidRPr="00CD6474" w:rsidRDefault="00B847B7" w:rsidP="00B847B7">
            <w:pPr>
              <w:pStyle w:val="Main"/>
            </w:pPr>
          </w:p>
        </w:tc>
      </w:tr>
      <w:tr w:rsidR="00881342" w:rsidRPr="00CD6474" w14:paraId="79C58D1A" w14:textId="77777777" w:rsidTr="00AD4D39">
        <w:tc>
          <w:tcPr>
            <w:tcW w:w="2268" w:type="dxa"/>
            <w:tcBorders>
              <w:top w:val="nil"/>
              <w:left w:val="nil"/>
              <w:bottom w:val="nil"/>
              <w:right w:val="nil"/>
            </w:tcBorders>
          </w:tcPr>
          <w:p w14:paraId="50F8EB9A" w14:textId="77777777" w:rsidR="00881342" w:rsidRPr="00CD6474" w:rsidRDefault="00881342" w:rsidP="00AD4D39">
            <w:pPr>
              <w:tabs>
                <w:tab w:val="left" w:pos="2835"/>
              </w:tabs>
              <w:ind w:left="-104"/>
              <w:rPr>
                <w:rFonts w:ascii="Imago" w:hAnsi="Imago"/>
                <w:b/>
              </w:rPr>
            </w:pPr>
            <w:r w:rsidRPr="00CD6474">
              <w:rPr>
                <w:rFonts w:ascii="Imago" w:hAnsi="Imago"/>
                <w:b/>
              </w:rPr>
              <w:t>Reflexion</w:t>
            </w:r>
          </w:p>
        </w:tc>
        <w:tc>
          <w:tcPr>
            <w:tcW w:w="7360" w:type="dxa"/>
            <w:tcBorders>
              <w:top w:val="nil"/>
              <w:left w:val="nil"/>
              <w:bottom w:val="nil"/>
              <w:right w:val="nil"/>
            </w:tcBorders>
          </w:tcPr>
          <w:p w14:paraId="6B153328" w14:textId="0FBD9BF0" w:rsidR="00B77351" w:rsidRPr="00CD6474" w:rsidRDefault="00B77351" w:rsidP="000D1534">
            <w:pPr>
              <w:pStyle w:val="Main"/>
            </w:pPr>
            <w:r w:rsidRPr="00CD6474">
              <w:t>Positives</w:t>
            </w:r>
          </w:p>
          <w:p w14:paraId="27362E52" w14:textId="57D6F001" w:rsidR="00B77351" w:rsidRPr="00CD6474" w:rsidRDefault="00B77351" w:rsidP="00B77351">
            <w:pPr>
              <w:pStyle w:val="Main"/>
            </w:pPr>
            <w:r w:rsidRPr="00CD6474">
              <w:t>Ich freue mich, dass mein Plan zu Beginn der Arbeit etwas Überzeit zu generieren</w:t>
            </w:r>
            <w:r w:rsidR="009B2A93">
              <w:t>,</w:t>
            </w:r>
            <w:r w:rsidRPr="00CD6474">
              <w:t xml:space="preserve"> damit ich gegen Ende der Arbeit nicht in den Stress komme und ich am Anfang der Arbeit die trockeneren ersten Schritte (vor allem, was die Dokumentation angeht) schneller erledigt habe aktuell so gut läuft.</w:t>
            </w:r>
          </w:p>
          <w:p w14:paraId="2FBA1350" w14:textId="77777777" w:rsidR="00B77351" w:rsidRPr="00CD6474" w:rsidRDefault="00B77351" w:rsidP="000D1534">
            <w:pPr>
              <w:pStyle w:val="Main"/>
            </w:pPr>
          </w:p>
          <w:p w14:paraId="084C036D" w14:textId="66B7F3E8" w:rsidR="00B77351" w:rsidRPr="00CD6474" w:rsidRDefault="00B77351" w:rsidP="000D1534">
            <w:pPr>
              <w:pStyle w:val="Main"/>
            </w:pPr>
            <w:r w:rsidRPr="00CD6474">
              <w:t>Herausforderungen</w:t>
            </w:r>
          </w:p>
          <w:p w14:paraId="07C760D1" w14:textId="42564A4A" w:rsidR="00B77351" w:rsidRPr="00CD6474" w:rsidRDefault="000D1534" w:rsidP="000D1534">
            <w:pPr>
              <w:pStyle w:val="Main"/>
            </w:pPr>
            <w:r w:rsidRPr="00CD6474">
              <w:t>Ich hatte Schwierigkeiten am Morgen mit der Orientierung bezüglich meiner Arbeiten.</w:t>
            </w:r>
            <w:r w:rsidR="009B2A93">
              <w:t xml:space="preserve"> Anfangs war ich sehr zerstreut und die vielen, komple</w:t>
            </w:r>
            <w:r w:rsidRPr="00CD6474">
              <w:t>xen Arbeiten, die mich noch erwarteten, überforderten mich etwas. Ich entschloss mich, die Arbeit langsam und bestimmt anzugehen, und nach etwas Einarbeitungszeit konnte ich mich entspannen und die Arbeit auch tatsächlich geniessen.</w:t>
            </w:r>
          </w:p>
          <w:p w14:paraId="023F5A20" w14:textId="77777777" w:rsidR="00111880" w:rsidRDefault="00111880" w:rsidP="000D1534">
            <w:pPr>
              <w:pStyle w:val="Main"/>
            </w:pPr>
          </w:p>
          <w:p w14:paraId="36871A5D" w14:textId="77777777" w:rsidR="00111880" w:rsidRDefault="00111880" w:rsidP="000D1534">
            <w:pPr>
              <w:pStyle w:val="Main"/>
            </w:pPr>
          </w:p>
          <w:p w14:paraId="625A1687" w14:textId="77777777" w:rsidR="00111880" w:rsidRDefault="00111880" w:rsidP="000D1534">
            <w:pPr>
              <w:pStyle w:val="Main"/>
            </w:pPr>
          </w:p>
          <w:p w14:paraId="7C3E36B4" w14:textId="780B3E18" w:rsidR="00881342" w:rsidRPr="00CD6474" w:rsidRDefault="000D1534" w:rsidP="000D1534">
            <w:pPr>
              <w:pStyle w:val="Main"/>
            </w:pPr>
            <w:r w:rsidRPr="00CD6474">
              <w:t xml:space="preserve">Mir ist aufgefallen, dass ich </w:t>
            </w:r>
            <w:r w:rsidR="00B77351" w:rsidRPr="00CD6474">
              <w:t>meine Idee zu Beginn der Arbeit etwas Überzeit aufzubauen</w:t>
            </w:r>
            <w:r w:rsidR="00BD7C93">
              <w:t>,</w:t>
            </w:r>
            <w:r w:rsidRPr="00CD6474">
              <w:t xml:space="preserve"> im Zeitplan besser hätte darstellen müssen. </w:t>
            </w:r>
            <w:r w:rsidR="00B77351" w:rsidRPr="00CD6474">
              <w:t>Meine Tage sind immer noch in acht Stunden gegliedert, d</w:t>
            </w:r>
            <w:r w:rsidRPr="00CD6474">
              <w:t xml:space="preserve">as heisst, obwohl ich </w:t>
            </w:r>
            <w:r w:rsidR="00BD7C93">
              <w:t>nach Plan</w:t>
            </w:r>
            <w:r w:rsidRPr="00CD6474">
              <w:t xml:space="preserve"> ab morgen circa drei Stunden Überzeit geleistet haben werde, wird im Zeitplan alles in den acht Stunden erfasst sein, also werden drei Stunden des nächsten Tages jeweils noch zum letzten Tag gehören (also werden zum Beispiel die ersten drei Stunden des vierten Tages noch zum dritten Tag gehören), was auch heisst</w:t>
            </w:r>
            <w:r w:rsidR="00BD7C93">
              <w:t>,</w:t>
            </w:r>
            <w:r w:rsidRPr="00CD6474">
              <w:t xml:space="preserve"> dass die tägliche Bearbeitung des Arbeitsjournals im Zeitplan bei den Ist</w:t>
            </w:r>
            <w:r w:rsidR="00B77351" w:rsidRPr="00CD6474">
              <w:t>-</w:t>
            </w:r>
            <w:r w:rsidRPr="00CD6474">
              <w:t>Stunden jeweils mitten im nächsten Tag stehen wird (in der letzten der drei Überzeitstunden).</w:t>
            </w:r>
          </w:p>
        </w:tc>
      </w:tr>
    </w:tbl>
    <w:p w14:paraId="26811CF7" w14:textId="4240F7E3" w:rsidR="008E1D25" w:rsidRDefault="008E1D25">
      <w:pPr>
        <w:widowControl/>
        <w:spacing w:line="240" w:lineRule="auto"/>
        <w:rPr>
          <w:rFonts w:ascii="Imago" w:hAnsi="Imago"/>
          <w:b/>
        </w:rPr>
      </w:pPr>
    </w:p>
    <w:p w14:paraId="2AC30613" w14:textId="7B347533" w:rsidR="00881342" w:rsidRPr="00CD6474" w:rsidRDefault="00881342" w:rsidP="00881342">
      <w:pPr>
        <w:pStyle w:val="Main"/>
      </w:pPr>
      <w:r w:rsidRPr="00CD6474">
        <w:rPr>
          <w:b/>
        </w:rPr>
        <w:t>Aufgabenliste</w:t>
      </w:r>
    </w:p>
    <w:p w14:paraId="484D5EF1" w14:textId="7D3E9053" w:rsidR="00881342" w:rsidRPr="00CD6474" w:rsidRDefault="009C7C0A" w:rsidP="00881342">
      <w:pPr>
        <w:pStyle w:val="Main"/>
        <w:rPr>
          <w:color w:val="00B050"/>
        </w:rPr>
      </w:pPr>
      <w:r w:rsidRPr="00CD6474">
        <w:rPr>
          <w:noProof/>
          <w:color w:val="00B050"/>
        </w:rPr>
        <w:drawing>
          <wp:inline distT="0" distB="0" distL="0" distR="0" wp14:anchorId="50059889" wp14:editId="738B29F9">
            <wp:extent cx="6120130" cy="4067175"/>
            <wp:effectExtent l="0" t="0" r="0" b="9525"/>
            <wp:docPr id="116676107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61078" name="Grafik 1" descr="Ein Bild, das Text, Screenshot, Software, Multimedia-Software enthält.&#10;&#10;Automatisch generierte Beschreibung"/>
                    <pic:cNvPicPr/>
                  </pic:nvPicPr>
                  <pic:blipFill>
                    <a:blip r:embed="rId16"/>
                    <a:stretch>
                      <a:fillRect/>
                    </a:stretch>
                  </pic:blipFill>
                  <pic:spPr>
                    <a:xfrm>
                      <a:off x="0" y="0"/>
                      <a:ext cx="6120130" cy="4067175"/>
                    </a:xfrm>
                    <a:prstGeom prst="rect">
                      <a:avLst/>
                    </a:prstGeom>
                  </pic:spPr>
                </pic:pic>
              </a:graphicData>
            </a:graphic>
          </wp:inline>
        </w:drawing>
      </w:r>
    </w:p>
    <w:p w14:paraId="6BA39A50" w14:textId="605773EE" w:rsidR="00EA24AC" w:rsidRPr="00CD6474" w:rsidRDefault="00EA24AC" w:rsidP="00EA24AC">
      <w:pPr>
        <w:pStyle w:val="Beschriftung"/>
      </w:pPr>
      <w:r w:rsidRPr="00CD6474">
        <w:t>Abbildung 4 – 1</w:t>
      </w:r>
      <w:r w:rsidRPr="00CD6474">
        <w:tab/>
        <w:t>Kanban</w:t>
      </w:r>
      <w:r w:rsidR="004811B1">
        <w:t xml:space="preserve"> B</w:t>
      </w:r>
      <w:r w:rsidRPr="00CD6474">
        <w:t>oard Tag 1</w:t>
      </w:r>
    </w:p>
    <w:p w14:paraId="7B2EB23B" w14:textId="19B65A83" w:rsidR="004159C2" w:rsidRPr="00CD6474" w:rsidRDefault="004159C2">
      <w:pPr>
        <w:widowControl/>
        <w:spacing w:line="240" w:lineRule="auto"/>
        <w:rPr>
          <w:rFonts w:ascii="Imago" w:hAnsi="Imago"/>
        </w:rPr>
      </w:pPr>
      <w:r w:rsidRPr="00CD6474">
        <w:br w:type="page"/>
      </w:r>
    </w:p>
    <w:p w14:paraId="49788528" w14:textId="7CD603CE" w:rsidR="004159C2" w:rsidRPr="00CD6474" w:rsidRDefault="004159C2" w:rsidP="002B4170">
      <w:pPr>
        <w:pStyle w:val="Formatvorlage1"/>
      </w:pPr>
      <w:bookmarkStart w:id="53" w:name="_Toc163198159"/>
      <w:r w:rsidRPr="00CD6474">
        <w:t xml:space="preserve">Tag 2 – </w:t>
      </w:r>
      <w:r w:rsidR="003027EC" w:rsidRPr="00CD6474">
        <w:t>Projektplanung (Teil 2)</w:t>
      </w:r>
      <w:bookmarkEnd w:id="53"/>
    </w:p>
    <w:tbl>
      <w:tblPr>
        <w:tblStyle w:val="Tabellenraster"/>
        <w:tblW w:w="0" w:type="auto"/>
        <w:tblLook w:val="04A0" w:firstRow="1" w:lastRow="0" w:firstColumn="1" w:lastColumn="0" w:noHBand="0" w:noVBand="1"/>
      </w:tblPr>
      <w:tblGrid>
        <w:gridCol w:w="2215"/>
        <w:gridCol w:w="18"/>
        <w:gridCol w:w="7122"/>
      </w:tblGrid>
      <w:tr w:rsidR="00881342" w:rsidRPr="00CD6474" w14:paraId="51742B02" w14:textId="77777777" w:rsidTr="00E42626">
        <w:tc>
          <w:tcPr>
            <w:tcW w:w="2215" w:type="dxa"/>
            <w:tcBorders>
              <w:top w:val="nil"/>
              <w:left w:val="nil"/>
              <w:bottom w:val="nil"/>
              <w:right w:val="nil"/>
            </w:tcBorders>
          </w:tcPr>
          <w:p w14:paraId="50BA8576"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40" w:type="dxa"/>
            <w:gridSpan w:val="2"/>
            <w:tcBorders>
              <w:top w:val="nil"/>
              <w:left w:val="nil"/>
              <w:bottom w:val="nil"/>
              <w:right w:val="nil"/>
            </w:tcBorders>
          </w:tcPr>
          <w:p w14:paraId="1E9EE998" w14:textId="610625D5" w:rsidR="00881342" w:rsidRPr="00CD6474" w:rsidRDefault="003027EC" w:rsidP="00AD4D39">
            <w:pPr>
              <w:pStyle w:val="Main"/>
            </w:pPr>
            <w:r w:rsidRPr="00CD6474">
              <w:t>21.03.2024</w:t>
            </w:r>
          </w:p>
        </w:tc>
      </w:tr>
      <w:tr w:rsidR="00E42626" w:rsidRPr="00CD6474" w14:paraId="3D581D26" w14:textId="77777777" w:rsidTr="00E42626">
        <w:tc>
          <w:tcPr>
            <w:tcW w:w="2233" w:type="dxa"/>
            <w:gridSpan w:val="2"/>
            <w:tcBorders>
              <w:top w:val="nil"/>
              <w:left w:val="nil"/>
              <w:bottom w:val="nil"/>
              <w:right w:val="nil"/>
            </w:tcBorders>
          </w:tcPr>
          <w:p w14:paraId="3A5A3A36"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3277E9FB" w14:textId="7F0F6C9B" w:rsidR="00E42626" w:rsidRPr="00CD6474" w:rsidRDefault="0088316A" w:rsidP="00AF7C71">
            <w:pPr>
              <w:pStyle w:val="Main"/>
            </w:pPr>
            <w:r w:rsidRPr="00CD6474">
              <w:rPr>
                <w:color w:val="92D050"/>
              </w:rPr>
              <w:sym w:font="Wingdings 2" w:char="F097"/>
            </w:r>
            <w:r w:rsidRPr="00CD6474">
              <w:t xml:space="preserve"> Vor dem Zeitplan</w:t>
            </w:r>
          </w:p>
        </w:tc>
      </w:tr>
      <w:tr w:rsidR="00E42626" w:rsidRPr="00CD6474" w14:paraId="71352AC2" w14:textId="77777777" w:rsidTr="00E42626">
        <w:tc>
          <w:tcPr>
            <w:tcW w:w="2233" w:type="dxa"/>
            <w:gridSpan w:val="2"/>
            <w:tcBorders>
              <w:top w:val="nil"/>
              <w:left w:val="nil"/>
              <w:bottom w:val="nil"/>
              <w:right w:val="nil"/>
            </w:tcBorders>
          </w:tcPr>
          <w:p w14:paraId="786301E9"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4D2FF3" w14:textId="2039EF57" w:rsidR="00E42626" w:rsidRPr="00CD6474" w:rsidRDefault="003027EC" w:rsidP="00AF7C71">
            <w:pPr>
              <w:pStyle w:val="Main"/>
            </w:pPr>
            <w:r w:rsidRPr="00CD6474">
              <w:t>1.5h</w:t>
            </w:r>
          </w:p>
        </w:tc>
      </w:tr>
      <w:tr w:rsidR="00E42626" w:rsidRPr="00CD6474" w14:paraId="4E484986" w14:textId="77777777" w:rsidTr="00E42626">
        <w:tc>
          <w:tcPr>
            <w:tcW w:w="2233" w:type="dxa"/>
            <w:gridSpan w:val="2"/>
            <w:tcBorders>
              <w:top w:val="nil"/>
              <w:left w:val="nil"/>
              <w:bottom w:val="nil"/>
              <w:right w:val="nil"/>
            </w:tcBorders>
          </w:tcPr>
          <w:p w14:paraId="1FB63822"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C943A4F" w14:textId="77777777" w:rsidR="00E42626" w:rsidRPr="00CD6474" w:rsidRDefault="00E42626" w:rsidP="00AF7C71">
            <w:pPr>
              <w:pStyle w:val="Main"/>
            </w:pPr>
            <w:r w:rsidRPr="00CD6474">
              <w:t>Keine</w:t>
            </w:r>
          </w:p>
          <w:p w14:paraId="4D8DA6E4" w14:textId="77777777" w:rsidR="00E42626" w:rsidRPr="00CD6474" w:rsidRDefault="00E42626" w:rsidP="00AF7C71">
            <w:pPr>
              <w:pStyle w:val="Main"/>
            </w:pPr>
          </w:p>
        </w:tc>
      </w:tr>
      <w:tr w:rsidR="00E42626" w:rsidRPr="00CD6474" w14:paraId="2CDBF64A" w14:textId="77777777" w:rsidTr="00E42626">
        <w:tc>
          <w:tcPr>
            <w:tcW w:w="2233" w:type="dxa"/>
            <w:gridSpan w:val="2"/>
            <w:tcBorders>
              <w:top w:val="nil"/>
              <w:left w:val="nil"/>
              <w:bottom w:val="nil"/>
              <w:right w:val="nil"/>
            </w:tcBorders>
          </w:tcPr>
          <w:p w14:paraId="46398B9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3FFA420" w14:textId="48664470" w:rsidR="002D49AD" w:rsidRDefault="003027EC" w:rsidP="00AF7C71">
            <w:pPr>
              <w:pStyle w:val="Main"/>
            </w:pPr>
            <w:r w:rsidRPr="00CD6474">
              <w:t xml:space="preserve">Auch heute bin ich etwas nervös in den Tag gestartet, jedoch um einiges entspannter als gestern. </w:t>
            </w:r>
            <w:r w:rsidR="00B274AB" w:rsidRPr="00CD6474">
              <w:t xml:space="preserve">Als </w:t>
            </w:r>
            <w:r w:rsidR="00BD7C93">
              <w:t>E</w:t>
            </w:r>
            <w:r w:rsidR="00B274AB" w:rsidRPr="00CD6474">
              <w:t>rstes habe ich die Aufgabenstellung dokumentiert, wobei ein Grossteil davon aus der detaillierten Aufgabenstellung von PkOrg entnommen wurde.</w:t>
            </w:r>
            <w:r w:rsidR="00F65EAD" w:rsidRPr="00CD6474">
              <w:t xml:space="preserve"> Die Aufgabenstellung konnte schneller erledigt </w:t>
            </w:r>
            <w:r w:rsidR="002D49AD" w:rsidRPr="00CD6474">
              <w:t>werden,</w:t>
            </w:r>
            <w:r w:rsidR="00F65EAD" w:rsidRPr="00CD6474">
              <w:t xml:space="preserve"> als erwartet</w:t>
            </w:r>
            <w:r w:rsidR="002D49AD">
              <w:t xml:space="preserve"> und ich bin dem Zeitplan aktuell etwas voraus.</w:t>
            </w:r>
          </w:p>
          <w:p w14:paraId="1364E652" w14:textId="77777777" w:rsidR="002D49AD" w:rsidRDefault="002D49AD" w:rsidP="00AF7C71">
            <w:pPr>
              <w:pStyle w:val="Main"/>
            </w:pPr>
          </w:p>
          <w:p w14:paraId="29ECA18F" w14:textId="32360ADD" w:rsidR="008E1D25" w:rsidRDefault="00784DBD" w:rsidP="00AF7C71">
            <w:pPr>
              <w:pStyle w:val="Main"/>
            </w:pPr>
            <w:r w:rsidRPr="00CD6474">
              <w:t>Der bisherige Vorsprung im Zeitplan konnte mit der Dokumentation des Projektauftrages etwas ausgebaut werden</w:t>
            </w:r>
            <w:r w:rsidR="00180A43">
              <w:t xml:space="preserve">. Mir ist aufgefallen, dass gewisse Teile der Dokumentation (das Schlusswort zum Beispiel) im Zeitplan weder als Teil einer User Story noch explizit vorkommen, weshalb ich mich umso mehr </w:t>
            </w:r>
            <w:r w:rsidR="002D49AD">
              <w:t>über</w:t>
            </w:r>
            <w:r w:rsidR="00180A43">
              <w:t xml:space="preserve"> meinen Vorsprung freute.</w:t>
            </w:r>
          </w:p>
          <w:p w14:paraId="7B607A21" w14:textId="77777777" w:rsidR="002D49AD" w:rsidRDefault="002D49AD" w:rsidP="00AF7C71">
            <w:pPr>
              <w:pStyle w:val="Main"/>
            </w:pPr>
          </w:p>
          <w:p w14:paraId="28AC3D7A" w14:textId="7C3F9C30" w:rsidR="00E42626" w:rsidRPr="00CD6474" w:rsidRDefault="008E1D25" w:rsidP="008E1D25">
            <w:pPr>
              <w:pStyle w:val="Main"/>
            </w:pPr>
            <w:r>
              <w:t>Obwohl ich während der Dokumentation der Ausgangslage wieder etwas Zeit verlor, war ich auch nach der Dokumentation der Architektur noch vor dem Zeitplan.</w:t>
            </w:r>
            <w:r w:rsidR="002F4489" w:rsidRPr="00CD6474">
              <w:t xml:space="preserve"> </w:t>
            </w:r>
          </w:p>
          <w:p w14:paraId="72BF3833" w14:textId="77777777" w:rsidR="00E42626" w:rsidRPr="00CD6474" w:rsidRDefault="00E42626" w:rsidP="00AF7C71">
            <w:pPr>
              <w:pStyle w:val="Main"/>
            </w:pPr>
          </w:p>
        </w:tc>
      </w:tr>
      <w:tr w:rsidR="00E42626" w:rsidRPr="00CD6474" w14:paraId="08C0D6D7" w14:textId="77777777" w:rsidTr="00E42626">
        <w:tc>
          <w:tcPr>
            <w:tcW w:w="2233" w:type="dxa"/>
            <w:gridSpan w:val="2"/>
            <w:tcBorders>
              <w:top w:val="nil"/>
              <w:left w:val="nil"/>
              <w:bottom w:val="nil"/>
              <w:right w:val="nil"/>
            </w:tcBorders>
          </w:tcPr>
          <w:p w14:paraId="0D842ECE"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0CC4CF24" w14:textId="136AB50A" w:rsidR="00B77351" w:rsidRPr="00CD6474" w:rsidRDefault="00B77351" w:rsidP="002F4489">
            <w:pPr>
              <w:pStyle w:val="Main"/>
            </w:pPr>
            <w:r w:rsidRPr="00CD6474">
              <w:t>Positives</w:t>
            </w:r>
          </w:p>
          <w:p w14:paraId="1CE9BFB3" w14:textId="44D36C9D" w:rsidR="00B77351" w:rsidRPr="00CD6474" w:rsidRDefault="00B77351" w:rsidP="002F4489">
            <w:pPr>
              <w:pStyle w:val="Main"/>
            </w:pPr>
            <w:r w:rsidRPr="00CD6474">
              <w:t>Meine Nervosität der Arbeit an der IPA gegenüber hat etwas nachgelassen, was ich mindestens zum Teil auch der drei Stunden an Überzeit, welche ich mit gestern und heute erarbeiten konnte zu verdanken habe. Es fühlt sich wie ein kleines Sicherheitspolster an</w:t>
            </w:r>
            <w:r w:rsidR="00BD7C93">
              <w:t>,</w:t>
            </w:r>
            <w:r w:rsidRPr="00CD6474">
              <w:t xml:space="preserve"> auf welches ich zurückfallen kann, sollte während der Arbeit mal etwas schieflaufen.</w:t>
            </w:r>
          </w:p>
          <w:p w14:paraId="68E19822" w14:textId="77777777" w:rsidR="00B77351" w:rsidRPr="00CD6474" w:rsidRDefault="00B77351" w:rsidP="002F4489">
            <w:pPr>
              <w:pStyle w:val="Main"/>
            </w:pPr>
          </w:p>
          <w:p w14:paraId="6E1EAEF2" w14:textId="12978614" w:rsidR="00B77351" w:rsidRPr="00CD6474" w:rsidRDefault="00B77351" w:rsidP="002F4489">
            <w:pPr>
              <w:pStyle w:val="Main"/>
            </w:pPr>
            <w:r w:rsidRPr="00CD6474">
              <w:t>Den Erwartungen entsprechend</w:t>
            </w:r>
          </w:p>
          <w:p w14:paraId="363A7EAB" w14:textId="7DFA94C7" w:rsidR="00B77351" w:rsidRPr="00CD6474" w:rsidRDefault="00B77351" w:rsidP="002F4489">
            <w:pPr>
              <w:pStyle w:val="Main"/>
            </w:pPr>
            <w:r w:rsidRPr="00CD6474">
              <w:t>Ich konnte mit gestern Total circa drei Stunden Überzeit aufbauen, es freut mich</w:t>
            </w:r>
            <w:r w:rsidR="00BD7C93">
              <w:t>,</w:t>
            </w:r>
            <w:r w:rsidRPr="00CD6474">
              <w:t xml:space="preserve"> dass ich jetzt diesen Puffer im Projekt habe.</w:t>
            </w:r>
          </w:p>
          <w:p w14:paraId="2743F44E" w14:textId="77777777" w:rsidR="00B77351" w:rsidRPr="00CD6474" w:rsidRDefault="00B77351" w:rsidP="002F4489">
            <w:pPr>
              <w:pStyle w:val="Main"/>
            </w:pPr>
          </w:p>
          <w:p w14:paraId="1E317CCB" w14:textId="4FFD9355" w:rsidR="00B77351" w:rsidRPr="00CD6474" w:rsidRDefault="00B77351" w:rsidP="002F4489">
            <w:pPr>
              <w:pStyle w:val="Main"/>
            </w:pPr>
            <w:r w:rsidRPr="00CD6474">
              <w:t>Herausforderungen</w:t>
            </w:r>
          </w:p>
          <w:p w14:paraId="78AFBBB4" w14:textId="157C8A56" w:rsidR="00E42626" w:rsidRPr="00CD6474" w:rsidRDefault="002F4489" w:rsidP="00AF7C71">
            <w:pPr>
              <w:pStyle w:val="Main"/>
            </w:pPr>
            <w:r w:rsidRPr="00CD6474">
              <w:t xml:space="preserve">Gegen Ende des Tages verliess mich die Motivation weiter an der Dokumentation zu arbeiten etwas, was sich </w:t>
            </w:r>
            <w:r w:rsidR="00B77351" w:rsidRPr="00CD6474">
              <w:t>glaube ich leider</w:t>
            </w:r>
            <w:r w:rsidRPr="00CD6474">
              <w:t xml:space="preserve"> auch in der Dokumentation </w:t>
            </w:r>
            <w:r w:rsidR="0088316A" w:rsidRPr="00CD6474">
              <w:t>widerspiegelt</w:t>
            </w:r>
            <w:r w:rsidRPr="00CD6474">
              <w:t>. Gegen Ende der IPA werde ich die Dokumentation der Ausgangslage sowie die der Architektur nochmals durchlesen und möglicherweise nachbessern müssen.</w:t>
            </w:r>
          </w:p>
        </w:tc>
      </w:tr>
    </w:tbl>
    <w:p w14:paraId="0653DD2B" w14:textId="77777777" w:rsidR="00B77351" w:rsidRPr="00CD6474" w:rsidRDefault="00B77351" w:rsidP="00E42626">
      <w:pPr>
        <w:pStyle w:val="Main"/>
        <w:rPr>
          <w:b/>
        </w:rPr>
      </w:pPr>
    </w:p>
    <w:p w14:paraId="0ACA062F" w14:textId="77777777" w:rsidR="00B77351" w:rsidRPr="00CD6474" w:rsidRDefault="00B77351">
      <w:pPr>
        <w:widowControl/>
        <w:spacing w:line="240" w:lineRule="auto"/>
        <w:rPr>
          <w:rFonts w:ascii="Imago" w:hAnsi="Imago"/>
          <w:b/>
        </w:rPr>
      </w:pPr>
      <w:r w:rsidRPr="00CD6474">
        <w:rPr>
          <w:b/>
        </w:rPr>
        <w:br w:type="page"/>
      </w:r>
    </w:p>
    <w:p w14:paraId="68FE9FB0" w14:textId="5A585BE3" w:rsidR="00E42626" w:rsidRPr="00CD6474" w:rsidRDefault="00E42626" w:rsidP="00E42626">
      <w:pPr>
        <w:pStyle w:val="Main"/>
      </w:pPr>
      <w:r w:rsidRPr="00CD6474">
        <w:rPr>
          <w:b/>
        </w:rPr>
        <w:t>Aufgabenliste</w:t>
      </w:r>
    </w:p>
    <w:p w14:paraId="36281CF9" w14:textId="77777777" w:rsidR="00EA24AC" w:rsidRPr="00CD6474" w:rsidRDefault="0088316A" w:rsidP="00EA24AC">
      <w:pPr>
        <w:pStyle w:val="Main"/>
        <w:rPr>
          <w:color w:val="00B050"/>
        </w:rPr>
      </w:pPr>
      <w:r w:rsidRPr="00CD6474">
        <w:rPr>
          <w:noProof/>
        </w:rPr>
        <w:drawing>
          <wp:inline distT="0" distB="0" distL="0" distR="0" wp14:anchorId="02E74143" wp14:editId="29C80CD7">
            <wp:extent cx="6120130" cy="3853815"/>
            <wp:effectExtent l="0" t="0" r="0" b="0"/>
            <wp:docPr id="158542016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20161" name="Grafik 1" descr="Ein Bild, das Text, Screenshot, Software, Multimedia-Software enthält.&#10;&#10;Automatisch generierte Beschreibung"/>
                    <pic:cNvPicPr/>
                  </pic:nvPicPr>
                  <pic:blipFill>
                    <a:blip r:embed="rId17"/>
                    <a:stretch>
                      <a:fillRect/>
                    </a:stretch>
                  </pic:blipFill>
                  <pic:spPr>
                    <a:xfrm>
                      <a:off x="0" y="0"/>
                      <a:ext cx="6120130" cy="3853815"/>
                    </a:xfrm>
                    <a:prstGeom prst="rect">
                      <a:avLst/>
                    </a:prstGeom>
                  </pic:spPr>
                </pic:pic>
              </a:graphicData>
            </a:graphic>
          </wp:inline>
        </w:drawing>
      </w:r>
    </w:p>
    <w:p w14:paraId="5D09A36F" w14:textId="13B5E707" w:rsidR="00881342" w:rsidRPr="00CD6474" w:rsidRDefault="00EA24AC" w:rsidP="00EA24AC">
      <w:pPr>
        <w:pStyle w:val="Beschriftung"/>
      </w:pPr>
      <w:r w:rsidRPr="00CD6474">
        <w:t>Abbildung 4 – 2</w:t>
      </w:r>
      <w:r w:rsidRPr="00CD6474">
        <w:tab/>
        <w:t>Kanban</w:t>
      </w:r>
      <w:r w:rsidR="004811B1">
        <w:t xml:space="preserve"> B</w:t>
      </w:r>
      <w:r w:rsidRPr="00CD6474">
        <w:t>oard Tag 2</w:t>
      </w:r>
    </w:p>
    <w:p w14:paraId="7515184E" w14:textId="77777777" w:rsidR="004159C2" w:rsidRPr="00CD6474" w:rsidRDefault="004159C2" w:rsidP="004159C2">
      <w:pPr>
        <w:widowControl/>
        <w:spacing w:line="240" w:lineRule="auto"/>
        <w:rPr>
          <w:rFonts w:ascii="Imago" w:hAnsi="Imago"/>
        </w:rPr>
      </w:pPr>
      <w:r w:rsidRPr="00CD6474">
        <w:br w:type="page"/>
      </w:r>
    </w:p>
    <w:p w14:paraId="45524C84" w14:textId="20A55787" w:rsidR="004159C2" w:rsidRPr="00CD6474" w:rsidRDefault="004159C2" w:rsidP="002B4170">
      <w:pPr>
        <w:pStyle w:val="Formatvorlage1"/>
      </w:pPr>
      <w:bookmarkStart w:id="54" w:name="_Toc163198160"/>
      <w:r w:rsidRPr="00CD6474">
        <w:t xml:space="preserve">Tag 3 – </w:t>
      </w:r>
      <w:r w:rsidR="0088316A" w:rsidRPr="00CD6474">
        <w:t>Projektplanung (Teil 3) und</w:t>
      </w:r>
      <w:r w:rsidR="00AC643E" w:rsidRPr="00CD6474">
        <w:t xml:space="preserve"> Projektinitialisierung</w:t>
      </w:r>
      <w:bookmarkEnd w:id="54"/>
      <w:r w:rsidR="0088316A" w:rsidRPr="00CD6474">
        <w:t xml:space="preserve"> </w:t>
      </w:r>
    </w:p>
    <w:tbl>
      <w:tblPr>
        <w:tblStyle w:val="Tabellenraster"/>
        <w:tblW w:w="0" w:type="auto"/>
        <w:tblLook w:val="04A0" w:firstRow="1" w:lastRow="0" w:firstColumn="1" w:lastColumn="0" w:noHBand="0" w:noVBand="1"/>
      </w:tblPr>
      <w:tblGrid>
        <w:gridCol w:w="2236"/>
        <w:gridCol w:w="7122"/>
      </w:tblGrid>
      <w:tr w:rsidR="00881342" w:rsidRPr="00CD6474" w14:paraId="754C6D1A" w14:textId="77777777" w:rsidTr="00E42626">
        <w:tc>
          <w:tcPr>
            <w:tcW w:w="2236" w:type="dxa"/>
            <w:tcBorders>
              <w:top w:val="nil"/>
              <w:left w:val="nil"/>
              <w:bottom w:val="nil"/>
              <w:right w:val="nil"/>
            </w:tcBorders>
          </w:tcPr>
          <w:p w14:paraId="18DCEB8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6E4557F6" w14:textId="4DAC607E" w:rsidR="00881342" w:rsidRPr="00CD6474" w:rsidRDefault="0088316A" w:rsidP="00AD4D39">
            <w:pPr>
              <w:pStyle w:val="Main"/>
            </w:pPr>
            <w:r w:rsidRPr="00CD6474">
              <w:t>22</w:t>
            </w:r>
            <w:r w:rsidR="009F51A9" w:rsidRPr="00CD6474">
              <w:t>.</w:t>
            </w:r>
            <w:r w:rsidRPr="00CD6474">
              <w:t>03</w:t>
            </w:r>
            <w:r w:rsidR="009F51A9" w:rsidRPr="00CD6474">
              <w:t>.</w:t>
            </w:r>
            <w:r w:rsidRPr="00CD6474">
              <w:t>2024</w:t>
            </w:r>
          </w:p>
        </w:tc>
      </w:tr>
      <w:tr w:rsidR="00E42626" w:rsidRPr="00CD6474" w14:paraId="5EF911AC" w14:textId="77777777" w:rsidTr="00E42626">
        <w:tc>
          <w:tcPr>
            <w:tcW w:w="2233" w:type="dxa"/>
            <w:tcBorders>
              <w:top w:val="nil"/>
              <w:left w:val="nil"/>
              <w:bottom w:val="nil"/>
              <w:right w:val="nil"/>
            </w:tcBorders>
          </w:tcPr>
          <w:p w14:paraId="031F00BC"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76BD5E2" w14:textId="2E8BAA9B"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25B09913" w14:textId="77777777" w:rsidTr="00E42626">
        <w:tc>
          <w:tcPr>
            <w:tcW w:w="2233" w:type="dxa"/>
            <w:tcBorders>
              <w:top w:val="nil"/>
              <w:left w:val="nil"/>
              <w:bottom w:val="nil"/>
              <w:right w:val="nil"/>
            </w:tcBorders>
          </w:tcPr>
          <w:p w14:paraId="1427EAC6"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5A6667FF" w14:textId="77777777" w:rsidR="00E42626" w:rsidRPr="00CD6474" w:rsidRDefault="00E42626" w:rsidP="00AF7C71">
            <w:pPr>
              <w:pStyle w:val="Main"/>
            </w:pPr>
            <w:r w:rsidRPr="00CD6474">
              <w:t>Keine</w:t>
            </w:r>
          </w:p>
        </w:tc>
      </w:tr>
      <w:tr w:rsidR="00E42626" w:rsidRPr="00CD6474" w14:paraId="3D83990E" w14:textId="77777777" w:rsidTr="00E42626">
        <w:tc>
          <w:tcPr>
            <w:tcW w:w="2233" w:type="dxa"/>
            <w:tcBorders>
              <w:top w:val="nil"/>
              <w:left w:val="nil"/>
              <w:bottom w:val="nil"/>
              <w:right w:val="nil"/>
            </w:tcBorders>
          </w:tcPr>
          <w:p w14:paraId="02ED35E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139F479" w14:textId="77777777" w:rsidR="00E42626" w:rsidRPr="00CD6474" w:rsidRDefault="00E42626" w:rsidP="00AF7C71">
            <w:pPr>
              <w:pStyle w:val="Main"/>
            </w:pPr>
            <w:r w:rsidRPr="00CD6474">
              <w:t>Keine</w:t>
            </w:r>
          </w:p>
          <w:p w14:paraId="0764B515" w14:textId="77777777" w:rsidR="00E42626" w:rsidRPr="00CD6474" w:rsidRDefault="00E42626" w:rsidP="00AF7C71">
            <w:pPr>
              <w:pStyle w:val="Main"/>
            </w:pPr>
          </w:p>
        </w:tc>
      </w:tr>
      <w:tr w:rsidR="00E42626" w:rsidRPr="00CD6474" w14:paraId="47DD1472" w14:textId="77777777" w:rsidTr="00E42626">
        <w:tc>
          <w:tcPr>
            <w:tcW w:w="2233" w:type="dxa"/>
            <w:tcBorders>
              <w:top w:val="nil"/>
              <w:left w:val="nil"/>
              <w:bottom w:val="nil"/>
              <w:right w:val="nil"/>
            </w:tcBorders>
          </w:tcPr>
          <w:p w14:paraId="7C93914A"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0F1CB13F" w14:textId="0F826ADD" w:rsidR="008E1D25" w:rsidRDefault="00BD7C93" w:rsidP="0088316A">
            <w:pPr>
              <w:pStyle w:val="Main"/>
            </w:pPr>
            <w:r>
              <w:t>M</w:t>
            </w:r>
            <w:r w:rsidR="0088316A" w:rsidRPr="00CD6474">
              <w:t>ir</w:t>
            </w:r>
            <w:r>
              <w:t xml:space="preserve"> ist</w:t>
            </w:r>
            <w:r w:rsidR="0088316A" w:rsidRPr="00CD6474">
              <w:t xml:space="preserve"> aufgefallen, dass ich nicht alles, was zur Dokumentation gehört</w:t>
            </w:r>
            <w:r>
              <w:t>,</w:t>
            </w:r>
            <w:r w:rsidR="0088316A" w:rsidRPr="00CD6474">
              <w:t xml:space="preserve"> im Zeitplan erfasst habe, das heisst ich muss </w:t>
            </w:r>
            <w:r w:rsidR="001C0975" w:rsidRPr="00CD6474">
              <w:t xml:space="preserve">heute </w:t>
            </w:r>
            <w:r w:rsidR="0088316A" w:rsidRPr="00CD6474">
              <w:t>definitiv</w:t>
            </w:r>
            <w:r w:rsidR="001C0975" w:rsidRPr="00CD6474">
              <w:t xml:space="preserve"> weiter gut Fortschritt machen</w:t>
            </w:r>
            <w:r w:rsidR="00D10164" w:rsidRPr="00CD6474">
              <w:t xml:space="preserve">. Ich konnte die Architektur heute mit einem Klassendiagramm abschliessen. </w:t>
            </w:r>
            <w:r w:rsidR="008E1D25">
              <w:t>Zu diesem Zweck informierte ich mich im Detail nochmals über verschiedene Architekturen und entschied auf Grund meiner Analyse, welche Architektur für meine Arbeit am besten geeignet wäre.</w:t>
            </w:r>
          </w:p>
          <w:p w14:paraId="5450E7F1" w14:textId="77777777" w:rsidR="008E1D25" w:rsidRDefault="008E1D25" w:rsidP="0088316A">
            <w:pPr>
              <w:pStyle w:val="Main"/>
            </w:pPr>
          </w:p>
          <w:p w14:paraId="07D9656B" w14:textId="77777777" w:rsidR="008E1D25" w:rsidRDefault="00D10164" w:rsidP="0088316A">
            <w:pPr>
              <w:pStyle w:val="Main"/>
            </w:pPr>
            <w:r w:rsidRPr="00CD6474">
              <w:t xml:space="preserve">Heute </w:t>
            </w:r>
            <w:r w:rsidR="00EC3B1B" w:rsidRPr="00CD6474">
              <w:t>durfte</w:t>
            </w:r>
            <w:r w:rsidRPr="00CD6474">
              <w:t xml:space="preserve"> ich endlich die ersten Schritte in Richtung Programmieren machen</w:t>
            </w:r>
            <w:r w:rsidR="00BD7C93">
              <w:t>.</w:t>
            </w:r>
            <w:r w:rsidRPr="00CD6474">
              <w:t xml:space="preserve"> Ich erstellte meine Solution mit allen nötigen Projekten und bereitete die Datenbank auf die weitere Entwicklung vor</w:t>
            </w:r>
            <w:r w:rsidR="00EC3B1B" w:rsidRPr="00CD6474">
              <w:t xml:space="preserve">, dieser Vorgang dauerte ungefähr eine Stunde, was mir etwas mehr Vorsprung vor dem Zeitplan gab, als ich jedoch die Klassen aus dem Klassendiagramm in der Applikation umsetzen wollte, musste ich im Datenbankkontext der Applikation ein Mapping einbauen, </w:t>
            </w:r>
            <w:r w:rsidR="00EA24AC" w:rsidRPr="00CD6474">
              <w:t>in diesem Mapping wurden die bestehenden Entitäten auf ihre entsprechenden Tabellen in der Datenbank gemappt.</w:t>
            </w:r>
            <w:r w:rsidR="00EC3B1B" w:rsidRPr="00CD6474">
              <w:t xml:space="preserve"> </w:t>
            </w:r>
          </w:p>
          <w:p w14:paraId="3BC80B9C" w14:textId="77777777" w:rsidR="008E1D25" w:rsidRDefault="008E1D25" w:rsidP="0088316A">
            <w:pPr>
              <w:pStyle w:val="Main"/>
            </w:pPr>
          </w:p>
          <w:p w14:paraId="57919CAF" w14:textId="1D1CAF0A" w:rsidR="00D10164" w:rsidRPr="00CD6474" w:rsidRDefault="00EA24AC" w:rsidP="0088316A">
            <w:pPr>
              <w:pStyle w:val="Main"/>
            </w:pPr>
            <w:r w:rsidRPr="00CD6474">
              <w:t xml:space="preserve">Ich entschied mich </w:t>
            </w:r>
            <w:r w:rsidR="008E1D25">
              <w:t>gegen Nachmittag</w:t>
            </w:r>
            <w:r w:rsidRPr="00CD6474">
              <w:t xml:space="preserve">, meinen Vorsprung dem Zeitplan gegenüber zu </w:t>
            </w:r>
            <w:r w:rsidR="00735648" w:rsidRPr="00CD6474">
              <w:t>nutzen</w:t>
            </w:r>
            <w:r w:rsidRPr="00CD6474">
              <w:t xml:space="preserve">, um den Kriterienkatalog mit den Standardkriterien nochmals </w:t>
            </w:r>
            <w:r w:rsidR="00EC22E3" w:rsidRPr="00CD6474">
              <w:t>durchzugehen</w:t>
            </w:r>
            <w:r w:rsidRPr="00CD6474">
              <w:t>, das Abbildungsverzeichnis und Glossar auf den neusten Stand zu bringen, sowie die Quellen zu aktualisieren.</w:t>
            </w:r>
            <w:r w:rsidR="00735648" w:rsidRPr="00CD6474">
              <w:t xml:space="preserve"> Ab nächster Woche kann ich endlich anfangen richtig zu programmieren, die Vorfreude ist gerade riesig. Ich bin sehr zufrieden habe ich meinen bisherigen Vorsprung für die Dokumentation aufgebracht, ich glaube</w:t>
            </w:r>
            <w:r w:rsidR="00BD7C93">
              <w:t>,</w:t>
            </w:r>
            <w:r w:rsidR="00735648" w:rsidRPr="00CD6474">
              <w:t xml:space="preserve"> ich konnte mir dadurch vielen künftigen Stress ersparen.</w:t>
            </w:r>
          </w:p>
          <w:p w14:paraId="7438F35C" w14:textId="77777777" w:rsidR="00E42626" w:rsidRPr="00CD6474" w:rsidRDefault="00E42626" w:rsidP="00AF7C71">
            <w:pPr>
              <w:pStyle w:val="Main"/>
            </w:pPr>
          </w:p>
        </w:tc>
      </w:tr>
      <w:tr w:rsidR="00E42626" w:rsidRPr="00CD6474" w14:paraId="7A22C99E" w14:textId="77777777" w:rsidTr="00E42626">
        <w:tc>
          <w:tcPr>
            <w:tcW w:w="2233" w:type="dxa"/>
            <w:tcBorders>
              <w:top w:val="nil"/>
              <w:left w:val="nil"/>
              <w:bottom w:val="nil"/>
              <w:right w:val="nil"/>
            </w:tcBorders>
          </w:tcPr>
          <w:p w14:paraId="0766355B"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915C8D0" w14:textId="70067EF4" w:rsidR="00B77351" w:rsidRPr="00CD6474" w:rsidRDefault="00B77351" w:rsidP="001804FB">
            <w:pPr>
              <w:pStyle w:val="Main"/>
            </w:pPr>
            <w:r w:rsidRPr="00CD6474">
              <w:t>Positives</w:t>
            </w:r>
          </w:p>
          <w:p w14:paraId="3525113F" w14:textId="5F0D3040" w:rsidR="00B77351" w:rsidRPr="00CD6474" w:rsidRDefault="00B77351" w:rsidP="001804FB">
            <w:pPr>
              <w:pStyle w:val="Main"/>
            </w:pPr>
            <w:r w:rsidRPr="00CD6474">
              <w:t>Obwohl mir aufgefallen ist, dass ich einen Teil der Dokumentation im Zeitplan nicht eingetragen habe, konnte ich konzentriert und ruhig weiterarbeiten und beendete den Tag sogar noch etwas weiter vor dem Zeitplan als gestern, obwohl ich bei der Dokumentation etwas aufholen musste.</w:t>
            </w:r>
          </w:p>
          <w:p w14:paraId="49C714F3" w14:textId="77777777" w:rsidR="00B77351" w:rsidRPr="00CD6474" w:rsidRDefault="00B77351" w:rsidP="001804FB">
            <w:pPr>
              <w:pStyle w:val="Main"/>
            </w:pPr>
          </w:p>
          <w:p w14:paraId="14DCE446" w14:textId="792DFCBD" w:rsidR="00B77351" w:rsidRPr="00CD6474" w:rsidRDefault="00B77351" w:rsidP="001804FB">
            <w:pPr>
              <w:pStyle w:val="Main"/>
            </w:pPr>
            <w:r w:rsidRPr="00CD6474">
              <w:t>Herausforderungen</w:t>
            </w:r>
          </w:p>
          <w:p w14:paraId="771992A9" w14:textId="5C8B9266" w:rsidR="00E42626" w:rsidRPr="00CD6474" w:rsidRDefault="001804FB" w:rsidP="001804FB">
            <w:pPr>
              <w:pStyle w:val="Main"/>
            </w:pPr>
            <w:r w:rsidRPr="00CD6474">
              <w:t>Ich fand es schwierig, mich zu entscheiden</w:t>
            </w:r>
            <w:r w:rsidR="00BD7C93">
              <w:t>,</w:t>
            </w:r>
            <w:r w:rsidRPr="00CD6474">
              <w:t xml:space="preserve"> welche Ausdrücke im Glossar erwähnt werden sollten und welche nicht, das führte </w:t>
            </w:r>
            <w:r w:rsidR="00735648" w:rsidRPr="00CD6474">
              <w:t>dazu,</w:t>
            </w:r>
            <w:r w:rsidRPr="00CD6474">
              <w:t xml:space="preserve"> dass das Glossar eher auf der aufgeblähten Seite ist und wahrscheinlich einige Ausdrücke darin vorkommen</w:t>
            </w:r>
            <w:r w:rsidR="00BD7C93">
              <w:t>,</w:t>
            </w:r>
            <w:r w:rsidRPr="00CD6474">
              <w:t xml:space="preserve"> die nicht hingehören.</w:t>
            </w:r>
          </w:p>
          <w:p w14:paraId="2B1C5CD9" w14:textId="77777777" w:rsidR="00E42626" w:rsidRPr="00CD6474" w:rsidRDefault="00E42626" w:rsidP="00AF7C71">
            <w:pPr>
              <w:pStyle w:val="Main"/>
            </w:pPr>
          </w:p>
        </w:tc>
      </w:tr>
    </w:tbl>
    <w:p w14:paraId="239DBBF8" w14:textId="7DF68230" w:rsidR="00E42626" w:rsidRPr="00CD6474" w:rsidRDefault="00E42626" w:rsidP="00E42626">
      <w:pPr>
        <w:pStyle w:val="Main"/>
      </w:pPr>
      <w:r w:rsidRPr="00CD6474">
        <w:rPr>
          <w:b/>
        </w:rPr>
        <w:t>Aufgabenliste</w:t>
      </w:r>
    </w:p>
    <w:p w14:paraId="3D93249A" w14:textId="77777777" w:rsidR="004811B1" w:rsidRPr="00CD6474" w:rsidRDefault="00735648" w:rsidP="004811B1">
      <w:pPr>
        <w:pStyle w:val="Main"/>
        <w:rPr>
          <w:color w:val="00B050"/>
        </w:rPr>
      </w:pPr>
      <w:r w:rsidRPr="00CD6474">
        <w:rPr>
          <w:noProof/>
        </w:rPr>
        <w:drawing>
          <wp:inline distT="0" distB="0" distL="0" distR="0" wp14:anchorId="6D314B10" wp14:editId="22936681">
            <wp:extent cx="6120130" cy="3857625"/>
            <wp:effectExtent l="0" t="0" r="0" b="9525"/>
            <wp:docPr id="18471117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1701" name="Grafik 1" descr="Ein Bild, das Text, Screenshot, Software, Multimedia-Software enthält.&#10;&#10;Automatisch generierte Beschreibung"/>
                    <pic:cNvPicPr/>
                  </pic:nvPicPr>
                  <pic:blipFill>
                    <a:blip r:embed="rId18"/>
                    <a:stretch>
                      <a:fillRect/>
                    </a:stretch>
                  </pic:blipFill>
                  <pic:spPr>
                    <a:xfrm>
                      <a:off x="0" y="0"/>
                      <a:ext cx="6120130" cy="3857625"/>
                    </a:xfrm>
                    <a:prstGeom prst="rect">
                      <a:avLst/>
                    </a:prstGeom>
                  </pic:spPr>
                </pic:pic>
              </a:graphicData>
            </a:graphic>
          </wp:inline>
        </w:drawing>
      </w:r>
    </w:p>
    <w:p w14:paraId="50EFED41" w14:textId="4CE644F7" w:rsidR="004811B1" w:rsidRPr="00CD6474" w:rsidRDefault="004811B1" w:rsidP="004811B1">
      <w:pPr>
        <w:pStyle w:val="Beschriftung"/>
      </w:pPr>
      <w:r w:rsidRPr="00CD6474">
        <w:t xml:space="preserve">Abbildung 4 – </w:t>
      </w:r>
      <w:r>
        <w:t>3</w:t>
      </w:r>
      <w:r w:rsidRPr="00CD6474">
        <w:tab/>
        <w:t>Kanban</w:t>
      </w:r>
      <w:r>
        <w:t xml:space="preserve"> B</w:t>
      </w:r>
      <w:r w:rsidRPr="00CD6474">
        <w:t>oard Tag</w:t>
      </w:r>
      <w:r>
        <w:t xml:space="preserve"> 3</w:t>
      </w:r>
    </w:p>
    <w:p w14:paraId="2F474155" w14:textId="1F6DB121" w:rsidR="00881342" w:rsidRPr="00CD6474" w:rsidRDefault="00881342" w:rsidP="00881342">
      <w:pPr>
        <w:pStyle w:val="Main"/>
      </w:pPr>
    </w:p>
    <w:p w14:paraId="28009A38" w14:textId="77777777" w:rsidR="00881342" w:rsidRPr="00CD6474" w:rsidRDefault="00881342" w:rsidP="00881342">
      <w:pPr>
        <w:pStyle w:val="Main"/>
      </w:pPr>
    </w:p>
    <w:p w14:paraId="028F176F" w14:textId="77777777" w:rsidR="004159C2" w:rsidRPr="00CD6474" w:rsidRDefault="004159C2" w:rsidP="004159C2">
      <w:pPr>
        <w:widowControl/>
        <w:spacing w:line="240" w:lineRule="auto"/>
        <w:rPr>
          <w:rFonts w:ascii="Imago" w:hAnsi="Imago"/>
        </w:rPr>
      </w:pPr>
      <w:r w:rsidRPr="00CD6474">
        <w:br w:type="page"/>
      </w:r>
    </w:p>
    <w:p w14:paraId="4682BC44" w14:textId="7D7E087C" w:rsidR="004159C2" w:rsidRPr="00CD6474" w:rsidRDefault="004159C2" w:rsidP="002B4170">
      <w:pPr>
        <w:pStyle w:val="Formatvorlage1"/>
      </w:pPr>
      <w:bookmarkStart w:id="55" w:name="_Toc163198161"/>
      <w:r w:rsidRPr="00CD6474">
        <w:t xml:space="preserve">Tag 4 – </w:t>
      </w:r>
      <w:r w:rsidR="002F4B11" w:rsidRPr="00CD6474">
        <w:t>Erste API-Abfragen</w:t>
      </w:r>
      <w:bookmarkEnd w:id="55"/>
    </w:p>
    <w:tbl>
      <w:tblPr>
        <w:tblStyle w:val="Tabellenraster"/>
        <w:tblW w:w="0" w:type="auto"/>
        <w:tblLook w:val="04A0" w:firstRow="1" w:lastRow="0" w:firstColumn="1" w:lastColumn="0" w:noHBand="0" w:noVBand="1"/>
      </w:tblPr>
      <w:tblGrid>
        <w:gridCol w:w="2236"/>
        <w:gridCol w:w="7122"/>
      </w:tblGrid>
      <w:tr w:rsidR="00881342" w:rsidRPr="00CD6474" w14:paraId="3CAD2CDF" w14:textId="77777777" w:rsidTr="00E42626">
        <w:tc>
          <w:tcPr>
            <w:tcW w:w="2236" w:type="dxa"/>
            <w:tcBorders>
              <w:top w:val="nil"/>
              <w:left w:val="nil"/>
              <w:bottom w:val="nil"/>
              <w:right w:val="nil"/>
            </w:tcBorders>
          </w:tcPr>
          <w:p w14:paraId="32B99BDA"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159CD53C" w14:textId="589EC4CD" w:rsidR="00881342" w:rsidRPr="00CD6474" w:rsidRDefault="002F4B11" w:rsidP="00AD4D39">
            <w:pPr>
              <w:pStyle w:val="Main"/>
            </w:pPr>
            <w:r w:rsidRPr="00CD6474">
              <w:t>26.03.2024</w:t>
            </w:r>
          </w:p>
        </w:tc>
      </w:tr>
      <w:tr w:rsidR="00E42626" w:rsidRPr="00CD6474" w14:paraId="5922CE51" w14:textId="77777777" w:rsidTr="00E42626">
        <w:tc>
          <w:tcPr>
            <w:tcW w:w="2233" w:type="dxa"/>
            <w:tcBorders>
              <w:top w:val="nil"/>
              <w:left w:val="nil"/>
              <w:bottom w:val="nil"/>
              <w:right w:val="nil"/>
            </w:tcBorders>
          </w:tcPr>
          <w:p w14:paraId="6A1F8282"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5DEA312" w14:textId="4FFCE53A"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32F7921A" w14:textId="77777777" w:rsidTr="00E42626">
        <w:tc>
          <w:tcPr>
            <w:tcW w:w="2233" w:type="dxa"/>
            <w:tcBorders>
              <w:top w:val="nil"/>
              <w:left w:val="nil"/>
              <w:bottom w:val="nil"/>
              <w:right w:val="nil"/>
            </w:tcBorders>
          </w:tcPr>
          <w:p w14:paraId="2751DF08"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AE5F513" w14:textId="77777777" w:rsidR="00E42626" w:rsidRPr="00CD6474" w:rsidRDefault="00E42626" w:rsidP="00AF7C71">
            <w:pPr>
              <w:pStyle w:val="Main"/>
            </w:pPr>
            <w:r w:rsidRPr="00CD6474">
              <w:t>Keine</w:t>
            </w:r>
          </w:p>
        </w:tc>
      </w:tr>
      <w:tr w:rsidR="00E42626" w:rsidRPr="00CD6474" w14:paraId="6C85C222" w14:textId="77777777" w:rsidTr="00E42626">
        <w:tc>
          <w:tcPr>
            <w:tcW w:w="2233" w:type="dxa"/>
            <w:tcBorders>
              <w:top w:val="nil"/>
              <w:left w:val="nil"/>
              <w:bottom w:val="nil"/>
              <w:right w:val="nil"/>
            </w:tcBorders>
          </w:tcPr>
          <w:p w14:paraId="5EACABC3"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1463A26" w14:textId="77777777" w:rsidR="00E42626" w:rsidRPr="00CD6474" w:rsidRDefault="00E42626" w:rsidP="00AF7C71">
            <w:pPr>
              <w:pStyle w:val="Main"/>
            </w:pPr>
            <w:r w:rsidRPr="00CD6474">
              <w:t>Keine</w:t>
            </w:r>
          </w:p>
          <w:p w14:paraId="1E318345" w14:textId="77777777" w:rsidR="00E42626" w:rsidRPr="00CD6474" w:rsidRDefault="00E42626" w:rsidP="00AF7C71">
            <w:pPr>
              <w:pStyle w:val="Main"/>
            </w:pPr>
          </w:p>
        </w:tc>
      </w:tr>
      <w:tr w:rsidR="00E42626" w:rsidRPr="00CD6474" w14:paraId="2DE07D95" w14:textId="77777777" w:rsidTr="00E42626">
        <w:tc>
          <w:tcPr>
            <w:tcW w:w="2233" w:type="dxa"/>
            <w:tcBorders>
              <w:top w:val="nil"/>
              <w:left w:val="nil"/>
              <w:bottom w:val="nil"/>
              <w:right w:val="nil"/>
            </w:tcBorders>
          </w:tcPr>
          <w:p w14:paraId="62758AE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25EF086" w14:textId="787C542A" w:rsidR="00E42626" w:rsidRPr="00CD6474" w:rsidRDefault="00BD7C93" w:rsidP="002F4B11">
            <w:pPr>
              <w:pStyle w:val="Main"/>
            </w:pPr>
            <w:r>
              <w:t>Zuerst</w:t>
            </w:r>
            <w:r w:rsidR="002F4B11" w:rsidRPr="00CD6474">
              <w:t xml:space="preserve"> füllte ich heute ein paar Projekte in meine </w:t>
            </w:r>
            <w:r w:rsidR="00CD6474" w:rsidRPr="00CD6474">
              <w:rPr>
                <w:rStyle w:val="TabelleZchn"/>
              </w:rPr>
              <w:t>Whitelist</w:t>
            </w:r>
            <w:r w:rsidR="002F4B11" w:rsidRPr="00CD6474">
              <w:t xml:space="preserve"> Tabelle in der LEIS Datenbank. Anhand dieser Tabelle werden alle erlaubten Projekte von der Jira REST API importiert. </w:t>
            </w:r>
            <w:r w:rsidR="002D49AD">
              <w:t xml:space="preserve">Danach konnte ich mich über Atlassian, die Jira API, und nötige API-Tokens informieren. Aus den gewonnenen Erkenntnissen konnte </w:t>
            </w:r>
            <w:r w:rsidR="002F4B11" w:rsidRPr="00CD6474">
              <w:t>ich einen API-Token erstellen, welcher es mir erlaubt, die Jira API überhaupt</w:t>
            </w:r>
            <w:r w:rsidR="002D49AD">
              <w:t xml:space="preserve"> erst</w:t>
            </w:r>
            <w:r w:rsidR="002F4B11" w:rsidRPr="00CD6474">
              <w:t xml:space="preserve"> anzusteuern. In einem weiteren Schritt wurden testweise alle Zeiterfassungen der erfassten Projekte über die letzten sieben Tage importiert und in der Konsole ausgegeben. Für diesen Zweck mussten erst die Daten der </w:t>
            </w:r>
            <w:r w:rsidR="00CD6474" w:rsidRPr="00CD6474">
              <w:rPr>
                <w:rStyle w:val="TabelleZchn"/>
              </w:rPr>
              <w:t>Whitelist</w:t>
            </w:r>
            <w:r w:rsidR="002F4B11" w:rsidRPr="00CD6474">
              <w:t xml:space="preserve"> Tabelle ausgelesen werden, also eine Verbindung mit der LEIS Datenbank erstellt werden, und </w:t>
            </w:r>
            <w:r>
              <w:t>aufgrund</w:t>
            </w:r>
            <w:r w:rsidR="002F4B11" w:rsidRPr="00CD6474">
              <w:t xml:space="preserve"> dieser Projekte die verschiedenen URL</w:t>
            </w:r>
            <w:r>
              <w:t>s</w:t>
            </w:r>
            <w:r w:rsidR="002F4B11" w:rsidRPr="00CD6474">
              <w:t xml:space="preserve"> angefragt werden.</w:t>
            </w:r>
          </w:p>
          <w:p w14:paraId="4FA943D7" w14:textId="77777777" w:rsidR="002B6591" w:rsidRPr="00CD6474" w:rsidRDefault="002B6591" w:rsidP="002F4B11">
            <w:pPr>
              <w:pStyle w:val="Main"/>
            </w:pPr>
          </w:p>
          <w:p w14:paraId="1785622B" w14:textId="4FC75102" w:rsidR="002D49AD" w:rsidRDefault="002B6591" w:rsidP="002F4B11">
            <w:pPr>
              <w:pStyle w:val="Main"/>
            </w:pPr>
            <w:r w:rsidRPr="00CD6474">
              <w:t xml:space="preserve">Ursprünglich hatte ich geplant die Daten per Controller und Repository anzufragen, mir ist jedoch aufgefallen, dass das nicht funktioniert, da mein Projekt kein Web-Projekt ist. Glücklicherweise konnte ich auch schon Erfahrungen mit reinen Konsolenapplikationen sammeln, und konnte so das Hindernis ohne grosse Zeitverluste umgehen. </w:t>
            </w:r>
            <w:r w:rsidR="002D49AD">
              <w:t>Mit meiner aktuellen Lösung bin ich noch nicht einhundertprozentig zufrieden, ich bin jedoch froh konnte ich jetzt schon etwas funktionales schreiben</w:t>
            </w:r>
            <w:r w:rsidRPr="00CD6474">
              <w:t>.</w:t>
            </w:r>
            <w:r w:rsidR="006B0745" w:rsidRPr="00CD6474">
              <w:t xml:space="preserve"> </w:t>
            </w:r>
          </w:p>
          <w:p w14:paraId="2CAC03FB" w14:textId="088FAB5E" w:rsidR="002B6591" w:rsidRPr="00CD6474" w:rsidRDefault="006B0745" w:rsidP="002F4B11">
            <w:pPr>
              <w:pStyle w:val="Main"/>
            </w:pPr>
            <w:r w:rsidRPr="00CD6474">
              <w:t>Als Resultat d</w:t>
            </w:r>
            <w:r w:rsidR="002D49AD">
              <w:t>er</w:t>
            </w:r>
            <w:r w:rsidRPr="00CD6474">
              <w:t xml:space="preserve"> Realisation</w:t>
            </w:r>
            <w:r w:rsidR="002D49AD">
              <w:t>, dass ich keine Verwendung für meine Repositories hatte, konnte</w:t>
            </w:r>
            <w:r w:rsidRPr="00CD6474">
              <w:t xml:space="preserve"> ich alle meine bisher erstellten Repositories löschen, was etwas schade ist, mich aber nicht wirklich </w:t>
            </w:r>
            <w:r w:rsidR="00F7105B" w:rsidRPr="00CD6474">
              <w:t>zurücksetzt</w:t>
            </w:r>
            <w:r w:rsidRPr="00CD6474">
              <w:t>.</w:t>
            </w:r>
          </w:p>
          <w:p w14:paraId="3856C91A" w14:textId="77777777" w:rsidR="00F7105B" w:rsidRPr="00CD6474" w:rsidRDefault="00F7105B" w:rsidP="002F4B11">
            <w:pPr>
              <w:pStyle w:val="Main"/>
            </w:pPr>
          </w:p>
          <w:p w14:paraId="79BA835C" w14:textId="6A01A4A5" w:rsidR="000333ED" w:rsidRDefault="00F7105B" w:rsidP="002F4B11">
            <w:pPr>
              <w:pStyle w:val="Main"/>
            </w:pPr>
            <w:r w:rsidRPr="00CD6474">
              <w:t xml:space="preserve">Die Jira Zeiterfassungen verfügen lediglich über ein Startdatum, vorerst wird demnach in den Leistungserfassungen das Enddatum gleich dem Startdatum gesetzt. </w:t>
            </w:r>
            <w:r w:rsidR="000333ED" w:rsidRPr="00CD6474">
              <w:t xml:space="preserve">Mir ist aufgefallen, dass ich von den Jira Zeiterfassungen lediglich die E-Mail-Adresse des verfassenden Benutzers, das Startdatum der Zeiterfassung, die geleistete Zeit, und allfällige Kommentare abfrage, das heisst, dass Plausibilitätstests an dieser Stelle wenig Sinn </w:t>
            </w:r>
            <w:r w:rsidR="00BD7C93">
              <w:t>ergeben</w:t>
            </w:r>
            <w:r w:rsidR="000333ED" w:rsidRPr="00CD6474">
              <w:t>. Was eingebaut werden muss ist eine Warnung im Log sollte eine Zeiterfassung über 24 Stunden betragen und ein Test, ob der User Rechte hat auf das Konto zu buchen, das heisst der Plausibilitätstest Schritt des Zeitplans wird hier übersprungen.</w:t>
            </w:r>
          </w:p>
          <w:p w14:paraId="5DDABD75" w14:textId="77777777" w:rsidR="002D49AD" w:rsidRPr="00CD6474" w:rsidRDefault="002D49AD" w:rsidP="002F4B11">
            <w:pPr>
              <w:pStyle w:val="Main"/>
            </w:pPr>
          </w:p>
          <w:p w14:paraId="3FF43554" w14:textId="33898615" w:rsidR="000333ED" w:rsidRPr="00CD6474" w:rsidRDefault="000333ED" w:rsidP="002F4B11">
            <w:pPr>
              <w:pStyle w:val="Main"/>
            </w:pPr>
            <w:r w:rsidRPr="00CD6474">
              <w:t>Die anonymisierte Datenbank bereitete mir beim Test, ob Mitarbeiter berechtigt sind auf ein Projekt zu buchen etwas Schwierigkeiten, da ich meine Funktionen nicht wirklich testen konnte. Der Ablauf dieses Testes wäre wie folgt:</w:t>
            </w:r>
          </w:p>
          <w:p w14:paraId="2D64F13C" w14:textId="77777777" w:rsidR="00111880" w:rsidRDefault="00111880" w:rsidP="002F4B11">
            <w:pPr>
              <w:pStyle w:val="Main"/>
            </w:pPr>
          </w:p>
          <w:p w14:paraId="267AB1ED" w14:textId="77777777" w:rsidR="00111880" w:rsidRDefault="00111880" w:rsidP="002F4B11">
            <w:pPr>
              <w:pStyle w:val="Main"/>
            </w:pPr>
          </w:p>
          <w:p w14:paraId="2B9ADF4B" w14:textId="148752A8" w:rsidR="006E1530" w:rsidRPr="00CD6474" w:rsidRDefault="000333ED" w:rsidP="002F4B11">
            <w:pPr>
              <w:pStyle w:val="Main"/>
            </w:pPr>
            <w:r w:rsidRPr="00CD6474">
              <w:t xml:space="preserve">Die Applikation schaut, ob die E-Mail-Adresse erfassten Mitarbeiters in der </w:t>
            </w:r>
            <w:r w:rsidR="00CD6474" w:rsidRPr="00CD6474">
              <w:rPr>
                <w:rStyle w:val="TabelleZchn"/>
              </w:rPr>
              <w:t>User</w:t>
            </w:r>
            <w:r w:rsidRPr="00CD6474">
              <w:t xml:space="preserve"> Tabelle vorhanden ist, falls dem so ist, wird die Id des Mitarbeiters aus der Tabelle genommen, und es wird geschaut, ob sie in der Zwischentabelle </w:t>
            </w:r>
            <w:r w:rsidR="00CD6474" w:rsidRPr="00CD6474">
              <w:rPr>
                <w:rStyle w:val="TabelleZchn"/>
              </w:rPr>
              <w:t>Projekt-Mitarbeiter</w:t>
            </w:r>
            <w:r w:rsidRPr="00CD6474">
              <w:t xml:space="preserve"> auf die Id des Projektes gemappt ist. Stimmt das, hat der Mitarbeiter die nötigen Rechte, um auf das Projekt zu buchen. Da jedoch die Datenbank anonymisiert ist, werden die Rechte schon bei Schritt eins abgelehnt, ich musste also temporäre Fake-User anlegen, welche die E-Mail-Adressen, die in den Zeiterfassungen hinterlegt waren, enthalten. </w:t>
            </w:r>
          </w:p>
          <w:p w14:paraId="549E70A7" w14:textId="06E65EFA" w:rsidR="006E1530" w:rsidRPr="00CD6474" w:rsidRDefault="006E1530" w:rsidP="002F4B11">
            <w:pPr>
              <w:pStyle w:val="Main"/>
            </w:pPr>
            <w:r w:rsidRPr="00CD6474">
              <w:t>Ausserdem kam noch hinzu, dass ich versuchte Test Driven zu programmieren (also zuerst Unit</w:t>
            </w:r>
            <w:r w:rsidR="00CC7720">
              <w:t>-</w:t>
            </w:r>
            <w:r w:rsidRPr="00CD6474">
              <w:t>Tests schreiben, dann den Code), was sich als ziemlich schwierig herausstellte, da ich mehrere Unit</w:t>
            </w:r>
            <w:r w:rsidR="00CC7720">
              <w:t>-</w:t>
            </w:r>
            <w:r w:rsidRPr="00CD6474">
              <w:t xml:space="preserve">Tests </w:t>
            </w:r>
            <w:r w:rsidR="005C0C0F" w:rsidRPr="00CD6474">
              <w:t>hatte,</w:t>
            </w:r>
            <w:r w:rsidRPr="00CD6474">
              <w:t xml:space="preserve"> welche erst mit den Logs Sinn </w:t>
            </w:r>
            <w:r w:rsidR="00BD7C93">
              <w:t>ergeben</w:t>
            </w:r>
            <w:r w:rsidRPr="00CD6474">
              <w:t xml:space="preserve"> würden und ich noch nicht genau wusste wie ich diese umsetzen würde. </w:t>
            </w:r>
            <w:r w:rsidR="005C0C0F" w:rsidRPr="00CD6474">
              <w:t xml:space="preserve">Aus diesem Grund entschied ich mich, diese Tests </w:t>
            </w:r>
            <w:r w:rsidR="00B77351" w:rsidRPr="00CD6474">
              <w:t>so weit</w:t>
            </w:r>
            <w:r w:rsidR="005C0C0F" w:rsidRPr="00CD6474">
              <w:t xml:space="preserve"> auszuschreiben wie zu diesem Zeitpunkt möglich, sie jedoch nicht komplett fertig zu schreiben (also ohne Log Testing) und später zu ihnen zurückzukehren.</w:t>
            </w:r>
          </w:p>
          <w:p w14:paraId="1F3E2364" w14:textId="77777777" w:rsidR="00E42626" w:rsidRPr="00CD6474" w:rsidRDefault="00E42626" w:rsidP="00AF7C71">
            <w:pPr>
              <w:pStyle w:val="Main"/>
            </w:pPr>
          </w:p>
        </w:tc>
      </w:tr>
      <w:tr w:rsidR="00E42626" w:rsidRPr="00CD6474" w14:paraId="4DA4DF0D" w14:textId="77777777" w:rsidTr="00E42626">
        <w:tc>
          <w:tcPr>
            <w:tcW w:w="2233" w:type="dxa"/>
            <w:tcBorders>
              <w:top w:val="nil"/>
              <w:left w:val="nil"/>
              <w:bottom w:val="nil"/>
              <w:right w:val="nil"/>
            </w:tcBorders>
          </w:tcPr>
          <w:p w14:paraId="183E9732"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499A50CA" w14:textId="61BCE999" w:rsidR="00B77351" w:rsidRPr="00CD6474" w:rsidRDefault="00B77351" w:rsidP="005C0C0F">
            <w:pPr>
              <w:pStyle w:val="Main"/>
            </w:pPr>
            <w:r w:rsidRPr="00CD6474">
              <w:t>Positives</w:t>
            </w:r>
          </w:p>
          <w:p w14:paraId="343B1961" w14:textId="275A6C46" w:rsidR="00E42626" w:rsidRPr="00CD6474" w:rsidRDefault="005C0C0F" w:rsidP="005C0C0F">
            <w:pPr>
              <w:pStyle w:val="Main"/>
            </w:pPr>
            <w:r w:rsidRPr="00CD6474">
              <w:t>Ich bin heute umso zufriedener entschied ich mich die ersten zwei Tage etwas Überzeit zu generieren, ich bin noch immer mit gemütlichem Vorsprung vor dem Zeitplan, das erlaubt es mir, mich mehr auf die Dokumentation zu konzentrieren, ohne bei meiner Applikation in den Stress zu geraten, oder umgekehrt.</w:t>
            </w:r>
          </w:p>
          <w:p w14:paraId="127AAF79" w14:textId="21E695E4" w:rsidR="005C0C0F" w:rsidRPr="00CD6474" w:rsidRDefault="005C0C0F" w:rsidP="005C0C0F">
            <w:pPr>
              <w:pStyle w:val="Main"/>
            </w:pPr>
            <w:r w:rsidRPr="00CD6474">
              <w:t>Ich habe heute sehr viel programmiert und viel Fortschritt gemacht, jedoch glaube ich, dass es sich lohnen wird den Code gegen Ende nochmals schön zu überarbeiten.</w:t>
            </w:r>
          </w:p>
          <w:p w14:paraId="79049821" w14:textId="77777777" w:rsidR="00B77351" w:rsidRPr="00CD6474" w:rsidRDefault="00B77351" w:rsidP="005C0C0F">
            <w:pPr>
              <w:pStyle w:val="Main"/>
            </w:pPr>
          </w:p>
          <w:p w14:paraId="79622B43" w14:textId="7CCC6BF6" w:rsidR="00B77351" w:rsidRPr="00CD6474" w:rsidRDefault="00B77351" w:rsidP="005C0C0F">
            <w:pPr>
              <w:pStyle w:val="Main"/>
            </w:pPr>
            <w:r w:rsidRPr="00CD6474">
              <w:t>Den Erwartungen entsprechend</w:t>
            </w:r>
          </w:p>
          <w:p w14:paraId="1C094758" w14:textId="4ED6644D" w:rsidR="00B77351" w:rsidRPr="00CD6474" w:rsidRDefault="00B77351" w:rsidP="005C0C0F">
            <w:pPr>
              <w:pStyle w:val="Main"/>
            </w:pPr>
            <w:r w:rsidRPr="00CD6474">
              <w:t xml:space="preserve">Die </w:t>
            </w:r>
            <w:r w:rsidR="00CD6474" w:rsidRPr="00CD6474">
              <w:rPr>
                <w:rStyle w:val="TabelleZchn"/>
              </w:rPr>
              <w:t>Whitelist</w:t>
            </w:r>
            <w:r w:rsidRPr="00CD6474">
              <w:t xml:space="preserve"> Tabelle stellte sich als äusserst hilfreich heraus, ich kann mit ihr sehr einfach steuern</w:t>
            </w:r>
            <w:r w:rsidR="00BD7C93">
              <w:t>,</w:t>
            </w:r>
            <w:r w:rsidRPr="00CD6474">
              <w:t xml:space="preserve"> welche Projekte der Jira API bearbeitet werden sollen, und welche nicht.</w:t>
            </w:r>
          </w:p>
          <w:p w14:paraId="381D2A48" w14:textId="77777777" w:rsidR="00B77351" w:rsidRPr="00CD6474" w:rsidRDefault="00B77351" w:rsidP="005C0C0F">
            <w:pPr>
              <w:pStyle w:val="Main"/>
            </w:pPr>
          </w:p>
          <w:p w14:paraId="69B1DE7B" w14:textId="6AF0784F" w:rsidR="00B77351" w:rsidRPr="00CD6474" w:rsidRDefault="00B77351" w:rsidP="005C0C0F">
            <w:pPr>
              <w:pStyle w:val="Main"/>
            </w:pPr>
            <w:r w:rsidRPr="00CD6474">
              <w:t>Herausforderungen</w:t>
            </w:r>
          </w:p>
          <w:p w14:paraId="2A11C915" w14:textId="6336E20E" w:rsidR="00B77351" w:rsidRPr="00CD6474" w:rsidRDefault="00B77351" w:rsidP="005C0C0F">
            <w:pPr>
              <w:pStyle w:val="Main"/>
            </w:pPr>
            <w:r w:rsidRPr="00CD6474">
              <w:t xml:space="preserve">Da die Datenbank, welche mit dem Jira Synchronizer verbunden ist, anonymisiert ist, war es schwierig zu testen, ob Mitarbeiter berechtigt sind auf gewisse Projekte zu buchen. Ich konnte dieses Problem jedoch mit einem temporären Mitarbeiter lösen, welchen ich einfach in der </w:t>
            </w:r>
            <w:r w:rsidR="00CD6474" w:rsidRPr="00CD6474">
              <w:rPr>
                <w:rStyle w:val="TabelleZchn"/>
              </w:rPr>
              <w:t>User</w:t>
            </w:r>
            <w:r w:rsidRPr="00CD6474">
              <w:t xml:space="preserve"> Tabelle in der LEIS Datenbank eintrug.</w:t>
            </w:r>
          </w:p>
          <w:p w14:paraId="5A496B43" w14:textId="77777777" w:rsidR="00E42626" w:rsidRPr="00CD6474" w:rsidRDefault="00E42626" w:rsidP="00AF7C71">
            <w:pPr>
              <w:pStyle w:val="Main"/>
            </w:pPr>
          </w:p>
        </w:tc>
      </w:tr>
    </w:tbl>
    <w:p w14:paraId="2C4F9A1A" w14:textId="77777777" w:rsidR="002D49AD" w:rsidRDefault="002D49AD" w:rsidP="00E42626">
      <w:pPr>
        <w:pStyle w:val="Main"/>
        <w:rPr>
          <w:b/>
        </w:rPr>
      </w:pPr>
    </w:p>
    <w:p w14:paraId="619690BE" w14:textId="77777777" w:rsidR="002D49AD" w:rsidRDefault="002D49AD">
      <w:pPr>
        <w:widowControl/>
        <w:spacing w:line="240" w:lineRule="auto"/>
        <w:rPr>
          <w:rFonts w:ascii="Imago" w:hAnsi="Imago"/>
          <w:b/>
        </w:rPr>
      </w:pPr>
      <w:r>
        <w:rPr>
          <w:b/>
        </w:rPr>
        <w:br w:type="page"/>
      </w:r>
    </w:p>
    <w:p w14:paraId="490DDD46" w14:textId="04D7B064" w:rsidR="00E42626" w:rsidRPr="00CD6474" w:rsidRDefault="00E42626" w:rsidP="00E42626">
      <w:pPr>
        <w:pStyle w:val="Main"/>
      </w:pPr>
      <w:r w:rsidRPr="00CD6474">
        <w:rPr>
          <w:b/>
        </w:rPr>
        <w:t>Aufgabenliste</w:t>
      </w:r>
    </w:p>
    <w:p w14:paraId="38F08761" w14:textId="77777777" w:rsidR="004811B1" w:rsidRPr="00CD6474" w:rsidRDefault="006279DB" w:rsidP="004811B1">
      <w:pPr>
        <w:pStyle w:val="Main"/>
        <w:rPr>
          <w:color w:val="00B050"/>
        </w:rPr>
      </w:pPr>
      <w:r w:rsidRPr="00CD6474">
        <w:rPr>
          <w:noProof/>
        </w:rPr>
        <w:drawing>
          <wp:inline distT="0" distB="0" distL="0" distR="0" wp14:anchorId="4DB9F831" wp14:editId="3B1207B6">
            <wp:extent cx="6120130" cy="3857625"/>
            <wp:effectExtent l="0" t="0" r="0" b="9525"/>
            <wp:docPr id="1138082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205" name="Grafik 1" descr="Ein Bild, das Text, Screenshot, Software, Multimedia-Software enthält.&#10;&#10;Automatisch generierte Beschreibung"/>
                    <pic:cNvPicPr/>
                  </pic:nvPicPr>
                  <pic:blipFill>
                    <a:blip r:embed="rId19"/>
                    <a:stretch>
                      <a:fillRect/>
                    </a:stretch>
                  </pic:blipFill>
                  <pic:spPr>
                    <a:xfrm>
                      <a:off x="0" y="0"/>
                      <a:ext cx="6120130" cy="3857625"/>
                    </a:xfrm>
                    <a:prstGeom prst="rect">
                      <a:avLst/>
                    </a:prstGeom>
                  </pic:spPr>
                </pic:pic>
              </a:graphicData>
            </a:graphic>
          </wp:inline>
        </w:drawing>
      </w:r>
    </w:p>
    <w:p w14:paraId="2D065337" w14:textId="58F7AFA5" w:rsidR="004159C2" w:rsidRPr="00CD6474" w:rsidRDefault="004811B1" w:rsidP="004811B1">
      <w:pPr>
        <w:pStyle w:val="Beschriftung"/>
      </w:pPr>
      <w:r w:rsidRPr="00CD6474">
        <w:t xml:space="preserve">Abbildung 4 – </w:t>
      </w:r>
      <w:r>
        <w:t>4</w:t>
      </w:r>
      <w:r w:rsidRPr="00CD6474">
        <w:tab/>
        <w:t>Kanban</w:t>
      </w:r>
      <w:r>
        <w:t xml:space="preserve"> B</w:t>
      </w:r>
      <w:r w:rsidRPr="00CD6474">
        <w:t xml:space="preserve">oard Tag </w:t>
      </w:r>
      <w:r>
        <w:t>4</w:t>
      </w:r>
    </w:p>
    <w:p w14:paraId="547BF798" w14:textId="77777777" w:rsidR="002D49AD" w:rsidRDefault="002D49AD">
      <w:pPr>
        <w:widowControl/>
        <w:spacing w:line="240" w:lineRule="auto"/>
        <w:rPr>
          <w:i/>
          <w:sz w:val="36"/>
        </w:rPr>
      </w:pPr>
      <w:r>
        <w:br w:type="page"/>
      </w:r>
    </w:p>
    <w:p w14:paraId="66B32ABD" w14:textId="683BAD80" w:rsidR="004159C2" w:rsidRPr="00CD6474" w:rsidRDefault="004159C2" w:rsidP="002B4170">
      <w:pPr>
        <w:pStyle w:val="Formatvorlage1"/>
      </w:pPr>
      <w:bookmarkStart w:id="56" w:name="_Toc163198162"/>
      <w:r w:rsidRPr="00CD6474">
        <w:t xml:space="preserve">Tag 5 – </w:t>
      </w:r>
      <w:r w:rsidR="0088295B" w:rsidRPr="00CD6474">
        <w:t>Datenbank Einträge und Logging</w:t>
      </w:r>
      <w:bookmarkEnd w:id="56"/>
    </w:p>
    <w:tbl>
      <w:tblPr>
        <w:tblStyle w:val="Tabellenraster"/>
        <w:tblW w:w="0" w:type="auto"/>
        <w:tblLook w:val="04A0" w:firstRow="1" w:lastRow="0" w:firstColumn="1" w:lastColumn="0" w:noHBand="0" w:noVBand="1"/>
      </w:tblPr>
      <w:tblGrid>
        <w:gridCol w:w="2236"/>
        <w:gridCol w:w="7122"/>
      </w:tblGrid>
      <w:tr w:rsidR="00881342" w:rsidRPr="00CD6474" w14:paraId="7F3B4A9C" w14:textId="77777777" w:rsidTr="00E42626">
        <w:tc>
          <w:tcPr>
            <w:tcW w:w="2236" w:type="dxa"/>
            <w:tcBorders>
              <w:top w:val="nil"/>
              <w:left w:val="nil"/>
              <w:bottom w:val="nil"/>
              <w:right w:val="nil"/>
            </w:tcBorders>
          </w:tcPr>
          <w:p w14:paraId="06C7A41B"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3EF5276" w14:textId="507BC62F" w:rsidR="00881342" w:rsidRPr="00CD6474" w:rsidRDefault="0088295B" w:rsidP="00AD4D39">
            <w:pPr>
              <w:pStyle w:val="Main"/>
            </w:pPr>
            <w:r w:rsidRPr="00CD6474">
              <w:t>27.03.2024</w:t>
            </w:r>
          </w:p>
        </w:tc>
      </w:tr>
      <w:tr w:rsidR="00E42626" w:rsidRPr="00CD6474" w14:paraId="22B8BD78" w14:textId="77777777" w:rsidTr="00E42626">
        <w:tc>
          <w:tcPr>
            <w:tcW w:w="2233" w:type="dxa"/>
            <w:tcBorders>
              <w:top w:val="nil"/>
              <w:left w:val="nil"/>
              <w:bottom w:val="nil"/>
              <w:right w:val="nil"/>
            </w:tcBorders>
          </w:tcPr>
          <w:p w14:paraId="7ADEF260"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60541C3" w14:textId="3C0AB3DD"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204C3F4F" w14:textId="77777777" w:rsidTr="00E42626">
        <w:tc>
          <w:tcPr>
            <w:tcW w:w="2233" w:type="dxa"/>
            <w:tcBorders>
              <w:top w:val="nil"/>
              <w:left w:val="nil"/>
              <w:bottom w:val="nil"/>
              <w:right w:val="nil"/>
            </w:tcBorders>
          </w:tcPr>
          <w:p w14:paraId="24496017"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2DF80E60" w14:textId="77777777" w:rsidR="00E42626" w:rsidRPr="00CD6474" w:rsidRDefault="00E42626" w:rsidP="00AF7C71">
            <w:pPr>
              <w:pStyle w:val="Main"/>
            </w:pPr>
            <w:r w:rsidRPr="00CD6474">
              <w:t>Keine</w:t>
            </w:r>
          </w:p>
        </w:tc>
      </w:tr>
      <w:tr w:rsidR="00E42626" w:rsidRPr="00CD6474" w14:paraId="59919287" w14:textId="77777777" w:rsidTr="00E42626">
        <w:tc>
          <w:tcPr>
            <w:tcW w:w="2233" w:type="dxa"/>
            <w:tcBorders>
              <w:top w:val="nil"/>
              <w:left w:val="nil"/>
              <w:bottom w:val="nil"/>
              <w:right w:val="nil"/>
            </w:tcBorders>
          </w:tcPr>
          <w:p w14:paraId="282589A6"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31E77E0" w14:textId="77777777" w:rsidR="00E42626" w:rsidRPr="00CD6474" w:rsidRDefault="00E42626" w:rsidP="00AF7C71">
            <w:pPr>
              <w:pStyle w:val="Main"/>
            </w:pPr>
            <w:r w:rsidRPr="00CD6474">
              <w:t>Keine</w:t>
            </w:r>
          </w:p>
          <w:p w14:paraId="02E9ACA9" w14:textId="77777777" w:rsidR="00E42626" w:rsidRPr="00CD6474" w:rsidRDefault="00E42626" w:rsidP="00AF7C71">
            <w:pPr>
              <w:pStyle w:val="Main"/>
            </w:pPr>
          </w:p>
        </w:tc>
      </w:tr>
      <w:tr w:rsidR="00E42626" w:rsidRPr="00CD6474" w14:paraId="26E8B050" w14:textId="77777777" w:rsidTr="00E42626">
        <w:tc>
          <w:tcPr>
            <w:tcW w:w="2233" w:type="dxa"/>
            <w:tcBorders>
              <w:top w:val="nil"/>
              <w:left w:val="nil"/>
              <w:bottom w:val="nil"/>
              <w:right w:val="nil"/>
            </w:tcBorders>
          </w:tcPr>
          <w:p w14:paraId="40AF3BA8"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8C40068" w14:textId="7AF3F1BB" w:rsidR="009B3101" w:rsidRPr="00CD6474" w:rsidRDefault="00BD7C93" w:rsidP="00F23B1E">
            <w:pPr>
              <w:pStyle w:val="Main"/>
            </w:pPr>
            <w:r>
              <w:t>Als</w:t>
            </w:r>
            <w:r w:rsidR="009B3101" w:rsidRPr="00CD6474">
              <w:t xml:space="preserve"> ich fertig war, zu </w:t>
            </w:r>
            <w:r w:rsidR="006279DB" w:rsidRPr="00CD6474">
              <w:t>prüfen,</w:t>
            </w:r>
            <w:r w:rsidR="009B3101" w:rsidRPr="00CD6474">
              <w:t xml:space="preserve"> ob </w:t>
            </w:r>
            <w:r w:rsidR="006279DB" w:rsidRPr="00CD6474">
              <w:t xml:space="preserve">Mitarbeiter auf ihre jeweiligen Projekte die benötigten Rechte verfügen, begann ich die Daten, welche ich von der Jira REST API importierte auf meine Datenbank zu schreiben. Mir fiel hierbei auf, wie lange es dauerte, bis die Applikation ihre Daten fertig importiert hat. Ich versuchte meinen Code zu optimieren, erzielte jedoch keine begeisternden Ziele und die Laufzeit der Applikation betrug noch immer mehrere Sekunden. Während ich versuchte die Wartezeiten zu optimieren, entschied ich mich auch gleich mein Projekt zu überarbeiten und aufzuräumen. </w:t>
            </w:r>
            <w:r w:rsidR="007C6ECA" w:rsidRPr="00CD6474">
              <w:t>Es stellte sich heraus, dass das ein ziemlich grosser Aufwand wurde, aber jetzt habe ich meine saubere Architektur wieder hergestellt.</w:t>
            </w:r>
            <w:r w:rsidR="002D49AD">
              <w:t xml:space="preserve"> Im Laufe dieser Überarbeitung setzte ich Repositories erneut zum Datenmanagement ein, wobei diese Repositories anders aufgebaut waren als meine ursprünglichen Versionen.</w:t>
            </w:r>
          </w:p>
          <w:p w14:paraId="51837EAD" w14:textId="77777777" w:rsidR="00AC643E" w:rsidRPr="00CD6474" w:rsidRDefault="00AC643E" w:rsidP="009B3101">
            <w:pPr>
              <w:pStyle w:val="Main"/>
            </w:pPr>
          </w:p>
          <w:p w14:paraId="5918D37E" w14:textId="794584F9" w:rsidR="007C6ECA" w:rsidRPr="00CD6474" w:rsidRDefault="006279DB" w:rsidP="009B3101">
            <w:pPr>
              <w:pStyle w:val="Main"/>
            </w:pPr>
            <w:r w:rsidRPr="00CD6474">
              <w:t xml:space="preserve">Nach meinen Aufräumaktionen beschloss ich, das Logging für die Applikation zu realisieren. </w:t>
            </w:r>
            <w:r w:rsidR="007C6ECA" w:rsidRPr="00CD6474">
              <w:t>Während dieses Prozesses fand ich heraus, weshalb meine Applikation so langsam läuft;</w:t>
            </w:r>
            <w:r w:rsidR="006B33AA">
              <w:t xml:space="preserve"> jede Anfrage auf die Jira API dauert um einiges länger als ich erwartet hatte. Ich bin mir zu diesem Zeitpunkt nicht sicher, ob es möglich ist, die Applikation, was Laufzeit angeht, bedeutend zu optimieren.</w:t>
            </w:r>
          </w:p>
          <w:p w14:paraId="4ACFF4A1" w14:textId="1D18BD09" w:rsidR="006279DB" w:rsidRPr="00CD6474" w:rsidRDefault="007C6ECA" w:rsidP="009B3101">
            <w:pPr>
              <w:pStyle w:val="Main"/>
            </w:pPr>
            <w:r w:rsidRPr="00CD6474">
              <w:t xml:space="preserve"> </w:t>
            </w:r>
          </w:p>
        </w:tc>
      </w:tr>
      <w:tr w:rsidR="00E42626" w:rsidRPr="00CD6474" w14:paraId="073B45D7" w14:textId="77777777" w:rsidTr="00E42626">
        <w:tc>
          <w:tcPr>
            <w:tcW w:w="2233" w:type="dxa"/>
            <w:tcBorders>
              <w:top w:val="nil"/>
              <w:left w:val="nil"/>
              <w:bottom w:val="nil"/>
              <w:right w:val="nil"/>
            </w:tcBorders>
          </w:tcPr>
          <w:p w14:paraId="47C0AF26"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4821F3CC" w14:textId="20A173D0" w:rsidR="00B77351" w:rsidRPr="00CD6474" w:rsidRDefault="00B77351" w:rsidP="006279DB">
            <w:pPr>
              <w:pStyle w:val="Main"/>
            </w:pPr>
            <w:r w:rsidRPr="00CD6474">
              <w:t>Positives</w:t>
            </w:r>
          </w:p>
          <w:p w14:paraId="460C2696" w14:textId="34753CDD" w:rsidR="00E42626" w:rsidRPr="00CD6474" w:rsidRDefault="006279DB" w:rsidP="006279DB">
            <w:pPr>
              <w:pStyle w:val="Main"/>
            </w:pPr>
            <w:r w:rsidRPr="00CD6474">
              <w:t>Es hat mir sehr viel Spass gemacht den Grossteil der Applikation zu realisieren. Aktuell fehlt nur noch der Development Modus, wobei ich definitiv auch noch über meine Unit</w:t>
            </w:r>
            <w:r w:rsidR="00CC7720">
              <w:t>-</w:t>
            </w:r>
            <w:r w:rsidRPr="00CD6474">
              <w:t>Tests gehen sollte.</w:t>
            </w:r>
          </w:p>
          <w:p w14:paraId="178A8DE6" w14:textId="77777777" w:rsidR="00B77351" w:rsidRPr="00CD6474" w:rsidRDefault="00B77351" w:rsidP="006279DB">
            <w:pPr>
              <w:pStyle w:val="Main"/>
            </w:pPr>
          </w:p>
          <w:p w14:paraId="773A58A2" w14:textId="77744EE4" w:rsidR="00B77351" w:rsidRPr="00CD6474" w:rsidRDefault="00B77351" w:rsidP="006279DB">
            <w:pPr>
              <w:pStyle w:val="Main"/>
            </w:pPr>
            <w:r w:rsidRPr="00CD6474">
              <w:t>Den Erwartungen entsprechend</w:t>
            </w:r>
          </w:p>
          <w:p w14:paraId="5271C492" w14:textId="5C70769B" w:rsidR="00B77351" w:rsidRPr="00CD6474" w:rsidRDefault="00B77351" w:rsidP="006279DB">
            <w:pPr>
              <w:pStyle w:val="Main"/>
            </w:pPr>
            <w:r w:rsidRPr="00CD6474">
              <w:t xml:space="preserve">Das Logging läuft sehr flüssig, ich bin </w:t>
            </w:r>
            <w:r w:rsidR="00BD7C93">
              <w:t>äusserst</w:t>
            </w:r>
            <w:r w:rsidRPr="00CD6474">
              <w:t xml:space="preserve"> zufrieden damit</w:t>
            </w:r>
            <w:r w:rsidR="00BD7C93">
              <w:t>,</w:t>
            </w:r>
            <w:r w:rsidRPr="00CD6474">
              <w:t xml:space="preserve"> dass ich durch das Logging einen tieferen Einblick in meine Applikation und ihre Eigenheiten erhalten konnte.</w:t>
            </w:r>
          </w:p>
          <w:p w14:paraId="15C9E2C2" w14:textId="77777777" w:rsidR="00B77351" w:rsidRPr="00CD6474" w:rsidRDefault="00B77351" w:rsidP="006279DB">
            <w:pPr>
              <w:pStyle w:val="Main"/>
            </w:pPr>
          </w:p>
          <w:p w14:paraId="7220A380" w14:textId="45269C80" w:rsidR="00B77351" w:rsidRPr="00CD6474" w:rsidRDefault="00B77351" w:rsidP="006279DB">
            <w:pPr>
              <w:pStyle w:val="Main"/>
            </w:pPr>
            <w:r w:rsidRPr="00CD6474">
              <w:t>Herausforderungen</w:t>
            </w:r>
          </w:p>
          <w:p w14:paraId="669D2875" w14:textId="5037626C" w:rsidR="00B77351" w:rsidRPr="00CD6474" w:rsidRDefault="00B77351" w:rsidP="006279DB">
            <w:pPr>
              <w:pStyle w:val="Main"/>
            </w:pPr>
            <w:r w:rsidRPr="00CD6474">
              <w:t xml:space="preserve">Obwohl ich Test Driven </w:t>
            </w:r>
            <w:r w:rsidR="006D6DED">
              <w:t>zu E</w:t>
            </w:r>
            <w:r w:rsidR="006D6DED" w:rsidRPr="00CD6474">
              <w:t>ntwickel</w:t>
            </w:r>
            <w:r w:rsidR="006D6DED">
              <w:t>n versuche</w:t>
            </w:r>
            <w:r w:rsidRPr="00CD6474">
              <w:t>, lassen meine Unit</w:t>
            </w:r>
            <w:r w:rsidR="00CC7720">
              <w:t>-</w:t>
            </w:r>
            <w:r w:rsidRPr="00CD6474">
              <w:t>Tests wie sie aktuell sind noch etwas zu wünschen übrig. Ich schreibe oftmals einfach meine Tests und vergesse diese dann zu aktualisieren während des Programmierens, was manchmal dazu führt, dass einige Tests nicht mehr aktuell sind oder auf eine falsche Funktion prüfen.</w:t>
            </w:r>
          </w:p>
          <w:p w14:paraId="5B3123E7" w14:textId="77777777" w:rsidR="00E42626" w:rsidRPr="00CD6474" w:rsidRDefault="00E42626" w:rsidP="00AF7C71">
            <w:pPr>
              <w:pStyle w:val="Main"/>
            </w:pPr>
          </w:p>
        </w:tc>
      </w:tr>
    </w:tbl>
    <w:p w14:paraId="1D334113" w14:textId="77777777" w:rsidR="00B77351" w:rsidRPr="00CD6474" w:rsidRDefault="00B77351" w:rsidP="00E42626">
      <w:pPr>
        <w:pStyle w:val="Main"/>
        <w:rPr>
          <w:b/>
        </w:rPr>
      </w:pPr>
    </w:p>
    <w:p w14:paraId="05CAC18D" w14:textId="77777777" w:rsidR="00B77351" w:rsidRPr="00CD6474" w:rsidRDefault="00B77351">
      <w:pPr>
        <w:widowControl/>
        <w:spacing w:line="240" w:lineRule="auto"/>
        <w:rPr>
          <w:rFonts w:ascii="Imago" w:hAnsi="Imago"/>
          <w:b/>
        </w:rPr>
      </w:pPr>
      <w:r w:rsidRPr="00CD6474">
        <w:rPr>
          <w:b/>
        </w:rPr>
        <w:br w:type="page"/>
      </w:r>
    </w:p>
    <w:p w14:paraId="07F2F252" w14:textId="5254443D" w:rsidR="00E42626" w:rsidRPr="00CD6474" w:rsidRDefault="00E42626" w:rsidP="00E42626">
      <w:pPr>
        <w:pStyle w:val="Main"/>
      </w:pPr>
      <w:r w:rsidRPr="00CD6474">
        <w:rPr>
          <w:b/>
        </w:rPr>
        <w:t>Aufgabenliste</w:t>
      </w:r>
    </w:p>
    <w:p w14:paraId="311A3877" w14:textId="77777777" w:rsidR="004811B1" w:rsidRPr="00CD6474" w:rsidRDefault="00116F82" w:rsidP="004811B1">
      <w:pPr>
        <w:pStyle w:val="Main"/>
        <w:rPr>
          <w:color w:val="00B050"/>
        </w:rPr>
      </w:pPr>
      <w:r w:rsidRPr="00CD6474">
        <w:rPr>
          <w:noProof/>
        </w:rPr>
        <w:drawing>
          <wp:inline distT="0" distB="0" distL="0" distR="0" wp14:anchorId="2BA05E1C" wp14:editId="30E66EE0">
            <wp:extent cx="6120130" cy="3868420"/>
            <wp:effectExtent l="0" t="0" r="0" b="0"/>
            <wp:docPr id="83341204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2044" name="Grafik 1" descr="Ein Bild, das Text, Screenshot, Software, Multimedia-Software enthält.&#10;&#10;Automatisch generierte Beschreibung"/>
                    <pic:cNvPicPr/>
                  </pic:nvPicPr>
                  <pic:blipFill>
                    <a:blip r:embed="rId20"/>
                    <a:stretch>
                      <a:fillRect/>
                    </a:stretch>
                  </pic:blipFill>
                  <pic:spPr>
                    <a:xfrm>
                      <a:off x="0" y="0"/>
                      <a:ext cx="6120130" cy="3868420"/>
                    </a:xfrm>
                    <a:prstGeom prst="rect">
                      <a:avLst/>
                    </a:prstGeom>
                  </pic:spPr>
                </pic:pic>
              </a:graphicData>
            </a:graphic>
          </wp:inline>
        </w:drawing>
      </w:r>
    </w:p>
    <w:p w14:paraId="55F4F9CE" w14:textId="33EC763B" w:rsidR="004811B1" w:rsidRPr="00CD6474" w:rsidRDefault="004811B1" w:rsidP="004811B1">
      <w:pPr>
        <w:pStyle w:val="Beschriftung"/>
      </w:pPr>
      <w:r w:rsidRPr="00CD6474">
        <w:t xml:space="preserve">Abbildung 4 – </w:t>
      </w:r>
      <w:r>
        <w:t>5</w:t>
      </w:r>
      <w:r w:rsidRPr="00CD6474">
        <w:tab/>
        <w:t>Kanban</w:t>
      </w:r>
      <w:r>
        <w:t xml:space="preserve"> B</w:t>
      </w:r>
      <w:r w:rsidRPr="00CD6474">
        <w:t xml:space="preserve">oard Tag </w:t>
      </w:r>
      <w:r>
        <w:t>5</w:t>
      </w:r>
    </w:p>
    <w:p w14:paraId="5E2BF059" w14:textId="3220461A" w:rsidR="004159C2" w:rsidRPr="00CD6474" w:rsidRDefault="004159C2" w:rsidP="00116F82">
      <w:pPr>
        <w:pStyle w:val="Main"/>
      </w:pPr>
      <w:r w:rsidRPr="00CD6474">
        <w:br w:type="page"/>
      </w:r>
    </w:p>
    <w:p w14:paraId="56B06125" w14:textId="196E2F17" w:rsidR="004159C2" w:rsidRPr="00CD6474" w:rsidRDefault="004159C2" w:rsidP="002B4170">
      <w:pPr>
        <w:pStyle w:val="Formatvorlage1"/>
      </w:pPr>
      <w:bookmarkStart w:id="57" w:name="_Toc163198163"/>
      <w:r w:rsidRPr="00CD6474">
        <w:t xml:space="preserve">Tag 6 – </w:t>
      </w:r>
      <w:r w:rsidR="00C14330" w:rsidRPr="00CD6474">
        <w:t>Testing und Development Modus</w:t>
      </w:r>
      <w:bookmarkEnd w:id="57"/>
    </w:p>
    <w:tbl>
      <w:tblPr>
        <w:tblStyle w:val="Tabellenraster"/>
        <w:tblW w:w="0" w:type="auto"/>
        <w:tblLook w:val="04A0" w:firstRow="1" w:lastRow="0" w:firstColumn="1" w:lastColumn="0" w:noHBand="0" w:noVBand="1"/>
      </w:tblPr>
      <w:tblGrid>
        <w:gridCol w:w="2236"/>
        <w:gridCol w:w="7122"/>
      </w:tblGrid>
      <w:tr w:rsidR="00881342" w:rsidRPr="00CD6474" w14:paraId="256DEC2F" w14:textId="77777777" w:rsidTr="00111880">
        <w:tc>
          <w:tcPr>
            <w:tcW w:w="2236" w:type="dxa"/>
            <w:tcBorders>
              <w:top w:val="nil"/>
              <w:left w:val="nil"/>
              <w:bottom w:val="nil"/>
              <w:right w:val="nil"/>
            </w:tcBorders>
          </w:tcPr>
          <w:p w14:paraId="142808F4"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22" w:type="dxa"/>
            <w:tcBorders>
              <w:top w:val="nil"/>
              <w:left w:val="nil"/>
              <w:bottom w:val="nil"/>
              <w:right w:val="nil"/>
            </w:tcBorders>
          </w:tcPr>
          <w:p w14:paraId="5EEC2C57" w14:textId="099D3120" w:rsidR="00881342" w:rsidRPr="00CD6474" w:rsidRDefault="00C14330" w:rsidP="00AD4D39">
            <w:pPr>
              <w:pStyle w:val="Main"/>
            </w:pPr>
            <w:r w:rsidRPr="00CD6474">
              <w:t>28</w:t>
            </w:r>
            <w:r w:rsidR="009F51A9" w:rsidRPr="00CD6474">
              <w:t>.</w:t>
            </w:r>
            <w:r w:rsidRPr="00CD6474">
              <w:t>03</w:t>
            </w:r>
            <w:r w:rsidR="009F51A9" w:rsidRPr="00CD6474">
              <w:t>.</w:t>
            </w:r>
            <w:r w:rsidRPr="00CD6474">
              <w:t>2024</w:t>
            </w:r>
          </w:p>
        </w:tc>
      </w:tr>
      <w:tr w:rsidR="00E42626" w:rsidRPr="00CD6474" w14:paraId="5CAC2426" w14:textId="77777777" w:rsidTr="00111880">
        <w:tc>
          <w:tcPr>
            <w:tcW w:w="2236" w:type="dxa"/>
            <w:tcBorders>
              <w:top w:val="nil"/>
              <w:left w:val="nil"/>
              <w:bottom w:val="nil"/>
              <w:right w:val="nil"/>
            </w:tcBorders>
          </w:tcPr>
          <w:p w14:paraId="735AC2D1"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BF0B712" w14:textId="6624F4A8"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0CFEE040" w14:textId="77777777" w:rsidTr="00111880">
        <w:tc>
          <w:tcPr>
            <w:tcW w:w="2236" w:type="dxa"/>
            <w:tcBorders>
              <w:top w:val="nil"/>
              <w:left w:val="nil"/>
              <w:bottom w:val="nil"/>
              <w:right w:val="nil"/>
            </w:tcBorders>
          </w:tcPr>
          <w:p w14:paraId="52F3B45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A59AAEB" w14:textId="77777777" w:rsidR="00E42626" w:rsidRPr="00CD6474" w:rsidRDefault="00E42626" w:rsidP="00AF7C71">
            <w:pPr>
              <w:pStyle w:val="Main"/>
            </w:pPr>
            <w:r w:rsidRPr="00CD6474">
              <w:t>Keine</w:t>
            </w:r>
          </w:p>
        </w:tc>
      </w:tr>
      <w:tr w:rsidR="00E42626" w:rsidRPr="00CD6474" w14:paraId="566BD9FD" w14:textId="77777777" w:rsidTr="00111880">
        <w:tc>
          <w:tcPr>
            <w:tcW w:w="2236" w:type="dxa"/>
            <w:tcBorders>
              <w:top w:val="nil"/>
              <w:left w:val="nil"/>
              <w:bottom w:val="nil"/>
              <w:right w:val="nil"/>
            </w:tcBorders>
          </w:tcPr>
          <w:p w14:paraId="28EDB9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2FD393F" w14:textId="77777777" w:rsidR="00E42626" w:rsidRPr="00CD6474" w:rsidRDefault="00E42626" w:rsidP="00AF7C71">
            <w:pPr>
              <w:pStyle w:val="Main"/>
            </w:pPr>
            <w:r w:rsidRPr="00CD6474">
              <w:t>Keine</w:t>
            </w:r>
          </w:p>
          <w:p w14:paraId="078A0EF1" w14:textId="77777777" w:rsidR="00E42626" w:rsidRPr="00CD6474" w:rsidRDefault="00E42626" w:rsidP="00AF7C71">
            <w:pPr>
              <w:pStyle w:val="Main"/>
            </w:pPr>
          </w:p>
        </w:tc>
      </w:tr>
      <w:tr w:rsidR="00E42626" w:rsidRPr="00CD6474" w14:paraId="236D7136" w14:textId="77777777" w:rsidTr="00111880">
        <w:tc>
          <w:tcPr>
            <w:tcW w:w="2236" w:type="dxa"/>
            <w:tcBorders>
              <w:top w:val="nil"/>
              <w:left w:val="nil"/>
              <w:bottom w:val="nil"/>
              <w:right w:val="nil"/>
            </w:tcBorders>
          </w:tcPr>
          <w:p w14:paraId="02969FB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17DA8C1F" w14:textId="77777777" w:rsidR="006B33AA" w:rsidRDefault="00BD7C93" w:rsidP="00E97699">
            <w:pPr>
              <w:pStyle w:val="Main"/>
            </w:pPr>
            <w:r>
              <w:t>Heute entschied ich mich als Erstes</w:t>
            </w:r>
            <w:r w:rsidR="00E97699" w:rsidRPr="00CD6474">
              <w:t xml:space="preserve"> die Unit</w:t>
            </w:r>
            <w:r w:rsidR="00CC7720">
              <w:t>-</w:t>
            </w:r>
            <w:r w:rsidR="00E97699" w:rsidRPr="00CD6474">
              <w:t>Tests für die Applikation zu überarbeiten</w:t>
            </w:r>
            <w:r w:rsidR="006B33AA">
              <w:t xml:space="preserve">. Ich orientierte mich bei meinen Unit-Tests zum Grossteil an den Dokumentationen meiner Test Tools. Das neu gesammelte Wissen und die nähere Vertrautheit mit meinen Tools führten dazu, </w:t>
            </w:r>
            <w:r w:rsidR="009A175F" w:rsidRPr="00CD6474">
              <w:t xml:space="preserve">dass ich einen Grossteil </w:t>
            </w:r>
            <w:r w:rsidR="006B33AA">
              <w:t>meiner bisherigen Unit-Tests</w:t>
            </w:r>
            <w:r w:rsidR="009A175F" w:rsidRPr="00CD6474">
              <w:t xml:space="preserve"> neu schrieb</w:t>
            </w:r>
            <w:r w:rsidR="006B33AA">
              <w:t>.</w:t>
            </w:r>
          </w:p>
          <w:p w14:paraId="566B5BFA" w14:textId="5BBF7BBD" w:rsidR="006B33AA" w:rsidRDefault="006B33AA" w:rsidP="006B33AA">
            <w:pPr>
              <w:pStyle w:val="Main"/>
            </w:pPr>
            <w:r>
              <w:t xml:space="preserve">Ein weiterer Grund für meine Entscheidung, alle Tests neu zu schreiben, war, dass ich die bestehenden Tests während der Weiterentwicklung der Applikation nicht richtig mitführte und insbesondere, als ich die Architektur neu baute, einige davon obsolet wurden oder so geschrieben </w:t>
            </w:r>
            <w:r w:rsidR="0047620F">
              <w:t>waren,</w:t>
            </w:r>
            <w:r>
              <w:t xml:space="preserve"> dass sie nicht mehr in die Applikation passten.</w:t>
            </w:r>
          </w:p>
          <w:p w14:paraId="677A2364" w14:textId="51BA820A" w:rsidR="00E42626" w:rsidRPr="00CD6474" w:rsidRDefault="009A175F" w:rsidP="006B33AA">
            <w:pPr>
              <w:pStyle w:val="Main"/>
            </w:pPr>
            <w:r w:rsidRPr="00CD6474">
              <w:t>Ich entschied mich bei den Tests möglichst jede öffentliche Methode zu testen</w:t>
            </w:r>
            <w:r w:rsidR="006B33AA">
              <w:t>.</w:t>
            </w:r>
            <w:r w:rsidRPr="00CD6474">
              <w:t xml:space="preserve"> </w:t>
            </w:r>
            <w:r w:rsidR="006B33AA">
              <w:t>G</w:t>
            </w:r>
            <w:r w:rsidRPr="00CD6474">
              <w:t xml:space="preserve">emockt wurden die Jira API sowie die Repositories der Applikation, sodass bei den Methoden, welche die Jira API oder ein Repository aufrufen einfach getestet wurde, ob sie die Daten überhaupt abfragen und wenn ja, ob </w:t>
            </w:r>
            <w:r w:rsidR="006B33AA">
              <w:t>mit den erhaltenen Daten richtig umgegangen wird.</w:t>
            </w:r>
            <w:r w:rsidRPr="00CD6474">
              <w:t xml:space="preserve"> </w:t>
            </w:r>
          </w:p>
          <w:p w14:paraId="50B9878E" w14:textId="77777777" w:rsidR="009A175F" w:rsidRPr="00CD6474" w:rsidRDefault="009A175F" w:rsidP="00E97699">
            <w:pPr>
              <w:pStyle w:val="Main"/>
            </w:pPr>
          </w:p>
          <w:p w14:paraId="4A9CE2CA" w14:textId="292A68F5" w:rsidR="009A175F" w:rsidRDefault="009A175F" w:rsidP="00E97699">
            <w:pPr>
              <w:pStyle w:val="Main"/>
            </w:pPr>
            <w:r w:rsidRPr="00CD6474">
              <w:t xml:space="preserve">Nach der Entwicklung der </w:t>
            </w:r>
            <w:r w:rsidR="0047620F">
              <w:t>Unit-</w:t>
            </w:r>
            <w:r w:rsidRPr="00CD6474">
              <w:t xml:space="preserve">Tests ergänzte ich die Applikation um einen Development Modus, welcher über ein Flag beim Aufrufen der Applikation eingestellt werden kann. Im Development Modus werden alle Daten auf einen in den Appsettings definierten User gespeichert, statt auf die User, welche die Daten in der Jira API tatsächlich abgespeichert haben. </w:t>
            </w:r>
          </w:p>
          <w:p w14:paraId="0D57EE09" w14:textId="77777777" w:rsidR="0047620F" w:rsidRDefault="0047620F" w:rsidP="00E97699">
            <w:pPr>
              <w:pStyle w:val="Main"/>
            </w:pPr>
          </w:p>
          <w:p w14:paraId="7E74EC68" w14:textId="6289BB1A" w:rsidR="0047620F" w:rsidRPr="00CD6474" w:rsidRDefault="0047620F" w:rsidP="00E97699">
            <w:pPr>
              <w:pStyle w:val="Main"/>
            </w:pPr>
            <w:r>
              <w:t>Als ich zufrieden war mit meinem Development Modus, erstellte ich mehrere End-to-end Tests, mir fiel auf, dass, da meine Applikation eine reine Konsolenapplikation ist, keine weiteren manuellen Tests nötig sind, da alle Funktionen untereinander durch Unit-Tests abgedeckt werden können, und die einzig möglichen manuellen Tests, End-to-end Tests sind.</w:t>
            </w:r>
          </w:p>
          <w:p w14:paraId="53ACB375" w14:textId="77777777" w:rsidR="00E42626" w:rsidRPr="00CD6474" w:rsidRDefault="00E42626" w:rsidP="00AF7C71">
            <w:pPr>
              <w:pStyle w:val="Main"/>
            </w:pPr>
          </w:p>
        </w:tc>
      </w:tr>
    </w:tbl>
    <w:p w14:paraId="6875E3B4" w14:textId="77777777" w:rsidR="00111880" w:rsidRDefault="00111880">
      <w:r>
        <w:br w:type="page"/>
      </w:r>
    </w:p>
    <w:tbl>
      <w:tblPr>
        <w:tblStyle w:val="Tabellenraster"/>
        <w:tblW w:w="0" w:type="auto"/>
        <w:tblLook w:val="04A0" w:firstRow="1" w:lastRow="0" w:firstColumn="1" w:lastColumn="0" w:noHBand="0" w:noVBand="1"/>
      </w:tblPr>
      <w:tblGrid>
        <w:gridCol w:w="2236"/>
        <w:gridCol w:w="7122"/>
      </w:tblGrid>
      <w:tr w:rsidR="00E42626" w:rsidRPr="00CD6474" w14:paraId="61020D5C" w14:textId="77777777" w:rsidTr="00111880">
        <w:tc>
          <w:tcPr>
            <w:tcW w:w="2236" w:type="dxa"/>
            <w:tcBorders>
              <w:top w:val="nil"/>
              <w:left w:val="nil"/>
              <w:bottom w:val="nil"/>
              <w:right w:val="nil"/>
            </w:tcBorders>
          </w:tcPr>
          <w:p w14:paraId="389CF910" w14:textId="18E37115"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27B0EC9F" w14:textId="086E9CE3" w:rsidR="00B77351" w:rsidRPr="00CD6474" w:rsidRDefault="00B77351" w:rsidP="009A175F">
            <w:pPr>
              <w:pStyle w:val="Main"/>
            </w:pPr>
            <w:r w:rsidRPr="00CD6474">
              <w:t>Positives</w:t>
            </w:r>
          </w:p>
          <w:p w14:paraId="0F1CB87F" w14:textId="3279CF52" w:rsidR="00A074B3" w:rsidRPr="00CD6474" w:rsidRDefault="00B77351" w:rsidP="00B77351">
            <w:pPr>
              <w:pStyle w:val="Main"/>
            </w:pPr>
            <w:r w:rsidRPr="00CD6474">
              <w:t>Ich konnte meine Unit</w:t>
            </w:r>
            <w:r w:rsidR="00CC7720">
              <w:t>-</w:t>
            </w:r>
            <w:r w:rsidRPr="00CD6474">
              <w:t xml:space="preserve">Tests heute auf einen zufrieden stellenden Stand aktualisieren, ich </w:t>
            </w:r>
            <w:r w:rsidR="00111880" w:rsidRPr="00CD6474">
              <w:t>teste,</w:t>
            </w:r>
            <w:r w:rsidRPr="00CD6474">
              <w:t xml:space="preserve"> soweit ich das beurteilen </w:t>
            </w:r>
            <w:r w:rsidR="00E04306" w:rsidRPr="00CD6474">
              <w:t>kann,</w:t>
            </w:r>
            <w:r w:rsidRPr="00CD6474">
              <w:t xml:space="preserve"> aktuell jede Methode der Applikation und habe eine äusserst gute Code Coverage.</w:t>
            </w:r>
          </w:p>
          <w:p w14:paraId="6B8D7C5A" w14:textId="1EF4EB52" w:rsidR="00B77351" w:rsidRPr="00CD6474" w:rsidRDefault="00B77351" w:rsidP="00B77351">
            <w:pPr>
              <w:pStyle w:val="Main"/>
            </w:pPr>
            <w:r w:rsidRPr="00CD6474">
              <w:t>Mir ist auch aufgefallen, dass wenn ich meine Tests separat von der Applikation entwickle, ich um einiges schneller bei der Entwicklung bin. Ich möchte mir jedoch trotzdem angewöhnen meine Tests vor der Entwicklungsarbeit zu schreiben und parallel zum Entwickeln zu aktualisieren, da ich vermute, dass ich mit genügend Übung die Tests ohne Zeitverluste parallel zum restlichen Code entwickeln kann.</w:t>
            </w:r>
          </w:p>
          <w:p w14:paraId="592AADC5" w14:textId="77777777" w:rsidR="00B77351" w:rsidRPr="00CD6474" w:rsidRDefault="00B77351" w:rsidP="00B77351">
            <w:pPr>
              <w:pStyle w:val="Main"/>
            </w:pPr>
          </w:p>
          <w:p w14:paraId="5DBE3DF5" w14:textId="19FEC104" w:rsidR="00B77351" w:rsidRPr="00CD6474" w:rsidRDefault="00B77351" w:rsidP="00B77351">
            <w:pPr>
              <w:pStyle w:val="Main"/>
            </w:pPr>
            <w:r w:rsidRPr="00CD6474">
              <w:t>Den Erwartungen entsprechend</w:t>
            </w:r>
          </w:p>
          <w:p w14:paraId="4F71EF9C" w14:textId="2112CFB5" w:rsidR="00E42626" w:rsidRPr="00CD6474" w:rsidRDefault="00B77351" w:rsidP="00E04306">
            <w:pPr>
              <w:pStyle w:val="Main"/>
              <w:jc w:val="left"/>
            </w:pPr>
            <w:r w:rsidRPr="00CD6474">
              <w:t>Die Applikation, um einen Development Modus zu erweitern war ziemlich simpel und konnte ziemlich schnell erledigt werden.</w:t>
            </w:r>
          </w:p>
        </w:tc>
      </w:tr>
    </w:tbl>
    <w:p w14:paraId="45496D73" w14:textId="7628DE42" w:rsidR="00B77351" w:rsidRPr="00CD6474" w:rsidRDefault="00B77351">
      <w:pPr>
        <w:widowControl/>
        <w:spacing w:line="240" w:lineRule="auto"/>
        <w:rPr>
          <w:rFonts w:ascii="Imago" w:hAnsi="Imago"/>
          <w:b/>
        </w:rPr>
      </w:pPr>
    </w:p>
    <w:p w14:paraId="26C76C86" w14:textId="4413C3C0" w:rsidR="00E42626" w:rsidRPr="00CD6474" w:rsidRDefault="00E42626" w:rsidP="00E42626">
      <w:pPr>
        <w:pStyle w:val="Main"/>
      </w:pPr>
      <w:r w:rsidRPr="00CD6474">
        <w:rPr>
          <w:b/>
        </w:rPr>
        <w:t>Aufgabenliste</w:t>
      </w:r>
    </w:p>
    <w:p w14:paraId="11807DAB" w14:textId="77777777" w:rsidR="004811B1" w:rsidRPr="00CD6474" w:rsidRDefault="00C14330" w:rsidP="004811B1">
      <w:pPr>
        <w:pStyle w:val="Main"/>
        <w:rPr>
          <w:color w:val="00B050"/>
        </w:rPr>
      </w:pPr>
      <w:r w:rsidRPr="00CD6474">
        <w:rPr>
          <w:noProof/>
        </w:rPr>
        <w:drawing>
          <wp:inline distT="0" distB="0" distL="0" distR="0" wp14:anchorId="19E98B16" wp14:editId="55D6C777">
            <wp:extent cx="6120130" cy="3870325"/>
            <wp:effectExtent l="0" t="0" r="0" b="0"/>
            <wp:docPr id="148417268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72681" name="Grafik 1" descr="Ein Bild, das Text, Screenshot, Software, Multimedia-Software enthält.&#10;&#10;Automatisch generierte Beschreibung"/>
                    <pic:cNvPicPr/>
                  </pic:nvPicPr>
                  <pic:blipFill>
                    <a:blip r:embed="rId21"/>
                    <a:stretch>
                      <a:fillRect/>
                    </a:stretch>
                  </pic:blipFill>
                  <pic:spPr>
                    <a:xfrm>
                      <a:off x="0" y="0"/>
                      <a:ext cx="6120130" cy="3870325"/>
                    </a:xfrm>
                    <a:prstGeom prst="rect">
                      <a:avLst/>
                    </a:prstGeom>
                  </pic:spPr>
                </pic:pic>
              </a:graphicData>
            </a:graphic>
          </wp:inline>
        </w:drawing>
      </w:r>
    </w:p>
    <w:p w14:paraId="0961C07F" w14:textId="111B81CA" w:rsidR="004811B1" w:rsidRPr="00CD6474" w:rsidRDefault="004811B1" w:rsidP="004811B1">
      <w:pPr>
        <w:pStyle w:val="Beschriftung"/>
      </w:pPr>
      <w:r w:rsidRPr="00CD6474">
        <w:t xml:space="preserve">Abbildung 4 – </w:t>
      </w:r>
      <w:r>
        <w:t>6</w:t>
      </w:r>
      <w:r w:rsidRPr="00CD6474">
        <w:tab/>
        <w:t>Kanban</w:t>
      </w:r>
      <w:r>
        <w:t xml:space="preserve"> B</w:t>
      </w:r>
      <w:r w:rsidRPr="00CD6474">
        <w:t xml:space="preserve">oard Tag </w:t>
      </w:r>
      <w:r>
        <w:t>6</w:t>
      </w:r>
    </w:p>
    <w:p w14:paraId="4B9B0BF3" w14:textId="06228488" w:rsidR="00E42626" w:rsidRPr="00CD6474" w:rsidRDefault="00E42626" w:rsidP="00E42626">
      <w:pPr>
        <w:pStyle w:val="Main"/>
      </w:pPr>
    </w:p>
    <w:p w14:paraId="124DCDBD" w14:textId="77777777" w:rsidR="00881342" w:rsidRPr="00CD6474" w:rsidRDefault="00881342" w:rsidP="00881342">
      <w:pPr>
        <w:pStyle w:val="Main"/>
      </w:pPr>
    </w:p>
    <w:p w14:paraId="16F77110" w14:textId="3A10BDA8" w:rsidR="004159C2" w:rsidRPr="00CD6474" w:rsidRDefault="004159C2" w:rsidP="00262562">
      <w:pPr>
        <w:pStyle w:val="Main"/>
      </w:pPr>
      <w:r w:rsidRPr="00CD6474">
        <w:br w:type="page"/>
      </w:r>
    </w:p>
    <w:p w14:paraId="2DB93E0B" w14:textId="31D80C9E" w:rsidR="004159C2" w:rsidRPr="00CD6474" w:rsidRDefault="004159C2" w:rsidP="002B4170">
      <w:pPr>
        <w:pStyle w:val="Formatvorlage1"/>
      </w:pPr>
      <w:bookmarkStart w:id="58" w:name="_Toc163198164"/>
      <w:r w:rsidRPr="00CD6474">
        <w:t xml:space="preserve">Tag 7 – </w:t>
      </w:r>
      <w:r w:rsidR="00A074B3" w:rsidRPr="00CD6474">
        <w:t>Dokumentation</w:t>
      </w:r>
      <w:bookmarkEnd w:id="58"/>
    </w:p>
    <w:tbl>
      <w:tblPr>
        <w:tblStyle w:val="Tabellenraster"/>
        <w:tblW w:w="0" w:type="auto"/>
        <w:tblLook w:val="04A0" w:firstRow="1" w:lastRow="0" w:firstColumn="1" w:lastColumn="0" w:noHBand="0" w:noVBand="1"/>
      </w:tblPr>
      <w:tblGrid>
        <w:gridCol w:w="2236"/>
        <w:gridCol w:w="7122"/>
      </w:tblGrid>
      <w:tr w:rsidR="00881342" w:rsidRPr="00CD6474" w14:paraId="5BE9468C" w14:textId="77777777" w:rsidTr="00E42626">
        <w:tc>
          <w:tcPr>
            <w:tcW w:w="2236" w:type="dxa"/>
            <w:tcBorders>
              <w:top w:val="nil"/>
              <w:left w:val="nil"/>
              <w:bottom w:val="nil"/>
              <w:right w:val="nil"/>
            </w:tcBorders>
          </w:tcPr>
          <w:p w14:paraId="01261EC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E7865E1" w14:textId="6EDF5C78" w:rsidR="00881342" w:rsidRPr="00CD6474" w:rsidRDefault="00A074B3" w:rsidP="00AD4D39">
            <w:pPr>
              <w:pStyle w:val="Main"/>
            </w:pPr>
            <w:r w:rsidRPr="00CD6474">
              <w:t>02</w:t>
            </w:r>
            <w:r w:rsidR="009F51A9" w:rsidRPr="00CD6474">
              <w:t>.</w:t>
            </w:r>
            <w:r w:rsidRPr="00CD6474">
              <w:t>04</w:t>
            </w:r>
            <w:r w:rsidR="009F51A9" w:rsidRPr="00CD6474">
              <w:t>.</w:t>
            </w:r>
            <w:r w:rsidRPr="00CD6474">
              <w:t>2024</w:t>
            </w:r>
          </w:p>
        </w:tc>
      </w:tr>
      <w:tr w:rsidR="00E42626" w:rsidRPr="00CD6474" w14:paraId="5E9315A1" w14:textId="77777777" w:rsidTr="00E42626">
        <w:tc>
          <w:tcPr>
            <w:tcW w:w="2233" w:type="dxa"/>
            <w:tcBorders>
              <w:top w:val="nil"/>
              <w:left w:val="nil"/>
              <w:bottom w:val="nil"/>
              <w:right w:val="nil"/>
            </w:tcBorders>
          </w:tcPr>
          <w:p w14:paraId="5864D0F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2EB13034" w14:textId="0C2E55BB" w:rsidR="00E42626" w:rsidRPr="00CD6474" w:rsidRDefault="00A074B3" w:rsidP="00AF7C71">
            <w:pPr>
              <w:pStyle w:val="Main"/>
            </w:pPr>
            <w:r w:rsidRPr="00CD6474">
              <w:rPr>
                <w:color w:val="92D050"/>
              </w:rPr>
              <w:sym w:font="Wingdings 2" w:char="F097"/>
            </w:r>
            <w:r w:rsidRPr="00CD6474">
              <w:t xml:space="preserve"> Vor dem Zeitplan</w:t>
            </w:r>
          </w:p>
        </w:tc>
      </w:tr>
      <w:tr w:rsidR="00E42626" w:rsidRPr="00CD6474" w14:paraId="18F37DB0" w14:textId="77777777" w:rsidTr="00E42626">
        <w:tc>
          <w:tcPr>
            <w:tcW w:w="2233" w:type="dxa"/>
            <w:tcBorders>
              <w:top w:val="nil"/>
              <w:left w:val="nil"/>
              <w:bottom w:val="nil"/>
              <w:right w:val="nil"/>
            </w:tcBorders>
          </w:tcPr>
          <w:p w14:paraId="4BB19A0E"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776FD962" w14:textId="77777777" w:rsidR="00E42626" w:rsidRPr="00CD6474" w:rsidRDefault="00E42626" w:rsidP="00AF7C71">
            <w:pPr>
              <w:pStyle w:val="Main"/>
            </w:pPr>
            <w:r w:rsidRPr="00CD6474">
              <w:t>Keine</w:t>
            </w:r>
          </w:p>
        </w:tc>
      </w:tr>
      <w:tr w:rsidR="00E42626" w:rsidRPr="00CD6474" w14:paraId="54A2B0D2" w14:textId="77777777" w:rsidTr="00E42626">
        <w:tc>
          <w:tcPr>
            <w:tcW w:w="2233" w:type="dxa"/>
            <w:tcBorders>
              <w:top w:val="nil"/>
              <w:left w:val="nil"/>
              <w:bottom w:val="nil"/>
              <w:right w:val="nil"/>
            </w:tcBorders>
          </w:tcPr>
          <w:p w14:paraId="502990CB"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5A49D00" w14:textId="77777777" w:rsidR="00E42626" w:rsidRPr="00CD6474" w:rsidRDefault="00E42626" w:rsidP="00AF7C71">
            <w:pPr>
              <w:pStyle w:val="Main"/>
            </w:pPr>
            <w:r w:rsidRPr="00CD6474">
              <w:t>Keine</w:t>
            </w:r>
          </w:p>
          <w:p w14:paraId="7728005C" w14:textId="77777777" w:rsidR="00E42626" w:rsidRPr="00CD6474" w:rsidRDefault="00E42626" w:rsidP="00AF7C71">
            <w:pPr>
              <w:pStyle w:val="Main"/>
            </w:pPr>
          </w:p>
        </w:tc>
      </w:tr>
      <w:tr w:rsidR="00E42626" w:rsidRPr="00CD6474" w14:paraId="2A63E1A6" w14:textId="77777777" w:rsidTr="00E42626">
        <w:tc>
          <w:tcPr>
            <w:tcW w:w="2233" w:type="dxa"/>
            <w:tcBorders>
              <w:top w:val="nil"/>
              <w:left w:val="nil"/>
              <w:bottom w:val="nil"/>
              <w:right w:val="nil"/>
            </w:tcBorders>
          </w:tcPr>
          <w:p w14:paraId="00665B9C"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1D511B0" w14:textId="63F3C3AF" w:rsidR="00E42626" w:rsidRDefault="00BD7C93" w:rsidP="00A074B3">
            <w:pPr>
              <w:pStyle w:val="Main"/>
            </w:pPr>
            <w:r>
              <w:t>H</w:t>
            </w:r>
            <w:r w:rsidR="00A074B3" w:rsidRPr="00CD6474">
              <w:t>eute Morgen</w:t>
            </w:r>
            <w:r>
              <w:t xml:space="preserve"> vervollständigte ich</w:t>
            </w:r>
            <w:r w:rsidR="00A074B3" w:rsidRPr="00CD6474">
              <w:t xml:space="preserve"> das Arbeitsjournal des letzten Tages, da ich dieses erst gegen Tagesende begonnen ha</w:t>
            </w:r>
            <w:r>
              <w:t>tt</w:t>
            </w:r>
            <w:r w:rsidR="00A074B3" w:rsidRPr="00CD6474">
              <w:t xml:space="preserve">e und grösstenteils lediglich Stichworte erfasst hatte. </w:t>
            </w:r>
          </w:p>
          <w:p w14:paraId="6F7D9850" w14:textId="77777777" w:rsidR="006B33AA" w:rsidRPr="00CD6474" w:rsidRDefault="006B33AA" w:rsidP="00A074B3">
            <w:pPr>
              <w:pStyle w:val="Main"/>
            </w:pPr>
          </w:p>
          <w:p w14:paraId="4C4F145E" w14:textId="28F5C629" w:rsidR="00A074B3" w:rsidRPr="00CD6474" w:rsidRDefault="00A074B3" w:rsidP="00A074B3">
            <w:pPr>
              <w:pStyle w:val="Main"/>
            </w:pPr>
            <w:r w:rsidRPr="00CD6474">
              <w:t>In einem nächsten Schritt ging ich die bisherige Dokumentation nochmals durc</w:t>
            </w:r>
            <w:r w:rsidR="00510DB1" w:rsidRPr="00CD6474">
              <w:t>h</w:t>
            </w:r>
            <w:r w:rsidR="00C95A32" w:rsidRPr="00CD6474">
              <w:t>, dabei erweiterte ich die Kurzfassung des Projektes um die Ergebnisse der Entwicklung und führte manuelle Tests durch, welche ich ebenfalls noch dokumentierte.</w:t>
            </w:r>
          </w:p>
          <w:p w14:paraId="52794FDD" w14:textId="77777777" w:rsidR="006B33AA" w:rsidRDefault="006B33AA" w:rsidP="00A074B3">
            <w:pPr>
              <w:pStyle w:val="Main"/>
            </w:pPr>
          </w:p>
          <w:p w14:paraId="162699C9" w14:textId="283BEC94" w:rsidR="00C95A32" w:rsidRPr="00CD6474" w:rsidRDefault="00C95A32" w:rsidP="00A074B3">
            <w:pPr>
              <w:pStyle w:val="Main"/>
            </w:pPr>
            <w:r w:rsidRPr="00CD6474">
              <w:t xml:space="preserve">Im späteren Vormittag dokumentierte ich endlich das Logging der Applikation, was </w:t>
            </w:r>
            <w:r w:rsidR="006B33AA">
              <w:t>schon fast etwas untergegangen ist</w:t>
            </w:r>
            <w:r w:rsidR="00DB7963" w:rsidRPr="00CD6474">
              <w:t>. Ich erweiterte in diesem Schritt ausserdem das Logging innerhalb der Applikation, sodass diese mit weiteren potenziellen Fehlern umgehen kann. Die Applikation verhindert neu, dass mehrere Instanzen auf einmal laufen, und sie kann mit einem Log Eintrag darauf reagieren, wenn</w:t>
            </w:r>
            <w:r w:rsidR="006B33AA">
              <w:t xml:space="preserve"> wichtige Konfigurationen der Applikation fehlen.</w:t>
            </w:r>
          </w:p>
          <w:p w14:paraId="1614789D" w14:textId="77777777" w:rsidR="00E42626" w:rsidRPr="00CD6474" w:rsidRDefault="00E42626" w:rsidP="00AF7C71">
            <w:pPr>
              <w:pStyle w:val="Main"/>
            </w:pPr>
          </w:p>
        </w:tc>
      </w:tr>
      <w:tr w:rsidR="00E42626" w:rsidRPr="00CD6474" w14:paraId="7A4FD155" w14:textId="77777777" w:rsidTr="00E42626">
        <w:tc>
          <w:tcPr>
            <w:tcW w:w="2233" w:type="dxa"/>
            <w:tcBorders>
              <w:top w:val="nil"/>
              <w:left w:val="nil"/>
              <w:bottom w:val="nil"/>
              <w:right w:val="nil"/>
            </w:tcBorders>
          </w:tcPr>
          <w:p w14:paraId="54D46323"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2EC1AA4" w14:textId="75F7A921" w:rsidR="00E42626" w:rsidRPr="00CD6474" w:rsidRDefault="00DB7963" w:rsidP="00DB7963">
            <w:pPr>
              <w:pStyle w:val="Main"/>
            </w:pPr>
            <w:r w:rsidRPr="00CD6474">
              <w:t>Positives</w:t>
            </w:r>
          </w:p>
          <w:p w14:paraId="595EAB6E" w14:textId="19A6EA1E" w:rsidR="00DB7963" w:rsidRPr="00CD6474" w:rsidRDefault="00DB7963" w:rsidP="00DB7963">
            <w:pPr>
              <w:pStyle w:val="Main"/>
            </w:pPr>
            <w:r w:rsidRPr="00CD6474">
              <w:t>Ich bin äusserst zufrieden mit den weiter</w:t>
            </w:r>
            <w:r w:rsidR="00BD7C93">
              <w:t>e</w:t>
            </w:r>
            <w:r w:rsidRPr="00CD6474">
              <w:t>n Logging Funktionen, welche ich erarbeiten konnte, sowie mit der Überarbeitung der Arbeitsjournals der letzten Tage. Ich gliederte die Reflexion der Arbeitsjournals neu, statt einen grossen Fliesstext zu schreiben.</w:t>
            </w:r>
          </w:p>
          <w:p w14:paraId="030E6F5B" w14:textId="716F972D" w:rsidR="00DB7963" w:rsidRPr="00CD6474" w:rsidRDefault="00DB7963" w:rsidP="00DB7963">
            <w:pPr>
              <w:pStyle w:val="Main"/>
            </w:pPr>
            <w:r w:rsidRPr="00CD6474">
              <w:t>Dank des Kanban Boards, welches ich verwende, um meine Arbeiten zu tracken und organisieren bemerkte ich, dass ich die Logging Funktion der Applikation noch dokumentieren muss. Es fühlte sich sehr gut an, als ich realisierte, dass ich mich wirklich auf meine gewählte Projektmanagement</w:t>
            </w:r>
            <w:r w:rsidR="00E93E2A">
              <w:t>m</w:t>
            </w:r>
            <w:r w:rsidRPr="00CD6474">
              <w:t>ethode verlassen kann.</w:t>
            </w:r>
          </w:p>
          <w:p w14:paraId="27733359" w14:textId="77777777" w:rsidR="00DB7963" w:rsidRPr="00CD6474" w:rsidRDefault="00DB7963" w:rsidP="00DB7963">
            <w:pPr>
              <w:pStyle w:val="Main"/>
            </w:pPr>
          </w:p>
          <w:p w14:paraId="6608303D" w14:textId="32008930" w:rsidR="00DB7963" w:rsidRPr="00CD6474" w:rsidRDefault="00DB7963" w:rsidP="00DB7963">
            <w:pPr>
              <w:pStyle w:val="Main"/>
            </w:pPr>
            <w:r w:rsidRPr="00CD6474">
              <w:t>Den Erwartungen entsprechend</w:t>
            </w:r>
          </w:p>
          <w:p w14:paraId="4A77FB1E" w14:textId="46596131" w:rsidR="00DB7963" w:rsidRPr="00CD6474" w:rsidRDefault="00DB7963" w:rsidP="00DB7963">
            <w:pPr>
              <w:pStyle w:val="Main"/>
            </w:pPr>
            <w:r w:rsidRPr="00CD6474">
              <w:t>Ich konnte den Arbeitsjournal</w:t>
            </w:r>
            <w:r w:rsidR="00E93E2A">
              <w:t>e</w:t>
            </w:r>
            <w:r w:rsidRPr="00CD6474">
              <w:t>intrag von Tag sechs heute fertig schreiben und die Applikation um einen Development Modus erweitern.</w:t>
            </w:r>
          </w:p>
          <w:p w14:paraId="2E3E6956" w14:textId="77777777" w:rsidR="00DB7963" w:rsidRPr="00CD6474" w:rsidRDefault="00DB7963" w:rsidP="00DB7963">
            <w:pPr>
              <w:pStyle w:val="Main"/>
            </w:pPr>
          </w:p>
          <w:p w14:paraId="574DD535" w14:textId="19C13775" w:rsidR="00DB7963" w:rsidRPr="00CD6474" w:rsidRDefault="00DB7963" w:rsidP="00DB7963">
            <w:pPr>
              <w:pStyle w:val="Main"/>
            </w:pPr>
            <w:r w:rsidRPr="00CD6474">
              <w:t>Herausforderungen</w:t>
            </w:r>
          </w:p>
          <w:p w14:paraId="5CC0F3DE" w14:textId="77777777" w:rsidR="00E42626" w:rsidRPr="00CD6474" w:rsidRDefault="00DB7963" w:rsidP="00AF7C71">
            <w:pPr>
              <w:pStyle w:val="Main"/>
            </w:pPr>
            <w:r w:rsidRPr="00CD6474">
              <w:t>Es fiel mir schwer bei der Kurzfassung zu Teil zwei bei den Ergebnissen einen guten Text zu schreiben, ich werde das aktuelle Produkt noch etwas überarbeiten müssen.</w:t>
            </w:r>
          </w:p>
          <w:p w14:paraId="66C6F91E" w14:textId="6DF27A67" w:rsidR="00CC68F8" w:rsidRPr="00CD6474" w:rsidRDefault="00CC68F8" w:rsidP="00AF7C71">
            <w:pPr>
              <w:pStyle w:val="Main"/>
            </w:pPr>
            <w:r w:rsidRPr="00CD6474">
              <w:t>Ich versuchte ausserdem das Logging in der Applikation so zu aktualisieren, dass falls die Applikation abstürzt oder vorzeitig beendet wird</w:t>
            </w:r>
            <w:r w:rsidR="00E93E2A">
              <w:t>,</w:t>
            </w:r>
            <w:r w:rsidRPr="00CD6474">
              <w:t xml:space="preserve"> eine Fehlermeldung im Log festgehalten wird, aktuell ist mir das jedoch noch nicht gelungen.</w:t>
            </w:r>
          </w:p>
        </w:tc>
      </w:tr>
    </w:tbl>
    <w:p w14:paraId="631E971F" w14:textId="4E7D3828" w:rsidR="00E42626" w:rsidRPr="00CD6474" w:rsidRDefault="00E42626" w:rsidP="00E42626">
      <w:pPr>
        <w:pStyle w:val="Main"/>
      </w:pPr>
      <w:r w:rsidRPr="00CD6474">
        <w:rPr>
          <w:b/>
        </w:rPr>
        <w:t>Aufgabenliste</w:t>
      </w:r>
    </w:p>
    <w:p w14:paraId="674ECB37" w14:textId="77777777" w:rsidR="004811B1" w:rsidRPr="00CD6474" w:rsidRDefault="00CC68F8" w:rsidP="004811B1">
      <w:pPr>
        <w:pStyle w:val="Main"/>
        <w:rPr>
          <w:color w:val="00B050"/>
        </w:rPr>
      </w:pPr>
      <w:r w:rsidRPr="00CD6474">
        <w:rPr>
          <w:noProof/>
        </w:rPr>
        <w:drawing>
          <wp:inline distT="0" distB="0" distL="0" distR="0" wp14:anchorId="4E069420" wp14:editId="14FCD441">
            <wp:extent cx="6120130" cy="3858260"/>
            <wp:effectExtent l="0" t="0" r="0" b="8890"/>
            <wp:docPr id="9373246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4605" name="Grafik 1" descr="Ein Bild, das Text, Screenshot, Software, Multimedia-Software enthält.&#10;&#10;Automatisch generierte Beschreibung"/>
                    <pic:cNvPicPr/>
                  </pic:nvPicPr>
                  <pic:blipFill>
                    <a:blip r:embed="rId22"/>
                    <a:stretch>
                      <a:fillRect/>
                    </a:stretch>
                  </pic:blipFill>
                  <pic:spPr>
                    <a:xfrm>
                      <a:off x="0" y="0"/>
                      <a:ext cx="6120130" cy="3858260"/>
                    </a:xfrm>
                    <a:prstGeom prst="rect">
                      <a:avLst/>
                    </a:prstGeom>
                  </pic:spPr>
                </pic:pic>
              </a:graphicData>
            </a:graphic>
          </wp:inline>
        </w:drawing>
      </w:r>
    </w:p>
    <w:p w14:paraId="54D6FCF5" w14:textId="761214CB" w:rsidR="004811B1" w:rsidRPr="00CD6474" w:rsidRDefault="004811B1" w:rsidP="004811B1">
      <w:pPr>
        <w:pStyle w:val="Beschriftung"/>
      </w:pPr>
      <w:r w:rsidRPr="00CD6474">
        <w:t xml:space="preserve">Abbildung 4 – </w:t>
      </w:r>
      <w:r>
        <w:t>7</w:t>
      </w:r>
      <w:r w:rsidRPr="00CD6474">
        <w:tab/>
        <w:t>Kanban</w:t>
      </w:r>
      <w:r>
        <w:t xml:space="preserve"> B</w:t>
      </w:r>
      <w:r w:rsidRPr="00CD6474">
        <w:t xml:space="preserve">oard Tag </w:t>
      </w:r>
      <w:r>
        <w:t>7</w:t>
      </w:r>
    </w:p>
    <w:p w14:paraId="27987A2C" w14:textId="56B32622" w:rsidR="00E42626" w:rsidRPr="00CD6474" w:rsidRDefault="00E42626" w:rsidP="00E42626">
      <w:pPr>
        <w:pStyle w:val="Main"/>
      </w:pPr>
    </w:p>
    <w:p w14:paraId="300AFFA1" w14:textId="77777777" w:rsidR="00881342" w:rsidRPr="00CD6474" w:rsidRDefault="00881342" w:rsidP="00881342">
      <w:pPr>
        <w:pStyle w:val="Main"/>
      </w:pPr>
    </w:p>
    <w:p w14:paraId="349B399C" w14:textId="0F662F2C" w:rsidR="004159C2" w:rsidRPr="00CD6474" w:rsidRDefault="004159C2" w:rsidP="00271A3C">
      <w:pPr>
        <w:pStyle w:val="Main"/>
      </w:pPr>
      <w:r w:rsidRPr="00CD6474">
        <w:br w:type="page"/>
      </w:r>
    </w:p>
    <w:p w14:paraId="41FDDE21" w14:textId="218F3F94" w:rsidR="004159C2" w:rsidRPr="00CD6474" w:rsidRDefault="004159C2" w:rsidP="002B4170">
      <w:pPr>
        <w:pStyle w:val="Formatvorlage1"/>
      </w:pPr>
      <w:bookmarkStart w:id="59" w:name="_Toc163198165"/>
      <w:r w:rsidRPr="00CD6474">
        <w:t>Tag 8 –</w:t>
      </w:r>
      <w:r w:rsidR="006B33AA">
        <w:t xml:space="preserve"> </w:t>
      </w:r>
      <w:r w:rsidR="006D6DED">
        <w:t>Dokumentation</w:t>
      </w:r>
      <w:r w:rsidR="006B33AA">
        <w:t xml:space="preserve"> Finalisieren (Teil 1)</w:t>
      </w:r>
      <w:r w:rsidR="00ED3594">
        <w:t>, Leserlichkeit des Codes gewährleisten</w:t>
      </w:r>
      <w:bookmarkEnd w:id="59"/>
    </w:p>
    <w:tbl>
      <w:tblPr>
        <w:tblStyle w:val="Tabellenraster"/>
        <w:tblW w:w="0" w:type="auto"/>
        <w:tblLook w:val="04A0" w:firstRow="1" w:lastRow="0" w:firstColumn="1" w:lastColumn="0" w:noHBand="0" w:noVBand="1"/>
      </w:tblPr>
      <w:tblGrid>
        <w:gridCol w:w="2236"/>
        <w:gridCol w:w="7122"/>
      </w:tblGrid>
      <w:tr w:rsidR="00881342" w:rsidRPr="00CD6474" w14:paraId="3DAF5BC9" w14:textId="77777777" w:rsidTr="00E42626">
        <w:tc>
          <w:tcPr>
            <w:tcW w:w="2236" w:type="dxa"/>
            <w:tcBorders>
              <w:top w:val="nil"/>
              <w:left w:val="nil"/>
              <w:bottom w:val="nil"/>
              <w:right w:val="nil"/>
            </w:tcBorders>
          </w:tcPr>
          <w:p w14:paraId="7D45E71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7DBFAF27" w14:textId="374280A3" w:rsidR="00881342" w:rsidRPr="00CD6474" w:rsidRDefault="006D6DED" w:rsidP="00AD4D39">
            <w:pPr>
              <w:pStyle w:val="Main"/>
            </w:pPr>
            <w:r>
              <w:t>03.04.2024</w:t>
            </w:r>
          </w:p>
        </w:tc>
      </w:tr>
      <w:tr w:rsidR="00E42626" w:rsidRPr="00CD6474" w14:paraId="7DCCD55F" w14:textId="77777777" w:rsidTr="00E42626">
        <w:tc>
          <w:tcPr>
            <w:tcW w:w="2233" w:type="dxa"/>
            <w:tcBorders>
              <w:top w:val="nil"/>
              <w:left w:val="nil"/>
              <w:bottom w:val="nil"/>
              <w:right w:val="nil"/>
            </w:tcBorders>
          </w:tcPr>
          <w:p w14:paraId="47861073"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D31E28A" w14:textId="377048E4" w:rsidR="00E42626" w:rsidRPr="00CD6474" w:rsidRDefault="00893438" w:rsidP="00AF7C71">
            <w:pPr>
              <w:pStyle w:val="Main"/>
            </w:pPr>
            <w:r w:rsidRPr="00CD6474">
              <w:rPr>
                <w:color w:val="92D050"/>
              </w:rPr>
              <w:sym w:font="Wingdings 2" w:char="F097"/>
            </w:r>
            <w:r w:rsidRPr="00CD6474">
              <w:t xml:space="preserve"> Vor dem Zeitplan</w:t>
            </w:r>
          </w:p>
        </w:tc>
      </w:tr>
      <w:tr w:rsidR="00E42626" w:rsidRPr="00CD6474" w14:paraId="1ABA2253" w14:textId="77777777" w:rsidTr="00E42626">
        <w:tc>
          <w:tcPr>
            <w:tcW w:w="2233" w:type="dxa"/>
            <w:tcBorders>
              <w:top w:val="nil"/>
              <w:left w:val="nil"/>
              <w:bottom w:val="nil"/>
              <w:right w:val="nil"/>
            </w:tcBorders>
          </w:tcPr>
          <w:p w14:paraId="3622867D"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58E2F51" w14:textId="023119A6" w:rsidR="00E42626" w:rsidRPr="00CD6474" w:rsidRDefault="006A436A" w:rsidP="00AF7C71">
            <w:pPr>
              <w:pStyle w:val="Main"/>
            </w:pPr>
            <w:r>
              <w:t>Keine</w:t>
            </w:r>
          </w:p>
        </w:tc>
      </w:tr>
      <w:tr w:rsidR="00E42626" w:rsidRPr="00CD6474" w14:paraId="16B771F6" w14:textId="77777777" w:rsidTr="00E42626">
        <w:tc>
          <w:tcPr>
            <w:tcW w:w="2233" w:type="dxa"/>
            <w:tcBorders>
              <w:top w:val="nil"/>
              <w:left w:val="nil"/>
              <w:bottom w:val="nil"/>
              <w:right w:val="nil"/>
            </w:tcBorders>
          </w:tcPr>
          <w:p w14:paraId="71C39334"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76F335E9" w14:textId="77777777" w:rsidR="00E42626" w:rsidRPr="00CD6474" w:rsidRDefault="00E42626" w:rsidP="00AF7C71">
            <w:pPr>
              <w:pStyle w:val="Main"/>
            </w:pPr>
            <w:r w:rsidRPr="00CD6474">
              <w:t>Keine</w:t>
            </w:r>
          </w:p>
          <w:p w14:paraId="6B682DF1" w14:textId="77777777" w:rsidR="00E42626" w:rsidRPr="00CD6474" w:rsidRDefault="00E42626" w:rsidP="00AF7C71">
            <w:pPr>
              <w:pStyle w:val="Main"/>
            </w:pPr>
          </w:p>
        </w:tc>
      </w:tr>
      <w:tr w:rsidR="00E42626" w:rsidRPr="00CD6474" w14:paraId="289A61EE" w14:textId="77777777" w:rsidTr="00E42626">
        <w:tc>
          <w:tcPr>
            <w:tcW w:w="2233" w:type="dxa"/>
            <w:tcBorders>
              <w:top w:val="nil"/>
              <w:left w:val="nil"/>
              <w:bottom w:val="nil"/>
              <w:right w:val="nil"/>
            </w:tcBorders>
          </w:tcPr>
          <w:p w14:paraId="169BA424"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BF4AE46" w14:textId="43FDE4E7" w:rsidR="00E42626" w:rsidRDefault="00A10971" w:rsidP="006D6DED">
            <w:pPr>
              <w:pStyle w:val="Main"/>
            </w:pPr>
            <w:r>
              <w:t xml:space="preserve">Den Morgen verbrachte ich heute damit meine Dokumentation nochmals zu überarbeiten. Ich überprüfte Rechtschreibung, Grammatik und </w:t>
            </w:r>
            <w:r w:rsidR="00893438">
              <w:t>Wortwiederholungen. Während des späteren Vormittags richtete ich meinen Fokus darauf, meine Dokumentation nochmal kritisch mit den Standardkriterien der IPA zu vergleichen.</w:t>
            </w:r>
          </w:p>
          <w:p w14:paraId="64A525BA" w14:textId="77777777" w:rsidR="00DD7AB1" w:rsidRDefault="00DD7AB1" w:rsidP="006D6DED">
            <w:pPr>
              <w:pStyle w:val="Main"/>
            </w:pPr>
          </w:p>
          <w:p w14:paraId="139E0BF8" w14:textId="27F0BCAF" w:rsidR="00ED3594" w:rsidRPr="006D6DED" w:rsidRDefault="00F24960" w:rsidP="009647FA">
            <w:pPr>
              <w:pStyle w:val="Main"/>
            </w:pPr>
            <w:r>
              <w:t xml:space="preserve">Während des Nachmittags entschied ich mich zu überprüfen, ob mein Code die Aufgabenstellung sowie meine individuellen Bewertungskriterien erfüllt, und realisierte, dass mein Development Modus eigentlich alle Leistungen von der Jira API in die LEIS Datenbank importieren sollte, nicht nur die welche noch nicht erfasst waren. </w:t>
            </w:r>
            <w:r w:rsidR="00DD7AB1">
              <w:t>Diese Funktion wurde schnell angepasst</w:t>
            </w:r>
            <w:r>
              <w:t xml:space="preserve">, bevor ich mich </w:t>
            </w:r>
            <w:r w:rsidR="009647FA">
              <w:t>weiter</w:t>
            </w:r>
            <w:r>
              <w:t xml:space="preserve"> der Dokumentation widmete. </w:t>
            </w:r>
          </w:p>
          <w:p w14:paraId="24CEB249" w14:textId="77777777" w:rsidR="00E42626" w:rsidRPr="00CD6474" w:rsidRDefault="00E42626" w:rsidP="00AF7C71">
            <w:pPr>
              <w:pStyle w:val="Main"/>
            </w:pPr>
          </w:p>
        </w:tc>
      </w:tr>
      <w:tr w:rsidR="00E42626" w:rsidRPr="00CD6474" w14:paraId="662F5D08" w14:textId="77777777" w:rsidTr="00E42626">
        <w:tc>
          <w:tcPr>
            <w:tcW w:w="2233" w:type="dxa"/>
            <w:tcBorders>
              <w:top w:val="nil"/>
              <w:left w:val="nil"/>
              <w:bottom w:val="nil"/>
              <w:right w:val="nil"/>
            </w:tcBorders>
          </w:tcPr>
          <w:p w14:paraId="45AB9EE8"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63FC1401" w14:textId="7714775B" w:rsidR="00E42626" w:rsidRDefault="00893438" w:rsidP="00893438">
            <w:pPr>
              <w:pStyle w:val="Main"/>
            </w:pPr>
            <w:r>
              <w:t>Positives</w:t>
            </w:r>
          </w:p>
          <w:p w14:paraId="1A73EA2D" w14:textId="3A773D3D" w:rsidR="00893438" w:rsidRDefault="00893438" w:rsidP="00893438">
            <w:pPr>
              <w:pStyle w:val="Main"/>
            </w:pPr>
            <w:r>
              <w:t>Seitdem ich meine Dokumentation das letzte Mal mit den Standardkriterien verglichen habe, konnte ich um einiges mehr der Leitfragen als erfüllt markieren.</w:t>
            </w:r>
          </w:p>
          <w:p w14:paraId="490E22AD" w14:textId="77777777" w:rsidR="00893438" w:rsidRDefault="00893438" w:rsidP="00893438">
            <w:pPr>
              <w:pStyle w:val="Main"/>
            </w:pPr>
          </w:p>
          <w:p w14:paraId="643561B3" w14:textId="5819B09B" w:rsidR="00893438" w:rsidRDefault="00893438" w:rsidP="00893438">
            <w:pPr>
              <w:pStyle w:val="Main"/>
            </w:pPr>
            <w:r>
              <w:t>Den Erwartungen entsprechend</w:t>
            </w:r>
          </w:p>
          <w:p w14:paraId="5DC219C8" w14:textId="23189F02" w:rsidR="00ED3594" w:rsidRDefault="00ED3594" w:rsidP="00893438">
            <w:pPr>
              <w:pStyle w:val="Main"/>
            </w:pPr>
            <w:r>
              <w:t>Der Jira Synchronizer erfüllt die individuellen Bewertungskriterien, ich darf nicht vergessen die Log-Datei einer meiner Testläufe abzugeben.</w:t>
            </w:r>
          </w:p>
          <w:p w14:paraId="496887A0" w14:textId="77777777" w:rsidR="00893438" w:rsidRDefault="00893438" w:rsidP="00893438">
            <w:pPr>
              <w:pStyle w:val="Main"/>
            </w:pPr>
          </w:p>
          <w:p w14:paraId="7805EB5D" w14:textId="3D64A368" w:rsidR="00893438" w:rsidRDefault="00893438" w:rsidP="00893438">
            <w:pPr>
              <w:pStyle w:val="Main"/>
            </w:pPr>
            <w:r>
              <w:t>Herausforderungen</w:t>
            </w:r>
          </w:p>
          <w:p w14:paraId="4A64F266" w14:textId="37B8EA36" w:rsidR="00893438" w:rsidRDefault="00893438" w:rsidP="00893438">
            <w:pPr>
              <w:pStyle w:val="Main"/>
            </w:pPr>
            <w:r>
              <w:t>Es wird langsam schwierig so viel Fokus auf die Dokumentation zu legen, ich merke, wie meine Aufmerksamkeit immer wieder etwas abdriftet. Um diesen Konzentrationsproblemen entgegenzuwirken habe ich versucht, meine Arbeit in der Dokumentation so abwechslungsreich wie möglich zu gestalten</w:t>
            </w:r>
            <w:r w:rsidR="005170BB">
              <w:t xml:space="preserve">, was tatsächlich auch gut funktioniert hat. </w:t>
            </w:r>
          </w:p>
          <w:p w14:paraId="657DA330" w14:textId="68283234" w:rsidR="005170BB" w:rsidRPr="00CD6474" w:rsidRDefault="005170BB" w:rsidP="00893438">
            <w:pPr>
              <w:pStyle w:val="Main"/>
            </w:pPr>
            <w:r>
              <w:t>Kurz vor Mittag stürzte mein Computer ab, dank einer seriösen Speicherdisziplin verlor ich</w:t>
            </w:r>
            <w:r w:rsidR="006A436A">
              <w:t xml:space="preserve"> jedoch</w:t>
            </w:r>
            <w:r>
              <w:t xml:space="preserve"> lediglich einen Teilabsatz</w:t>
            </w:r>
            <w:r w:rsidR="006A436A">
              <w:t>, welcher schnell wieder hergestellt war</w:t>
            </w:r>
            <w:r>
              <w:t xml:space="preserve">. </w:t>
            </w:r>
          </w:p>
          <w:p w14:paraId="58984F84" w14:textId="77777777" w:rsidR="00E42626" w:rsidRPr="00CD6474" w:rsidRDefault="00E42626" w:rsidP="00AF7C71">
            <w:pPr>
              <w:pStyle w:val="Main"/>
            </w:pPr>
          </w:p>
        </w:tc>
      </w:tr>
    </w:tbl>
    <w:p w14:paraId="2897702B" w14:textId="77777777" w:rsidR="00ED3594" w:rsidRDefault="00ED3594" w:rsidP="00E42626">
      <w:pPr>
        <w:pStyle w:val="Main"/>
        <w:rPr>
          <w:b/>
        </w:rPr>
      </w:pPr>
    </w:p>
    <w:p w14:paraId="0ADC8F6A" w14:textId="77777777" w:rsidR="00ED3594" w:rsidRDefault="00ED3594">
      <w:pPr>
        <w:widowControl/>
        <w:spacing w:line="240" w:lineRule="auto"/>
        <w:rPr>
          <w:rFonts w:ascii="Imago" w:hAnsi="Imago"/>
          <w:b/>
        </w:rPr>
      </w:pPr>
      <w:r>
        <w:rPr>
          <w:b/>
        </w:rPr>
        <w:br w:type="page"/>
      </w:r>
    </w:p>
    <w:p w14:paraId="4210F331" w14:textId="54B6FB89" w:rsidR="00E42626" w:rsidRPr="00CD6474" w:rsidRDefault="00E42626" w:rsidP="00E42626">
      <w:pPr>
        <w:pStyle w:val="Main"/>
      </w:pPr>
      <w:r w:rsidRPr="00CD6474">
        <w:rPr>
          <w:b/>
        </w:rPr>
        <w:t>Aufgabenliste</w:t>
      </w:r>
    </w:p>
    <w:p w14:paraId="2EB4B173" w14:textId="18D9DB2C" w:rsidR="004811B1" w:rsidRPr="00CD6474" w:rsidRDefault="00ED3594" w:rsidP="004811B1">
      <w:pPr>
        <w:pStyle w:val="Main"/>
        <w:rPr>
          <w:color w:val="00B050"/>
        </w:rPr>
      </w:pPr>
      <w:r w:rsidRPr="00ED3594">
        <w:rPr>
          <w:noProof/>
          <w:color w:val="00B050"/>
        </w:rPr>
        <w:drawing>
          <wp:inline distT="0" distB="0" distL="0" distR="0" wp14:anchorId="78B9E792" wp14:editId="06EEC681">
            <wp:extent cx="6120130" cy="3886835"/>
            <wp:effectExtent l="0" t="0" r="0" b="0"/>
            <wp:docPr id="49307100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1006" name="Grafik 1" descr="Ein Bild, das Text, Screenshot, Software, Multimedia-Software enthält.&#10;&#10;Automatisch generierte Beschreibung"/>
                    <pic:cNvPicPr/>
                  </pic:nvPicPr>
                  <pic:blipFill>
                    <a:blip r:embed="rId23"/>
                    <a:stretch>
                      <a:fillRect/>
                    </a:stretch>
                  </pic:blipFill>
                  <pic:spPr>
                    <a:xfrm>
                      <a:off x="0" y="0"/>
                      <a:ext cx="6120130" cy="3886835"/>
                    </a:xfrm>
                    <a:prstGeom prst="rect">
                      <a:avLst/>
                    </a:prstGeom>
                  </pic:spPr>
                </pic:pic>
              </a:graphicData>
            </a:graphic>
          </wp:inline>
        </w:drawing>
      </w:r>
    </w:p>
    <w:p w14:paraId="65084C70" w14:textId="44A15E78" w:rsidR="004811B1" w:rsidRPr="00CD6474" w:rsidRDefault="004811B1" w:rsidP="004811B1">
      <w:pPr>
        <w:pStyle w:val="Beschriftung"/>
      </w:pPr>
      <w:r w:rsidRPr="00CD6474">
        <w:t xml:space="preserve">Abbildung 4 – </w:t>
      </w:r>
      <w:r>
        <w:t>8</w:t>
      </w:r>
      <w:r w:rsidRPr="00CD6474">
        <w:tab/>
        <w:t>Kanban</w:t>
      </w:r>
      <w:r>
        <w:t xml:space="preserve"> B</w:t>
      </w:r>
      <w:r w:rsidRPr="00CD6474">
        <w:t xml:space="preserve">oard Tag </w:t>
      </w:r>
      <w:r>
        <w:t>8</w:t>
      </w:r>
    </w:p>
    <w:p w14:paraId="1F4E7F3C" w14:textId="6914F3A1" w:rsidR="00E42626" w:rsidRPr="00CD6474" w:rsidRDefault="00E42626" w:rsidP="00E42626">
      <w:pPr>
        <w:pStyle w:val="Main"/>
      </w:pPr>
    </w:p>
    <w:p w14:paraId="63D35003" w14:textId="77777777" w:rsidR="00E42626" w:rsidRPr="00CD6474" w:rsidRDefault="00E42626" w:rsidP="00E42626">
      <w:pPr>
        <w:pStyle w:val="Main"/>
      </w:pPr>
    </w:p>
    <w:p w14:paraId="7D07739C" w14:textId="1FD1363F" w:rsidR="004159C2" w:rsidRPr="00CD6474" w:rsidRDefault="004159C2" w:rsidP="00465424">
      <w:pPr>
        <w:pStyle w:val="Main"/>
      </w:pPr>
      <w:r w:rsidRPr="00CD6474">
        <w:br w:type="page"/>
      </w:r>
    </w:p>
    <w:p w14:paraId="21EB33CA" w14:textId="0E6539B9" w:rsidR="004159C2" w:rsidRPr="00CD6474" w:rsidRDefault="004159C2" w:rsidP="002B4170">
      <w:pPr>
        <w:pStyle w:val="Formatvorlage1"/>
      </w:pPr>
      <w:bookmarkStart w:id="60" w:name="_Toc163198166"/>
      <w:r w:rsidRPr="00CD6474">
        <w:t xml:space="preserve">Tag 9 – </w:t>
      </w:r>
      <w:r w:rsidR="00DD7AB1">
        <w:t>Dokumentation Finalisieren (Teil 2), Applikation Finalisieren</w:t>
      </w:r>
      <w:bookmarkEnd w:id="60"/>
    </w:p>
    <w:tbl>
      <w:tblPr>
        <w:tblStyle w:val="Tabellenraster"/>
        <w:tblW w:w="0" w:type="auto"/>
        <w:tblLook w:val="04A0" w:firstRow="1" w:lastRow="0" w:firstColumn="1" w:lastColumn="0" w:noHBand="0" w:noVBand="1"/>
      </w:tblPr>
      <w:tblGrid>
        <w:gridCol w:w="2236"/>
        <w:gridCol w:w="7122"/>
      </w:tblGrid>
      <w:tr w:rsidR="00881342" w:rsidRPr="00CD6474" w14:paraId="0C5AFC08" w14:textId="77777777" w:rsidTr="00E42626">
        <w:tc>
          <w:tcPr>
            <w:tcW w:w="2236" w:type="dxa"/>
            <w:tcBorders>
              <w:top w:val="nil"/>
              <w:left w:val="nil"/>
              <w:bottom w:val="nil"/>
              <w:right w:val="nil"/>
            </w:tcBorders>
          </w:tcPr>
          <w:p w14:paraId="273E7FC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3B90755" w14:textId="78CA857E" w:rsidR="00881342" w:rsidRPr="00CD6474" w:rsidRDefault="00DD7AB1" w:rsidP="00AD4D39">
            <w:pPr>
              <w:pStyle w:val="Main"/>
            </w:pPr>
            <w:r>
              <w:t>04.04.2024</w:t>
            </w:r>
          </w:p>
        </w:tc>
      </w:tr>
      <w:tr w:rsidR="00E42626" w:rsidRPr="00CD6474" w14:paraId="24EDE146" w14:textId="77777777" w:rsidTr="00E42626">
        <w:tc>
          <w:tcPr>
            <w:tcW w:w="2233" w:type="dxa"/>
            <w:tcBorders>
              <w:top w:val="nil"/>
              <w:left w:val="nil"/>
              <w:bottom w:val="nil"/>
              <w:right w:val="nil"/>
            </w:tcBorders>
          </w:tcPr>
          <w:p w14:paraId="53877007"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0DE1A7C5"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6804B04F" w14:textId="77777777" w:rsidTr="00E42626">
        <w:tc>
          <w:tcPr>
            <w:tcW w:w="2233" w:type="dxa"/>
            <w:tcBorders>
              <w:top w:val="nil"/>
              <w:left w:val="nil"/>
              <w:bottom w:val="nil"/>
              <w:right w:val="nil"/>
            </w:tcBorders>
          </w:tcPr>
          <w:p w14:paraId="54E7F074"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1006A8E" w14:textId="77777777" w:rsidR="00E42626" w:rsidRPr="00CD6474" w:rsidRDefault="00E42626" w:rsidP="00AF7C71">
            <w:pPr>
              <w:pStyle w:val="Main"/>
            </w:pPr>
            <w:r w:rsidRPr="00CD6474">
              <w:t>Keine</w:t>
            </w:r>
          </w:p>
        </w:tc>
      </w:tr>
      <w:tr w:rsidR="00E42626" w:rsidRPr="00CD6474" w14:paraId="3A0F4927" w14:textId="77777777" w:rsidTr="00E42626">
        <w:tc>
          <w:tcPr>
            <w:tcW w:w="2233" w:type="dxa"/>
            <w:tcBorders>
              <w:top w:val="nil"/>
              <w:left w:val="nil"/>
              <w:bottom w:val="nil"/>
              <w:right w:val="nil"/>
            </w:tcBorders>
          </w:tcPr>
          <w:p w14:paraId="16ECC807"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14C27BA7" w14:textId="77777777" w:rsidR="00E42626" w:rsidRPr="00CD6474" w:rsidRDefault="00E42626" w:rsidP="00AF7C71">
            <w:pPr>
              <w:pStyle w:val="Main"/>
            </w:pPr>
            <w:r w:rsidRPr="00CD6474">
              <w:t>Keine</w:t>
            </w:r>
          </w:p>
          <w:p w14:paraId="040E779C" w14:textId="77777777" w:rsidR="00E42626" w:rsidRPr="00CD6474" w:rsidRDefault="00E42626" w:rsidP="00AF7C71">
            <w:pPr>
              <w:pStyle w:val="Main"/>
            </w:pPr>
          </w:p>
        </w:tc>
      </w:tr>
      <w:tr w:rsidR="00E42626" w:rsidRPr="00CD6474" w14:paraId="252BC913" w14:textId="77777777" w:rsidTr="00E42626">
        <w:tc>
          <w:tcPr>
            <w:tcW w:w="2233" w:type="dxa"/>
            <w:tcBorders>
              <w:top w:val="nil"/>
              <w:left w:val="nil"/>
              <w:bottom w:val="nil"/>
              <w:right w:val="nil"/>
            </w:tcBorders>
          </w:tcPr>
          <w:p w14:paraId="777640D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B703CB9" w14:textId="77777777" w:rsidR="00DD7AB1" w:rsidRDefault="00DD7AB1" w:rsidP="00DD7AB1">
            <w:pPr>
              <w:pStyle w:val="Main"/>
            </w:pPr>
            <w:r>
              <w:t xml:space="preserve">Dank meines gestrigen Vergleiches der Dokumentation und der individuellen Bewertungskriterien, hatte ich einen ziemlich klaren Plan was es heute noch zu erledigen gab. </w:t>
            </w:r>
          </w:p>
          <w:p w14:paraId="1048C91A" w14:textId="77777777" w:rsidR="00DD7AB1" w:rsidRDefault="00DD7AB1" w:rsidP="00DD7AB1">
            <w:pPr>
              <w:pStyle w:val="Main"/>
            </w:pPr>
          </w:p>
          <w:p w14:paraId="0EA1A876" w14:textId="701295BD" w:rsidR="00E42626" w:rsidRDefault="00DD7AB1" w:rsidP="00DD7AB1">
            <w:pPr>
              <w:pStyle w:val="Main"/>
            </w:pPr>
            <w:r>
              <w:t xml:space="preserve">Als erstes entschied ich mich, meinem Tagesjournal noch den letzten Schliff zu verleihen. Ich strukturierte die Einträge der einzelnen Tage in eine passendere Form um und versuchte es klarer darzustellen an welchen Tagen ich mich über mir nicht, oder nicht komplett, bekannte Sachen informieren musste. </w:t>
            </w:r>
          </w:p>
          <w:p w14:paraId="798ADE58" w14:textId="77777777" w:rsidR="00DD7AB1" w:rsidRDefault="00DD7AB1" w:rsidP="00DD7AB1">
            <w:pPr>
              <w:pStyle w:val="Main"/>
            </w:pPr>
          </w:p>
          <w:p w14:paraId="7B08A989" w14:textId="661290DA" w:rsidR="005737B4" w:rsidRDefault="00DD7AB1" w:rsidP="00DD7AB1">
            <w:pPr>
              <w:pStyle w:val="Main"/>
            </w:pPr>
            <w:r>
              <w:t xml:space="preserve">Nach einer Stunde der Überarbeitung der Arbeitsjournals, </w:t>
            </w:r>
            <w:r w:rsidR="004F2C42">
              <w:t>entschloss</w:t>
            </w:r>
            <w:r>
              <w:t xml:space="preserve"> ich, mich kurz meiner Applikation zu widmen. Hierbei ergänzte ich</w:t>
            </w:r>
            <w:r w:rsidR="005737B4">
              <w:t>,</w:t>
            </w:r>
            <w:r>
              <w:t xml:space="preserve"> wo unbedingt nötig weitere Kommentare, wobei ich realisierte, dass meine Kommentare teils in Deutsch und teils in Englisch geschrieben waren, was ich schnell vereinheitlichte.</w:t>
            </w:r>
            <w:r w:rsidR="005737B4">
              <w:t xml:space="preserve"> Des Weiteren</w:t>
            </w:r>
            <w:r w:rsidR="0047620F">
              <w:t xml:space="preserve"> räumte ich wo nötig meinen Code etwas auf und stellte sicher, dass die vorhandenen Methoden keine übergrossen Aufgaben besessen und wirklich nur eine Funktion haben.</w:t>
            </w:r>
          </w:p>
          <w:p w14:paraId="14CEA487" w14:textId="77777777" w:rsidR="00DD7AB1" w:rsidRDefault="00DD7AB1" w:rsidP="00DD7AB1">
            <w:pPr>
              <w:pStyle w:val="Main"/>
            </w:pPr>
          </w:p>
          <w:p w14:paraId="08A46F2C" w14:textId="133A0048" w:rsidR="009C0E89" w:rsidRDefault="00782567" w:rsidP="009C0E89">
            <w:pPr>
              <w:pStyle w:val="Main"/>
            </w:pPr>
            <w:r>
              <w:t xml:space="preserve">Den </w:t>
            </w:r>
            <w:r w:rsidR="0047620F">
              <w:t xml:space="preserve">Rest des </w:t>
            </w:r>
            <w:r>
              <w:t xml:space="preserve">Morgens </w:t>
            </w:r>
            <w:r w:rsidR="0047620F">
              <w:t>verbrachte ich damit, Lücken in meiner Dokumentation zu füllen</w:t>
            </w:r>
            <w:r w:rsidR="009C0E89">
              <w:t xml:space="preserve"> und </w:t>
            </w:r>
            <w:r w:rsidR="004F2C42">
              <w:t>sie</w:t>
            </w:r>
            <w:r w:rsidR="009C0E89">
              <w:t xml:space="preserve"> zu überarbeiten</w:t>
            </w:r>
            <w:r w:rsidR="0047620F">
              <w:t xml:space="preserve">. </w:t>
            </w:r>
            <w:r w:rsidR="009C0E89">
              <w:t>So</w:t>
            </w:r>
            <w:r w:rsidR="0047620F">
              <w:t xml:space="preserve"> aktualisierte</w:t>
            </w:r>
            <w:r w:rsidR="009C0E89">
              <w:t xml:space="preserve"> ich</w:t>
            </w:r>
            <w:r w:rsidR="0047620F">
              <w:t xml:space="preserve"> den Soll-Ist-Vergleich auf den aktuellen Stand, wobei mir erst jetzt so wirklich klar wurde, dass ich schon am zweitletzten Tag meiner IPA bin</w:t>
            </w:r>
            <w:r>
              <w:t>. Ausserdem vollendete ich den «Nächste Schritte» Teil des Schlusswortes und erfasste meinen Git-Log.</w:t>
            </w:r>
          </w:p>
          <w:p w14:paraId="7E0C3B76" w14:textId="77777777" w:rsidR="00782567" w:rsidRDefault="00782567" w:rsidP="009C0E89">
            <w:pPr>
              <w:pStyle w:val="Main"/>
            </w:pPr>
          </w:p>
          <w:p w14:paraId="07E543E1" w14:textId="74206548" w:rsidR="00782567" w:rsidRPr="00DD7AB1" w:rsidRDefault="00782567" w:rsidP="009C0E89">
            <w:pPr>
              <w:pStyle w:val="Main"/>
            </w:pPr>
            <w:r>
              <w:t>Während des Nachmittags überflog ich nochmals die Dokumentation und überarbeitete Stellen, mit welchen ich unzufrieden war. Gegen Ende des Tages begann ich mit dem Schlusswort.</w:t>
            </w:r>
          </w:p>
          <w:p w14:paraId="1A1A215D" w14:textId="11A43DD8" w:rsidR="00DD7AB1" w:rsidRPr="00DD7AB1" w:rsidRDefault="00DD7AB1" w:rsidP="00DD7AB1">
            <w:pPr>
              <w:pStyle w:val="Main"/>
            </w:pPr>
          </w:p>
          <w:p w14:paraId="6AC86732" w14:textId="77777777" w:rsidR="00E42626" w:rsidRPr="00CD6474" w:rsidRDefault="00E42626" w:rsidP="00AF7C71">
            <w:pPr>
              <w:pStyle w:val="Main"/>
            </w:pPr>
          </w:p>
        </w:tc>
      </w:tr>
      <w:tr w:rsidR="00E42626" w:rsidRPr="00CD6474" w14:paraId="26080E68" w14:textId="77777777" w:rsidTr="00E42626">
        <w:tc>
          <w:tcPr>
            <w:tcW w:w="2233" w:type="dxa"/>
            <w:tcBorders>
              <w:top w:val="nil"/>
              <w:left w:val="nil"/>
              <w:bottom w:val="nil"/>
              <w:right w:val="nil"/>
            </w:tcBorders>
          </w:tcPr>
          <w:p w14:paraId="1BCDA490"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3B2EE6CE" w14:textId="1A4E635B" w:rsidR="00E42626" w:rsidRDefault="00221606" w:rsidP="00221606">
            <w:pPr>
              <w:pStyle w:val="Main"/>
            </w:pPr>
            <w:r>
              <w:t>Positives</w:t>
            </w:r>
          </w:p>
          <w:p w14:paraId="5F6D7112" w14:textId="2D94F7D5" w:rsidR="00221606" w:rsidRDefault="00221606" w:rsidP="00221606">
            <w:pPr>
              <w:pStyle w:val="Main"/>
            </w:pPr>
            <w:r>
              <w:t>Dank meines gestrigen Vergleiches mit den generellen Leitfragen, hatte ich heute einen ziemlich klaren Plan was noch umgesetzt werden musste und konnte mich an diesem orientieren.</w:t>
            </w:r>
          </w:p>
          <w:p w14:paraId="4B33BE40" w14:textId="77777777" w:rsidR="00221606" w:rsidRDefault="00221606" w:rsidP="00221606">
            <w:pPr>
              <w:pStyle w:val="Main"/>
            </w:pPr>
          </w:p>
          <w:p w14:paraId="4002537A" w14:textId="7374B5C0" w:rsidR="00221606" w:rsidRDefault="00221606" w:rsidP="00221606">
            <w:pPr>
              <w:pStyle w:val="Main"/>
            </w:pPr>
            <w:r>
              <w:t>Den Erwartungen entsprechend</w:t>
            </w:r>
          </w:p>
          <w:p w14:paraId="1159330C" w14:textId="7A1BCC92" w:rsidR="00E42626" w:rsidRPr="00CD6474" w:rsidRDefault="00221606" w:rsidP="00AF7C71">
            <w:pPr>
              <w:pStyle w:val="Main"/>
            </w:pPr>
            <w:r>
              <w:t>Die Finalisierung der Applikation mit Kommentaren und Refactoring verlief ohne Probleme.</w:t>
            </w:r>
          </w:p>
        </w:tc>
      </w:tr>
    </w:tbl>
    <w:p w14:paraId="1E1D645B" w14:textId="768EA9E8" w:rsidR="00E42626" w:rsidRPr="00CD6474" w:rsidRDefault="00E42626" w:rsidP="00E42626">
      <w:pPr>
        <w:pStyle w:val="Main"/>
      </w:pPr>
      <w:r w:rsidRPr="00CD6474">
        <w:rPr>
          <w:b/>
        </w:rPr>
        <w:t>Aufgabenliste</w:t>
      </w:r>
    </w:p>
    <w:p w14:paraId="7DB203F9" w14:textId="6DA654F4" w:rsidR="004811B1" w:rsidRPr="00CD6474" w:rsidRDefault="0047620F" w:rsidP="004811B1">
      <w:pPr>
        <w:pStyle w:val="Main"/>
        <w:rPr>
          <w:color w:val="00B050"/>
        </w:rPr>
      </w:pPr>
      <w:r w:rsidRPr="0047620F">
        <w:rPr>
          <w:noProof/>
          <w:color w:val="00B050"/>
        </w:rPr>
        <w:drawing>
          <wp:inline distT="0" distB="0" distL="0" distR="0" wp14:anchorId="2115FCB8" wp14:editId="79BBA66D">
            <wp:extent cx="6120130" cy="3847465"/>
            <wp:effectExtent l="0" t="0" r="0" b="635"/>
            <wp:docPr id="199772838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8387" name="Grafik 1" descr="Ein Bild, das Text, Screenshot, Software, Multimedia-Software enthält.&#10;&#10;Automatisch generierte Beschreibung"/>
                    <pic:cNvPicPr/>
                  </pic:nvPicPr>
                  <pic:blipFill>
                    <a:blip r:embed="rId24"/>
                    <a:stretch>
                      <a:fillRect/>
                    </a:stretch>
                  </pic:blipFill>
                  <pic:spPr>
                    <a:xfrm>
                      <a:off x="0" y="0"/>
                      <a:ext cx="6120130" cy="3847465"/>
                    </a:xfrm>
                    <a:prstGeom prst="rect">
                      <a:avLst/>
                    </a:prstGeom>
                  </pic:spPr>
                </pic:pic>
              </a:graphicData>
            </a:graphic>
          </wp:inline>
        </w:drawing>
      </w:r>
    </w:p>
    <w:p w14:paraId="314F5441" w14:textId="41C30A1A" w:rsidR="004811B1" w:rsidRPr="00CD6474" w:rsidRDefault="004811B1" w:rsidP="004811B1">
      <w:pPr>
        <w:pStyle w:val="Beschriftung"/>
      </w:pPr>
      <w:r w:rsidRPr="00CD6474">
        <w:t xml:space="preserve">Abbildung 4 – </w:t>
      </w:r>
      <w:r>
        <w:t>9</w:t>
      </w:r>
      <w:r w:rsidRPr="00CD6474">
        <w:tab/>
        <w:t>Kanban</w:t>
      </w:r>
      <w:r>
        <w:t xml:space="preserve"> B</w:t>
      </w:r>
      <w:r w:rsidRPr="00CD6474">
        <w:t xml:space="preserve">oard Tag </w:t>
      </w:r>
      <w:r>
        <w:t>9</w:t>
      </w:r>
    </w:p>
    <w:p w14:paraId="7D842526" w14:textId="77777777" w:rsidR="00881342" w:rsidRPr="00CD6474" w:rsidRDefault="00881342" w:rsidP="00881342">
      <w:pPr>
        <w:pStyle w:val="Main"/>
      </w:pPr>
    </w:p>
    <w:p w14:paraId="7B07F70C" w14:textId="77777777" w:rsidR="004159C2" w:rsidRPr="00CD6474" w:rsidRDefault="004159C2" w:rsidP="004159C2">
      <w:pPr>
        <w:widowControl/>
        <w:spacing w:line="240" w:lineRule="auto"/>
        <w:rPr>
          <w:rFonts w:ascii="Imago" w:hAnsi="Imago"/>
        </w:rPr>
      </w:pPr>
      <w:r w:rsidRPr="00CD6474">
        <w:br w:type="page"/>
      </w:r>
    </w:p>
    <w:p w14:paraId="7B9D9040" w14:textId="75FE9392" w:rsidR="004159C2" w:rsidRPr="00CD6474" w:rsidRDefault="004159C2" w:rsidP="002B4170">
      <w:pPr>
        <w:pStyle w:val="Formatvorlage1"/>
      </w:pPr>
      <w:bookmarkStart w:id="61" w:name="_Toc163198167"/>
      <w:r w:rsidRPr="00CD6474">
        <w:t xml:space="preserve">Tag 10 – </w:t>
      </w:r>
      <w:r w:rsidR="009C086A" w:rsidRPr="00CD6474">
        <w:t>Abgabe</w:t>
      </w:r>
      <w:bookmarkEnd w:id="61"/>
    </w:p>
    <w:tbl>
      <w:tblPr>
        <w:tblStyle w:val="Tabellenraster"/>
        <w:tblW w:w="0" w:type="auto"/>
        <w:tblLook w:val="04A0" w:firstRow="1" w:lastRow="0" w:firstColumn="1" w:lastColumn="0" w:noHBand="0" w:noVBand="1"/>
      </w:tblPr>
      <w:tblGrid>
        <w:gridCol w:w="2236"/>
        <w:gridCol w:w="7122"/>
      </w:tblGrid>
      <w:tr w:rsidR="00881342" w:rsidRPr="00CD6474" w14:paraId="3CF7799E" w14:textId="77777777" w:rsidTr="00E42626">
        <w:tc>
          <w:tcPr>
            <w:tcW w:w="2236" w:type="dxa"/>
            <w:tcBorders>
              <w:top w:val="nil"/>
              <w:left w:val="nil"/>
              <w:bottom w:val="nil"/>
              <w:right w:val="nil"/>
            </w:tcBorders>
          </w:tcPr>
          <w:p w14:paraId="274C885D"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E181557" w14:textId="3608C8A6" w:rsidR="00881342" w:rsidRPr="00CD6474" w:rsidRDefault="00221606" w:rsidP="00AD4D39">
            <w:pPr>
              <w:pStyle w:val="Main"/>
            </w:pPr>
            <w:r>
              <w:t>05.04.2024</w:t>
            </w:r>
          </w:p>
        </w:tc>
      </w:tr>
      <w:tr w:rsidR="00E42626" w:rsidRPr="00CD6474" w14:paraId="5B84B324" w14:textId="77777777" w:rsidTr="00E42626">
        <w:tc>
          <w:tcPr>
            <w:tcW w:w="2233" w:type="dxa"/>
            <w:tcBorders>
              <w:top w:val="nil"/>
              <w:left w:val="nil"/>
              <w:bottom w:val="nil"/>
              <w:right w:val="nil"/>
            </w:tcBorders>
          </w:tcPr>
          <w:p w14:paraId="7BF02E4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482C033A"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13DD7BCA" w14:textId="77777777" w:rsidTr="00E42626">
        <w:tc>
          <w:tcPr>
            <w:tcW w:w="2233" w:type="dxa"/>
            <w:tcBorders>
              <w:top w:val="nil"/>
              <w:left w:val="nil"/>
              <w:bottom w:val="nil"/>
              <w:right w:val="nil"/>
            </w:tcBorders>
          </w:tcPr>
          <w:p w14:paraId="0CD95B9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9AD4AC" w14:textId="77777777" w:rsidR="00E42626" w:rsidRPr="00CD6474" w:rsidRDefault="00E42626" w:rsidP="00AF7C71">
            <w:pPr>
              <w:pStyle w:val="Main"/>
            </w:pPr>
            <w:r w:rsidRPr="00CD6474">
              <w:t>Keine</w:t>
            </w:r>
          </w:p>
        </w:tc>
      </w:tr>
      <w:tr w:rsidR="00E42626" w:rsidRPr="00CD6474" w14:paraId="7F5DB8D4" w14:textId="77777777" w:rsidTr="00E42626">
        <w:tc>
          <w:tcPr>
            <w:tcW w:w="2233" w:type="dxa"/>
            <w:tcBorders>
              <w:top w:val="nil"/>
              <w:left w:val="nil"/>
              <w:bottom w:val="nil"/>
              <w:right w:val="nil"/>
            </w:tcBorders>
          </w:tcPr>
          <w:p w14:paraId="32E2BB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3F4B1232" w14:textId="77777777" w:rsidR="00E42626" w:rsidRPr="00CD6474" w:rsidRDefault="00E42626" w:rsidP="00AF7C71">
            <w:pPr>
              <w:pStyle w:val="Main"/>
            </w:pPr>
            <w:r w:rsidRPr="00CD6474">
              <w:t>Keine</w:t>
            </w:r>
          </w:p>
          <w:p w14:paraId="3E05CB86" w14:textId="77777777" w:rsidR="00E42626" w:rsidRPr="00CD6474" w:rsidRDefault="00E42626" w:rsidP="00AF7C71">
            <w:pPr>
              <w:pStyle w:val="Main"/>
            </w:pPr>
          </w:p>
        </w:tc>
      </w:tr>
      <w:tr w:rsidR="00E42626" w:rsidRPr="00CD6474" w14:paraId="0EE4EDE4" w14:textId="77777777" w:rsidTr="00E42626">
        <w:tc>
          <w:tcPr>
            <w:tcW w:w="2233" w:type="dxa"/>
            <w:tcBorders>
              <w:top w:val="nil"/>
              <w:left w:val="nil"/>
              <w:bottom w:val="nil"/>
              <w:right w:val="nil"/>
            </w:tcBorders>
          </w:tcPr>
          <w:p w14:paraId="4988A576"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0D13973" w14:textId="3EA63D7C" w:rsidR="00E312EC" w:rsidRDefault="007B7A2D" w:rsidP="007B7A2D">
            <w:pPr>
              <w:pStyle w:val="Main"/>
            </w:pPr>
            <w:r>
              <w:t xml:space="preserve">Heute Morgen habe ich damit begonnen meiner Dokumentation den letzten Schliff zu verpassen, mir ist jedoch plötzlich in den Sinn gekommen, dass der Jira Synchronizer bei den Datenbankeinträgen in der Beschreibung statt der Issue Namen </w:t>
            </w:r>
            <w:r w:rsidR="00902AC5">
              <w:t>den Namen des jeweiligen Projektes eintrug. Dieser Fehler verlangte eine Anpassung eines ViewModels, wurde jedoch nach ein paar Minuten korrigiert.</w:t>
            </w:r>
          </w:p>
          <w:p w14:paraId="0CF5C2BA" w14:textId="77777777" w:rsidR="00E312EC" w:rsidRDefault="00E312EC" w:rsidP="007B7A2D">
            <w:pPr>
              <w:pStyle w:val="Main"/>
            </w:pPr>
          </w:p>
          <w:p w14:paraId="5D3CEF75" w14:textId="4888975A" w:rsidR="00E312EC" w:rsidRDefault="00E312EC" w:rsidP="007B7A2D">
            <w:pPr>
              <w:pStyle w:val="Main"/>
            </w:pPr>
            <w:r>
              <w:t>Den Rest des Tages verbrachte ich mit dem Feinschliff der Dokumentation</w:t>
            </w:r>
            <w:r w:rsidR="00E04306">
              <w:t>, wobei ein beträchtlicher Aufwand für die restliche Formatierung des Dokuments aufgewandt wurde</w:t>
            </w:r>
            <w:r>
              <w:t>.</w:t>
            </w:r>
          </w:p>
          <w:p w14:paraId="3536B5B0" w14:textId="77777777" w:rsidR="007B7A2D" w:rsidRPr="00CD6474" w:rsidRDefault="007B7A2D" w:rsidP="007B7A2D">
            <w:pPr>
              <w:pStyle w:val="Main"/>
            </w:pPr>
          </w:p>
        </w:tc>
      </w:tr>
      <w:tr w:rsidR="00E42626" w:rsidRPr="00CD6474" w14:paraId="5A7D48A4" w14:textId="77777777" w:rsidTr="00E42626">
        <w:tc>
          <w:tcPr>
            <w:tcW w:w="2233" w:type="dxa"/>
            <w:tcBorders>
              <w:top w:val="nil"/>
              <w:left w:val="nil"/>
              <w:bottom w:val="nil"/>
              <w:right w:val="nil"/>
            </w:tcBorders>
          </w:tcPr>
          <w:p w14:paraId="7F870C35"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AEC38EC" w14:textId="5460A704" w:rsidR="00E42626" w:rsidRDefault="00221606" w:rsidP="00221606">
            <w:pPr>
              <w:pStyle w:val="Main"/>
            </w:pPr>
            <w:r>
              <w:t>Positives</w:t>
            </w:r>
          </w:p>
          <w:p w14:paraId="245A3C7A" w14:textId="6E517191" w:rsidR="00221606" w:rsidRPr="00221606" w:rsidRDefault="00221606" w:rsidP="00221606">
            <w:pPr>
              <w:pStyle w:val="Main"/>
            </w:pPr>
            <w:r>
              <w:t>Dank meiner Vorarbeit während der ersten beiden Tage bin ich in keinen Zeitstress geraten und ich konnte meine Arbeit ohne Probleme rechtzeitig abgeben.</w:t>
            </w:r>
            <w:r w:rsidR="0094074C">
              <w:t xml:space="preserve"> </w:t>
            </w:r>
          </w:p>
          <w:p w14:paraId="5350B6AF" w14:textId="77777777" w:rsidR="00E42626" w:rsidRPr="00CD6474" w:rsidRDefault="00E42626" w:rsidP="00AF7C71">
            <w:pPr>
              <w:pStyle w:val="Main"/>
            </w:pPr>
          </w:p>
        </w:tc>
      </w:tr>
    </w:tbl>
    <w:p w14:paraId="13589917" w14:textId="77777777" w:rsidR="00E42626" w:rsidRPr="00CD6474" w:rsidRDefault="00E42626" w:rsidP="00E42626">
      <w:pPr>
        <w:pStyle w:val="Main"/>
      </w:pPr>
      <w:r w:rsidRPr="00CD6474">
        <w:rPr>
          <w:b/>
        </w:rPr>
        <w:t>Aufgabenliste</w:t>
      </w:r>
    </w:p>
    <w:p w14:paraId="726757B1" w14:textId="28ECCAF4" w:rsidR="004811B1" w:rsidRPr="00CD6474" w:rsidRDefault="00782A4E" w:rsidP="004811B1">
      <w:pPr>
        <w:pStyle w:val="Main"/>
        <w:rPr>
          <w:color w:val="00B050"/>
        </w:rPr>
      </w:pPr>
      <w:r w:rsidRPr="00782A4E">
        <w:rPr>
          <w:noProof/>
          <w:color w:val="00B050"/>
        </w:rPr>
        <w:drawing>
          <wp:inline distT="0" distB="0" distL="0" distR="0" wp14:anchorId="1F32C6F0" wp14:editId="73775AC1">
            <wp:extent cx="6120130" cy="3850005"/>
            <wp:effectExtent l="0" t="0" r="0" b="0"/>
            <wp:docPr id="3599881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88108" name="Grafik 1" descr="Ein Bild, das Text, Screenshot, Software, Multimedia-Software enthält.&#10;&#10;Automatisch generierte Beschreibung"/>
                    <pic:cNvPicPr/>
                  </pic:nvPicPr>
                  <pic:blipFill>
                    <a:blip r:embed="rId25"/>
                    <a:stretch>
                      <a:fillRect/>
                    </a:stretch>
                  </pic:blipFill>
                  <pic:spPr>
                    <a:xfrm>
                      <a:off x="0" y="0"/>
                      <a:ext cx="6120130" cy="3850005"/>
                    </a:xfrm>
                    <a:prstGeom prst="rect">
                      <a:avLst/>
                    </a:prstGeom>
                  </pic:spPr>
                </pic:pic>
              </a:graphicData>
            </a:graphic>
          </wp:inline>
        </w:drawing>
      </w:r>
    </w:p>
    <w:p w14:paraId="019C0FC0" w14:textId="7A82AE12" w:rsidR="004811B1" w:rsidRPr="00CD6474" w:rsidRDefault="004811B1" w:rsidP="004811B1">
      <w:pPr>
        <w:pStyle w:val="Beschriftung"/>
      </w:pPr>
      <w:r w:rsidRPr="00CD6474">
        <w:t xml:space="preserve">Abbildung 4 – </w:t>
      </w:r>
      <w:r>
        <w:t>10</w:t>
      </w:r>
      <w:r w:rsidRPr="00CD6474">
        <w:tab/>
        <w:t>Kanban</w:t>
      </w:r>
      <w:r>
        <w:t xml:space="preserve"> B</w:t>
      </w:r>
      <w:r w:rsidRPr="00CD6474">
        <w:t xml:space="preserve">oard Tag </w:t>
      </w:r>
      <w:r>
        <w:t>10</w:t>
      </w:r>
    </w:p>
    <w:p w14:paraId="373EEF2C" w14:textId="77777777" w:rsidR="00881342" w:rsidRPr="00CD6474" w:rsidRDefault="00881342" w:rsidP="00881342">
      <w:pPr>
        <w:pStyle w:val="Main"/>
      </w:pPr>
    </w:p>
    <w:p w14:paraId="33ACD597" w14:textId="77777777" w:rsidR="00CF7155" w:rsidRPr="00CF7155" w:rsidRDefault="004159C2" w:rsidP="00CF7155">
      <w:pPr>
        <w:pStyle w:val="Ebene2"/>
      </w:pPr>
      <w:r w:rsidRPr="00CD6474">
        <w:br w:type="page"/>
      </w:r>
      <w:bookmarkStart w:id="62" w:name="_Toc163198168"/>
      <w:r w:rsidR="00CF7155" w:rsidRPr="00CF7155">
        <w:t>Soll-Ist-Vergleich</w:t>
      </w:r>
      <w:bookmarkEnd w:id="62"/>
    </w:p>
    <w:p w14:paraId="088AC6A5" w14:textId="77777777" w:rsidR="00CF7155" w:rsidRPr="00CD6474" w:rsidRDefault="00CF7155" w:rsidP="00CF7155">
      <w:pPr>
        <w:pStyle w:val="Main"/>
      </w:pPr>
      <w:r>
        <w:t xml:space="preserve">Zu Beginn meiner IPA erstellte ich </w:t>
      </w:r>
      <w:r w:rsidRPr="00CD6474">
        <w:t>die Use Cases, Anforderungen, User Stories und schliesslich den Zeitplan. Wie geplant konnte ich somit den Zeitplan auch am ersten Tag schon abgeben, jedoch hatte ich während des Erstellens des Zeitplans nicht beachtet, dass ich plante während den ersten beiden Tagen der IPA etwas Überzeit zu generieren, um mir allfälligen Stress in späteren Etappen der Arbeit zu ersparen. Das führte dazu, dass sich ab dem zweiten Tag meine geplanten Tage und meine wirklichen Tage um drei Stunden unterschieden, was wiederum zu einer ungewöhnlichen Gestaltung des Ist</w:t>
      </w:r>
      <w:r>
        <w:t>-</w:t>
      </w:r>
      <w:r w:rsidRPr="00CD6474">
        <w:t>Zeitplans führte. Dank meiner Überzeiten während der ersten beiden Tage war ich schon nach dem zweiten Tag vor meinem ursprünglichen Zeitplan.</w:t>
      </w:r>
    </w:p>
    <w:p w14:paraId="4EF351AD" w14:textId="77777777" w:rsidR="00CF7155" w:rsidRPr="00CD6474" w:rsidRDefault="00CF7155" w:rsidP="00CF7155">
      <w:pPr>
        <w:pStyle w:val="Main"/>
      </w:pPr>
    </w:p>
    <w:p w14:paraId="67913A5A" w14:textId="77777777" w:rsidR="00CF7155" w:rsidRPr="00CD6474" w:rsidRDefault="00CF7155" w:rsidP="00CF7155">
      <w:pPr>
        <w:pStyle w:val="Main"/>
      </w:pPr>
      <w:r w:rsidRPr="00CD6474">
        <w:t xml:space="preserve">Die Projektinitialisierung verlief um einiges schneller als im Zeitplan geplant, was unter anderem der Mindestgrösse von einer Stunde pro Task zu verdanken ist, da einige der im Zeitplan erfassten Tasks in Praxis sehr schnell realisiert werden konnten. Dank den grosszügig geschätzten Tasks und des bisher generierten Vorsprungs konnte ich meinen Vorsprung dem Zeitplan gegenüber gegen Ende des dritten Tages auf fast einen kompletten Tag aufbauen. </w:t>
      </w:r>
    </w:p>
    <w:p w14:paraId="49788D19" w14:textId="77777777" w:rsidR="00CF7155" w:rsidRPr="00CD6474" w:rsidRDefault="00CF7155" w:rsidP="00CF7155">
      <w:pPr>
        <w:pStyle w:val="Main"/>
      </w:pPr>
    </w:p>
    <w:p w14:paraId="30C9E255" w14:textId="77777777" w:rsidR="00CF7155" w:rsidRPr="00CD6474" w:rsidRDefault="00CF7155" w:rsidP="00CF7155">
      <w:pPr>
        <w:pStyle w:val="Main"/>
      </w:pPr>
      <w:r w:rsidRPr="00CD6474">
        <w:t>Auch während des Abfragens der Jira REST API traf ich auf keine Schwierigkeiten, was mich positiv überraschte, und mit meinem bisherigen Vorsprung fühlte sich die Arbeit um einiges entspannter und stressfreier an. Ich konnte mich darauf konzentrieren die Dokumentation zu erweitern und sorgfältig Unit</w:t>
      </w:r>
      <w:r>
        <w:t>-</w:t>
      </w:r>
      <w:r w:rsidRPr="00CD6474">
        <w:t>Tests zu schreiben. Immer noch am vierten Tag entschloss ich mich damit zu beginnen, dass die von Jira importierten Daten in der LEIS Datenbank verbucht werden. Dieser Task dauerte eine Stunde weniger lang als geplant, was hiess, dass ich tatsächlich noch am selben Tag damit fertig wurde und nun dem Zeitplan einen vollen Tag voraus war.</w:t>
      </w:r>
    </w:p>
    <w:p w14:paraId="4BFCA015" w14:textId="77777777" w:rsidR="00CF7155" w:rsidRPr="00CD6474" w:rsidRDefault="00CF7155" w:rsidP="00CF7155">
      <w:pPr>
        <w:pStyle w:val="Main"/>
      </w:pPr>
    </w:p>
    <w:p w14:paraId="3596313A" w14:textId="77777777" w:rsidR="00CF7155" w:rsidRPr="00CD6474" w:rsidRDefault="00CF7155" w:rsidP="00CF7155">
      <w:pPr>
        <w:pStyle w:val="Main"/>
      </w:pPr>
      <w:r w:rsidRPr="00CD6474">
        <w:t>Die Applikation konnte ich nach einer Episode Refactoring und einem neuen Aufbauen der Architektur am sechsten Tag grösstenteils abschliessen, wobei mir während der nächsten paar Tage immer wieder kleine Verbesserungen in den Sinn kamen, welche ich während der Dokumentation als</w:t>
      </w:r>
      <w:r>
        <w:t xml:space="preserve"> kleine Motivationsbooster</w:t>
      </w:r>
      <w:r w:rsidRPr="00CD6474">
        <w:t xml:space="preserve"> realisieren konnte. Insbesondere Tag sieben fühlte sich etwas träge an und war sehr Dokumentationslastig, weshalb ich mich über die Ablenkung im Code freute.</w:t>
      </w:r>
    </w:p>
    <w:p w14:paraId="5DEB519D" w14:textId="77777777" w:rsidR="00CF7155" w:rsidRPr="00CD6474" w:rsidRDefault="00CF7155" w:rsidP="00CF7155">
      <w:pPr>
        <w:pStyle w:val="Main"/>
      </w:pPr>
    </w:p>
    <w:p w14:paraId="27F9C795" w14:textId="2232CEB9" w:rsidR="009C0E89" w:rsidRPr="00CD6474" w:rsidRDefault="009C0E89" w:rsidP="009C0E89">
      <w:pPr>
        <w:pStyle w:val="Main"/>
      </w:pPr>
      <w:r>
        <w:t xml:space="preserve">Ab dem siebten Tag setzte ich meine Dokumentation stark in den Fokus. Ich entschied mich, die Applikation etwas weiter in den Hintergrund zu setzen und sie als erfrischende Abwechslung vom anstrengenden Dokumentieren zu verwenden. Je näher ich dem Ende der Arbeit kam, desto klarer wurde, dass sich all die Vorarbeit und die Überzeit während der letzten beiden Tage lohnte. Die Dokumentation zu vervollständigen beanspruchte um einiges mehr Zeit, als ich ursprünglich erwartete, doch dank meiner Vorarbeiten konnte ich die Arbeit ohne übermässigen Stress abschliessen. </w:t>
      </w:r>
    </w:p>
    <w:p w14:paraId="27A6E22E" w14:textId="38470167" w:rsidR="00CF7155" w:rsidRPr="00CD6474" w:rsidRDefault="00877100" w:rsidP="00191C5F">
      <w:pPr>
        <w:pStyle w:val="Formatvorlage1"/>
      </w:pPr>
      <w:bookmarkStart w:id="63" w:name="_Toc163198169"/>
      <w:r>
        <w:t>Soll-Ist</w:t>
      </w:r>
      <w:r w:rsidR="00D76980">
        <w:t>-Zeitplan</w:t>
      </w:r>
      <w:bookmarkEnd w:id="63"/>
    </w:p>
    <w:p w14:paraId="7E245D09" w14:textId="3F462E8C" w:rsidR="00D76980" w:rsidRDefault="001D26E4" w:rsidP="00D76980">
      <w:pPr>
        <w:pStyle w:val="Main"/>
      </w:pPr>
      <w:r>
        <w:rPr>
          <w:noProof/>
        </w:rPr>
        <w:drawing>
          <wp:inline distT="0" distB="0" distL="0" distR="0" wp14:anchorId="1013FED5" wp14:editId="38C2068F">
            <wp:extent cx="5669280" cy="4413250"/>
            <wp:effectExtent l="0" t="0" r="7620" b="6350"/>
            <wp:docPr id="100642425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9280" cy="4413250"/>
                    </a:xfrm>
                    <a:prstGeom prst="rect">
                      <a:avLst/>
                    </a:prstGeom>
                    <a:noFill/>
                    <a:ln>
                      <a:noFill/>
                    </a:ln>
                  </pic:spPr>
                </pic:pic>
              </a:graphicData>
            </a:graphic>
          </wp:inline>
        </w:drawing>
      </w:r>
    </w:p>
    <w:p w14:paraId="5412308F" w14:textId="77777777" w:rsidR="00D76980" w:rsidRPr="00CD6474" w:rsidRDefault="00D76980" w:rsidP="00D76980">
      <w:pPr>
        <w:pStyle w:val="Beschriftung"/>
      </w:pPr>
      <w:r>
        <w:t>Abbildung 5.1 – 1</w:t>
      </w:r>
      <w:r>
        <w:tab/>
        <w:t>Zeitplan Ist</w:t>
      </w:r>
    </w:p>
    <w:p w14:paraId="58DDB564" w14:textId="77777777" w:rsidR="00D76980" w:rsidRPr="00CD6474" w:rsidRDefault="00D76980" w:rsidP="00D76980">
      <w:pPr>
        <w:pStyle w:val="Main"/>
      </w:pPr>
      <w:r w:rsidRPr="00CD6474">
        <w:rPr>
          <w:noProof/>
        </w:rPr>
        <w:drawing>
          <wp:inline distT="0" distB="0" distL="0" distR="0" wp14:anchorId="5C6EB4CD" wp14:editId="1E1B1602">
            <wp:extent cx="3165381" cy="1674000"/>
            <wp:effectExtent l="0" t="0" r="0" b="2540"/>
            <wp:docPr id="35418750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7506" name="Grafik 1" descr="Ein Bild, das Text, Screenshot, Farbigkeit enthält.&#10;&#10;Automatisch generierte Beschreibung"/>
                    <pic:cNvPicPr/>
                  </pic:nvPicPr>
                  <pic:blipFill>
                    <a:blip r:embed="rId27"/>
                    <a:stretch>
                      <a:fillRect/>
                    </a:stretch>
                  </pic:blipFill>
                  <pic:spPr>
                    <a:xfrm>
                      <a:off x="0" y="0"/>
                      <a:ext cx="3165381" cy="1674000"/>
                    </a:xfrm>
                    <a:prstGeom prst="rect">
                      <a:avLst/>
                    </a:prstGeom>
                  </pic:spPr>
                </pic:pic>
              </a:graphicData>
            </a:graphic>
          </wp:inline>
        </w:drawing>
      </w:r>
      <w:r w:rsidRPr="00CD6474">
        <w:t xml:space="preserve"> </w:t>
      </w:r>
    </w:p>
    <w:p w14:paraId="4C849631" w14:textId="77777777" w:rsidR="00D76980" w:rsidRDefault="00D76980" w:rsidP="00D76980">
      <w:pPr>
        <w:pStyle w:val="Beschriftung"/>
      </w:pPr>
      <w:r w:rsidRPr="00CD6474">
        <w:t xml:space="preserve">Abbildung </w:t>
      </w:r>
      <w:r>
        <w:t>5</w:t>
      </w:r>
      <w:r w:rsidRPr="00CD6474">
        <w:t>.</w:t>
      </w:r>
      <w:r>
        <w:t>1</w:t>
      </w:r>
      <w:r w:rsidRPr="00CD6474">
        <w:t xml:space="preserve"> – 2</w:t>
      </w:r>
      <w:r w:rsidRPr="00CD6474">
        <w:tab/>
        <w:t>Zeitplan Legende</w:t>
      </w:r>
    </w:p>
    <w:p w14:paraId="483FD900" w14:textId="77777777" w:rsidR="00CF7155" w:rsidRPr="00CD6474" w:rsidRDefault="00CF7155" w:rsidP="00D76980">
      <w:pPr>
        <w:pStyle w:val="Main"/>
        <w:rPr>
          <w:sz w:val="32"/>
        </w:rPr>
      </w:pPr>
      <w:r w:rsidRPr="00CD6474">
        <w:br w:type="page"/>
      </w:r>
    </w:p>
    <w:p w14:paraId="49E2DB86" w14:textId="77777777" w:rsidR="00D76980" w:rsidRPr="00D76980" w:rsidRDefault="00CF7155" w:rsidP="00D76980">
      <w:pPr>
        <w:pStyle w:val="Formatvorlage1"/>
      </w:pPr>
      <w:bookmarkStart w:id="64" w:name="_Toc163198170"/>
      <w:r w:rsidRPr="00CD6474">
        <w:t>Fazit</w:t>
      </w:r>
      <w:bookmarkEnd w:id="64"/>
    </w:p>
    <w:p w14:paraId="3A09021D" w14:textId="77777777" w:rsidR="00CC0706" w:rsidRDefault="00D76980" w:rsidP="00D76980">
      <w:pPr>
        <w:pStyle w:val="Main"/>
      </w:pPr>
      <w:r>
        <w:t xml:space="preserve">Generell bin ich mit meiner Planung nicht komplett zufrieden. Zu Beginn konnte der Zeitplan zwar eingehalten werden, jedoch hätte ich visuell klar darstellen sollen, dass ich während der ersten beiden Tage eine Überzeit einplante. Im Zeitplan hätten diese </w:t>
      </w:r>
      <w:r w:rsidR="00CC0706">
        <w:t>beide Tage</w:t>
      </w:r>
      <w:r>
        <w:t xml:space="preserve"> </w:t>
      </w:r>
      <w:r w:rsidR="00CC0706">
        <w:t>mit etwas mehr Spalten dargestellt werden können als die anderen Tage, welche über die normalen acht Stunden verfügten.</w:t>
      </w:r>
    </w:p>
    <w:p w14:paraId="332D923B" w14:textId="77777777" w:rsidR="00CC0706" w:rsidRDefault="00CC0706" w:rsidP="00D76980">
      <w:pPr>
        <w:pStyle w:val="Main"/>
      </w:pPr>
    </w:p>
    <w:p w14:paraId="2B639F31" w14:textId="77777777" w:rsidR="00CC0706" w:rsidRDefault="00CC0706" w:rsidP="00D76980">
      <w:pPr>
        <w:pStyle w:val="Main"/>
      </w:pPr>
      <w:r>
        <w:t xml:space="preserve">Die Planung konnte ich zu Beginn gut einhalten, jedoch wurde klar, dass ich bei der Planung einzelne Tasks zu grosszügig in den Zeitplan einbaute. Ich hätte statt der grosszügigen Planung kleinerer Tasks mehr Zeit im Zeitplan explizit der Dokumentation widmen sollen. Nächstes Mal werde ich für die Dokumentation eigene Tasks schreiben, statt diese hauptsächlich in den Tasks der User Stories zu planen. </w:t>
      </w:r>
    </w:p>
    <w:p w14:paraId="6F5798D9" w14:textId="77777777" w:rsidR="00CC0706" w:rsidRDefault="00CC0706" w:rsidP="00D76980">
      <w:pPr>
        <w:pStyle w:val="Main"/>
      </w:pPr>
    </w:p>
    <w:p w14:paraId="47E646CA" w14:textId="384C80F8" w:rsidR="00CF7155" w:rsidRDefault="00CC0706" w:rsidP="00D76980">
      <w:pPr>
        <w:pStyle w:val="Main"/>
      </w:pPr>
      <w:r>
        <w:t>Während der letzten paar Tage der IPA musste ich immer wieder andere Tasks bearbeiten, da sie einander entweder blockierten oder durch Nachbesserungen verändert werden mussten. Dank meiner Projektmanagement</w:t>
      </w:r>
      <w:r w:rsidR="00FA7461">
        <w:t>m</w:t>
      </w:r>
      <w:r>
        <w:t>ethode stellte dies kein grosses Problem dar, da Kanban sehr flexibel und agil ist. Im Zeitplan jedoch führte die freie Handhabung der verschiedenen Aufgaben zu einem ziemlichen Chaos. Nächstes Mal muss ich sicherstellen, dass der Zeitplan besser auf die Projektmanagement</w:t>
      </w:r>
      <w:r w:rsidR="00FA7461">
        <w:t>m</w:t>
      </w:r>
      <w:r>
        <w:t>ethode eingestellt ist.</w:t>
      </w:r>
      <w:r w:rsidR="00CF7155">
        <w:br w:type="page"/>
      </w:r>
    </w:p>
    <w:p w14:paraId="68367BC3" w14:textId="24B531A2" w:rsidR="009566A6" w:rsidRPr="00CD6474" w:rsidRDefault="00203BAD" w:rsidP="009566A6">
      <w:pPr>
        <w:pStyle w:val="Ebene1"/>
        <w:outlineLvl w:val="0"/>
      </w:pPr>
      <w:bookmarkStart w:id="65" w:name="_Toc163198171"/>
      <w:r w:rsidRPr="00CD6474">
        <w:t>T</w:t>
      </w:r>
      <w:r w:rsidR="00D70067" w:rsidRPr="00CD6474">
        <w:t>eil</w:t>
      </w:r>
      <w:r w:rsidR="009566A6" w:rsidRPr="00CD6474">
        <w:t xml:space="preserve"> 2 – Projekt</w:t>
      </w:r>
      <w:bookmarkEnd w:id="65"/>
    </w:p>
    <w:p w14:paraId="27096354" w14:textId="499188B2" w:rsidR="00CA4F51" w:rsidRPr="00CD6474" w:rsidRDefault="00CA4F51" w:rsidP="00CA4F51">
      <w:pPr>
        <w:pStyle w:val="Ebene2"/>
      </w:pPr>
      <w:bookmarkStart w:id="66" w:name="_Toc163198172"/>
      <w:r w:rsidRPr="00CD6474">
        <w:t>Kurzfassung</w:t>
      </w:r>
      <w:bookmarkEnd w:id="66"/>
    </w:p>
    <w:p w14:paraId="6679906D" w14:textId="7945C849" w:rsidR="00F766AD" w:rsidRPr="00CD6474" w:rsidRDefault="003E2ABB" w:rsidP="00F766AD">
      <w:pPr>
        <w:pStyle w:val="Title2-Main"/>
      </w:pPr>
      <w:r>
        <w:t>Ausgangssituation</w:t>
      </w:r>
    </w:p>
    <w:p w14:paraId="216AF3A0" w14:textId="62C8077E" w:rsidR="00E63F41" w:rsidRPr="00CD6474" w:rsidRDefault="00F766AD" w:rsidP="00CA4F51">
      <w:pPr>
        <w:pStyle w:val="Main"/>
      </w:pPr>
      <w:r w:rsidRPr="00CD6474">
        <w:t xml:space="preserve">Die Softec verwendet Jira als Projektmanagement Tool, Zeitbuchungen können direkt auf dem Kanban Board von Jira vorgenommen werden. Aktuell müssen Mitarbeiter ihre Zeitbuchungen jedoch auf Jira sowie als auch im LEIS vornehmen, was bei potenziell mehreren Dutzend Leistungen pro Mitarbeiter pro Woche einen beträchtlichen Mehraufwand bedeutet. </w:t>
      </w:r>
    </w:p>
    <w:p w14:paraId="3138D525" w14:textId="77777777" w:rsidR="00BE0EA7" w:rsidRPr="00CD6474" w:rsidRDefault="00BE0EA7" w:rsidP="00CA4F51">
      <w:pPr>
        <w:pStyle w:val="Main"/>
      </w:pPr>
    </w:p>
    <w:p w14:paraId="2AF2454B" w14:textId="0EAA593F" w:rsidR="00CA4F51" w:rsidRPr="00CD6474" w:rsidRDefault="00F766AD" w:rsidP="00F766AD">
      <w:pPr>
        <w:pStyle w:val="Main"/>
      </w:pPr>
      <w:r w:rsidRPr="00CD6474">
        <w:t xml:space="preserve">Das alte LEIS wird durch eine Neuentwicklung abgelöst, im Rahmen dieser Neuentwicklung sind einige Wünsche </w:t>
      </w:r>
      <w:r w:rsidR="00E63F41" w:rsidRPr="00CD6474">
        <w:t>und</w:t>
      </w:r>
      <w:r w:rsidRPr="00CD6474">
        <w:t xml:space="preserve"> Vorschläge aufgekommen, einer davon ein Tool zur automatischen Synchronisierung von auf Jira verbuchten Leistungen. </w:t>
      </w:r>
      <w:r w:rsidR="00E63F41" w:rsidRPr="00CD6474">
        <w:t xml:space="preserve">Der Jira Synchronizer für das interne Leistungserfassungssystem würde den Mitarbeitern dabei einiges an Zeitaufwand ersparen. </w:t>
      </w:r>
    </w:p>
    <w:p w14:paraId="2B591907" w14:textId="77777777" w:rsidR="00CA4F51" w:rsidRPr="00CD6474" w:rsidRDefault="00CA4F51" w:rsidP="00CA4F51">
      <w:pPr>
        <w:pStyle w:val="Main"/>
      </w:pPr>
    </w:p>
    <w:p w14:paraId="1421DFA9" w14:textId="77777777" w:rsidR="00CA4F51" w:rsidRPr="00CD6474" w:rsidRDefault="00CA4F51" w:rsidP="00CA4F51">
      <w:pPr>
        <w:pStyle w:val="Title2-Main"/>
      </w:pPr>
      <w:r w:rsidRPr="00CD6474">
        <w:t>Umsetzung</w:t>
      </w:r>
    </w:p>
    <w:p w14:paraId="5696A8CA" w14:textId="05218CF6" w:rsidR="00E63F41" w:rsidRPr="00CD6474" w:rsidRDefault="00E63F41" w:rsidP="00CA4F51">
      <w:pPr>
        <w:pStyle w:val="Main"/>
      </w:pPr>
      <w:r w:rsidRPr="00CD6474">
        <w:t xml:space="preserve">Der Jira Synchronizer wird als Kommandozeilenapplikation realisiert, diese Kommandozeilenapplikation kann automatisch von einem Scheduler aufgerufen werden, und soll künftig auf einem passenden Server laufen. </w:t>
      </w:r>
    </w:p>
    <w:p w14:paraId="104EE0DF" w14:textId="77777777" w:rsidR="00BE0EA7" w:rsidRPr="00CD6474" w:rsidRDefault="00BE0EA7" w:rsidP="00CA4F51">
      <w:pPr>
        <w:pStyle w:val="Main"/>
      </w:pPr>
    </w:p>
    <w:p w14:paraId="60CAC28F" w14:textId="287EA3C6" w:rsidR="00E63F41" w:rsidRPr="00CD6474" w:rsidRDefault="00E63F41" w:rsidP="00CA4F51">
      <w:pPr>
        <w:pStyle w:val="Main"/>
      </w:pPr>
      <w:r w:rsidRPr="00CD6474">
        <w:t>Der Jira Synchronizer importiert Buchungen von der Jira REST API, wobei berücksichtigt wird, dass eine Buchung noch nicht in der LEIS Datenbank erfasst wurde, hinterlegte Mitarbeiter die Rechte auf die hinterlegten Projekte besitzen und keine nicht plausiblen Daten abgespeichert werden.</w:t>
      </w:r>
    </w:p>
    <w:p w14:paraId="2D8B5909" w14:textId="77777777" w:rsidR="00BE0EA7" w:rsidRPr="00CD6474" w:rsidRDefault="00BE0EA7" w:rsidP="00CA4F51">
      <w:pPr>
        <w:pStyle w:val="Main"/>
      </w:pPr>
    </w:p>
    <w:p w14:paraId="001E7FD0" w14:textId="086A38C1" w:rsidR="00E63F41" w:rsidRPr="00CD6474" w:rsidRDefault="00E63F41" w:rsidP="00CA4F51">
      <w:pPr>
        <w:pStyle w:val="Main"/>
      </w:pPr>
      <w:r w:rsidRPr="00CD6474">
        <w:t>Es soll ein Log geführt werden</w:t>
      </w:r>
      <w:r w:rsidR="00E93E2A">
        <w:t>,</w:t>
      </w:r>
      <w:r w:rsidRPr="00CD6474">
        <w:t xml:space="preserve"> welche</w:t>
      </w:r>
      <w:r w:rsidR="00E93E2A">
        <w:t>s</w:t>
      </w:r>
      <w:r w:rsidRPr="00CD6474">
        <w:t xml:space="preserve"> Start und Schluss der Applikationsinstanz</w:t>
      </w:r>
      <w:r w:rsidR="003E2ABB">
        <w:t xml:space="preserve"> und andere informativ Wertvolle Einträge, wie allfällige Warnungen für unerwartete Daten oder unerwartetes Verhalten und Fehlermeldungen für ungültige Daten oder fehlerhaftes Verhalten</w:t>
      </w:r>
      <w:r w:rsidR="006A025A">
        <w:t xml:space="preserve"> während der Laufzeit der Applikationsinstanz speichert</w:t>
      </w:r>
      <w:r w:rsidRPr="00CD6474">
        <w:t>.</w:t>
      </w:r>
    </w:p>
    <w:p w14:paraId="51733B46" w14:textId="77777777" w:rsidR="00CA4F51" w:rsidRPr="00CD6474" w:rsidRDefault="00CA4F51" w:rsidP="00CA4F51">
      <w:pPr>
        <w:pStyle w:val="Main"/>
      </w:pPr>
    </w:p>
    <w:p w14:paraId="43ADACFF" w14:textId="2CB145A5" w:rsidR="00510DB1" w:rsidRPr="00CD6474" w:rsidRDefault="00CA4F51" w:rsidP="00510DB1">
      <w:pPr>
        <w:pStyle w:val="Title2-Main"/>
      </w:pPr>
      <w:r w:rsidRPr="00CD6474">
        <w:t>Ergebnis</w:t>
      </w:r>
    </w:p>
    <w:p w14:paraId="7C9B4BA5" w14:textId="6BD2C2F1" w:rsidR="00510DB1" w:rsidRDefault="00510DB1" w:rsidP="00CA4F51">
      <w:pPr>
        <w:pStyle w:val="Main"/>
      </w:pPr>
      <w:r w:rsidRPr="00CD6474">
        <w:t xml:space="preserve">Die Applikation «Jira Synchronizer für das interne Leistungserfassungssystem» konnte innerhalb des Zeitplans entwickelt werden. Das resultierende executable kann planungsgemäss </w:t>
      </w:r>
      <w:r w:rsidR="0025080C" w:rsidRPr="00CD6474">
        <w:t>mit einem Scheduler</w:t>
      </w:r>
      <w:r w:rsidR="00E93E2A">
        <w:t>,</w:t>
      </w:r>
      <w:r w:rsidR="0025080C" w:rsidRPr="00CD6474">
        <w:t xml:space="preserve"> mit oder ohne Flags</w:t>
      </w:r>
      <w:r w:rsidR="00E93E2A">
        <w:t>,</w:t>
      </w:r>
      <w:r w:rsidR="0025080C" w:rsidRPr="00CD6474">
        <w:t xml:space="preserve"> aufgerufen werden</w:t>
      </w:r>
      <w:r w:rsidR="003E2ABB">
        <w:t>, wobei verhindert wird,</w:t>
      </w:r>
      <w:r w:rsidR="00C06653">
        <w:t xml:space="preserve"> </w:t>
      </w:r>
      <w:r w:rsidR="003E2ABB">
        <w:t>dass mehrere Instanzen der Applikation auf einmal laufen</w:t>
      </w:r>
      <w:r w:rsidR="00A10971">
        <w:t xml:space="preserve">. </w:t>
      </w:r>
    </w:p>
    <w:p w14:paraId="29B1B7E3" w14:textId="77777777" w:rsidR="003E2ABB" w:rsidRDefault="003E2ABB" w:rsidP="00CA4F51">
      <w:pPr>
        <w:pStyle w:val="Main"/>
      </w:pPr>
    </w:p>
    <w:p w14:paraId="68F35FCD" w14:textId="54066BF0" w:rsidR="003E2ABB" w:rsidRDefault="00C06653" w:rsidP="00CA4F51">
      <w:pPr>
        <w:pStyle w:val="Main"/>
      </w:pPr>
      <w:r>
        <w:t>Während des Programmablaufs wird</w:t>
      </w:r>
      <w:r w:rsidR="003E2ABB">
        <w:t xml:space="preserve"> fehlerhaftes Verhalten, ungültige Daten, unerwartetes Verhalten, unerwartete Daten und wichtige </w:t>
      </w:r>
      <w:r w:rsidR="00E04306">
        <w:t>Informationen,</w:t>
      </w:r>
      <w:r>
        <w:t xml:space="preserve"> welche nicht auf Fehler hinweisen geloggt</w:t>
      </w:r>
      <w:r w:rsidR="003E2ABB">
        <w:t>.</w:t>
      </w:r>
    </w:p>
    <w:p w14:paraId="7562684B" w14:textId="7FD86C4A" w:rsidR="00A10971" w:rsidRDefault="00A10971" w:rsidP="00CA4F51">
      <w:pPr>
        <w:pStyle w:val="Main"/>
      </w:pPr>
    </w:p>
    <w:p w14:paraId="31A9E563" w14:textId="5EE03104" w:rsidR="003E2ABB" w:rsidRPr="00CD6474" w:rsidRDefault="003E2ABB" w:rsidP="003E2ABB">
      <w:pPr>
        <w:pStyle w:val="Main"/>
      </w:pPr>
      <w:r>
        <w:t>Werden keine Fehler festgestellt, werden alle Leistungen erlaubter Projekte von der Jira API importiert und auf der verbundenen Datenbank gespeichert.</w:t>
      </w:r>
    </w:p>
    <w:p w14:paraId="7502910C" w14:textId="44072D91" w:rsidR="00CA4F51" w:rsidRPr="00CD6474" w:rsidRDefault="00CA4F51" w:rsidP="00A10971">
      <w:pPr>
        <w:pStyle w:val="Main"/>
      </w:pPr>
    </w:p>
    <w:p w14:paraId="109CCBF3" w14:textId="3B234385" w:rsidR="00CA4F51" w:rsidRPr="00CD6474" w:rsidRDefault="00CA4F51" w:rsidP="00CA4F51">
      <w:pPr>
        <w:pStyle w:val="Main"/>
      </w:pPr>
    </w:p>
    <w:p w14:paraId="0D36D384" w14:textId="68717C48" w:rsidR="004159C2" w:rsidRPr="00CD6474" w:rsidRDefault="003E261C" w:rsidP="003E261C">
      <w:pPr>
        <w:pStyle w:val="Ebene2"/>
      </w:pPr>
      <w:bookmarkStart w:id="67" w:name="_Toc163198173"/>
      <w:r w:rsidRPr="00CD6474">
        <w:t>Ausgangslage</w:t>
      </w:r>
      <w:bookmarkEnd w:id="67"/>
    </w:p>
    <w:p w14:paraId="7EC3E69B" w14:textId="0D30E30B" w:rsidR="003E261C" w:rsidRPr="00CD6474" w:rsidRDefault="003E261C" w:rsidP="005D619B">
      <w:pPr>
        <w:pStyle w:val="Formatvorlage1"/>
      </w:pPr>
      <w:bookmarkStart w:id="68" w:name="_Toc163198174"/>
      <w:r w:rsidRPr="00CD6474">
        <w:t>Einleitung</w:t>
      </w:r>
      <w:bookmarkEnd w:id="68"/>
    </w:p>
    <w:p w14:paraId="253C1BE0" w14:textId="296EF53E" w:rsidR="005D619B" w:rsidRPr="00CD6474" w:rsidRDefault="005D619B" w:rsidP="005D619B">
      <w:pPr>
        <w:pStyle w:val="Main"/>
        <w:rPr>
          <w:color w:val="00B050"/>
        </w:rPr>
      </w:pPr>
      <w:r w:rsidRPr="00CD6474">
        <w:t>Der Jira Synchronizer soll eine eigenständige Konsolenapplikation sein, welche ab Aufruf Daten von der Jira REST API importiert und in der LEIS Datenbank einträgt, damit diese nicht in zwei Systemen manuell eingegeben werden müssen. Das Ziel ist es, die Applikation auf dem Datenbankserver per Scheduler in regulären Abständen laufen zu lassen.</w:t>
      </w:r>
    </w:p>
    <w:p w14:paraId="1CFB30BC" w14:textId="4A8FA1BB" w:rsidR="0079615E" w:rsidRPr="00CD6474" w:rsidRDefault="0079615E" w:rsidP="0079615E">
      <w:pPr>
        <w:pStyle w:val="Main"/>
        <w:rPr>
          <w:color w:val="00B050"/>
        </w:rPr>
      </w:pPr>
    </w:p>
    <w:p w14:paraId="2B11672D" w14:textId="25F7F431" w:rsidR="005D619B" w:rsidRPr="00CD6474" w:rsidRDefault="005D619B" w:rsidP="005D619B">
      <w:pPr>
        <w:pStyle w:val="Formatvorlage1"/>
      </w:pPr>
      <w:bookmarkStart w:id="69" w:name="_Toc163198175"/>
      <w:r w:rsidRPr="00CD6474">
        <w:t>Jira</w:t>
      </w:r>
      <w:bookmarkEnd w:id="69"/>
    </w:p>
    <w:p w14:paraId="47BAC9DD" w14:textId="39C8E22D" w:rsidR="00033C27" w:rsidRPr="00CD6474" w:rsidRDefault="005D619B" w:rsidP="005D619B">
      <w:pPr>
        <w:pStyle w:val="Main"/>
      </w:pPr>
      <w:r w:rsidRPr="00CD6474">
        <w:t>Die Softec verwaltet ihre Kanban</w:t>
      </w:r>
      <w:r w:rsidR="004811B1">
        <w:t xml:space="preserve"> B</w:t>
      </w:r>
      <w:r w:rsidRPr="00CD6474">
        <w:t>oards auf Jira, Leistungen werden direkt auf den bearbeiteten Tasks im Worklog erfasst mitsamt Zeit und Beschreibung.</w:t>
      </w:r>
      <w:r w:rsidR="00033C27" w:rsidRPr="00CD6474">
        <w:t xml:space="preserve"> In einem Task ist erfasst, zu welchem Projekt der Task gehört, und in welchem Konto im LEIS die Leistung erfasst werden soll.</w:t>
      </w:r>
    </w:p>
    <w:p w14:paraId="7B9BF210" w14:textId="2961932C" w:rsidR="00033C27" w:rsidRPr="00CD6474" w:rsidRDefault="00033C27" w:rsidP="005D619B">
      <w:pPr>
        <w:pStyle w:val="Main"/>
      </w:pPr>
    </w:p>
    <w:p w14:paraId="75EA3A5C" w14:textId="71854143" w:rsidR="005D619B" w:rsidRPr="00CD6474" w:rsidRDefault="00033C27" w:rsidP="005D619B">
      <w:pPr>
        <w:pStyle w:val="Main"/>
      </w:pPr>
      <w:r w:rsidRPr="00CD6474">
        <w:t xml:space="preserve">Die Jira REST API kann mit gültigem API-Token angesteuert werden und über die Ids der Tasks kann auf deren Daten zugegriffen werden. </w:t>
      </w:r>
    </w:p>
    <w:p w14:paraId="4E86595E" w14:textId="7712105A" w:rsidR="00033C27" w:rsidRPr="00CD6474" w:rsidRDefault="005D619B" w:rsidP="00033C27">
      <w:pPr>
        <w:pStyle w:val="Formatvorlage1"/>
      </w:pPr>
      <w:bookmarkStart w:id="70" w:name="_Toc163198176"/>
      <w:r w:rsidRPr="00CD6474">
        <w:t>LEIS Datenbank</w:t>
      </w:r>
      <w:bookmarkEnd w:id="70"/>
    </w:p>
    <w:p w14:paraId="0EEFBA4F" w14:textId="77777777" w:rsidR="00F55D9E" w:rsidRDefault="00033C27" w:rsidP="005D619B">
      <w:pPr>
        <w:pStyle w:val="Main"/>
      </w:pPr>
      <w:r w:rsidRPr="00CD6474">
        <w:t>Eine anonymisierte Version der LEIS Datenbank wird für die Umsetzung der IPA zur Verfügung gestellt, hier ist wichtig zu erwähnen, dass die Datenbank über keine Foreign Keys verfügt, alle Beziehungen sind per Datenbanktrigger geregelt.</w:t>
      </w:r>
    </w:p>
    <w:p w14:paraId="5B882951" w14:textId="77777777" w:rsidR="00F55D9E" w:rsidRDefault="00F55D9E" w:rsidP="005D619B">
      <w:pPr>
        <w:pStyle w:val="Main"/>
      </w:pPr>
      <w:r>
        <w:t>Der Grund für diese Sonderheit ist, dass als der damalige Entwickler der Datenbank die Datenbank entwarf, waren Foreign Keys eine ziemlich neue Erfindung. Er musste sich entscheiden, ob die Beziehungen zwischen den einzelnen Tabellen mit Foreign Keys oder Datenbanktriggern geregelt werden sollten.</w:t>
      </w:r>
    </w:p>
    <w:p w14:paraId="1748CDB7" w14:textId="49F30195" w:rsidR="00F55D9E" w:rsidRDefault="00F55D9E" w:rsidP="005D619B">
      <w:pPr>
        <w:pStyle w:val="Main"/>
      </w:pPr>
      <w:r>
        <w:t>Er wog die Vor- und Nachteile der beiden Möglichkeiten ab, und kam zum Schluss, dass die Flexibilität von Datenbanktriggern für seine Zwecke einen grossen Vorteil darstellte.</w:t>
      </w:r>
    </w:p>
    <w:p w14:paraId="4B8603B9" w14:textId="3041351C" w:rsidR="00F55D9E" w:rsidRDefault="00092428" w:rsidP="005D619B">
      <w:pPr>
        <w:pStyle w:val="Main"/>
      </w:pPr>
      <w:r>
        <w:t>Untenstehendes</w:t>
      </w:r>
      <w:r w:rsidR="00033C27" w:rsidRPr="00CD6474">
        <w:t xml:space="preserve"> Datenbankschema ist auf die für die IPA relevanten Tabellen begrenzt, Tabellen und </w:t>
      </w:r>
      <w:r w:rsidR="00724906" w:rsidRPr="00CD6474">
        <w:t>Spalten,</w:t>
      </w:r>
      <w:r w:rsidR="00033C27" w:rsidRPr="00CD6474">
        <w:t xml:space="preserve"> welche noch in der Datenbank </w:t>
      </w:r>
      <w:r w:rsidR="005E5DE2" w:rsidRPr="00CD6474">
        <w:t>ergänzt</w:t>
      </w:r>
      <w:r w:rsidR="00033C27" w:rsidRPr="00CD6474">
        <w:t xml:space="preserve"> werden </w:t>
      </w:r>
      <w:r w:rsidR="00C56018" w:rsidRPr="00CD6474">
        <w:t>müssen,</w:t>
      </w:r>
      <w:r w:rsidR="00033C27" w:rsidRPr="00CD6474">
        <w:t xml:space="preserve"> sind blau markiert</w:t>
      </w:r>
      <w:r w:rsidR="00F055CB" w:rsidRPr="00CD6474">
        <w:t>, die für die IPA irrelevanten Spalten sind ausgegraut</w:t>
      </w:r>
      <w:r w:rsidR="00033C27" w:rsidRPr="00CD6474">
        <w:t>.</w:t>
      </w:r>
      <w:r w:rsidR="005E5DE2" w:rsidRPr="00CD6474">
        <w:t xml:space="preserve"> Die Namensgebung</w:t>
      </w:r>
      <w:r w:rsidR="00F055CB" w:rsidRPr="00CD6474">
        <w:t xml:space="preserve"> neuer Spalten und Tabellen</w:t>
      </w:r>
      <w:r w:rsidR="005E5DE2" w:rsidRPr="00CD6474">
        <w:t xml:space="preserve"> ist</w:t>
      </w:r>
      <w:r w:rsidR="00F055CB" w:rsidRPr="00CD6474">
        <w:t xml:space="preserve"> der Namensgebung der alten Datenbanktabellen und Spalten nachempfunden da unterschiedliche Naming Conventions bei künftiger Wartung verwirrend sein könnten</w:t>
      </w:r>
      <w:r w:rsidR="005E5DE2" w:rsidRPr="00CD6474">
        <w:t>.</w:t>
      </w:r>
    </w:p>
    <w:p w14:paraId="188E60FD" w14:textId="77777777" w:rsidR="00F55D9E" w:rsidRDefault="00F55D9E" w:rsidP="005D619B">
      <w:pPr>
        <w:pStyle w:val="Main"/>
      </w:pPr>
    </w:p>
    <w:p w14:paraId="0F4BA9F5" w14:textId="2EFCF022" w:rsidR="00F55D9E" w:rsidRDefault="00F55D9E" w:rsidP="00F55D9E">
      <w:pPr>
        <w:pStyle w:val="Beschriftung"/>
        <w:rPr>
          <w:b/>
          <w:i w:val="0"/>
          <w:sz w:val="40"/>
        </w:rPr>
      </w:pPr>
      <w:r>
        <w:rPr>
          <w:noProof/>
        </w:rPr>
        <w:drawing>
          <wp:inline distT="0" distB="0" distL="0" distR="0" wp14:anchorId="3C800023" wp14:editId="58167906">
            <wp:extent cx="4802588" cy="6014084"/>
            <wp:effectExtent l="0" t="0" r="0" b="6350"/>
            <wp:docPr id="138683885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4088" cy="6078575"/>
                    </a:xfrm>
                    <a:prstGeom prst="rect">
                      <a:avLst/>
                    </a:prstGeom>
                    <a:noFill/>
                    <a:ln>
                      <a:noFill/>
                    </a:ln>
                  </pic:spPr>
                </pic:pic>
              </a:graphicData>
            </a:graphic>
          </wp:inline>
        </w:drawing>
      </w:r>
      <w:r w:rsidR="00724906" w:rsidRPr="00CD6474">
        <w:br w:type="textWrapping" w:clear="all"/>
      </w:r>
      <w:r w:rsidRPr="00CD6474">
        <w:t xml:space="preserve">Abbildung </w:t>
      </w:r>
      <w:r w:rsidR="00C71366">
        <w:t>7</w:t>
      </w:r>
      <w:r w:rsidRPr="00CD6474">
        <w:t>.3</w:t>
      </w:r>
      <w:r w:rsidRPr="00CD6474">
        <w:tab/>
      </w:r>
      <w:r w:rsidRPr="00CD6474">
        <w:tab/>
        <w:t>LEIS Datenbankschema</w:t>
      </w:r>
      <w:r>
        <w:br w:type="page"/>
      </w:r>
    </w:p>
    <w:p w14:paraId="72D49DE4" w14:textId="31F140B2" w:rsidR="00CE04A1" w:rsidRPr="00CD6474" w:rsidRDefault="00724906" w:rsidP="003E261C">
      <w:pPr>
        <w:pStyle w:val="Ebene2"/>
      </w:pPr>
      <w:bookmarkStart w:id="71" w:name="_Toc163198177"/>
      <w:r w:rsidRPr="00CD6474">
        <w:t>Architektur</w:t>
      </w:r>
      <w:bookmarkEnd w:id="71"/>
    </w:p>
    <w:p w14:paraId="282B57E6" w14:textId="0F104D97" w:rsidR="004512FD" w:rsidRPr="00CD6474" w:rsidRDefault="004512FD" w:rsidP="00A77728">
      <w:pPr>
        <w:pStyle w:val="Formatvorlage1"/>
      </w:pPr>
      <w:bookmarkStart w:id="72" w:name="_Toc163198178"/>
      <w:r w:rsidRPr="00CD6474">
        <w:t>Einleitung</w:t>
      </w:r>
      <w:bookmarkEnd w:id="72"/>
    </w:p>
    <w:p w14:paraId="218D4480" w14:textId="4A061CF3" w:rsidR="00A44D9F" w:rsidRDefault="00724906" w:rsidP="00724906">
      <w:pPr>
        <w:pStyle w:val="Main"/>
      </w:pPr>
      <w:r w:rsidRPr="00CD6474">
        <w:t>In diesem Kapitel wird die Architektur und der Aufbau der Applikation erklärt. Allfällige Anpassungen während der Implementation werden in der relevanten Implementationsdokumentation festgehalten.</w:t>
      </w:r>
    </w:p>
    <w:p w14:paraId="5D6980A9" w14:textId="57DBBD50" w:rsidR="00D8688D" w:rsidRPr="00CD6474" w:rsidRDefault="00D8688D" w:rsidP="00D8688D">
      <w:pPr>
        <w:pStyle w:val="Formatvorlage1"/>
      </w:pPr>
      <w:bookmarkStart w:id="73" w:name="_Toc163198179"/>
      <w:r>
        <w:t>Vergleich von Architekturen</w:t>
      </w:r>
      <w:bookmarkEnd w:id="73"/>
    </w:p>
    <w:p w14:paraId="53F3E4A3" w14:textId="573291FE" w:rsidR="00A44D9F" w:rsidRPr="00CD6474" w:rsidRDefault="008A3AC5" w:rsidP="00D8688D">
      <w:pPr>
        <w:pStyle w:val="Formatvorlage2"/>
      </w:pPr>
      <w:bookmarkStart w:id="74" w:name="_Toc163198180"/>
      <w:r w:rsidRPr="00CD6474">
        <w:rPr>
          <w:noProof/>
        </w:rPr>
        <w:drawing>
          <wp:anchor distT="0" distB="0" distL="114300" distR="114300" simplePos="0" relativeHeight="251666432" behindDoc="1" locked="0" layoutInCell="1" allowOverlap="1" wp14:anchorId="0F9FF798" wp14:editId="04815F4E">
            <wp:simplePos x="0" y="0"/>
            <wp:positionH relativeFrom="column">
              <wp:posOffset>3163570</wp:posOffset>
            </wp:positionH>
            <wp:positionV relativeFrom="paragraph">
              <wp:posOffset>152400</wp:posOffset>
            </wp:positionV>
            <wp:extent cx="2863215" cy="2849880"/>
            <wp:effectExtent l="0" t="0" r="0" b="7620"/>
            <wp:wrapTight wrapText="bothSides">
              <wp:wrapPolygon edited="0">
                <wp:start x="0" y="0"/>
                <wp:lineTo x="0" y="21513"/>
                <wp:lineTo x="21413" y="21513"/>
                <wp:lineTo x="21413" y="0"/>
                <wp:lineTo x="0" y="0"/>
              </wp:wrapPolygon>
            </wp:wrapTight>
            <wp:docPr id="67022294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3215" cy="284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D9F" w:rsidRPr="00CD6474">
        <w:t>Clean Architecture</w:t>
      </w:r>
      <w:bookmarkEnd w:id="74"/>
    </w:p>
    <w:p w14:paraId="293C4242" w14:textId="299F2D8F" w:rsidR="00A44D9F" w:rsidRPr="00CD6474" w:rsidRDefault="002A441D" w:rsidP="004D30DB">
      <w:pPr>
        <w:pStyle w:val="Main"/>
      </w:pPr>
      <w:r w:rsidRPr="004D30DB">
        <w:t>Die Clean Architecture</w:t>
      </w:r>
      <w:r w:rsidR="004D30DB">
        <w:t>, auch Onion Architecture genannt,</w:t>
      </w:r>
      <w:r w:rsidRPr="004D30DB">
        <w:t xml:space="preserve"> </w:t>
      </w:r>
      <w:r w:rsidR="004D30DB" w:rsidRPr="004D30DB">
        <w:t>legt den Fokus da</w:t>
      </w:r>
      <w:r w:rsidR="004D30DB">
        <w:t>rauf, die Anwendungslogik von Frameworks oder Datenbanken zu trennen, und so eine testbare und einfach zu wartende Anwendung zu ermöglichen. Das Ziel der Clean Architecture ist es, eine unabhängige Struktur zu schaffen die es dem Entwickler erleichtert, Änderungen an externen Komponenten vorzunehmen, ohne dass die Kernlogik der Anwendung beeinträchtigt wird.</w:t>
      </w:r>
    </w:p>
    <w:p w14:paraId="46BF1A61" w14:textId="1BBC51B0" w:rsidR="00A961B2" w:rsidRDefault="004D30DB" w:rsidP="00A44D9F">
      <w:pPr>
        <w:pStyle w:val="Main"/>
        <w:rPr>
          <w:sz w:val="18"/>
          <w:szCs w:val="16"/>
        </w:rPr>
      </w:pPr>
      <w:r w:rsidRPr="00CD6474">
        <w:rPr>
          <w:noProof/>
        </w:rPr>
        <mc:AlternateContent>
          <mc:Choice Requires="wps">
            <w:drawing>
              <wp:anchor distT="45720" distB="45720" distL="114300" distR="114300" simplePos="0" relativeHeight="251671552" behindDoc="1" locked="0" layoutInCell="1" allowOverlap="1" wp14:anchorId="5CDFA4F8" wp14:editId="2A03F904">
                <wp:simplePos x="0" y="0"/>
                <wp:positionH relativeFrom="margin">
                  <wp:align>right</wp:align>
                </wp:positionH>
                <wp:positionV relativeFrom="paragraph">
                  <wp:posOffset>898525</wp:posOffset>
                </wp:positionV>
                <wp:extent cx="2952750" cy="532130"/>
                <wp:effectExtent l="0" t="0" r="0" b="1270"/>
                <wp:wrapSquare wrapText="bothSides"/>
                <wp:docPr id="5099712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532737"/>
                        </a:xfrm>
                        <a:prstGeom prst="rect">
                          <a:avLst/>
                        </a:prstGeom>
                        <a:solidFill>
                          <a:srgbClr val="FFFFFF"/>
                        </a:solidFill>
                        <a:ln w="9525">
                          <a:noFill/>
                          <a:miter lim="800000"/>
                          <a:headEnd/>
                          <a:tailEnd/>
                        </a:ln>
                      </wps:spPr>
                      <wps:txbx>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FA4F8" id="_x0000_s1030" type="#_x0000_t202" style="position:absolute;left:0;text-align:left;margin-left:181.3pt;margin-top:70.75pt;width:232.5pt;height:41.9pt;z-index:-251644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" stroked="f">
                <v:textbox>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v:textbox>
                <w10:wrap type="square" anchorx="margin"/>
              </v:shape>
            </w:pict>
          </mc:Fallback>
        </mc:AlternateContent>
      </w:r>
      <w:r>
        <w:t xml:space="preserve">Die </w:t>
      </w:r>
      <w:r w:rsidR="00A44D9F" w:rsidRPr="00CD6474">
        <w:t>Clean Architecture stellt die Geschäftslogik und das Anwendungsmodell in den Mittelpunkt der Applikation.</w:t>
      </w:r>
      <w:r w:rsidR="00DC554F" w:rsidRPr="00CD6474">
        <w:t xml:space="preserve"> Anstatt dass die Geschäftslogik vom Datenzugriff oder anderen Infrastrukturproblemen abhängt, hängen Infrastruktur- und Implementationsdetails bei der Clean Architecture vom Kern der Applikation ab. Dies wird durch die Definition von Abstracts oder Interfaces im Kern der Anwendung erreicht, die dann durch Typen in der Infrastrukturschicht implementiert werden. Eine gängige Methode zur Visualisierung dieser Architektur ist der sogenannte Onion View.</w:t>
      </w:r>
      <w:r w:rsidR="00471DD4" w:rsidRPr="0098446B">
        <w:rPr>
          <w:vertAlign w:val="superscript"/>
        </w:rPr>
        <w:t>[4]</w:t>
      </w:r>
    </w:p>
    <w:p w14:paraId="17D21254" w14:textId="77777777" w:rsidR="0098446B" w:rsidRDefault="0098446B">
      <w:pPr>
        <w:widowControl/>
        <w:spacing w:line="240" w:lineRule="auto"/>
        <w:rPr>
          <w:i/>
          <w:sz w:val="32"/>
        </w:rPr>
      </w:pPr>
      <w:r>
        <w:br w:type="page"/>
      </w:r>
    </w:p>
    <w:p w14:paraId="0FBDF1BD" w14:textId="26A80B9B" w:rsidR="00A961B2" w:rsidRDefault="0098446B" w:rsidP="00A961B2">
      <w:pPr>
        <w:pStyle w:val="Formatvorlage2"/>
      </w:pPr>
      <w:bookmarkStart w:id="75" w:name="_Toc163198181"/>
      <w:r>
        <w:rPr>
          <w:noProof/>
        </w:rPr>
        <w:drawing>
          <wp:anchor distT="0" distB="0" distL="114300" distR="114300" simplePos="0" relativeHeight="251675648" behindDoc="0" locked="0" layoutInCell="1" allowOverlap="1" wp14:anchorId="57D22D6D" wp14:editId="15D5CF01">
            <wp:simplePos x="0" y="0"/>
            <wp:positionH relativeFrom="margin">
              <wp:align>right</wp:align>
            </wp:positionH>
            <wp:positionV relativeFrom="paragraph">
              <wp:posOffset>312364</wp:posOffset>
            </wp:positionV>
            <wp:extent cx="2981960" cy="2089150"/>
            <wp:effectExtent l="0" t="0" r="8890" b="6350"/>
            <wp:wrapSquare wrapText="bothSides"/>
            <wp:docPr id="886260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1960" cy="208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t>MVC-Architektur</w:t>
      </w:r>
      <w:bookmarkEnd w:id="75"/>
    </w:p>
    <w:p w14:paraId="731CEB79" w14:textId="66EF2156" w:rsidR="007B488A" w:rsidRPr="0098446B" w:rsidRDefault="0098446B" w:rsidP="0098446B">
      <w:pPr>
        <w:pStyle w:val="Main"/>
      </w:pPr>
      <w:r w:rsidRPr="00CD6474">
        <w:rPr>
          <w:noProof/>
        </w:rPr>
        <mc:AlternateContent>
          <mc:Choice Requires="wps">
            <w:drawing>
              <wp:anchor distT="45720" distB="45720" distL="114300" distR="114300" simplePos="0" relativeHeight="251677696" behindDoc="1" locked="0" layoutInCell="1" allowOverlap="1" wp14:anchorId="5FFF534F" wp14:editId="7770EE38">
                <wp:simplePos x="0" y="0"/>
                <wp:positionH relativeFrom="margin">
                  <wp:posOffset>3106752</wp:posOffset>
                </wp:positionH>
                <wp:positionV relativeFrom="paragraph">
                  <wp:posOffset>2047710</wp:posOffset>
                </wp:positionV>
                <wp:extent cx="3056448" cy="1404620"/>
                <wp:effectExtent l="0" t="0" r="0" b="635"/>
                <wp:wrapSquare wrapText="bothSides"/>
                <wp:docPr id="2031435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448" cy="1404620"/>
                        </a:xfrm>
                        <a:prstGeom prst="rect">
                          <a:avLst/>
                        </a:prstGeom>
                        <a:solidFill>
                          <a:srgbClr val="FFFFFF"/>
                        </a:solidFill>
                        <a:ln w="9525">
                          <a:noFill/>
                          <a:miter lim="800000"/>
                          <a:headEnd/>
                          <a:tailEnd/>
                        </a:ln>
                      </wps:spPr>
                      <wps:txbx>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F534F" id="_x0000_s1031" type="#_x0000_t202" style="position:absolute;left:0;text-align:left;margin-left:244.65pt;margin-top:161.25pt;width:240.65pt;height:110.6pt;z-index:-251638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" stroked="f">
                <v:textbox style="mso-fit-shape-to-text:t">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v:textbox>
                <w10:wrap type="square" anchorx="margin"/>
              </v:shape>
            </w:pict>
          </mc:Fallback>
        </mc:AlternateContent>
      </w:r>
      <w:r w:rsidR="00A961B2" w:rsidRPr="00A961B2">
        <w:t>Die MVC (Model-View-Controller) Architektur</w:t>
      </w:r>
      <w:r w:rsidR="00653102" w:rsidRPr="0098446B">
        <w:rPr>
          <w:vertAlign w:val="superscript"/>
        </w:rPr>
        <w:t>[5][6]</w:t>
      </w:r>
      <w:r w:rsidR="00A961B2" w:rsidRPr="00A961B2">
        <w:t xml:space="preserve"> ist</w:t>
      </w:r>
      <w:r w:rsidR="00A961B2">
        <w:t xml:space="preserve"> ein Designmuster, welches die drei Hauptkomponente Model, View und Controller klar voneinander trennt. Jede dieser Komponente hat eine spezifische Verantwortlichkeit. Das Model repräsentiert die Daten und Geschäftslogik der Anwendung, es löst Ereignisse aus, die vom Controller behandelt werden. Der Controller aktualisiert das Model basierend auf Userinputs und aktualisiert dann das View, um Änderungen anzeigen zu können. Das View ruft Controllermethoden </w:t>
      </w:r>
      <w:r w:rsidR="004D30DB">
        <w:t>auf,</w:t>
      </w:r>
      <w:r w:rsidR="00A961B2">
        <w:t xml:space="preserve"> um Daten zu aktualisieren, oder Benutzeraktionen zu melden. </w:t>
      </w:r>
    </w:p>
    <w:p w14:paraId="774E077A" w14:textId="6E5934A3" w:rsidR="00A961B2" w:rsidRDefault="007B488A" w:rsidP="00A961B2">
      <w:pPr>
        <w:pStyle w:val="Formatvorlage2"/>
      </w:pPr>
      <w:bookmarkStart w:id="76" w:name="_Toc163198182"/>
      <w:r>
        <w:rPr>
          <w:noProof/>
        </w:rPr>
        <w:drawing>
          <wp:anchor distT="0" distB="0" distL="114300" distR="114300" simplePos="0" relativeHeight="251678720" behindDoc="0" locked="0" layoutInCell="1" allowOverlap="1" wp14:anchorId="5E54E7FE" wp14:editId="1E6E611B">
            <wp:simplePos x="0" y="0"/>
            <wp:positionH relativeFrom="column">
              <wp:posOffset>3925570</wp:posOffset>
            </wp:positionH>
            <wp:positionV relativeFrom="paragraph">
              <wp:posOffset>8255</wp:posOffset>
            </wp:positionV>
            <wp:extent cx="1105200" cy="2386800"/>
            <wp:effectExtent l="0" t="0" r="0" b="0"/>
            <wp:wrapSquare wrapText="left"/>
            <wp:docPr id="126951031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05200" cy="238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t>Schichtenarchitektur</w:t>
      </w:r>
      <w:bookmarkEnd w:id="76"/>
    </w:p>
    <w:p w14:paraId="7B858D14" w14:textId="3B13D38E" w:rsidR="007B488A" w:rsidRPr="00653102" w:rsidRDefault="0098446B" w:rsidP="007B488A">
      <w:pPr>
        <w:pStyle w:val="Main"/>
        <w:rPr>
          <w:sz w:val="18"/>
          <w:szCs w:val="16"/>
        </w:rPr>
      </w:pPr>
      <w:r w:rsidRPr="00CD6474">
        <w:rPr>
          <w:noProof/>
        </w:rPr>
        <mc:AlternateContent>
          <mc:Choice Requires="wps">
            <w:drawing>
              <wp:anchor distT="45720" distB="45720" distL="114300" distR="114300" simplePos="0" relativeHeight="251680768" behindDoc="1" locked="0" layoutInCell="1" allowOverlap="1" wp14:anchorId="292FB78D" wp14:editId="02A7C7AE">
                <wp:simplePos x="0" y="0"/>
                <wp:positionH relativeFrom="margin">
                  <wp:align>right</wp:align>
                </wp:positionH>
                <wp:positionV relativeFrom="paragraph">
                  <wp:posOffset>1951603</wp:posOffset>
                </wp:positionV>
                <wp:extent cx="3096205" cy="1404620"/>
                <wp:effectExtent l="0" t="0" r="9525" b="635"/>
                <wp:wrapNone/>
                <wp:docPr id="14153198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205" cy="1404620"/>
                        </a:xfrm>
                        <a:prstGeom prst="rect">
                          <a:avLst/>
                        </a:prstGeom>
                        <a:solidFill>
                          <a:srgbClr val="FFFFFF"/>
                        </a:solidFill>
                        <a:ln w="9525">
                          <a:noFill/>
                          <a:miter lim="800000"/>
                          <a:headEnd/>
                          <a:tailEnd/>
                        </a:ln>
                      </wps:spPr>
                      <wps:txbx>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FB78D" id="_x0000_s1032" type="#_x0000_t202" style="position:absolute;left:0;text-align:left;margin-left:192.6pt;margin-top:153.65pt;width:243.8pt;height:110.6pt;z-index:-2516357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" stroked="f">
                <v:textbox style="mso-fit-shape-to-text:t">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v:textbox>
                <w10:wrap anchorx="margin"/>
              </v:shape>
            </w:pict>
          </mc:Fallback>
        </mc:AlternateContent>
      </w:r>
      <w:r w:rsidR="00CB74F9">
        <w:t>Die Schichtenarchitektur unterteilt eine Anwendung in mehrere logische Schichten, um Wartbarkeit, Skalierbarkeit, und Testbarkeit zu verbessern. Klassischerweise wird in Präsentationsschicht, Anwendungsschicht und Datenzugriffsschicht unterteilt. Die Präsentationsschicht sendet Benutzeranfragen an die Anwendungsschicht und erhält von ihr Ergebnisse. Die Anwendungsschicht koordiniert Anfragen und Aufgaben und kommuniziert mit der Datenzugriffsschicht. Die Datenzugriffsschicht verarbeitet Datenanfragen und gibt Resultate an die Anwendungsschicht zurück.</w:t>
      </w:r>
      <w:r w:rsidR="00653102" w:rsidRPr="0098446B">
        <w:rPr>
          <w:vertAlign w:val="superscript"/>
        </w:rPr>
        <w:t>[7]</w:t>
      </w:r>
    </w:p>
    <w:p w14:paraId="22243D59" w14:textId="4660CECC" w:rsidR="007B488A" w:rsidRDefault="007B488A" w:rsidP="007B488A">
      <w:pPr>
        <w:pStyle w:val="Main"/>
      </w:pPr>
    </w:p>
    <w:p w14:paraId="457702A4" w14:textId="7125329E" w:rsidR="007B488A" w:rsidRDefault="007B488A" w:rsidP="007B488A">
      <w:pPr>
        <w:pStyle w:val="Main"/>
      </w:pPr>
    </w:p>
    <w:p w14:paraId="12D507D3" w14:textId="59AE19D9" w:rsidR="00DC554F" w:rsidRDefault="00A961B2" w:rsidP="00A961B2">
      <w:pPr>
        <w:pStyle w:val="Formatvorlage2"/>
      </w:pPr>
      <w:bookmarkStart w:id="77" w:name="_Toc163198183"/>
      <w:r>
        <w:t>Auswahl der Architektur</w:t>
      </w:r>
      <w:bookmarkEnd w:id="77"/>
    </w:p>
    <w:p w14:paraId="690AFA75" w14:textId="2BF5B5BF" w:rsidR="00A115B2" w:rsidRDefault="00A115B2" w:rsidP="004D30DB">
      <w:pPr>
        <w:pStyle w:val="Main"/>
      </w:pPr>
      <w:r>
        <w:t xml:space="preserve">Grundsätzlich wäre keine der vorgestellten Architekturen komplett ungeeignet für einen Jira Synchronizer. Ich konnte tatsächlich auch schon mit all diesen Architekturen praktische Erfahrungen sammeln, doch mit der Clean Architecture kenne ich mich am besten aus. </w:t>
      </w:r>
    </w:p>
    <w:p w14:paraId="4DDE6AC9" w14:textId="52B2F3B4" w:rsidR="004D30DB" w:rsidRPr="00A115B2" w:rsidRDefault="00A115B2" w:rsidP="004D30DB">
      <w:pPr>
        <w:pStyle w:val="Main"/>
      </w:pPr>
      <w:r>
        <w:t xml:space="preserve">Ich entschied mich nach längerem hin und her, dass ich für meine IPA die Clean Architecture verwenden werde. Ich bevorzuge die Clean Architecture den anderen beiden Architekturen, da die unabhängige Struktur welche sie zu schaffen versucht insbesondere in Bezug auf die Jira API und die LEIS Datenbank einen grossen Vorteil darstellen. Es ist schon klar, dass die LEIS Datenbank im Kontext der Neuentwicklung angepasst werden wird, und da die Jira API eine externe Schnittstelle ist, kann ich mich nicht darauf verlassen, dass sie während des gesamten Lebenszyklus dieser Applikation gleichbleibt. Weiterhin ist ein klarer Vorteil, dass die Clean Architecture hier an der Softec den Firmenstandard darstellt, das heisst in potenziellen Weiterentwicklungsschritten oder Wartungen kennen sich einige Leute schon damit aus. </w:t>
      </w:r>
    </w:p>
    <w:p w14:paraId="079C80D2" w14:textId="4100CAE3" w:rsidR="00724906" w:rsidRPr="00CD6474" w:rsidRDefault="002F4489" w:rsidP="002F4489">
      <w:pPr>
        <w:pStyle w:val="Formatvorlage1"/>
      </w:pPr>
      <w:bookmarkStart w:id="78" w:name="_Toc163198184"/>
      <w:r w:rsidRPr="00CD6474">
        <w:t>Schichtentrennung</w:t>
      </w:r>
      <w:bookmarkEnd w:id="78"/>
    </w:p>
    <w:p w14:paraId="18F4AD93" w14:textId="1D15EAEC" w:rsidR="002F4489" w:rsidRPr="00CD6474" w:rsidRDefault="00990DF4" w:rsidP="002F4489">
      <w:pPr>
        <w:pStyle w:val="Main"/>
      </w:pPr>
      <w:r w:rsidRPr="00CD6474">
        <w:t>Da ich nach Clean Architecture vorgehe, kann ich meine Applikation sehr einfach in verschiedene Schichten einteilen.</w:t>
      </w:r>
    </w:p>
    <w:p w14:paraId="79F10A9C" w14:textId="1EC37558" w:rsidR="002F4489" w:rsidRPr="00CD6474" w:rsidRDefault="002F4489" w:rsidP="002F4489">
      <w:pPr>
        <w:pStyle w:val="Formatvorlage2"/>
      </w:pPr>
      <w:bookmarkStart w:id="79" w:name="_Toc163198185"/>
      <w:r w:rsidRPr="00CD6474">
        <w:t>Core</w:t>
      </w:r>
      <w:bookmarkEnd w:id="79"/>
    </w:p>
    <w:p w14:paraId="06583F0C" w14:textId="465E3835" w:rsidR="002F4489" w:rsidRPr="00CD6474" w:rsidRDefault="002F4489" w:rsidP="002F4489">
      <w:pPr>
        <w:pStyle w:val="Main"/>
      </w:pPr>
      <w:r w:rsidRPr="00CD6474">
        <w:t>Das Core</w:t>
      </w:r>
      <w:r w:rsidR="00E93E2A">
        <w:t>-</w:t>
      </w:r>
      <w:r w:rsidRPr="00CD6474">
        <w:t xml:space="preserve">Projekt </w:t>
      </w:r>
      <w:r w:rsidR="00990DF4" w:rsidRPr="00CD6474">
        <w:t xml:space="preserve">übernimmt bei mir die Rolle des Application Cores, das heisst hier werden </w:t>
      </w:r>
      <w:r w:rsidR="00EC22E3" w:rsidRPr="00CD6474">
        <w:t>Entitäten</w:t>
      </w:r>
      <w:r w:rsidR="00990DF4" w:rsidRPr="00CD6474">
        <w:t>, Interfaces, Data Transfer Objects (</w:t>
      </w:r>
      <w:r w:rsidR="00EC22E3" w:rsidRPr="00CD6474">
        <w:t xml:space="preserve">fortan auch </w:t>
      </w:r>
      <w:r w:rsidR="00990DF4" w:rsidRPr="00CD6474">
        <w:t>DTO</w:t>
      </w:r>
      <w:r w:rsidR="00EC22E3" w:rsidRPr="00CD6474">
        <w:t xml:space="preserve"> genannt</w:t>
      </w:r>
      <w:r w:rsidR="00990DF4" w:rsidRPr="00CD6474">
        <w:t xml:space="preserve">) und Services gespeichert. Die </w:t>
      </w:r>
      <w:r w:rsidR="00EC22E3" w:rsidRPr="00CD6474">
        <w:t xml:space="preserve">Entitäten </w:t>
      </w:r>
      <w:r w:rsidR="00990DF4" w:rsidRPr="00CD6474">
        <w:t xml:space="preserve">werden hier aus den Tabellen der Datenbank generiert, sie sollten sich kaum oder überhaupt nicht verändern, solange sich die Datenbank nicht verändert. DTOs sind </w:t>
      </w:r>
      <w:r w:rsidR="00EC22E3" w:rsidRPr="00CD6474">
        <w:t>Objekte,</w:t>
      </w:r>
      <w:r w:rsidR="00990DF4" w:rsidRPr="00CD6474">
        <w:t xml:space="preserve"> mit welchen im Application Core gearbeitet wird, sie müssen nicht alle Daten der Entities enthalten und können auch über Methoden verfügen. </w:t>
      </w:r>
    </w:p>
    <w:p w14:paraId="0CD84687" w14:textId="0561D165" w:rsidR="002F4489" w:rsidRPr="00CD6474" w:rsidRDefault="002F4489" w:rsidP="002F4489">
      <w:pPr>
        <w:pStyle w:val="Formatvorlage2"/>
      </w:pPr>
      <w:bookmarkStart w:id="80" w:name="_Toc163198186"/>
      <w:r w:rsidRPr="00CD6474">
        <w:t>Infrastructure</w:t>
      </w:r>
      <w:bookmarkEnd w:id="80"/>
    </w:p>
    <w:p w14:paraId="4E6ACA27" w14:textId="68195524" w:rsidR="00990DF4" w:rsidRPr="00CD6474" w:rsidRDefault="00990DF4" w:rsidP="00990DF4">
      <w:pPr>
        <w:pStyle w:val="Main"/>
      </w:pPr>
      <w:r w:rsidRPr="00CD6474">
        <w:t>Im Infrastructure</w:t>
      </w:r>
      <w:r w:rsidR="00E93E2A">
        <w:t>-</w:t>
      </w:r>
      <w:r w:rsidRPr="00CD6474">
        <w:t>Projekt werden die Repositories hinterlegt</w:t>
      </w:r>
      <w:r w:rsidR="00E93E2A">
        <w:t>,</w:t>
      </w:r>
      <w:r w:rsidRPr="00CD6474">
        <w:t xml:space="preserve"> mit welchen der Datenzugriff auf die Datenbank </w:t>
      </w:r>
      <w:r w:rsidR="00EC22E3" w:rsidRPr="00CD6474">
        <w:t>ermöglicht wird,</w:t>
      </w:r>
      <w:r w:rsidRPr="00CD6474">
        <w:t xml:space="preserve"> und es werden Services </w:t>
      </w:r>
      <w:r w:rsidR="00471DD4" w:rsidRPr="00CD6474">
        <w:t>implementiert,</w:t>
      </w:r>
      <w:r w:rsidRPr="00CD6474">
        <w:t xml:space="preserve"> welche die im Application Core definierten Interfaces verwenden.</w:t>
      </w:r>
    </w:p>
    <w:p w14:paraId="742B3004" w14:textId="4A7D8B1B" w:rsidR="002F4489" w:rsidRPr="00CD6474" w:rsidRDefault="002F4489" w:rsidP="002F4489">
      <w:pPr>
        <w:pStyle w:val="Formatvorlage2"/>
      </w:pPr>
      <w:bookmarkStart w:id="81" w:name="_Toc163198187"/>
      <w:r w:rsidRPr="00CD6474">
        <w:t>Application</w:t>
      </w:r>
      <w:bookmarkEnd w:id="81"/>
    </w:p>
    <w:p w14:paraId="30ED5EEB" w14:textId="19936090" w:rsidR="00990DF4" w:rsidRPr="00CD6474" w:rsidRDefault="00204AA5" w:rsidP="00990DF4">
      <w:pPr>
        <w:pStyle w:val="Main"/>
      </w:pPr>
      <w:r w:rsidRPr="00CD6474">
        <w:t>Das Application</w:t>
      </w:r>
      <w:r w:rsidR="00E93E2A">
        <w:t>-</w:t>
      </w:r>
      <w:r w:rsidRPr="00CD6474">
        <w:t>Projekt ist in dieser Applikation das Gegenstück zum User Interface in der Onion View. Im Application</w:t>
      </w:r>
      <w:r w:rsidR="00E93E2A">
        <w:t>-</w:t>
      </w:r>
      <w:r w:rsidRPr="00CD6474">
        <w:t xml:space="preserve">Projekt sind Controller, View Models und das Program.cs vorhanden. Die Controller kommunizieren mit der Infrastructure, um Daten zu manipulieren, die View Models sind </w:t>
      </w:r>
      <w:r w:rsidR="00EC22E3" w:rsidRPr="00CD6474">
        <w:t>Klassen,</w:t>
      </w:r>
      <w:r w:rsidRPr="00CD6474">
        <w:t xml:space="preserve"> welche nur diese Informationen </w:t>
      </w:r>
      <w:r w:rsidR="00471DD4" w:rsidRPr="00CD6474">
        <w:t>enthalten,</w:t>
      </w:r>
      <w:r w:rsidRPr="00CD6474">
        <w:t xml:space="preserve"> welche während der Laufzeit der Applikation auch wirklich benötigt werden. </w:t>
      </w:r>
    </w:p>
    <w:p w14:paraId="58DF63EA" w14:textId="44B7D016" w:rsidR="00204AA5" w:rsidRPr="00CD6474" w:rsidRDefault="00204AA5" w:rsidP="00990DF4">
      <w:pPr>
        <w:pStyle w:val="Main"/>
      </w:pPr>
      <w:r w:rsidRPr="00CD6474">
        <w:t>Die Konfiguration der ganzen Applikation findet im Program.cs statt.</w:t>
      </w:r>
    </w:p>
    <w:p w14:paraId="244EA231" w14:textId="77777777" w:rsidR="00E04306" w:rsidRDefault="00E04306">
      <w:pPr>
        <w:widowControl/>
        <w:spacing w:line="240" w:lineRule="auto"/>
        <w:rPr>
          <w:i/>
          <w:sz w:val="32"/>
        </w:rPr>
      </w:pPr>
      <w:bookmarkStart w:id="82" w:name="_Toc163198188"/>
      <w:r>
        <w:br w:type="page"/>
      </w:r>
    </w:p>
    <w:p w14:paraId="66FA2B3F" w14:textId="562353B1" w:rsidR="002F4489" w:rsidRPr="00CD6474" w:rsidRDefault="002F4489" w:rsidP="002F4489">
      <w:pPr>
        <w:pStyle w:val="Formatvorlage2"/>
      </w:pPr>
      <w:r w:rsidRPr="00CD6474">
        <w:t>Unit</w:t>
      </w:r>
      <w:r w:rsidR="00CC7720">
        <w:t>-</w:t>
      </w:r>
      <w:r w:rsidRPr="00CD6474">
        <w:t>Tests</w:t>
      </w:r>
      <w:bookmarkEnd w:id="82"/>
    </w:p>
    <w:p w14:paraId="16C83472" w14:textId="2EE4253D" w:rsidR="002F4489" w:rsidRPr="00CD6474" w:rsidRDefault="00204AA5" w:rsidP="002F4489">
      <w:pPr>
        <w:pStyle w:val="Main"/>
      </w:pPr>
      <w:r w:rsidRPr="00CD6474">
        <w:t>Da die Applikation exklusiv in C# geschrieben ist</w:t>
      </w:r>
      <w:r w:rsidR="00E93E2A">
        <w:t>,</w:t>
      </w:r>
      <w:r w:rsidRPr="00CD6474">
        <w:t xml:space="preserve"> können Unit</w:t>
      </w:r>
      <w:r w:rsidR="00CC7720">
        <w:t>-</w:t>
      </w:r>
      <w:r w:rsidRPr="00CD6474">
        <w:t>Tests im ganzen Programm verwendet werden. Insbesondere im Core</w:t>
      </w:r>
      <w:r w:rsidR="00E93E2A">
        <w:t>-</w:t>
      </w:r>
      <w:r w:rsidRPr="00CD6474">
        <w:t>Projekt können einfach automatische Unit</w:t>
      </w:r>
      <w:r w:rsidR="00CC7720">
        <w:t>-</w:t>
      </w:r>
      <w:r w:rsidRPr="00CD6474">
        <w:t>Tests geschrieben werden, da das Core</w:t>
      </w:r>
      <w:r w:rsidR="00E93E2A">
        <w:t>-</w:t>
      </w:r>
      <w:r w:rsidRPr="00CD6474">
        <w:t>Projekt keine äusseren Abhängigkeiten aufweist. Auch das Infrastructure und Application</w:t>
      </w:r>
      <w:r w:rsidR="00E93E2A">
        <w:t>-</w:t>
      </w:r>
      <w:r w:rsidRPr="00CD6474">
        <w:t>Projekt können gut mit Unit</w:t>
      </w:r>
      <w:r w:rsidR="00CC7720">
        <w:t>-</w:t>
      </w:r>
      <w:r w:rsidRPr="00CD6474">
        <w:t>Tests abgedeckt werden, wobei äussere Abhängigkeiten (wie zum Beispiel die Datenbank oder Jira API) gemockt werden müssen.</w:t>
      </w:r>
    </w:p>
    <w:p w14:paraId="1B25BE9D" w14:textId="0B23E8ED" w:rsidR="00653AAE" w:rsidRPr="00CD6474" w:rsidRDefault="00653AAE" w:rsidP="00653AAE">
      <w:pPr>
        <w:pStyle w:val="Formatvorlage3"/>
      </w:pPr>
      <w:bookmarkStart w:id="83" w:name="_Toc163198189"/>
      <w:r w:rsidRPr="00CD6474">
        <w:t>NSubstitute</w:t>
      </w:r>
      <w:bookmarkEnd w:id="83"/>
    </w:p>
    <w:p w14:paraId="6E53084C" w14:textId="017562DD" w:rsidR="00653AAE" w:rsidRPr="00CD6474" w:rsidRDefault="00653AAE" w:rsidP="00653AAE">
      <w:pPr>
        <w:pStyle w:val="Main"/>
      </w:pPr>
      <w:r w:rsidRPr="00CD6474">
        <w:t xml:space="preserve">Bei NSubstitute handelt es sich um ein NuGet </w:t>
      </w:r>
      <w:r w:rsidR="00EC22E3" w:rsidRPr="00CD6474">
        <w:t>Package,</w:t>
      </w:r>
      <w:r w:rsidRPr="00CD6474">
        <w:t xml:space="preserve"> welches das Mocken innerhalb eines Tests erleichtert. Objekte können mit NSubstitute gemockt werden</w:t>
      </w:r>
      <w:r w:rsidR="00E93E2A">
        <w:t>,</w:t>
      </w:r>
      <w:r w:rsidRPr="00CD6474">
        <w:t xml:space="preserve"> wonach die Rückgabewerte einzelner Methoden der Instanzen definiert werden können.</w:t>
      </w:r>
    </w:p>
    <w:p w14:paraId="02941264" w14:textId="46A1363B" w:rsidR="00653AAE" w:rsidRPr="00CD6474" w:rsidRDefault="00653AAE" w:rsidP="00653AAE">
      <w:pPr>
        <w:pStyle w:val="Main"/>
      </w:pPr>
      <w:r w:rsidRPr="00CD6474">
        <w:t>Hier ein Beispiel:</w:t>
      </w:r>
    </w:p>
    <w:p w14:paraId="19A6B760" w14:textId="1704BCFD" w:rsidR="00653AAE" w:rsidRPr="00CD6474" w:rsidRDefault="00653AAE" w:rsidP="00653AAE">
      <w:pPr>
        <w:pStyle w:val="Code"/>
        <w:rPr>
          <w:noProof w:val="0"/>
          <w:lang w:val="de-CH"/>
        </w:rPr>
      </w:pPr>
      <w:r w:rsidRPr="00CD6474">
        <w:rPr>
          <w:noProof w:val="0"/>
          <w:lang w:val="de-CH"/>
        </w:rPr>
        <w:t>calculator = Substitute.For&lt;ICalculator&gt;();</w:t>
      </w:r>
    </w:p>
    <w:p w14:paraId="4C3CE2B7" w14:textId="56D257ED" w:rsidR="00653AAE" w:rsidRPr="00CD6474" w:rsidRDefault="00653AAE" w:rsidP="00653AAE">
      <w:pPr>
        <w:pStyle w:val="Code"/>
        <w:rPr>
          <w:noProof w:val="0"/>
          <w:lang w:val="de-CH"/>
        </w:rPr>
      </w:pPr>
      <w:r w:rsidRPr="00CD6474">
        <w:rPr>
          <w:noProof w:val="0"/>
          <w:lang w:val="de-CH"/>
        </w:rPr>
        <w:t>calculator.Add(1, 2).Returns(3);</w:t>
      </w:r>
    </w:p>
    <w:p w14:paraId="0A7E6382" w14:textId="72B09E57" w:rsidR="00653AAE" w:rsidRPr="00CD6474" w:rsidRDefault="00653AAE" w:rsidP="00653AAE">
      <w:pPr>
        <w:pStyle w:val="Main"/>
      </w:pPr>
      <w:r w:rsidRPr="00CD6474">
        <w:t xml:space="preserve">Mit diesen beiden Zeilen wurde </w:t>
      </w:r>
      <w:r w:rsidR="00EC22E3" w:rsidRPr="00CD6474">
        <w:t>definiert,</w:t>
      </w:r>
      <w:r w:rsidRPr="00CD6474">
        <w:t xml:space="preserve"> dass die Add Methode der calculator Instanz des Interface ICalculator mit den Eingabewerten 1 und 2 immer 3 </w:t>
      </w:r>
      <w:r w:rsidR="00471DD4" w:rsidRPr="00CD6474">
        <w:t>zurückgibt</w:t>
      </w:r>
      <w:r w:rsidRPr="00CD6474">
        <w:t>.</w:t>
      </w:r>
    </w:p>
    <w:p w14:paraId="7B69F1AB" w14:textId="2C872670" w:rsidR="00653AAE" w:rsidRPr="00CD6474" w:rsidRDefault="00653AAE" w:rsidP="00653AAE">
      <w:pPr>
        <w:pStyle w:val="Formatvorlage3"/>
      </w:pPr>
      <w:bookmarkStart w:id="84" w:name="_Toc163198190"/>
      <w:r w:rsidRPr="00CD6474">
        <w:t>Fluent Assertions</w:t>
      </w:r>
      <w:bookmarkEnd w:id="84"/>
    </w:p>
    <w:p w14:paraId="41CB3970" w14:textId="6C4C18C1" w:rsidR="00653AAE" w:rsidRPr="00CD6474" w:rsidRDefault="00653AAE" w:rsidP="00020F95">
      <w:pPr>
        <w:pStyle w:val="Main"/>
      </w:pPr>
      <w:r w:rsidRPr="00CD6474">
        <w:t xml:space="preserve">Fluent Assertions wurde für schönere und lesbarere Tests entwickelt. Fluent Assertions ermöglicht es, den Assert Schritt eines Testes sprachlich flüssig zu formulieren und verhindert mit seiner organischen Ausdrücken Inkonsistenzen zwischen Tests. Als Beispiel wird direkt </w:t>
      </w:r>
      <w:r w:rsidR="00D52AA1" w:rsidRPr="00CD6474">
        <w:t>das gemockte Objekt von NSubstitute verwendet.</w:t>
      </w:r>
    </w:p>
    <w:p w14:paraId="4EBE9596" w14:textId="14BEF3A8" w:rsidR="00D52AA1" w:rsidRPr="00A8455F" w:rsidRDefault="00D52AA1" w:rsidP="00D52AA1">
      <w:pPr>
        <w:pStyle w:val="Code"/>
        <w:rPr>
          <w:noProof w:val="0"/>
        </w:rPr>
      </w:pPr>
      <w:r w:rsidRPr="00A8455F">
        <w:rPr>
          <w:noProof w:val="0"/>
        </w:rPr>
        <w:t>result = calculator.Add(1, 2);</w:t>
      </w:r>
    </w:p>
    <w:p w14:paraId="60BB61F7" w14:textId="5D832FC9" w:rsidR="00D52AA1" w:rsidRPr="00A8455F" w:rsidRDefault="00D52AA1" w:rsidP="00D52AA1">
      <w:pPr>
        <w:pStyle w:val="Code"/>
        <w:rPr>
          <w:noProof w:val="0"/>
        </w:rPr>
      </w:pPr>
      <w:r w:rsidRPr="00A8455F">
        <w:rPr>
          <w:noProof w:val="0"/>
        </w:rPr>
        <w:t>result.Should().Be(3);</w:t>
      </w:r>
    </w:p>
    <w:p w14:paraId="460CF038" w14:textId="77777777" w:rsidR="00D26C19" w:rsidRPr="00A8455F" w:rsidRDefault="00D26C19">
      <w:pPr>
        <w:widowControl/>
        <w:spacing w:line="240" w:lineRule="auto"/>
        <w:rPr>
          <w:i/>
          <w:sz w:val="36"/>
          <w:lang w:val="en-US"/>
        </w:rPr>
      </w:pPr>
      <w:r w:rsidRPr="00A8455F">
        <w:rPr>
          <w:lang w:val="en-US"/>
        </w:rPr>
        <w:br w:type="page"/>
      </w:r>
    </w:p>
    <w:p w14:paraId="0F446BD4" w14:textId="1EE4AEA7" w:rsidR="001C16D4" w:rsidRPr="00CD6474" w:rsidRDefault="00C220A9" w:rsidP="001C16D4">
      <w:pPr>
        <w:pStyle w:val="Formatvorlage1"/>
      </w:pPr>
      <w:bookmarkStart w:id="85" w:name="_Toc163198191"/>
      <w:r w:rsidRPr="00CD6474">
        <w:t>Klassendiagramm</w:t>
      </w:r>
      <w:bookmarkEnd w:id="85"/>
    </w:p>
    <w:p w14:paraId="272EEC42" w14:textId="36D587A8" w:rsidR="00393F8A" w:rsidRPr="00CD6474" w:rsidRDefault="00D26C19" w:rsidP="00393F8A">
      <w:pPr>
        <w:pStyle w:val="Main"/>
      </w:pPr>
      <w:r w:rsidRPr="00CD6474">
        <w:t>Das Klassendiagramm ist in Application</w:t>
      </w:r>
      <w:r w:rsidR="00E93E2A">
        <w:t>-</w:t>
      </w:r>
      <w:r w:rsidR="00393F8A" w:rsidRPr="00CD6474">
        <w:t>, Infrastructure</w:t>
      </w:r>
      <w:r w:rsidR="00E93E2A">
        <w:t>-</w:t>
      </w:r>
      <w:r w:rsidRPr="00CD6474">
        <w:t xml:space="preserve"> und Core</w:t>
      </w:r>
      <w:r w:rsidR="00E93E2A">
        <w:t>-</w:t>
      </w:r>
      <w:r w:rsidRPr="00CD6474">
        <w:t>Projekt</w:t>
      </w:r>
      <w:r w:rsidR="00393F8A" w:rsidRPr="00CD6474">
        <w:t>e</w:t>
      </w:r>
      <w:r w:rsidRPr="00CD6474">
        <w:t xml:space="preserve"> aufgeteilt. Das Application Projekt verwendet </w:t>
      </w:r>
      <w:r w:rsidR="00352EF1" w:rsidRPr="00CD6474">
        <w:t>ViewModels,</w:t>
      </w:r>
      <w:r w:rsidRPr="00CD6474">
        <w:t xml:space="preserve"> welche </w:t>
      </w:r>
      <w:r w:rsidR="00393F8A" w:rsidRPr="00CD6474">
        <w:t xml:space="preserve">in der Applikation so verwendet werden können wie sie sind, sie werden nicht zur Datenmanipulation verwendet. </w:t>
      </w:r>
      <w:r w:rsidR="00352EF1" w:rsidRPr="00CD6474">
        <w:t>Des Weiteren</w:t>
      </w:r>
      <w:r w:rsidR="00393F8A" w:rsidRPr="00CD6474">
        <w:t xml:space="preserve"> verfügt das Application Projekt über </w:t>
      </w:r>
      <w:r w:rsidR="00352EF1" w:rsidRPr="00CD6474">
        <w:t>Services,</w:t>
      </w:r>
      <w:r w:rsidR="00393F8A" w:rsidRPr="00CD6474">
        <w:t xml:space="preserve"> welche lediglich die von den ViewModels zur Verfügung gestellten Daten benötigen sowie </w:t>
      </w:r>
      <w:r w:rsidR="00902110" w:rsidRPr="00CD6474">
        <w:t>Controller,</w:t>
      </w:r>
      <w:r w:rsidR="00393F8A" w:rsidRPr="00CD6474">
        <w:t xml:space="preserve"> welche existieren</w:t>
      </w:r>
      <w:r w:rsidR="00E93E2A">
        <w:t>,</w:t>
      </w:r>
      <w:r w:rsidR="00393F8A" w:rsidRPr="00CD6474">
        <w:t xml:space="preserve"> um die Daten zwischen Core Entities und ViewModels zu mappen und auf die Repositories zu schreiben.</w:t>
      </w:r>
    </w:p>
    <w:p w14:paraId="3AD37D46" w14:textId="366CB197" w:rsidR="00393F8A" w:rsidRPr="00CD6474" w:rsidRDefault="00393F8A" w:rsidP="00393F8A">
      <w:pPr>
        <w:pStyle w:val="Main"/>
      </w:pPr>
      <w:r w:rsidRPr="00CD6474">
        <w:t>Das Core</w:t>
      </w:r>
      <w:r w:rsidR="00E93E2A">
        <w:t>-</w:t>
      </w:r>
      <w:r w:rsidRPr="00CD6474">
        <w:t xml:space="preserve">Projekt verfügt über alle Entities, diese Klassen werden zur Manipulation von Daten verwendet. Sie enthalten </w:t>
      </w:r>
      <w:r w:rsidR="00352EF1" w:rsidRPr="00CD6474">
        <w:t>alle Eigenschaften,</w:t>
      </w:r>
      <w:r w:rsidRPr="00CD6474">
        <w:t xml:space="preserve"> welche sie von ihrem Ursprung erhalten (Jira REST API oder LEIS Datenbank). Entitäten werden nicht verändert, sie dienen lediglich dem Transport von Daten. Auch im Core Projekt enthalten ist der Logging Service</w:t>
      </w:r>
      <w:r w:rsidR="00E93E2A">
        <w:t>,</w:t>
      </w:r>
      <w:r w:rsidRPr="00CD6474">
        <w:t xml:space="preserve"> da dieser auf der ganzen Applikation verfügbar sein muss, und die Interfaces der Repositories über welche Datenmanipulation geschieht.</w:t>
      </w:r>
    </w:p>
    <w:p w14:paraId="3EEE7D46" w14:textId="525BF428" w:rsidR="00393F8A" w:rsidRPr="00CD6474" w:rsidRDefault="00393F8A" w:rsidP="00393F8A">
      <w:pPr>
        <w:pStyle w:val="Main"/>
      </w:pPr>
      <w:r w:rsidRPr="00CD6474">
        <w:t>Das Infrastructure</w:t>
      </w:r>
      <w:r w:rsidR="00E93E2A">
        <w:t>-</w:t>
      </w:r>
      <w:r w:rsidRPr="00CD6474">
        <w:t>Projekt enthält alle Repositories über welche die Controller des Application</w:t>
      </w:r>
      <w:r w:rsidR="00E93E2A">
        <w:t>-</w:t>
      </w:r>
      <w:r w:rsidRPr="00CD6474">
        <w:t>Projekts Daten abrufen oder manipulieren können. Ihre Funktionen sind von den Interfaces im Core</w:t>
      </w:r>
      <w:r w:rsidR="00E93E2A">
        <w:t>-</w:t>
      </w:r>
      <w:r w:rsidRPr="00CD6474">
        <w:t>Projekt abhängig.</w:t>
      </w:r>
    </w:p>
    <w:p w14:paraId="76328E1A" w14:textId="40CDE008" w:rsidR="00E8119F" w:rsidRDefault="00352EF1" w:rsidP="00D26C19">
      <w:pPr>
        <w:pStyle w:val="Main"/>
      </w:pPr>
      <w:r w:rsidRPr="00CD6474">
        <w:t>Der Leserlichkeit halber wurden im Diagramm die Verbindungen zwischen Klassen und Service</w:t>
      </w:r>
      <w:r w:rsidR="00E93E2A">
        <w:t>-</w:t>
      </w:r>
      <w:r w:rsidRPr="00CD6474">
        <w:t>Klassen weggelassen.</w:t>
      </w:r>
    </w:p>
    <w:p w14:paraId="736F9520" w14:textId="77777777" w:rsidR="00E04306" w:rsidRDefault="00E04306" w:rsidP="00D26C19">
      <w:pPr>
        <w:pStyle w:val="Main"/>
      </w:pPr>
    </w:p>
    <w:p w14:paraId="57209CC2" w14:textId="27809EB6" w:rsidR="00E8119F" w:rsidRPr="00CD6474" w:rsidRDefault="0067079A" w:rsidP="001C16D4">
      <w:pPr>
        <w:pStyle w:val="Main"/>
      </w:pPr>
      <w:r>
        <w:rPr>
          <w:noProof/>
        </w:rPr>
        <w:drawing>
          <wp:inline distT="0" distB="0" distL="0" distR="0" wp14:anchorId="3D939389" wp14:editId="26D6E55F">
            <wp:extent cx="5756745" cy="5270274"/>
            <wp:effectExtent l="0" t="0" r="0" b="6985"/>
            <wp:docPr id="3534754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490"/>
                    <a:stretch/>
                  </pic:blipFill>
                  <pic:spPr bwMode="auto">
                    <a:xfrm>
                      <a:off x="0" y="0"/>
                      <a:ext cx="5770916" cy="5283248"/>
                    </a:xfrm>
                    <a:prstGeom prst="rect">
                      <a:avLst/>
                    </a:prstGeom>
                    <a:noFill/>
                    <a:ln>
                      <a:noFill/>
                    </a:ln>
                    <a:extLst>
                      <a:ext uri="{53640926-AAD7-44D8-BBD7-CCE9431645EC}">
                        <a14:shadowObscured xmlns:a14="http://schemas.microsoft.com/office/drawing/2010/main"/>
                      </a:ext>
                    </a:extLst>
                  </pic:spPr>
                </pic:pic>
              </a:graphicData>
            </a:graphic>
          </wp:inline>
        </w:drawing>
      </w:r>
    </w:p>
    <w:p w14:paraId="2905E1A0" w14:textId="61A75A08" w:rsidR="0067079A" w:rsidRDefault="00805EA8" w:rsidP="0067079A">
      <w:pPr>
        <w:pStyle w:val="Beschriftung"/>
      </w:pPr>
      <w:r w:rsidRPr="00CD6474">
        <w:t xml:space="preserve">Abbildung </w:t>
      </w:r>
      <w:r w:rsidR="0080544F">
        <w:t>8</w:t>
      </w:r>
      <w:r w:rsidRPr="00CD6474">
        <w:t>.4</w:t>
      </w:r>
      <w:r w:rsidR="0067079A">
        <w:t xml:space="preserve"> – 1 </w:t>
      </w:r>
      <w:r w:rsidRPr="00CD6474">
        <w:tab/>
        <w:t>Klassendiagramm</w:t>
      </w:r>
      <w:r w:rsidR="0067079A">
        <w:t xml:space="preserve"> Core, Infrastructure</w:t>
      </w:r>
    </w:p>
    <w:p w14:paraId="74D10474" w14:textId="4C1692AB" w:rsidR="0067079A" w:rsidRDefault="00E312EC" w:rsidP="0067079A">
      <w:pPr>
        <w:pStyle w:val="Main"/>
      </w:pPr>
      <w:r>
        <w:rPr>
          <w:noProof/>
        </w:rPr>
        <w:drawing>
          <wp:inline distT="0" distB="0" distL="0" distR="0" wp14:anchorId="1382A48A" wp14:editId="669BE514">
            <wp:extent cx="5756400" cy="6160526"/>
            <wp:effectExtent l="0" t="0" r="0" b="0"/>
            <wp:docPr id="2702826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400" cy="6160526"/>
                    </a:xfrm>
                    <a:prstGeom prst="rect">
                      <a:avLst/>
                    </a:prstGeom>
                    <a:noFill/>
                    <a:ln>
                      <a:noFill/>
                    </a:ln>
                  </pic:spPr>
                </pic:pic>
              </a:graphicData>
            </a:graphic>
          </wp:inline>
        </w:drawing>
      </w:r>
    </w:p>
    <w:p w14:paraId="18135F51" w14:textId="699DA09C" w:rsidR="00BC2549" w:rsidRPr="00CD6474" w:rsidRDefault="0067079A" w:rsidP="0067079A">
      <w:pPr>
        <w:pStyle w:val="Beschriftung"/>
      </w:pPr>
      <w:r>
        <w:t xml:space="preserve">Abbildung </w:t>
      </w:r>
      <w:r w:rsidR="0080544F">
        <w:t>8</w:t>
      </w:r>
      <w:r>
        <w:t>.4 – 2</w:t>
      </w:r>
      <w:r>
        <w:tab/>
        <w:t>Klassendiagramm Application</w:t>
      </w:r>
      <w:r w:rsidR="00BC2549" w:rsidRPr="00CD6474">
        <w:br w:type="page"/>
      </w:r>
    </w:p>
    <w:p w14:paraId="23FC9089" w14:textId="77777777" w:rsidR="00754878" w:rsidRPr="00CD6474" w:rsidRDefault="00754878" w:rsidP="00144A81">
      <w:pPr>
        <w:pStyle w:val="Ebene2"/>
      </w:pPr>
      <w:bookmarkStart w:id="86" w:name="_Toc163198192"/>
      <w:r w:rsidRPr="00CD6474">
        <w:t>Entwicklung</w:t>
      </w:r>
      <w:bookmarkEnd w:id="86"/>
    </w:p>
    <w:p w14:paraId="043E1AFC" w14:textId="77777777" w:rsidR="00754878" w:rsidRPr="00CD6474" w:rsidRDefault="00754878" w:rsidP="00754878">
      <w:pPr>
        <w:pStyle w:val="Formatvorlage1"/>
      </w:pPr>
      <w:bookmarkStart w:id="87" w:name="_Toc163198193"/>
      <w:r w:rsidRPr="00CD6474">
        <w:t>Erweiterung der Datenbank</w:t>
      </w:r>
      <w:bookmarkEnd w:id="87"/>
    </w:p>
    <w:p w14:paraId="5D9DF010" w14:textId="550FB7F9" w:rsidR="00754878" w:rsidRPr="00CD6474" w:rsidRDefault="00754878" w:rsidP="00754878">
      <w:pPr>
        <w:pStyle w:val="Main"/>
      </w:pPr>
      <w:r w:rsidRPr="00CD6474">
        <w:t xml:space="preserve">Die Datenbank wurde um die Tabelle </w:t>
      </w:r>
      <w:r w:rsidR="00CD6474" w:rsidRPr="00CD6474">
        <w:rPr>
          <w:rStyle w:val="TabelleZchn"/>
        </w:rPr>
        <w:t>Whitelist</w:t>
      </w:r>
      <w:r w:rsidRPr="00CD6474">
        <w:t xml:space="preserve"> erweitert. Die Applikation entscheidet </w:t>
      </w:r>
      <w:r w:rsidR="00E93E2A">
        <w:t>aufgrund</w:t>
      </w:r>
      <w:r w:rsidRPr="00CD6474">
        <w:t xml:space="preserve"> der in dieser Tabelle enthaltenen Einträge, ob die Zeiterfassungen auf ein in Jira vorhandenes Projekt in der Datenbank automatisch geführt werden sollen, oder nicht. Einträge werden während der IPA manuell geführt, mit der Neuentwicklung von LEIS ist jedoch vorgesehen, dass diese Einträge über eine Administratorenseite auf der Webseite getätigt werden.</w:t>
      </w:r>
    </w:p>
    <w:p w14:paraId="0F0F90B3" w14:textId="77777777" w:rsidR="00754878" w:rsidRPr="00CD6474" w:rsidRDefault="00754878" w:rsidP="00754878">
      <w:pPr>
        <w:pStyle w:val="Main"/>
      </w:pPr>
    </w:p>
    <w:p w14:paraId="632ED24E" w14:textId="12CFC8C3" w:rsidR="00754878" w:rsidRPr="00CD6474" w:rsidRDefault="00754878" w:rsidP="00754878">
      <w:pPr>
        <w:pStyle w:val="Main"/>
      </w:pPr>
      <w:r w:rsidRPr="00CD6474">
        <w:t xml:space="preserve">Des Weiteren wurde die </w:t>
      </w:r>
      <w:r w:rsidR="00CD6474" w:rsidRPr="00CD6474">
        <w:rPr>
          <w:rStyle w:val="TabelleZchn"/>
        </w:rPr>
        <w:t>Leistungserfassung</w:t>
      </w:r>
      <w:r w:rsidRPr="00CD6474">
        <w:t xml:space="preserve"> Tabelle um die Spalte «LEI_JIRA_BUCHUNG_ID» erweitert. In dieser Spalte erfasst der Jira Synchronizer die Id der Zeiterfassung</w:t>
      </w:r>
      <w:r w:rsidR="00E93E2A">
        <w:t>,</w:t>
      </w:r>
      <w:r w:rsidRPr="00CD6474">
        <w:t xml:space="preserve"> wie sie von Jira importiert wurde und vergleicht Imports mit bereits vorhandenen Einträgen, um sicherzustellen, dass kein Eintrag zweimal importiert und in der Datenbank eingefügt wird. </w:t>
      </w:r>
    </w:p>
    <w:p w14:paraId="6A8176A4" w14:textId="25E4B606" w:rsidR="00754878" w:rsidRPr="00CD6474" w:rsidRDefault="0079615E" w:rsidP="00754878">
      <w:pPr>
        <w:pStyle w:val="Formatvorlage1"/>
      </w:pPr>
      <w:r w:rsidRPr="00CD6474">
        <w:t xml:space="preserve"> </w:t>
      </w:r>
      <w:bookmarkStart w:id="88" w:name="_Toc163198194"/>
      <w:r w:rsidR="00754878" w:rsidRPr="00CD6474">
        <w:t>Klassen Realisierung</w:t>
      </w:r>
      <w:bookmarkEnd w:id="88"/>
    </w:p>
    <w:p w14:paraId="5CD3CAA1" w14:textId="16ABF327" w:rsidR="00754878" w:rsidRPr="00CD6474" w:rsidRDefault="00754878" w:rsidP="00754878">
      <w:pPr>
        <w:pStyle w:val="Main"/>
      </w:pPr>
      <w:r w:rsidRPr="00CD6474">
        <w:t xml:space="preserve">Die im Klassendiagramm enthaltenen Klassen wurden in die Applikation eingebaut. Als </w:t>
      </w:r>
      <w:r w:rsidR="00E93E2A">
        <w:t>E</w:t>
      </w:r>
      <w:r w:rsidRPr="00CD6474">
        <w:t>rstes wurden die Entitäten im Core</w:t>
      </w:r>
      <w:r w:rsidR="00E93E2A">
        <w:t>-</w:t>
      </w:r>
      <w:r w:rsidRPr="00CD6474">
        <w:t>Projekt erstellt, wobei diese im Datenbankkontext so gemappt werden mussten, dass die Namen mit den Datenbanktabellen übereinstimmten. Die Bezeichnungen der Entitäten und ihrer Eigenschaften wurden anders gewählt als in den Tabellen, da die Leserlichkeit des Codes mit der älteren Naming Convention nicht gegeben war. Im Application</w:t>
      </w:r>
      <w:r w:rsidR="00E93E2A">
        <w:t>-</w:t>
      </w:r>
      <w:r w:rsidRPr="00CD6474">
        <w:t>Projekt wurde ausserdem das ViewModel erstellt.</w:t>
      </w:r>
    </w:p>
    <w:p w14:paraId="6150A9AF" w14:textId="4AE2C800" w:rsidR="00FC5191" w:rsidRPr="00CD6474" w:rsidRDefault="00FC5191" w:rsidP="00FC5191">
      <w:pPr>
        <w:pStyle w:val="Formatvorlage1"/>
      </w:pPr>
      <w:bookmarkStart w:id="89" w:name="_Toc163198195"/>
      <w:r w:rsidRPr="00CD6474">
        <w:t>Jira REST API</w:t>
      </w:r>
      <w:bookmarkEnd w:id="89"/>
    </w:p>
    <w:p w14:paraId="33F653D4" w14:textId="6D2AE37D" w:rsidR="00FC5191" w:rsidRPr="00CD6474" w:rsidRDefault="00FC5191" w:rsidP="00FC5191">
      <w:pPr>
        <w:pStyle w:val="Main"/>
      </w:pPr>
      <w:r w:rsidRPr="00CD6474">
        <w:t>Die Jira REST API verfügt über eine äusserst detaillierte Dokumentation, welcher leicht entnommen werden konnte, wie einzelne Projekte angesteuert werden konnten.</w:t>
      </w:r>
      <w:r w:rsidRPr="0098446B">
        <w:rPr>
          <w:vertAlign w:val="superscript"/>
        </w:rPr>
        <w:t>[</w:t>
      </w:r>
      <w:r w:rsidR="0098446B" w:rsidRPr="0098446B">
        <w:rPr>
          <w:vertAlign w:val="superscript"/>
        </w:rPr>
        <w:t>8</w:t>
      </w:r>
      <w:r w:rsidRPr="0098446B">
        <w:rPr>
          <w:vertAlign w:val="superscript"/>
        </w:rPr>
        <w:t>]</w:t>
      </w:r>
      <w:r w:rsidRPr="00CD6474">
        <w:t xml:space="preserve"> Einige Projekte wurden schliesslich in der </w:t>
      </w:r>
      <w:r w:rsidR="00CD6474" w:rsidRPr="00CD6474">
        <w:rPr>
          <w:rStyle w:val="TabelleZchn"/>
        </w:rPr>
        <w:t>Whitelist</w:t>
      </w:r>
      <w:r w:rsidRPr="00CD6474">
        <w:t xml:space="preserve"> Tabelle der Datenbank auf beliebige anonymisierte LEIS Konten gemappt. Dabei wurde einfach der Name des Jira Projektes in der Spalte «WHL_JIRA_PROJECT_NAME» hinterlegt und die Id eines </w:t>
      </w:r>
      <w:r w:rsidR="00CD6474" w:rsidRPr="00CD6474">
        <w:rPr>
          <w:rStyle w:val="TabelleZchn"/>
        </w:rPr>
        <w:t>Projekt</w:t>
      </w:r>
      <w:r w:rsidRPr="00CD6474">
        <w:t xml:space="preserve"> Eintrages in der Spalte «WHL_PRJ_ID». Im weiteren Programmieren wird das dazu führen, dass die Tabelle </w:t>
      </w:r>
      <w:r w:rsidR="00CD6474" w:rsidRPr="00CD6474">
        <w:rPr>
          <w:rStyle w:val="TabelleZchn"/>
        </w:rPr>
        <w:t>Whitelist</w:t>
      </w:r>
      <w:r w:rsidRPr="00CD6474">
        <w:t xml:space="preserve"> abgefragt werden kann, </w:t>
      </w:r>
      <w:r w:rsidR="00BD3286" w:rsidRPr="00CD6474">
        <w:t>Projekte,</w:t>
      </w:r>
      <w:r w:rsidRPr="00CD6474">
        <w:t xml:space="preserve"> welche auf dieser Tabelle vorhanden sind von der Jira REST API importiert werden können, und </w:t>
      </w:r>
      <w:r w:rsidR="00E21E71" w:rsidRPr="00CD6474">
        <w:t>Leistungen,</w:t>
      </w:r>
      <w:r w:rsidRPr="00CD6474">
        <w:t xml:space="preserve"> welche darauf verbucht sind</w:t>
      </w:r>
      <w:r w:rsidR="00E93E2A">
        <w:t>,</w:t>
      </w:r>
      <w:r w:rsidRPr="00CD6474">
        <w:t xml:space="preserve"> in der LEIS Datenbank auf dem entsprechenden Projekt verbucht werden können. </w:t>
      </w:r>
    </w:p>
    <w:p w14:paraId="2C27154C" w14:textId="77777777" w:rsidR="00BD3286" w:rsidRPr="00CD6474" w:rsidRDefault="00BD3286" w:rsidP="00FC5191">
      <w:pPr>
        <w:pStyle w:val="Main"/>
      </w:pPr>
    </w:p>
    <w:p w14:paraId="3A1F8AFD" w14:textId="50A06EFF" w:rsidR="00BD3286" w:rsidRPr="00CD6474" w:rsidRDefault="00BD3286" w:rsidP="00FC5191">
      <w:pPr>
        <w:pStyle w:val="Main"/>
      </w:pPr>
      <w:r w:rsidRPr="00CD6474">
        <w:t>In einem nächsten Schritt wurde ein Atlassian API Token für die IPA namens «Jira_REST_API_Token_IPA» generiert.</w:t>
      </w:r>
      <w:r w:rsidR="0098446B" w:rsidRPr="0098446B">
        <w:rPr>
          <w:vertAlign w:val="superscript"/>
        </w:rPr>
        <w:t>[9]</w:t>
      </w:r>
      <w:r w:rsidRPr="00CD6474">
        <w:t xml:space="preserve"> Da der </w:t>
      </w:r>
      <w:r w:rsidR="00E21E71" w:rsidRPr="00CD6474">
        <w:t>API-Token</w:t>
      </w:r>
      <w:r w:rsidRPr="00CD6474">
        <w:t xml:space="preserve"> nur ein einziges </w:t>
      </w:r>
      <w:r w:rsidR="00E21E71" w:rsidRPr="00CD6474">
        <w:t>Mal</w:t>
      </w:r>
      <w:r w:rsidRPr="00CD6474">
        <w:t xml:space="preserve"> angezeigt wird, wurde dieser im Projektordner zwischengespeichert, jedoch wurde das File mit dem Inhalt des Tokens in ein .gitignore File aufgenommen, damit dieser Token nicht öffentlich ersichtlich ist.</w:t>
      </w:r>
    </w:p>
    <w:p w14:paraId="01628C70" w14:textId="77777777" w:rsidR="00986D9F" w:rsidRPr="00CD6474" w:rsidRDefault="00986D9F">
      <w:pPr>
        <w:widowControl/>
        <w:spacing w:line="240" w:lineRule="auto"/>
        <w:rPr>
          <w:i/>
          <w:sz w:val="36"/>
        </w:rPr>
      </w:pPr>
      <w:r w:rsidRPr="00CD6474">
        <w:br w:type="page"/>
      </w:r>
    </w:p>
    <w:p w14:paraId="5B22E79C" w14:textId="2EDA224C" w:rsidR="00116F82" w:rsidRPr="00CD6474" w:rsidRDefault="00116F82" w:rsidP="00116F82">
      <w:pPr>
        <w:pStyle w:val="Formatvorlage1"/>
      </w:pPr>
      <w:bookmarkStart w:id="90" w:name="_Toc163198196"/>
      <w:r w:rsidRPr="00CD6474">
        <w:t>LEIS Datenbank</w:t>
      </w:r>
      <w:bookmarkEnd w:id="90"/>
    </w:p>
    <w:p w14:paraId="468DE144" w14:textId="5A14020F" w:rsidR="00116F82" w:rsidRPr="00CD6474" w:rsidRDefault="00116F82" w:rsidP="00116F82">
      <w:pPr>
        <w:pStyle w:val="Main"/>
      </w:pPr>
      <w:r w:rsidRPr="00CD6474">
        <w:t>Zur Realisierung dieser Applikation wurde eine anonymisierte Version der Datenbank des internen Leistungserfassungssystems zur Verfügung gestellt. Anonymisiert heisst hier einfach, dass alle Personendaten oder Daten, welche zur Identifikation einer Person führen könnten, unwiderruflich kodiert wurden.</w:t>
      </w:r>
    </w:p>
    <w:p w14:paraId="058883FB" w14:textId="27CDCAB8" w:rsidR="00986D9F" w:rsidRPr="00CD6474" w:rsidRDefault="00116F82" w:rsidP="00986D9F">
      <w:pPr>
        <w:pStyle w:val="Main"/>
      </w:pPr>
      <w:r w:rsidRPr="00CD6474">
        <w:t>Normalerweise ist es mit .NET</w:t>
      </w:r>
      <w:r w:rsidR="00986D9F" w:rsidRPr="00CD6474">
        <w:t xml:space="preserve"> 8 sehr einfach möglich, Klassen anhand einer Datenbank und ihrer Tabellen erstellen zu lassen. Da die LEIS Datenbank jedoch über einige Sonderheiten verfügt (so gibt es kaum Fremdschlüssel und in manchen Tabellen sogar Datenleichen) wurde entschieden, stattdessen mit dem Microsoft Data SqlClient</w:t>
      </w:r>
      <w:r w:rsidR="0098446B" w:rsidRPr="0098446B">
        <w:rPr>
          <w:vertAlign w:val="superscript"/>
        </w:rPr>
        <w:t>[10]</w:t>
      </w:r>
      <w:r w:rsidR="00986D9F" w:rsidRPr="00CD6474">
        <w:t xml:space="preserve"> zu arbeiten. Der SqlClient erlaubt es dem Entwickler direkt in der Entwicklungsumgebung eine Verbindung mit einer Datenbank auf einem SQL-Server aufzubauen, so können auch SQL Queries verwendet werden und Probleme mit fehlenden Fremdschlüsseln oder Datenleichen können ohne Probleme umgangen werden.</w:t>
      </w:r>
    </w:p>
    <w:p w14:paraId="60407250" w14:textId="7FBA107E" w:rsidR="00116F82" w:rsidRPr="00CD6474" w:rsidRDefault="00116F82" w:rsidP="00116F82">
      <w:pPr>
        <w:pStyle w:val="Main"/>
      </w:pPr>
    </w:p>
    <w:p w14:paraId="1F1FB33C" w14:textId="1762F791" w:rsidR="005C7D3A" w:rsidRPr="00CD6474" w:rsidRDefault="005C7D3A" w:rsidP="005C7D3A">
      <w:pPr>
        <w:pStyle w:val="Formatvorlage1"/>
      </w:pPr>
      <w:bookmarkStart w:id="91" w:name="_Toc163198197"/>
      <w:r w:rsidRPr="00CD6474">
        <w:t>Logging</w:t>
      </w:r>
      <w:bookmarkEnd w:id="91"/>
    </w:p>
    <w:p w14:paraId="4ACEF9A1" w14:textId="1865AECE" w:rsidR="005C7D3A" w:rsidRPr="00CD6474" w:rsidRDefault="005C7D3A" w:rsidP="005C7D3A">
      <w:pPr>
        <w:pStyle w:val="Formatvorlage2"/>
      </w:pPr>
      <w:bookmarkStart w:id="92" w:name="_Toc163198198"/>
      <w:r w:rsidRPr="00CD6474">
        <w:t>Log</w:t>
      </w:r>
      <w:r w:rsidR="00E93E2A">
        <w:t>-</w:t>
      </w:r>
      <w:r w:rsidRPr="00CD6474">
        <w:t>Codes</w:t>
      </w:r>
      <w:bookmarkEnd w:id="92"/>
    </w:p>
    <w:p w14:paraId="216B8F3E" w14:textId="60DBAE37" w:rsidR="00986D9F" w:rsidRPr="00CD6474" w:rsidRDefault="00986D9F" w:rsidP="00986D9F">
      <w:pPr>
        <w:pStyle w:val="Main"/>
      </w:pPr>
      <w:r w:rsidRPr="00CD6474">
        <w:t>Die Log</w:t>
      </w:r>
      <w:r w:rsidR="00E93E2A">
        <w:t>-</w:t>
      </w:r>
      <w:r w:rsidRPr="00CD6474">
        <w:t>Codes wurden durch http Response Codes inspiriert</w:t>
      </w:r>
      <w:r w:rsidR="00E93E2A">
        <w:t>,</w:t>
      </w:r>
      <w:r w:rsidRPr="00CD6474">
        <w:t xml:space="preserve"> und als Enum in der Applikation gespeichert. Folgende Codes existieren:</w:t>
      </w:r>
    </w:p>
    <w:p w14:paraId="4757457D" w14:textId="77777777" w:rsidR="00A25B87" w:rsidRPr="00CD6474" w:rsidRDefault="00A25B87" w:rsidP="00986D9F">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
        <w:gridCol w:w="2137"/>
        <w:gridCol w:w="6779"/>
      </w:tblGrid>
      <w:tr w:rsidR="00986D9F" w:rsidRPr="00CD6474" w14:paraId="5455C29A" w14:textId="77777777" w:rsidTr="00986D9F">
        <w:tc>
          <w:tcPr>
            <w:tcW w:w="709" w:type="dxa"/>
          </w:tcPr>
          <w:p w14:paraId="59B593AC" w14:textId="3A7348A4" w:rsidR="00986D9F" w:rsidRPr="00CD6474" w:rsidRDefault="00986D9F" w:rsidP="00986D9F">
            <w:pPr>
              <w:pStyle w:val="Main"/>
              <w:rPr>
                <w:b/>
                <w:bCs/>
              </w:rPr>
            </w:pPr>
            <w:r w:rsidRPr="00CD6474">
              <w:rPr>
                <w:b/>
                <w:bCs/>
              </w:rPr>
              <w:t>Code</w:t>
            </w:r>
          </w:p>
        </w:tc>
        <w:tc>
          <w:tcPr>
            <w:tcW w:w="1843" w:type="dxa"/>
          </w:tcPr>
          <w:p w14:paraId="25EF02D4" w14:textId="7DF64386" w:rsidR="00986D9F" w:rsidRPr="00CD6474" w:rsidRDefault="00986D9F" w:rsidP="00986D9F">
            <w:pPr>
              <w:pStyle w:val="Main"/>
              <w:rPr>
                <w:b/>
                <w:bCs/>
              </w:rPr>
            </w:pPr>
            <w:r w:rsidRPr="00CD6474">
              <w:rPr>
                <w:b/>
                <w:bCs/>
              </w:rPr>
              <w:t>Bezeichnung</w:t>
            </w:r>
          </w:p>
        </w:tc>
        <w:tc>
          <w:tcPr>
            <w:tcW w:w="7076" w:type="dxa"/>
          </w:tcPr>
          <w:p w14:paraId="5D4C5495" w14:textId="3603CE83" w:rsidR="00986D9F" w:rsidRPr="00CD6474" w:rsidRDefault="00986D9F" w:rsidP="00986D9F">
            <w:pPr>
              <w:pStyle w:val="Main"/>
              <w:rPr>
                <w:b/>
                <w:bCs/>
              </w:rPr>
            </w:pPr>
            <w:r w:rsidRPr="00CD6474">
              <w:rPr>
                <w:b/>
                <w:bCs/>
              </w:rPr>
              <w:t>Verwendung</w:t>
            </w:r>
          </w:p>
        </w:tc>
      </w:tr>
      <w:tr w:rsidR="00986D9F" w:rsidRPr="00CD6474" w14:paraId="2F6305F5" w14:textId="77777777" w:rsidTr="00986D9F">
        <w:tc>
          <w:tcPr>
            <w:tcW w:w="709" w:type="dxa"/>
          </w:tcPr>
          <w:p w14:paraId="79176C0D" w14:textId="5413CE92" w:rsidR="00986D9F" w:rsidRPr="00CD6474" w:rsidRDefault="00986D9F" w:rsidP="00986D9F">
            <w:pPr>
              <w:pStyle w:val="Main"/>
            </w:pPr>
            <w:r w:rsidRPr="00CD6474">
              <w:t>100</w:t>
            </w:r>
          </w:p>
        </w:tc>
        <w:tc>
          <w:tcPr>
            <w:tcW w:w="1843" w:type="dxa"/>
          </w:tcPr>
          <w:p w14:paraId="12993453" w14:textId="064E8217" w:rsidR="00986D9F" w:rsidRPr="00CD6474" w:rsidRDefault="00986D9F" w:rsidP="00986D9F">
            <w:pPr>
              <w:pStyle w:val="Main"/>
            </w:pPr>
            <w:r w:rsidRPr="00CD6474">
              <w:t>Information</w:t>
            </w:r>
          </w:p>
        </w:tc>
        <w:tc>
          <w:tcPr>
            <w:tcW w:w="7076" w:type="dxa"/>
          </w:tcPr>
          <w:p w14:paraId="1A790289" w14:textId="5C22440E" w:rsidR="00986D9F" w:rsidRPr="00CD6474" w:rsidRDefault="00986D9F" w:rsidP="00986D9F">
            <w:pPr>
              <w:pStyle w:val="Main"/>
            </w:pPr>
            <w:r w:rsidRPr="00CD6474">
              <w:t>Eine generelle Information, welche im Logfile vermerkt werden soll.</w:t>
            </w:r>
          </w:p>
        </w:tc>
      </w:tr>
      <w:tr w:rsidR="00986D9F" w:rsidRPr="00CD6474" w14:paraId="16467B6C" w14:textId="77777777" w:rsidTr="00986D9F">
        <w:tc>
          <w:tcPr>
            <w:tcW w:w="709" w:type="dxa"/>
          </w:tcPr>
          <w:p w14:paraId="04E846B9" w14:textId="56D756BD" w:rsidR="00986D9F" w:rsidRPr="00CD6474" w:rsidRDefault="00986D9F" w:rsidP="00986D9F">
            <w:pPr>
              <w:pStyle w:val="Main"/>
            </w:pPr>
            <w:r w:rsidRPr="00CD6474">
              <w:t>101</w:t>
            </w:r>
          </w:p>
        </w:tc>
        <w:tc>
          <w:tcPr>
            <w:tcW w:w="1843" w:type="dxa"/>
          </w:tcPr>
          <w:p w14:paraId="5DEDDBF4" w14:textId="74EA13EE" w:rsidR="00986D9F" w:rsidRPr="00CD6474" w:rsidRDefault="00986D9F" w:rsidP="00986D9F">
            <w:pPr>
              <w:pStyle w:val="Main"/>
            </w:pPr>
            <w:r w:rsidRPr="00CD6474">
              <w:t>LogfileInitialized</w:t>
            </w:r>
          </w:p>
        </w:tc>
        <w:tc>
          <w:tcPr>
            <w:tcW w:w="7076" w:type="dxa"/>
          </w:tcPr>
          <w:p w14:paraId="091C1B0D" w14:textId="747D1CC9" w:rsidR="00986D9F" w:rsidRPr="00CD6474" w:rsidRDefault="00986D9F" w:rsidP="00986D9F">
            <w:pPr>
              <w:pStyle w:val="Main"/>
            </w:pPr>
            <w:r w:rsidRPr="00CD6474">
              <w:t>Das Logfile wurde erstellt.</w:t>
            </w:r>
          </w:p>
        </w:tc>
      </w:tr>
      <w:tr w:rsidR="00986D9F" w:rsidRPr="00CD6474" w14:paraId="570755F6" w14:textId="77777777" w:rsidTr="00986D9F">
        <w:tc>
          <w:tcPr>
            <w:tcW w:w="709" w:type="dxa"/>
          </w:tcPr>
          <w:p w14:paraId="28F98C78" w14:textId="50B5FF21" w:rsidR="00986D9F" w:rsidRPr="00CD6474" w:rsidRDefault="00986D9F" w:rsidP="00986D9F">
            <w:pPr>
              <w:pStyle w:val="Main"/>
            </w:pPr>
            <w:r w:rsidRPr="00CD6474">
              <w:t>102</w:t>
            </w:r>
          </w:p>
        </w:tc>
        <w:tc>
          <w:tcPr>
            <w:tcW w:w="1843" w:type="dxa"/>
          </w:tcPr>
          <w:p w14:paraId="088E8DD8" w14:textId="53731B20" w:rsidR="00986D9F" w:rsidRPr="00CD6474" w:rsidRDefault="00986D9F" w:rsidP="00986D9F">
            <w:pPr>
              <w:pStyle w:val="Main"/>
            </w:pPr>
            <w:r w:rsidRPr="00CD6474">
              <w:t>ApplicationStarted</w:t>
            </w:r>
          </w:p>
        </w:tc>
        <w:tc>
          <w:tcPr>
            <w:tcW w:w="7076" w:type="dxa"/>
          </w:tcPr>
          <w:p w14:paraId="5FE45E6D" w14:textId="6C7D1A23" w:rsidR="00986D9F" w:rsidRPr="00CD6474" w:rsidRDefault="00986D9F" w:rsidP="00986D9F">
            <w:pPr>
              <w:pStyle w:val="Main"/>
            </w:pPr>
            <w:r w:rsidRPr="00CD6474">
              <w:t>Die Applikation wurde gestartet.</w:t>
            </w:r>
          </w:p>
        </w:tc>
      </w:tr>
      <w:tr w:rsidR="00986D9F" w:rsidRPr="00CD6474" w14:paraId="351702B8" w14:textId="77777777" w:rsidTr="00986D9F">
        <w:tc>
          <w:tcPr>
            <w:tcW w:w="709" w:type="dxa"/>
          </w:tcPr>
          <w:p w14:paraId="4F799A74" w14:textId="7DE383E8" w:rsidR="00986D9F" w:rsidRPr="00CD6474" w:rsidRDefault="00986D9F" w:rsidP="00986D9F">
            <w:pPr>
              <w:pStyle w:val="Main"/>
            </w:pPr>
            <w:r w:rsidRPr="00CD6474">
              <w:t>199</w:t>
            </w:r>
          </w:p>
        </w:tc>
        <w:tc>
          <w:tcPr>
            <w:tcW w:w="1843" w:type="dxa"/>
          </w:tcPr>
          <w:p w14:paraId="0727370D" w14:textId="728E254C" w:rsidR="00986D9F" w:rsidRPr="00CD6474" w:rsidRDefault="00986D9F" w:rsidP="00986D9F">
            <w:pPr>
              <w:pStyle w:val="Main"/>
            </w:pPr>
            <w:r w:rsidRPr="00CD6474">
              <w:t>ApplicationStopped</w:t>
            </w:r>
          </w:p>
        </w:tc>
        <w:tc>
          <w:tcPr>
            <w:tcW w:w="7076" w:type="dxa"/>
          </w:tcPr>
          <w:p w14:paraId="06779836" w14:textId="5D8F321C" w:rsidR="00986D9F" w:rsidRPr="00CD6474" w:rsidRDefault="00986D9F" w:rsidP="00986D9F">
            <w:pPr>
              <w:pStyle w:val="Main"/>
            </w:pPr>
            <w:r w:rsidRPr="00CD6474">
              <w:t>Die Applikation wurde angehalten.</w:t>
            </w:r>
          </w:p>
        </w:tc>
      </w:tr>
      <w:tr w:rsidR="00986D9F" w:rsidRPr="00CD6474" w14:paraId="48384872" w14:textId="77777777" w:rsidTr="00781F90">
        <w:tc>
          <w:tcPr>
            <w:tcW w:w="709" w:type="dxa"/>
            <w:shd w:val="clear" w:color="auto" w:fill="C2D69B" w:themeFill="accent3" w:themeFillTint="99"/>
          </w:tcPr>
          <w:p w14:paraId="4ED02209" w14:textId="42FAFA01" w:rsidR="00986D9F" w:rsidRPr="00CD6474" w:rsidRDefault="00986D9F" w:rsidP="00986D9F">
            <w:pPr>
              <w:pStyle w:val="Main"/>
            </w:pPr>
            <w:r w:rsidRPr="00CD6474">
              <w:t>200</w:t>
            </w:r>
          </w:p>
        </w:tc>
        <w:tc>
          <w:tcPr>
            <w:tcW w:w="1843" w:type="dxa"/>
          </w:tcPr>
          <w:p w14:paraId="21B6A144" w14:textId="568B2D6A" w:rsidR="00986D9F" w:rsidRPr="00CD6474" w:rsidRDefault="00986D9F" w:rsidP="00986D9F">
            <w:pPr>
              <w:pStyle w:val="Main"/>
            </w:pPr>
            <w:r w:rsidRPr="00CD6474">
              <w:t>Success</w:t>
            </w:r>
          </w:p>
        </w:tc>
        <w:tc>
          <w:tcPr>
            <w:tcW w:w="7076" w:type="dxa"/>
          </w:tcPr>
          <w:p w14:paraId="76557A0D" w14:textId="1A2512A9" w:rsidR="00986D9F" w:rsidRPr="00CD6474" w:rsidRDefault="00986D9F" w:rsidP="00986D9F">
            <w:pPr>
              <w:pStyle w:val="Main"/>
            </w:pPr>
            <w:r w:rsidRPr="00CD6474">
              <w:t>Daten konnten erfolgreich in der Datenbank gespeichert werden.</w:t>
            </w:r>
          </w:p>
        </w:tc>
      </w:tr>
      <w:tr w:rsidR="00986D9F" w:rsidRPr="00CD6474" w14:paraId="444019EF" w14:textId="77777777" w:rsidTr="00781F90">
        <w:tc>
          <w:tcPr>
            <w:tcW w:w="709" w:type="dxa"/>
            <w:shd w:val="clear" w:color="auto" w:fill="FABF8F" w:themeFill="accent6" w:themeFillTint="99"/>
          </w:tcPr>
          <w:p w14:paraId="324023D8" w14:textId="1225567C" w:rsidR="00986D9F" w:rsidRPr="00CD6474" w:rsidRDefault="00986D9F" w:rsidP="00986D9F">
            <w:pPr>
              <w:pStyle w:val="Main"/>
            </w:pPr>
            <w:r w:rsidRPr="00CD6474">
              <w:t>300</w:t>
            </w:r>
          </w:p>
        </w:tc>
        <w:tc>
          <w:tcPr>
            <w:tcW w:w="1843" w:type="dxa"/>
          </w:tcPr>
          <w:p w14:paraId="61ABD48F" w14:textId="40F0849C" w:rsidR="00986D9F" w:rsidRPr="00CD6474" w:rsidRDefault="00986D9F" w:rsidP="00986D9F">
            <w:pPr>
              <w:pStyle w:val="Main"/>
            </w:pPr>
            <w:r w:rsidRPr="00CD6474">
              <w:t>Warning</w:t>
            </w:r>
          </w:p>
        </w:tc>
        <w:tc>
          <w:tcPr>
            <w:tcW w:w="7076" w:type="dxa"/>
          </w:tcPr>
          <w:p w14:paraId="1806498B" w14:textId="6AB21B79" w:rsidR="00986D9F" w:rsidRPr="00CD6474" w:rsidRDefault="00986D9F" w:rsidP="00986D9F">
            <w:pPr>
              <w:pStyle w:val="Main"/>
            </w:pPr>
            <w:r w:rsidRPr="00CD6474">
              <w:t>Eine generelle Warnung, welche im Logfile vermerkt werden soll.</w:t>
            </w:r>
          </w:p>
        </w:tc>
      </w:tr>
      <w:tr w:rsidR="00986D9F" w:rsidRPr="00CD6474" w14:paraId="0C289FD3" w14:textId="77777777" w:rsidTr="00781F90">
        <w:tc>
          <w:tcPr>
            <w:tcW w:w="709" w:type="dxa"/>
            <w:shd w:val="clear" w:color="auto" w:fill="FABF8F" w:themeFill="accent6" w:themeFillTint="99"/>
          </w:tcPr>
          <w:p w14:paraId="6A2FC7C1" w14:textId="1AC18AF3" w:rsidR="00986D9F" w:rsidRPr="00CD6474" w:rsidRDefault="00986D9F" w:rsidP="00986D9F">
            <w:pPr>
              <w:pStyle w:val="Main"/>
            </w:pPr>
            <w:r w:rsidRPr="00CD6474">
              <w:t>301</w:t>
            </w:r>
          </w:p>
        </w:tc>
        <w:tc>
          <w:tcPr>
            <w:tcW w:w="1843" w:type="dxa"/>
          </w:tcPr>
          <w:p w14:paraId="460F2076" w14:textId="032BDC30" w:rsidR="00986D9F" w:rsidRPr="00CD6474" w:rsidRDefault="00986D9F" w:rsidP="00986D9F">
            <w:pPr>
              <w:pStyle w:val="Main"/>
            </w:pPr>
            <w:r w:rsidRPr="00CD6474">
              <w:t>OvertimeWarning</w:t>
            </w:r>
          </w:p>
        </w:tc>
        <w:tc>
          <w:tcPr>
            <w:tcW w:w="7076" w:type="dxa"/>
          </w:tcPr>
          <w:p w14:paraId="4D5D378B" w14:textId="12A9D783" w:rsidR="00986D9F" w:rsidRPr="00CD6474" w:rsidRDefault="00560797" w:rsidP="00986D9F">
            <w:pPr>
              <w:pStyle w:val="Main"/>
            </w:pPr>
            <w:r w:rsidRPr="00CD6474">
              <w:t>Eine in Jira erfasste Leistung geht länger als 24 Stunden.</w:t>
            </w:r>
          </w:p>
        </w:tc>
      </w:tr>
      <w:tr w:rsidR="00986D9F" w:rsidRPr="00CD6474" w14:paraId="5F031E73" w14:textId="77777777" w:rsidTr="00781F90">
        <w:tc>
          <w:tcPr>
            <w:tcW w:w="709" w:type="dxa"/>
            <w:shd w:val="clear" w:color="auto" w:fill="FABF8F" w:themeFill="accent6" w:themeFillTint="99"/>
          </w:tcPr>
          <w:p w14:paraId="4DD55297" w14:textId="03DEF3F3" w:rsidR="00986D9F" w:rsidRPr="00CD6474" w:rsidRDefault="00986D9F" w:rsidP="00986D9F">
            <w:pPr>
              <w:pStyle w:val="Main"/>
            </w:pPr>
            <w:r w:rsidRPr="00CD6474">
              <w:t>302</w:t>
            </w:r>
          </w:p>
        </w:tc>
        <w:tc>
          <w:tcPr>
            <w:tcW w:w="1843" w:type="dxa"/>
          </w:tcPr>
          <w:p w14:paraId="0BCE4FCA" w14:textId="0E6F071D" w:rsidR="00986D9F" w:rsidRPr="00CD6474" w:rsidRDefault="00560797" w:rsidP="00986D9F">
            <w:pPr>
              <w:pStyle w:val="Main"/>
            </w:pPr>
            <w:r w:rsidRPr="00CD6474">
              <w:t>ApplicationAborted</w:t>
            </w:r>
          </w:p>
        </w:tc>
        <w:tc>
          <w:tcPr>
            <w:tcW w:w="7076" w:type="dxa"/>
          </w:tcPr>
          <w:p w14:paraId="04D79F33" w14:textId="2438B68F" w:rsidR="00986D9F" w:rsidRPr="00CD6474" w:rsidRDefault="00560797" w:rsidP="00986D9F">
            <w:pPr>
              <w:pStyle w:val="Main"/>
            </w:pPr>
            <w:r w:rsidRPr="00CD6474">
              <w:t>Die Applikation wurde abgebrochen.</w:t>
            </w:r>
          </w:p>
        </w:tc>
      </w:tr>
      <w:tr w:rsidR="00986D9F" w:rsidRPr="00CD6474" w14:paraId="125D4F88" w14:textId="77777777" w:rsidTr="00781F90">
        <w:tc>
          <w:tcPr>
            <w:tcW w:w="709" w:type="dxa"/>
            <w:shd w:val="clear" w:color="auto" w:fill="E5B8B7" w:themeFill="accent2" w:themeFillTint="66"/>
          </w:tcPr>
          <w:p w14:paraId="40D7C5F3" w14:textId="077E44A5" w:rsidR="00986D9F" w:rsidRPr="00CD6474" w:rsidRDefault="00986D9F" w:rsidP="00986D9F">
            <w:pPr>
              <w:pStyle w:val="Main"/>
            </w:pPr>
            <w:r w:rsidRPr="00CD6474">
              <w:t>400</w:t>
            </w:r>
          </w:p>
        </w:tc>
        <w:tc>
          <w:tcPr>
            <w:tcW w:w="1843" w:type="dxa"/>
          </w:tcPr>
          <w:p w14:paraId="30D1E2C1" w14:textId="4A46FE26" w:rsidR="00986D9F" w:rsidRPr="00CD6474" w:rsidRDefault="00560797" w:rsidP="00986D9F">
            <w:pPr>
              <w:pStyle w:val="Main"/>
            </w:pPr>
            <w:r w:rsidRPr="00CD6474">
              <w:t>Error</w:t>
            </w:r>
          </w:p>
        </w:tc>
        <w:tc>
          <w:tcPr>
            <w:tcW w:w="7076" w:type="dxa"/>
          </w:tcPr>
          <w:p w14:paraId="7EF4DA08" w14:textId="3A8D0ED4" w:rsidR="00986D9F" w:rsidRPr="00CD6474" w:rsidRDefault="00560797" w:rsidP="00986D9F">
            <w:pPr>
              <w:pStyle w:val="Main"/>
            </w:pPr>
            <w:r w:rsidRPr="00CD6474">
              <w:t>Ein genereller Fehler, welcher im Logfile vermerkt werden soll.</w:t>
            </w:r>
          </w:p>
        </w:tc>
      </w:tr>
      <w:tr w:rsidR="00986D9F" w:rsidRPr="00CD6474" w14:paraId="26157A54" w14:textId="77777777" w:rsidTr="00781F90">
        <w:tc>
          <w:tcPr>
            <w:tcW w:w="709" w:type="dxa"/>
            <w:shd w:val="clear" w:color="auto" w:fill="E5B8B7" w:themeFill="accent2" w:themeFillTint="66"/>
          </w:tcPr>
          <w:p w14:paraId="413F5301" w14:textId="3DA133B2" w:rsidR="00986D9F" w:rsidRPr="00CD6474" w:rsidRDefault="00986D9F" w:rsidP="00986D9F">
            <w:pPr>
              <w:pStyle w:val="Main"/>
            </w:pPr>
            <w:r w:rsidRPr="00CD6474">
              <w:t>401</w:t>
            </w:r>
          </w:p>
        </w:tc>
        <w:tc>
          <w:tcPr>
            <w:tcW w:w="1843" w:type="dxa"/>
          </w:tcPr>
          <w:p w14:paraId="3560222F" w14:textId="294529A8" w:rsidR="00986D9F" w:rsidRPr="00CD6474" w:rsidRDefault="00560797" w:rsidP="00986D9F">
            <w:pPr>
              <w:pStyle w:val="Main"/>
            </w:pPr>
            <w:r w:rsidRPr="00CD6474">
              <w:t>UserNotFound</w:t>
            </w:r>
          </w:p>
        </w:tc>
        <w:tc>
          <w:tcPr>
            <w:tcW w:w="7076" w:type="dxa"/>
          </w:tcPr>
          <w:p w14:paraId="440C473B" w14:textId="6EAF8096" w:rsidR="00986D9F" w:rsidRPr="00CD6474" w:rsidRDefault="00560797" w:rsidP="00986D9F">
            <w:pPr>
              <w:pStyle w:val="Main"/>
            </w:pPr>
            <w:r w:rsidRPr="00CD6474">
              <w:t xml:space="preserve">Der definierte Benutzer konnte in der </w:t>
            </w:r>
            <w:r w:rsidR="00CD6474" w:rsidRPr="00CD6474">
              <w:rPr>
                <w:rStyle w:val="TabelleZchn"/>
              </w:rPr>
              <w:t>User</w:t>
            </w:r>
            <w:r w:rsidRPr="00CD6474">
              <w:t xml:space="preserve"> Tabelle nicht gefunden werden.</w:t>
            </w:r>
          </w:p>
        </w:tc>
      </w:tr>
      <w:tr w:rsidR="00986D9F" w:rsidRPr="00CD6474" w14:paraId="3C2DDA6F" w14:textId="77777777" w:rsidTr="00781F90">
        <w:tc>
          <w:tcPr>
            <w:tcW w:w="709" w:type="dxa"/>
            <w:shd w:val="clear" w:color="auto" w:fill="E5B8B7" w:themeFill="accent2" w:themeFillTint="66"/>
          </w:tcPr>
          <w:p w14:paraId="5B13C94B" w14:textId="20867438" w:rsidR="00986D9F" w:rsidRPr="00CD6474" w:rsidRDefault="00986D9F" w:rsidP="00986D9F">
            <w:pPr>
              <w:pStyle w:val="Main"/>
            </w:pPr>
            <w:r w:rsidRPr="00CD6474">
              <w:t>402</w:t>
            </w:r>
          </w:p>
        </w:tc>
        <w:tc>
          <w:tcPr>
            <w:tcW w:w="1843" w:type="dxa"/>
          </w:tcPr>
          <w:p w14:paraId="211E283A" w14:textId="24AD3282" w:rsidR="00986D9F" w:rsidRPr="00CD6474" w:rsidRDefault="00560797" w:rsidP="00986D9F">
            <w:pPr>
              <w:pStyle w:val="Main"/>
            </w:pPr>
            <w:r w:rsidRPr="00CD6474">
              <w:t>UserNotAuthorized</w:t>
            </w:r>
          </w:p>
        </w:tc>
        <w:tc>
          <w:tcPr>
            <w:tcW w:w="7076" w:type="dxa"/>
          </w:tcPr>
          <w:p w14:paraId="1CF9F4B7" w14:textId="3B20A57D" w:rsidR="00986D9F" w:rsidRPr="00CD6474" w:rsidRDefault="00560797" w:rsidP="00986D9F">
            <w:pPr>
              <w:pStyle w:val="Main"/>
            </w:pPr>
            <w:r w:rsidRPr="00CD6474">
              <w:t>Dem definierten Benutzer ist es nicht erlaubt auf das definierte Projekt zu buchen.</w:t>
            </w:r>
          </w:p>
        </w:tc>
      </w:tr>
    </w:tbl>
    <w:p w14:paraId="20F83FA7" w14:textId="77777777" w:rsidR="00986D9F" w:rsidRPr="00CD6474" w:rsidRDefault="00986D9F" w:rsidP="00986D9F">
      <w:pPr>
        <w:pStyle w:val="Main"/>
      </w:pPr>
    </w:p>
    <w:p w14:paraId="2384E7D3" w14:textId="77777777" w:rsidR="0098446B" w:rsidRDefault="0098446B">
      <w:pPr>
        <w:widowControl/>
        <w:spacing w:line="240" w:lineRule="auto"/>
        <w:rPr>
          <w:i/>
          <w:sz w:val="32"/>
        </w:rPr>
      </w:pPr>
      <w:r>
        <w:br w:type="page"/>
      </w:r>
    </w:p>
    <w:p w14:paraId="10634B1A" w14:textId="78A9C203" w:rsidR="00A25B87" w:rsidRPr="00CD6474" w:rsidRDefault="008202B1" w:rsidP="00C52BAF">
      <w:pPr>
        <w:pStyle w:val="Formatvorlage2"/>
      </w:pPr>
      <w:bookmarkStart w:id="93" w:name="_Toc163198199"/>
      <w:r w:rsidRPr="00CD6474">
        <w:t>Vorgehen</w:t>
      </w:r>
      <w:bookmarkEnd w:id="93"/>
    </w:p>
    <w:p w14:paraId="0F36B67B" w14:textId="6C49C97B" w:rsidR="008202B1" w:rsidRPr="0098446B" w:rsidRDefault="008202B1" w:rsidP="0098446B">
      <w:pPr>
        <w:pStyle w:val="Main"/>
      </w:pPr>
      <w:r w:rsidRPr="00CD6474">
        <w:t>Um das Logging für die Applikation umzusetzen, wurde ein Service erstellt, welcher über eine Methode verfügt, welche ein LogCategory enum und eine Nachricht übernimmt. In der LogCategory wurden verschiedene Logging Codes definiert. Generell gibt es vier Hauptcodes, welche verwendet werden, wenn von den spezifischeren Codes keine passen. Diese Hauptcodes sind 100 für Information, 200 für Success, 300 für Warning und 400 für Error. Der Zahlenraum zwischen diesen Codes ist für spezifischere Codes aus derselben Kategorie des letzten Hauptcodes reserviert (alle Codes zwischen 100 und 199 sind zum Beispiel für Informationscodes reserviert). Dieses enum kann nach Bedarf in der künftigen Entwicklung ausgebaut werden.</w:t>
      </w:r>
    </w:p>
    <w:p w14:paraId="35D80A06" w14:textId="77777777" w:rsidR="008202B1" w:rsidRPr="00CD6474" w:rsidRDefault="008202B1" w:rsidP="008202B1">
      <w:pPr>
        <w:pStyle w:val="Formatvorlage1"/>
      </w:pPr>
      <w:bookmarkStart w:id="94" w:name="_Toc163198200"/>
      <w:r w:rsidRPr="00CD6474">
        <w:t>Development Modus</w:t>
      </w:r>
      <w:bookmarkEnd w:id="94"/>
    </w:p>
    <w:p w14:paraId="082B60E9" w14:textId="040FDF84" w:rsidR="008202B1" w:rsidRPr="00CD6474" w:rsidRDefault="008202B1" w:rsidP="008202B1">
      <w:pPr>
        <w:pStyle w:val="Formatvorlage2"/>
      </w:pPr>
      <w:bookmarkStart w:id="95" w:name="_Toc163198201"/>
      <w:r w:rsidRPr="00CD6474">
        <w:t>Flags</w:t>
      </w:r>
      <w:bookmarkEnd w:id="95"/>
    </w:p>
    <w:p w14:paraId="6211C0E7" w14:textId="01C21DD8" w:rsidR="00DD01AA" w:rsidRPr="00CD6474" w:rsidRDefault="00DD01AA" w:rsidP="008202B1">
      <w:pPr>
        <w:pStyle w:val="Main"/>
      </w:pPr>
      <w:r w:rsidRPr="00CD6474">
        <w:t>Beim Start überprüft die Applikation die vom User eingegebenen Argumente, falls die Applikation mit den Flags «-dev» oder «-d» aufgerufen wurde, startet sie im Development Modus. Werden der Applikation weitere oder andere Argumente mitgegeben, wird in der Log</w:t>
      </w:r>
      <w:r w:rsidR="00E93E2A">
        <w:t>-</w:t>
      </w:r>
      <w:r w:rsidRPr="00CD6474">
        <w:t>Datei als Warnung festgehalten, dass die Applikation mit ungültigen Flags aufgerufen wurde.</w:t>
      </w:r>
    </w:p>
    <w:p w14:paraId="70AE2557" w14:textId="097480B2" w:rsidR="00DD01AA" w:rsidRPr="00CD6474" w:rsidRDefault="00DD01AA" w:rsidP="00DD01AA">
      <w:pPr>
        <w:pStyle w:val="Formatvorlage2"/>
      </w:pPr>
      <w:bookmarkStart w:id="96" w:name="_Toc163198202"/>
      <w:r w:rsidRPr="00CD6474">
        <w:t>Programmablauf</w:t>
      </w:r>
      <w:bookmarkEnd w:id="96"/>
    </w:p>
    <w:p w14:paraId="40C3894D" w14:textId="0EA94AD8" w:rsidR="00DD01AA" w:rsidRPr="00CD6474" w:rsidRDefault="00DD01AA" w:rsidP="00DD01AA">
      <w:pPr>
        <w:pStyle w:val="Main"/>
      </w:pPr>
      <w:r w:rsidRPr="00CD6474">
        <w:t>Der Programmablauf verändert sich im Development Modus nur minim. Wird die Applikation im Development Modus aufgerufen, werden die SQL Queries, welche die von der Jira API erhaltenen Daten in der Datenbank erfassen angepasst, sodass sie ihre Einträge auf den in den appsettings.json definierten User buchen.</w:t>
      </w:r>
    </w:p>
    <w:p w14:paraId="411A9412" w14:textId="77777777" w:rsidR="00E04306" w:rsidRDefault="00E04306">
      <w:pPr>
        <w:widowControl/>
        <w:spacing w:line="240" w:lineRule="auto"/>
        <w:rPr>
          <w:b/>
          <w:i/>
          <w:sz w:val="40"/>
        </w:rPr>
      </w:pPr>
      <w:bookmarkStart w:id="97" w:name="_Toc163198203"/>
      <w:r>
        <w:br w:type="page"/>
      </w:r>
    </w:p>
    <w:p w14:paraId="21D7023A" w14:textId="2A16A091" w:rsidR="00D85C55" w:rsidRPr="00CD6474" w:rsidRDefault="00CE04A1" w:rsidP="00144A81">
      <w:pPr>
        <w:pStyle w:val="Ebene2"/>
      </w:pPr>
      <w:r w:rsidRPr="00CD6474">
        <w:t>Testing</w:t>
      </w:r>
      <w:bookmarkEnd w:id="97"/>
    </w:p>
    <w:p w14:paraId="507D27B0" w14:textId="3DE805F9" w:rsidR="00CE04A1" w:rsidRPr="00CD6474" w:rsidRDefault="00CE04A1" w:rsidP="00A77728">
      <w:pPr>
        <w:pStyle w:val="Formatvorlage1"/>
      </w:pPr>
      <w:bookmarkStart w:id="98" w:name="_Toc163198204"/>
      <w:r w:rsidRPr="00CD6474">
        <w:t>Einleitung</w:t>
      </w:r>
      <w:bookmarkEnd w:id="98"/>
    </w:p>
    <w:p w14:paraId="357B828D" w14:textId="3F15F3F1" w:rsidR="00D91D70" w:rsidRPr="00CD6474" w:rsidRDefault="0045330D" w:rsidP="00CC68F8">
      <w:pPr>
        <w:pStyle w:val="Main"/>
      </w:pPr>
      <w:r w:rsidRPr="00CD6474">
        <w:t>Damit die Funktionalität einer Applikation gewährleistet werden kann</w:t>
      </w:r>
      <w:r w:rsidR="007C3479">
        <w:t>,</w:t>
      </w:r>
      <w:r w:rsidRPr="00CD6474">
        <w:t xml:space="preserve"> soll getestet werden. Testing kann zu der Performance einer Applikation beitragen, Entwicklungszeit verkürzen und hilft beim frühen Erkennen von Bugs oder Inkonsistenzen im Code.</w:t>
      </w:r>
    </w:p>
    <w:p w14:paraId="276D756F" w14:textId="0BAC74B0" w:rsidR="001E25CC" w:rsidRPr="00CD6474" w:rsidRDefault="001E25CC" w:rsidP="00A77728">
      <w:pPr>
        <w:pStyle w:val="Formatvorlage1"/>
      </w:pPr>
      <w:bookmarkStart w:id="99" w:name="_Toc163198205"/>
      <w:r w:rsidRPr="00CD6474">
        <w:t>Umfeld</w:t>
      </w:r>
      <w:bookmarkEnd w:id="99"/>
    </w:p>
    <w:p w14:paraId="43248944" w14:textId="483C27C3" w:rsidR="001E25CC" w:rsidRPr="00CD6474" w:rsidRDefault="0045330D" w:rsidP="001E25CC">
      <w:pPr>
        <w:pStyle w:val="Main"/>
      </w:pPr>
      <w:r w:rsidRPr="00CD6474">
        <w:t>Getestet wird die Applikation zum Grossteil in einem separaten Projekt innerhalb der Solution.</w:t>
      </w:r>
      <w:r w:rsidR="0003498E" w:rsidRPr="00CD6474">
        <w:t xml:space="preserve"> Es wurde entschieden eine Sammlung spezifischer Libraries und Erweiterungen zu verwenden</w:t>
      </w:r>
      <w:r w:rsidR="007C3479">
        <w:t>,</w:t>
      </w:r>
      <w:r w:rsidR="0003498E" w:rsidRPr="00CD6474">
        <w:t xml:space="preserve"> um das Testen so natürlich und leserlich wie möglich zu gestalten.</w:t>
      </w:r>
    </w:p>
    <w:p w14:paraId="3E93DC0D" w14:textId="65C36B0B" w:rsidR="00ED3A19" w:rsidRPr="00CD6474" w:rsidRDefault="001E25CC" w:rsidP="00A77728">
      <w:pPr>
        <w:pStyle w:val="Formatvorlage2"/>
      </w:pPr>
      <w:bookmarkStart w:id="100" w:name="_Toc163198206"/>
      <w:r w:rsidRPr="00CD6474">
        <w:t>Mittel und Methoden</w:t>
      </w:r>
      <w:bookmarkEnd w:id="100"/>
    </w:p>
    <w:p w14:paraId="2482AAF9" w14:textId="3BAA32D0" w:rsidR="00702BF9" w:rsidRPr="00CD6474" w:rsidRDefault="0045330D" w:rsidP="00897F08">
      <w:pPr>
        <w:pStyle w:val="Main"/>
        <w:tabs>
          <w:tab w:val="left" w:pos="2268"/>
        </w:tabs>
      </w:pPr>
      <w:r w:rsidRPr="00CD6474">
        <w:t>Die Applikation verfügt über ein xUnit</w:t>
      </w:r>
      <w:r w:rsidR="00CC7720">
        <w:t xml:space="preserve"> </w:t>
      </w:r>
      <w:r w:rsidRPr="00CD6474">
        <w:t>Test</w:t>
      </w:r>
      <w:r w:rsidR="00CC7720">
        <w:t>p</w:t>
      </w:r>
      <w:r w:rsidRPr="00CD6474">
        <w:t>rojekt. xUnit</w:t>
      </w:r>
      <w:r w:rsidR="00D44FE7" w:rsidRPr="00D44FE7">
        <w:rPr>
          <w:vertAlign w:val="superscript"/>
        </w:rPr>
        <w:t>[11]</w:t>
      </w:r>
      <w:r w:rsidRPr="00CD6474">
        <w:t xml:space="preserve"> ist das führende Testing Framewor</w:t>
      </w:r>
      <w:r w:rsidR="00702BF9" w:rsidRPr="00CD6474">
        <w:t>k in C# und .NET. Tests in xUnit sind entweder als Fact oder als Theory aufgebaut. Facts sind Tests, in welchen eine Methode mit nur einem Datensatz getestet wird, als Theory wird eine Testmethode bezeichnet, wenn ihr mehrere Datensätze gegeben werden, um beispielsweise mehrere Edge Cases abzudecken.</w:t>
      </w:r>
    </w:p>
    <w:p w14:paraId="5977AF2E" w14:textId="4988E9EB" w:rsidR="001E25CC" w:rsidRPr="00CD6474" w:rsidRDefault="0045330D" w:rsidP="00897F08">
      <w:pPr>
        <w:pStyle w:val="Main"/>
        <w:tabs>
          <w:tab w:val="left" w:pos="2268"/>
        </w:tabs>
      </w:pPr>
      <w:r w:rsidRPr="00CD6474">
        <w:t xml:space="preserve"> </w:t>
      </w:r>
    </w:p>
    <w:p w14:paraId="4C3F4D48" w14:textId="3103AB7D" w:rsidR="00C06653" w:rsidRPr="0098446B" w:rsidRDefault="00702BF9" w:rsidP="0098446B">
      <w:pPr>
        <w:pStyle w:val="Main"/>
        <w:tabs>
          <w:tab w:val="left" w:pos="2268"/>
        </w:tabs>
      </w:pPr>
      <w:r w:rsidRPr="00CD6474">
        <w:t xml:space="preserve">Die xUnit Testklassen werden des Weiteren um NSubstitute und </w:t>
      </w:r>
      <w:r w:rsidR="007C3479">
        <w:t>F</w:t>
      </w:r>
      <w:r w:rsidRPr="00CD6474">
        <w:t>luent Assertions ergänzt. NSubstitute</w:t>
      </w:r>
      <w:r w:rsidR="00D44FE7" w:rsidRPr="00D44FE7">
        <w:rPr>
          <w:vertAlign w:val="superscript"/>
        </w:rPr>
        <w:t>[12]</w:t>
      </w:r>
      <w:r w:rsidRPr="00CD6474">
        <w:t xml:space="preserve"> ist ein simpler, entwicklerfreundlicher Ersatz für andere Mocking Libraries. Mit NSubstitute können Methoden, Klassen, oder Third Party Software innerhalb eines Tests gemockt werden. </w:t>
      </w:r>
      <w:r w:rsidR="007C3479">
        <w:t>F</w:t>
      </w:r>
      <w:r w:rsidRPr="00CD6474">
        <w:t>luent Assertions</w:t>
      </w:r>
      <w:r w:rsidRPr="00D44FE7">
        <w:rPr>
          <w:vertAlign w:val="superscript"/>
        </w:rPr>
        <w:t>[1</w:t>
      </w:r>
      <w:r w:rsidR="00D44FE7" w:rsidRPr="00D44FE7">
        <w:rPr>
          <w:vertAlign w:val="superscript"/>
        </w:rPr>
        <w:t>3</w:t>
      </w:r>
      <w:r w:rsidRPr="00D44FE7">
        <w:rPr>
          <w:vertAlign w:val="superscript"/>
        </w:rPr>
        <w:t>]</w:t>
      </w:r>
      <w:r w:rsidRPr="00CD6474">
        <w:t xml:space="preserve"> ist eine Sammlung an </w:t>
      </w:r>
      <w:r w:rsidR="0003498E" w:rsidRPr="00CD6474">
        <w:t>.NET-Erweiterungen,</w:t>
      </w:r>
      <w:r w:rsidRPr="00CD6474">
        <w:t xml:space="preserve"> welche es dem Entwickler erlauben natürliche Sprache in seinen Tests zu verwenden.</w:t>
      </w:r>
    </w:p>
    <w:p w14:paraId="5D723A61" w14:textId="77777777" w:rsidR="00E04306" w:rsidRDefault="00E04306">
      <w:pPr>
        <w:widowControl/>
        <w:spacing w:line="240" w:lineRule="auto"/>
        <w:rPr>
          <w:i/>
          <w:sz w:val="36"/>
        </w:rPr>
      </w:pPr>
      <w:bookmarkStart w:id="101" w:name="_Toc163198207"/>
      <w:r>
        <w:br w:type="page"/>
      </w:r>
    </w:p>
    <w:p w14:paraId="57748601" w14:textId="6874A1DB" w:rsidR="00AF7C71" w:rsidRPr="00CD6474" w:rsidRDefault="0045330D" w:rsidP="00A77728">
      <w:pPr>
        <w:pStyle w:val="Formatvorlage1"/>
      </w:pPr>
      <w:r w:rsidRPr="00CD6474">
        <w:t>Konzept</w:t>
      </w:r>
      <w:bookmarkEnd w:id="101"/>
    </w:p>
    <w:p w14:paraId="113370A8" w14:textId="3288299C" w:rsidR="00AF7C71" w:rsidRPr="00CD6474" w:rsidRDefault="0003498E" w:rsidP="0003498E">
      <w:pPr>
        <w:pStyle w:val="Main"/>
      </w:pPr>
      <w:r w:rsidRPr="00CD6474">
        <w:t>Es werden hauptsächlich automatisierte Unit</w:t>
      </w:r>
      <w:r w:rsidR="00CC7720">
        <w:t>-</w:t>
      </w:r>
      <w:r w:rsidRPr="00CD6474">
        <w:t>Tests verwendet, um die Applikation so vollständig wie möglich zu testen. Am Ende der Entwicklungszeit werden jedoch zusätzlich End-to-end Tests durchgeführt, diese sollen gewährleisten, dass die Applikation</w:t>
      </w:r>
      <w:r w:rsidR="00DD01AA" w:rsidRPr="00CD6474">
        <w:t xml:space="preserve"> auch</w:t>
      </w:r>
      <w:r w:rsidRPr="00CD6474">
        <w:t xml:space="preserve"> als Ganzes funktioniert.</w:t>
      </w:r>
    </w:p>
    <w:p w14:paraId="098A4774" w14:textId="1FC850A5" w:rsidR="005D2B72" w:rsidRPr="00CD6474" w:rsidRDefault="0003498E" w:rsidP="0003498E">
      <w:pPr>
        <w:pStyle w:val="Formatvorlage2"/>
      </w:pPr>
      <w:bookmarkStart w:id="102" w:name="_Toc163198208"/>
      <w:r w:rsidRPr="00CD6474">
        <w:t>Automatisierte Unit</w:t>
      </w:r>
      <w:r w:rsidR="00CC7720">
        <w:t>-</w:t>
      </w:r>
      <w:r w:rsidRPr="00CD6474">
        <w:t>Tests</w:t>
      </w:r>
      <w:bookmarkEnd w:id="102"/>
    </w:p>
    <w:p w14:paraId="329E23E3" w14:textId="0DDDFFFC" w:rsidR="0003498E" w:rsidRPr="00CD6474" w:rsidRDefault="0003498E" w:rsidP="0003498E">
      <w:pPr>
        <w:pStyle w:val="Main"/>
      </w:pPr>
      <w:r w:rsidRPr="00CD6474">
        <w:t>Da die Applikation eine reine Konsolenapplikation ist und über kein Frontend verfügt, sollte es möglich sein fast den ganzen Sourcecode mit sinnvollen automatischen Unit</w:t>
      </w:r>
      <w:r w:rsidR="00CC7720">
        <w:t>-</w:t>
      </w:r>
      <w:r w:rsidRPr="00CD6474">
        <w:t>Tests abzudecken. Ausnahmen beinhalten private Methoden</w:t>
      </w:r>
      <w:r w:rsidR="007C3479">
        <w:t>,</w:t>
      </w:r>
      <w:r w:rsidRPr="00CD6474">
        <w:t xml:space="preserve"> welche in den End-to-end Tests abgedeckt werden, </w:t>
      </w:r>
      <w:r w:rsidR="00C06653">
        <w:t>sowie externe Schnittstellen, welche während der Unit-Tests gemockt werden und ebenfalls in den End-to-end Tests abgedeckt werden. Zu den externen Schnittstellen gehört die LEIS Datenbank und die Jira API.</w:t>
      </w:r>
    </w:p>
    <w:p w14:paraId="1B90FA97" w14:textId="40BDDE3C" w:rsidR="000550F2" w:rsidRPr="00CD6474" w:rsidRDefault="000550F2" w:rsidP="0003498E">
      <w:pPr>
        <w:pStyle w:val="Main"/>
      </w:pPr>
      <w:r w:rsidRPr="00CD6474">
        <w:t>Die Unit</w:t>
      </w:r>
      <w:r w:rsidR="00CC7720">
        <w:t>-</w:t>
      </w:r>
      <w:r w:rsidRPr="00CD6474">
        <w:t xml:space="preserve">Tests sind immer gleich aufgebaut; </w:t>
      </w:r>
      <w:r w:rsidR="007C3479">
        <w:t>d</w:t>
      </w:r>
      <w:r w:rsidRPr="00CD6474">
        <w:t xml:space="preserve">er Name der Testmethode ist gegliedert in den Methodennamen, welchen sie testet, was die Methode macht, und was das Resultat sein soll (Methode__Macht__SollResultat). Innerhalb des Tests ist die Methode in Arrange, Act, Assert gegliedert. Im Arrange Teil werden hier alle Variablen, welche im Test verwendet </w:t>
      </w:r>
      <w:r w:rsidR="002C1829" w:rsidRPr="00CD6474">
        <w:t>werden,</w:t>
      </w:r>
      <w:r w:rsidRPr="00CD6474">
        <w:t xml:space="preserve"> instanziiert, im Act Teil werden Methoden ausgeführt, und im Assert Teil wird getestet, ob das Resultat den erwarteten Wert beinhaltet.</w:t>
      </w:r>
    </w:p>
    <w:p w14:paraId="382B14DA" w14:textId="7F278166" w:rsidR="0003498E" w:rsidRPr="00CD6474" w:rsidRDefault="0003498E" w:rsidP="0003498E">
      <w:pPr>
        <w:pStyle w:val="Formatvorlage2"/>
      </w:pPr>
      <w:bookmarkStart w:id="103" w:name="_Toc163198209"/>
      <w:r w:rsidRPr="00CD6474">
        <w:t>End-to-end Tests</w:t>
      </w:r>
      <w:bookmarkEnd w:id="103"/>
    </w:p>
    <w:p w14:paraId="4F041FDB" w14:textId="10104EDE" w:rsidR="0003498E" w:rsidRPr="00CD6474" w:rsidRDefault="0003498E" w:rsidP="001509EA">
      <w:pPr>
        <w:pStyle w:val="Main"/>
        <w:rPr>
          <w:i/>
          <w:sz w:val="36"/>
        </w:rPr>
      </w:pPr>
      <w:r w:rsidRPr="00CD6474">
        <w:t xml:space="preserve">End-to-end Tests testen die Applikation als Ganzes, </w:t>
      </w:r>
      <w:r w:rsidR="001509EA" w:rsidRPr="00CD6474">
        <w:t>um End-to-end Tests korrekt durchführen zu können, müssen die Datenbank sowie alle erforderlichen Dateien (App.config, appsettings.json) vorliegen und mit korrekten Daten befüllt sein. Mit End-to-end Tests wird getestet, ob die ganze Applikation mit Daten wie sie in der Produktion vorhanden sind so funktioniert wie erwartet. Ein End-to-end Test verfügt über Vorbedingungen, welche erfüllt sein müssen, dass es überhaupt</w:t>
      </w:r>
      <w:r w:rsidR="007C3479">
        <w:t xml:space="preserve"> sinnvoll ist,</w:t>
      </w:r>
      <w:r w:rsidR="001509EA" w:rsidRPr="00CD6474">
        <w:t xml:space="preserve"> den Test auszuführen, sowie ein Verfahren, welchem die Testperson folgen kann, um zu schauen, ob die Applikation so läuft wie sie soll. Das Verfahren soll als grobes Testhandbuch dienen, die Testperson soll nicht zuerst herausfinden müssen</w:t>
      </w:r>
      <w:r w:rsidR="007C3479">
        <w:t>,</w:t>
      </w:r>
      <w:r w:rsidR="001509EA" w:rsidRPr="00CD6474">
        <w:t xml:space="preserve"> wie die Tests genau zu vollziehen sind, bevor sie überhaupt den Test ausführen kann.</w:t>
      </w:r>
    </w:p>
    <w:p w14:paraId="0066D8B9" w14:textId="77777777" w:rsidR="00E04306" w:rsidRDefault="00E04306">
      <w:pPr>
        <w:widowControl/>
        <w:spacing w:line="240" w:lineRule="auto"/>
        <w:rPr>
          <w:i/>
          <w:sz w:val="36"/>
        </w:rPr>
      </w:pPr>
      <w:bookmarkStart w:id="104" w:name="_Toc163198210"/>
      <w:r>
        <w:br w:type="page"/>
      </w:r>
    </w:p>
    <w:p w14:paraId="479F2D6B" w14:textId="023683B1" w:rsidR="001E25CC" w:rsidRPr="00CD6474" w:rsidRDefault="00D91D70" w:rsidP="00A77728">
      <w:pPr>
        <w:pStyle w:val="Formatvorlage1"/>
      </w:pPr>
      <w:r w:rsidRPr="00CD6474">
        <w:t>Testprotokoll</w:t>
      </w:r>
      <w:bookmarkEnd w:id="104"/>
    </w:p>
    <w:p w14:paraId="3E141AB3" w14:textId="754CB967" w:rsidR="000550F2" w:rsidRPr="00CD6474" w:rsidRDefault="00ED3A19" w:rsidP="000550F2">
      <w:pPr>
        <w:pStyle w:val="Formatvorlage2"/>
      </w:pPr>
      <w:bookmarkStart w:id="105" w:name="_Toc163198211"/>
      <w:r w:rsidRPr="00CD6474">
        <w:t>Unit-Tests</w:t>
      </w:r>
      <w:bookmarkEnd w:id="105"/>
    </w:p>
    <w:p w14:paraId="64251091" w14:textId="7E42C844" w:rsidR="00B34508" w:rsidRPr="00CD6474" w:rsidRDefault="00B34508" w:rsidP="00B34508">
      <w:pPr>
        <w:pStyle w:val="Main"/>
      </w:pPr>
      <w:r w:rsidRPr="00CD6474">
        <w:t>Um die Lesbarkeit des Testcodes zu erleichtern, werden Listen, welche in Tests vorkommen, hier ohne ihre Daten aufgeführt. Listen, die im Code über Daten verfügen, welche hier weggelassen wurden, sind am Ende ihrer Initialisierung mit drei Punkten markiert und grau hinterlegt.</w:t>
      </w:r>
    </w:p>
    <w:p w14:paraId="5FAFD8E5" w14:textId="72884312" w:rsidR="00867452" w:rsidRPr="00CD6474" w:rsidRDefault="00867452" w:rsidP="00867452">
      <w:pPr>
        <w:pStyle w:val="Formatvorlage3"/>
      </w:pPr>
      <w:bookmarkStart w:id="106" w:name="_Toc163198212"/>
      <w:r w:rsidRPr="00CD6474">
        <w:t>Durchführung der Tests</w:t>
      </w:r>
      <w:bookmarkEnd w:id="106"/>
    </w:p>
    <w:p w14:paraId="0FD67A19" w14:textId="5F525387" w:rsidR="0098446B" w:rsidRPr="00E04306" w:rsidRDefault="00867452" w:rsidP="00E04306">
      <w:pPr>
        <w:pStyle w:val="Main"/>
      </w:pPr>
      <w:r w:rsidRPr="00CD6474">
        <w:t xml:space="preserve">Es wurden für jede Methode in jedem Service und jedem Controller je mindestens ein Test ausgeführt, wobei versucht wurde sowohl Edge Cases </w:t>
      </w:r>
      <w:r w:rsidR="007C3479">
        <w:t>als</w:t>
      </w:r>
      <w:r w:rsidRPr="00CD6474">
        <w:t xml:space="preserve"> auch normale Use Cases abzudecken. Total wurden</w:t>
      </w:r>
      <w:r w:rsidR="00DB68C8" w:rsidRPr="00CD6474">
        <w:t xml:space="preserve"> 14</w:t>
      </w:r>
      <w:r w:rsidR="00C9027D" w:rsidRPr="00CD6474">
        <w:t xml:space="preserve"> Tests</w:t>
      </w:r>
      <w:r w:rsidRPr="00CD6474">
        <w:t xml:space="preserve"> erfolgreich ausgeführt</w:t>
      </w:r>
      <w:r w:rsidR="00C9027D" w:rsidRPr="00CD6474">
        <w:t>, wobei Repositories</w:t>
      </w:r>
      <w:r w:rsidR="00DB68C8" w:rsidRPr="00CD6474">
        <w:t xml:space="preserve"> und die Jira API</w:t>
      </w:r>
      <w:r w:rsidR="00C9027D" w:rsidRPr="00CD6474">
        <w:t xml:space="preserve"> jeweils gemockt wurden</w:t>
      </w:r>
      <w:r w:rsidRPr="00CD6474">
        <w:t xml:space="preserve">. </w:t>
      </w:r>
      <w:r w:rsidR="00C9027D" w:rsidRPr="00CD6474">
        <w:t>Wichtig zu beachten ist, dass Tests, welche den Logging Service verwenden, einer nach dem anderen ausgeführt werden müssen, da sie, weil sie</w:t>
      </w:r>
      <w:r w:rsidR="00DB68C8" w:rsidRPr="00CD6474">
        <w:t xml:space="preserve"> beim Testing</w:t>
      </w:r>
      <w:r w:rsidR="00C9027D" w:rsidRPr="00CD6474">
        <w:t xml:space="preserve"> parallel laufen, </w:t>
      </w:r>
      <w:r w:rsidR="007C3479">
        <w:t>einander</w:t>
      </w:r>
      <w:r w:rsidR="00C9027D" w:rsidRPr="00CD6474">
        <w:t xml:space="preserve"> blockieren können.</w:t>
      </w:r>
    </w:p>
    <w:p w14:paraId="67FE9D68" w14:textId="2B30F291" w:rsidR="00D91D70" w:rsidRPr="00CD6474" w:rsidRDefault="0003498E" w:rsidP="00A77728">
      <w:pPr>
        <w:pStyle w:val="Formatvorlage2"/>
      </w:pPr>
      <w:bookmarkStart w:id="107" w:name="_Toc163198213"/>
      <w:r w:rsidRPr="00CD6474">
        <w:t>End-to-end Tests</w:t>
      </w:r>
      <w:bookmarkEnd w:id="107"/>
    </w:p>
    <w:p w14:paraId="49C9DCA3" w14:textId="12BDC653" w:rsidR="001509EA" w:rsidRPr="00CD6474" w:rsidRDefault="001509EA" w:rsidP="001509EA">
      <w:pPr>
        <w:pStyle w:val="Titel2NichtVerzeichnis"/>
      </w:pPr>
      <w:r w:rsidRPr="00CD6474">
        <w:t>Generelle Vorbedingungen</w:t>
      </w:r>
    </w:p>
    <w:p w14:paraId="3AEC1C0F" w14:textId="3E9915B6" w:rsidR="001509EA" w:rsidRPr="00CD6474" w:rsidRDefault="001509EA" w:rsidP="001509EA">
      <w:pPr>
        <w:pStyle w:val="Main"/>
        <w:numPr>
          <w:ilvl w:val="0"/>
          <w:numId w:val="26"/>
        </w:numPr>
      </w:pPr>
      <w:r w:rsidRPr="00CD6474">
        <w:t>Um End-to-end Tests durchzuführen, muss eine dem Datenbankdiagramm entsprechende Datenbank vorhanden sein</w:t>
      </w:r>
    </w:p>
    <w:p w14:paraId="259FE871" w14:textId="2868E7E2" w:rsidR="001509EA" w:rsidRPr="00CD6474" w:rsidRDefault="001509EA" w:rsidP="001509EA">
      <w:pPr>
        <w:pStyle w:val="Main"/>
        <w:numPr>
          <w:ilvl w:val="0"/>
          <w:numId w:val="26"/>
        </w:numPr>
      </w:pPr>
      <w:r w:rsidRPr="00CD6474">
        <w:t xml:space="preserve">Eine Datei namens «App.config» soll im Root Verzeichnis des «Application» Projekts der Applikation vorhanden sein. In dieser Datei ist der Connection String der Datenbank sowie der API-Token der Jira API vorhanden. Die Datei ist folgendermassen aufgebaut: </w:t>
      </w:r>
    </w:p>
    <w:p w14:paraId="1769D559"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xml</w:t>
      </w:r>
      <w:r w:rsidRPr="00CD6474">
        <w:rPr>
          <w:noProof w:val="0"/>
          <w:lang w:val="de-CH"/>
        </w:rPr>
        <w:t xml:space="preserve"> </w:t>
      </w:r>
      <w:r w:rsidRPr="00CD6474">
        <w:rPr>
          <w:noProof w:val="0"/>
          <w:color w:val="FF0000"/>
          <w:lang w:val="de-CH"/>
        </w:rPr>
        <w:t>version</w:t>
      </w:r>
      <w:r w:rsidRPr="00CD6474">
        <w:rPr>
          <w:noProof w:val="0"/>
          <w:lang w:val="de-CH"/>
        </w:rPr>
        <w:t xml:space="preserve">="1.0" </w:t>
      </w:r>
      <w:r w:rsidRPr="00CD6474">
        <w:rPr>
          <w:noProof w:val="0"/>
          <w:color w:val="FF0000"/>
          <w:lang w:val="de-CH"/>
        </w:rPr>
        <w:t>encoding</w:t>
      </w:r>
      <w:r w:rsidRPr="00CD6474">
        <w:rPr>
          <w:noProof w:val="0"/>
          <w:lang w:val="de-CH"/>
        </w:rPr>
        <w:t>="utf-8" ?&gt;</w:t>
      </w:r>
    </w:p>
    <w:p w14:paraId="522A82EF"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43EDEF3A" w14:textId="77777777" w:rsidR="001509EA" w:rsidRPr="00CD6474" w:rsidRDefault="001509EA" w:rsidP="001509EA">
      <w:pPr>
        <w:pStyle w:val="Code"/>
        <w:ind w:left="720"/>
        <w:rPr>
          <w:noProof w:val="0"/>
          <w:lang w:val="de-CH"/>
        </w:rPr>
      </w:pPr>
      <w:r w:rsidRPr="00CD6474">
        <w:rPr>
          <w:noProof w:val="0"/>
          <w:lang w:val="de-CH"/>
        </w:rPr>
        <w:tab/>
        <w:t>&lt;</w:t>
      </w:r>
      <w:r w:rsidRPr="00CD6474">
        <w:rPr>
          <w:noProof w:val="0"/>
          <w:color w:val="A31515"/>
          <w:lang w:val="de-CH"/>
        </w:rPr>
        <w:t>connectionStrings</w:t>
      </w:r>
      <w:r w:rsidRPr="00CD6474">
        <w:rPr>
          <w:noProof w:val="0"/>
          <w:lang w:val="de-CH"/>
        </w:rPr>
        <w:t>&gt;</w:t>
      </w:r>
    </w:p>
    <w:p w14:paraId="19FF6D33" w14:textId="48090A66"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name</w:t>
      </w:r>
      <w:r w:rsidRPr="00A8455F">
        <w:rPr>
          <w:noProof w:val="0"/>
        </w:rPr>
        <w:t xml:space="preserve">="default" </w:t>
      </w:r>
      <w:r w:rsidRPr="00A8455F">
        <w:rPr>
          <w:noProof w:val="0"/>
          <w:color w:val="FF0000"/>
        </w:rPr>
        <w:t>connectionString</w:t>
      </w:r>
      <w:r w:rsidRPr="00A8455F">
        <w:rPr>
          <w:noProof w:val="0"/>
        </w:rPr>
        <w:t xml:space="preserve">="Server=SERVER;Database=DATABASE;User Id=USER;Password=PASSWORD;TrustServerCertificate=True" </w:t>
      </w:r>
      <w:r w:rsidRPr="00A8455F">
        <w:rPr>
          <w:noProof w:val="0"/>
          <w:color w:val="FF0000"/>
        </w:rPr>
        <w:t>providerName</w:t>
      </w:r>
      <w:r w:rsidRPr="00A8455F">
        <w:rPr>
          <w:noProof w:val="0"/>
        </w:rPr>
        <w:t>="System.Data.SqlClient"/&gt;</w:t>
      </w:r>
    </w:p>
    <w:p w14:paraId="770CEAEE" w14:textId="77777777" w:rsidR="001509EA" w:rsidRPr="00A8455F" w:rsidRDefault="001509EA" w:rsidP="001509EA">
      <w:pPr>
        <w:pStyle w:val="Code"/>
        <w:ind w:left="720"/>
        <w:rPr>
          <w:noProof w:val="0"/>
        </w:rPr>
      </w:pPr>
      <w:r w:rsidRPr="00A8455F">
        <w:rPr>
          <w:noProof w:val="0"/>
        </w:rPr>
        <w:tab/>
        <w:t>&lt;/</w:t>
      </w:r>
      <w:r w:rsidRPr="00A8455F">
        <w:rPr>
          <w:noProof w:val="0"/>
          <w:color w:val="A31515"/>
        </w:rPr>
        <w:t>connectionStrings</w:t>
      </w:r>
      <w:r w:rsidRPr="00A8455F">
        <w:rPr>
          <w:noProof w:val="0"/>
        </w:rPr>
        <w:t>&gt;</w:t>
      </w:r>
    </w:p>
    <w:p w14:paraId="459DAF83" w14:textId="77777777" w:rsidR="001509EA" w:rsidRPr="00A8455F" w:rsidRDefault="001509EA" w:rsidP="001509EA">
      <w:pPr>
        <w:pStyle w:val="Code"/>
        <w:ind w:left="720"/>
        <w:rPr>
          <w:noProof w:val="0"/>
        </w:rPr>
      </w:pPr>
      <w:r w:rsidRPr="00A8455F">
        <w:rPr>
          <w:noProof w:val="0"/>
        </w:rPr>
        <w:tab/>
        <w:t>&lt;</w:t>
      </w:r>
      <w:r w:rsidRPr="00A8455F">
        <w:rPr>
          <w:noProof w:val="0"/>
          <w:color w:val="A31515"/>
        </w:rPr>
        <w:t>appSettings</w:t>
      </w:r>
      <w:r w:rsidRPr="00A8455F">
        <w:rPr>
          <w:noProof w:val="0"/>
        </w:rPr>
        <w:t>&gt;</w:t>
      </w:r>
    </w:p>
    <w:p w14:paraId="4D630297" w14:textId="35A6CE21"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key</w:t>
      </w:r>
      <w:r w:rsidRPr="00A8455F">
        <w:rPr>
          <w:noProof w:val="0"/>
        </w:rPr>
        <w:t xml:space="preserve">="api_token" </w:t>
      </w:r>
      <w:r w:rsidRPr="00A8455F">
        <w:rPr>
          <w:noProof w:val="0"/>
          <w:color w:val="FF0000"/>
        </w:rPr>
        <w:t>value</w:t>
      </w:r>
      <w:r w:rsidRPr="00A8455F">
        <w:rPr>
          <w:noProof w:val="0"/>
        </w:rPr>
        <w:t>="USER:TOKEN" /&gt;</w:t>
      </w:r>
    </w:p>
    <w:p w14:paraId="6A673810" w14:textId="77777777" w:rsidR="001509EA" w:rsidRPr="00CD6474" w:rsidRDefault="001509EA" w:rsidP="001509EA">
      <w:pPr>
        <w:pStyle w:val="Code"/>
        <w:ind w:left="720"/>
        <w:rPr>
          <w:noProof w:val="0"/>
          <w:lang w:val="de-CH"/>
        </w:rPr>
      </w:pPr>
      <w:r w:rsidRPr="00A8455F">
        <w:rPr>
          <w:noProof w:val="0"/>
        </w:rPr>
        <w:tab/>
      </w:r>
      <w:r w:rsidRPr="00CD6474">
        <w:rPr>
          <w:noProof w:val="0"/>
          <w:lang w:val="de-CH"/>
        </w:rPr>
        <w:t>&lt;/</w:t>
      </w:r>
      <w:r w:rsidRPr="00CD6474">
        <w:rPr>
          <w:noProof w:val="0"/>
          <w:color w:val="A31515"/>
          <w:lang w:val="de-CH"/>
        </w:rPr>
        <w:t>appSettings</w:t>
      </w:r>
      <w:r w:rsidRPr="00CD6474">
        <w:rPr>
          <w:noProof w:val="0"/>
          <w:lang w:val="de-CH"/>
        </w:rPr>
        <w:t>&gt;</w:t>
      </w:r>
    </w:p>
    <w:p w14:paraId="0C23BB94" w14:textId="3714BA6A"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6B7FD5FF" w14:textId="77777777" w:rsidR="00E04306" w:rsidRDefault="00E04306">
      <w:pPr>
        <w:widowControl/>
        <w:spacing w:line="240" w:lineRule="auto"/>
        <w:rPr>
          <w:i/>
          <w:sz w:val="28"/>
        </w:rPr>
      </w:pPr>
      <w:bookmarkStart w:id="108" w:name="_Toc163198214"/>
      <w:r>
        <w:br w:type="page"/>
      </w:r>
    </w:p>
    <w:p w14:paraId="239DF905" w14:textId="745B3EA9" w:rsidR="00ED3A19" w:rsidRPr="00CD6474" w:rsidRDefault="00DB68C8" w:rsidP="00DB68C8">
      <w:pPr>
        <w:pStyle w:val="Formatvorlage3"/>
      </w:pPr>
      <w:r w:rsidRPr="00CD6474">
        <w:t>Development Modus</w:t>
      </w:r>
      <w:bookmarkEnd w:id="108"/>
    </w:p>
    <w:p w14:paraId="5D1A9E32" w14:textId="6A1F41BD" w:rsidR="00DB68C8" w:rsidRPr="00CD6474" w:rsidRDefault="00DB68C8" w:rsidP="00DB68C8">
      <w:pPr>
        <w:pStyle w:val="Titel2NichtVerzeichnis"/>
      </w:pPr>
      <w:r w:rsidRPr="00CD6474">
        <w:t>Vorbedingungen</w:t>
      </w:r>
    </w:p>
    <w:p w14:paraId="031902E9" w14:textId="59189D22" w:rsidR="00DB68C8" w:rsidRPr="00CD6474" w:rsidRDefault="001509EA" w:rsidP="00DB68C8">
      <w:pPr>
        <w:pStyle w:val="Main"/>
        <w:numPr>
          <w:ilvl w:val="0"/>
          <w:numId w:val="25"/>
        </w:numPr>
      </w:pPr>
      <w:r w:rsidRPr="00CD6474">
        <w:t>Eine Datei namens «appsettings.json» soll im Root Verzeichnis des «Application» Projekts der Applikation vorhanden sein. In dieser Datei ist die Id des Benutzers, auf welchen die Dateien der Jira API, während die Applikation im Development Modus läuft, gebucht werden sollen, definiert. Die Datei ist folgendermassen aufgebaut:</w:t>
      </w:r>
    </w:p>
    <w:p w14:paraId="630F4619" w14:textId="77777777" w:rsidR="001509EA" w:rsidRPr="00CD6474" w:rsidRDefault="001509EA" w:rsidP="001509EA">
      <w:pPr>
        <w:pStyle w:val="Code"/>
        <w:ind w:left="720"/>
        <w:rPr>
          <w:noProof w:val="0"/>
          <w:lang w:val="de-CH"/>
        </w:rPr>
      </w:pPr>
      <w:r w:rsidRPr="00CD6474">
        <w:rPr>
          <w:noProof w:val="0"/>
          <w:lang w:val="de-CH"/>
        </w:rPr>
        <w:t>{</w:t>
      </w:r>
    </w:p>
    <w:p w14:paraId="5C0105F2" w14:textId="1CAF2BD4" w:rsidR="001509EA" w:rsidRPr="00CD6474" w:rsidRDefault="001509EA" w:rsidP="001509EA">
      <w:pPr>
        <w:pStyle w:val="Code"/>
        <w:ind w:left="720"/>
        <w:rPr>
          <w:noProof w:val="0"/>
          <w:lang w:val="de-CH"/>
        </w:rPr>
      </w:pPr>
      <w:r w:rsidRPr="00CD6474">
        <w:rPr>
          <w:noProof w:val="0"/>
          <w:lang w:val="de-CH"/>
        </w:rPr>
        <w:t xml:space="preserve">  </w:t>
      </w:r>
      <w:r w:rsidRPr="00CD6474">
        <w:rPr>
          <w:noProof w:val="0"/>
          <w:color w:val="2E75B6"/>
          <w:lang w:val="de-CH"/>
        </w:rPr>
        <w:t>"DevUser"</w:t>
      </w:r>
      <w:r w:rsidRPr="00CD6474">
        <w:rPr>
          <w:noProof w:val="0"/>
          <w:lang w:val="de-CH"/>
        </w:rPr>
        <w:t>: ID_AS_NUMBER</w:t>
      </w:r>
    </w:p>
    <w:p w14:paraId="6244E47B" w14:textId="2E4DFF17" w:rsidR="001509EA" w:rsidRPr="00CD6474" w:rsidRDefault="001509EA" w:rsidP="001509EA">
      <w:pPr>
        <w:pStyle w:val="Code"/>
        <w:ind w:left="720"/>
        <w:rPr>
          <w:noProof w:val="0"/>
          <w:lang w:val="de-CH"/>
        </w:rPr>
      </w:pPr>
      <w:r w:rsidRPr="00CD6474">
        <w:rPr>
          <w:noProof w:val="0"/>
          <w:lang w:val="de-CH"/>
        </w:rPr>
        <w:t>}</w:t>
      </w:r>
    </w:p>
    <w:p w14:paraId="7E76B361" w14:textId="133532D6" w:rsidR="00DB68C8" w:rsidRPr="00CD6474" w:rsidRDefault="00DB68C8" w:rsidP="00DB68C8">
      <w:pPr>
        <w:pStyle w:val="Titel2NichtVerzeichnis"/>
      </w:pPr>
      <w:r w:rsidRPr="00CD6474">
        <w:t>Verfahren</w:t>
      </w:r>
    </w:p>
    <w:p w14:paraId="4623D8DC" w14:textId="79E3FD6D" w:rsidR="00DB68C8" w:rsidRPr="00CD6474" w:rsidRDefault="00DB68C8" w:rsidP="00DB68C8">
      <w:pPr>
        <w:pStyle w:val="Main"/>
      </w:pPr>
      <w:r w:rsidRPr="00CD6474">
        <w:t>Um den End-to-end Test durchzuführen</w:t>
      </w:r>
      <w:r w:rsidR="007C3479">
        <w:t>,</w:t>
      </w:r>
      <w:r w:rsidRPr="00CD6474">
        <w:t xml:space="preserve"> kann einfach die Applikation per Kommandozeile mit dem Flag «-dev» oder «-d» aufgerufen werden. Hier ist wichtig zu notieren, dass nur </w:t>
      </w:r>
      <w:r w:rsidR="007C3479" w:rsidRPr="00CD6474">
        <w:t>Projekte,</w:t>
      </w:r>
      <w:r w:rsidRPr="00CD6474">
        <w:t xml:space="preserve"> welche in der </w:t>
      </w:r>
      <w:r w:rsidR="00CD6474" w:rsidRPr="00CD6474">
        <w:rPr>
          <w:rStyle w:val="TabelleZchn"/>
        </w:rPr>
        <w:t>Whitelist</w:t>
      </w:r>
      <w:r w:rsidRPr="00CD6474">
        <w:t xml:space="preserve"> Tabelle vorhanden sind synchronisiert werden, und kein Mitarbeiter mit der im appsettings.json definierten Id existiert ein Fehler aufkommen kann.</w:t>
      </w:r>
    </w:p>
    <w:p w14:paraId="4A8038F1" w14:textId="245D50C6" w:rsidR="009C3608" w:rsidRPr="00CD6474" w:rsidRDefault="009C3608" w:rsidP="00DB68C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5D58D1FA" w14:textId="01406A7C" w:rsidR="00DB68C8" w:rsidRPr="00CD6474" w:rsidRDefault="00DB68C8" w:rsidP="00DB68C8">
      <w:pPr>
        <w:pStyle w:val="Formatvorlage3"/>
      </w:pPr>
      <w:bookmarkStart w:id="109" w:name="_Toc163198215"/>
      <w:r w:rsidRPr="00CD6474">
        <w:t>Default Modus</w:t>
      </w:r>
      <w:bookmarkEnd w:id="109"/>
    </w:p>
    <w:p w14:paraId="4C2775B4" w14:textId="77777777" w:rsidR="009C3608" w:rsidRPr="00CD6474" w:rsidRDefault="00DB68C8" w:rsidP="009C3608">
      <w:pPr>
        <w:pStyle w:val="Titel2NichtVerzeichnis"/>
      </w:pPr>
      <w:r w:rsidRPr="00CD6474">
        <w:t>Vorbedingungen</w:t>
      </w:r>
    </w:p>
    <w:p w14:paraId="7A62DFD4" w14:textId="23E0415F" w:rsidR="009C3608" w:rsidRPr="00CD6474" w:rsidRDefault="001509EA" w:rsidP="009C3608">
      <w:pPr>
        <w:pStyle w:val="Main"/>
        <w:numPr>
          <w:ilvl w:val="0"/>
          <w:numId w:val="25"/>
        </w:numPr>
      </w:pPr>
      <w:r w:rsidRPr="00CD6474">
        <w:t>Alle Benutzer</w:t>
      </w:r>
      <w:r w:rsidR="007C3479">
        <w:t>,</w:t>
      </w:r>
      <w:r w:rsidRPr="00CD6474">
        <w:t xml:space="preserve"> welche auf Jira über Buchungen innerhalb von Projekten</w:t>
      </w:r>
      <w:r w:rsidR="007C3479">
        <w:t>,</w:t>
      </w:r>
      <w:r w:rsidRPr="00CD6474">
        <w:t xml:space="preserve"> welche in der </w:t>
      </w:r>
      <w:r w:rsidR="00CD6474" w:rsidRPr="00CD6474">
        <w:rPr>
          <w:rStyle w:val="TabelleZchn"/>
        </w:rPr>
        <w:t>Whitelist</w:t>
      </w:r>
      <w:r w:rsidRPr="00CD6474">
        <w:t xml:space="preserve"> Tabelle in der LEIS Datenbank erlaubt </w:t>
      </w:r>
      <w:r w:rsidR="007C3479" w:rsidRPr="00CD6474">
        <w:t>wurden,</w:t>
      </w:r>
      <w:r w:rsidRPr="00CD6474">
        <w:t xml:space="preserve"> verfügen sollen in der </w:t>
      </w:r>
      <w:r w:rsidR="00CD6474" w:rsidRPr="00CD6474">
        <w:rPr>
          <w:rStyle w:val="TabelleZchn"/>
        </w:rPr>
        <w:t>User</w:t>
      </w:r>
      <w:r w:rsidRPr="00CD6474">
        <w:t xml:space="preserve"> Tabelle in der LEIS Datenbank erfasst sein.</w:t>
      </w:r>
    </w:p>
    <w:p w14:paraId="4FA01781" w14:textId="07A1D321" w:rsidR="00DB68C8" w:rsidRPr="00CD6474" w:rsidRDefault="00DB68C8" w:rsidP="00DB68C8">
      <w:pPr>
        <w:pStyle w:val="Titel2NichtVerzeichnis"/>
      </w:pPr>
      <w:r w:rsidRPr="00CD6474">
        <w:t>Verfahren</w:t>
      </w:r>
    </w:p>
    <w:p w14:paraId="36EFCADB" w14:textId="5F004617" w:rsidR="009C3608" w:rsidRPr="00CD6474" w:rsidRDefault="009C3608" w:rsidP="009C3608">
      <w:pPr>
        <w:pStyle w:val="Main"/>
      </w:pPr>
      <w:r w:rsidRPr="00CD6474">
        <w:t>Im Default Modus kann die Applikation ohne weitere Argumente aufgerufen werden. Im Default Modus werden ebenfalls lediglich Projekte</w:t>
      </w:r>
      <w:r w:rsidR="007C3479">
        <w:t>,</w:t>
      </w:r>
      <w:r w:rsidRPr="00CD6474">
        <w:t xml:space="preserve"> welche in der </w:t>
      </w:r>
      <w:r w:rsidR="00CD6474" w:rsidRPr="00CD6474">
        <w:rPr>
          <w:rStyle w:val="TabelleZchn"/>
        </w:rPr>
        <w:t>Whitelist</w:t>
      </w:r>
      <w:r w:rsidRPr="00CD6474">
        <w:t xml:space="preserve"> Tabelle vorhanden </w:t>
      </w:r>
      <w:r w:rsidR="007C3479" w:rsidRPr="00CD6474">
        <w:t>sind,</w:t>
      </w:r>
      <w:r w:rsidRPr="00CD6474">
        <w:t xml:space="preserve"> synchronisiert. Sind die Daten eines Users in der </w:t>
      </w:r>
      <w:r w:rsidR="00CD6474" w:rsidRPr="00CD6474">
        <w:rPr>
          <w:rStyle w:val="TabelleZchn"/>
        </w:rPr>
        <w:t>User</w:t>
      </w:r>
      <w:r w:rsidRPr="00CD6474">
        <w:t xml:space="preserve"> Tabelle nicht vorhanden, wird eine 401 Fehlermeldung im Logfile erfasst.</w:t>
      </w:r>
    </w:p>
    <w:p w14:paraId="497DFCDA" w14:textId="09DDC6E8" w:rsidR="009C3608" w:rsidRPr="00CD6474" w:rsidRDefault="009C3608" w:rsidP="009C360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26C1439E" w14:textId="77777777" w:rsidR="00E04306" w:rsidRDefault="00E04306">
      <w:pPr>
        <w:widowControl/>
        <w:spacing w:line="240" w:lineRule="auto"/>
        <w:rPr>
          <w:i/>
          <w:sz w:val="36"/>
        </w:rPr>
      </w:pPr>
      <w:bookmarkStart w:id="110" w:name="_Toc163198216"/>
      <w:r>
        <w:br w:type="page"/>
      </w:r>
    </w:p>
    <w:p w14:paraId="6FF467FD" w14:textId="49D26032" w:rsidR="00DC06B6" w:rsidRPr="00CD6474" w:rsidRDefault="00633CE7" w:rsidP="00A77728">
      <w:pPr>
        <w:pStyle w:val="Formatvorlage1"/>
      </w:pPr>
      <w:r w:rsidRPr="00CD6474">
        <w:t>Testreport</w:t>
      </w:r>
      <w:bookmarkEnd w:id="110"/>
    </w:p>
    <w:p w14:paraId="61422A26" w14:textId="29C1C630" w:rsidR="009C3608" w:rsidRPr="00CD6474" w:rsidRDefault="00D421C5" w:rsidP="009C3608">
      <w:pPr>
        <w:pStyle w:val="Formatvorlage2"/>
      </w:pPr>
      <w:bookmarkStart w:id="111" w:name="_Toc163198217"/>
      <w:r w:rsidRPr="00CD6474">
        <w:t>Resultatübersicht</w:t>
      </w:r>
      <w:bookmarkEnd w:id="111"/>
    </w:p>
    <w:p w14:paraId="3D8039D7" w14:textId="08E0A120" w:rsidR="009C3608" w:rsidRPr="00A8455F" w:rsidRDefault="009C3608" w:rsidP="009C3608">
      <w:pPr>
        <w:pStyle w:val="Formatvorlage3"/>
        <w:rPr>
          <w:lang w:val="en-US"/>
        </w:rPr>
      </w:pPr>
      <w:bookmarkStart w:id="112" w:name="_Toc163198218"/>
      <w:r w:rsidRPr="00A8455F">
        <w:rPr>
          <w:lang w:val="en-US"/>
        </w:rPr>
        <w:t>End-to-end Test – Development Modus</w:t>
      </w:r>
      <w:bookmarkEnd w:id="112"/>
    </w:p>
    <w:p w14:paraId="7B9539EE" w14:textId="2C920CA9" w:rsidR="009C3608" w:rsidRPr="00CD6474" w:rsidRDefault="009C3608" w:rsidP="009C3608">
      <w:pPr>
        <w:pStyle w:val="TitelNichtInhaltsverzeichnis"/>
      </w:pPr>
      <w:r w:rsidRPr="00CD6474">
        <w:t>Testspezifikation</w:t>
      </w:r>
      <w:r w:rsidRPr="00CD6474">
        <w:tab/>
      </w:r>
    </w:p>
    <w:p w14:paraId="1E0803EF" w14:textId="77777777" w:rsidR="00C95A32" w:rsidRPr="00CD6474" w:rsidRDefault="00C95A32" w:rsidP="00C95A32">
      <w:pPr>
        <w:pStyle w:val="Titel2NichtVerzeichnis"/>
      </w:pPr>
      <w:r w:rsidRPr="00CD6474">
        <w:t>Testende Person</w:t>
      </w:r>
    </w:p>
    <w:p w14:paraId="21F3484B" w14:textId="49E3922E" w:rsidR="009C3608" w:rsidRPr="00CD6474" w:rsidRDefault="009C3608" w:rsidP="009C3608">
      <w:pPr>
        <w:pStyle w:val="Main"/>
      </w:pPr>
      <w:r w:rsidRPr="00CD6474">
        <w:t>Simon André Lötscher</w:t>
      </w:r>
    </w:p>
    <w:p w14:paraId="2D905591" w14:textId="51E9A765" w:rsidR="009C3608" w:rsidRPr="00CD6474" w:rsidRDefault="009C3608" w:rsidP="009C3608">
      <w:pPr>
        <w:pStyle w:val="Title-Main"/>
      </w:pPr>
      <w:r w:rsidRPr="00CD6474">
        <w:t>Beschreibung</w:t>
      </w:r>
    </w:p>
    <w:p w14:paraId="0CBB6EA9" w14:textId="1BA042D8" w:rsidR="009C3608" w:rsidRPr="00CD6474" w:rsidRDefault="009C3608" w:rsidP="009C3608">
      <w:pPr>
        <w:pStyle w:val="Main"/>
      </w:pPr>
      <w:r w:rsidRPr="00CD6474">
        <w:t xml:space="preserve">Der Test wurde wie definiert durchgeführt, die Id des Testusers in appsettings.json wurde auf dieselbe Id gesetzt wie die Id des Logins auf der LEIS </w:t>
      </w:r>
      <w:r w:rsidR="00CD6474" w:rsidRPr="00CD6474">
        <w:t>Testumgebung,</w:t>
      </w:r>
      <w:r w:rsidRPr="00CD6474">
        <w:t xml:space="preserve"> sodass die Resultate nach Ausführung des Testes auf der Testumgebung direkt nachgeprüft werden können, statt</w:t>
      </w:r>
      <w:r w:rsidR="00163C60" w:rsidRPr="00CD6474">
        <w:t xml:space="preserve"> dass diese</w:t>
      </w:r>
      <w:r w:rsidRPr="00CD6474">
        <w:t xml:space="preserve"> in der Datenbank überprüf</w:t>
      </w:r>
      <w:r w:rsidR="00163C60" w:rsidRPr="00CD6474">
        <w:t>t</w:t>
      </w:r>
      <w:r w:rsidRPr="00CD6474">
        <w:t xml:space="preserve"> </w:t>
      </w:r>
      <w:r w:rsidR="00163C60" w:rsidRPr="00CD6474">
        <w:t>werden</w:t>
      </w:r>
      <w:r w:rsidRPr="00CD6474">
        <w:t xml:space="preserve"> müss</w:t>
      </w:r>
      <w:r w:rsidR="00163C60" w:rsidRPr="00CD6474">
        <w:t>t</w:t>
      </w:r>
      <w:r w:rsidRPr="00CD6474">
        <w:t>en.</w:t>
      </w:r>
    </w:p>
    <w:p w14:paraId="0941523E" w14:textId="3F8C4301" w:rsidR="009C3608" w:rsidRPr="00CD6474" w:rsidRDefault="009C3608" w:rsidP="009C3608">
      <w:pPr>
        <w:pStyle w:val="Title-Main"/>
      </w:pPr>
      <w:r w:rsidRPr="00CD6474">
        <w:t>Erwartetes Ergebnis</w:t>
      </w:r>
    </w:p>
    <w:p w14:paraId="7B836D73" w14:textId="37452BAE" w:rsidR="009C3608" w:rsidRPr="00CD6474" w:rsidRDefault="009C3608" w:rsidP="009C3608">
      <w:pPr>
        <w:pStyle w:val="Main"/>
      </w:pPr>
      <w:r w:rsidRPr="00CD6474">
        <w:t xml:space="preserve">Es werden alle Leistungen der letzten sieben </w:t>
      </w:r>
      <w:r w:rsidR="00756AB8" w:rsidRPr="00CD6474">
        <w:t>Tage,</w:t>
      </w:r>
      <w:r w:rsidRPr="00CD6474">
        <w:t xml:space="preserve"> der in der </w:t>
      </w:r>
      <w:r w:rsidR="00CD6474" w:rsidRPr="00CD6474">
        <w:rPr>
          <w:rStyle w:val="TabelleZchn"/>
        </w:rPr>
        <w:t>Whitelist</w:t>
      </w:r>
      <w:r w:rsidRPr="00CD6474">
        <w:t xml:space="preserve"> Tabelle vorhandenen Projekte synchronisiert, als Mitarbeiter wird der Benutzer mit der in der appsettings.json definierten Id hinterlegt.</w:t>
      </w:r>
    </w:p>
    <w:p w14:paraId="4D56ACB3" w14:textId="71654CDA" w:rsidR="009C3608" w:rsidRPr="00CD6474" w:rsidRDefault="009C3608" w:rsidP="009C3608">
      <w:pPr>
        <w:pStyle w:val="Title-Main"/>
      </w:pPr>
      <w:r w:rsidRPr="00CD6474">
        <w:t>Ergebnis</w:t>
      </w:r>
    </w:p>
    <w:p w14:paraId="0DD77310" w14:textId="149F0DBA" w:rsidR="009C3608" w:rsidRPr="00CD6474" w:rsidRDefault="009C3608" w:rsidP="009C3608">
      <w:pPr>
        <w:pStyle w:val="Main"/>
      </w:pPr>
      <w:r w:rsidRPr="00CD6474">
        <w:t>Alle Leistungen wurden wie erwartet erfasst und es wurde der richtige Mitarbeiter hinterlegt.</w:t>
      </w:r>
    </w:p>
    <w:p w14:paraId="43D192CF" w14:textId="7E17B44B" w:rsidR="009C3608" w:rsidRPr="00CD6474" w:rsidRDefault="009C3608" w:rsidP="009C3608">
      <w:pPr>
        <w:pStyle w:val="Title-Main"/>
      </w:pPr>
      <w:r w:rsidRPr="00CD6474">
        <w:t>Massnahmen</w:t>
      </w:r>
    </w:p>
    <w:p w14:paraId="52A1B14B" w14:textId="0BCDD5A6" w:rsidR="009C3608" w:rsidRPr="00CD6474" w:rsidRDefault="009C3608" w:rsidP="009C3608">
      <w:pPr>
        <w:pStyle w:val="Main"/>
      </w:pPr>
      <w:r w:rsidRPr="00CD6474">
        <w:t>Keine</w:t>
      </w:r>
      <w:r w:rsidR="00C95A32" w:rsidRPr="00CD6474">
        <w:t>.</w:t>
      </w:r>
    </w:p>
    <w:p w14:paraId="5A8B72BA" w14:textId="639E1307" w:rsidR="009C3608" w:rsidRPr="00CD6474" w:rsidRDefault="009C3608" w:rsidP="009C3608">
      <w:pPr>
        <w:pStyle w:val="Title-Main"/>
      </w:pPr>
      <w:r w:rsidRPr="00CD6474">
        <w:t>Resultat</w:t>
      </w:r>
    </w:p>
    <w:p w14:paraId="4D4115EE" w14:textId="432C0BCF" w:rsidR="00DC06B6" w:rsidRPr="00CD6474" w:rsidRDefault="009C3608" w:rsidP="009C3608">
      <w:pPr>
        <w:pStyle w:val="Main"/>
      </w:pPr>
      <w:r w:rsidRPr="00CD6474">
        <w:t>Erfolgreich</w:t>
      </w:r>
      <w:r w:rsidR="00C95A32" w:rsidRPr="00CD6474">
        <w:t>.</w:t>
      </w:r>
    </w:p>
    <w:p w14:paraId="37D69F0B" w14:textId="77777777" w:rsidR="009C3608" w:rsidRPr="00CD6474" w:rsidRDefault="009C3608">
      <w:pPr>
        <w:widowControl/>
        <w:spacing w:line="240" w:lineRule="auto"/>
        <w:rPr>
          <w:rStyle w:val="MainZchn"/>
          <w:rFonts w:ascii="Minion" w:hAnsi="Minion"/>
          <w:i/>
          <w:sz w:val="28"/>
        </w:rPr>
      </w:pPr>
      <w:r w:rsidRPr="00CD6474">
        <w:rPr>
          <w:rStyle w:val="MainZchn"/>
          <w:rFonts w:ascii="Minion" w:hAnsi="Minion"/>
          <w:sz w:val="28"/>
        </w:rPr>
        <w:br w:type="page"/>
      </w:r>
    </w:p>
    <w:p w14:paraId="67C2191F" w14:textId="5E63DB08" w:rsidR="009C3608" w:rsidRPr="00A8455F" w:rsidRDefault="009C3608" w:rsidP="009C3608">
      <w:pPr>
        <w:pStyle w:val="Formatvorlage3"/>
        <w:rPr>
          <w:rStyle w:val="MainZchn"/>
          <w:rFonts w:ascii="Minion" w:hAnsi="Minion"/>
          <w:sz w:val="28"/>
          <w:lang w:val="en-US"/>
        </w:rPr>
      </w:pPr>
      <w:bookmarkStart w:id="113" w:name="_Toc163198219"/>
      <w:r w:rsidRPr="00A8455F">
        <w:rPr>
          <w:rStyle w:val="MainZchn"/>
          <w:rFonts w:ascii="Minion" w:hAnsi="Minion"/>
          <w:sz w:val="28"/>
          <w:lang w:val="en-US"/>
        </w:rPr>
        <w:t>End-to-end Test – Default Modus</w:t>
      </w:r>
      <w:bookmarkEnd w:id="113"/>
    </w:p>
    <w:p w14:paraId="4B289628" w14:textId="1F493B93" w:rsidR="009C3608" w:rsidRPr="00CD6474" w:rsidRDefault="009C3608" w:rsidP="009C3608">
      <w:pPr>
        <w:pStyle w:val="TitelNichtInhaltsverzeichnis"/>
      </w:pPr>
      <w:r w:rsidRPr="00CD6474">
        <w:t>Testspezifikation</w:t>
      </w:r>
    </w:p>
    <w:p w14:paraId="5EA93FF8" w14:textId="77777777" w:rsidR="00C95A32" w:rsidRPr="00CD6474" w:rsidRDefault="00C95A32" w:rsidP="00C95A32">
      <w:pPr>
        <w:pStyle w:val="Titel2NichtVerzeichnis"/>
      </w:pPr>
      <w:r w:rsidRPr="00CD6474">
        <w:t>Testende Person</w:t>
      </w:r>
    </w:p>
    <w:p w14:paraId="18F8327D" w14:textId="5544D841" w:rsidR="009C3608" w:rsidRPr="00CD6474" w:rsidRDefault="009C3608" w:rsidP="009C3608">
      <w:pPr>
        <w:pStyle w:val="Main"/>
      </w:pPr>
      <w:r w:rsidRPr="00CD6474">
        <w:t>Simon André Lötscher</w:t>
      </w:r>
    </w:p>
    <w:p w14:paraId="621D60EB" w14:textId="4E339DA5" w:rsidR="009C3608" w:rsidRPr="00CD6474" w:rsidRDefault="009C3608" w:rsidP="009C3608">
      <w:pPr>
        <w:pStyle w:val="Titel2NichtVerzeichnis"/>
      </w:pPr>
      <w:r w:rsidRPr="00CD6474">
        <w:t>Beschreibung</w:t>
      </w:r>
    </w:p>
    <w:p w14:paraId="3E816170" w14:textId="557ACBF7" w:rsidR="009C3608" w:rsidRPr="00CD6474" w:rsidRDefault="009C3608" w:rsidP="009C3608">
      <w:pPr>
        <w:pStyle w:val="Main"/>
      </w:pPr>
      <w:r w:rsidRPr="00CD6474">
        <w:t xml:space="preserve">Der Test wurde wie definiert durchgeführt, es wurde ein temporärer Benutzer in der </w:t>
      </w:r>
      <w:r w:rsidR="00CD6474" w:rsidRPr="00CD6474">
        <w:rPr>
          <w:rStyle w:val="TabelleZchn"/>
        </w:rPr>
        <w:t>User</w:t>
      </w:r>
      <w:r w:rsidRPr="00CD6474">
        <w:t xml:space="preserve"> Tabelle eingefügt mit der E-Mail-Adresse eines auf Jira vorhandenen Mitarbeiters, um das Testen des Default Modus trotz anonymisierter Datenbank zu ermöglichen.</w:t>
      </w:r>
    </w:p>
    <w:p w14:paraId="2ED364AF" w14:textId="0F358B76" w:rsidR="009C3608" w:rsidRPr="00CD6474" w:rsidRDefault="009C3608" w:rsidP="009C3608">
      <w:pPr>
        <w:pStyle w:val="Titel2NichtVerzeichnis"/>
      </w:pPr>
      <w:r w:rsidRPr="00CD6474">
        <w:t>Erwartetes Ergebnis</w:t>
      </w:r>
    </w:p>
    <w:p w14:paraId="2D11CAC7" w14:textId="4BF85FEF" w:rsidR="009C3608" w:rsidRPr="00CD6474" w:rsidRDefault="009C3608" w:rsidP="009C3608">
      <w:pPr>
        <w:pStyle w:val="Main"/>
      </w:pPr>
      <w:r w:rsidRPr="00CD6474">
        <w:t>Es werden alle noch nicht erfassten Leistungen der letzten sieben Tage</w:t>
      </w:r>
      <w:r w:rsidR="00902110">
        <w:t>,</w:t>
      </w:r>
      <w:r w:rsidRPr="00CD6474">
        <w:t xml:space="preserve"> der in der </w:t>
      </w:r>
      <w:r w:rsidR="00CD6474" w:rsidRPr="00CD6474">
        <w:rPr>
          <w:rStyle w:val="TabelleZchn"/>
        </w:rPr>
        <w:t>Whitelist</w:t>
      </w:r>
      <w:r w:rsidRPr="00CD6474">
        <w:t xml:space="preserve"> Tabelle vorhandenen Projekte synchronisiert, falls der in Jira hinterlegte Mitarbeiter in der </w:t>
      </w:r>
      <w:r w:rsidR="00CD6474" w:rsidRPr="00CD6474">
        <w:rPr>
          <w:rStyle w:val="TabelleZchn"/>
        </w:rPr>
        <w:t>User</w:t>
      </w:r>
      <w:r w:rsidRPr="00CD6474">
        <w:t xml:space="preserve"> Tabelle vorhanden ist und alle benötigten Rechte auf die jeweiligen Projekte verfügt. Fehlen Berechtigungen oder ist der Mitarbeiter in der Tabelle nicht vorhanden</w:t>
      </w:r>
      <w:r w:rsidR="007C3479">
        <w:t>,</w:t>
      </w:r>
      <w:r w:rsidRPr="00CD6474">
        <w:t xml:space="preserve"> wird eine Fehlermeldung ausgegeben.</w:t>
      </w:r>
    </w:p>
    <w:p w14:paraId="04AFC984" w14:textId="220AF9AA" w:rsidR="009C3608" w:rsidRPr="00CD6474" w:rsidRDefault="009C3608" w:rsidP="009C3608">
      <w:pPr>
        <w:pStyle w:val="Titel2NichtVerzeichnis"/>
      </w:pPr>
      <w:r w:rsidRPr="00CD6474">
        <w:t>Ergebnis</w:t>
      </w:r>
    </w:p>
    <w:p w14:paraId="02EC34A0" w14:textId="6060B682" w:rsidR="009C3608" w:rsidRPr="00CD6474" w:rsidRDefault="009C3608" w:rsidP="009C3608">
      <w:pPr>
        <w:pStyle w:val="Main"/>
      </w:pPr>
      <w:r w:rsidRPr="00CD6474">
        <w:t xml:space="preserve">Alle noch nicht erfassten Leistungen des </w:t>
      </w:r>
      <w:r w:rsidR="00163C60" w:rsidRPr="00CD6474">
        <w:t>temporären Benutzers</w:t>
      </w:r>
      <w:r w:rsidRPr="00CD6474">
        <w:t xml:space="preserve"> wurden erfasst, alle Leistungen anderer Mitarbeiter führten zu </w:t>
      </w:r>
      <w:r w:rsidR="00163C60" w:rsidRPr="00CD6474">
        <w:t>einer Warnung in der</w:t>
      </w:r>
      <w:r w:rsidRPr="00CD6474">
        <w:t xml:space="preserve"> Log</w:t>
      </w:r>
      <w:r w:rsidR="00E93E2A">
        <w:t>-</w:t>
      </w:r>
      <w:r w:rsidR="00163C60" w:rsidRPr="00CD6474">
        <w:t>Datei</w:t>
      </w:r>
      <w:r w:rsidR="007C3479">
        <w:t>,</w:t>
      </w:r>
      <w:r w:rsidR="00163C60" w:rsidRPr="00CD6474">
        <w:t xml:space="preserve"> da die Benutzer nicht in der </w:t>
      </w:r>
      <w:r w:rsidR="00CD6474" w:rsidRPr="00CD6474">
        <w:rPr>
          <w:rStyle w:val="TabelleZchn"/>
        </w:rPr>
        <w:t>User</w:t>
      </w:r>
      <w:r w:rsidR="00163C60" w:rsidRPr="00CD6474">
        <w:t xml:space="preserve"> Tabelle hinterlegt wurden</w:t>
      </w:r>
      <w:r w:rsidRPr="00CD6474">
        <w:t>.</w:t>
      </w:r>
    </w:p>
    <w:p w14:paraId="3F4B1B80" w14:textId="46CFAD07" w:rsidR="009C3608" w:rsidRPr="00CD6474" w:rsidRDefault="009C3608" w:rsidP="009C3608">
      <w:pPr>
        <w:pStyle w:val="Titel2NichtVerzeichnis"/>
      </w:pPr>
      <w:r w:rsidRPr="00CD6474">
        <w:t>Massnahmen</w:t>
      </w:r>
    </w:p>
    <w:p w14:paraId="231413FD" w14:textId="3D78178B" w:rsidR="009C3608" w:rsidRPr="00CD6474" w:rsidRDefault="009C3608" w:rsidP="009C3608">
      <w:pPr>
        <w:pStyle w:val="Main"/>
      </w:pPr>
      <w:r w:rsidRPr="00CD6474">
        <w:t>Keine</w:t>
      </w:r>
      <w:r w:rsidR="00C95A32" w:rsidRPr="00CD6474">
        <w:t>.</w:t>
      </w:r>
    </w:p>
    <w:p w14:paraId="7E5BC109" w14:textId="016D6FBA" w:rsidR="009C3608" w:rsidRPr="00CD6474" w:rsidRDefault="009C3608" w:rsidP="009C3608">
      <w:pPr>
        <w:pStyle w:val="Titel2NichtVerzeichnis"/>
      </w:pPr>
      <w:r w:rsidRPr="00CD6474">
        <w:t>Resultat</w:t>
      </w:r>
    </w:p>
    <w:p w14:paraId="31751B9F" w14:textId="1D5E15D4" w:rsidR="009C3608" w:rsidRPr="00CD6474" w:rsidRDefault="009C3608" w:rsidP="009C3608">
      <w:pPr>
        <w:pStyle w:val="Main"/>
      </w:pPr>
      <w:r w:rsidRPr="00CD6474">
        <w:t>Erfolgreich</w:t>
      </w:r>
      <w:r w:rsidR="00C95A32" w:rsidRPr="00CD6474">
        <w:t>.</w:t>
      </w:r>
    </w:p>
    <w:p w14:paraId="2497527A" w14:textId="77777777" w:rsidR="009C3608" w:rsidRPr="00CD6474" w:rsidRDefault="009C3608">
      <w:pPr>
        <w:widowControl/>
        <w:spacing w:line="240" w:lineRule="auto"/>
        <w:rPr>
          <w:i/>
          <w:sz w:val="28"/>
        </w:rPr>
      </w:pPr>
      <w:r w:rsidRPr="00CD6474">
        <w:br w:type="page"/>
      </w:r>
    </w:p>
    <w:p w14:paraId="4954807A" w14:textId="1894EEBC" w:rsidR="009C3608" w:rsidRPr="00CD6474" w:rsidRDefault="009C3608" w:rsidP="009C3608">
      <w:pPr>
        <w:pStyle w:val="Formatvorlage3"/>
      </w:pPr>
      <w:bookmarkStart w:id="114" w:name="_Toc163198220"/>
      <w:r w:rsidRPr="00CD6474">
        <w:t>Scheduler Test</w:t>
      </w:r>
      <w:bookmarkEnd w:id="114"/>
    </w:p>
    <w:p w14:paraId="4B99C26A" w14:textId="5F779660" w:rsidR="009C3608" w:rsidRPr="00CD6474" w:rsidRDefault="009C3608" w:rsidP="009C3608">
      <w:pPr>
        <w:pStyle w:val="TitelNichtInhaltsverzeichnis"/>
      </w:pPr>
      <w:r w:rsidRPr="00CD6474">
        <w:t>Testspezifikation</w:t>
      </w:r>
    </w:p>
    <w:p w14:paraId="274FF363" w14:textId="4B9A38DD" w:rsidR="009C3608" w:rsidRPr="00CD6474" w:rsidRDefault="00C95A32" w:rsidP="009C3608">
      <w:pPr>
        <w:pStyle w:val="Titel2NichtVerzeichnis"/>
      </w:pPr>
      <w:r w:rsidRPr="00CD6474">
        <w:t>Testende Person</w:t>
      </w:r>
    </w:p>
    <w:p w14:paraId="29FEE45D" w14:textId="3BE641DF" w:rsidR="009C3608" w:rsidRPr="00CD6474" w:rsidRDefault="009C3608" w:rsidP="009C3608">
      <w:pPr>
        <w:pStyle w:val="Main"/>
      </w:pPr>
      <w:r w:rsidRPr="00CD6474">
        <w:t>Simon André Lötscher</w:t>
      </w:r>
    </w:p>
    <w:p w14:paraId="5D13E2CA" w14:textId="3F8334C7" w:rsidR="009C3608" w:rsidRPr="00CD6474" w:rsidRDefault="009C3608" w:rsidP="009C3608">
      <w:pPr>
        <w:pStyle w:val="Titel2NichtVerzeichnis"/>
      </w:pPr>
      <w:r w:rsidRPr="00CD6474">
        <w:t>Beschreibung</w:t>
      </w:r>
    </w:p>
    <w:p w14:paraId="534EFEE1" w14:textId="79469275" w:rsidR="009C3608" w:rsidRPr="00CD6474" w:rsidRDefault="009C3608" w:rsidP="009C3608">
      <w:pPr>
        <w:pStyle w:val="Main"/>
      </w:pPr>
      <w:r w:rsidRPr="00CD6474">
        <w:t>Es wurde ein Auftrag im Windows Task Scheduler erstellt</w:t>
      </w:r>
      <w:r w:rsidR="007C3479">
        <w:t>,</w:t>
      </w:r>
      <w:r w:rsidRPr="00CD6474">
        <w:t xml:space="preserve"> mit welchem die Applikation aufgerufen wird. Dieser Auftrag wurde anschliessend ausgeführt.</w:t>
      </w:r>
    </w:p>
    <w:p w14:paraId="109D6196" w14:textId="190C8878" w:rsidR="009C3608" w:rsidRPr="00CD6474" w:rsidRDefault="009C3608" w:rsidP="009C3608">
      <w:pPr>
        <w:pStyle w:val="Titel2NichtVerzeichnis"/>
      </w:pPr>
      <w:r w:rsidRPr="00CD6474">
        <w:t>Erwartetes Ergebnis</w:t>
      </w:r>
    </w:p>
    <w:p w14:paraId="37B98523" w14:textId="70C71511" w:rsidR="009C3608" w:rsidRPr="00CD6474" w:rsidRDefault="009C3608" w:rsidP="009C3608">
      <w:pPr>
        <w:pStyle w:val="Main"/>
      </w:pPr>
      <w:r w:rsidRPr="00CD6474">
        <w:t>Daten sollten, wie bei den manuellen Tests mit Überprüfung erfasst werden.</w:t>
      </w:r>
    </w:p>
    <w:p w14:paraId="69BAF930" w14:textId="01418621" w:rsidR="009C3608" w:rsidRPr="00CD6474" w:rsidRDefault="009C3608" w:rsidP="009C3608">
      <w:pPr>
        <w:pStyle w:val="Titel2NichtVerzeichnis"/>
      </w:pPr>
      <w:r w:rsidRPr="00CD6474">
        <w:t>Ergebnis</w:t>
      </w:r>
    </w:p>
    <w:p w14:paraId="597C326E" w14:textId="2CF800F3" w:rsidR="009C3608" w:rsidRPr="00CD6474" w:rsidRDefault="009C3608" w:rsidP="009C3608">
      <w:pPr>
        <w:pStyle w:val="Main"/>
      </w:pPr>
      <w:r w:rsidRPr="00CD6474">
        <w:t>Das Programm stürzte mit einer Fehlermeldung ab.</w:t>
      </w:r>
    </w:p>
    <w:p w14:paraId="2FA508A7" w14:textId="270BF69C" w:rsidR="009C3608" w:rsidRDefault="00C95A32" w:rsidP="009C3608">
      <w:pPr>
        <w:pStyle w:val="Main"/>
      </w:pPr>
      <w:r w:rsidRPr="00CD6474">
        <w:rPr>
          <w:noProof/>
        </w:rPr>
        <w:drawing>
          <wp:inline distT="0" distB="0" distL="0" distR="0" wp14:anchorId="11007A9E" wp14:editId="2D1E98D6">
            <wp:extent cx="6120130" cy="1790700"/>
            <wp:effectExtent l="0" t="0" r="0" b="0"/>
            <wp:docPr id="24725521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5216" name="Grafik 1" descr="Ein Bild, das Text, Screenshot, Schrift enthält.&#10;&#10;Automatisch generierte Beschreibung"/>
                    <pic:cNvPicPr/>
                  </pic:nvPicPr>
                  <pic:blipFill rotWithShape="1">
                    <a:blip r:embed="rId34"/>
                    <a:srcRect b="47999"/>
                    <a:stretch/>
                  </pic:blipFill>
                  <pic:spPr bwMode="auto">
                    <a:xfrm>
                      <a:off x="0" y="0"/>
                      <a:ext cx="6120130" cy="1790700"/>
                    </a:xfrm>
                    <a:prstGeom prst="rect">
                      <a:avLst/>
                    </a:prstGeom>
                    <a:ln>
                      <a:noFill/>
                    </a:ln>
                    <a:extLst>
                      <a:ext uri="{53640926-AAD7-44D8-BBD7-CCE9431645EC}">
                        <a14:shadowObscured xmlns:a14="http://schemas.microsoft.com/office/drawing/2010/main"/>
                      </a:ext>
                    </a:extLst>
                  </pic:spPr>
                </pic:pic>
              </a:graphicData>
            </a:graphic>
          </wp:inline>
        </w:drawing>
      </w:r>
    </w:p>
    <w:p w14:paraId="7F8F867B" w14:textId="28978FF2" w:rsidR="00C71366" w:rsidRPr="00CD6474" w:rsidRDefault="00C71366" w:rsidP="00C71366">
      <w:pPr>
        <w:pStyle w:val="Beschriftung"/>
      </w:pPr>
      <w:r>
        <w:t>Abbildung 10.5.1.3</w:t>
      </w:r>
      <w:r>
        <w:tab/>
        <w:t xml:space="preserve">Scheduler Test – Error Message </w:t>
      </w:r>
    </w:p>
    <w:p w14:paraId="67291999" w14:textId="47AD9C19" w:rsidR="009C3608" w:rsidRPr="00CD6474" w:rsidRDefault="009C3608" w:rsidP="009C3608">
      <w:pPr>
        <w:pStyle w:val="Titel2NichtVerzeichnis"/>
      </w:pPr>
      <w:r w:rsidRPr="00CD6474">
        <w:t>Massnahmen</w:t>
      </w:r>
    </w:p>
    <w:p w14:paraId="0D43E2F5" w14:textId="454B0014" w:rsidR="00C95A32" w:rsidRPr="00CD6474" w:rsidRDefault="00C95A32" w:rsidP="00C95A32">
      <w:pPr>
        <w:pStyle w:val="Main"/>
      </w:pPr>
      <w:r w:rsidRPr="00CD6474">
        <w:t>Nach Überprüfen der Einstellungen im Scheduler wurde der Ausführungsort definiert und in der Dokumentation wurde festgehalten, dass entweder die appsettings.json Datei im Standardausführungsordner des Schedulers vorhanden sein muss, oder der Ausführungspfad des Schedulers so definiert werden muss, dass die Applikation am korrekten Ort ausgeführt wird.</w:t>
      </w:r>
      <w:r w:rsidR="000222C3" w:rsidRPr="00CD6474">
        <w:t xml:space="preserve"> Weiterhin wurde innerhalb der Applikation ein Test geschrieben</w:t>
      </w:r>
      <w:r w:rsidR="007C3479">
        <w:t>,</w:t>
      </w:r>
      <w:r w:rsidR="000222C3" w:rsidRPr="00CD6474">
        <w:t xml:space="preserve"> sodass die </w:t>
      </w:r>
      <w:r w:rsidR="007C3479" w:rsidRPr="00CD6474">
        <w:t>Applikation,</w:t>
      </w:r>
      <w:r w:rsidR="000222C3" w:rsidRPr="00CD6474">
        <w:t xml:space="preserve"> falls keine appsettings.json Datei vorhanden ist abgebrochen wird und eine Fehlermeldung in die Log</w:t>
      </w:r>
      <w:r w:rsidR="00E93E2A">
        <w:t>-</w:t>
      </w:r>
      <w:r w:rsidR="000222C3" w:rsidRPr="00CD6474">
        <w:t>Datei geschrieben wird.</w:t>
      </w:r>
    </w:p>
    <w:p w14:paraId="219941DF" w14:textId="0F80CE99" w:rsidR="009C3608" w:rsidRPr="00CD6474" w:rsidRDefault="009C3608" w:rsidP="009C3608">
      <w:pPr>
        <w:pStyle w:val="Titel2NichtVerzeichnis"/>
      </w:pPr>
      <w:r w:rsidRPr="00CD6474">
        <w:t>Resultat</w:t>
      </w:r>
    </w:p>
    <w:p w14:paraId="17B0540B" w14:textId="52EE06A3" w:rsidR="005D2B72" w:rsidRPr="00CD6474" w:rsidRDefault="00C95A32">
      <w:pPr>
        <w:widowControl/>
        <w:spacing w:line="240" w:lineRule="auto"/>
        <w:rPr>
          <w:rStyle w:val="MainZchn"/>
        </w:rPr>
      </w:pPr>
      <w:r w:rsidRPr="00CD6474">
        <w:rPr>
          <w:rStyle w:val="MainZchn"/>
        </w:rPr>
        <w:t xml:space="preserve">Nach </w:t>
      </w:r>
      <w:r w:rsidR="000222C3" w:rsidRPr="00CD6474">
        <w:rPr>
          <w:rStyle w:val="MainZchn"/>
        </w:rPr>
        <w:t>Massnahmen</w:t>
      </w:r>
      <w:r w:rsidRPr="00CD6474">
        <w:rPr>
          <w:rStyle w:val="MainZchn"/>
        </w:rPr>
        <w:t xml:space="preserve"> erfolgreich.</w:t>
      </w:r>
    </w:p>
    <w:p w14:paraId="340CF0F9" w14:textId="153794B3" w:rsidR="00C95A32" w:rsidRPr="00CD6474" w:rsidRDefault="00C95A32" w:rsidP="00C95A32">
      <w:pPr>
        <w:widowControl/>
        <w:spacing w:line="240" w:lineRule="auto"/>
        <w:rPr>
          <w:color w:val="00B050"/>
        </w:rPr>
      </w:pPr>
    </w:p>
    <w:p w14:paraId="030858E5" w14:textId="348B9E73" w:rsidR="00BC2549" w:rsidRPr="00CD6474" w:rsidRDefault="00BC2549" w:rsidP="005D2B72">
      <w:pPr>
        <w:pStyle w:val="Main"/>
        <w:rPr>
          <w:color w:val="00B050"/>
        </w:rPr>
      </w:pPr>
      <w:r w:rsidRPr="00CD6474">
        <w:rPr>
          <w:color w:val="00B050"/>
        </w:rPr>
        <w:br w:type="page"/>
      </w:r>
    </w:p>
    <w:p w14:paraId="3289D0DF" w14:textId="074B3322" w:rsidR="00CE04A1" w:rsidRPr="00CD6474" w:rsidRDefault="00ED3565" w:rsidP="00CE04A1">
      <w:pPr>
        <w:pStyle w:val="Ebene2"/>
      </w:pPr>
      <w:r w:rsidRPr="00CD6474">
        <w:t xml:space="preserve"> </w:t>
      </w:r>
      <w:bookmarkStart w:id="115" w:name="_Toc163198221"/>
      <w:r w:rsidR="00CE04A1" w:rsidRPr="00CD6474">
        <w:t>Schlusswort</w:t>
      </w:r>
      <w:bookmarkEnd w:id="115"/>
    </w:p>
    <w:p w14:paraId="6C1ED2AD" w14:textId="0C34A10E" w:rsidR="00104774" w:rsidRPr="00CD6474" w:rsidRDefault="00104774" w:rsidP="00A77728">
      <w:pPr>
        <w:pStyle w:val="Formatvorlage1"/>
      </w:pPr>
      <w:bookmarkStart w:id="116" w:name="_Toc163198222"/>
      <w:r w:rsidRPr="00CD6474">
        <w:t>Fazit</w:t>
      </w:r>
      <w:bookmarkEnd w:id="116"/>
    </w:p>
    <w:p w14:paraId="27EE0FA6" w14:textId="1DF356B6" w:rsidR="005D5F2C" w:rsidRDefault="00FA7461" w:rsidP="00FA7461">
      <w:pPr>
        <w:pStyle w:val="Main"/>
      </w:pPr>
      <w:r>
        <w:t xml:space="preserve">Meine Arbeit neigt sich dem Ende zu und ich kann auf drei sehr anstrengende, aber auch äusserst spannende und lehrreiche Wochen zurückblicken. Ich habe erfolgreich eine Konsolenapplikation entwickelt, welche Zeitbuchungen in Jira über deren API in eine Zieldatenbank einfügt. Hoffentlich wird die Applikation bald aufgeschaltet und vereinfacht es den Mitarbeitern hier an der Softec Zeiterfassungen mit vermindertem Aufwand zu tätigen. </w:t>
      </w:r>
    </w:p>
    <w:p w14:paraId="3C7090CA" w14:textId="77777777" w:rsidR="00FA7461" w:rsidRDefault="00FA7461" w:rsidP="00FA7461">
      <w:pPr>
        <w:pStyle w:val="Main"/>
      </w:pPr>
    </w:p>
    <w:p w14:paraId="10F494E5" w14:textId="6D1BA01D" w:rsidR="00E7092B" w:rsidRDefault="00FA7461" w:rsidP="005D5F2C">
      <w:pPr>
        <w:pStyle w:val="Main"/>
      </w:pPr>
      <w:r>
        <w:t>Dank dieser Arbeit konnte ich Wissen welches ich mir über die letzten beiden Jahre angeeignet habe vertiefen und auffrischen, aber auch Neues dazu lernen.</w:t>
      </w:r>
    </w:p>
    <w:p w14:paraId="3B7AB26C" w14:textId="77777777" w:rsidR="00FA7461" w:rsidRDefault="00FA7461" w:rsidP="005D5F2C">
      <w:pPr>
        <w:pStyle w:val="Main"/>
      </w:pPr>
    </w:p>
    <w:p w14:paraId="725F8787" w14:textId="3EEA6109" w:rsidR="00FA7461" w:rsidRPr="00CD6474" w:rsidRDefault="00FA7461" w:rsidP="005D5F2C">
      <w:pPr>
        <w:pStyle w:val="Main"/>
      </w:pPr>
      <w:r>
        <w:t xml:space="preserve">Ich bin mit meiner Leistung dieser drei Wochen sehr zufrieden, insbesondere da ich noch nie so eine detaillierte Projektbegleitende Dokumentation geschrieben habe. </w:t>
      </w:r>
      <w:r w:rsidR="00750D01">
        <w:t>Auch das Produkt meiner Arbeit diese zehn Tage finde ich zufriedenstellend, auch wenn es sicherlich noch Weiterentwicklungspotential gibt.</w:t>
      </w:r>
    </w:p>
    <w:p w14:paraId="7CE21FAB" w14:textId="5ED1EEE0" w:rsidR="00750D01" w:rsidRPr="00750D01" w:rsidRDefault="00104774" w:rsidP="00750D01">
      <w:pPr>
        <w:pStyle w:val="Formatvorlage2"/>
      </w:pPr>
      <w:bookmarkStart w:id="117" w:name="_Toc163198223"/>
      <w:r w:rsidRPr="00CD6474">
        <w:t>Projektplanung</w:t>
      </w:r>
      <w:bookmarkEnd w:id="117"/>
    </w:p>
    <w:p w14:paraId="77BE0E9A" w14:textId="7ABE5D2F" w:rsidR="00FA7462" w:rsidRPr="00CD6474" w:rsidRDefault="00ED3565" w:rsidP="00A77728">
      <w:pPr>
        <w:pStyle w:val="Formatvorlage3"/>
      </w:pPr>
      <w:bookmarkStart w:id="118" w:name="_Toc163198224"/>
      <w:r w:rsidRPr="00CD6474">
        <w:t>Zeitplanung</w:t>
      </w:r>
      <w:bookmarkEnd w:id="118"/>
    </w:p>
    <w:p w14:paraId="6DF01054" w14:textId="2C9DD822" w:rsidR="00ED3565" w:rsidRDefault="00750D01" w:rsidP="00ED3565">
      <w:pPr>
        <w:pStyle w:val="Main"/>
      </w:pPr>
      <w:r>
        <w:t>Leider konnte ich mich nicht genau an die Zeitplanung halten. Ich bin zufrieden mit meinen Grundsätzen, welche ich mir zu Beginn der Zeitplanung ausgedacht hatte; einzelne Tasks wurden grosszügig eingeplant, es wurden Puffer geplant und während der ersten beiden Tage wurde etwas Vorsprung mit ein paar Stunden Überzeit generiert.</w:t>
      </w:r>
    </w:p>
    <w:p w14:paraId="67909017" w14:textId="77777777" w:rsidR="00750D01" w:rsidRDefault="00750D01" w:rsidP="00ED3565">
      <w:pPr>
        <w:pStyle w:val="Main"/>
      </w:pPr>
    </w:p>
    <w:p w14:paraId="57B12978" w14:textId="36292BCD" w:rsidR="00750D01" w:rsidRPr="00CD6474" w:rsidRDefault="00750D01" w:rsidP="00ED3565">
      <w:pPr>
        <w:pStyle w:val="Main"/>
      </w:pPr>
      <w:r>
        <w:t xml:space="preserve">Während der Arbeit stellte sich dann jedoch heraus, dass meine Planung etwas zu grosszügig war, und ich war den Grossteil meiner Arbeit dem Zeitplan voraus, bis ich gegen Ende dann sehr viel Zeit für die Dokumentation aufwenden musste. Künftig werde ich die Dokumentation als </w:t>
      </w:r>
      <w:r w:rsidR="006334DB">
        <w:t>separaten Task führen, statt in jedem Task einen Dokumentationsschritt einzuplanen, das sollte der Aufblähung simpler Tasks und der falschen Schätzung übrigen Aufwandes entgegenwirken.</w:t>
      </w:r>
    </w:p>
    <w:p w14:paraId="6B781CC9" w14:textId="16999F1B" w:rsidR="00ED3565" w:rsidRPr="00CD6474" w:rsidRDefault="00ED3565" w:rsidP="00A77728">
      <w:pPr>
        <w:pStyle w:val="Formatvorlage3"/>
      </w:pPr>
      <w:bookmarkStart w:id="119" w:name="_Toc163198225"/>
      <w:r w:rsidRPr="00CD6474">
        <w:t>Projektmethode</w:t>
      </w:r>
      <w:bookmarkEnd w:id="119"/>
    </w:p>
    <w:p w14:paraId="2D415292" w14:textId="1FCC6530" w:rsidR="00750D01" w:rsidRDefault="006334DB" w:rsidP="00565CB5">
      <w:pPr>
        <w:pStyle w:val="Main"/>
      </w:pPr>
      <w:r>
        <w:t>Obwohl wir</w:t>
      </w:r>
      <w:r w:rsidR="00750D01">
        <w:t xml:space="preserve"> in der Schule verschiedene Projektmanagementmethoden angestreift haben, musste ich sehr viele eigene Recherche betreiben, um mich endlich für eine Methode entscheiden zu können. </w:t>
      </w:r>
    </w:p>
    <w:p w14:paraId="7BC748A3" w14:textId="3299C836" w:rsidR="00ED3565" w:rsidRPr="00CD6474" w:rsidRDefault="006334DB" w:rsidP="00565CB5">
      <w:pPr>
        <w:pStyle w:val="Main"/>
      </w:pPr>
      <w:r>
        <w:t xml:space="preserve">Mit der Entscheidung </w:t>
      </w:r>
      <w:r w:rsidR="00750D01">
        <w:t>Kanban als Projektmanagementmethode gewählt zu haben</w:t>
      </w:r>
      <w:r>
        <w:t xml:space="preserve"> bin ich jedoch zufrieden</w:t>
      </w:r>
      <w:r w:rsidR="00750D01">
        <w:t>. Ich konnte täglich auf meine Arbeit reflektieren und den täglichen Stand des Kanban Boards in mein Arbeitsjournal aufnehmen.</w:t>
      </w:r>
    </w:p>
    <w:p w14:paraId="7C435FB5" w14:textId="77777777" w:rsidR="00E04306" w:rsidRDefault="00E04306">
      <w:pPr>
        <w:widowControl/>
        <w:spacing w:line="240" w:lineRule="auto"/>
        <w:rPr>
          <w:i/>
          <w:sz w:val="32"/>
        </w:rPr>
      </w:pPr>
      <w:bookmarkStart w:id="120" w:name="_Toc163198226"/>
      <w:r>
        <w:br w:type="page"/>
      </w:r>
    </w:p>
    <w:p w14:paraId="5E6040A1" w14:textId="5F4BDBFD" w:rsidR="00104774" w:rsidRPr="00CD6474" w:rsidRDefault="00104774" w:rsidP="00A77728">
      <w:pPr>
        <w:pStyle w:val="Formatvorlage2"/>
      </w:pPr>
      <w:r w:rsidRPr="00CD6474">
        <w:t>Implementation</w:t>
      </w:r>
      <w:bookmarkEnd w:id="120"/>
    </w:p>
    <w:p w14:paraId="03180743" w14:textId="533376B2" w:rsidR="004E6877" w:rsidRPr="00CD6474" w:rsidRDefault="006334DB" w:rsidP="00FA7462">
      <w:pPr>
        <w:pStyle w:val="Main"/>
      </w:pPr>
      <w:r>
        <w:t>Die Entwicklung des Jira Synchronizers verlief grösstenteils reibungslos, die einzigen Hindernisse waren eine gewisse Unsicherheit was den Aufbau der Architektur anging und die mir doch ziemlich unbekannte Jira API. Dazu muss jedoch gesagt sein, dass ich definitiv davon profitierte, bereits mit der LEIS Datenbank gearbeitet zu haben. Einen Rechnungsgenerator als pure Konsolenapplikation entwickelt zu haben war definitiv auch äusserst hilfreich im Hinblick auf diese Arbeit, da es mir erlaubte, den Aufbau der SQL Abfragen ähnlich wie beim Rechnungsgenerator zu gestalten, statt von null beginnen zu müssen.</w:t>
      </w:r>
    </w:p>
    <w:p w14:paraId="2D9C54B4" w14:textId="5B21BF7A" w:rsidR="00104774" w:rsidRPr="00CD6474" w:rsidRDefault="00104774" w:rsidP="00A77728">
      <w:pPr>
        <w:pStyle w:val="Formatvorlage2"/>
      </w:pPr>
      <w:bookmarkStart w:id="121" w:name="_Toc163198227"/>
      <w:r w:rsidRPr="00CD6474">
        <w:t>Dokumentation</w:t>
      </w:r>
      <w:bookmarkEnd w:id="121"/>
    </w:p>
    <w:p w14:paraId="52EF0A7E" w14:textId="46F7F9FD" w:rsidR="00FA7462" w:rsidRDefault="006334DB" w:rsidP="00FA7462">
      <w:pPr>
        <w:pStyle w:val="Main"/>
      </w:pPr>
      <w:r>
        <w:t xml:space="preserve">Ich musste bisher noch nie eine Dokumentation dieses Umfanges schreiben, und das </w:t>
      </w:r>
      <w:r w:rsidR="007102E6">
        <w:t>Template,</w:t>
      </w:r>
      <w:r>
        <w:t xml:space="preserve"> welches ich verwenden </w:t>
      </w:r>
      <w:r w:rsidR="007102E6">
        <w:t>konnte,</w:t>
      </w:r>
      <w:r>
        <w:t xml:space="preserve"> hat mir hier definitiv geholfen. Insbesondere wenn ich an den ersten Tag zurückdenke und wie </w:t>
      </w:r>
      <w:r w:rsidR="007102E6">
        <w:t>überrannt ich mich mit all den verschiedenen noch umzusetzenden Aufgaben fühlte, bin ich dankbar für die Struktur, die durch das Template kam.</w:t>
      </w:r>
    </w:p>
    <w:p w14:paraId="17BAD36F" w14:textId="77777777" w:rsidR="007102E6" w:rsidRDefault="007102E6" w:rsidP="00FA7462">
      <w:pPr>
        <w:pStyle w:val="Main"/>
      </w:pPr>
    </w:p>
    <w:p w14:paraId="4DBCA110" w14:textId="02CD9AF4" w:rsidR="007102E6" w:rsidRPr="00CD6474" w:rsidRDefault="007102E6" w:rsidP="00FA7462">
      <w:pPr>
        <w:pStyle w:val="Main"/>
      </w:pPr>
      <w:r>
        <w:t>Es fällt mir schwer bei Texten mit meinen Formulierungen zufrieden zu sein und ich habe auch während dieser Dokumentation gewisse Kapitel immer und immer wieder überarbeitet. Jetzt da ich am Ende angekommen bin, muss ich jedoch sagen, dass ich generell ziemlich zufrieden mit meiner Arbeit bin. Gewisse Kapitel würde ich immer noch gerne nochmal etwas anpassen und mir ist klar, dass manche meiner Formulierungen etwas unpassend klingen, nichtsdestotrotz kann ich diese Arbeit mit gutem Gewissen abschliessen.</w:t>
      </w:r>
    </w:p>
    <w:p w14:paraId="616A4CAA" w14:textId="459D67ED" w:rsidR="00104774" w:rsidRPr="00CD6474" w:rsidRDefault="00104774" w:rsidP="00A77728">
      <w:pPr>
        <w:pStyle w:val="Formatvorlage2"/>
      </w:pPr>
      <w:bookmarkStart w:id="122" w:name="_Toc163198228"/>
      <w:r w:rsidRPr="00CD6474">
        <w:t>Testing</w:t>
      </w:r>
      <w:bookmarkEnd w:id="122"/>
    </w:p>
    <w:p w14:paraId="3E2BE695" w14:textId="110C98A8" w:rsidR="00FA7462" w:rsidRDefault="007102E6" w:rsidP="00FA7462">
      <w:pPr>
        <w:pStyle w:val="Main"/>
      </w:pPr>
      <w:r>
        <w:t xml:space="preserve">Vor der IPA setzte ich mich etwas enger mit dem Thema Testing auseinander und lernte verschiedene Tools kennen, welche ich während dieser Arbeit teils zum ersten Mal verwenden konnte. Als Resultat konnte ich viel Neues lernen und anwenden. Ich konnte praktisch die ganze Applikation mit Unit-Tests abdecken, um die Funktionalität von Schnittstellen zu testen mussten jedoch End-to-end Tests verwendet werden. </w:t>
      </w:r>
    </w:p>
    <w:p w14:paraId="76267286" w14:textId="77777777" w:rsidR="00D73236" w:rsidRDefault="00D73236" w:rsidP="00FA7462">
      <w:pPr>
        <w:pStyle w:val="Main"/>
      </w:pPr>
    </w:p>
    <w:p w14:paraId="0FEC9F3C" w14:textId="159EF5EC" w:rsidR="00D73236" w:rsidRPr="00CD6474" w:rsidRDefault="00D73236" w:rsidP="00FA7462">
      <w:pPr>
        <w:pStyle w:val="Main"/>
      </w:pPr>
      <w:r>
        <w:t>Ich denke die verwendeten Tests waren angemessen, und decken einen genügenden Teil der Applikation ab. Grundsätzlich hätten selbstverständlich weitere Test Cases mit anderen Daten erstellt werden können, ich denke jedoch, dass die vorhandenen Tests ausreichen.</w:t>
      </w:r>
    </w:p>
    <w:p w14:paraId="1D9DD4C9" w14:textId="77777777" w:rsidR="00E04306" w:rsidRDefault="00E04306">
      <w:pPr>
        <w:widowControl/>
        <w:spacing w:line="240" w:lineRule="auto"/>
        <w:rPr>
          <w:i/>
          <w:sz w:val="36"/>
        </w:rPr>
      </w:pPr>
      <w:bookmarkStart w:id="123" w:name="_Toc163198229"/>
      <w:r>
        <w:br w:type="page"/>
      </w:r>
    </w:p>
    <w:p w14:paraId="460BF657" w14:textId="3FBBAB0C" w:rsidR="00104774" w:rsidRPr="00CD6474" w:rsidRDefault="00104774" w:rsidP="00A77728">
      <w:pPr>
        <w:pStyle w:val="Formatvorlage1"/>
      </w:pPr>
      <w:r w:rsidRPr="00CD6474">
        <w:t>Nächste Schritte</w:t>
      </w:r>
      <w:bookmarkEnd w:id="123"/>
    </w:p>
    <w:p w14:paraId="74F6C6D4" w14:textId="4B3DC9C1" w:rsidR="003A3EA7" w:rsidRDefault="00CD3556" w:rsidP="00FA7462">
      <w:pPr>
        <w:pStyle w:val="Main"/>
      </w:pPr>
      <w:r>
        <w:t>Sobald das alte LEIS durch die Neuentwicklung abgelöst ist, sollte der Jira Synchronizer auf dem Server mit der Datenbank der Neuentwicklung in einem Scheduler eingebunden werden, sodass die auf Jira verbuchten Leistungen stündlich oder täglich synchronisiert werden.</w:t>
      </w:r>
    </w:p>
    <w:p w14:paraId="5D3617BB" w14:textId="77777777" w:rsidR="003A3EA7" w:rsidRDefault="003A3EA7" w:rsidP="00FA7462">
      <w:pPr>
        <w:pStyle w:val="Main"/>
      </w:pPr>
    </w:p>
    <w:p w14:paraId="2ABBCE49" w14:textId="1FAC93DF" w:rsidR="00FA7462" w:rsidRDefault="00C06653" w:rsidP="00FA7462">
      <w:pPr>
        <w:pStyle w:val="Main"/>
      </w:pPr>
      <w:r>
        <w:t xml:space="preserve">Es wäre sinnvoll, die </w:t>
      </w:r>
      <w:r w:rsidRPr="00C06653">
        <w:rPr>
          <w:rStyle w:val="TabelleZchn"/>
        </w:rPr>
        <w:t>Whitelist</w:t>
      </w:r>
      <w:r>
        <w:t xml:space="preserve"> </w:t>
      </w:r>
      <w:r w:rsidR="00756AB8">
        <w:t>Tabelle</w:t>
      </w:r>
      <w:r>
        <w:t xml:space="preserve"> um eine Spalte zu erweitern</w:t>
      </w:r>
      <w:r w:rsidR="00902110">
        <w:t>,</w:t>
      </w:r>
      <w:r>
        <w:t xml:space="preserve"> welche bestimmt, ob die erfassten Projekte überhaupt noch aktiv sind. Aktuell werden alle </w:t>
      </w:r>
      <w:r w:rsidR="00756AB8">
        <w:t>Projekte,</w:t>
      </w:r>
      <w:r>
        <w:t xml:space="preserve"> welche in der </w:t>
      </w:r>
      <w:r w:rsidRPr="00C06653">
        <w:rPr>
          <w:rStyle w:val="TabelleZchn"/>
        </w:rPr>
        <w:t>Whitelist</w:t>
      </w:r>
      <w:r>
        <w:t xml:space="preserve"> Tabelle vorkommen von der Jira API abgefragt, da Projekte mit der Zeit jedoch auch beendet werden, würde es Sinn machen nur die Projekte </w:t>
      </w:r>
      <w:r w:rsidR="00756AB8">
        <w:t>abzufragen,</w:t>
      </w:r>
      <w:r>
        <w:t xml:space="preserve"> die aktuell relevant sind.</w:t>
      </w:r>
    </w:p>
    <w:p w14:paraId="10C9E140" w14:textId="77777777" w:rsidR="00180A43" w:rsidRDefault="00180A43" w:rsidP="00FA7462">
      <w:pPr>
        <w:pStyle w:val="Main"/>
      </w:pPr>
    </w:p>
    <w:p w14:paraId="3E08DDC4" w14:textId="57B0CC4D" w:rsidR="00756AB8" w:rsidRPr="00CD6474" w:rsidRDefault="00756AB8" w:rsidP="00756AB8">
      <w:pPr>
        <w:pStyle w:val="Main"/>
      </w:pPr>
      <w:r>
        <w:t>Wenn der Jira Synchronizer fertig und mit der Neuentwicklung des LEIS verbunden ist, muss ein Userhandbuch geschrieben werden, worin erklärt wird, was der Synchronizer genau macht, welche Leistungen weiterhin im LEIS erfasst werden müssen, und wie Projektleiter neue Projekte erfassen müssen, damit diese automatisch synchronisiert werden.</w:t>
      </w:r>
    </w:p>
    <w:p w14:paraId="5D548B48" w14:textId="1E5D1E02" w:rsidR="00180A43" w:rsidRPr="00CD6474" w:rsidRDefault="00180A43" w:rsidP="00FA7462">
      <w:pPr>
        <w:pStyle w:val="Main"/>
      </w:pPr>
    </w:p>
    <w:p w14:paraId="53F6469D" w14:textId="77777777" w:rsidR="00FC7B2E" w:rsidRPr="00CD6474" w:rsidRDefault="00FC7B2E">
      <w:pPr>
        <w:widowControl/>
        <w:spacing w:line="240" w:lineRule="auto"/>
      </w:pPr>
      <w:r w:rsidRPr="00CD6474">
        <w:br w:type="page"/>
      </w:r>
    </w:p>
    <w:p w14:paraId="29FFDB2A" w14:textId="099489EB" w:rsidR="00104774" w:rsidRPr="00CD6474" w:rsidRDefault="00104774" w:rsidP="00104774">
      <w:pPr>
        <w:pStyle w:val="Ebene2"/>
      </w:pPr>
      <w:r w:rsidRPr="00CD6474">
        <w:t xml:space="preserve"> </w:t>
      </w:r>
      <w:bookmarkStart w:id="124" w:name="_Toc163198230"/>
      <w:r w:rsidRPr="00CD6474">
        <w:t>Verzeichnisse</w:t>
      </w:r>
      <w:bookmarkEnd w:id="124"/>
    </w:p>
    <w:p w14:paraId="0ABF13E5" w14:textId="27C83B5C" w:rsidR="00C95A32" w:rsidRDefault="00C95A32" w:rsidP="00C95A32">
      <w:pPr>
        <w:pStyle w:val="Formatvorlage1"/>
      </w:pPr>
      <w:bookmarkStart w:id="125" w:name="_Toc163198231"/>
      <w:r w:rsidRPr="00CD6474">
        <w:t>Akronyme</w:t>
      </w:r>
      <w:bookmarkEnd w:id="125"/>
    </w:p>
    <w:p w14:paraId="048BFC0E" w14:textId="7D36DB50" w:rsidR="00180A43" w:rsidRDefault="00180A43" w:rsidP="00180A43">
      <w:pPr>
        <w:pStyle w:val="Main"/>
      </w:pPr>
      <w:r>
        <w:t>Die Begriffe werden im Glossar erklärt.</w:t>
      </w:r>
    </w:p>
    <w:p w14:paraId="5EC46FA7" w14:textId="77777777" w:rsidR="00180A43" w:rsidRPr="00180A43" w:rsidRDefault="00180A43" w:rsidP="00180A43">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C95A32" w:rsidRPr="00CD6474" w14:paraId="29072F4C" w14:textId="77777777" w:rsidTr="00C06653">
        <w:tc>
          <w:tcPr>
            <w:tcW w:w="1985" w:type="dxa"/>
          </w:tcPr>
          <w:p w14:paraId="2593AADD" w14:textId="77777777" w:rsidR="00C95A32" w:rsidRPr="00CD6474" w:rsidRDefault="00C95A32" w:rsidP="00C06653">
            <w:pPr>
              <w:pStyle w:val="Main"/>
              <w:tabs>
                <w:tab w:val="left" w:pos="1134"/>
              </w:tabs>
              <w:spacing w:line="276" w:lineRule="auto"/>
              <w:rPr>
                <w:b/>
              </w:rPr>
            </w:pPr>
            <w:r w:rsidRPr="00CD6474">
              <w:rPr>
                <w:b/>
              </w:rPr>
              <w:t>API</w:t>
            </w:r>
          </w:p>
        </w:tc>
        <w:tc>
          <w:tcPr>
            <w:tcW w:w="7643" w:type="dxa"/>
          </w:tcPr>
          <w:p w14:paraId="2D0EBA20" w14:textId="60D0DE1B" w:rsidR="00C95A32" w:rsidRPr="00CD6474" w:rsidRDefault="00C95A32" w:rsidP="00C06653">
            <w:pPr>
              <w:pStyle w:val="Main"/>
              <w:tabs>
                <w:tab w:val="left" w:pos="1134"/>
              </w:tabs>
              <w:spacing w:line="240" w:lineRule="auto"/>
            </w:pPr>
            <w:r w:rsidRPr="00CD6474">
              <w:t xml:space="preserve">Application Programming Interface. </w:t>
            </w:r>
          </w:p>
        </w:tc>
      </w:tr>
      <w:tr w:rsidR="00C95A32" w:rsidRPr="00CD6474" w14:paraId="53DBCA26" w14:textId="77777777" w:rsidTr="00C06653">
        <w:tc>
          <w:tcPr>
            <w:tcW w:w="1985" w:type="dxa"/>
          </w:tcPr>
          <w:p w14:paraId="71F5BE0E" w14:textId="54549636" w:rsidR="00C95A32" w:rsidRPr="00CD6474" w:rsidRDefault="00C95A32" w:rsidP="00C06653">
            <w:pPr>
              <w:pStyle w:val="Main"/>
              <w:tabs>
                <w:tab w:val="left" w:pos="1134"/>
              </w:tabs>
              <w:spacing w:line="276" w:lineRule="auto"/>
              <w:rPr>
                <w:b/>
              </w:rPr>
            </w:pPr>
            <w:r w:rsidRPr="00CD6474">
              <w:rPr>
                <w:b/>
              </w:rPr>
              <w:t>IPA</w:t>
            </w:r>
          </w:p>
        </w:tc>
        <w:tc>
          <w:tcPr>
            <w:tcW w:w="7643" w:type="dxa"/>
          </w:tcPr>
          <w:p w14:paraId="7B890D9A" w14:textId="543DC58F" w:rsidR="00C95A32" w:rsidRPr="00CD6474" w:rsidRDefault="00C95A32" w:rsidP="00C06653">
            <w:pPr>
              <w:pStyle w:val="Main"/>
              <w:tabs>
                <w:tab w:val="left" w:pos="1134"/>
              </w:tabs>
              <w:spacing w:line="240" w:lineRule="auto"/>
            </w:pPr>
            <w:r w:rsidRPr="00CD6474">
              <w:t>Individuelle Praktische Arbeit.</w:t>
            </w:r>
          </w:p>
        </w:tc>
      </w:tr>
      <w:tr w:rsidR="00756AB8" w:rsidRPr="00CD6474" w14:paraId="0DB9EC28" w14:textId="77777777" w:rsidTr="00C06653">
        <w:tc>
          <w:tcPr>
            <w:tcW w:w="1985" w:type="dxa"/>
          </w:tcPr>
          <w:p w14:paraId="1057AD04" w14:textId="38EB7F7C" w:rsidR="00756AB8" w:rsidRPr="00CD6474" w:rsidRDefault="00756AB8" w:rsidP="00C06653">
            <w:pPr>
              <w:pStyle w:val="Main"/>
              <w:tabs>
                <w:tab w:val="left" w:pos="1134"/>
              </w:tabs>
              <w:spacing w:line="276" w:lineRule="auto"/>
              <w:rPr>
                <w:b/>
              </w:rPr>
            </w:pPr>
            <w:r>
              <w:rPr>
                <w:b/>
              </w:rPr>
              <w:t>LEIS</w:t>
            </w:r>
          </w:p>
        </w:tc>
        <w:tc>
          <w:tcPr>
            <w:tcW w:w="7643" w:type="dxa"/>
          </w:tcPr>
          <w:p w14:paraId="0E95390A" w14:textId="761429C6" w:rsidR="00756AB8" w:rsidRPr="00CD6474" w:rsidRDefault="00756AB8" w:rsidP="00C06653">
            <w:pPr>
              <w:pStyle w:val="Main"/>
              <w:tabs>
                <w:tab w:val="left" w:pos="1134"/>
              </w:tabs>
              <w:spacing w:line="240" w:lineRule="auto"/>
            </w:pPr>
            <w:r>
              <w:t>Internes Leistungserfassungssystem.</w:t>
            </w:r>
          </w:p>
        </w:tc>
      </w:tr>
      <w:tr w:rsidR="00C95A32" w:rsidRPr="00CD6474" w14:paraId="0CD8B033" w14:textId="77777777" w:rsidTr="00C06653">
        <w:tc>
          <w:tcPr>
            <w:tcW w:w="1985" w:type="dxa"/>
          </w:tcPr>
          <w:p w14:paraId="3957D56C" w14:textId="77777777" w:rsidR="00C95A32" w:rsidRPr="00CD6474" w:rsidRDefault="00C95A32" w:rsidP="00C06653">
            <w:pPr>
              <w:pStyle w:val="Main"/>
              <w:tabs>
                <w:tab w:val="left" w:pos="1134"/>
              </w:tabs>
              <w:spacing w:line="276" w:lineRule="auto"/>
              <w:rPr>
                <w:b/>
              </w:rPr>
            </w:pPr>
            <w:r w:rsidRPr="00CD6474">
              <w:rPr>
                <w:b/>
              </w:rPr>
              <w:t>REST</w:t>
            </w:r>
          </w:p>
        </w:tc>
        <w:tc>
          <w:tcPr>
            <w:tcW w:w="7643" w:type="dxa"/>
          </w:tcPr>
          <w:p w14:paraId="79A367F9" w14:textId="2F4F95CF" w:rsidR="00C95A32" w:rsidRPr="00CD6474" w:rsidRDefault="00C95A32" w:rsidP="00C06653">
            <w:pPr>
              <w:pStyle w:val="Main"/>
              <w:tabs>
                <w:tab w:val="left" w:pos="1134"/>
              </w:tabs>
              <w:spacing w:line="240" w:lineRule="auto"/>
            </w:pPr>
            <w:r w:rsidRPr="00CD6474">
              <w:t>Representational State Transfer.</w:t>
            </w:r>
          </w:p>
        </w:tc>
      </w:tr>
      <w:tr w:rsidR="00C95A32" w:rsidRPr="00CD6474" w14:paraId="7C8E809B" w14:textId="77777777" w:rsidTr="00C06653">
        <w:tc>
          <w:tcPr>
            <w:tcW w:w="1985" w:type="dxa"/>
          </w:tcPr>
          <w:p w14:paraId="562DA613" w14:textId="77777777" w:rsidR="00C95A32" w:rsidRPr="00CD6474" w:rsidRDefault="00C95A32" w:rsidP="00C06653">
            <w:pPr>
              <w:pStyle w:val="Main"/>
              <w:tabs>
                <w:tab w:val="left" w:pos="1134"/>
              </w:tabs>
              <w:spacing w:line="276" w:lineRule="auto"/>
              <w:rPr>
                <w:b/>
              </w:rPr>
            </w:pPr>
            <w:r w:rsidRPr="00CD6474">
              <w:rPr>
                <w:b/>
              </w:rPr>
              <w:t>SQL</w:t>
            </w:r>
          </w:p>
        </w:tc>
        <w:tc>
          <w:tcPr>
            <w:tcW w:w="7643" w:type="dxa"/>
          </w:tcPr>
          <w:p w14:paraId="30490696" w14:textId="04CB204E" w:rsidR="00C95A32" w:rsidRPr="00CD6474" w:rsidRDefault="00C95A32" w:rsidP="00C06653">
            <w:pPr>
              <w:pStyle w:val="Main"/>
              <w:tabs>
                <w:tab w:val="left" w:pos="1134"/>
              </w:tabs>
              <w:spacing w:line="240" w:lineRule="auto"/>
            </w:pPr>
            <w:r w:rsidRPr="00CD6474">
              <w:t>Structured Query Language.</w:t>
            </w:r>
          </w:p>
        </w:tc>
      </w:tr>
      <w:tr w:rsidR="00C95A32" w:rsidRPr="00CD6474" w14:paraId="36FEDA78" w14:textId="77777777" w:rsidTr="00C06653">
        <w:tc>
          <w:tcPr>
            <w:tcW w:w="1985" w:type="dxa"/>
          </w:tcPr>
          <w:p w14:paraId="01E8AB88" w14:textId="77777777" w:rsidR="00C95A32" w:rsidRPr="00CD6474" w:rsidRDefault="00C95A32" w:rsidP="00C06653">
            <w:pPr>
              <w:pStyle w:val="Main"/>
              <w:tabs>
                <w:tab w:val="left" w:pos="1134"/>
              </w:tabs>
              <w:spacing w:line="276" w:lineRule="auto"/>
              <w:rPr>
                <w:b/>
              </w:rPr>
            </w:pPr>
            <w:r w:rsidRPr="00CD6474">
              <w:rPr>
                <w:b/>
              </w:rPr>
              <w:t>T-SQL</w:t>
            </w:r>
          </w:p>
        </w:tc>
        <w:tc>
          <w:tcPr>
            <w:tcW w:w="7643" w:type="dxa"/>
          </w:tcPr>
          <w:p w14:paraId="56091F33" w14:textId="755F4A8D" w:rsidR="00C95A32" w:rsidRPr="00CD6474" w:rsidRDefault="00C95A32" w:rsidP="00C06653">
            <w:pPr>
              <w:pStyle w:val="Main"/>
              <w:tabs>
                <w:tab w:val="left" w:pos="1134"/>
              </w:tabs>
              <w:spacing w:line="240" w:lineRule="auto"/>
            </w:pPr>
            <w:r w:rsidRPr="00CD6474">
              <w:t>Transact-SQL.</w:t>
            </w:r>
          </w:p>
        </w:tc>
      </w:tr>
    </w:tbl>
    <w:p w14:paraId="7AFC5374" w14:textId="77777777" w:rsidR="00C95A32" w:rsidRPr="00CD6474" w:rsidRDefault="00C95A32">
      <w:pPr>
        <w:widowControl/>
        <w:spacing w:line="240" w:lineRule="auto"/>
        <w:rPr>
          <w:i/>
          <w:sz w:val="36"/>
        </w:rPr>
      </w:pPr>
      <w:r w:rsidRPr="00CD6474">
        <w:br w:type="page"/>
      </w:r>
    </w:p>
    <w:p w14:paraId="427F2D46" w14:textId="60A37CEC" w:rsidR="005D2B72" w:rsidRPr="00CD6474" w:rsidRDefault="00FC7B2E" w:rsidP="00A77728">
      <w:pPr>
        <w:pStyle w:val="Formatvorlage1"/>
      </w:pPr>
      <w:r w:rsidRPr="00CD6474">
        <w:t xml:space="preserve"> </w:t>
      </w:r>
      <w:bookmarkStart w:id="126" w:name="_Toc163198232"/>
      <w:r w:rsidR="00104774" w:rsidRPr="00CD6474">
        <w:t>Glossar</w:t>
      </w:r>
      <w:bookmarkEnd w:id="126"/>
    </w:p>
    <w:p w14:paraId="15D2D235" w14:textId="77777777" w:rsidR="005D2B72" w:rsidRPr="00CD6474" w:rsidRDefault="005D2B72" w:rsidP="005D2B72">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0D666B" w:rsidRPr="00CD6474" w14:paraId="7CD1638C" w14:textId="77777777" w:rsidTr="0088726B">
        <w:tc>
          <w:tcPr>
            <w:tcW w:w="1985" w:type="dxa"/>
          </w:tcPr>
          <w:p w14:paraId="47EBF777" w14:textId="1E4B5195" w:rsidR="000D666B" w:rsidRPr="00CD6474" w:rsidRDefault="000D666B" w:rsidP="0088726B">
            <w:pPr>
              <w:pStyle w:val="Main"/>
              <w:tabs>
                <w:tab w:val="left" w:pos="1134"/>
              </w:tabs>
              <w:spacing w:line="276" w:lineRule="auto"/>
              <w:rPr>
                <w:b/>
              </w:rPr>
            </w:pPr>
            <w:r w:rsidRPr="00CD6474">
              <w:rPr>
                <w:b/>
              </w:rPr>
              <w:t>API</w:t>
            </w:r>
          </w:p>
        </w:tc>
        <w:tc>
          <w:tcPr>
            <w:tcW w:w="7643" w:type="dxa"/>
          </w:tcPr>
          <w:p w14:paraId="42817E27" w14:textId="6EC8267C" w:rsidR="000D666B" w:rsidRPr="00CD6474" w:rsidRDefault="000D666B" w:rsidP="0088726B">
            <w:pPr>
              <w:pStyle w:val="Main"/>
              <w:tabs>
                <w:tab w:val="left" w:pos="1134"/>
              </w:tabs>
              <w:spacing w:line="240" w:lineRule="auto"/>
            </w:pPr>
            <w:r w:rsidRPr="00CD6474">
              <w:t>Eine API</w:t>
            </w:r>
            <w:r w:rsidR="00C95A32" w:rsidRPr="00CD6474">
              <w:t xml:space="preserve"> </w:t>
            </w:r>
            <w:r w:rsidRPr="00CD6474">
              <w:t xml:space="preserve">ist ein </w:t>
            </w:r>
            <w:r w:rsidR="007C3479" w:rsidRPr="00CD6474">
              <w:t>Mittel,</w:t>
            </w:r>
            <w:r w:rsidRPr="00CD6474">
              <w:t xml:space="preserve"> mit welchem man mit externen Systemen interagieren kann. </w:t>
            </w:r>
          </w:p>
        </w:tc>
      </w:tr>
      <w:tr w:rsidR="000D666B" w:rsidRPr="00CD6474" w14:paraId="21047D9A" w14:textId="77777777" w:rsidTr="0088726B">
        <w:tc>
          <w:tcPr>
            <w:tcW w:w="1985" w:type="dxa"/>
          </w:tcPr>
          <w:p w14:paraId="694D7C27" w14:textId="19FE7387" w:rsidR="000D666B" w:rsidRPr="00CD6474" w:rsidRDefault="000D666B" w:rsidP="0088726B">
            <w:pPr>
              <w:pStyle w:val="Main"/>
              <w:tabs>
                <w:tab w:val="left" w:pos="1134"/>
              </w:tabs>
              <w:spacing w:line="276" w:lineRule="auto"/>
              <w:rPr>
                <w:b/>
              </w:rPr>
            </w:pPr>
            <w:r w:rsidRPr="00CD6474">
              <w:rPr>
                <w:b/>
              </w:rPr>
              <w:t>API-Token</w:t>
            </w:r>
          </w:p>
        </w:tc>
        <w:tc>
          <w:tcPr>
            <w:tcW w:w="7643" w:type="dxa"/>
          </w:tcPr>
          <w:p w14:paraId="5CA0D47C" w14:textId="0F795790" w:rsidR="000D666B" w:rsidRPr="00CD6474" w:rsidRDefault="000D666B" w:rsidP="0088726B">
            <w:pPr>
              <w:pStyle w:val="Main"/>
              <w:tabs>
                <w:tab w:val="left" w:pos="1134"/>
              </w:tabs>
              <w:spacing w:line="240" w:lineRule="auto"/>
            </w:pPr>
            <w:r w:rsidRPr="00CD6474">
              <w:t>Ein API-Token ist eine alphanumerische Zeichenfolge</w:t>
            </w:r>
            <w:r w:rsidR="007C3479">
              <w:t>,</w:t>
            </w:r>
            <w:r w:rsidRPr="00CD6474">
              <w:t xml:space="preserve"> mit welchen der Zugriff auf eine API gesteuert werden kann.</w:t>
            </w:r>
          </w:p>
        </w:tc>
      </w:tr>
      <w:tr w:rsidR="00DC60CA" w:rsidRPr="00CD6474" w14:paraId="065EF79C" w14:textId="77777777" w:rsidTr="0088726B">
        <w:tc>
          <w:tcPr>
            <w:tcW w:w="1985" w:type="dxa"/>
          </w:tcPr>
          <w:p w14:paraId="29BFBEB6" w14:textId="2B65ACA6" w:rsidR="00DC60CA" w:rsidRPr="00CD6474" w:rsidRDefault="000D666B" w:rsidP="00471DD4">
            <w:pPr>
              <w:pStyle w:val="Main"/>
              <w:tabs>
                <w:tab w:val="left" w:pos="1134"/>
              </w:tabs>
              <w:spacing w:line="276" w:lineRule="auto"/>
              <w:jc w:val="left"/>
              <w:rPr>
                <w:b/>
              </w:rPr>
            </w:pPr>
            <w:r w:rsidRPr="00CD6474">
              <w:rPr>
                <w:b/>
              </w:rPr>
              <w:t>Arrange, Act, Assert</w:t>
            </w:r>
          </w:p>
        </w:tc>
        <w:tc>
          <w:tcPr>
            <w:tcW w:w="7643" w:type="dxa"/>
          </w:tcPr>
          <w:p w14:paraId="3C042728" w14:textId="4B125356" w:rsidR="00DC60CA" w:rsidRPr="00CD6474" w:rsidRDefault="000D666B" w:rsidP="0088726B">
            <w:pPr>
              <w:pStyle w:val="Main"/>
              <w:tabs>
                <w:tab w:val="left" w:pos="1134"/>
              </w:tabs>
              <w:spacing w:line="240" w:lineRule="auto"/>
            </w:pPr>
            <w:r w:rsidRPr="00CD6474">
              <w:t>Arrange, Act, Assert sind die drei Phasen eines Tests. In der ersten Phase (Arrange) werden alle Variablen und Daten auf den Test vorbereitet und initialisiert. In der zweiten Phase (Act) werden Methoden ausgeführt, und in der letzten Phase (Assert) wird bestimmt, ob das erhaltene Ergebnis mit dem erwarteten übereinstimmt.</w:t>
            </w:r>
          </w:p>
        </w:tc>
      </w:tr>
      <w:tr w:rsidR="000D666B" w:rsidRPr="00CD6474" w14:paraId="29033F08" w14:textId="77777777" w:rsidTr="0088726B">
        <w:tc>
          <w:tcPr>
            <w:tcW w:w="1985" w:type="dxa"/>
          </w:tcPr>
          <w:p w14:paraId="5D4264C7" w14:textId="6231ED87" w:rsidR="000D666B" w:rsidRPr="00CD6474" w:rsidRDefault="000D666B" w:rsidP="0088726B">
            <w:pPr>
              <w:pStyle w:val="Main"/>
              <w:tabs>
                <w:tab w:val="left" w:pos="1134"/>
              </w:tabs>
              <w:spacing w:line="276" w:lineRule="auto"/>
              <w:rPr>
                <w:b/>
              </w:rPr>
            </w:pPr>
            <w:r w:rsidRPr="00CD6474">
              <w:rPr>
                <w:b/>
              </w:rPr>
              <w:t>Branch</w:t>
            </w:r>
          </w:p>
        </w:tc>
        <w:tc>
          <w:tcPr>
            <w:tcW w:w="7643" w:type="dxa"/>
          </w:tcPr>
          <w:p w14:paraId="57210680" w14:textId="3D20F42C" w:rsidR="000D666B" w:rsidRPr="00CD6474" w:rsidRDefault="000D666B" w:rsidP="0088726B">
            <w:pPr>
              <w:pStyle w:val="Main"/>
              <w:tabs>
                <w:tab w:val="left" w:pos="1134"/>
              </w:tabs>
              <w:spacing w:line="240" w:lineRule="auto"/>
            </w:pPr>
            <w:r w:rsidRPr="00CD6474">
              <w:t xml:space="preserve">In Git werden sogenannte branches verwendet. Branches erlauben es Entwicklern gleichzeitig an einer Applikation zu arbeiten, ohne sich gegenseitig Daten zu überschreiben. Am Ende der Entwicklungszeit müssen alle Branches </w:t>
            </w:r>
            <w:r w:rsidR="001F4876" w:rsidRPr="00CD6474">
              <w:t>vereint werden</w:t>
            </w:r>
            <w:r w:rsidR="007C3479">
              <w:t>,</w:t>
            </w:r>
            <w:r w:rsidR="001F4876" w:rsidRPr="00CD6474">
              <w:t xml:space="preserve"> damit alle Anpassungen aller Entwickler im Endprodukt vorhanden sind.</w:t>
            </w:r>
          </w:p>
        </w:tc>
      </w:tr>
      <w:tr w:rsidR="000D666B" w:rsidRPr="00CD6474" w14:paraId="73FBE296" w14:textId="77777777" w:rsidTr="0088726B">
        <w:tc>
          <w:tcPr>
            <w:tcW w:w="1985" w:type="dxa"/>
          </w:tcPr>
          <w:p w14:paraId="01FA9AE6" w14:textId="57E672CE" w:rsidR="000D666B" w:rsidRPr="00CD6474" w:rsidRDefault="001F4876" w:rsidP="0088726B">
            <w:pPr>
              <w:pStyle w:val="Main"/>
              <w:tabs>
                <w:tab w:val="left" w:pos="1134"/>
              </w:tabs>
              <w:spacing w:line="276" w:lineRule="auto"/>
              <w:rPr>
                <w:b/>
              </w:rPr>
            </w:pPr>
            <w:r w:rsidRPr="00CD6474">
              <w:rPr>
                <w:b/>
              </w:rPr>
              <w:t>C#</w:t>
            </w:r>
          </w:p>
        </w:tc>
        <w:tc>
          <w:tcPr>
            <w:tcW w:w="7643" w:type="dxa"/>
          </w:tcPr>
          <w:p w14:paraId="06152367" w14:textId="1FE42F84" w:rsidR="000D666B" w:rsidRPr="00CD6474" w:rsidRDefault="001F4876" w:rsidP="0088726B">
            <w:pPr>
              <w:pStyle w:val="Main"/>
              <w:tabs>
                <w:tab w:val="left" w:pos="1134"/>
              </w:tabs>
              <w:spacing w:line="240" w:lineRule="auto"/>
            </w:pPr>
            <w:r w:rsidRPr="00CD6474">
              <w:t>C# ist eine weit verbreitete, Objekt orientierte Programmiersprache.</w:t>
            </w:r>
            <w:r w:rsidR="00180A43">
              <w:t xml:space="preserve"> Sie wurde im Jahr 2000 von Anders Hejlsberg bei Microsoft entwickelt.</w:t>
            </w:r>
          </w:p>
        </w:tc>
      </w:tr>
      <w:tr w:rsidR="000D666B" w:rsidRPr="00CD6474" w14:paraId="62A308A4" w14:textId="77777777" w:rsidTr="0088726B">
        <w:tc>
          <w:tcPr>
            <w:tcW w:w="1985" w:type="dxa"/>
          </w:tcPr>
          <w:p w14:paraId="5F50B7B5" w14:textId="76D8F9CA" w:rsidR="000D666B" w:rsidRPr="00CD6474" w:rsidRDefault="001F4876" w:rsidP="0088726B">
            <w:pPr>
              <w:pStyle w:val="Main"/>
              <w:tabs>
                <w:tab w:val="left" w:pos="1134"/>
              </w:tabs>
              <w:spacing w:line="276" w:lineRule="auto"/>
              <w:rPr>
                <w:b/>
              </w:rPr>
            </w:pPr>
            <w:r w:rsidRPr="00CD6474">
              <w:rPr>
                <w:b/>
              </w:rPr>
              <w:t>DevExtreme</w:t>
            </w:r>
          </w:p>
        </w:tc>
        <w:tc>
          <w:tcPr>
            <w:tcW w:w="7643" w:type="dxa"/>
          </w:tcPr>
          <w:p w14:paraId="36A492DD" w14:textId="62E0F37C" w:rsidR="000D666B" w:rsidRPr="00CD6474" w:rsidRDefault="001F4876" w:rsidP="0088726B">
            <w:pPr>
              <w:pStyle w:val="Main"/>
              <w:tabs>
                <w:tab w:val="left" w:pos="1134"/>
              </w:tabs>
              <w:spacing w:line="240" w:lineRule="auto"/>
            </w:pPr>
            <w:r w:rsidRPr="00CD6474">
              <w:t>DevExtreme ist ein</w:t>
            </w:r>
            <w:r w:rsidR="00180A43">
              <w:t xml:space="preserve"> von DevExpress erstelltes</w:t>
            </w:r>
            <w:r w:rsidRPr="00CD6474">
              <w:t xml:space="preserve"> Framework, mit welchem das Programmieren eines </w:t>
            </w:r>
            <w:r w:rsidR="007C3479">
              <w:t>w</w:t>
            </w:r>
            <w:r w:rsidRPr="00CD6474">
              <w:t>ebbasierten Fron</w:t>
            </w:r>
            <w:r w:rsidR="007C3479">
              <w:t>t</w:t>
            </w:r>
            <w:r w:rsidRPr="00CD6474">
              <w:t>endes einer Applikation vereinfacht und um verschiedene Funktionen erweitert wird.</w:t>
            </w:r>
            <w:r w:rsidR="00180A43">
              <w:t xml:space="preserve">  </w:t>
            </w:r>
          </w:p>
        </w:tc>
      </w:tr>
      <w:tr w:rsidR="000D666B" w:rsidRPr="00CD6474" w14:paraId="12C34F63" w14:textId="77777777" w:rsidTr="0088726B">
        <w:tc>
          <w:tcPr>
            <w:tcW w:w="1985" w:type="dxa"/>
          </w:tcPr>
          <w:p w14:paraId="6BA4D35D" w14:textId="007EFD34" w:rsidR="000D666B" w:rsidRPr="00CD6474" w:rsidRDefault="001F4876" w:rsidP="0088726B">
            <w:pPr>
              <w:pStyle w:val="Main"/>
              <w:tabs>
                <w:tab w:val="left" w:pos="1134"/>
              </w:tabs>
              <w:spacing w:line="276" w:lineRule="auto"/>
              <w:rPr>
                <w:b/>
              </w:rPr>
            </w:pPr>
            <w:r w:rsidRPr="00CD6474">
              <w:rPr>
                <w:b/>
              </w:rPr>
              <w:t>Entität / Entity</w:t>
            </w:r>
          </w:p>
        </w:tc>
        <w:tc>
          <w:tcPr>
            <w:tcW w:w="7643" w:type="dxa"/>
          </w:tcPr>
          <w:p w14:paraId="2D4D8A67" w14:textId="09C68ED0" w:rsidR="000D666B" w:rsidRPr="00CD6474" w:rsidRDefault="001F4876" w:rsidP="0088726B">
            <w:pPr>
              <w:pStyle w:val="Main"/>
              <w:tabs>
                <w:tab w:val="left" w:pos="1134"/>
              </w:tabs>
              <w:spacing w:line="240" w:lineRule="auto"/>
            </w:pPr>
            <w:r w:rsidRPr="00CD6474">
              <w:t>Eine Entität ist ein Objekt mit eindeutig identifizierbaren und eigenständigen Daten.</w:t>
            </w:r>
          </w:p>
        </w:tc>
      </w:tr>
      <w:tr w:rsidR="0025080C" w:rsidRPr="00CD6474" w14:paraId="6572F6BA" w14:textId="77777777" w:rsidTr="0088726B">
        <w:tc>
          <w:tcPr>
            <w:tcW w:w="1985" w:type="dxa"/>
          </w:tcPr>
          <w:p w14:paraId="43344579" w14:textId="7012CD0B" w:rsidR="0025080C" w:rsidRPr="00CD6474" w:rsidRDefault="0025080C" w:rsidP="0088726B">
            <w:pPr>
              <w:pStyle w:val="Main"/>
              <w:tabs>
                <w:tab w:val="left" w:pos="1134"/>
              </w:tabs>
              <w:spacing w:line="276" w:lineRule="auto"/>
              <w:rPr>
                <w:b/>
              </w:rPr>
            </w:pPr>
            <w:r w:rsidRPr="00CD6474">
              <w:rPr>
                <w:b/>
              </w:rPr>
              <w:t>executable</w:t>
            </w:r>
          </w:p>
        </w:tc>
        <w:tc>
          <w:tcPr>
            <w:tcW w:w="7643" w:type="dxa"/>
          </w:tcPr>
          <w:p w14:paraId="475A120A" w14:textId="0E0861DE" w:rsidR="0025080C" w:rsidRPr="00CD6474" w:rsidRDefault="0025080C" w:rsidP="0088726B">
            <w:pPr>
              <w:pStyle w:val="Main"/>
              <w:tabs>
                <w:tab w:val="left" w:pos="1134"/>
              </w:tabs>
              <w:spacing w:line="240" w:lineRule="auto"/>
            </w:pPr>
            <w:r w:rsidRPr="00CD6474">
              <w:t xml:space="preserve">Executables sind Dateien mit der Dateiendung .exe. </w:t>
            </w:r>
          </w:p>
        </w:tc>
      </w:tr>
      <w:tr w:rsidR="000D666B" w:rsidRPr="00CD6474" w14:paraId="334D7FE9" w14:textId="77777777" w:rsidTr="0088726B">
        <w:tc>
          <w:tcPr>
            <w:tcW w:w="1985" w:type="dxa"/>
          </w:tcPr>
          <w:p w14:paraId="144B5877" w14:textId="587C71EB" w:rsidR="000D666B" w:rsidRPr="00CD6474" w:rsidRDefault="001F4876" w:rsidP="0088726B">
            <w:pPr>
              <w:pStyle w:val="Main"/>
              <w:tabs>
                <w:tab w:val="left" w:pos="1134"/>
              </w:tabs>
              <w:spacing w:line="276" w:lineRule="auto"/>
              <w:rPr>
                <w:b/>
              </w:rPr>
            </w:pPr>
            <w:r w:rsidRPr="00CD6474">
              <w:rPr>
                <w:b/>
              </w:rPr>
              <w:t>Flag</w:t>
            </w:r>
          </w:p>
        </w:tc>
        <w:tc>
          <w:tcPr>
            <w:tcW w:w="7643" w:type="dxa"/>
          </w:tcPr>
          <w:p w14:paraId="298D7851" w14:textId="023DCFF8" w:rsidR="000D666B" w:rsidRPr="00CD6474" w:rsidRDefault="001F4876" w:rsidP="0088726B">
            <w:pPr>
              <w:pStyle w:val="Main"/>
              <w:tabs>
                <w:tab w:val="left" w:pos="1134"/>
              </w:tabs>
              <w:spacing w:line="240" w:lineRule="auto"/>
            </w:pPr>
            <w:r w:rsidRPr="00CD6474">
              <w:t>Flags sind zusätzliche Parameter, welche einem Kommandozeilenprogramm beim Start mitgegeben werden können.</w:t>
            </w:r>
          </w:p>
        </w:tc>
      </w:tr>
      <w:tr w:rsidR="000D666B" w:rsidRPr="00CD6474" w14:paraId="742C98C5" w14:textId="77777777" w:rsidTr="0088726B">
        <w:tc>
          <w:tcPr>
            <w:tcW w:w="1985" w:type="dxa"/>
          </w:tcPr>
          <w:p w14:paraId="7E64FC23" w14:textId="796F08A0" w:rsidR="000D666B" w:rsidRPr="00CD6474" w:rsidRDefault="001F4876" w:rsidP="0088726B">
            <w:pPr>
              <w:pStyle w:val="Main"/>
              <w:tabs>
                <w:tab w:val="left" w:pos="1134"/>
              </w:tabs>
              <w:spacing w:line="276" w:lineRule="auto"/>
              <w:rPr>
                <w:b/>
              </w:rPr>
            </w:pPr>
            <w:r w:rsidRPr="00CD6474">
              <w:rPr>
                <w:b/>
              </w:rPr>
              <w:t>Fluent Assertions</w:t>
            </w:r>
          </w:p>
        </w:tc>
        <w:tc>
          <w:tcPr>
            <w:tcW w:w="7643" w:type="dxa"/>
          </w:tcPr>
          <w:p w14:paraId="0329C30E" w14:textId="1A01C4C8" w:rsidR="000D666B" w:rsidRPr="00CD6474" w:rsidRDefault="001F4876" w:rsidP="0088726B">
            <w:pPr>
              <w:pStyle w:val="Main"/>
              <w:tabs>
                <w:tab w:val="left" w:pos="1134"/>
              </w:tabs>
              <w:spacing w:line="240" w:lineRule="auto"/>
            </w:pPr>
            <w:r w:rsidRPr="00CD6474">
              <w:t>Fluent Assertions ist eine Erweiterung, welche es dem Entwickler erlaubt, beim Assert Schritt in Testfällen natürlichere, lesbarere Sprache zu verwenden.</w:t>
            </w:r>
          </w:p>
        </w:tc>
      </w:tr>
      <w:tr w:rsidR="000D666B" w:rsidRPr="00CD6474" w14:paraId="1B3E6723" w14:textId="77777777" w:rsidTr="0088726B">
        <w:tc>
          <w:tcPr>
            <w:tcW w:w="1985" w:type="dxa"/>
          </w:tcPr>
          <w:p w14:paraId="330D2875" w14:textId="4ACC8CF7" w:rsidR="000D666B" w:rsidRPr="00CD6474" w:rsidRDefault="001F4876" w:rsidP="0088726B">
            <w:pPr>
              <w:pStyle w:val="Main"/>
              <w:tabs>
                <w:tab w:val="left" w:pos="1134"/>
              </w:tabs>
              <w:spacing w:line="276" w:lineRule="auto"/>
              <w:rPr>
                <w:b/>
              </w:rPr>
            </w:pPr>
            <w:r w:rsidRPr="00CD6474">
              <w:rPr>
                <w:b/>
              </w:rPr>
              <w:t>Foreign Key</w:t>
            </w:r>
          </w:p>
        </w:tc>
        <w:tc>
          <w:tcPr>
            <w:tcW w:w="7643" w:type="dxa"/>
          </w:tcPr>
          <w:p w14:paraId="1AD5E853" w14:textId="45B62BBC" w:rsidR="000D666B" w:rsidRPr="00CD6474" w:rsidRDefault="001F4876" w:rsidP="0088726B">
            <w:pPr>
              <w:pStyle w:val="Main"/>
              <w:tabs>
                <w:tab w:val="left" w:pos="1134"/>
              </w:tabs>
              <w:spacing w:line="240" w:lineRule="auto"/>
            </w:pPr>
            <w:r w:rsidRPr="00CD6474">
              <w:t>Mit Foreign Key werden Spalten innerhalb von Datenbanktabellen bezeichnet, welche auf andere Tabellen verweisen.</w:t>
            </w:r>
          </w:p>
        </w:tc>
      </w:tr>
      <w:tr w:rsidR="001F4876" w:rsidRPr="00CD6474" w14:paraId="5DF4469D" w14:textId="77777777" w:rsidTr="0088726B">
        <w:tc>
          <w:tcPr>
            <w:tcW w:w="1985" w:type="dxa"/>
          </w:tcPr>
          <w:p w14:paraId="07BE9374" w14:textId="36E56C2B" w:rsidR="001F4876" w:rsidRPr="00CD6474" w:rsidRDefault="001F4876" w:rsidP="0088726B">
            <w:pPr>
              <w:pStyle w:val="Main"/>
              <w:tabs>
                <w:tab w:val="left" w:pos="1134"/>
              </w:tabs>
              <w:spacing w:line="276" w:lineRule="auto"/>
              <w:rPr>
                <w:b/>
              </w:rPr>
            </w:pPr>
            <w:r w:rsidRPr="00CD6474">
              <w:rPr>
                <w:b/>
              </w:rPr>
              <w:t>Git</w:t>
            </w:r>
          </w:p>
        </w:tc>
        <w:tc>
          <w:tcPr>
            <w:tcW w:w="7643" w:type="dxa"/>
          </w:tcPr>
          <w:p w14:paraId="352B6CA8" w14:textId="48D993E1" w:rsidR="001F4876" w:rsidRPr="00CD6474" w:rsidRDefault="001F4876" w:rsidP="0088726B">
            <w:pPr>
              <w:pStyle w:val="Main"/>
              <w:tabs>
                <w:tab w:val="left" w:pos="1134"/>
              </w:tabs>
              <w:spacing w:line="240" w:lineRule="auto"/>
            </w:pPr>
            <w:r w:rsidRPr="00CD6474">
              <w:t>Git ist ein weit verbreitetes Software</w:t>
            </w:r>
            <w:r w:rsidR="007C3479">
              <w:t>v</w:t>
            </w:r>
            <w:r w:rsidRPr="00CD6474">
              <w:t>erwaltungstool.</w:t>
            </w:r>
          </w:p>
        </w:tc>
      </w:tr>
      <w:tr w:rsidR="001F4876" w:rsidRPr="00CD6474" w14:paraId="3140B7B8" w14:textId="77777777" w:rsidTr="0088726B">
        <w:tc>
          <w:tcPr>
            <w:tcW w:w="1985" w:type="dxa"/>
          </w:tcPr>
          <w:p w14:paraId="54E46C6E" w14:textId="0D90C7D7" w:rsidR="001F4876" w:rsidRPr="00CD6474" w:rsidRDefault="001F4876" w:rsidP="0088726B">
            <w:pPr>
              <w:pStyle w:val="Main"/>
              <w:tabs>
                <w:tab w:val="left" w:pos="1134"/>
              </w:tabs>
              <w:spacing w:line="276" w:lineRule="auto"/>
              <w:rPr>
                <w:b/>
              </w:rPr>
            </w:pPr>
            <w:r w:rsidRPr="00CD6474">
              <w:rPr>
                <w:b/>
              </w:rPr>
              <w:t>Github / GitHub</w:t>
            </w:r>
          </w:p>
        </w:tc>
        <w:tc>
          <w:tcPr>
            <w:tcW w:w="7643" w:type="dxa"/>
          </w:tcPr>
          <w:p w14:paraId="5A20A402" w14:textId="0F33E232" w:rsidR="001F4876" w:rsidRPr="00CD6474" w:rsidRDefault="001F4876" w:rsidP="0088726B">
            <w:pPr>
              <w:pStyle w:val="Main"/>
              <w:tabs>
                <w:tab w:val="left" w:pos="1134"/>
              </w:tabs>
              <w:spacing w:line="240" w:lineRule="auto"/>
            </w:pPr>
            <w:r w:rsidRPr="00CD6474">
              <w:t xml:space="preserve">Github ist </w:t>
            </w:r>
            <w:r w:rsidR="001A0E08" w:rsidRPr="00CD6474">
              <w:t>eine Entwicklerplattform,</w:t>
            </w:r>
            <w:r w:rsidRPr="00CD6474">
              <w:t xml:space="preserve"> welche es Entwicklern erlaubt, ihren Code oder ihre anderen Daten </w:t>
            </w:r>
            <w:r w:rsidR="001A0E08" w:rsidRPr="00CD6474">
              <w:t>zu speichern, managen und teilen.</w:t>
            </w:r>
          </w:p>
        </w:tc>
      </w:tr>
      <w:tr w:rsidR="001A0E08" w:rsidRPr="00CD6474" w14:paraId="72772DF9" w14:textId="77777777" w:rsidTr="0088726B">
        <w:tc>
          <w:tcPr>
            <w:tcW w:w="1985" w:type="dxa"/>
          </w:tcPr>
          <w:p w14:paraId="274CECF0" w14:textId="5E4FBCC1" w:rsidR="001A0E08" w:rsidRPr="00CD6474" w:rsidRDefault="001A0E08" w:rsidP="0088726B">
            <w:pPr>
              <w:pStyle w:val="Main"/>
              <w:tabs>
                <w:tab w:val="left" w:pos="1134"/>
              </w:tabs>
              <w:spacing w:line="276" w:lineRule="auto"/>
              <w:rPr>
                <w:b/>
              </w:rPr>
            </w:pPr>
            <w:r w:rsidRPr="00CD6474">
              <w:rPr>
                <w:b/>
              </w:rPr>
              <w:t>IPERKA</w:t>
            </w:r>
          </w:p>
        </w:tc>
        <w:tc>
          <w:tcPr>
            <w:tcW w:w="7643" w:type="dxa"/>
          </w:tcPr>
          <w:p w14:paraId="4D2A7FD7" w14:textId="0C84F657" w:rsidR="001A0E08" w:rsidRPr="00CD6474" w:rsidRDefault="001A0E08" w:rsidP="0088726B">
            <w:pPr>
              <w:pStyle w:val="Main"/>
              <w:tabs>
                <w:tab w:val="left" w:pos="1134"/>
              </w:tabs>
              <w:spacing w:line="240" w:lineRule="auto"/>
            </w:pPr>
            <w:r w:rsidRPr="00CD6474">
              <w:t>IPERKA ist eine lineare Projektmanagement</w:t>
            </w:r>
            <w:r w:rsidR="00FA7461">
              <w:t>m</w:t>
            </w:r>
            <w:r w:rsidRPr="00CD6474">
              <w:t>ethode, welche in die sechs Schritte informieren, planen, entscheiden, realisieren, kontrollieren und auswerten unterteilt wird.</w:t>
            </w:r>
          </w:p>
        </w:tc>
      </w:tr>
      <w:tr w:rsidR="001A0E08" w:rsidRPr="00CD6474" w14:paraId="5DC31BD8" w14:textId="77777777" w:rsidTr="0088726B">
        <w:tc>
          <w:tcPr>
            <w:tcW w:w="1985" w:type="dxa"/>
          </w:tcPr>
          <w:p w14:paraId="25F621F0" w14:textId="6564BA35" w:rsidR="001A0E08" w:rsidRPr="00CD6474" w:rsidRDefault="001A0E08" w:rsidP="0088726B">
            <w:pPr>
              <w:pStyle w:val="Main"/>
              <w:tabs>
                <w:tab w:val="left" w:pos="1134"/>
              </w:tabs>
              <w:spacing w:line="276" w:lineRule="auto"/>
              <w:rPr>
                <w:b/>
              </w:rPr>
            </w:pPr>
            <w:r w:rsidRPr="00CD6474">
              <w:rPr>
                <w:b/>
              </w:rPr>
              <w:t>Jira</w:t>
            </w:r>
          </w:p>
        </w:tc>
        <w:tc>
          <w:tcPr>
            <w:tcW w:w="7643" w:type="dxa"/>
          </w:tcPr>
          <w:p w14:paraId="6E80C99A" w14:textId="2A53344C" w:rsidR="001A0E08" w:rsidRPr="00CD6474" w:rsidRDefault="001A0E08" w:rsidP="0088726B">
            <w:pPr>
              <w:pStyle w:val="Main"/>
              <w:tabs>
                <w:tab w:val="left" w:pos="1134"/>
              </w:tabs>
              <w:spacing w:line="240" w:lineRule="auto"/>
            </w:pPr>
            <w:r w:rsidRPr="00CD6474">
              <w:t>Jira ist ein von Atlassian entwickeltes Produkt, welches Bug-, Issue-Tracking und agiles Projektmanagement ermöglicht.</w:t>
            </w:r>
          </w:p>
        </w:tc>
      </w:tr>
      <w:tr w:rsidR="001A0E08" w:rsidRPr="00CD6474" w14:paraId="0EF34F48" w14:textId="77777777" w:rsidTr="0088726B">
        <w:tc>
          <w:tcPr>
            <w:tcW w:w="1985" w:type="dxa"/>
          </w:tcPr>
          <w:p w14:paraId="5B7DC1B4" w14:textId="685BB3AE" w:rsidR="001A0E08" w:rsidRPr="00CD6474" w:rsidRDefault="001A0E08" w:rsidP="0088726B">
            <w:pPr>
              <w:pStyle w:val="Main"/>
              <w:tabs>
                <w:tab w:val="left" w:pos="1134"/>
              </w:tabs>
              <w:spacing w:line="276" w:lineRule="auto"/>
              <w:rPr>
                <w:b/>
              </w:rPr>
            </w:pPr>
            <w:r w:rsidRPr="00CD6474">
              <w:rPr>
                <w:b/>
              </w:rPr>
              <w:t>Kanban</w:t>
            </w:r>
          </w:p>
        </w:tc>
        <w:tc>
          <w:tcPr>
            <w:tcW w:w="7643" w:type="dxa"/>
          </w:tcPr>
          <w:p w14:paraId="027CF5EE" w14:textId="53F307AB" w:rsidR="001A0E08" w:rsidRPr="00CD6474" w:rsidRDefault="001A0E08" w:rsidP="0088726B">
            <w:pPr>
              <w:pStyle w:val="Main"/>
              <w:tabs>
                <w:tab w:val="left" w:pos="1134"/>
              </w:tabs>
              <w:spacing w:line="240" w:lineRule="auto"/>
            </w:pPr>
            <w:r w:rsidRPr="00CD6474">
              <w:t>Kanban ist eine agile Projektmanagement</w:t>
            </w:r>
            <w:r w:rsidR="00FA7461">
              <w:t>m</w:t>
            </w:r>
            <w:r w:rsidRPr="00CD6474">
              <w:t>ethode, welche versucht noch zu erledigende Arbeiten und Fortschritte visuell darzustellen.</w:t>
            </w:r>
          </w:p>
        </w:tc>
      </w:tr>
      <w:tr w:rsidR="001A0E08" w:rsidRPr="00CD6474" w14:paraId="6000579D" w14:textId="77777777" w:rsidTr="0088726B">
        <w:tc>
          <w:tcPr>
            <w:tcW w:w="1985" w:type="dxa"/>
          </w:tcPr>
          <w:p w14:paraId="31F4EA6C" w14:textId="5AF6369B" w:rsidR="001A0E08" w:rsidRPr="00CD6474" w:rsidRDefault="001A0E08" w:rsidP="0088726B">
            <w:pPr>
              <w:pStyle w:val="Main"/>
              <w:tabs>
                <w:tab w:val="left" w:pos="1134"/>
              </w:tabs>
              <w:spacing w:line="276" w:lineRule="auto"/>
              <w:rPr>
                <w:b/>
              </w:rPr>
            </w:pPr>
            <w:r w:rsidRPr="00CD6474">
              <w:rPr>
                <w:b/>
              </w:rPr>
              <w:t>Kanban</w:t>
            </w:r>
            <w:r w:rsidR="004811B1">
              <w:rPr>
                <w:b/>
              </w:rPr>
              <w:t xml:space="preserve"> B</w:t>
            </w:r>
            <w:r w:rsidRPr="00CD6474">
              <w:rPr>
                <w:b/>
              </w:rPr>
              <w:t>oard</w:t>
            </w:r>
          </w:p>
        </w:tc>
        <w:tc>
          <w:tcPr>
            <w:tcW w:w="7643" w:type="dxa"/>
          </w:tcPr>
          <w:p w14:paraId="1BD1F067" w14:textId="3AB1A449" w:rsidR="001A0E08" w:rsidRPr="00CD6474" w:rsidRDefault="001A0E08" w:rsidP="0088726B">
            <w:pPr>
              <w:pStyle w:val="Main"/>
              <w:tabs>
                <w:tab w:val="left" w:pos="1134"/>
              </w:tabs>
              <w:spacing w:line="240" w:lineRule="auto"/>
            </w:pPr>
            <w:r w:rsidRPr="00CD6474">
              <w:t>Ein Kanban</w:t>
            </w:r>
            <w:r w:rsidR="004811B1">
              <w:t xml:space="preserve"> B</w:t>
            </w:r>
            <w:r w:rsidRPr="00CD6474">
              <w:t xml:space="preserve">oard ist ein </w:t>
            </w:r>
            <w:r w:rsidR="007C3479" w:rsidRPr="00CD6474">
              <w:t>Hilfstool,</w:t>
            </w:r>
            <w:r w:rsidRPr="00CD6474">
              <w:t xml:space="preserve"> welches in der Projektmanagement</w:t>
            </w:r>
            <w:r w:rsidR="00FA7461">
              <w:t>m</w:t>
            </w:r>
            <w:r w:rsidRPr="00CD6474">
              <w:t>ethode Kanban verwendet wird</w:t>
            </w:r>
            <w:r w:rsidR="00902110">
              <w:t>,</w:t>
            </w:r>
            <w:r w:rsidRPr="00CD6474">
              <w:t xml:space="preserve"> um Tasks zu tracken und visuell darzustellen.</w:t>
            </w:r>
          </w:p>
        </w:tc>
      </w:tr>
      <w:tr w:rsidR="001A0E08" w:rsidRPr="00CD6474" w14:paraId="23F976C7" w14:textId="77777777" w:rsidTr="0088726B">
        <w:tc>
          <w:tcPr>
            <w:tcW w:w="1985" w:type="dxa"/>
          </w:tcPr>
          <w:p w14:paraId="739935EF" w14:textId="5C4EAC9C" w:rsidR="001A0E08" w:rsidRPr="00CD6474" w:rsidRDefault="001A0E08" w:rsidP="0088726B">
            <w:pPr>
              <w:pStyle w:val="Main"/>
              <w:tabs>
                <w:tab w:val="left" w:pos="1134"/>
              </w:tabs>
              <w:spacing w:line="276" w:lineRule="auto"/>
              <w:rPr>
                <w:b/>
              </w:rPr>
            </w:pPr>
            <w:r w:rsidRPr="00CD6474">
              <w:rPr>
                <w:b/>
              </w:rPr>
              <w:t>LAWIS</w:t>
            </w:r>
          </w:p>
        </w:tc>
        <w:tc>
          <w:tcPr>
            <w:tcW w:w="7643" w:type="dxa"/>
          </w:tcPr>
          <w:p w14:paraId="57B709A2" w14:textId="64831A5E" w:rsidR="001A0E08" w:rsidRPr="00CD6474" w:rsidRDefault="001A0E08" w:rsidP="0088726B">
            <w:pPr>
              <w:pStyle w:val="Main"/>
              <w:tabs>
                <w:tab w:val="left" w:pos="1134"/>
              </w:tabs>
              <w:spacing w:line="240" w:lineRule="auto"/>
            </w:pPr>
            <w:r w:rsidRPr="00CD6474">
              <w:t>LAWIS ist der Name des durch die Softec entwickelte Landwirtschafts-Informationssystems, sowie der Name eines der Entwicklerteams der Softec.</w:t>
            </w:r>
          </w:p>
        </w:tc>
      </w:tr>
      <w:tr w:rsidR="001A0E08" w:rsidRPr="00CD6474" w14:paraId="05FFA398" w14:textId="77777777" w:rsidTr="0088726B">
        <w:tc>
          <w:tcPr>
            <w:tcW w:w="1985" w:type="dxa"/>
          </w:tcPr>
          <w:p w14:paraId="0FB8B662" w14:textId="6910C8FD" w:rsidR="001A0E08" w:rsidRPr="00CD6474" w:rsidRDefault="001A0E08" w:rsidP="0088726B">
            <w:pPr>
              <w:pStyle w:val="Main"/>
              <w:tabs>
                <w:tab w:val="left" w:pos="1134"/>
              </w:tabs>
              <w:spacing w:line="276" w:lineRule="auto"/>
              <w:rPr>
                <w:b/>
              </w:rPr>
            </w:pPr>
            <w:r w:rsidRPr="00CD6474">
              <w:rPr>
                <w:b/>
              </w:rPr>
              <w:t>LEIS / Leis / leis</w:t>
            </w:r>
          </w:p>
        </w:tc>
        <w:tc>
          <w:tcPr>
            <w:tcW w:w="7643" w:type="dxa"/>
          </w:tcPr>
          <w:p w14:paraId="3C398712" w14:textId="3D999A71" w:rsidR="001A0E08" w:rsidRPr="00CD6474" w:rsidRDefault="001A0E08" w:rsidP="0088726B">
            <w:pPr>
              <w:pStyle w:val="Main"/>
              <w:tabs>
                <w:tab w:val="left" w:pos="1134"/>
              </w:tabs>
              <w:spacing w:line="240" w:lineRule="auto"/>
            </w:pPr>
            <w:r w:rsidRPr="00CD6474">
              <w:t>Das LEIS ist das interne Leistungserfassungssystem der Softec.</w:t>
            </w:r>
          </w:p>
        </w:tc>
      </w:tr>
      <w:tr w:rsidR="001A0E08" w:rsidRPr="00CD6474" w14:paraId="3B15822D" w14:textId="77777777" w:rsidTr="0088726B">
        <w:tc>
          <w:tcPr>
            <w:tcW w:w="1985" w:type="dxa"/>
          </w:tcPr>
          <w:p w14:paraId="768C7402" w14:textId="307C0A6B" w:rsidR="001A0E08" w:rsidRPr="00CD6474" w:rsidRDefault="001A0E08" w:rsidP="0088726B">
            <w:pPr>
              <w:pStyle w:val="Main"/>
              <w:tabs>
                <w:tab w:val="left" w:pos="1134"/>
              </w:tabs>
              <w:spacing w:line="276" w:lineRule="auto"/>
              <w:rPr>
                <w:b/>
              </w:rPr>
            </w:pPr>
            <w:r w:rsidRPr="00CD6474">
              <w:rPr>
                <w:b/>
              </w:rPr>
              <w:t>Log</w:t>
            </w:r>
          </w:p>
        </w:tc>
        <w:tc>
          <w:tcPr>
            <w:tcW w:w="7643" w:type="dxa"/>
          </w:tcPr>
          <w:p w14:paraId="054B76B4" w14:textId="1DD8BD2C" w:rsidR="001A0E08" w:rsidRPr="00CD6474" w:rsidRDefault="001A0E08" w:rsidP="0088726B">
            <w:pPr>
              <w:pStyle w:val="Main"/>
              <w:tabs>
                <w:tab w:val="left" w:pos="1134"/>
              </w:tabs>
              <w:spacing w:line="240" w:lineRule="auto"/>
            </w:pPr>
            <w:r w:rsidRPr="00CD6474">
              <w:t>Ein Log ist ein Protokoll eines Computerprogrammes in welchen Informationen, Warnungen und Fehler festgehalten werden.</w:t>
            </w:r>
          </w:p>
        </w:tc>
      </w:tr>
      <w:tr w:rsidR="001A0E08" w:rsidRPr="00CD6474" w14:paraId="7FFDAD68" w14:textId="77777777" w:rsidTr="0088726B">
        <w:tc>
          <w:tcPr>
            <w:tcW w:w="1985" w:type="dxa"/>
          </w:tcPr>
          <w:p w14:paraId="4AAD5949" w14:textId="2CEECD56" w:rsidR="001A0E08" w:rsidRPr="00CD6474" w:rsidRDefault="001A0E08" w:rsidP="0088726B">
            <w:pPr>
              <w:pStyle w:val="Main"/>
              <w:tabs>
                <w:tab w:val="left" w:pos="1134"/>
              </w:tabs>
              <w:spacing w:line="276" w:lineRule="auto"/>
              <w:rPr>
                <w:b/>
              </w:rPr>
            </w:pPr>
            <w:r w:rsidRPr="00CD6474">
              <w:rPr>
                <w:b/>
              </w:rPr>
              <w:t>Mock / Mocking</w:t>
            </w:r>
          </w:p>
        </w:tc>
        <w:tc>
          <w:tcPr>
            <w:tcW w:w="7643" w:type="dxa"/>
          </w:tcPr>
          <w:p w14:paraId="77472905" w14:textId="700583E9" w:rsidR="001A0E08" w:rsidRPr="00CD6474" w:rsidRDefault="001A0E08" w:rsidP="0088726B">
            <w:pPr>
              <w:pStyle w:val="Main"/>
              <w:tabs>
                <w:tab w:val="left" w:pos="1134"/>
              </w:tabs>
              <w:spacing w:line="240" w:lineRule="auto"/>
            </w:pPr>
            <w:r w:rsidRPr="00CD6474">
              <w:t xml:space="preserve">In der Softwareentwicklung sind Mock Objekte simulierte Objekte, welche die Funktionsweise produktiver Objekte nachahmen. Mocking ist der Prozess, in welchem diese Objekte erstellt werden. </w:t>
            </w:r>
          </w:p>
        </w:tc>
      </w:tr>
      <w:tr w:rsidR="001A0E08" w:rsidRPr="00CD6474" w14:paraId="15AB9628" w14:textId="77777777" w:rsidTr="0088726B">
        <w:tc>
          <w:tcPr>
            <w:tcW w:w="1985" w:type="dxa"/>
          </w:tcPr>
          <w:p w14:paraId="62580350" w14:textId="2CEC3155" w:rsidR="001A0E08" w:rsidRPr="00CD6474" w:rsidRDefault="001A0E08" w:rsidP="0088726B">
            <w:pPr>
              <w:pStyle w:val="Main"/>
              <w:tabs>
                <w:tab w:val="left" w:pos="1134"/>
              </w:tabs>
              <w:spacing w:line="276" w:lineRule="auto"/>
              <w:rPr>
                <w:b/>
              </w:rPr>
            </w:pPr>
            <w:r w:rsidRPr="00CD6474">
              <w:rPr>
                <w:b/>
              </w:rPr>
              <w:t>NSubstitute</w:t>
            </w:r>
          </w:p>
        </w:tc>
        <w:tc>
          <w:tcPr>
            <w:tcW w:w="7643" w:type="dxa"/>
          </w:tcPr>
          <w:p w14:paraId="65840B1F" w14:textId="118760AB" w:rsidR="001A0E08" w:rsidRPr="00CD6474" w:rsidRDefault="00A61E37" w:rsidP="0088726B">
            <w:pPr>
              <w:pStyle w:val="Main"/>
              <w:tabs>
                <w:tab w:val="left" w:pos="1134"/>
              </w:tabs>
              <w:spacing w:line="240" w:lineRule="auto"/>
            </w:pPr>
            <w:r w:rsidRPr="00CD6474">
              <w:t>NSubstitute ist eine Erweiterung, mit welcher das Mocking von Daten in Testfällen vereinfacht wird.</w:t>
            </w:r>
          </w:p>
        </w:tc>
      </w:tr>
      <w:tr w:rsidR="00A61E37" w:rsidRPr="00CD6474" w14:paraId="7C0151AC" w14:textId="77777777" w:rsidTr="0088726B">
        <w:tc>
          <w:tcPr>
            <w:tcW w:w="1985" w:type="dxa"/>
          </w:tcPr>
          <w:p w14:paraId="0C2011D5" w14:textId="0E875638" w:rsidR="00A61E37" w:rsidRPr="00CD6474" w:rsidRDefault="00A61E37" w:rsidP="0088726B">
            <w:pPr>
              <w:pStyle w:val="Main"/>
              <w:tabs>
                <w:tab w:val="left" w:pos="1134"/>
              </w:tabs>
              <w:spacing w:line="276" w:lineRule="auto"/>
              <w:rPr>
                <w:b/>
              </w:rPr>
            </w:pPr>
            <w:r w:rsidRPr="00CD6474">
              <w:rPr>
                <w:b/>
              </w:rPr>
              <w:t>NuGet Package</w:t>
            </w:r>
          </w:p>
        </w:tc>
        <w:tc>
          <w:tcPr>
            <w:tcW w:w="7643" w:type="dxa"/>
          </w:tcPr>
          <w:p w14:paraId="4558D572" w14:textId="41C4521D" w:rsidR="00A61E37" w:rsidRPr="00CD6474" w:rsidRDefault="00A61E37" w:rsidP="0088726B">
            <w:pPr>
              <w:pStyle w:val="Main"/>
              <w:tabs>
                <w:tab w:val="left" w:pos="1134"/>
              </w:tabs>
              <w:spacing w:line="240" w:lineRule="auto"/>
            </w:pPr>
            <w:r w:rsidRPr="00CD6474">
              <w:t>NuGet Packages sind Erweiterungen, welche in der Form von Paketen einem Projekt hinzugefügt werden können.</w:t>
            </w:r>
          </w:p>
        </w:tc>
      </w:tr>
      <w:tr w:rsidR="00A61E37" w:rsidRPr="00CD6474" w14:paraId="7A4A4760" w14:textId="77777777" w:rsidTr="0088726B">
        <w:tc>
          <w:tcPr>
            <w:tcW w:w="1985" w:type="dxa"/>
          </w:tcPr>
          <w:p w14:paraId="6D048E36" w14:textId="6B742EFE" w:rsidR="00A61E37" w:rsidRPr="00CD6474" w:rsidRDefault="00A61E37" w:rsidP="0088726B">
            <w:pPr>
              <w:pStyle w:val="Main"/>
              <w:tabs>
                <w:tab w:val="left" w:pos="1134"/>
              </w:tabs>
              <w:spacing w:line="276" w:lineRule="auto"/>
              <w:rPr>
                <w:b/>
              </w:rPr>
            </w:pPr>
            <w:r w:rsidRPr="00CD6474">
              <w:rPr>
                <w:b/>
              </w:rPr>
              <w:t>Repository</w:t>
            </w:r>
          </w:p>
        </w:tc>
        <w:tc>
          <w:tcPr>
            <w:tcW w:w="7643" w:type="dxa"/>
          </w:tcPr>
          <w:p w14:paraId="62D0AB58" w14:textId="1DF02FF8" w:rsidR="00A61E37" w:rsidRPr="00CD6474" w:rsidRDefault="00A61E37" w:rsidP="0088726B">
            <w:pPr>
              <w:pStyle w:val="Main"/>
              <w:tabs>
                <w:tab w:val="left" w:pos="1134"/>
              </w:tabs>
              <w:spacing w:line="240" w:lineRule="auto"/>
            </w:pPr>
            <w:r w:rsidRPr="00CD6474">
              <w:t>Ein Repository ist ein Verzeichnis oder Archiv</w:t>
            </w:r>
            <w:r w:rsidR="007C3479">
              <w:t>,</w:t>
            </w:r>
            <w:r w:rsidRPr="00CD6474">
              <w:t xml:space="preserve"> welches zur Verwaltung verschiedenster Daten verwendet wird.</w:t>
            </w:r>
          </w:p>
        </w:tc>
      </w:tr>
      <w:tr w:rsidR="00A61E37" w:rsidRPr="00CD6474" w14:paraId="4F2FA15D" w14:textId="77777777" w:rsidTr="0088726B">
        <w:tc>
          <w:tcPr>
            <w:tcW w:w="1985" w:type="dxa"/>
          </w:tcPr>
          <w:p w14:paraId="443E0B80" w14:textId="261D2FE2" w:rsidR="00A61E37" w:rsidRPr="00CD6474" w:rsidRDefault="00A61E37" w:rsidP="0088726B">
            <w:pPr>
              <w:pStyle w:val="Main"/>
              <w:tabs>
                <w:tab w:val="left" w:pos="1134"/>
              </w:tabs>
              <w:spacing w:line="276" w:lineRule="auto"/>
              <w:rPr>
                <w:b/>
              </w:rPr>
            </w:pPr>
            <w:r w:rsidRPr="00CD6474">
              <w:rPr>
                <w:b/>
              </w:rPr>
              <w:t>REST</w:t>
            </w:r>
          </w:p>
        </w:tc>
        <w:tc>
          <w:tcPr>
            <w:tcW w:w="7643" w:type="dxa"/>
          </w:tcPr>
          <w:p w14:paraId="1B4C0A30" w14:textId="0C3F25E7" w:rsidR="00A61E37" w:rsidRPr="00CD6474" w:rsidRDefault="00A61E37" w:rsidP="0088726B">
            <w:pPr>
              <w:pStyle w:val="Main"/>
              <w:tabs>
                <w:tab w:val="left" w:pos="1134"/>
              </w:tabs>
              <w:spacing w:line="240" w:lineRule="auto"/>
            </w:pPr>
            <w:r w:rsidRPr="00CD6474">
              <w:t>REST ist ein Software-Architekturstil, der als Leitfaden für das Design und die Entwicklung der Architektur des World Wide Web entwickelt wurde. REST definiert eine Reihe von Einschränkungen, wie sich die Architektur eines Systems im Internet verhalten sollte.</w:t>
            </w:r>
          </w:p>
        </w:tc>
      </w:tr>
      <w:tr w:rsidR="00A61E37" w:rsidRPr="00CD6474" w14:paraId="1459DBE5" w14:textId="77777777" w:rsidTr="0088726B">
        <w:tc>
          <w:tcPr>
            <w:tcW w:w="1985" w:type="dxa"/>
          </w:tcPr>
          <w:p w14:paraId="72EDFDF6" w14:textId="047C104D" w:rsidR="00A61E37" w:rsidRPr="00CD6474" w:rsidRDefault="00A61E37" w:rsidP="0088726B">
            <w:pPr>
              <w:pStyle w:val="Main"/>
              <w:tabs>
                <w:tab w:val="left" w:pos="1134"/>
              </w:tabs>
              <w:spacing w:line="276" w:lineRule="auto"/>
              <w:rPr>
                <w:b/>
              </w:rPr>
            </w:pPr>
            <w:r w:rsidRPr="00CD6474">
              <w:rPr>
                <w:b/>
              </w:rPr>
              <w:t>Self-documenting code</w:t>
            </w:r>
          </w:p>
        </w:tc>
        <w:tc>
          <w:tcPr>
            <w:tcW w:w="7643" w:type="dxa"/>
          </w:tcPr>
          <w:p w14:paraId="2F34B6E9" w14:textId="4941F6DE" w:rsidR="00A61E37" w:rsidRPr="00CD6474" w:rsidRDefault="00A61E37" w:rsidP="0088726B">
            <w:pPr>
              <w:pStyle w:val="Main"/>
              <w:tabs>
                <w:tab w:val="left" w:pos="1134"/>
              </w:tabs>
              <w:spacing w:line="240" w:lineRule="auto"/>
            </w:pPr>
            <w:r w:rsidRPr="00CD6474">
              <w:t>Self-documenting code folgt einer Namenskonvention sowie einer Struktur, welche es Entwicklern einfacher macht, sich in ein System einzuarbeiten und ohne weitere Kommentare auszukommen.</w:t>
            </w:r>
          </w:p>
        </w:tc>
      </w:tr>
      <w:tr w:rsidR="00A61E37" w:rsidRPr="00CD6474" w14:paraId="70359C49" w14:textId="77777777" w:rsidTr="0088726B">
        <w:tc>
          <w:tcPr>
            <w:tcW w:w="1985" w:type="dxa"/>
          </w:tcPr>
          <w:p w14:paraId="6A840C17" w14:textId="7D7E63B2" w:rsidR="00A61E37" w:rsidRPr="00CD6474" w:rsidRDefault="00A61E37" w:rsidP="0088726B">
            <w:pPr>
              <w:pStyle w:val="Main"/>
              <w:tabs>
                <w:tab w:val="left" w:pos="1134"/>
              </w:tabs>
              <w:spacing w:line="276" w:lineRule="auto"/>
              <w:rPr>
                <w:b/>
              </w:rPr>
            </w:pPr>
            <w:r w:rsidRPr="00CD6474">
              <w:rPr>
                <w:b/>
              </w:rPr>
              <w:t>Solution</w:t>
            </w:r>
          </w:p>
        </w:tc>
        <w:tc>
          <w:tcPr>
            <w:tcW w:w="7643" w:type="dxa"/>
          </w:tcPr>
          <w:p w14:paraId="66D0B827" w14:textId="5C0DE2AE" w:rsidR="00A61E37" w:rsidRPr="00CD6474" w:rsidRDefault="00A61E37" w:rsidP="0088726B">
            <w:pPr>
              <w:pStyle w:val="Main"/>
              <w:tabs>
                <w:tab w:val="left" w:pos="1134"/>
              </w:tabs>
              <w:spacing w:line="240" w:lineRule="auto"/>
            </w:pPr>
            <w:r w:rsidRPr="00CD6474">
              <w:t>Eine Solution ist eine Sammlung verschiedener Projekte, welche zusammen eine Applikation ausmachen.</w:t>
            </w:r>
          </w:p>
        </w:tc>
      </w:tr>
      <w:tr w:rsidR="00A61E37" w:rsidRPr="00CD6474" w14:paraId="1A8607C7" w14:textId="77777777" w:rsidTr="0088726B">
        <w:tc>
          <w:tcPr>
            <w:tcW w:w="1985" w:type="dxa"/>
          </w:tcPr>
          <w:p w14:paraId="2C9849AC" w14:textId="7AA6712F" w:rsidR="00A61E37" w:rsidRPr="00CD6474" w:rsidRDefault="00A61E37" w:rsidP="0088726B">
            <w:pPr>
              <w:pStyle w:val="Main"/>
              <w:tabs>
                <w:tab w:val="left" w:pos="1134"/>
              </w:tabs>
              <w:spacing w:line="276" w:lineRule="auto"/>
              <w:rPr>
                <w:b/>
              </w:rPr>
            </w:pPr>
            <w:r w:rsidRPr="00CD6474">
              <w:rPr>
                <w:b/>
              </w:rPr>
              <w:t>SQL</w:t>
            </w:r>
          </w:p>
        </w:tc>
        <w:tc>
          <w:tcPr>
            <w:tcW w:w="7643" w:type="dxa"/>
          </w:tcPr>
          <w:p w14:paraId="694F192F" w14:textId="1EC1C8CB" w:rsidR="00A61E37" w:rsidRPr="00CD6474" w:rsidRDefault="00A61E37" w:rsidP="0088726B">
            <w:pPr>
              <w:pStyle w:val="Main"/>
              <w:tabs>
                <w:tab w:val="left" w:pos="1134"/>
              </w:tabs>
              <w:spacing w:line="240" w:lineRule="auto"/>
            </w:pPr>
            <w:r w:rsidRPr="00CD6474">
              <w:t>SQL</w:t>
            </w:r>
            <w:r w:rsidR="00C95A32" w:rsidRPr="00CD6474">
              <w:t xml:space="preserve"> </w:t>
            </w:r>
            <w:r w:rsidRPr="00CD6474">
              <w:t>ist eine Sprache, welche verwendet wird, um Daten zu managen.</w:t>
            </w:r>
            <w:r w:rsidR="00180A43">
              <w:t xml:space="preserve"> Klassischerweise wird SQL bei der Verwaltung von Datenbanken verwendet.</w:t>
            </w:r>
          </w:p>
        </w:tc>
      </w:tr>
      <w:tr w:rsidR="00A61E37" w:rsidRPr="00CD6474" w14:paraId="2D818D41" w14:textId="77777777" w:rsidTr="0088726B">
        <w:tc>
          <w:tcPr>
            <w:tcW w:w="1985" w:type="dxa"/>
          </w:tcPr>
          <w:p w14:paraId="09DBB2FA" w14:textId="7110521B" w:rsidR="00A61E37" w:rsidRPr="00CD6474" w:rsidRDefault="00A61E37" w:rsidP="0088726B">
            <w:pPr>
              <w:pStyle w:val="Main"/>
              <w:tabs>
                <w:tab w:val="left" w:pos="1134"/>
              </w:tabs>
              <w:spacing w:line="276" w:lineRule="auto"/>
              <w:rPr>
                <w:b/>
              </w:rPr>
            </w:pPr>
            <w:r w:rsidRPr="00CD6474">
              <w:rPr>
                <w:b/>
              </w:rPr>
              <w:t>T-SQL</w:t>
            </w:r>
          </w:p>
        </w:tc>
        <w:tc>
          <w:tcPr>
            <w:tcW w:w="7643" w:type="dxa"/>
          </w:tcPr>
          <w:p w14:paraId="4C6DDB44" w14:textId="26D2DB35" w:rsidR="00A61E37" w:rsidRPr="00CD6474" w:rsidRDefault="00A61E37" w:rsidP="0088726B">
            <w:pPr>
              <w:pStyle w:val="Main"/>
              <w:tabs>
                <w:tab w:val="left" w:pos="1134"/>
              </w:tabs>
              <w:spacing w:line="240" w:lineRule="auto"/>
            </w:pPr>
            <w:r w:rsidRPr="00CD6474">
              <w:t>T-SQL ist eine Erweiterung des SQL-Standards von Microsoft</w:t>
            </w:r>
            <w:r w:rsidR="00180A43">
              <w:t>, welche beim SQL Server Management Studio von Microsoft zum Einsatz kommt</w:t>
            </w:r>
            <w:r w:rsidRPr="00CD6474">
              <w:t>.</w:t>
            </w:r>
          </w:p>
        </w:tc>
      </w:tr>
      <w:tr w:rsidR="00A61E37" w:rsidRPr="00CD6474" w14:paraId="50863D58" w14:textId="77777777" w:rsidTr="0088726B">
        <w:tc>
          <w:tcPr>
            <w:tcW w:w="1985" w:type="dxa"/>
          </w:tcPr>
          <w:p w14:paraId="292EF5A4" w14:textId="6C985F79" w:rsidR="00A61E37" w:rsidRPr="00CD6474" w:rsidRDefault="00A61E37" w:rsidP="0088726B">
            <w:pPr>
              <w:pStyle w:val="Main"/>
              <w:tabs>
                <w:tab w:val="left" w:pos="1134"/>
              </w:tabs>
              <w:spacing w:line="276" w:lineRule="auto"/>
              <w:rPr>
                <w:b/>
              </w:rPr>
            </w:pPr>
            <w:r w:rsidRPr="00CD6474">
              <w:rPr>
                <w:b/>
              </w:rPr>
              <w:t>Task</w:t>
            </w:r>
          </w:p>
        </w:tc>
        <w:tc>
          <w:tcPr>
            <w:tcW w:w="7643" w:type="dxa"/>
          </w:tcPr>
          <w:p w14:paraId="09926701" w14:textId="467D71E7" w:rsidR="00A61E37" w:rsidRPr="00CD6474" w:rsidRDefault="00A61E37" w:rsidP="0088726B">
            <w:pPr>
              <w:pStyle w:val="Main"/>
              <w:tabs>
                <w:tab w:val="left" w:pos="1134"/>
              </w:tabs>
              <w:spacing w:line="240" w:lineRule="auto"/>
            </w:pPr>
            <w:r w:rsidRPr="00CD6474">
              <w:t>Ein Task ist eine Aufgabe.</w:t>
            </w:r>
          </w:p>
        </w:tc>
      </w:tr>
      <w:tr w:rsidR="00A61E37" w:rsidRPr="00CD6474" w14:paraId="4FF79EAD" w14:textId="77777777" w:rsidTr="0088726B">
        <w:tc>
          <w:tcPr>
            <w:tcW w:w="1985" w:type="dxa"/>
          </w:tcPr>
          <w:p w14:paraId="1423C45B" w14:textId="6EBE29BE" w:rsidR="00A61E37" w:rsidRPr="00CD6474" w:rsidRDefault="00A61E37" w:rsidP="00471DD4">
            <w:pPr>
              <w:pStyle w:val="Main"/>
              <w:tabs>
                <w:tab w:val="left" w:pos="1134"/>
              </w:tabs>
              <w:spacing w:line="276" w:lineRule="auto"/>
              <w:jc w:val="left"/>
              <w:rPr>
                <w:b/>
              </w:rPr>
            </w:pPr>
            <w:r w:rsidRPr="00CD6474">
              <w:rPr>
                <w:b/>
              </w:rPr>
              <w:t>Trigger / Datenbanktrigger</w:t>
            </w:r>
          </w:p>
        </w:tc>
        <w:tc>
          <w:tcPr>
            <w:tcW w:w="7643" w:type="dxa"/>
          </w:tcPr>
          <w:p w14:paraId="3B3088A9" w14:textId="46A2D43C" w:rsidR="00A61E37" w:rsidRPr="00CD6474" w:rsidRDefault="00A61E37" w:rsidP="0088726B">
            <w:pPr>
              <w:pStyle w:val="Main"/>
              <w:tabs>
                <w:tab w:val="left" w:pos="1134"/>
              </w:tabs>
              <w:spacing w:line="240" w:lineRule="auto"/>
            </w:pPr>
            <w:r w:rsidRPr="00CD6474">
              <w:t xml:space="preserve">Trigger sind Funktionen diverser Datenbankmanagement Systeme, welche </w:t>
            </w:r>
            <w:r w:rsidR="00456EF0" w:rsidRPr="00CD6474">
              <w:t>unter anderem zur Gewährleistung der Datenpersistenz innerhalb einer Datenbank ausgeführt werden können.</w:t>
            </w:r>
          </w:p>
        </w:tc>
      </w:tr>
      <w:tr w:rsidR="00A61E37" w:rsidRPr="00CD6474" w14:paraId="1DD4B3CD" w14:textId="77777777" w:rsidTr="0088726B">
        <w:tc>
          <w:tcPr>
            <w:tcW w:w="1985" w:type="dxa"/>
          </w:tcPr>
          <w:p w14:paraId="45B2B0AA" w14:textId="5C32A6AF" w:rsidR="00A61E37" w:rsidRPr="00CD6474" w:rsidRDefault="00456EF0" w:rsidP="0088726B">
            <w:pPr>
              <w:pStyle w:val="Main"/>
              <w:tabs>
                <w:tab w:val="left" w:pos="1134"/>
              </w:tabs>
              <w:spacing w:line="276" w:lineRule="auto"/>
              <w:rPr>
                <w:b/>
              </w:rPr>
            </w:pPr>
            <w:r w:rsidRPr="00CD6474">
              <w:rPr>
                <w:b/>
              </w:rPr>
              <w:t>Wasserfall</w:t>
            </w:r>
          </w:p>
        </w:tc>
        <w:tc>
          <w:tcPr>
            <w:tcW w:w="7643" w:type="dxa"/>
          </w:tcPr>
          <w:p w14:paraId="73304505" w14:textId="3E815722" w:rsidR="00A61E37" w:rsidRPr="00CD6474" w:rsidRDefault="00456EF0" w:rsidP="0088726B">
            <w:pPr>
              <w:pStyle w:val="Main"/>
              <w:tabs>
                <w:tab w:val="left" w:pos="1134"/>
              </w:tabs>
              <w:spacing w:line="240" w:lineRule="auto"/>
            </w:pPr>
            <w:r w:rsidRPr="00CD6474">
              <w:t>Im linearen Wasserfallmodell geht eine Projektphase immer in die nächste, nie zurück, ohne dass die Reihenfolge der einzelnen Phasen verändert werden.</w:t>
            </w:r>
          </w:p>
        </w:tc>
      </w:tr>
      <w:tr w:rsidR="00456EF0" w:rsidRPr="00CD6474" w14:paraId="6B832931" w14:textId="77777777" w:rsidTr="0088726B">
        <w:tc>
          <w:tcPr>
            <w:tcW w:w="1985" w:type="dxa"/>
          </w:tcPr>
          <w:p w14:paraId="3C69B267" w14:textId="63DEFD62" w:rsidR="00456EF0" w:rsidRPr="00CD6474" w:rsidRDefault="00456EF0" w:rsidP="0088726B">
            <w:pPr>
              <w:pStyle w:val="Main"/>
              <w:tabs>
                <w:tab w:val="left" w:pos="1134"/>
              </w:tabs>
              <w:spacing w:line="276" w:lineRule="auto"/>
              <w:rPr>
                <w:b/>
              </w:rPr>
            </w:pPr>
            <w:r w:rsidRPr="00CD6474">
              <w:rPr>
                <w:b/>
              </w:rPr>
              <w:t>Whitelist</w:t>
            </w:r>
          </w:p>
        </w:tc>
        <w:tc>
          <w:tcPr>
            <w:tcW w:w="7643" w:type="dxa"/>
          </w:tcPr>
          <w:p w14:paraId="3DEDEBFD" w14:textId="53C0218E" w:rsidR="00456EF0" w:rsidRPr="00CD6474" w:rsidRDefault="00456EF0" w:rsidP="0088726B">
            <w:pPr>
              <w:pStyle w:val="Main"/>
              <w:tabs>
                <w:tab w:val="left" w:pos="1134"/>
              </w:tabs>
              <w:spacing w:line="240" w:lineRule="auto"/>
            </w:pPr>
            <w:r w:rsidRPr="00CD6474">
              <w:t>In einer Whitelist werden alle Einträge einer Gruppe (zum Beispiel verschiedene Projekte) festgehalten, welche in einem Programm erlaubt sind.</w:t>
            </w:r>
          </w:p>
        </w:tc>
      </w:tr>
      <w:tr w:rsidR="00456EF0" w:rsidRPr="00CD6474" w14:paraId="2DDF00B0" w14:textId="77777777" w:rsidTr="0088726B">
        <w:tc>
          <w:tcPr>
            <w:tcW w:w="1985" w:type="dxa"/>
          </w:tcPr>
          <w:p w14:paraId="5729E974" w14:textId="22315668" w:rsidR="00456EF0" w:rsidRPr="00CD6474" w:rsidRDefault="00456EF0" w:rsidP="0088726B">
            <w:pPr>
              <w:pStyle w:val="Main"/>
              <w:tabs>
                <w:tab w:val="left" w:pos="1134"/>
              </w:tabs>
              <w:spacing w:line="276" w:lineRule="auto"/>
              <w:rPr>
                <w:b/>
              </w:rPr>
            </w:pPr>
            <w:r w:rsidRPr="00CD6474">
              <w:rPr>
                <w:b/>
              </w:rPr>
              <w:t>Worklog</w:t>
            </w:r>
          </w:p>
        </w:tc>
        <w:tc>
          <w:tcPr>
            <w:tcW w:w="7643" w:type="dxa"/>
          </w:tcPr>
          <w:p w14:paraId="7DEDFBBA" w14:textId="2E7B7C9A" w:rsidR="00456EF0" w:rsidRPr="00CD6474" w:rsidRDefault="00456EF0" w:rsidP="0088726B">
            <w:pPr>
              <w:pStyle w:val="Main"/>
              <w:tabs>
                <w:tab w:val="left" w:pos="1134"/>
              </w:tabs>
              <w:spacing w:line="240" w:lineRule="auto"/>
            </w:pPr>
            <w:r w:rsidRPr="00CD6474">
              <w:t>In Jira wird auf jedem Task ein Worklog geführt, dieses enthält eine Historie aller Zeiterfassungen auf die jeweiligen Tasks.</w:t>
            </w:r>
          </w:p>
        </w:tc>
      </w:tr>
    </w:tbl>
    <w:p w14:paraId="6EC4D199" w14:textId="77777777" w:rsidR="0088726B" w:rsidRPr="00CD6474" w:rsidRDefault="0088726B" w:rsidP="0088726B">
      <w:pPr>
        <w:pStyle w:val="Main"/>
        <w:tabs>
          <w:tab w:val="left" w:pos="1134"/>
        </w:tabs>
      </w:pPr>
    </w:p>
    <w:p w14:paraId="7D92385C" w14:textId="2B7E6267" w:rsidR="007F6441" w:rsidRPr="00CD6474" w:rsidRDefault="007F6441">
      <w:pPr>
        <w:widowControl/>
        <w:spacing w:line="240" w:lineRule="auto"/>
        <w:rPr>
          <w:i/>
          <w:sz w:val="32"/>
        </w:rPr>
      </w:pPr>
      <w:r w:rsidRPr="00CD6474">
        <w:br w:type="page"/>
      </w:r>
    </w:p>
    <w:p w14:paraId="6D891110" w14:textId="5B08BA70" w:rsidR="007F6441" w:rsidRPr="00CD6474" w:rsidRDefault="00104774" w:rsidP="00A77728">
      <w:pPr>
        <w:pStyle w:val="Formatvorlage1"/>
      </w:pPr>
      <w:bookmarkStart w:id="127" w:name="_Toc163198233"/>
      <w:r w:rsidRPr="00CD6474">
        <w:t>Literatur</w:t>
      </w:r>
      <w:bookmarkEnd w:id="127"/>
    </w:p>
    <w:p w14:paraId="711F9B1A" w14:textId="7F885902" w:rsidR="001804FB" w:rsidRPr="00CD6474" w:rsidRDefault="001804FB" w:rsidP="001804FB">
      <w:pPr>
        <w:pStyle w:val="Main"/>
        <w:numPr>
          <w:ilvl w:val="0"/>
          <w:numId w:val="20"/>
        </w:numPr>
        <w:spacing w:after="240"/>
      </w:pPr>
      <w:r w:rsidRPr="00CD6474">
        <w:t>IPERKA</w:t>
      </w:r>
      <w:r w:rsidR="00741D1E" w:rsidRPr="00CD6474">
        <w:t xml:space="preserve"> – Detaillierte Dokumentation</w:t>
      </w:r>
    </w:p>
    <w:p w14:paraId="740C11D1" w14:textId="79057C12" w:rsidR="00471DD4" w:rsidRPr="00CD6474" w:rsidRDefault="00C71366" w:rsidP="00471DD4">
      <w:pPr>
        <w:pStyle w:val="Main"/>
        <w:numPr>
          <w:ilvl w:val="0"/>
          <w:numId w:val="21"/>
        </w:numPr>
        <w:spacing w:after="240"/>
        <w:jc w:val="left"/>
      </w:pPr>
      <w:hyperlink r:id="rId35" w:history="1">
        <w:r w:rsidR="00471DD4" w:rsidRPr="00CD6474">
          <w:rPr>
            <w:rStyle w:val="Hyperlink"/>
          </w:rPr>
          <w:t>Microsoft Word - Iperka_OdA_200617.docx (ict-berufsbildung-bern.ch)</w:t>
        </w:r>
      </w:hyperlink>
      <w:r w:rsidR="00471DD4" w:rsidRPr="00CD6474">
        <w:t xml:space="preserve"> – Letzter Aufruf: 22.03.2024</w:t>
      </w:r>
    </w:p>
    <w:p w14:paraId="444D4A92" w14:textId="401B9AF3" w:rsidR="001804FB" w:rsidRPr="00CD6474" w:rsidRDefault="001804FB" w:rsidP="001804FB">
      <w:pPr>
        <w:pStyle w:val="Main"/>
        <w:numPr>
          <w:ilvl w:val="0"/>
          <w:numId w:val="20"/>
        </w:numPr>
        <w:spacing w:after="240"/>
      </w:pPr>
      <w:r w:rsidRPr="00CD6474">
        <w:t>Wasserfall</w:t>
      </w:r>
      <w:r w:rsidR="00741D1E" w:rsidRPr="00CD6474">
        <w:t xml:space="preserve"> – Vorteile, Nachteile und Risiken </w:t>
      </w:r>
    </w:p>
    <w:p w14:paraId="33CA7D17" w14:textId="0BA2A98D" w:rsidR="001804FB" w:rsidRPr="00CD6474" w:rsidRDefault="00C71366" w:rsidP="001804FB">
      <w:pPr>
        <w:pStyle w:val="Main"/>
        <w:numPr>
          <w:ilvl w:val="0"/>
          <w:numId w:val="21"/>
        </w:numPr>
        <w:spacing w:after="240"/>
      </w:pPr>
      <w:hyperlink r:id="rId36" w:history="1">
        <w:r w:rsidR="00471DD4" w:rsidRPr="00CD6474">
          <w:rPr>
            <w:rStyle w:val="Hyperlink"/>
            <w:rFonts w:ascii="Cambria Math" w:hAnsi="Cambria Math" w:cs="Cambria Math"/>
          </w:rPr>
          <w:t>▷</w:t>
        </w:r>
        <w:r w:rsidR="00471DD4" w:rsidRPr="00CD6474">
          <w:rPr>
            <w:rStyle w:val="Hyperlink"/>
          </w:rPr>
          <w:t xml:space="preserve"> Wasserfallmodell | Brauchen wir agil? | Scheitern mit Ansage (synapsenstau.de)</w:t>
        </w:r>
      </w:hyperlink>
      <w:r w:rsidR="00471DD4" w:rsidRPr="00CD6474">
        <w:t xml:space="preserve"> – Letzter Aufruf: 22.03.2024</w:t>
      </w:r>
    </w:p>
    <w:p w14:paraId="59F716F3" w14:textId="10E591E1" w:rsidR="001804FB" w:rsidRPr="00CD6474" w:rsidRDefault="001804FB" w:rsidP="001804FB">
      <w:pPr>
        <w:pStyle w:val="Main"/>
        <w:numPr>
          <w:ilvl w:val="0"/>
          <w:numId w:val="20"/>
        </w:numPr>
        <w:spacing w:after="240"/>
      </w:pPr>
      <w:r w:rsidRPr="00CD6474">
        <w:t>Kanban</w:t>
      </w:r>
      <w:r w:rsidR="00741D1E" w:rsidRPr="00CD6474">
        <w:t xml:space="preserve"> – Herkunft, Erklärung, Anwendung und Hintergrundinformationen</w:t>
      </w:r>
    </w:p>
    <w:p w14:paraId="37407941" w14:textId="5657DF5B" w:rsidR="001804FB" w:rsidRPr="00CD6474" w:rsidRDefault="00C71366" w:rsidP="001804FB">
      <w:pPr>
        <w:pStyle w:val="Main"/>
        <w:numPr>
          <w:ilvl w:val="0"/>
          <w:numId w:val="21"/>
        </w:numPr>
        <w:spacing w:after="240"/>
      </w:pPr>
      <w:hyperlink r:id="rId37" w:history="1">
        <w:r w:rsidR="00471DD4" w:rsidRPr="00CD6474">
          <w:rPr>
            <w:rStyle w:val="Hyperlink"/>
          </w:rPr>
          <w:t>Kanban (development) - Wikipedia</w:t>
        </w:r>
      </w:hyperlink>
      <w:r w:rsidR="00471DD4" w:rsidRPr="00CD6474">
        <w:t xml:space="preserve"> – Letzter Aufruf: 22.03.2024</w:t>
      </w:r>
    </w:p>
    <w:p w14:paraId="464C9846" w14:textId="1172ED9E" w:rsidR="00471DD4" w:rsidRPr="00CD6474" w:rsidRDefault="00C71366" w:rsidP="00471DD4">
      <w:pPr>
        <w:pStyle w:val="Main"/>
        <w:numPr>
          <w:ilvl w:val="0"/>
          <w:numId w:val="21"/>
        </w:numPr>
        <w:spacing w:after="240"/>
      </w:pPr>
      <w:hyperlink r:id="rId38" w:history="1">
        <w:r w:rsidR="00471DD4" w:rsidRPr="00CD6474">
          <w:rPr>
            <w:rStyle w:val="Hyperlink"/>
          </w:rPr>
          <w:t>Kanban: Eine kurze Einführung | Atlassian</w:t>
        </w:r>
      </w:hyperlink>
      <w:r w:rsidR="00471DD4" w:rsidRPr="00CD6474">
        <w:t xml:space="preserve"> – Letzter Aufruf: 22.03.2024</w:t>
      </w:r>
    </w:p>
    <w:p w14:paraId="40836DE3" w14:textId="6441BD92" w:rsidR="00471DD4" w:rsidRPr="00CD6474" w:rsidRDefault="00471DD4" w:rsidP="00471DD4">
      <w:pPr>
        <w:pStyle w:val="Main"/>
        <w:numPr>
          <w:ilvl w:val="0"/>
          <w:numId w:val="20"/>
        </w:numPr>
        <w:spacing w:after="240"/>
      </w:pPr>
      <w:r w:rsidRPr="00CD6474">
        <w:t>Clean Architecture</w:t>
      </w:r>
      <w:r w:rsidR="00741D1E" w:rsidRPr="00CD6474">
        <w:t xml:space="preserve"> – Prinzipien, Dokumentation (sowie andere Architekturen)</w:t>
      </w:r>
    </w:p>
    <w:p w14:paraId="2B0D7FCB" w14:textId="166E91EA" w:rsidR="00471DD4" w:rsidRPr="00653102" w:rsidRDefault="00C71366" w:rsidP="00471DD4">
      <w:pPr>
        <w:pStyle w:val="Main"/>
        <w:numPr>
          <w:ilvl w:val="0"/>
          <w:numId w:val="23"/>
        </w:numPr>
        <w:spacing w:after="240"/>
        <w:rPr>
          <w:rStyle w:val="Hyperlink"/>
          <w:color w:val="auto"/>
          <w:u w:val="none"/>
          <w:lang w:val="en-US"/>
        </w:rPr>
      </w:pPr>
      <w:hyperlink r:id="rId39" w:history="1">
        <w:r w:rsidR="00471DD4" w:rsidRPr="00A8455F">
          <w:rPr>
            <w:rStyle w:val="Hyperlink"/>
            <w:lang w:val="en-US"/>
          </w:rPr>
          <w:t>Common web application architectures - .NET | Microsoft Learn</w:t>
        </w:r>
      </w:hyperlink>
      <w:r w:rsidR="007C3479" w:rsidRPr="007C3479">
        <w:rPr>
          <w:rStyle w:val="Hyperlink"/>
          <w:u w:val="none"/>
          <w:lang w:val="en-US"/>
        </w:rPr>
        <w:t xml:space="preserve"> </w:t>
      </w:r>
      <w:r w:rsidR="007C3479">
        <w:rPr>
          <w:rStyle w:val="Hyperlink"/>
          <w:color w:val="000000" w:themeColor="text1"/>
          <w:u w:val="none"/>
          <w:lang w:val="en-US"/>
        </w:rPr>
        <w:t>– Letzter Aufruf: 03.04.2024</w:t>
      </w:r>
    </w:p>
    <w:p w14:paraId="536FB386" w14:textId="60406FD3"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MVC Einführung</w:t>
      </w:r>
    </w:p>
    <w:p w14:paraId="551D586A" w14:textId="6136A856" w:rsidR="00653102" w:rsidRDefault="00C71366" w:rsidP="00653102">
      <w:pPr>
        <w:pStyle w:val="Main"/>
        <w:numPr>
          <w:ilvl w:val="0"/>
          <w:numId w:val="28"/>
        </w:numPr>
        <w:spacing w:after="240"/>
        <w:rPr>
          <w:rStyle w:val="Hyperlink"/>
          <w:color w:val="auto"/>
          <w:u w:val="none"/>
          <w:lang w:val="en-US"/>
        </w:rPr>
      </w:pPr>
      <w:hyperlink r:id="rId40" w:history="1">
        <w:r w:rsidR="00653102" w:rsidRPr="00653102">
          <w:rPr>
            <w:rStyle w:val="Hyperlink"/>
            <w:lang w:val="en-US"/>
          </w:rPr>
          <w:t>MVC Framework Introduction - GeeksforGeeks</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etzter Aufruf: 03.04.2024</w:t>
      </w:r>
    </w:p>
    <w:p w14:paraId="0ADDA439" w14:textId="21AABF59"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MVC Vorteile</w:t>
      </w:r>
    </w:p>
    <w:p w14:paraId="129D878B" w14:textId="2E8BB099" w:rsidR="00653102" w:rsidRPr="00653102" w:rsidRDefault="00C71366" w:rsidP="00653102">
      <w:pPr>
        <w:pStyle w:val="Main"/>
        <w:numPr>
          <w:ilvl w:val="0"/>
          <w:numId w:val="28"/>
        </w:numPr>
        <w:spacing w:after="240"/>
        <w:rPr>
          <w:lang w:val="en-US"/>
        </w:rPr>
      </w:pPr>
      <w:hyperlink r:id="rId41" w:history="1">
        <w:r w:rsidR="00653102" w:rsidRPr="00653102">
          <w:rPr>
            <w:rStyle w:val="Hyperlink"/>
            <w:lang w:val="en-US"/>
          </w:rPr>
          <w:t xml:space="preserve">What Are The Benefits of MVC? </w:t>
        </w:r>
        <w:r w:rsidR="00653102">
          <w:rPr>
            <w:rStyle w:val="Hyperlink"/>
          </w:rPr>
          <w:t>(iandavis.com)</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etzter Aufruf: 03.04.2024</w:t>
      </w:r>
    </w:p>
    <w:p w14:paraId="5AA3577C" w14:textId="6771BD27"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Schichtenarchitektur 1</w:t>
      </w:r>
    </w:p>
    <w:p w14:paraId="6EE001F1" w14:textId="4002AE6E" w:rsidR="00653102" w:rsidRPr="00A8455F" w:rsidRDefault="00C71366" w:rsidP="00653102">
      <w:pPr>
        <w:pStyle w:val="Main"/>
        <w:numPr>
          <w:ilvl w:val="0"/>
          <w:numId w:val="28"/>
        </w:numPr>
        <w:spacing w:after="240"/>
        <w:rPr>
          <w:rStyle w:val="Hyperlink"/>
          <w:color w:val="auto"/>
          <w:u w:val="none"/>
          <w:lang w:val="en-US"/>
        </w:rPr>
      </w:pPr>
      <w:hyperlink r:id="rId42" w:history="1">
        <w:r w:rsidR="00653102">
          <w:rPr>
            <w:rStyle w:val="Hyperlink"/>
          </w:rPr>
          <w:t>Schichtenarchitektur I - einfach erklärt für dein Studium! · [mit Video] (studyflix.de)</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etzter Aufruf: 03.04.2024</w:t>
      </w:r>
    </w:p>
    <w:p w14:paraId="4D607176" w14:textId="1FD856E7" w:rsidR="00BD3286" w:rsidRPr="00CD6474" w:rsidRDefault="00BD3286" w:rsidP="00BD3286">
      <w:pPr>
        <w:pStyle w:val="Main"/>
        <w:numPr>
          <w:ilvl w:val="0"/>
          <w:numId w:val="20"/>
        </w:numPr>
        <w:spacing w:after="240"/>
      </w:pPr>
      <w:r w:rsidRPr="00CD6474">
        <w:t>Jira REST API Dokumentation</w:t>
      </w:r>
    </w:p>
    <w:p w14:paraId="6491DD04" w14:textId="0F927212" w:rsidR="00BD3286" w:rsidRPr="00CD6474" w:rsidRDefault="00C71366" w:rsidP="00BD3286">
      <w:pPr>
        <w:pStyle w:val="Main"/>
        <w:numPr>
          <w:ilvl w:val="0"/>
          <w:numId w:val="23"/>
        </w:numPr>
        <w:spacing w:after="240"/>
      </w:pPr>
      <w:hyperlink r:id="rId43" w:anchor="api-group-projects" w:history="1">
        <w:r w:rsidR="00BD3286" w:rsidRPr="00CD6474">
          <w:rPr>
            <w:rStyle w:val="Hyperlink"/>
          </w:rPr>
          <w:t>https://developer.atlassian.com/cloud/jira/platform/rest/v3/api-group-projects/#api-group-projects</w:t>
        </w:r>
      </w:hyperlink>
      <w:r w:rsidR="007C3479" w:rsidRPr="00CD6474">
        <w:t xml:space="preserve"> – Letzter Aufruf: </w:t>
      </w:r>
      <w:r w:rsidR="007C3479">
        <w:t>03</w:t>
      </w:r>
      <w:r w:rsidR="007C3479" w:rsidRPr="00CD6474">
        <w:t>.0</w:t>
      </w:r>
      <w:r w:rsidR="007C3479">
        <w:t>4</w:t>
      </w:r>
      <w:r w:rsidR="007C3479" w:rsidRPr="00CD6474">
        <w:t>.2024</w:t>
      </w:r>
    </w:p>
    <w:p w14:paraId="56F3865A" w14:textId="59FC40AA" w:rsidR="00BD3286" w:rsidRPr="00CD6474" w:rsidRDefault="00BD3286" w:rsidP="00BD3286">
      <w:pPr>
        <w:pStyle w:val="Main"/>
        <w:numPr>
          <w:ilvl w:val="0"/>
          <w:numId w:val="20"/>
        </w:numPr>
        <w:spacing w:after="240"/>
      </w:pPr>
      <w:r w:rsidRPr="00CD6474">
        <w:t>Atlassian API Tokens</w:t>
      </w:r>
    </w:p>
    <w:p w14:paraId="325C524B" w14:textId="5ABFD181" w:rsidR="00986D9F" w:rsidRPr="00CD6474" w:rsidRDefault="00C71366" w:rsidP="00986D9F">
      <w:pPr>
        <w:pStyle w:val="Main"/>
        <w:numPr>
          <w:ilvl w:val="0"/>
          <w:numId w:val="23"/>
        </w:numPr>
        <w:spacing w:after="240"/>
      </w:pPr>
      <w:hyperlink r:id="rId44" w:history="1">
        <w:r w:rsidR="00BD3286" w:rsidRPr="00CD6474">
          <w:rPr>
            <w:rStyle w:val="Hyperlink"/>
          </w:rPr>
          <w:t>https://support.atlassian.com/atlassian-account/docs/manage-api-tokens-for-your-atlassian-account/</w:t>
        </w:r>
      </w:hyperlink>
      <w:r w:rsidR="00BD3286" w:rsidRPr="00CD6474">
        <w:t xml:space="preserve"> </w:t>
      </w:r>
      <w:r w:rsidR="007C3479" w:rsidRPr="00CD6474">
        <w:t xml:space="preserve">– Letzter Aufruf: </w:t>
      </w:r>
      <w:r w:rsidR="007C3479">
        <w:t>03</w:t>
      </w:r>
      <w:r w:rsidR="007C3479" w:rsidRPr="00CD6474">
        <w:t>.0</w:t>
      </w:r>
      <w:r w:rsidR="007C3479">
        <w:t>4</w:t>
      </w:r>
      <w:r w:rsidR="007C3479" w:rsidRPr="00CD6474">
        <w:t>.2024</w:t>
      </w:r>
    </w:p>
    <w:p w14:paraId="773735C5" w14:textId="70273978" w:rsidR="00986D9F" w:rsidRPr="00CD6474" w:rsidRDefault="00986D9F" w:rsidP="00986D9F">
      <w:pPr>
        <w:pStyle w:val="Main"/>
        <w:numPr>
          <w:ilvl w:val="0"/>
          <w:numId w:val="20"/>
        </w:numPr>
        <w:spacing w:after="240"/>
      </w:pPr>
      <w:r w:rsidRPr="00CD6474">
        <w:t>Microsoft Data SqlClient Dokumentation</w:t>
      </w:r>
    </w:p>
    <w:p w14:paraId="639D9527" w14:textId="7B28793B" w:rsidR="00986D9F" w:rsidRPr="00A8455F" w:rsidRDefault="00C71366" w:rsidP="00986D9F">
      <w:pPr>
        <w:pStyle w:val="Main"/>
        <w:numPr>
          <w:ilvl w:val="0"/>
          <w:numId w:val="24"/>
        </w:numPr>
        <w:spacing w:after="240"/>
        <w:rPr>
          <w:rStyle w:val="Hyperlink"/>
          <w:color w:val="auto"/>
          <w:u w:val="none"/>
          <w:lang w:val="en-US"/>
        </w:rPr>
      </w:pPr>
      <w:hyperlink r:id="rId45" w:history="1">
        <w:r w:rsidR="00986D9F" w:rsidRPr="00A8455F">
          <w:rPr>
            <w:rStyle w:val="Hyperlink"/>
            <w:lang w:val="en-US"/>
          </w:rPr>
          <w:t>Introduction to Microsoft.Data.SqlClient namespace - ADO.NET Provider for SQL Server | Microsoft Learn</w:t>
        </w:r>
      </w:hyperlink>
      <w:r w:rsidR="007C3479" w:rsidRPr="007C3479">
        <w:rPr>
          <w:lang w:val="en-US"/>
        </w:rPr>
        <w:t xml:space="preserve"> – Letzter Aufruf: 03.04.2024</w:t>
      </w:r>
    </w:p>
    <w:p w14:paraId="3A5B2EB6" w14:textId="67ACA7A5" w:rsidR="00702BF9" w:rsidRPr="00CD6474" w:rsidRDefault="00702BF9" w:rsidP="00702BF9">
      <w:pPr>
        <w:pStyle w:val="Main"/>
        <w:numPr>
          <w:ilvl w:val="0"/>
          <w:numId w:val="20"/>
        </w:numPr>
        <w:spacing w:after="240"/>
      </w:pPr>
      <w:r w:rsidRPr="00CD6474">
        <w:t>xUnit Dokumentation</w:t>
      </w:r>
    </w:p>
    <w:p w14:paraId="068541E7" w14:textId="0BD5327C" w:rsidR="00702BF9" w:rsidRPr="00A8455F" w:rsidRDefault="00C71366" w:rsidP="00702BF9">
      <w:pPr>
        <w:pStyle w:val="Main"/>
        <w:numPr>
          <w:ilvl w:val="0"/>
          <w:numId w:val="24"/>
        </w:numPr>
        <w:spacing w:after="240"/>
        <w:rPr>
          <w:lang w:val="en-US"/>
        </w:rPr>
      </w:pPr>
      <w:hyperlink r:id="rId46" w:history="1">
        <w:r w:rsidR="00702BF9" w:rsidRPr="00A8455F">
          <w:rPr>
            <w:rStyle w:val="Hyperlink"/>
            <w:lang w:val="en-US"/>
          </w:rPr>
          <w:t>Getting started: .NET Core with command line &gt; xUnit.net</w:t>
        </w:r>
      </w:hyperlink>
      <w:r w:rsidR="007C3479" w:rsidRPr="007C3479">
        <w:rPr>
          <w:lang w:val="en-US"/>
        </w:rPr>
        <w:t xml:space="preserve"> – Letzter Aufruf: 03.04.2024</w:t>
      </w:r>
    </w:p>
    <w:p w14:paraId="1BA5109C" w14:textId="04CF147A" w:rsidR="00BD3286" w:rsidRPr="00CD6474" w:rsidRDefault="00702BF9" w:rsidP="00702BF9">
      <w:pPr>
        <w:pStyle w:val="Main"/>
        <w:numPr>
          <w:ilvl w:val="0"/>
          <w:numId w:val="20"/>
        </w:numPr>
        <w:spacing w:after="240"/>
      </w:pPr>
      <w:r w:rsidRPr="00CD6474">
        <w:t>NSubstitute Dokumentation</w:t>
      </w:r>
    </w:p>
    <w:p w14:paraId="236262C6" w14:textId="0CFE72C0" w:rsidR="00702BF9" w:rsidRPr="00CD6474" w:rsidRDefault="00C71366" w:rsidP="00702BF9">
      <w:pPr>
        <w:pStyle w:val="Main"/>
        <w:numPr>
          <w:ilvl w:val="0"/>
          <w:numId w:val="24"/>
        </w:numPr>
        <w:spacing w:after="240"/>
      </w:pPr>
      <w:hyperlink r:id="rId47" w:history="1">
        <w:r w:rsidR="00702BF9" w:rsidRPr="00CD6474">
          <w:rPr>
            <w:rStyle w:val="Hyperlink"/>
          </w:rPr>
          <w:t>NSubstitute: Getting started</w:t>
        </w:r>
      </w:hyperlink>
      <w:r w:rsidR="007C3479" w:rsidRPr="00CD6474">
        <w:t xml:space="preserve"> – Letzter Aufruf: </w:t>
      </w:r>
      <w:r w:rsidR="007C3479">
        <w:t>03</w:t>
      </w:r>
      <w:r w:rsidR="007C3479" w:rsidRPr="00CD6474">
        <w:t>.0</w:t>
      </w:r>
      <w:r w:rsidR="007C3479">
        <w:t>4</w:t>
      </w:r>
      <w:r w:rsidR="007C3479" w:rsidRPr="00CD6474">
        <w:t>.2024</w:t>
      </w:r>
    </w:p>
    <w:p w14:paraId="2537F599" w14:textId="672345C4" w:rsidR="00702BF9" w:rsidRPr="00CD6474" w:rsidRDefault="00702BF9" w:rsidP="00702BF9">
      <w:pPr>
        <w:pStyle w:val="Main"/>
        <w:numPr>
          <w:ilvl w:val="0"/>
          <w:numId w:val="20"/>
        </w:numPr>
        <w:spacing w:after="240"/>
      </w:pPr>
      <w:r w:rsidRPr="00CD6474">
        <w:t xml:space="preserve"> Fluent Assertions Dokumentation</w:t>
      </w:r>
    </w:p>
    <w:p w14:paraId="4062F84D" w14:textId="1884EFF7" w:rsidR="00702BF9" w:rsidRPr="00CD6474" w:rsidRDefault="00C71366" w:rsidP="00702BF9">
      <w:pPr>
        <w:pStyle w:val="Main"/>
        <w:numPr>
          <w:ilvl w:val="0"/>
          <w:numId w:val="24"/>
        </w:numPr>
        <w:spacing w:after="240"/>
      </w:pPr>
      <w:hyperlink r:id="rId48" w:history="1">
        <w:r w:rsidR="00702BF9" w:rsidRPr="00CD6474">
          <w:rPr>
            <w:rStyle w:val="Hyperlink"/>
          </w:rPr>
          <w:t>Introduction - Fluent Assertions</w:t>
        </w:r>
      </w:hyperlink>
      <w:r w:rsidR="007C3479" w:rsidRPr="00CD6474">
        <w:t xml:space="preserve"> – Letzter Aufruf: </w:t>
      </w:r>
      <w:r w:rsidR="007C3479">
        <w:t>03</w:t>
      </w:r>
      <w:r w:rsidR="007C3479" w:rsidRPr="00CD6474">
        <w:t>.0</w:t>
      </w:r>
      <w:r w:rsidR="007C3479">
        <w:t>4</w:t>
      </w:r>
      <w:r w:rsidR="007C3479" w:rsidRPr="00CD6474">
        <w:t>.2024</w:t>
      </w:r>
    </w:p>
    <w:p w14:paraId="7FD4BB6A" w14:textId="77777777" w:rsidR="00471DD4" w:rsidRPr="00CD6474" w:rsidRDefault="00471DD4" w:rsidP="00471DD4">
      <w:pPr>
        <w:pStyle w:val="Main"/>
        <w:spacing w:after="240"/>
      </w:pPr>
    </w:p>
    <w:p w14:paraId="79D54011" w14:textId="2F653D8D" w:rsidR="007F6441" w:rsidRPr="00CD6474" w:rsidRDefault="007F6441" w:rsidP="001804FB">
      <w:pPr>
        <w:pStyle w:val="Main"/>
        <w:numPr>
          <w:ilvl w:val="0"/>
          <w:numId w:val="20"/>
        </w:numPr>
        <w:spacing w:after="240"/>
      </w:pPr>
      <w:r w:rsidRPr="00CD6474">
        <w:br w:type="page"/>
      </w:r>
    </w:p>
    <w:p w14:paraId="737E2FA4" w14:textId="77777777" w:rsidR="00A77728" w:rsidRPr="00CD6474" w:rsidRDefault="00104774" w:rsidP="00A77728">
      <w:pPr>
        <w:pStyle w:val="Formatvorlage1"/>
      </w:pPr>
      <w:bookmarkStart w:id="128" w:name="_Toc163198234"/>
      <w:r w:rsidRPr="00CD6474">
        <w:t>Abbildungsverzeichnis</w:t>
      </w:r>
      <w:bookmarkEnd w:id="128"/>
    </w:p>
    <w:p w14:paraId="2BDA9748" w14:textId="116833F6" w:rsidR="00805EA8" w:rsidRPr="00CD6474" w:rsidRDefault="00805EA8" w:rsidP="00805EA8">
      <w:pPr>
        <w:pStyle w:val="Main"/>
        <w:ind w:left="432"/>
        <w:jc w:val="left"/>
      </w:pPr>
      <w:r w:rsidRPr="00CD6474">
        <w:t>2.2</w:t>
      </w:r>
      <w:r w:rsidRPr="00CD6474">
        <w:tab/>
      </w:r>
      <w:r w:rsidRPr="00CD6474">
        <w:tab/>
        <w:t>Projektorganisation</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12</w:t>
      </w:r>
    </w:p>
    <w:p w14:paraId="6CF75B3D" w14:textId="7C02D6C7" w:rsidR="00805EA8" w:rsidRPr="00CD6474" w:rsidRDefault="00805EA8" w:rsidP="00805EA8">
      <w:pPr>
        <w:pStyle w:val="Main"/>
        <w:ind w:left="432"/>
        <w:jc w:val="left"/>
      </w:pPr>
      <w:r w:rsidRPr="00CD6474">
        <w:t>2.3.1.1</w:t>
      </w:r>
      <w:r w:rsidRPr="00CD6474">
        <w:tab/>
      </w:r>
      <w:r w:rsidRPr="00CD6474">
        <w:tab/>
        <w:t>IPERKA</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w:t>
      </w:r>
      <w:r w:rsidR="00CE0CA2">
        <w:t>4</w:t>
      </w:r>
    </w:p>
    <w:p w14:paraId="4B5C5A1F" w14:textId="731840A4" w:rsidR="00805EA8" w:rsidRPr="00CD6474" w:rsidRDefault="00805EA8" w:rsidP="00805EA8">
      <w:pPr>
        <w:pStyle w:val="Main"/>
        <w:ind w:left="432"/>
        <w:jc w:val="left"/>
      </w:pPr>
      <w:r w:rsidRPr="00CD6474">
        <w:t>2.3.1.2</w:t>
      </w:r>
      <w:r w:rsidRPr="00CD6474">
        <w:tab/>
      </w:r>
      <w:r w:rsidRPr="00CD6474">
        <w:tab/>
        <w:t>Wasserfall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w:t>
      </w:r>
      <w:r w:rsidR="00CE0CA2">
        <w:t>4</w:t>
      </w:r>
    </w:p>
    <w:p w14:paraId="3968BE21" w14:textId="115D8C70" w:rsidR="00805EA8" w:rsidRPr="00CD6474" w:rsidRDefault="00805EA8" w:rsidP="00805EA8">
      <w:pPr>
        <w:pStyle w:val="Main"/>
        <w:ind w:left="432"/>
        <w:jc w:val="left"/>
      </w:pPr>
      <w:r w:rsidRPr="00CD6474">
        <w:t>2.3.1.3</w:t>
      </w:r>
      <w:r w:rsidRPr="00CD6474">
        <w:tab/>
      </w:r>
      <w:r w:rsidRPr="00CD6474">
        <w:tab/>
        <w:t>Kanban</w:t>
      </w:r>
      <w:r w:rsidR="004811B1">
        <w:t xml:space="preserve"> B</w:t>
      </w:r>
      <w:r w:rsidRPr="00CD6474">
        <w:t>oard</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w:t>
      </w:r>
      <w:r w:rsidR="00CE0CA2">
        <w:t>5</w:t>
      </w:r>
    </w:p>
    <w:p w14:paraId="0252C552" w14:textId="7CEEAA31" w:rsidR="00805EA8" w:rsidRPr="00CD6474" w:rsidRDefault="00805EA8" w:rsidP="00805EA8">
      <w:pPr>
        <w:pStyle w:val="Main"/>
        <w:ind w:left="432"/>
        <w:jc w:val="left"/>
      </w:pPr>
      <w:r w:rsidRPr="00CD6474">
        <w:t>3.1</w:t>
      </w:r>
      <w:r w:rsidRPr="00CD6474">
        <w:tab/>
      </w:r>
      <w:r w:rsidRPr="00CD6474">
        <w:tab/>
        <w:t>Use Case Diagramm</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w:t>
      </w:r>
      <w:r w:rsidR="00CE0CA2">
        <w:t>9</w:t>
      </w:r>
    </w:p>
    <w:p w14:paraId="37BDBE74" w14:textId="61497B0E" w:rsidR="00805EA8" w:rsidRDefault="00805EA8" w:rsidP="00805EA8">
      <w:pPr>
        <w:pStyle w:val="Main"/>
        <w:ind w:left="432"/>
        <w:jc w:val="left"/>
      </w:pPr>
      <w:r w:rsidRPr="00CD6474">
        <w:t>3.4</w:t>
      </w:r>
      <w:r w:rsidRPr="00CD6474">
        <w:tab/>
      </w:r>
      <w:r w:rsidRPr="00CD6474">
        <w:tab/>
        <w:t>Risikomatrix</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33</w:t>
      </w:r>
    </w:p>
    <w:p w14:paraId="51585F20" w14:textId="6FF69CE7" w:rsidR="00CC0276" w:rsidRDefault="00CC0276" w:rsidP="00805EA8">
      <w:pPr>
        <w:pStyle w:val="Main"/>
        <w:ind w:left="432"/>
        <w:jc w:val="left"/>
      </w:pPr>
      <w:r>
        <w:t>3.5 – 1</w:t>
      </w:r>
      <w:r>
        <w:tab/>
      </w:r>
      <w:r>
        <w:tab/>
        <w:t xml:space="preserve">Zeitplan </w:t>
      </w:r>
      <w:r w:rsidR="00D76980">
        <w:t>S</w:t>
      </w:r>
      <w:r>
        <w:t>oll</w:t>
      </w:r>
      <w:r w:rsidR="00CE0CA2">
        <w:tab/>
      </w:r>
      <w:r w:rsidR="00CE0CA2">
        <w:tab/>
      </w:r>
      <w:r w:rsidR="00CE0CA2">
        <w:tab/>
      </w:r>
      <w:r w:rsidR="00CE0CA2">
        <w:tab/>
      </w:r>
      <w:r w:rsidR="00CE0CA2">
        <w:tab/>
      </w:r>
      <w:r w:rsidR="00CE0CA2">
        <w:tab/>
      </w:r>
      <w:r w:rsidR="00CE0CA2">
        <w:tab/>
      </w:r>
      <w:r w:rsidR="00CE0CA2">
        <w:tab/>
      </w:r>
      <w:r w:rsidR="00CE0CA2">
        <w:tab/>
      </w:r>
      <w:r w:rsidR="00CE0CA2">
        <w:tab/>
      </w:r>
      <w:r w:rsidR="00CE0CA2">
        <w:tab/>
        <w:t>34</w:t>
      </w:r>
    </w:p>
    <w:p w14:paraId="3491D3F0" w14:textId="679BFBAA" w:rsidR="00805EA8" w:rsidRPr="00CD6474" w:rsidRDefault="00CC0276" w:rsidP="00CF7155">
      <w:pPr>
        <w:pStyle w:val="Main"/>
        <w:ind w:left="432"/>
        <w:jc w:val="left"/>
      </w:pPr>
      <w:r>
        <w:t>3.5 – 2</w:t>
      </w:r>
      <w:r>
        <w:tab/>
      </w:r>
      <w:r>
        <w:tab/>
        <w:t>Legende Soll-Zeitplan</w:t>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CE0CA2">
        <w:t>34</w:t>
      </w:r>
    </w:p>
    <w:p w14:paraId="0BC527DB" w14:textId="040D64C5" w:rsidR="00805EA8" w:rsidRPr="00CD6474" w:rsidRDefault="00805EA8" w:rsidP="00805EA8">
      <w:pPr>
        <w:pStyle w:val="Main"/>
        <w:ind w:left="432"/>
        <w:jc w:val="left"/>
      </w:pPr>
      <w:r w:rsidRPr="00CD6474">
        <w:t>4.1 – 1</w:t>
      </w:r>
      <w:r w:rsidRPr="00CD6474">
        <w:tab/>
      </w:r>
      <w:r w:rsidRPr="00CD6474">
        <w:tab/>
        <w:t>Kanban</w:t>
      </w:r>
      <w:r w:rsidR="004811B1">
        <w:t xml:space="preserve"> B</w:t>
      </w:r>
      <w:r w:rsidRPr="00CD6474">
        <w:t>oard Tag 1</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37</w:t>
      </w:r>
    </w:p>
    <w:p w14:paraId="245BB35F" w14:textId="27E4B190" w:rsidR="00805EA8" w:rsidRPr="00CD6474" w:rsidRDefault="00805EA8" w:rsidP="00805EA8">
      <w:pPr>
        <w:pStyle w:val="Main"/>
        <w:ind w:left="432"/>
        <w:jc w:val="left"/>
      </w:pPr>
      <w:r w:rsidRPr="00CD6474">
        <w:t>4.1 – 2</w:t>
      </w:r>
      <w:r w:rsidRPr="00CD6474">
        <w:tab/>
      </w:r>
      <w:r w:rsidRPr="00CD6474">
        <w:tab/>
        <w:t>Kanban</w:t>
      </w:r>
      <w:r w:rsidR="004811B1">
        <w:t xml:space="preserve"> B</w:t>
      </w:r>
      <w:r w:rsidRPr="00CD6474">
        <w:t>oard Tag 2</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39</w:t>
      </w:r>
    </w:p>
    <w:p w14:paraId="404891D3" w14:textId="4A8C3FB2" w:rsidR="00805EA8" w:rsidRPr="00CD6474" w:rsidRDefault="00805EA8" w:rsidP="00805EA8">
      <w:pPr>
        <w:pStyle w:val="Main"/>
        <w:ind w:left="432"/>
        <w:jc w:val="left"/>
      </w:pPr>
      <w:r w:rsidRPr="00CD6474">
        <w:t>4.1 – 3</w:t>
      </w:r>
      <w:r w:rsidRPr="00CD6474">
        <w:tab/>
      </w:r>
      <w:r w:rsidRPr="00CD6474">
        <w:tab/>
        <w:t>Kanban</w:t>
      </w:r>
      <w:r w:rsidR="004811B1">
        <w:t xml:space="preserve"> B</w:t>
      </w:r>
      <w:r w:rsidRPr="00CD6474">
        <w:t>oard Tag 3</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41</w:t>
      </w:r>
    </w:p>
    <w:p w14:paraId="4C834273" w14:textId="682BC09D" w:rsidR="00805EA8" w:rsidRPr="00CD6474" w:rsidRDefault="00805EA8" w:rsidP="00805EA8">
      <w:pPr>
        <w:pStyle w:val="Main"/>
        <w:ind w:left="432"/>
        <w:jc w:val="left"/>
      </w:pPr>
      <w:r w:rsidRPr="00CD6474">
        <w:t>4.1 – 4</w:t>
      </w:r>
      <w:r w:rsidRPr="00CD6474">
        <w:tab/>
      </w:r>
      <w:r w:rsidRPr="00CD6474">
        <w:tab/>
        <w:t>Kanban</w:t>
      </w:r>
      <w:r w:rsidR="004811B1">
        <w:t xml:space="preserve"> B</w:t>
      </w:r>
      <w:r w:rsidRPr="00CD6474">
        <w:t>oard Tag 4</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44</w:t>
      </w:r>
    </w:p>
    <w:p w14:paraId="2474B805" w14:textId="379C0D89" w:rsidR="00805EA8" w:rsidRPr="00CD6474" w:rsidRDefault="00805EA8" w:rsidP="00805EA8">
      <w:pPr>
        <w:pStyle w:val="Main"/>
        <w:ind w:left="432"/>
        <w:jc w:val="left"/>
      </w:pPr>
      <w:r w:rsidRPr="00CD6474">
        <w:t>4.1 – 5</w:t>
      </w:r>
      <w:r w:rsidRPr="00CD6474">
        <w:tab/>
      </w:r>
      <w:r w:rsidRPr="00CD6474">
        <w:tab/>
        <w:t>Kanban</w:t>
      </w:r>
      <w:r w:rsidR="004811B1">
        <w:t xml:space="preserve"> B</w:t>
      </w:r>
      <w:r w:rsidRPr="00CD6474">
        <w:t>oard Tag 5</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46</w:t>
      </w:r>
    </w:p>
    <w:p w14:paraId="06E1905D" w14:textId="250786CA" w:rsidR="00805EA8" w:rsidRPr="00CD6474" w:rsidRDefault="00805EA8" w:rsidP="00805EA8">
      <w:pPr>
        <w:pStyle w:val="Main"/>
        <w:ind w:left="432"/>
        <w:jc w:val="left"/>
      </w:pPr>
      <w:r w:rsidRPr="00CD6474">
        <w:t>4.1 – 6</w:t>
      </w:r>
      <w:r w:rsidRPr="00CD6474">
        <w:tab/>
      </w:r>
      <w:r w:rsidRPr="00CD6474">
        <w:tab/>
        <w:t>Kanban</w:t>
      </w:r>
      <w:r w:rsidR="004811B1">
        <w:t xml:space="preserve"> B</w:t>
      </w:r>
      <w:r w:rsidRPr="00CD6474">
        <w:t>oard Tag 6</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48</w:t>
      </w:r>
    </w:p>
    <w:p w14:paraId="458B6C95" w14:textId="65C0859B" w:rsidR="00805EA8" w:rsidRPr="00CD6474" w:rsidRDefault="00805EA8" w:rsidP="00805EA8">
      <w:pPr>
        <w:pStyle w:val="Main"/>
        <w:ind w:left="432"/>
        <w:jc w:val="left"/>
      </w:pPr>
      <w:r w:rsidRPr="00CD6474">
        <w:t>4.1 – 7</w:t>
      </w:r>
      <w:r w:rsidRPr="00CD6474">
        <w:tab/>
      </w:r>
      <w:r w:rsidRPr="00CD6474">
        <w:tab/>
        <w:t>Kanban</w:t>
      </w:r>
      <w:r w:rsidR="004811B1">
        <w:t xml:space="preserve"> B</w:t>
      </w:r>
      <w:r w:rsidRPr="00CD6474">
        <w:t>oard Tag 7</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50</w:t>
      </w:r>
    </w:p>
    <w:p w14:paraId="4C7F24E7" w14:textId="14BE4620" w:rsidR="00805EA8" w:rsidRPr="00CD6474" w:rsidRDefault="00805EA8" w:rsidP="00805EA8">
      <w:pPr>
        <w:pStyle w:val="Main"/>
        <w:ind w:left="432"/>
        <w:jc w:val="left"/>
      </w:pPr>
      <w:r w:rsidRPr="00CD6474">
        <w:t>4.1 – 8</w:t>
      </w:r>
      <w:r w:rsidRPr="00CD6474">
        <w:tab/>
      </w:r>
      <w:r w:rsidRPr="00CD6474">
        <w:tab/>
        <w:t>Kanban</w:t>
      </w:r>
      <w:r w:rsidR="004811B1">
        <w:t xml:space="preserve"> B</w:t>
      </w:r>
      <w:r w:rsidRPr="00CD6474">
        <w:t>oard Tag 8</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52</w:t>
      </w:r>
    </w:p>
    <w:p w14:paraId="0AD30A11" w14:textId="06B7ABDA" w:rsidR="00805EA8" w:rsidRPr="00CD6474" w:rsidRDefault="00805EA8" w:rsidP="00805EA8">
      <w:pPr>
        <w:pStyle w:val="Main"/>
        <w:ind w:left="432"/>
        <w:jc w:val="left"/>
      </w:pPr>
      <w:r w:rsidRPr="00CD6474">
        <w:t>4.1 – 9</w:t>
      </w:r>
      <w:r w:rsidRPr="00CD6474">
        <w:tab/>
      </w:r>
      <w:r w:rsidRPr="00CD6474">
        <w:tab/>
        <w:t>Kanban</w:t>
      </w:r>
      <w:r w:rsidR="004811B1">
        <w:t xml:space="preserve"> B</w:t>
      </w:r>
      <w:r w:rsidRPr="00CD6474">
        <w:t>oard Tag 9</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54</w:t>
      </w:r>
    </w:p>
    <w:p w14:paraId="732D2D48" w14:textId="57F3430E" w:rsidR="00CF7155" w:rsidRPr="00CD6474" w:rsidRDefault="00805EA8" w:rsidP="00CF7155">
      <w:pPr>
        <w:pStyle w:val="Main"/>
        <w:ind w:left="432"/>
        <w:jc w:val="left"/>
      </w:pPr>
      <w:r w:rsidRPr="00CD6474">
        <w:t>4.1 – 10</w:t>
      </w:r>
      <w:r w:rsidRPr="00CD6474">
        <w:tab/>
        <w:t>Kanban</w:t>
      </w:r>
      <w:r w:rsidR="004811B1">
        <w:t xml:space="preserve"> B</w:t>
      </w:r>
      <w:r w:rsidRPr="00CD6474">
        <w:t>oard Tag 10</w:t>
      </w:r>
      <w:r w:rsidRPr="00CD6474">
        <w:tab/>
      </w:r>
      <w:r w:rsidR="00CE0CA2">
        <w:tab/>
      </w:r>
      <w:r w:rsidR="00CE0CA2">
        <w:tab/>
      </w:r>
      <w:r w:rsidR="00CE0CA2">
        <w:tab/>
      </w:r>
      <w:r w:rsidR="00CE0CA2">
        <w:tab/>
      </w:r>
      <w:r w:rsidR="00CE0CA2">
        <w:tab/>
      </w:r>
      <w:r w:rsidR="00CE0CA2">
        <w:tab/>
      </w:r>
      <w:r w:rsidR="00CE0CA2">
        <w:tab/>
      </w:r>
      <w:r w:rsidR="00CE0CA2">
        <w:tab/>
      </w:r>
      <w:r w:rsidR="00CE0CA2">
        <w:tab/>
        <w:t>55</w:t>
      </w:r>
    </w:p>
    <w:p w14:paraId="6DD49C0F" w14:textId="144EFE72" w:rsidR="00CF7155" w:rsidRPr="00CD6474" w:rsidRDefault="00CF7155" w:rsidP="00CF7155">
      <w:pPr>
        <w:pStyle w:val="Main"/>
        <w:ind w:left="432"/>
        <w:jc w:val="left"/>
      </w:pPr>
      <w:r>
        <w:t>5</w:t>
      </w:r>
      <w:r w:rsidRPr="00CD6474">
        <w:t>.</w:t>
      </w:r>
      <w:r>
        <w:t>1</w:t>
      </w:r>
      <w:r w:rsidRPr="00CD6474">
        <w:t xml:space="preserve"> – </w:t>
      </w:r>
      <w:r>
        <w:t>1</w:t>
      </w:r>
      <w:r w:rsidRPr="00CD6474">
        <w:tab/>
      </w:r>
      <w:r w:rsidRPr="00CD6474">
        <w:tab/>
      </w:r>
      <w:r>
        <w:t xml:space="preserve">Zeitplan </w:t>
      </w:r>
      <w:r w:rsidR="00D76980">
        <w:t>Ist</w:t>
      </w:r>
      <w:r w:rsidRPr="00CD6474">
        <w:tab/>
      </w:r>
      <w:r w:rsidRPr="00CD6474">
        <w:tab/>
      </w:r>
      <w:r w:rsidRPr="00CD6474">
        <w:tab/>
      </w:r>
      <w:r w:rsidRPr="00CD6474">
        <w:tab/>
      </w:r>
      <w:r w:rsidRPr="00CD6474">
        <w:tab/>
      </w:r>
      <w:r w:rsidRPr="00CD6474">
        <w:tab/>
      </w:r>
      <w:r w:rsidRPr="00CD6474">
        <w:tab/>
      </w:r>
      <w:r>
        <w:tab/>
      </w:r>
      <w:r>
        <w:tab/>
      </w:r>
      <w:r>
        <w:tab/>
      </w:r>
      <w:r>
        <w:tab/>
      </w:r>
      <w:r>
        <w:tab/>
      </w:r>
      <w:r w:rsidR="00C71366">
        <w:t>57</w:t>
      </w:r>
    </w:p>
    <w:p w14:paraId="1073D361" w14:textId="296F4DA5" w:rsidR="00CF7155" w:rsidRPr="00CD6474" w:rsidRDefault="00CF7155" w:rsidP="00CF7155">
      <w:pPr>
        <w:pStyle w:val="Main"/>
        <w:ind w:left="432"/>
        <w:jc w:val="left"/>
      </w:pPr>
      <w:r>
        <w:t>5</w:t>
      </w:r>
      <w:r w:rsidRPr="00CD6474">
        <w:t>.</w:t>
      </w:r>
      <w:r>
        <w:t>1</w:t>
      </w:r>
      <w:r w:rsidRPr="00CD6474">
        <w:t xml:space="preserve"> – 2</w:t>
      </w:r>
      <w:r w:rsidRPr="00CD6474">
        <w:tab/>
      </w:r>
      <w:r w:rsidRPr="00CD6474">
        <w:tab/>
      </w:r>
      <w:r>
        <w:t>Legende Ist-Zeitplan</w:t>
      </w:r>
      <w:r w:rsidRPr="00CD6474">
        <w:tab/>
      </w:r>
      <w:r w:rsidRPr="00CD6474">
        <w:tab/>
      </w:r>
      <w:r w:rsidRPr="00CD6474">
        <w:tab/>
      </w:r>
      <w:r w:rsidRPr="00CD6474">
        <w:tab/>
      </w:r>
      <w:r w:rsidRPr="00CD6474">
        <w:tab/>
      </w:r>
      <w:r w:rsidRPr="00CD6474">
        <w:tab/>
      </w:r>
      <w:r w:rsidRPr="00CD6474">
        <w:tab/>
      </w:r>
      <w:r>
        <w:tab/>
      </w:r>
      <w:r>
        <w:tab/>
      </w:r>
      <w:r>
        <w:tab/>
      </w:r>
      <w:r w:rsidR="00C71366">
        <w:t>57</w:t>
      </w:r>
    </w:p>
    <w:p w14:paraId="1F0D31A0" w14:textId="1A06EA6E" w:rsidR="00CB74F9" w:rsidRPr="00CF7155" w:rsidRDefault="00C71366" w:rsidP="00CB74F9">
      <w:pPr>
        <w:pStyle w:val="Main"/>
        <w:ind w:left="432"/>
        <w:jc w:val="left"/>
      </w:pPr>
      <w:r>
        <w:t>7</w:t>
      </w:r>
      <w:r w:rsidR="00805EA8" w:rsidRPr="00CF7155">
        <w:t>.3</w:t>
      </w:r>
      <w:r w:rsidR="00805EA8" w:rsidRPr="00CF7155">
        <w:tab/>
      </w:r>
      <w:r w:rsidR="00805EA8" w:rsidRPr="00CF7155">
        <w:tab/>
        <w:t>LEIS Datenbankschema</w:t>
      </w:r>
      <w:r>
        <w:tab/>
      </w:r>
      <w:r>
        <w:tab/>
      </w:r>
      <w:r>
        <w:tab/>
      </w:r>
      <w:r>
        <w:tab/>
      </w:r>
      <w:r>
        <w:tab/>
      </w:r>
      <w:r>
        <w:tab/>
      </w:r>
      <w:r>
        <w:tab/>
      </w:r>
      <w:r>
        <w:tab/>
      </w:r>
      <w:r>
        <w:tab/>
      </w:r>
      <w:r>
        <w:tab/>
        <w:t>61</w:t>
      </w:r>
    </w:p>
    <w:p w14:paraId="2263FB23" w14:textId="3EE228C1" w:rsidR="00C71366" w:rsidRPr="00CF7155" w:rsidRDefault="00CB74F9" w:rsidP="00C71366">
      <w:pPr>
        <w:pStyle w:val="Main"/>
        <w:ind w:left="432"/>
        <w:jc w:val="left"/>
      </w:pPr>
      <w:r>
        <w:t>8</w:t>
      </w:r>
      <w:r w:rsidRPr="00CF7155">
        <w:t>.2</w:t>
      </w:r>
      <w:r>
        <w:t>.1</w:t>
      </w:r>
      <w:r w:rsidRPr="00CF7155">
        <w:tab/>
      </w:r>
      <w:r w:rsidRPr="00CF7155">
        <w:tab/>
        <w:t>Clean Architecture Onion View</w:t>
      </w:r>
      <w:r>
        <w:tab/>
      </w:r>
      <w:r>
        <w:tab/>
      </w:r>
      <w:r>
        <w:tab/>
      </w:r>
      <w:r>
        <w:tab/>
      </w:r>
      <w:r>
        <w:tab/>
      </w:r>
      <w:r>
        <w:tab/>
      </w:r>
      <w:r>
        <w:tab/>
      </w:r>
      <w:r>
        <w:tab/>
      </w:r>
      <w:r w:rsidR="00C71366">
        <w:t>62</w:t>
      </w:r>
    </w:p>
    <w:p w14:paraId="6FBB4E98" w14:textId="5C537433" w:rsidR="007B488A" w:rsidRPr="00CF7155" w:rsidRDefault="007B488A" w:rsidP="007B488A">
      <w:pPr>
        <w:pStyle w:val="Main"/>
        <w:ind w:left="432"/>
        <w:jc w:val="left"/>
      </w:pPr>
      <w:r>
        <w:t>8</w:t>
      </w:r>
      <w:r w:rsidRPr="00CF7155">
        <w:t>.2</w:t>
      </w:r>
      <w:r>
        <w:t>.2</w:t>
      </w:r>
      <w:r w:rsidRPr="00CF7155">
        <w:tab/>
      </w:r>
      <w:r w:rsidRPr="00CF7155">
        <w:tab/>
      </w:r>
      <w:r>
        <w:t>MVC-Architektur</w:t>
      </w:r>
      <w:r>
        <w:tab/>
      </w:r>
      <w:r>
        <w:tab/>
      </w:r>
      <w:r>
        <w:tab/>
      </w:r>
      <w:r>
        <w:tab/>
      </w:r>
      <w:r>
        <w:tab/>
      </w:r>
      <w:r>
        <w:tab/>
      </w:r>
      <w:r>
        <w:tab/>
      </w:r>
      <w:r>
        <w:tab/>
      </w:r>
      <w:r>
        <w:tab/>
      </w:r>
      <w:r>
        <w:tab/>
      </w:r>
      <w:r>
        <w:tab/>
      </w:r>
      <w:r w:rsidR="00C71366">
        <w:t>63</w:t>
      </w:r>
    </w:p>
    <w:p w14:paraId="7FC31507" w14:textId="22E09C85" w:rsidR="007B488A" w:rsidRPr="00CF7155" w:rsidRDefault="007B488A" w:rsidP="007B488A">
      <w:pPr>
        <w:pStyle w:val="Main"/>
        <w:ind w:left="432"/>
        <w:jc w:val="left"/>
      </w:pPr>
      <w:r>
        <w:t>8</w:t>
      </w:r>
      <w:r w:rsidRPr="00CF7155">
        <w:t>.2</w:t>
      </w:r>
      <w:r>
        <w:t>.3</w:t>
      </w:r>
      <w:r w:rsidRPr="00CF7155">
        <w:tab/>
      </w:r>
      <w:r w:rsidRPr="00CF7155">
        <w:tab/>
      </w:r>
      <w:r>
        <w:t>Schichtenarchitektur</w:t>
      </w:r>
      <w:r>
        <w:tab/>
      </w:r>
      <w:r>
        <w:tab/>
      </w:r>
      <w:r>
        <w:tab/>
      </w:r>
      <w:r>
        <w:tab/>
      </w:r>
      <w:r>
        <w:tab/>
      </w:r>
      <w:r>
        <w:tab/>
      </w:r>
      <w:r>
        <w:tab/>
      </w:r>
      <w:r>
        <w:tab/>
      </w:r>
      <w:r>
        <w:tab/>
      </w:r>
      <w:r>
        <w:tab/>
      </w:r>
      <w:r w:rsidR="00C71366">
        <w:t>63</w:t>
      </w:r>
    </w:p>
    <w:p w14:paraId="7351EED4" w14:textId="144C21FC" w:rsidR="00805EA8" w:rsidRDefault="0080544F" w:rsidP="007B488A">
      <w:pPr>
        <w:pStyle w:val="Main"/>
        <w:ind w:left="432"/>
        <w:jc w:val="left"/>
      </w:pPr>
      <w:r>
        <w:t>8</w:t>
      </w:r>
      <w:r w:rsidR="00805EA8" w:rsidRPr="00CD6474">
        <w:t>.4</w:t>
      </w:r>
      <w:r>
        <w:t xml:space="preserve"> – 1</w:t>
      </w:r>
      <w:r w:rsidR="00805EA8" w:rsidRPr="00CD6474">
        <w:tab/>
      </w:r>
      <w:r w:rsidR="00805EA8" w:rsidRPr="00CD6474">
        <w:tab/>
        <w:t>Klassendiagramm</w:t>
      </w:r>
      <w:r>
        <w:t xml:space="preserve"> Core, Infrastructure</w:t>
      </w:r>
      <w:r w:rsidR="00C71366">
        <w:tab/>
      </w:r>
      <w:r w:rsidR="00C71366">
        <w:tab/>
      </w:r>
      <w:r w:rsidR="00C71366">
        <w:tab/>
      </w:r>
      <w:r w:rsidR="00C71366">
        <w:tab/>
      </w:r>
      <w:r w:rsidR="00C71366">
        <w:tab/>
      </w:r>
      <w:r w:rsidR="00C71366">
        <w:tab/>
      </w:r>
      <w:r w:rsidR="00C71366">
        <w:tab/>
        <w:t>66</w:t>
      </w:r>
    </w:p>
    <w:p w14:paraId="5D688E81" w14:textId="411B0EB8" w:rsidR="0080544F" w:rsidRDefault="0080544F" w:rsidP="007B488A">
      <w:pPr>
        <w:pStyle w:val="Main"/>
        <w:ind w:left="432"/>
        <w:jc w:val="left"/>
      </w:pPr>
      <w:r>
        <w:t xml:space="preserve">8.4 – 2 </w:t>
      </w:r>
      <w:r>
        <w:tab/>
        <w:t>Klassendiagramm Application</w:t>
      </w:r>
      <w:r w:rsidR="00C71366">
        <w:tab/>
      </w:r>
      <w:r w:rsidR="00C71366">
        <w:tab/>
      </w:r>
      <w:r w:rsidR="00C71366">
        <w:tab/>
      </w:r>
      <w:r w:rsidR="00C71366">
        <w:tab/>
      </w:r>
      <w:r w:rsidR="00C71366">
        <w:tab/>
      </w:r>
      <w:r w:rsidR="00C71366">
        <w:tab/>
      </w:r>
      <w:r w:rsidR="00C71366">
        <w:tab/>
      </w:r>
      <w:r w:rsidR="00C71366">
        <w:tab/>
        <w:t>67</w:t>
      </w:r>
    </w:p>
    <w:p w14:paraId="511F9336" w14:textId="15A7EF81" w:rsidR="00C71366" w:rsidRPr="00CD6474" w:rsidRDefault="00C71366" w:rsidP="007B488A">
      <w:pPr>
        <w:pStyle w:val="Main"/>
        <w:ind w:left="432"/>
        <w:jc w:val="left"/>
      </w:pPr>
      <w:r>
        <w:t>10.5.1.3</w:t>
      </w:r>
      <w:r>
        <w:tab/>
      </w:r>
      <w:r>
        <w:t>Scheduler Test – Error Message</w:t>
      </w:r>
      <w:r>
        <w:tab/>
      </w:r>
      <w:r>
        <w:tab/>
      </w:r>
      <w:r>
        <w:tab/>
      </w:r>
      <w:r>
        <w:tab/>
      </w:r>
      <w:r>
        <w:tab/>
      </w:r>
      <w:r>
        <w:tab/>
      </w:r>
      <w:r>
        <w:tab/>
      </w:r>
      <w:r>
        <w:tab/>
        <w:t>77</w:t>
      </w:r>
    </w:p>
    <w:p w14:paraId="0FF5723F" w14:textId="12CE477E" w:rsidR="00104774" w:rsidRPr="00CD6474" w:rsidRDefault="007F6441" w:rsidP="00805EA8">
      <w:pPr>
        <w:pStyle w:val="Main"/>
        <w:ind w:left="432"/>
        <w:jc w:val="left"/>
      </w:pPr>
      <w:r w:rsidRPr="00CD6474">
        <w:br w:type="page"/>
      </w:r>
    </w:p>
    <w:p w14:paraId="562C9C73" w14:textId="1D0ACF06" w:rsidR="00104774" w:rsidRPr="00CD6474" w:rsidRDefault="00104774" w:rsidP="00104774">
      <w:pPr>
        <w:pStyle w:val="Ebene2"/>
      </w:pPr>
      <w:r w:rsidRPr="00CD6474">
        <w:t xml:space="preserve"> </w:t>
      </w:r>
      <w:bookmarkStart w:id="129" w:name="_Toc163198235"/>
      <w:r w:rsidRPr="00CD6474">
        <w:t>Anhang</w:t>
      </w:r>
      <w:bookmarkEnd w:id="129"/>
    </w:p>
    <w:p w14:paraId="6803C056" w14:textId="6EAC8EBF" w:rsidR="00104774" w:rsidRPr="00CD6474" w:rsidRDefault="00D64989" w:rsidP="004F3EEF">
      <w:pPr>
        <w:pStyle w:val="Formatvorlage1"/>
        <w:numPr>
          <w:ilvl w:val="1"/>
          <w:numId w:val="6"/>
        </w:numPr>
      </w:pPr>
      <w:bookmarkStart w:id="130" w:name="_Toc163198236"/>
      <w:r w:rsidRPr="00CD6474">
        <w:t>Git-Log</w:t>
      </w:r>
      <w:bookmarkEnd w:id="130"/>
    </w:p>
    <w:p w14:paraId="33DF6752" w14:textId="77777777" w:rsidR="00E04306" w:rsidRPr="00E04306" w:rsidRDefault="00E04306" w:rsidP="00E04306">
      <w:pPr>
        <w:pStyle w:val="Code"/>
      </w:pPr>
      <w:r w:rsidRPr="00E04306">
        <w:rPr>
          <w:color w:val="00F200"/>
        </w:rPr>
        <w:t>commit a203172b94244d4b59882840244eb803979b31ba</w:t>
      </w:r>
      <w:r w:rsidRPr="00E04306">
        <w:t xml:space="preserve"> (</w:t>
      </w:r>
      <w:r w:rsidRPr="00E04306">
        <w:rPr>
          <w:color w:val="00F0F0"/>
        </w:rPr>
        <w:t>HEAD</w:t>
      </w:r>
      <w:r w:rsidRPr="00E04306">
        <w:t xml:space="preserve"> -&gt; </w:t>
      </w:r>
      <w:r w:rsidRPr="00E04306">
        <w:rPr>
          <w:color w:val="00F200"/>
        </w:rPr>
        <w:t>master</w:t>
      </w:r>
      <w:r w:rsidRPr="00E04306">
        <w:t xml:space="preserve">, </w:t>
      </w:r>
      <w:r w:rsidRPr="00E04306">
        <w:rPr>
          <w:color w:val="FF7676"/>
        </w:rPr>
        <w:t>origin/master</w:t>
      </w:r>
      <w:r w:rsidRPr="00E04306">
        <w:t>)</w:t>
      </w:r>
    </w:p>
    <w:p w14:paraId="1C8B735B" w14:textId="77777777" w:rsidR="00E04306" w:rsidRPr="00E04306" w:rsidRDefault="00E04306" w:rsidP="00E04306">
      <w:pPr>
        <w:pStyle w:val="Code"/>
      </w:pPr>
      <w:r w:rsidRPr="00E04306">
        <w:t>Author: Simon Lötscher &lt;simon.loetscher@softec.ch&gt;</w:t>
      </w:r>
    </w:p>
    <w:p w14:paraId="2CD5373C" w14:textId="77777777" w:rsidR="00E04306" w:rsidRPr="00E04306" w:rsidRDefault="00E04306" w:rsidP="00E04306">
      <w:pPr>
        <w:pStyle w:val="Code"/>
      </w:pPr>
      <w:r w:rsidRPr="00E04306">
        <w:t>Date:   Fri Apr 5 08:47:21 2024 +0200</w:t>
      </w:r>
    </w:p>
    <w:p w14:paraId="0AB4D616" w14:textId="77777777" w:rsidR="00E04306" w:rsidRPr="00E04306" w:rsidRDefault="00E04306" w:rsidP="00E04306">
      <w:pPr>
        <w:pStyle w:val="Code"/>
      </w:pPr>
    </w:p>
    <w:p w14:paraId="5685C2F0" w14:textId="77777777" w:rsidR="00E04306" w:rsidRPr="00E04306" w:rsidRDefault="00E04306" w:rsidP="00E04306">
      <w:pPr>
        <w:pStyle w:val="Code"/>
      </w:pPr>
      <w:r w:rsidRPr="00E04306">
        <w:t xml:space="preserve">    Leistungserfassung Beschreibung was changed to issue name from project name</w:t>
      </w:r>
    </w:p>
    <w:p w14:paraId="4A8E122D" w14:textId="77777777" w:rsidR="00E04306" w:rsidRPr="00E04306" w:rsidRDefault="00E04306" w:rsidP="00EB044C">
      <w:pPr>
        <w:pStyle w:val="Code"/>
        <w:rPr>
          <w:color w:val="00F200"/>
          <w:lang w:val="de-CH"/>
        </w:rPr>
      </w:pPr>
    </w:p>
    <w:p w14:paraId="66E4BBD1" w14:textId="4D41E960" w:rsidR="00EB044C" w:rsidRPr="00EB044C" w:rsidRDefault="00EB044C" w:rsidP="00EB044C">
      <w:pPr>
        <w:pStyle w:val="Code"/>
      </w:pPr>
      <w:r w:rsidRPr="00EB044C">
        <w:rPr>
          <w:color w:val="00F200"/>
        </w:rPr>
        <w:t>commit d5c9ba2033b946faa6281a6644d25acfcc424ba6</w:t>
      </w:r>
      <w:r w:rsidRPr="00EB044C">
        <w:t xml:space="preserve"> </w:t>
      </w:r>
    </w:p>
    <w:p w14:paraId="700637AF" w14:textId="77777777" w:rsidR="00EB044C" w:rsidRPr="00EB044C" w:rsidRDefault="00EB044C" w:rsidP="00EB044C">
      <w:pPr>
        <w:pStyle w:val="Code"/>
      </w:pPr>
      <w:r w:rsidRPr="00EB044C">
        <w:t>Author: Simon Lötscher &lt;simon.loetscher@softec.ch&gt;</w:t>
      </w:r>
    </w:p>
    <w:p w14:paraId="399330F5" w14:textId="77777777" w:rsidR="00EB044C" w:rsidRPr="00EB044C" w:rsidRDefault="00EB044C" w:rsidP="00EB044C">
      <w:pPr>
        <w:pStyle w:val="Code"/>
      </w:pPr>
      <w:r w:rsidRPr="00EB044C">
        <w:t>Date:   Thu Apr 4 11:25:50 2024 +0200</w:t>
      </w:r>
    </w:p>
    <w:p w14:paraId="5EC9EE8F" w14:textId="77777777" w:rsidR="00EB044C" w:rsidRPr="00EB044C" w:rsidRDefault="00EB044C" w:rsidP="00EB044C">
      <w:pPr>
        <w:pStyle w:val="Code"/>
      </w:pPr>
    </w:p>
    <w:p w14:paraId="03D1CFB3" w14:textId="77777777" w:rsidR="00EB044C" w:rsidRPr="00EB044C" w:rsidRDefault="00EB044C" w:rsidP="00EB044C">
      <w:pPr>
        <w:pStyle w:val="Code"/>
      </w:pPr>
      <w:r w:rsidRPr="00EB044C">
        <w:t xml:space="preserve">    Dokumentation</w:t>
      </w:r>
    </w:p>
    <w:p w14:paraId="6C4C66E4" w14:textId="77777777" w:rsidR="00EB044C" w:rsidRDefault="00EB044C" w:rsidP="00265C48">
      <w:pPr>
        <w:pStyle w:val="Code"/>
        <w:rPr>
          <w:color w:val="00F200"/>
        </w:rPr>
      </w:pPr>
    </w:p>
    <w:p w14:paraId="09E3B27A" w14:textId="300F8A0A" w:rsidR="00265C48" w:rsidRPr="00265C48" w:rsidRDefault="00265C48" w:rsidP="00265C48">
      <w:pPr>
        <w:pStyle w:val="Code"/>
      </w:pPr>
      <w:r w:rsidRPr="00265C48">
        <w:rPr>
          <w:color w:val="00F200"/>
        </w:rPr>
        <w:t>commit e21369744ffd2675f7fb32d2d39b8e20639b7ed9</w:t>
      </w:r>
    </w:p>
    <w:p w14:paraId="7F429E4D" w14:textId="77777777" w:rsidR="00265C48" w:rsidRPr="00265C48" w:rsidRDefault="00265C48" w:rsidP="00265C48">
      <w:pPr>
        <w:pStyle w:val="Code"/>
      </w:pPr>
      <w:r w:rsidRPr="00265C48">
        <w:t>Author: Simon Lötscher &lt;simon.loetscher@softec.ch&gt;</w:t>
      </w:r>
    </w:p>
    <w:p w14:paraId="39BFE1B7" w14:textId="77777777" w:rsidR="00265C48" w:rsidRPr="00265C48" w:rsidRDefault="00265C48" w:rsidP="00265C48">
      <w:pPr>
        <w:pStyle w:val="Code"/>
      </w:pPr>
      <w:r w:rsidRPr="00265C48">
        <w:t>Date:   Thu Apr 4 10:11:12 2024 +0200</w:t>
      </w:r>
    </w:p>
    <w:p w14:paraId="1142F922" w14:textId="77777777" w:rsidR="00265C48" w:rsidRPr="00265C48" w:rsidRDefault="00265C48" w:rsidP="00265C48">
      <w:pPr>
        <w:pStyle w:val="Code"/>
      </w:pPr>
    </w:p>
    <w:p w14:paraId="515C440C" w14:textId="77777777" w:rsidR="00265C48" w:rsidRPr="00265C48" w:rsidRDefault="00265C48" w:rsidP="00265C48">
      <w:pPr>
        <w:pStyle w:val="Code"/>
      </w:pPr>
      <w:r w:rsidRPr="00265C48">
        <w:t xml:space="preserve">    Pre Gitlog</w:t>
      </w:r>
    </w:p>
    <w:p w14:paraId="5BAB7120" w14:textId="77777777" w:rsidR="00265C48" w:rsidRPr="00265C48" w:rsidRDefault="00265C48" w:rsidP="00265C48">
      <w:pPr>
        <w:pStyle w:val="Code"/>
      </w:pPr>
    </w:p>
    <w:p w14:paraId="5B1FC0A0" w14:textId="77777777" w:rsidR="00265C48" w:rsidRPr="00265C48" w:rsidRDefault="00265C48" w:rsidP="00265C48">
      <w:pPr>
        <w:pStyle w:val="Code"/>
        <w:rPr>
          <w:color w:val="00F200"/>
        </w:rPr>
      </w:pPr>
      <w:r w:rsidRPr="00265C48">
        <w:rPr>
          <w:color w:val="00F200"/>
        </w:rPr>
        <w:t>commit f6ea7c8c580fd20f1bc2f0c79bf17f8b25610cd3</w:t>
      </w:r>
    </w:p>
    <w:p w14:paraId="6C2D9875" w14:textId="77777777" w:rsidR="00265C48" w:rsidRPr="00265C48" w:rsidRDefault="00265C48" w:rsidP="00265C48">
      <w:pPr>
        <w:pStyle w:val="Code"/>
      </w:pPr>
      <w:r w:rsidRPr="00265C48">
        <w:t>Author: Simon Lötscher &lt;simon.loetscher@softec.ch&gt;</w:t>
      </w:r>
    </w:p>
    <w:p w14:paraId="2C3EB4A5" w14:textId="77777777" w:rsidR="00265C48" w:rsidRPr="00265C48" w:rsidRDefault="00265C48" w:rsidP="00265C48">
      <w:pPr>
        <w:pStyle w:val="Code"/>
      </w:pPr>
      <w:r w:rsidRPr="00265C48">
        <w:t>Date:   Wed Apr 3 15:47:59 2024 +0200</w:t>
      </w:r>
    </w:p>
    <w:p w14:paraId="7CA4E665" w14:textId="77777777" w:rsidR="00265C48" w:rsidRPr="00265C48" w:rsidRDefault="00265C48" w:rsidP="00265C48">
      <w:pPr>
        <w:pStyle w:val="Code"/>
      </w:pPr>
    </w:p>
    <w:p w14:paraId="5D27A355" w14:textId="77777777" w:rsidR="00265C48" w:rsidRPr="00265C48" w:rsidRDefault="00265C48" w:rsidP="00265C48">
      <w:pPr>
        <w:pStyle w:val="Code"/>
      </w:pPr>
      <w:r w:rsidRPr="00265C48">
        <w:t xml:space="preserve">    Bugfix SQL Query Builder</w:t>
      </w:r>
    </w:p>
    <w:p w14:paraId="54B1CA6C" w14:textId="77777777" w:rsidR="00265C48" w:rsidRPr="00265C48" w:rsidRDefault="00265C48" w:rsidP="00265C48">
      <w:pPr>
        <w:pStyle w:val="Code"/>
      </w:pPr>
    </w:p>
    <w:p w14:paraId="43AF6335" w14:textId="77777777" w:rsidR="00265C48" w:rsidRPr="00265C48" w:rsidRDefault="00265C48" w:rsidP="00265C48">
      <w:pPr>
        <w:pStyle w:val="Code"/>
        <w:rPr>
          <w:color w:val="00F200"/>
        </w:rPr>
      </w:pPr>
      <w:r w:rsidRPr="00265C48">
        <w:rPr>
          <w:color w:val="00F200"/>
        </w:rPr>
        <w:t>commit 4fddbcc1d8fe288f047efb0e2461868abfb24e9d</w:t>
      </w:r>
    </w:p>
    <w:p w14:paraId="3A7DB727" w14:textId="77777777" w:rsidR="00265C48" w:rsidRPr="00265C48" w:rsidRDefault="00265C48" w:rsidP="00265C48">
      <w:pPr>
        <w:pStyle w:val="Code"/>
      </w:pPr>
      <w:r w:rsidRPr="00265C48">
        <w:t>Author: Simon Lötscher &lt;simon.loetscher@softec.ch&gt;</w:t>
      </w:r>
    </w:p>
    <w:p w14:paraId="03E83747" w14:textId="77777777" w:rsidR="00265C48" w:rsidRPr="00265C48" w:rsidRDefault="00265C48" w:rsidP="00265C48">
      <w:pPr>
        <w:pStyle w:val="Code"/>
      </w:pPr>
      <w:r w:rsidRPr="00265C48">
        <w:t>Date:   Wed Apr 3 15:32:28 2024 +0200</w:t>
      </w:r>
    </w:p>
    <w:p w14:paraId="7E9D45AD" w14:textId="77777777" w:rsidR="00265C48" w:rsidRPr="00265C48" w:rsidRDefault="00265C48" w:rsidP="00265C48">
      <w:pPr>
        <w:pStyle w:val="Code"/>
      </w:pPr>
    </w:p>
    <w:p w14:paraId="72870876" w14:textId="77777777" w:rsidR="00265C48" w:rsidRPr="00265C48" w:rsidRDefault="00265C48" w:rsidP="00265C48">
      <w:pPr>
        <w:pStyle w:val="Code"/>
      </w:pPr>
      <w:r w:rsidRPr="00265C48">
        <w:t xml:space="preserve">    Korrektur Development Modus SQL Query Builder</w:t>
      </w:r>
    </w:p>
    <w:p w14:paraId="415C9891" w14:textId="77777777" w:rsidR="00265C48" w:rsidRPr="00265C48" w:rsidRDefault="00265C48" w:rsidP="00265C48">
      <w:pPr>
        <w:pStyle w:val="Code"/>
      </w:pPr>
    </w:p>
    <w:p w14:paraId="1855DCB4" w14:textId="77777777" w:rsidR="00265C48" w:rsidRPr="00265C48" w:rsidRDefault="00265C48" w:rsidP="00265C48">
      <w:pPr>
        <w:pStyle w:val="Code"/>
        <w:rPr>
          <w:color w:val="00F200"/>
        </w:rPr>
      </w:pPr>
      <w:r w:rsidRPr="00265C48">
        <w:rPr>
          <w:color w:val="00F200"/>
        </w:rPr>
        <w:t>commit 2f5af2480a4bb451c31a144c127aab16cf4efb0b</w:t>
      </w:r>
    </w:p>
    <w:p w14:paraId="310099B1" w14:textId="77777777" w:rsidR="00265C48" w:rsidRPr="00265C48" w:rsidRDefault="00265C48" w:rsidP="00265C48">
      <w:pPr>
        <w:pStyle w:val="Code"/>
      </w:pPr>
      <w:r w:rsidRPr="00265C48">
        <w:t>Author: Simon Lötscher &lt;simon.loetscher@softec.ch&gt;</w:t>
      </w:r>
    </w:p>
    <w:p w14:paraId="7F14ECE5" w14:textId="77777777" w:rsidR="00265C48" w:rsidRPr="00265C48" w:rsidRDefault="00265C48" w:rsidP="00265C48">
      <w:pPr>
        <w:pStyle w:val="Code"/>
      </w:pPr>
      <w:r w:rsidRPr="00265C48">
        <w:t>Date:   Wed Apr 3 15:26:59 2024 +0200</w:t>
      </w:r>
    </w:p>
    <w:p w14:paraId="60D105F9" w14:textId="77777777" w:rsidR="00265C48" w:rsidRPr="00265C48" w:rsidRDefault="00265C48" w:rsidP="00265C48">
      <w:pPr>
        <w:pStyle w:val="Code"/>
      </w:pPr>
    </w:p>
    <w:p w14:paraId="0B281560" w14:textId="77777777" w:rsidR="00265C48" w:rsidRDefault="00265C48" w:rsidP="00265C48">
      <w:pPr>
        <w:pStyle w:val="Code"/>
      </w:pPr>
      <w:r w:rsidRPr="00265C48">
        <w:t xml:space="preserve">    Development Modus Anpassungen</w:t>
      </w:r>
    </w:p>
    <w:p w14:paraId="7C8DFC1E" w14:textId="77777777" w:rsidR="00265C48" w:rsidRDefault="00265C48" w:rsidP="00265C48">
      <w:pPr>
        <w:pStyle w:val="Code"/>
      </w:pPr>
    </w:p>
    <w:p w14:paraId="0C756281" w14:textId="1BC8AC7D" w:rsidR="00265C48" w:rsidRPr="00265C48" w:rsidRDefault="00265C48" w:rsidP="00265C48">
      <w:pPr>
        <w:pStyle w:val="Code"/>
      </w:pPr>
      <w:r w:rsidRPr="00265C48">
        <w:rPr>
          <w:color w:val="00F200"/>
        </w:rPr>
        <w:t>commit e21369744ffd2675f7fb32d2d39b8e20639b7ed9</w:t>
      </w:r>
      <w:r w:rsidRPr="00265C48">
        <w:t xml:space="preserve"> (</w:t>
      </w:r>
      <w:r w:rsidRPr="00265C48">
        <w:rPr>
          <w:color w:val="00F0F0"/>
        </w:rPr>
        <w:t>HEAD</w:t>
      </w:r>
      <w:r w:rsidRPr="00265C48">
        <w:t xml:space="preserve"> -&gt; </w:t>
      </w:r>
      <w:r w:rsidRPr="00265C48">
        <w:rPr>
          <w:color w:val="00F200"/>
        </w:rPr>
        <w:t>master</w:t>
      </w:r>
      <w:r w:rsidRPr="00265C48">
        <w:t xml:space="preserve">, </w:t>
      </w:r>
      <w:r w:rsidRPr="00265C48">
        <w:rPr>
          <w:color w:val="FF7676"/>
        </w:rPr>
        <w:t>origin/master</w:t>
      </w:r>
      <w:r w:rsidRPr="00265C48">
        <w:t>)</w:t>
      </w:r>
    </w:p>
    <w:p w14:paraId="0E5097A1" w14:textId="77777777" w:rsidR="00265C48" w:rsidRPr="00265C48" w:rsidRDefault="00265C48" w:rsidP="00265C48">
      <w:pPr>
        <w:pStyle w:val="Code"/>
      </w:pPr>
      <w:r w:rsidRPr="00265C48">
        <w:t>Author: Simon Lötscher &lt;simon.loetscher@softec.ch&gt;</w:t>
      </w:r>
    </w:p>
    <w:p w14:paraId="44D5BEC4" w14:textId="77777777" w:rsidR="00265C48" w:rsidRPr="00265C48" w:rsidRDefault="00265C48" w:rsidP="00265C48">
      <w:pPr>
        <w:pStyle w:val="Code"/>
      </w:pPr>
      <w:r w:rsidRPr="00265C48">
        <w:t>Date:   Thu Apr 4 10:11:12 2024 +0200</w:t>
      </w:r>
    </w:p>
    <w:p w14:paraId="57043424" w14:textId="77777777" w:rsidR="00265C48" w:rsidRPr="00265C48" w:rsidRDefault="00265C48" w:rsidP="00265C48">
      <w:pPr>
        <w:pStyle w:val="Code"/>
      </w:pPr>
    </w:p>
    <w:p w14:paraId="57511D72" w14:textId="77777777" w:rsidR="00265C48" w:rsidRPr="00265C48" w:rsidRDefault="00265C48" w:rsidP="00265C48">
      <w:pPr>
        <w:pStyle w:val="Code"/>
      </w:pPr>
      <w:r w:rsidRPr="00265C48">
        <w:t xml:space="preserve">    Pre Gitlog</w:t>
      </w:r>
    </w:p>
    <w:p w14:paraId="5DE38C7B" w14:textId="77777777" w:rsidR="00265C48" w:rsidRPr="00265C48" w:rsidRDefault="00265C48" w:rsidP="00265C48">
      <w:pPr>
        <w:pStyle w:val="Code"/>
      </w:pPr>
    </w:p>
    <w:p w14:paraId="7D91445D" w14:textId="77777777" w:rsidR="00265C48" w:rsidRPr="00265C48" w:rsidRDefault="00265C48" w:rsidP="00265C48">
      <w:pPr>
        <w:pStyle w:val="Code"/>
        <w:rPr>
          <w:color w:val="00F200"/>
        </w:rPr>
      </w:pPr>
      <w:r w:rsidRPr="00265C48">
        <w:rPr>
          <w:color w:val="00F200"/>
        </w:rPr>
        <w:t>commit f6ea7c8c580fd20f1bc2f0c79bf17f8b25610cd3</w:t>
      </w:r>
    </w:p>
    <w:p w14:paraId="48F8A363" w14:textId="77777777" w:rsidR="00265C48" w:rsidRPr="00265C48" w:rsidRDefault="00265C48" w:rsidP="00265C48">
      <w:pPr>
        <w:pStyle w:val="Code"/>
      </w:pPr>
      <w:r w:rsidRPr="00265C48">
        <w:t>Author: Simon Lötscher &lt;simon.loetscher@softec.ch&gt;</w:t>
      </w:r>
    </w:p>
    <w:p w14:paraId="05A0F3B2" w14:textId="77777777" w:rsidR="00265C48" w:rsidRPr="00265C48" w:rsidRDefault="00265C48" w:rsidP="00265C48">
      <w:pPr>
        <w:pStyle w:val="Code"/>
      </w:pPr>
      <w:r w:rsidRPr="00265C48">
        <w:t>Date:   Wed Apr 3 15:47:59 2024 +0200</w:t>
      </w:r>
    </w:p>
    <w:p w14:paraId="0AB1A844" w14:textId="77777777" w:rsidR="00265C48" w:rsidRPr="00265C48" w:rsidRDefault="00265C48" w:rsidP="00265C48">
      <w:pPr>
        <w:pStyle w:val="Code"/>
      </w:pPr>
    </w:p>
    <w:p w14:paraId="5C90FFCF" w14:textId="77777777" w:rsidR="00265C48" w:rsidRPr="00265C48" w:rsidRDefault="00265C48" w:rsidP="00265C48">
      <w:pPr>
        <w:pStyle w:val="Code"/>
      </w:pPr>
      <w:r w:rsidRPr="00265C48">
        <w:t xml:space="preserve">    Bugfix SQL Query Builder</w:t>
      </w:r>
    </w:p>
    <w:p w14:paraId="41B29080" w14:textId="77777777" w:rsidR="00265C48" w:rsidRPr="00265C48" w:rsidRDefault="00265C48" w:rsidP="00265C48">
      <w:pPr>
        <w:pStyle w:val="Code"/>
      </w:pPr>
    </w:p>
    <w:p w14:paraId="7A5E5257" w14:textId="77777777" w:rsidR="00265C48" w:rsidRPr="00265C48" w:rsidRDefault="00265C48" w:rsidP="00265C48">
      <w:pPr>
        <w:pStyle w:val="Code"/>
        <w:rPr>
          <w:color w:val="00F200"/>
        </w:rPr>
      </w:pPr>
      <w:r w:rsidRPr="00265C48">
        <w:rPr>
          <w:color w:val="00F200"/>
        </w:rPr>
        <w:t>commit 4fddbcc1d8fe288f047efb0e2461868abfb24e9d</w:t>
      </w:r>
    </w:p>
    <w:p w14:paraId="0F89DDA0" w14:textId="77777777" w:rsidR="00265C48" w:rsidRPr="00265C48" w:rsidRDefault="00265C48" w:rsidP="00265C48">
      <w:pPr>
        <w:pStyle w:val="Code"/>
      </w:pPr>
      <w:r w:rsidRPr="00265C48">
        <w:t>Author: Simon Lötscher &lt;simon.loetscher@softec.ch&gt;</w:t>
      </w:r>
    </w:p>
    <w:p w14:paraId="37080D15" w14:textId="77777777" w:rsidR="00265C48" w:rsidRPr="00265C48" w:rsidRDefault="00265C48" w:rsidP="00265C48">
      <w:pPr>
        <w:pStyle w:val="Code"/>
      </w:pPr>
      <w:r w:rsidRPr="00265C48">
        <w:t>Date:   Wed Apr 3 15:32:28 2024 +0200</w:t>
      </w:r>
    </w:p>
    <w:p w14:paraId="4AEA9CD2" w14:textId="77777777" w:rsidR="00265C48" w:rsidRPr="00265C48" w:rsidRDefault="00265C48" w:rsidP="00265C48">
      <w:pPr>
        <w:pStyle w:val="Code"/>
      </w:pPr>
    </w:p>
    <w:p w14:paraId="258EF4FD" w14:textId="77777777" w:rsidR="00265C48" w:rsidRPr="00265C48" w:rsidRDefault="00265C48" w:rsidP="00265C48">
      <w:pPr>
        <w:pStyle w:val="Code"/>
      </w:pPr>
      <w:r w:rsidRPr="00265C48">
        <w:t xml:space="preserve">    Korrektur Development Modus SQL Query Builder</w:t>
      </w:r>
    </w:p>
    <w:p w14:paraId="7859596F" w14:textId="77777777" w:rsidR="00265C48" w:rsidRPr="00265C48" w:rsidRDefault="00265C48" w:rsidP="00265C48">
      <w:pPr>
        <w:pStyle w:val="Code"/>
      </w:pPr>
    </w:p>
    <w:p w14:paraId="16C8FB20" w14:textId="77777777" w:rsidR="00265C48" w:rsidRPr="00265C48" w:rsidRDefault="00265C48" w:rsidP="00265C48">
      <w:pPr>
        <w:pStyle w:val="Code"/>
        <w:rPr>
          <w:color w:val="00F200"/>
        </w:rPr>
      </w:pPr>
      <w:r w:rsidRPr="00265C48">
        <w:rPr>
          <w:color w:val="00F200"/>
        </w:rPr>
        <w:t>commit 2f5af2480a4bb451c31a144c127aab16cf4efb0b</w:t>
      </w:r>
    </w:p>
    <w:p w14:paraId="3756C195" w14:textId="77777777" w:rsidR="00265C48" w:rsidRPr="00265C48" w:rsidRDefault="00265C48" w:rsidP="00265C48">
      <w:pPr>
        <w:pStyle w:val="Code"/>
      </w:pPr>
      <w:r w:rsidRPr="00265C48">
        <w:t>Author: Simon Lötscher &lt;simon.loetscher@softec.ch&gt;</w:t>
      </w:r>
    </w:p>
    <w:p w14:paraId="164D4B7F" w14:textId="77777777" w:rsidR="00265C48" w:rsidRPr="00265C48" w:rsidRDefault="00265C48" w:rsidP="00265C48">
      <w:pPr>
        <w:pStyle w:val="Code"/>
      </w:pPr>
      <w:r w:rsidRPr="00265C48">
        <w:t>Date:   Wed Apr 3 15:26:59 2024 +0200</w:t>
      </w:r>
    </w:p>
    <w:p w14:paraId="2E55FCDD" w14:textId="77777777" w:rsidR="00265C48" w:rsidRPr="00265C48" w:rsidRDefault="00265C48" w:rsidP="00265C48">
      <w:pPr>
        <w:pStyle w:val="Code"/>
      </w:pPr>
    </w:p>
    <w:p w14:paraId="33D266D4" w14:textId="77777777" w:rsidR="00265C48" w:rsidRPr="00265C48" w:rsidRDefault="00265C48" w:rsidP="00265C48">
      <w:pPr>
        <w:pStyle w:val="Code"/>
      </w:pPr>
      <w:r w:rsidRPr="00265C48">
        <w:t xml:space="preserve">    Development Modus Anpassungen</w:t>
      </w:r>
    </w:p>
    <w:p w14:paraId="29BFA3DD" w14:textId="77777777" w:rsidR="00265C48" w:rsidRPr="00265C48" w:rsidRDefault="00265C48" w:rsidP="00265C48">
      <w:pPr>
        <w:pStyle w:val="Code"/>
      </w:pPr>
    </w:p>
    <w:p w14:paraId="37FE2EC0" w14:textId="77777777" w:rsidR="00265C48" w:rsidRPr="00902110" w:rsidRDefault="00265C48" w:rsidP="00265C48">
      <w:pPr>
        <w:pStyle w:val="Code"/>
        <w:rPr>
          <w:color w:val="00F200"/>
          <w:lang w:val="de-CH"/>
        </w:rPr>
      </w:pPr>
      <w:r w:rsidRPr="00902110">
        <w:rPr>
          <w:color w:val="00F200"/>
          <w:lang w:val="de-CH"/>
        </w:rPr>
        <w:t>commit 9c8b136788de22896da05e048cd42c36d18b264f</w:t>
      </w:r>
    </w:p>
    <w:p w14:paraId="2D5450F2" w14:textId="77777777" w:rsidR="00265C48" w:rsidRPr="00902110" w:rsidRDefault="00265C48" w:rsidP="00265C48">
      <w:pPr>
        <w:pStyle w:val="Code"/>
        <w:rPr>
          <w:lang w:val="de-CH"/>
        </w:rPr>
      </w:pPr>
      <w:r w:rsidRPr="00902110">
        <w:rPr>
          <w:lang w:val="de-CH"/>
        </w:rPr>
        <w:t>Author: Simon Lötscher &lt;simon.loetscher@softec.ch&gt;</w:t>
      </w:r>
    </w:p>
    <w:p w14:paraId="16B21B8C" w14:textId="77777777" w:rsidR="00265C48" w:rsidRPr="00265C48" w:rsidRDefault="00265C48" w:rsidP="00265C48">
      <w:pPr>
        <w:pStyle w:val="Code"/>
      </w:pPr>
      <w:r w:rsidRPr="00265C48">
        <w:t>Date:   Tue Apr 2 14:50:40 2024 +0200</w:t>
      </w:r>
    </w:p>
    <w:p w14:paraId="49D79636" w14:textId="77777777" w:rsidR="00265C48" w:rsidRPr="00265C48" w:rsidRDefault="00265C48" w:rsidP="00265C48">
      <w:pPr>
        <w:pStyle w:val="Code"/>
      </w:pPr>
    </w:p>
    <w:p w14:paraId="6EAA72FA" w14:textId="77777777" w:rsidR="00265C48" w:rsidRPr="00265C48" w:rsidRDefault="00265C48" w:rsidP="00265C48">
      <w:pPr>
        <w:pStyle w:val="Code"/>
      </w:pPr>
      <w:r w:rsidRPr="00265C48">
        <w:t xml:space="preserve">    Logging</w:t>
      </w:r>
    </w:p>
    <w:p w14:paraId="1C09C71A" w14:textId="77777777" w:rsidR="00265C48" w:rsidRPr="00265C48" w:rsidRDefault="00265C48" w:rsidP="00265C48">
      <w:pPr>
        <w:pStyle w:val="Code"/>
      </w:pPr>
    </w:p>
    <w:p w14:paraId="3E27E1AC" w14:textId="77777777" w:rsidR="00265C48" w:rsidRPr="00265C48" w:rsidRDefault="00265C48" w:rsidP="00265C48">
      <w:pPr>
        <w:pStyle w:val="Code"/>
        <w:rPr>
          <w:color w:val="00F200"/>
        </w:rPr>
      </w:pPr>
      <w:r w:rsidRPr="00265C48">
        <w:rPr>
          <w:color w:val="00F200"/>
        </w:rPr>
        <w:t>commit 2c07d441d4721e56958dcc60fb2101219db61309</w:t>
      </w:r>
    </w:p>
    <w:p w14:paraId="1B096A4A" w14:textId="77777777" w:rsidR="00265C48" w:rsidRPr="00265C48" w:rsidRDefault="00265C48" w:rsidP="00265C48">
      <w:pPr>
        <w:pStyle w:val="Code"/>
      </w:pPr>
      <w:r w:rsidRPr="00265C48">
        <w:t>Author: Simon Lötscher &lt;simon.loetscher@softec.ch&gt;</w:t>
      </w:r>
    </w:p>
    <w:p w14:paraId="533F5473" w14:textId="77777777" w:rsidR="00265C48" w:rsidRPr="00265C48" w:rsidRDefault="00265C48" w:rsidP="00265C48">
      <w:pPr>
        <w:pStyle w:val="Code"/>
      </w:pPr>
      <w:r w:rsidRPr="00265C48">
        <w:t>Date:   Tue Apr 2 10:53:58 2024 +0200</w:t>
      </w:r>
    </w:p>
    <w:p w14:paraId="3F97A920" w14:textId="77777777" w:rsidR="00265C48" w:rsidRPr="00265C48" w:rsidRDefault="00265C48" w:rsidP="00265C48">
      <w:pPr>
        <w:pStyle w:val="Code"/>
      </w:pPr>
    </w:p>
    <w:p w14:paraId="3840194D" w14:textId="77777777" w:rsidR="00265C48" w:rsidRPr="00265C48" w:rsidRDefault="00265C48" w:rsidP="00265C48">
      <w:pPr>
        <w:pStyle w:val="Code"/>
      </w:pPr>
      <w:r w:rsidRPr="00265C48">
        <w:t xml:space="preserve">    Logging, singular Instance (Mutex)</w:t>
      </w:r>
    </w:p>
    <w:p w14:paraId="0E176F4D" w14:textId="77777777" w:rsidR="00265C48" w:rsidRPr="00265C48" w:rsidRDefault="00265C48" w:rsidP="00265C48">
      <w:pPr>
        <w:pStyle w:val="Code"/>
      </w:pPr>
    </w:p>
    <w:p w14:paraId="341585A9" w14:textId="77777777" w:rsidR="00265C48" w:rsidRPr="00265C48" w:rsidRDefault="00265C48" w:rsidP="00265C48">
      <w:pPr>
        <w:pStyle w:val="Code"/>
        <w:rPr>
          <w:color w:val="00F200"/>
        </w:rPr>
      </w:pPr>
      <w:r w:rsidRPr="00265C48">
        <w:rPr>
          <w:color w:val="00F200"/>
        </w:rPr>
        <w:t>commit 77a66755241aa934572aa0cbf8a6571c51b0560b</w:t>
      </w:r>
    </w:p>
    <w:p w14:paraId="38B57013" w14:textId="77777777" w:rsidR="00265C48" w:rsidRPr="00265C48" w:rsidRDefault="00265C48" w:rsidP="00265C48">
      <w:pPr>
        <w:pStyle w:val="Code"/>
      </w:pPr>
      <w:r w:rsidRPr="00265C48">
        <w:t>Author: Simon Lötscher &lt;simon.loetscher@softec.ch&gt;</w:t>
      </w:r>
    </w:p>
    <w:p w14:paraId="23994DEA" w14:textId="77777777" w:rsidR="00265C48" w:rsidRPr="00265C48" w:rsidRDefault="00265C48" w:rsidP="00265C48">
      <w:pPr>
        <w:pStyle w:val="Code"/>
      </w:pPr>
      <w:r w:rsidRPr="00265C48">
        <w:t>Date:   Thu Mar 28 16:26:06 2024 +0100</w:t>
      </w:r>
    </w:p>
    <w:p w14:paraId="4B4EC8A6" w14:textId="77777777" w:rsidR="00265C48" w:rsidRPr="00265C48" w:rsidRDefault="00265C48" w:rsidP="00265C48">
      <w:pPr>
        <w:pStyle w:val="Code"/>
      </w:pPr>
    </w:p>
    <w:p w14:paraId="28745C73" w14:textId="77777777" w:rsidR="00265C48" w:rsidRPr="00265C48" w:rsidRDefault="00265C48" w:rsidP="00265C48">
      <w:pPr>
        <w:pStyle w:val="Code"/>
      </w:pPr>
      <w:r w:rsidRPr="00265C48">
        <w:t xml:space="preserve">    Unit tests und Development Modus</w:t>
      </w:r>
    </w:p>
    <w:p w14:paraId="130B80F2" w14:textId="77777777" w:rsidR="00265C48" w:rsidRPr="00265C48" w:rsidRDefault="00265C48" w:rsidP="00265C48">
      <w:pPr>
        <w:pStyle w:val="Code"/>
      </w:pPr>
    </w:p>
    <w:p w14:paraId="3B5E7D3C" w14:textId="77777777" w:rsidR="00265C48" w:rsidRPr="00265C48" w:rsidRDefault="00265C48" w:rsidP="00265C48">
      <w:pPr>
        <w:pStyle w:val="Code"/>
        <w:rPr>
          <w:color w:val="00F200"/>
        </w:rPr>
      </w:pPr>
      <w:r w:rsidRPr="00265C48">
        <w:rPr>
          <w:color w:val="00F200"/>
        </w:rPr>
        <w:t>commit ad9a73d927b9e757006c039383d5c7aee194c4ae</w:t>
      </w:r>
    </w:p>
    <w:p w14:paraId="32F73EEA" w14:textId="77777777" w:rsidR="00265C48" w:rsidRPr="00265C48" w:rsidRDefault="00265C48" w:rsidP="00265C48">
      <w:pPr>
        <w:pStyle w:val="Code"/>
      </w:pPr>
      <w:r w:rsidRPr="00265C48">
        <w:t>Author: Simon Lötscher &lt;simon.loetscher@softec.ch&gt;</w:t>
      </w:r>
    </w:p>
    <w:p w14:paraId="523561DC" w14:textId="77777777" w:rsidR="00265C48" w:rsidRPr="00265C48" w:rsidRDefault="00265C48" w:rsidP="00265C48">
      <w:pPr>
        <w:pStyle w:val="Code"/>
      </w:pPr>
      <w:r w:rsidRPr="00265C48">
        <w:t>Date:   Wed Mar 27 15:51:59 2024 +0100</w:t>
      </w:r>
    </w:p>
    <w:p w14:paraId="64F8205E" w14:textId="77777777" w:rsidR="00265C48" w:rsidRPr="00265C48" w:rsidRDefault="00265C48" w:rsidP="00265C48">
      <w:pPr>
        <w:pStyle w:val="Code"/>
      </w:pPr>
    </w:p>
    <w:p w14:paraId="1DFEA21F" w14:textId="77777777" w:rsidR="00265C48" w:rsidRPr="00265C48" w:rsidRDefault="00265C48" w:rsidP="00265C48">
      <w:pPr>
        <w:pStyle w:val="Code"/>
      </w:pPr>
      <w:r w:rsidRPr="00265C48">
        <w:t xml:space="preserve">    Logging Documentation &amp; Code</w:t>
      </w:r>
    </w:p>
    <w:p w14:paraId="4C9E4F49" w14:textId="77777777" w:rsidR="00265C48" w:rsidRPr="00265C48" w:rsidRDefault="00265C48" w:rsidP="00265C48">
      <w:pPr>
        <w:pStyle w:val="Code"/>
      </w:pPr>
    </w:p>
    <w:p w14:paraId="70547D0E" w14:textId="77777777" w:rsidR="00265C48" w:rsidRPr="00265C48" w:rsidRDefault="00265C48" w:rsidP="00265C48">
      <w:pPr>
        <w:pStyle w:val="Code"/>
        <w:rPr>
          <w:color w:val="00F200"/>
        </w:rPr>
      </w:pPr>
      <w:r w:rsidRPr="00265C48">
        <w:rPr>
          <w:color w:val="00F200"/>
        </w:rPr>
        <w:t>commit fe5e306ea8be36108aaf1c5368ccef1ea0b6d219</w:t>
      </w:r>
    </w:p>
    <w:p w14:paraId="744E849C" w14:textId="77777777" w:rsidR="00265C48" w:rsidRPr="00265C48" w:rsidRDefault="00265C48" w:rsidP="00265C48">
      <w:pPr>
        <w:pStyle w:val="Code"/>
      </w:pPr>
      <w:r w:rsidRPr="00265C48">
        <w:t>Author: Simon Lötscher &lt;simon.loetscher@softec.ch&gt;</w:t>
      </w:r>
    </w:p>
    <w:p w14:paraId="03423EB3" w14:textId="77777777" w:rsidR="00265C48" w:rsidRPr="00902110" w:rsidRDefault="00265C48" w:rsidP="00265C48">
      <w:pPr>
        <w:pStyle w:val="Code"/>
        <w:rPr>
          <w:lang w:val="de-CH"/>
        </w:rPr>
      </w:pPr>
      <w:r w:rsidRPr="00902110">
        <w:rPr>
          <w:lang w:val="de-CH"/>
        </w:rPr>
        <w:t>Date:   Wed Mar 27 15:13:02 2024 +0100</w:t>
      </w:r>
    </w:p>
    <w:p w14:paraId="1F6C0D68" w14:textId="77777777" w:rsidR="00265C48" w:rsidRPr="00902110" w:rsidRDefault="00265C48" w:rsidP="00265C48">
      <w:pPr>
        <w:pStyle w:val="Code"/>
        <w:rPr>
          <w:lang w:val="de-CH"/>
        </w:rPr>
      </w:pPr>
    </w:p>
    <w:p w14:paraId="0F4B00FD" w14:textId="77777777" w:rsidR="00265C48" w:rsidRPr="00902110" w:rsidRDefault="00265C48" w:rsidP="00265C48">
      <w:pPr>
        <w:pStyle w:val="Code"/>
        <w:rPr>
          <w:lang w:val="de-CH"/>
        </w:rPr>
      </w:pPr>
      <w:r w:rsidRPr="00902110">
        <w:rPr>
          <w:lang w:val="de-CH"/>
        </w:rPr>
        <w:t xml:space="preserve">    Architektur nochmals neu aufgebaut, logging begonnen zu implementieren</w:t>
      </w:r>
    </w:p>
    <w:p w14:paraId="4B71A8D9" w14:textId="77777777" w:rsidR="00265C48" w:rsidRPr="00902110" w:rsidRDefault="00265C48" w:rsidP="00265C48">
      <w:pPr>
        <w:pStyle w:val="Code"/>
        <w:rPr>
          <w:lang w:val="de-CH"/>
        </w:rPr>
      </w:pPr>
    </w:p>
    <w:p w14:paraId="62677CD9" w14:textId="77777777" w:rsidR="00265C48" w:rsidRPr="00902110" w:rsidRDefault="00265C48" w:rsidP="00265C48">
      <w:pPr>
        <w:pStyle w:val="Code"/>
        <w:rPr>
          <w:color w:val="00F200"/>
          <w:lang w:val="de-CH"/>
        </w:rPr>
      </w:pPr>
      <w:r w:rsidRPr="00902110">
        <w:rPr>
          <w:color w:val="00F200"/>
          <w:lang w:val="de-CH"/>
        </w:rPr>
        <w:t>commit 836e4b99073aae2b9ebfeebe865499ca50ab1012</w:t>
      </w:r>
    </w:p>
    <w:p w14:paraId="372D7FE0" w14:textId="77777777" w:rsidR="00265C48" w:rsidRPr="00902110" w:rsidRDefault="00265C48" w:rsidP="00265C48">
      <w:pPr>
        <w:pStyle w:val="Code"/>
        <w:rPr>
          <w:lang w:val="de-CH"/>
        </w:rPr>
      </w:pPr>
      <w:r w:rsidRPr="00902110">
        <w:rPr>
          <w:lang w:val="de-CH"/>
        </w:rPr>
        <w:t>Author: Simon Lötscher &lt;simon.loetscher@softec.ch&gt;</w:t>
      </w:r>
    </w:p>
    <w:p w14:paraId="678F958E" w14:textId="77777777" w:rsidR="00265C48" w:rsidRPr="00902110" w:rsidRDefault="00265C48" w:rsidP="00265C48">
      <w:pPr>
        <w:pStyle w:val="Code"/>
        <w:rPr>
          <w:lang w:val="fr-FR"/>
        </w:rPr>
      </w:pPr>
      <w:r w:rsidRPr="00902110">
        <w:rPr>
          <w:lang w:val="fr-FR"/>
        </w:rPr>
        <w:t>Date:   Tue Mar 26 14:45:30 2024 +0100</w:t>
      </w:r>
    </w:p>
    <w:p w14:paraId="0A6958FB" w14:textId="77777777" w:rsidR="00265C48" w:rsidRPr="00902110" w:rsidRDefault="00265C48" w:rsidP="00265C48">
      <w:pPr>
        <w:pStyle w:val="Code"/>
        <w:rPr>
          <w:lang w:val="fr-FR"/>
        </w:rPr>
      </w:pPr>
    </w:p>
    <w:p w14:paraId="06875A59" w14:textId="77777777" w:rsidR="00265C48" w:rsidRPr="00902110" w:rsidRDefault="00265C48" w:rsidP="00265C48">
      <w:pPr>
        <w:pStyle w:val="Code"/>
        <w:rPr>
          <w:lang w:val="fr-FR"/>
        </w:rPr>
      </w:pPr>
      <w:r w:rsidRPr="00902110">
        <w:rPr>
          <w:lang w:val="fr-FR"/>
        </w:rPr>
        <w:t xml:space="preserve">    API Abfragen plus Tests</w:t>
      </w:r>
    </w:p>
    <w:p w14:paraId="11A1AE8C" w14:textId="77777777" w:rsidR="00265C48" w:rsidRPr="00902110" w:rsidRDefault="00265C48" w:rsidP="00265C48">
      <w:pPr>
        <w:pStyle w:val="Code"/>
        <w:rPr>
          <w:lang w:val="fr-FR"/>
        </w:rPr>
      </w:pPr>
    </w:p>
    <w:p w14:paraId="02B1FCC4" w14:textId="77777777" w:rsidR="00265C48" w:rsidRPr="00265C48" w:rsidRDefault="00265C48" w:rsidP="00265C48">
      <w:pPr>
        <w:pStyle w:val="Code"/>
        <w:rPr>
          <w:color w:val="00F200"/>
        </w:rPr>
      </w:pPr>
      <w:r w:rsidRPr="00265C48">
        <w:rPr>
          <w:color w:val="00F200"/>
        </w:rPr>
        <w:t>commit 2a8b1fed171d17d47d5c7ba7e78fd0dcc9030603</w:t>
      </w:r>
    </w:p>
    <w:p w14:paraId="013A9EC2" w14:textId="77777777" w:rsidR="00265C48" w:rsidRPr="00265C48" w:rsidRDefault="00265C48" w:rsidP="00265C48">
      <w:pPr>
        <w:pStyle w:val="Code"/>
      </w:pPr>
      <w:r w:rsidRPr="00265C48">
        <w:t>Author: Simon Lötscher &lt;simon.loetscher@softec.ch&gt;</w:t>
      </w:r>
    </w:p>
    <w:p w14:paraId="40E92AC2" w14:textId="77777777" w:rsidR="00265C48" w:rsidRPr="00265C48" w:rsidRDefault="00265C48" w:rsidP="00265C48">
      <w:pPr>
        <w:pStyle w:val="Code"/>
      </w:pPr>
      <w:r w:rsidRPr="00265C48">
        <w:t>Date:   Tue Mar 26 08:09:59 2024 +0100</w:t>
      </w:r>
    </w:p>
    <w:p w14:paraId="4C1A1A61" w14:textId="77777777" w:rsidR="00265C48" w:rsidRPr="00265C48" w:rsidRDefault="00265C48" w:rsidP="00265C48">
      <w:pPr>
        <w:pStyle w:val="Code"/>
      </w:pPr>
    </w:p>
    <w:p w14:paraId="2072D408" w14:textId="77777777" w:rsidR="00265C48" w:rsidRPr="00265C48" w:rsidRDefault="00265C48" w:rsidP="00265C48">
      <w:pPr>
        <w:pStyle w:val="Code"/>
      </w:pPr>
      <w:r w:rsidRPr="00265C48">
        <w:t xml:space="preserve">    Updated gitignore</w:t>
      </w:r>
    </w:p>
    <w:p w14:paraId="703CF3BF" w14:textId="77777777" w:rsidR="00265C48" w:rsidRPr="00265C48" w:rsidRDefault="00265C48" w:rsidP="00265C48">
      <w:pPr>
        <w:pStyle w:val="Code"/>
      </w:pPr>
    </w:p>
    <w:p w14:paraId="6D5FD31B" w14:textId="77777777" w:rsidR="00265C48" w:rsidRPr="00265C48" w:rsidRDefault="00265C48" w:rsidP="00265C48">
      <w:pPr>
        <w:pStyle w:val="Code"/>
        <w:rPr>
          <w:color w:val="00F200"/>
        </w:rPr>
      </w:pPr>
      <w:r w:rsidRPr="00265C48">
        <w:rPr>
          <w:color w:val="00F200"/>
        </w:rPr>
        <w:t>commit 707768d94e192d15ef80fd4b3405814b94f40197</w:t>
      </w:r>
    </w:p>
    <w:p w14:paraId="1032A23B" w14:textId="77777777" w:rsidR="00265C48" w:rsidRPr="00265C48" w:rsidRDefault="00265C48" w:rsidP="00265C48">
      <w:pPr>
        <w:pStyle w:val="Code"/>
      </w:pPr>
      <w:r w:rsidRPr="00265C48">
        <w:t>Author: Simon Lötscher &lt;simon.loetscher@softec.ch&gt;</w:t>
      </w:r>
    </w:p>
    <w:p w14:paraId="018668CF" w14:textId="77777777" w:rsidR="00265C48" w:rsidRPr="00265C48" w:rsidRDefault="00265C48" w:rsidP="00265C48">
      <w:pPr>
        <w:pStyle w:val="Code"/>
      </w:pPr>
      <w:r w:rsidRPr="00265C48">
        <w:t>Date:   Fri Mar 22 15:37:24 2024 +0100</w:t>
      </w:r>
    </w:p>
    <w:p w14:paraId="1C6F8998" w14:textId="77777777" w:rsidR="00265C48" w:rsidRPr="00265C48" w:rsidRDefault="00265C48" w:rsidP="00265C48">
      <w:pPr>
        <w:pStyle w:val="Code"/>
      </w:pPr>
    </w:p>
    <w:p w14:paraId="7DFE4F21" w14:textId="77777777" w:rsidR="00265C48" w:rsidRPr="00265C48" w:rsidRDefault="00265C48" w:rsidP="00265C48">
      <w:pPr>
        <w:pStyle w:val="Code"/>
      </w:pPr>
      <w:r w:rsidRPr="00265C48">
        <w:t xml:space="preserve">    gitignore updated, Repositories geaddet</w:t>
      </w:r>
    </w:p>
    <w:p w14:paraId="202E9233" w14:textId="77777777" w:rsidR="00265C48" w:rsidRPr="00265C48" w:rsidRDefault="00265C48" w:rsidP="00265C48">
      <w:pPr>
        <w:pStyle w:val="Code"/>
      </w:pPr>
    </w:p>
    <w:p w14:paraId="35AB6B4C" w14:textId="77777777" w:rsidR="00265C48" w:rsidRPr="00265C48" w:rsidRDefault="00265C48" w:rsidP="00265C48">
      <w:pPr>
        <w:pStyle w:val="Code"/>
        <w:rPr>
          <w:color w:val="00F200"/>
        </w:rPr>
      </w:pPr>
      <w:r w:rsidRPr="00265C48">
        <w:rPr>
          <w:color w:val="00F200"/>
        </w:rPr>
        <w:t>commit b5bf1385dff371c03a7f3b7a391ca6dd1f593505</w:t>
      </w:r>
    </w:p>
    <w:p w14:paraId="0C400201" w14:textId="77777777" w:rsidR="00265C48" w:rsidRPr="00265C48" w:rsidRDefault="00265C48" w:rsidP="00265C48">
      <w:pPr>
        <w:pStyle w:val="Code"/>
      </w:pPr>
      <w:r w:rsidRPr="00265C48">
        <w:t>Author: Simon Lötscher &lt;simon.loetscher@softec.ch&gt;</w:t>
      </w:r>
    </w:p>
    <w:p w14:paraId="0E99871B" w14:textId="77777777" w:rsidR="00265C48" w:rsidRPr="00902110" w:rsidRDefault="00265C48" w:rsidP="00265C48">
      <w:pPr>
        <w:pStyle w:val="Code"/>
        <w:rPr>
          <w:lang w:val="de-CH"/>
        </w:rPr>
      </w:pPr>
      <w:r w:rsidRPr="00902110">
        <w:rPr>
          <w:lang w:val="de-CH"/>
        </w:rPr>
        <w:t>Date:   Fri Mar 22 13:13:19 2024 +0100</w:t>
      </w:r>
    </w:p>
    <w:p w14:paraId="32E0C6C4" w14:textId="77777777" w:rsidR="00265C48" w:rsidRPr="00902110" w:rsidRDefault="00265C48" w:rsidP="00265C48">
      <w:pPr>
        <w:pStyle w:val="Code"/>
        <w:rPr>
          <w:lang w:val="de-CH"/>
        </w:rPr>
      </w:pPr>
    </w:p>
    <w:p w14:paraId="74360A44" w14:textId="77777777" w:rsidR="00265C48" w:rsidRPr="00902110" w:rsidRDefault="00265C48" w:rsidP="00265C48">
      <w:pPr>
        <w:pStyle w:val="Code"/>
        <w:rPr>
          <w:lang w:val="de-CH"/>
        </w:rPr>
      </w:pPr>
      <w:r w:rsidRPr="00902110">
        <w:rPr>
          <w:lang w:val="de-CH"/>
        </w:rPr>
        <w:t xml:space="preserve">    Klassen zu Solution hinzugefügt, Glossar in Dokumentation erstellt, Abbildungsverzeichnis aktualisiert</w:t>
      </w:r>
    </w:p>
    <w:p w14:paraId="5834D454" w14:textId="77777777" w:rsidR="00265C48" w:rsidRPr="00902110" w:rsidRDefault="00265C48" w:rsidP="00265C48">
      <w:pPr>
        <w:pStyle w:val="Code"/>
        <w:rPr>
          <w:lang w:val="de-CH"/>
        </w:rPr>
      </w:pPr>
    </w:p>
    <w:p w14:paraId="7DC27DA4" w14:textId="77777777" w:rsidR="00265C48" w:rsidRPr="00265C48" w:rsidRDefault="00265C48" w:rsidP="00265C48">
      <w:pPr>
        <w:pStyle w:val="Code"/>
        <w:rPr>
          <w:color w:val="00F200"/>
        </w:rPr>
      </w:pPr>
      <w:r w:rsidRPr="00265C48">
        <w:rPr>
          <w:color w:val="00F200"/>
        </w:rPr>
        <w:t>commit b8e85a583384dbc0b4f78f3a7c3f6779c8350919</w:t>
      </w:r>
    </w:p>
    <w:p w14:paraId="295B08B2" w14:textId="77777777" w:rsidR="00265C48" w:rsidRPr="00265C48" w:rsidRDefault="00265C48" w:rsidP="00265C48">
      <w:pPr>
        <w:pStyle w:val="Code"/>
      </w:pPr>
      <w:r w:rsidRPr="00265C48">
        <w:t>Author: Simon Lötscher &lt;simon.loetscher@softec.ch&gt;</w:t>
      </w:r>
    </w:p>
    <w:p w14:paraId="246961EB" w14:textId="77777777" w:rsidR="00265C48" w:rsidRPr="00902110" w:rsidRDefault="00265C48" w:rsidP="00265C48">
      <w:pPr>
        <w:pStyle w:val="Code"/>
        <w:rPr>
          <w:lang w:val="de-CH"/>
        </w:rPr>
      </w:pPr>
      <w:r w:rsidRPr="00902110">
        <w:rPr>
          <w:lang w:val="de-CH"/>
        </w:rPr>
        <w:t>Date:   Fri Mar 22 09:05:37 2024 +0100</w:t>
      </w:r>
    </w:p>
    <w:p w14:paraId="79DE3242" w14:textId="77777777" w:rsidR="00265C48" w:rsidRPr="00902110" w:rsidRDefault="00265C48" w:rsidP="00265C48">
      <w:pPr>
        <w:pStyle w:val="Code"/>
        <w:rPr>
          <w:lang w:val="de-CH"/>
        </w:rPr>
      </w:pPr>
    </w:p>
    <w:p w14:paraId="5C3B0F87" w14:textId="77777777" w:rsidR="00265C48" w:rsidRPr="00902110" w:rsidRDefault="00265C48" w:rsidP="00265C48">
      <w:pPr>
        <w:pStyle w:val="Code"/>
        <w:rPr>
          <w:lang w:val="de-CH"/>
        </w:rPr>
      </w:pPr>
      <w:r w:rsidRPr="00902110">
        <w:rPr>
          <w:lang w:val="de-CH"/>
        </w:rPr>
        <w:t xml:space="preserve">    Solution erstellt</w:t>
      </w:r>
    </w:p>
    <w:p w14:paraId="60CF8A21" w14:textId="77777777" w:rsidR="00265C48" w:rsidRPr="00902110" w:rsidRDefault="00265C48" w:rsidP="00265C48">
      <w:pPr>
        <w:pStyle w:val="Code"/>
        <w:rPr>
          <w:lang w:val="de-CH"/>
        </w:rPr>
      </w:pPr>
    </w:p>
    <w:p w14:paraId="14F2F6E6" w14:textId="77777777" w:rsidR="00265C48" w:rsidRPr="00902110" w:rsidRDefault="00265C48" w:rsidP="00265C48">
      <w:pPr>
        <w:pStyle w:val="Code"/>
        <w:rPr>
          <w:color w:val="00F200"/>
          <w:lang w:val="de-CH"/>
        </w:rPr>
      </w:pPr>
      <w:r w:rsidRPr="00902110">
        <w:rPr>
          <w:color w:val="00F200"/>
          <w:lang w:val="de-CH"/>
        </w:rPr>
        <w:t>commit 6062e7f692486018098eed3360d8ecadaff43396</w:t>
      </w:r>
    </w:p>
    <w:p w14:paraId="47F6800A" w14:textId="77777777" w:rsidR="00265C48" w:rsidRPr="00902110" w:rsidRDefault="00265C48" w:rsidP="00265C48">
      <w:pPr>
        <w:pStyle w:val="Code"/>
        <w:rPr>
          <w:lang w:val="de-CH"/>
        </w:rPr>
      </w:pPr>
      <w:r w:rsidRPr="00902110">
        <w:rPr>
          <w:lang w:val="de-CH"/>
        </w:rPr>
        <w:t>Author: Simon Lötscher &lt;simon.loetscher@softec.ch&gt;</w:t>
      </w:r>
    </w:p>
    <w:p w14:paraId="569AD919" w14:textId="77777777" w:rsidR="00265C48" w:rsidRPr="00902110" w:rsidRDefault="00265C48" w:rsidP="00265C48">
      <w:pPr>
        <w:pStyle w:val="Code"/>
        <w:rPr>
          <w:lang w:val="de-CH"/>
        </w:rPr>
      </w:pPr>
      <w:r w:rsidRPr="00902110">
        <w:rPr>
          <w:lang w:val="de-CH"/>
        </w:rPr>
        <w:t>Date:   Thu Mar 21 17:00:33 2024 +0100</w:t>
      </w:r>
    </w:p>
    <w:p w14:paraId="0D876947" w14:textId="77777777" w:rsidR="00265C48" w:rsidRPr="00902110" w:rsidRDefault="00265C48" w:rsidP="00265C48">
      <w:pPr>
        <w:pStyle w:val="Code"/>
        <w:rPr>
          <w:lang w:val="de-CH"/>
        </w:rPr>
      </w:pPr>
    </w:p>
    <w:p w14:paraId="1EDE906D" w14:textId="77777777" w:rsidR="00265C48" w:rsidRPr="00902110" w:rsidRDefault="00265C48" w:rsidP="00265C48">
      <w:pPr>
        <w:pStyle w:val="Code"/>
        <w:rPr>
          <w:lang w:val="de-CH"/>
        </w:rPr>
      </w:pPr>
      <w:r w:rsidRPr="00902110">
        <w:rPr>
          <w:lang w:val="de-CH"/>
        </w:rPr>
        <w:t xml:space="preserve">    Aufgabenstellung, Projektplanung bis Soll-Ist, Projektauftrag, Ausgangslage fertig dokumentiert</w:t>
      </w:r>
    </w:p>
    <w:p w14:paraId="5B5771F3" w14:textId="77777777" w:rsidR="00265C48" w:rsidRPr="00902110" w:rsidRDefault="00265C48" w:rsidP="00265C48">
      <w:pPr>
        <w:pStyle w:val="Code"/>
        <w:rPr>
          <w:color w:val="00F200"/>
          <w:lang w:val="de-CH"/>
        </w:rPr>
      </w:pPr>
    </w:p>
    <w:p w14:paraId="44BB54A3" w14:textId="77777777" w:rsidR="00265C48" w:rsidRPr="00265C48" w:rsidRDefault="00265C48" w:rsidP="00265C48">
      <w:pPr>
        <w:pStyle w:val="Code"/>
        <w:rPr>
          <w:color w:val="00F200"/>
        </w:rPr>
      </w:pPr>
      <w:r w:rsidRPr="00265C48">
        <w:rPr>
          <w:color w:val="00F200"/>
        </w:rPr>
        <w:t>commit 82dc8c7a975d602be23d01745575a2df761c6587</w:t>
      </w:r>
    </w:p>
    <w:p w14:paraId="61AAD77D" w14:textId="77777777" w:rsidR="00265C48" w:rsidRPr="00265C48" w:rsidRDefault="00265C48" w:rsidP="00265C48">
      <w:pPr>
        <w:pStyle w:val="Code"/>
      </w:pPr>
      <w:r w:rsidRPr="00265C48">
        <w:t>Author: Simon Lötscher &lt;simon.loetscher@softec.ch&gt;</w:t>
      </w:r>
    </w:p>
    <w:p w14:paraId="7219D449" w14:textId="77777777" w:rsidR="00265C48" w:rsidRPr="00902110" w:rsidRDefault="00265C48" w:rsidP="00265C48">
      <w:pPr>
        <w:pStyle w:val="Code"/>
        <w:rPr>
          <w:lang w:val="de-CH"/>
        </w:rPr>
      </w:pPr>
      <w:r w:rsidRPr="00902110">
        <w:rPr>
          <w:lang w:val="de-CH"/>
        </w:rPr>
        <w:t>Date:   Thu Mar 21 09:50:20 2024 +0100</w:t>
      </w:r>
    </w:p>
    <w:p w14:paraId="63F1FAB7" w14:textId="77777777" w:rsidR="00265C48" w:rsidRPr="00902110" w:rsidRDefault="00265C48" w:rsidP="00265C48">
      <w:pPr>
        <w:pStyle w:val="Code"/>
        <w:rPr>
          <w:lang w:val="de-CH"/>
        </w:rPr>
      </w:pPr>
    </w:p>
    <w:p w14:paraId="552C249B" w14:textId="77777777" w:rsidR="00265C48" w:rsidRPr="00902110" w:rsidRDefault="00265C48" w:rsidP="00265C48">
      <w:pPr>
        <w:pStyle w:val="Code"/>
        <w:rPr>
          <w:lang w:val="de-CH"/>
        </w:rPr>
      </w:pPr>
      <w:r w:rsidRPr="00902110">
        <w:rPr>
          <w:lang w:val="de-CH"/>
        </w:rPr>
        <w:t xml:space="preserve">    Änderungen Tag 1 sowie Aufgabenstellung und Projektplanung Tag 2</w:t>
      </w:r>
    </w:p>
    <w:p w14:paraId="19853E41" w14:textId="77777777" w:rsidR="00265C48" w:rsidRPr="00902110" w:rsidRDefault="00265C48" w:rsidP="00265C48">
      <w:pPr>
        <w:pStyle w:val="Code"/>
        <w:rPr>
          <w:lang w:val="de-CH"/>
        </w:rPr>
      </w:pPr>
    </w:p>
    <w:p w14:paraId="27B20554" w14:textId="77777777" w:rsidR="00265C48" w:rsidRPr="00902110" w:rsidRDefault="00265C48" w:rsidP="00265C48">
      <w:pPr>
        <w:pStyle w:val="Code"/>
        <w:rPr>
          <w:color w:val="00F200"/>
          <w:lang w:val="it-IT"/>
        </w:rPr>
      </w:pPr>
      <w:r w:rsidRPr="00902110">
        <w:rPr>
          <w:color w:val="00F200"/>
          <w:lang w:val="it-IT"/>
        </w:rPr>
        <w:t>commit 68e331e220eb1c5e7ddc45edb9fb36b498f4a428</w:t>
      </w:r>
    </w:p>
    <w:p w14:paraId="73832674" w14:textId="77777777" w:rsidR="00265C48" w:rsidRPr="00902110" w:rsidRDefault="00265C48" w:rsidP="00265C48">
      <w:pPr>
        <w:pStyle w:val="Code"/>
        <w:rPr>
          <w:lang w:val="it-IT"/>
        </w:rPr>
      </w:pPr>
      <w:r w:rsidRPr="00902110">
        <w:rPr>
          <w:lang w:val="it-IT"/>
        </w:rPr>
        <w:t>Author: Simon Lötscher &lt;simon.loetscher@softec.ch&gt;</w:t>
      </w:r>
    </w:p>
    <w:p w14:paraId="09672029" w14:textId="77777777" w:rsidR="00265C48" w:rsidRPr="00265C48" w:rsidRDefault="00265C48" w:rsidP="00265C48">
      <w:pPr>
        <w:pStyle w:val="Code"/>
      </w:pPr>
      <w:r w:rsidRPr="00265C48">
        <w:t>Date:   Wed Mar 20 07:54:03 2024 +0100</w:t>
      </w:r>
    </w:p>
    <w:p w14:paraId="54498DA6" w14:textId="77777777" w:rsidR="00265C48" w:rsidRPr="00265C48" w:rsidRDefault="00265C48" w:rsidP="00265C48">
      <w:pPr>
        <w:pStyle w:val="Code"/>
      </w:pPr>
    </w:p>
    <w:p w14:paraId="6E75A363" w14:textId="3209F591" w:rsidR="00265C48" w:rsidRDefault="00265C48" w:rsidP="00265C48">
      <w:pPr>
        <w:pStyle w:val="Code"/>
      </w:pPr>
      <w:r w:rsidRPr="00265C48">
        <w:t xml:space="preserve">    Initial Commit</w:t>
      </w:r>
    </w:p>
    <w:p w14:paraId="4E5B441D" w14:textId="77777777" w:rsidR="00D44FE7" w:rsidRDefault="00D44FE7">
      <w:pPr>
        <w:widowControl/>
        <w:spacing w:line="240" w:lineRule="auto"/>
        <w:rPr>
          <w:i/>
          <w:sz w:val="36"/>
        </w:rPr>
      </w:pPr>
      <w:r>
        <w:br w:type="page"/>
      </w:r>
    </w:p>
    <w:p w14:paraId="04E25715" w14:textId="40B3D766" w:rsidR="00265C48" w:rsidRDefault="00265C48" w:rsidP="00265C48">
      <w:pPr>
        <w:pStyle w:val="Formatvorlage1"/>
      </w:pPr>
      <w:bookmarkStart w:id="131" w:name="_Toc163198237"/>
      <w:r>
        <w:t>Source Code</w:t>
      </w:r>
      <w:bookmarkEnd w:id="131"/>
    </w:p>
    <w:p w14:paraId="311974C6" w14:textId="77777777" w:rsidR="00BD2051" w:rsidRDefault="00265C48" w:rsidP="00BD2051">
      <w:pPr>
        <w:pStyle w:val="Main"/>
      </w:pPr>
      <w:r>
        <w:t>Der Source Code wird der IPA als ZIP-Anhang mit dem Namen «JiraSynchronizer.zip» beigefügt.</w:t>
      </w:r>
    </w:p>
    <w:p w14:paraId="38A191A4" w14:textId="77777777" w:rsidR="00BD2051" w:rsidRDefault="00BD2051" w:rsidP="00BD2051">
      <w:pPr>
        <w:pStyle w:val="Formatvorlage1"/>
      </w:pPr>
      <w:bookmarkStart w:id="132" w:name="_Toc163198238"/>
      <w:r>
        <w:t>Bilder</w:t>
      </w:r>
      <w:bookmarkEnd w:id="132"/>
    </w:p>
    <w:p w14:paraId="295D25E2" w14:textId="77777777" w:rsidR="00BD2051" w:rsidRPr="00265C48" w:rsidRDefault="00BD2051" w:rsidP="00BD2051">
      <w:pPr>
        <w:pStyle w:val="Main"/>
      </w:pPr>
      <w:r>
        <w:t>Ein ZIP-Ordner namens «Grafiken.zip» wird der IPA als Anhang beigefügt.</w:t>
      </w:r>
    </w:p>
    <w:p w14:paraId="2E2808E7" w14:textId="758318C1" w:rsidR="00265C48" w:rsidRDefault="00265C48" w:rsidP="00265C48">
      <w:pPr>
        <w:pStyle w:val="Main"/>
      </w:pPr>
    </w:p>
    <w:p w14:paraId="2D8F118A" w14:textId="77777777" w:rsidR="00BD2051" w:rsidRDefault="00BD2051">
      <w:pPr>
        <w:widowControl/>
        <w:spacing w:line="240" w:lineRule="auto"/>
        <w:rPr>
          <w:i/>
          <w:sz w:val="36"/>
        </w:rPr>
      </w:pPr>
      <w:r>
        <w:br w:type="page"/>
      </w:r>
    </w:p>
    <w:p w14:paraId="0C1CCABA" w14:textId="69F66BB6" w:rsidR="00265C48" w:rsidRDefault="00265C48" w:rsidP="00265C48">
      <w:pPr>
        <w:pStyle w:val="Formatvorlage1"/>
      </w:pPr>
      <w:bookmarkStart w:id="133" w:name="_Toc163198239"/>
      <w:r>
        <w:t>Log-Datei</w:t>
      </w:r>
      <w:bookmarkEnd w:id="133"/>
    </w:p>
    <w:p w14:paraId="5B22B55F" w14:textId="7F02A4C8" w:rsidR="002A75F0" w:rsidRDefault="00D44FE7" w:rsidP="002A75F0">
      <w:pPr>
        <w:pStyle w:val="Main"/>
      </w:pPr>
      <w:r>
        <w:t>Es wird der IPA eine Log-Datei mehrerer Testdurchläufe mit allen Fehler- Warn- und Informationsmeldungen welche aktuell in der Applikation eingebaut sind beigefügt.</w:t>
      </w:r>
    </w:p>
    <w:p w14:paraId="209E75CE" w14:textId="4E30499B" w:rsidR="002A75F0" w:rsidRPr="00BD2051" w:rsidRDefault="002A75F0" w:rsidP="00BD2051">
      <w:pPr>
        <w:pStyle w:val="Main"/>
        <w:rPr>
          <w:b/>
          <w:bCs/>
        </w:rPr>
      </w:pPr>
      <w:r w:rsidRPr="00BD2051">
        <w:rPr>
          <w:b/>
          <w:bCs/>
        </w:rPr>
        <w:t>Erster Durchlauf</w:t>
      </w:r>
    </w:p>
    <w:p w14:paraId="529ADDEB" w14:textId="5C82A6FD" w:rsidR="002A75F0" w:rsidRDefault="002A75F0" w:rsidP="002A75F0">
      <w:pPr>
        <w:pStyle w:val="Main"/>
      </w:pPr>
      <w:r>
        <w:t>Die Log-Datei wird initialisiert.</w:t>
      </w:r>
    </w:p>
    <w:p w14:paraId="28B0B762" w14:textId="52AED669" w:rsidR="002A75F0" w:rsidRDefault="002A75F0" w:rsidP="002A75F0">
      <w:pPr>
        <w:pStyle w:val="Main"/>
      </w:pPr>
      <w:r>
        <w:t>Der Jira Synchronizer wird im Development Modus laufen gelassen</w:t>
      </w:r>
      <w:r w:rsidR="005C02CF">
        <w:t>, alle Daten werden erfolgreich importiert.</w:t>
      </w:r>
      <w:r>
        <w:t xml:space="preserve"> </w:t>
      </w:r>
    </w:p>
    <w:p w14:paraId="54B7642C" w14:textId="2A527219" w:rsidR="002A75F0" w:rsidRPr="00BD2051" w:rsidRDefault="002A75F0" w:rsidP="00BD2051">
      <w:pPr>
        <w:pStyle w:val="Main"/>
        <w:rPr>
          <w:b/>
          <w:bCs/>
        </w:rPr>
      </w:pPr>
      <w:r w:rsidRPr="00BD2051">
        <w:rPr>
          <w:b/>
          <w:bCs/>
        </w:rPr>
        <w:t>Zweiter Durchlauf</w:t>
      </w:r>
    </w:p>
    <w:p w14:paraId="0DAB38F2" w14:textId="2E7EBF01" w:rsidR="002A75F0" w:rsidRDefault="002A75F0" w:rsidP="002A75F0">
      <w:pPr>
        <w:pStyle w:val="Main"/>
      </w:pPr>
      <w:r>
        <w:t xml:space="preserve">Der Jira Synchronizer wird im Default Modus laufen gelassen, </w:t>
      </w:r>
      <w:r w:rsidR="005C02CF">
        <w:t>da verschiedene Mitarbeiter nicht auf der Datenbank vorhanden sind, wird für jeden Worklog bei welchem der zuständige Mitarbeiter nicht auf der Datenbank vorhanden ist ein Fehler geloggt.</w:t>
      </w:r>
    </w:p>
    <w:p w14:paraId="7303EBAC" w14:textId="78751008" w:rsidR="005C02CF" w:rsidRPr="00BD2051" w:rsidRDefault="002A75F0" w:rsidP="00BD2051">
      <w:pPr>
        <w:pStyle w:val="Main"/>
        <w:rPr>
          <w:b/>
          <w:bCs/>
        </w:rPr>
      </w:pPr>
      <w:r w:rsidRPr="00BD2051">
        <w:rPr>
          <w:b/>
          <w:bCs/>
        </w:rPr>
        <w:t>Dritter Durchlauf</w:t>
      </w:r>
    </w:p>
    <w:p w14:paraId="777A4979" w14:textId="19EFBD8E" w:rsidR="005C02CF" w:rsidRDefault="005C02CF" w:rsidP="005C02CF">
      <w:pPr>
        <w:pStyle w:val="Main"/>
      </w:pPr>
      <w:r>
        <w:t xml:space="preserve">Der Jira Synchronizer wird im Default Modus laufen gelassen, </w:t>
      </w:r>
      <w:r w:rsidR="009501D8">
        <w:t>auf der Datenbank wurden temporäre Testuser mit den Email Adressen der Mitarbeiter des vorigen Durchlaufs erfasst,</w:t>
      </w:r>
      <w:r>
        <w:t xml:space="preserve">  da sie jedoch noch immer nicht die benötigten Rechte auf die jeweiligen Projekte besitzen, wird wieder für jeden Worklog bei welchem der zuständige Mitarbeiter nicht über die nötigen Rechte verfügt ein Fehler geloggt.</w:t>
      </w:r>
    </w:p>
    <w:p w14:paraId="42A9DBB4" w14:textId="266201BF" w:rsidR="002A75F0" w:rsidRPr="00BD2051" w:rsidRDefault="002A75F0" w:rsidP="00BD2051">
      <w:pPr>
        <w:pStyle w:val="Main"/>
        <w:rPr>
          <w:b/>
          <w:bCs/>
        </w:rPr>
      </w:pPr>
      <w:r w:rsidRPr="00BD2051">
        <w:rPr>
          <w:b/>
          <w:bCs/>
        </w:rPr>
        <w:t>Vierter Durchlauf</w:t>
      </w:r>
    </w:p>
    <w:p w14:paraId="020D5E16" w14:textId="155A5CA8" w:rsidR="004A40D1" w:rsidRDefault="004A40D1" w:rsidP="004A40D1">
      <w:pPr>
        <w:pStyle w:val="Main"/>
      </w:pPr>
      <w:r>
        <w:t>Der Jira Synchronizer wird im Development Modus laufen gelassen, alle Daten werden erfolgreich importiert. Während der Laufzeit dieser Instanz der Applikation wird eine weitere Instanz der Applikation gestartet. Da nur eine Instanz der Applikation zu einer gegebenen Zeit laufen darf, wird die zweite Instanz abgebrochen und es wird geloggt, dass eine zweite Instanz gestartet wurde.</w:t>
      </w:r>
    </w:p>
    <w:p w14:paraId="5DD7C039" w14:textId="5AF9A7D4" w:rsidR="002A75F0" w:rsidRPr="00BD2051" w:rsidRDefault="002A75F0" w:rsidP="00BD2051">
      <w:pPr>
        <w:pStyle w:val="Main"/>
        <w:rPr>
          <w:b/>
          <w:bCs/>
        </w:rPr>
      </w:pPr>
      <w:r w:rsidRPr="00BD2051">
        <w:rPr>
          <w:b/>
          <w:bCs/>
        </w:rPr>
        <w:t>Fünfter Durchlauf</w:t>
      </w:r>
    </w:p>
    <w:p w14:paraId="3853D0FC" w14:textId="43A25832" w:rsidR="004A40D1" w:rsidRDefault="004A40D1" w:rsidP="004A40D1">
      <w:pPr>
        <w:pStyle w:val="Main"/>
      </w:pPr>
      <w:r>
        <w:t>Der Jira Synchronizer wird im Default Modus laufen gelassen, der Connection String ist ungültig. Die Applikation wird abgebrochen und es wird ein Fehler geloggt.</w:t>
      </w:r>
    </w:p>
    <w:p w14:paraId="756A7715" w14:textId="46A162B0" w:rsidR="002A75F0" w:rsidRPr="00BD2051" w:rsidRDefault="002A75F0" w:rsidP="00BD2051">
      <w:pPr>
        <w:pStyle w:val="Main"/>
        <w:rPr>
          <w:b/>
          <w:bCs/>
        </w:rPr>
      </w:pPr>
      <w:r w:rsidRPr="00BD2051">
        <w:rPr>
          <w:b/>
          <w:bCs/>
        </w:rPr>
        <w:t>Sechster Durchlauf</w:t>
      </w:r>
    </w:p>
    <w:p w14:paraId="4BBA8EA9" w14:textId="4456DCB7" w:rsidR="004A40D1" w:rsidRDefault="004A40D1" w:rsidP="004A40D1">
      <w:pPr>
        <w:pStyle w:val="Main"/>
      </w:pPr>
      <w:r>
        <w:t>Der Jira Synchronizer wird im Default Modus laufen gelassen, der API-Token ist ungültig. Die Applikation wird abgebrochen und es wird ein Fehler geloggt.</w:t>
      </w:r>
    </w:p>
    <w:p w14:paraId="628065A5" w14:textId="5F067B70" w:rsidR="004A40D1" w:rsidRPr="00BD2051" w:rsidRDefault="004A40D1" w:rsidP="00BD2051">
      <w:pPr>
        <w:pStyle w:val="Main"/>
        <w:rPr>
          <w:b/>
          <w:bCs/>
        </w:rPr>
      </w:pPr>
      <w:r w:rsidRPr="00BD2051">
        <w:rPr>
          <w:b/>
          <w:bCs/>
        </w:rPr>
        <w:t>Siebter Durchlauf</w:t>
      </w:r>
    </w:p>
    <w:p w14:paraId="06E4820D" w14:textId="364ED0C7" w:rsidR="004A40D1" w:rsidRDefault="004A40D1" w:rsidP="004A40D1">
      <w:pPr>
        <w:pStyle w:val="Main"/>
      </w:pPr>
      <w:r>
        <w:t>Der Jira Synchronizer wird im Development Modus laufen gelassen, die appsettings.json Datei ist nicht vorhanden. Die Applikation wird abgebrochen und es wird ein Fehler geloggt.</w:t>
      </w:r>
    </w:p>
    <w:p w14:paraId="50EDC8A5" w14:textId="4A725076" w:rsidR="004A40D1" w:rsidRPr="00BD2051" w:rsidRDefault="004A40D1" w:rsidP="00BD2051">
      <w:pPr>
        <w:pStyle w:val="Main"/>
        <w:rPr>
          <w:b/>
          <w:bCs/>
        </w:rPr>
      </w:pPr>
      <w:r w:rsidRPr="00BD2051">
        <w:rPr>
          <w:b/>
          <w:bCs/>
        </w:rPr>
        <w:t>Achter Durchlauf</w:t>
      </w:r>
    </w:p>
    <w:p w14:paraId="0640296E" w14:textId="2127D0A9" w:rsidR="004A40D1" w:rsidRDefault="004A40D1" w:rsidP="004A40D1">
      <w:pPr>
        <w:pStyle w:val="Main"/>
      </w:pPr>
      <w:r>
        <w:t>Die Applikation wird im Development Modus laufen gelassen, alle Daten werden erfolgreich importiert. Zusätzlich zum Development Argument wird beim Aufruf der Applikation ein ungültiges Argument mitgegeben, es wird eine Warnung geloggt.</w:t>
      </w:r>
    </w:p>
    <w:p w14:paraId="747A6B29" w14:textId="5029682A" w:rsidR="004F6ED7" w:rsidRPr="00BD2051" w:rsidRDefault="004F6ED7" w:rsidP="00BD2051">
      <w:pPr>
        <w:pStyle w:val="Main"/>
        <w:rPr>
          <w:b/>
          <w:bCs/>
        </w:rPr>
      </w:pPr>
      <w:r w:rsidRPr="00BD2051">
        <w:rPr>
          <w:b/>
          <w:bCs/>
        </w:rPr>
        <w:t>Neunter Durchlauf</w:t>
      </w:r>
    </w:p>
    <w:p w14:paraId="674D5F6E" w14:textId="39033260" w:rsidR="004F6ED7" w:rsidRDefault="004F6ED7" w:rsidP="004F6ED7">
      <w:pPr>
        <w:pStyle w:val="Main"/>
      </w:pPr>
      <w:r>
        <w:t xml:space="preserve">Die Applikation wird im Development Modus laufen gelassen, alle Daten werden erfolgreich importiert. Ein Worklog enthält eine Leistung, welche mehr als 24 Stunden beträgt. </w:t>
      </w:r>
    </w:p>
    <w:p w14:paraId="64BEF361" w14:textId="24DC435D" w:rsidR="004F6ED7" w:rsidRPr="00BD2051" w:rsidRDefault="004F6ED7" w:rsidP="00BD2051">
      <w:pPr>
        <w:pStyle w:val="Main"/>
        <w:rPr>
          <w:b/>
          <w:bCs/>
        </w:rPr>
      </w:pPr>
      <w:r w:rsidRPr="00BD2051">
        <w:rPr>
          <w:b/>
          <w:bCs/>
        </w:rPr>
        <w:t>Zehnter Durchlauf</w:t>
      </w:r>
    </w:p>
    <w:p w14:paraId="4E108DAE" w14:textId="5BFE6440" w:rsidR="00265C48" w:rsidRPr="00265C48" w:rsidRDefault="004F6ED7" w:rsidP="00BD2051">
      <w:pPr>
        <w:pStyle w:val="Main"/>
      </w:pPr>
      <w:r>
        <w:t xml:space="preserve">Die Applikation wird im Development Modus laufen gelassen, alle Daten werden erfolgreich importiert. Ein Worklog enthält einen Jira </w:t>
      </w:r>
      <w:r w:rsidR="00BD2051">
        <w:t>Projektnamen,</w:t>
      </w:r>
      <w:r>
        <w:t xml:space="preserve"> welcher in der </w:t>
      </w:r>
      <w:r w:rsidRPr="004F6ED7">
        <w:rPr>
          <w:rStyle w:val="TabelleZchn"/>
        </w:rPr>
        <w:t>Whitelist</w:t>
      </w:r>
      <w:r>
        <w:t xml:space="preserve"> Tabelle nicht vorhanden ist, es wird ein Error geloggt.</w:t>
      </w:r>
    </w:p>
    <w:sectPr w:rsidR="00265C48" w:rsidRPr="00265C48" w:rsidSect="00622AF1">
      <w:headerReference w:type="default" r:id="rId49"/>
      <w:footerReference w:type="default" r:id="rId50"/>
      <w:headerReference w:type="first" r:id="rId51"/>
      <w:footerReference w:type="first" r:id="rId52"/>
      <w:type w:val="continuous"/>
      <w:pgSz w:w="11907" w:h="16839" w:code="9"/>
      <w:pgMar w:top="1418" w:right="851" w:bottom="1134" w:left="1418" w:header="624" w:footer="56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FB6EE" w14:textId="77777777" w:rsidR="00622AF1" w:rsidRPr="00CD6474" w:rsidRDefault="00622AF1">
      <w:r w:rsidRPr="00CD6474">
        <w:separator/>
      </w:r>
    </w:p>
  </w:endnote>
  <w:endnote w:type="continuationSeparator" w:id="0">
    <w:p w14:paraId="7AF072BB" w14:textId="77777777" w:rsidR="00622AF1" w:rsidRPr="00CD6474" w:rsidRDefault="00622AF1">
      <w:r w:rsidRPr="00CD64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B3418" w14:textId="6B73E996" w:rsidR="00911F96" w:rsidRPr="00CD6474" w:rsidRDefault="00FB1401" w:rsidP="00E46830">
    <w:pPr>
      <w:pStyle w:val="Fuzeile"/>
      <w:tabs>
        <w:tab w:val="left" w:pos="4111"/>
      </w:tabs>
      <w:rPr>
        <w:rFonts w:ascii="Imago" w:hAnsi="Imago"/>
        <w:i w:val="0"/>
        <w:color w:val="00B050"/>
      </w:rPr>
    </w:pPr>
    <w:r w:rsidRPr="00CD6474">
      <w:rPr>
        <w:rFonts w:ascii="Imago" w:hAnsi="Imago"/>
        <w:i w:val="0"/>
        <w:color w:val="00B050"/>
      </w:rPr>
      <w:t>05.04.2024</w:t>
    </w:r>
    <w:r w:rsidR="00911F96" w:rsidRPr="00CD6474">
      <w:rPr>
        <w:rFonts w:ascii="Imago" w:hAnsi="Imago"/>
        <w:i w:val="0"/>
      </w:rPr>
      <w:ptab w:relativeTo="margin" w:alignment="center" w:leader="none"/>
    </w:r>
    <w:r w:rsidR="00911F96" w:rsidRPr="00CD6474">
      <w:rPr>
        <w:rFonts w:ascii="Imago" w:hAnsi="Imago"/>
        <w:i w:val="0"/>
      </w:rPr>
      <w:fldChar w:fldCharType="begin"/>
    </w:r>
    <w:r w:rsidR="00911F96" w:rsidRPr="00CD6474">
      <w:rPr>
        <w:rFonts w:ascii="Imago" w:hAnsi="Imago"/>
        <w:i w:val="0"/>
      </w:rPr>
      <w:instrText xml:space="preserve"> PAGE </w:instrText>
    </w:r>
    <w:r w:rsidR="00911F96" w:rsidRPr="00CD6474">
      <w:rPr>
        <w:rFonts w:ascii="Imago" w:hAnsi="Imago"/>
        <w:i w:val="0"/>
      </w:rPr>
      <w:fldChar w:fldCharType="separate"/>
    </w:r>
    <w:r w:rsidR="00B116C1" w:rsidRPr="00CD6474">
      <w:rPr>
        <w:rFonts w:ascii="Imago" w:hAnsi="Imago"/>
        <w:i w:val="0"/>
      </w:rPr>
      <w:t>21</w:t>
    </w:r>
    <w:r w:rsidR="00911F96" w:rsidRPr="00CD6474">
      <w:rPr>
        <w:rFonts w:ascii="Imago" w:hAnsi="Imago"/>
        <w:i w:val="0"/>
      </w:rPr>
      <w:fldChar w:fldCharType="end"/>
    </w:r>
    <w:r w:rsidR="00911F96" w:rsidRPr="00CD6474">
      <w:rPr>
        <w:rFonts w:ascii="Imago" w:hAnsi="Imago"/>
        <w:i w:val="0"/>
      </w:rPr>
      <w:t xml:space="preserve"> / </w:t>
    </w:r>
    <w:r w:rsidR="00911F96" w:rsidRPr="00CD6474">
      <w:rPr>
        <w:rFonts w:ascii="Imago" w:hAnsi="Imago"/>
        <w:i w:val="0"/>
      </w:rPr>
      <w:fldChar w:fldCharType="begin"/>
    </w:r>
    <w:r w:rsidR="00911F96" w:rsidRPr="00CD6474">
      <w:rPr>
        <w:rFonts w:ascii="Imago" w:hAnsi="Imago"/>
        <w:i w:val="0"/>
      </w:rPr>
      <w:instrText xml:space="preserve"> NUMPAGES </w:instrText>
    </w:r>
    <w:r w:rsidR="00911F96" w:rsidRPr="00CD6474">
      <w:rPr>
        <w:rFonts w:ascii="Imago" w:hAnsi="Imago"/>
        <w:i w:val="0"/>
      </w:rPr>
      <w:fldChar w:fldCharType="separate"/>
    </w:r>
    <w:r w:rsidR="00B116C1" w:rsidRPr="00CD6474">
      <w:rPr>
        <w:rFonts w:ascii="Imago" w:hAnsi="Imago"/>
        <w:i w:val="0"/>
      </w:rPr>
      <w:t>32</w:t>
    </w:r>
    <w:r w:rsidR="00911F96" w:rsidRPr="00CD6474">
      <w:rPr>
        <w:rFonts w:ascii="Imago" w:hAnsi="Imago"/>
        <w:i w:val="0"/>
      </w:rPr>
      <w:fldChar w:fldCharType="end"/>
    </w:r>
    <w:r w:rsidR="00911F96" w:rsidRPr="00CD6474">
      <w:rPr>
        <w:rFonts w:ascii="Imago" w:hAnsi="Imago"/>
        <w:i w:val="0"/>
      </w:rPr>
      <w:ptab w:relativeTo="margin" w:alignment="right" w:leader="none"/>
    </w:r>
    <w:sdt>
      <w:sdtPr>
        <w:rPr>
          <w:rFonts w:ascii="Imago" w:hAnsi="Imago"/>
          <w:i w:val="0"/>
        </w:rPr>
        <w:alias w:val="Autor"/>
        <w:tag w:val=""/>
        <w:id w:val="1060063879"/>
        <w:placeholder>
          <w:docPart w:val="F52A2CD9E75E49519F88A2C40FC8870B"/>
        </w:placeholder>
        <w:dataBinding w:prefixMappings="xmlns:ns0='http://purl.org/dc/elements/1.1/' xmlns:ns1='http://schemas.openxmlformats.org/package/2006/metadata/core-properties' " w:xpath="/ns1:coreProperties[1]/ns0:creator[1]" w:storeItemID="{6C3C8BC8-F283-45AE-878A-BAB7291924A1}"/>
        <w:text/>
      </w:sdtPr>
      <w:sdtEndPr/>
      <w:sdtContent>
        <w:r w:rsidR="00B11944" w:rsidRPr="00CD6474">
          <w:rPr>
            <w:rFonts w:ascii="Imago" w:hAnsi="Imago"/>
            <w:i w:val="0"/>
          </w:rPr>
          <w:t xml:space="preserve">Simon </w:t>
        </w:r>
        <w:r w:rsidR="002B4170" w:rsidRPr="00CD6474">
          <w:rPr>
            <w:rFonts w:ascii="Imago" w:hAnsi="Imago"/>
            <w:i w:val="0"/>
          </w:rPr>
          <w:t>A</w:t>
        </w:r>
        <w:r w:rsidR="00B11944" w:rsidRPr="00CD6474">
          <w:rPr>
            <w:rFonts w:ascii="Imago" w:hAnsi="Imago"/>
            <w:i w:val="0"/>
          </w:rPr>
          <w:t>ndré Lötscher</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E1C82" w14:textId="2314AAFD" w:rsidR="00911F96" w:rsidRPr="00CD6474" w:rsidRDefault="008C26A0" w:rsidP="008C26A0">
    <w:pPr>
      <w:pStyle w:val="Main"/>
      <w:rPr>
        <w:b/>
        <w:bCs/>
      </w:rPr>
    </w:pPr>
    <w:r w:rsidRPr="00CD6474">
      <w:rPr>
        <w:b/>
        <w:bCs/>
      </w:rPr>
      <w:t>Softec AG</w:t>
    </w:r>
  </w:p>
  <w:p w14:paraId="6AF07BB5" w14:textId="46FED76D" w:rsidR="008C26A0" w:rsidRPr="00CD6474" w:rsidRDefault="008C26A0" w:rsidP="008C26A0">
    <w:pPr>
      <w:pStyle w:val="Main"/>
    </w:pPr>
    <w:r w:rsidRPr="00CD6474">
      <w:t>Industriestrasse 51, 6312 Steinhausen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72A32" w14:textId="77777777" w:rsidR="00622AF1" w:rsidRPr="00CD6474" w:rsidRDefault="00622AF1">
      <w:r w:rsidRPr="00CD6474">
        <w:separator/>
      </w:r>
    </w:p>
  </w:footnote>
  <w:footnote w:type="continuationSeparator" w:id="0">
    <w:p w14:paraId="0154866F" w14:textId="77777777" w:rsidR="00622AF1" w:rsidRPr="00CD6474" w:rsidRDefault="00622AF1">
      <w:r w:rsidRPr="00CD64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65" w:type="dxa"/>
      <w:tblCellMar>
        <w:left w:w="0" w:type="dxa"/>
        <w:right w:w="0" w:type="dxa"/>
      </w:tblCellMar>
      <w:tblLook w:val="01E0" w:firstRow="1" w:lastRow="1" w:firstColumn="1" w:lastColumn="1" w:noHBand="0" w:noVBand="0"/>
    </w:tblPr>
    <w:tblGrid>
      <w:gridCol w:w="9965"/>
    </w:tblGrid>
    <w:tr w:rsidR="00911F96" w:rsidRPr="00CD6474" w14:paraId="6FA6E709" w14:textId="77777777" w:rsidTr="00417464">
      <w:trPr>
        <w:trHeight w:hRule="exact" w:val="905"/>
      </w:trPr>
      <w:tc>
        <w:tcPr>
          <w:tcW w:w="9965" w:type="dxa"/>
        </w:tcPr>
        <w:p w14:paraId="1BCF02B0" w14:textId="1434F05C" w:rsidR="00911F96" w:rsidRPr="00CD6474" w:rsidRDefault="00911F96" w:rsidP="00091F24">
          <w:pPr>
            <w:jc w:val="right"/>
          </w:pPr>
        </w:p>
      </w:tc>
    </w:tr>
  </w:tbl>
  <w:p w14:paraId="70FA40F3" w14:textId="77777777" w:rsidR="00911F96" w:rsidRPr="00CD6474" w:rsidRDefault="00911F96" w:rsidP="00032993">
    <w:pPr>
      <w:pStyle w:val="EmptyLi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FA249" w14:textId="144B073A" w:rsidR="00911F96" w:rsidRPr="00CD6474" w:rsidRDefault="00911F96" w:rsidP="00790E13">
    <w:pPr>
      <w:pStyle w:val="Kopfzeile"/>
      <w:jc w:val="right"/>
      <w:rPr>
        <w:rFonts w:ascii="Roche" w:hAnsi="Roche"/>
        <w:color w:val="0070C0"/>
        <w:sz w:val="60"/>
        <w:szCs w:val="6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AB4C392"/>
    <w:lvl w:ilvl="0">
      <w:start w:val="1"/>
      <w:numFmt w:val="decimal"/>
      <w:pStyle w:val="berschrift1"/>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AD136D"/>
    <w:multiLevelType w:val="hybridMultilevel"/>
    <w:tmpl w:val="C7BE65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C47E0"/>
    <w:multiLevelType w:val="hybridMultilevel"/>
    <w:tmpl w:val="44A03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7F39B9"/>
    <w:multiLevelType w:val="hybridMultilevel"/>
    <w:tmpl w:val="C08A053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0C5C11"/>
    <w:multiLevelType w:val="hybridMultilevel"/>
    <w:tmpl w:val="74845B10"/>
    <w:lvl w:ilvl="0" w:tplc="F0D0E454">
      <w:start w:val="1"/>
      <w:numFmt w:val="decimal"/>
      <w:pStyle w:val="Ebene4"/>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13735F01"/>
    <w:multiLevelType w:val="hybridMultilevel"/>
    <w:tmpl w:val="E676E7D6"/>
    <w:lvl w:ilvl="0" w:tplc="08070003">
      <w:start w:val="1"/>
      <w:numFmt w:val="bullet"/>
      <w:lvlText w:val="o"/>
      <w:lvlJc w:val="left"/>
      <w:pPr>
        <w:ind w:left="927" w:hanging="360"/>
      </w:pPr>
      <w:rPr>
        <w:rFonts w:ascii="Courier New" w:hAnsi="Courier New" w:cs="Courier New"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 w15:restartNumberingAfterBreak="0">
    <w:nsid w:val="18407839"/>
    <w:multiLevelType w:val="hybridMultilevel"/>
    <w:tmpl w:val="4C04CDB6"/>
    <w:lvl w:ilvl="0" w:tplc="069A9F3A">
      <w:start w:val="1"/>
      <w:numFmt w:val="decimal"/>
      <w:lvlText w:val="[%1]"/>
      <w:lvlJc w:val="left"/>
      <w:pPr>
        <w:ind w:left="1636" w:hanging="360"/>
      </w:pPr>
      <w:rPr>
        <w:rFonts w:hint="default"/>
      </w:rPr>
    </w:lvl>
    <w:lvl w:ilvl="1" w:tplc="04090005">
      <w:start w:val="1"/>
      <w:numFmt w:val="bullet"/>
      <w:lvlText w:val=""/>
      <w:lvlJc w:val="left"/>
      <w:pPr>
        <w:ind w:left="2356" w:hanging="360"/>
      </w:pPr>
      <w:rPr>
        <w:rFonts w:ascii="Wingdings" w:hAnsi="Wingdings" w:hint="default"/>
      </w:rPr>
    </w:lvl>
    <w:lvl w:ilvl="2" w:tplc="0409001B">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196C7969"/>
    <w:multiLevelType w:val="multilevel"/>
    <w:tmpl w:val="6FF8E242"/>
    <w:lvl w:ilvl="0">
      <w:start w:val="1"/>
      <w:numFmt w:val="decimal"/>
      <w:pStyle w:val="Ebene2"/>
      <w:lvlText w:val="%1"/>
      <w:lvlJc w:val="left"/>
      <w:pPr>
        <w:ind w:left="432" w:hanging="432"/>
      </w:pPr>
    </w:lvl>
    <w:lvl w:ilvl="1">
      <w:start w:val="1"/>
      <w:numFmt w:val="decimal"/>
      <w:pStyle w:val="Formatvorlage1"/>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Formatvorlage2"/>
      <w:lvlText w:val="%1.%2.%3"/>
      <w:lvlJc w:val="left"/>
      <w:pPr>
        <w:ind w:left="720" w:hanging="720"/>
      </w:pPr>
    </w:lvl>
    <w:lvl w:ilvl="3">
      <w:start w:val="1"/>
      <w:numFmt w:val="decimal"/>
      <w:pStyle w:val="Formatvorlage3"/>
      <w:lvlText w:val="%1.%2.%3.%4"/>
      <w:lvlJc w:val="left"/>
      <w:pPr>
        <w:ind w:left="2850"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9CB3086"/>
    <w:multiLevelType w:val="hybridMultilevel"/>
    <w:tmpl w:val="71E6F2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B165297"/>
    <w:multiLevelType w:val="hybridMultilevel"/>
    <w:tmpl w:val="CF741522"/>
    <w:lvl w:ilvl="0" w:tplc="08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3E6469"/>
    <w:multiLevelType w:val="hybridMultilevel"/>
    <w:tmpl w:val="0C9AC9AA"/>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F17057"/>
    <w:multiLevelType w:val="hybridMultilevel"/>
    <w:tmpl w:val="30882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303726A"/>
    <w:multiLevelType w:val="hybridMultilevel"/>
    <w:tmpl w:val="534885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6496A89"/>
    <w:multiLevelType w:val="hybridMultilevel"/>
    <w:tmpl w:val="3F88933C"/>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33B2C6E"/>
    <w:multiLevelType w:val="hybridMultilevel"/>
    <w:tmpl w:val="7228E090"/>
    <w:lvl w:ilvl="0" w:tplc="08070005">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5" w15:restartNumberingAfterBreak="0">
    <w:nsid w:val="3458470A"/>
    <w:multiLevelType w:val="hybridMultilevel"/>
    <w:tmpl w:val="75747702"/>
    <w:lvl w:ilvl="0" w:tplc="99527D46">
      <w:start w:val="1"/>
      <w:numFmt w:val="decimal"/>
      <w:pStyle w:val="berschrift2"/>
      <w:lvlText w:val="%1."/>
      <w:lvlJc w:val="left"/>
      <w:pPr>
        <w:ind w:left="720" w:hanging="360"/>
      </w:pPr>
    </w:lvl>
    <w:lvl w:ilvl="1" w:tplc="04090019" w:tentative="1">
      <w:start w:val="1"/>
      <w:numFmt w:val="lowerLetter"/>
      <w:lvlText w:val="%2."/>
      <w:lvlJc w:val="left"/>
      <w:pPr>
        <w:ind w:left="1440" w:hanging="360"/>
      </w:pPr>
    </w:lvl>
    <w:lvl w:ilvl="2" w:tplc="AF446746">
      <w:start w:val="1"/>
      <w:numFmt w:val="lowerRoman"/>
      <w:pStyle w:val="berschrift3"/>
      <w:lvlText w:val="%3."/>
      <w:lvlJc w:val="right"/>
      <w:pPr>
        <w:ind w:left="2160" w:hanging="180"/>
      </w:pPr>
    </w:lvl>
    <w:lvl w:ilvl="3" w:tplc="FD88095E">
      <w:start w:val="1"/>
      <w:numFmt w:val="decimal"/>
      <w:pStyle w:val="berschrift4"/>
      <w:lvlText w:val="%4."/>
      <w:lvlJc w:val="left"/>
      <w:pPr>
        <w:ind w:left="2880" w:hanging="360"/>
      </w:pPr>
    </w:lvl>
    <w:lvl w:ilvl="4" w:tplc="04090019" w:tentative="1">
      <w:start w:val="1"/>
      <w:numFmt w:val="lowerLetter"/>
      <w:pStyle w:val="berschrift5"/>
      <w:lvlText w:val="%5."/>
      <w:lvlJc w:val="left"/>
      <w:pPr>
        <w:ind w:left="3600" w:hanging="360"/>
      </w:pPr>
    </w:lvl>
    <w:lvl w:ilvl="5" w:tplc="0409001B" w:tentative="1">
      <w:start w:val="1"/>
      <w:numFmt w:val="lowerRoman"/>
      <w:pStyle w:val="berschrift6"/>
      <w:lvlText w:val="%6."/>
      <w:lvlJc w:val="right"/>
      <w:pPr>
        <w:ind w:left="4320" w:hanging="180"/>
      </w:pPr>
    </w:lvl>
    <w:lvl w:ilvl="6" w:tplc="0409000F" w:tentative="1">
      <w:start w:val="1"/>
      <w:numFmt w:val="decimal"/>
      <w:pStyle w:val="berschrift7"/>
      <w:lvlText w:val="%7."/>
      <w:lvlJc w:val="left"/>
      <w:pPr>
        <w:ind w:left="5040" w:hanging="360"/>
      </w:pPr>
    </w:lvl>
    <w:lvl w:ilvl="7" w:tplc="04090019">
      <w:start w:val="1"/>
      <w:numFmt w:val="lowerLetter"/>
      <w:pStyle w:val="berschrift8"/>
      <w:lvlText w:val="%8."/>
      <w:lvlJc w:val="left"/>
      <w:pPr>
        <w:ind w:left="5760" w:hanging="360"/>
      </w:pPr>
    </w:lvl>
    <w:lvl w:ilvl="8" w:tplc="0409001B" w:tentative="1">
      <w:start w:val="1"/>
      <w:numFmt w:val="lowerRoman"/>
      <w:pStyle w:val="berschrift9"/>
      <w:lvlText w:val="%9."/>
      <w:lvlJc w:val="right"/>
      <w:pPr>
        <w:ind w:left="6480" w:hanging="180"/>
      </w:pPr>
    </w:lvl>
  </w:abstractNum>
  <w:abstractNum w:abstractNumId="16" w15:restartNumberingAfterBreak="0">
    <w:nsid w:val="36D0115C"/>
    <w:multiLevelType w:val="hybridMultilevel"/>
    <w:tmpl w:val="45900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92F60C1"/>
    <w:multiLevelType w:val="hybridMultilevel"/>
    <w:tmpl w:val="1A3492C6"/>
    <w:lvl w:ilvl="0" w:tplc="08070005">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8" w15:restartNumberingAfterBreak="0">
    <w:nsid w:val="49A86C47"/>
    <w:multiLevelType w:val="hybridMultilevel"/>
    <w:tmpl w:val="7D6E6F4A"/>
    <w:lvl w:ilvl="0" w:tplc="069A9F3A">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ADC0D11"/>
    <w:multiLevelType w:val="hybridMultilevel"/>
    <w:tmpl w:val="9AC6428C"/>
    <w:lvl w:ilvl="0" w:tplc="FFFFFFFF">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0" w15:restartNumberingAfterBreak="0">
    <w:nsid w:val="4E2F23D4"/>
    <w:multiLevelType w:val="hybridMultilevel"/>
    <w:tmpl w:val="789C75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3D96D6E"/>
    <w:multiLevelType w:val="hybridMultilevel"/>
    <w:tmpl w:val="128621A2"/>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CEF02E1"/>
    <w:multiLevelType w:val="hybridMultilevel"/>
    <w:tmpl w:val="58483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D7B02C8"/>
    <w:multiLevelType w:val="hybridMultilevel"/>
    <w:tmpl w:val="DA9C119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60CA63FE"/>
    <w:multiLevelType w:val="hybridMultilevel"/>
    <w:tmpl w:val="2B4EA3C4"/>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35E4BDA"/>
    <w:multiLevelType w:val="hybridMultilevel"/>
    <w:tmpl w:val="765ADF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A235166"/>
    <w:multiLevelType w:val="hybridMultilevel"/>
    <w:tmpl w:val="7A929E9E"/>
    <w:lvl w:ilvl="0" w:tplc="FFFFFFFF">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num w:numId="1" w16cid:durableId="1096752661">
    <w:abstractNumId w:val="0"/>
  </w:num>
  <w:num w:numId="2" w16cid:durableId="1642617472">
    <w:abstractNumId w:val="15"/>
  </w:num>
  <w:num w:numId="3" w16cid:durableId="1185051521">
    <w:abstractNumId w:val="4"/>
  </w:num>
  <w:num w:numId="4" w16cid:durableId="1443917804">
    <w:abstractNumId w:val="7"/>
  </w:num>
  <w:num w:numId="5" w16cid:durableId="1937442623">
    <w:abstractNumId w:val="6"/>
  </w:num>
  <w:num w:numId="6" w16cid:durableId="1951542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92265421">
    <w:abstractNumId w:val="25"/>
  </w:num>
  <w:num w:numId="8" w16cid:durableId="568538571">
    <w:abstractNumId w:val="22"/>
  </w:num>
  <w:num w:numId="9" w16cid:durableId="923607746">
    <w:abstractNumId w:val="12"/>
  </w:num>
  <w:num w:numId="10" w16cid:durableId="1101953981">
    <w:abstractNumId w:val="20"/>
  </w:num>
  <w:num w:numId="11" w16cid:durableId="2103448500">
    <w:abstractNumId w:val="2"/>
  </w:num>
  <w:num w:numId="12" w16cid:durableId="2002462999">
    <w:abstractNumId w:val="11"/>
  </w:num>
  <w:num w:numId="13" w16cid:durableId="1762868424">
    <w:abstractNumId w:val="1"/>
  </w:num>
  <w:num w:numId="14" w16cid:durableId="1567378333">
    <w:abstractNumId w:val="24"/>
  </w:num>
  <w:num w:numId="15" w16cid:durableId="1948922528">
    <w:abstractNumId w:val="5"/>
  </w:num>
  <w:num w:numId="16" w16cid:durableId="1556433384">
    <w:abstractNumId w:val="13"/>
  </w:num>
  <w:num w:numId="17" w16cid:durableId="888804458">
    <w:abstractNumId w:val="9"/>
  </w:num>
  <w:num w:numId="18" w16cid:durableId="1519542782">
    <w:abstractNumId w:val="10"/>
  </w:num>
  <w:num w:numId="19" w16cid:durableId="1448692934">
    <w:abstractNumId w:val="21"/>
  </w:num>
  <w:num w:numId="20" w16cid:durableId="1484616753">
    <w:abstractNumId w:val="18"/>
  </w:num>
  <w:num w:numId="21" w16cid:durableId="1492478500">
    <w:abstractNumId w:val="14"/>
  </w:num>
  <w:num w:numId="22" w16cid:durableId="198472186">
    <w:abstractNumId w:val="23"/>
  </w:num>
  <w:num w:numId="23" w16cid:durableId="437795571">
    <w:abstractNumId w:val="17"/>
  </w:num>
  <w:num w:numId="24" w16cid:durableId="1274098267">
    <w:abstractNumId w:val="26"/>
  </w:num>
  <w:num w:numId="25" w16cid:durableId="1768114067">
    <w:abstractNumId w:val="8"/>
  </w:num>
  <w:num w:numId="26" w16cid:durableId="1168250994">
    <w:abstractNumId w:val="3"/>
  </w:num>
  <w:num w:numId="27" w16cid:durableId="931358194">
    <w:abstractNumId w:val="16"/>
  </w:num>
  <w:num w:numId="28" w16cid:durableId="344403111">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varDocConfidentiality" w:val="GCIFalse"/>
    <w:docVar w:name="varDocFooterShow" w:val="GCIFalse"/>
    <w:docVar w:name="varDocLang" w:val="GCIGerman"/>
    <w:docVar w:name="varDocLangPrevious" w:val="GCIEnglish"/>
    <w:docVar w:name="varDocLogoState" w:val="GCIHideLogo"/>
    <w:docVar w:name="varDocMandatoryIndication" w:val="GCIFalse"/>
    <w:docVar w:name="varDocSetupPerformed" w:val="GCITrue"/>
    <w:docVar w:name="varDocType" w:val="GCIBLANK"/>
    <w:docVar w:name="varDotVersion" w:val="GCI6.90"/>
    <w:docVar w:name="varsenaddress" w:val="GCI"/>
    <w:docVar w:name="varsenbuilding" w:val="GCI"/>
    <w:docVar w:name="varsencompanyEnglish" w:val="GCIRoche"/>
    <w:docVar w:name="varsencompanyFrench" w:val="GCIRoche"/>
    <w:docVar w:name="varsencompanyGerman" w:val="GCIRoche"/>
    <w:docVar w:name="varsencompanyItalian" w:val="GCIRoche"/>
    <w:docVar w:name="varsencompanyLocal" w:val="GCIRoche"/>
    <w:docVar w:name="varsencompanySpanish" w:val="GCIRoche"/>
    <w:docVar w:name="varsenconfidentiality" w:val="GCI"/>
    <w:docVar w:name="varsencustom_text" w:val="GCIFalse"/>
    <w:docVar w:name="varsendefault_text" w:val="GCITrue"/>
    <w:docVar w:name="varsendepartment" w:val="GCI"/>
    <w:docVar w:name="varsendepartment_short" w:val="GCI"/>
    <w:docVar w:name="varsendivision" w:val="GCICorporate"/>
    <w:docVar w:name="varsenemail" w:val="GCI"/>
    <w:docVar w:name="varsenfax" w:val="GCI"/>
    <w:docVar w:name="varsenfax_textEnglish" w:val="GCI"/>
    <w:docVar w:name="varsenfax_textFrench" w:val="GCI"/>
    <w:docVar w:name="varsenfax_textGerman" w:val="GCI"/>
    <w:docVar w:name="varsenfax_textItalian" w:val="GCI"/>
    <w:docVar w:name="varsenfax_textLocal" w:val="GCI"/>
    <w:docVar w:name="varsenfax_textSpanish" w:val="GCI"/>
    <w:docVar w:name="varsenfirst_name" w:val="GCIYael"/>
    <w:docVar w:name="varsenfunctionEnglish" w:val="GCI"/>
    <w:docVar w:name="varsenfunctionFrench" w:val="GCI"/>
    <w:docVar w:name="varsenfunctionGerman" w:val="GCI"/>
    <w:docVar w:name="varsenfunctionItalian" w:val="GCI"/>
    <w:docVar w:name="varsenfunctionLocal" w:val="GCI"/>
    <w:docVar w:name="varsenfunctionSpanish" w:val="GCI"/>
    <w:docVar w:name="varsenid" w:val="GCI1"/>
    <w:docVar w:name="varsenlanguage" w:val="GCINone"/>
    <w:docVar w:name="varsenlast_name" w:val="GCIFassbind"/>
    <w:docVar w:name="varsenletter_text_1English" w:val="GCI"/>
    <w:docVar w:name="varsenletter_text_1French" w:val="GCI"/>
    <w:docVar w:name="varsenletter_text_1German" w:val="GCI"/>
    <w:docVar w:name="varsenletter_text_1Italian" w:val="GCI"/>
    <w:docVar w:name="varsenletter_text_1Local" w:val="GCI"/>
    <w:docVar w:name="varsenletter_text_1Spanish" w:val="GCI"/>
    <w:docVar w:name="varsenletter_text_2English" w:val="GCI"/>
    <w:docVar w:name="varsenletter_text_2French" w:val="GCI"/>
    <w:docVar w:name="varsenletter_text_2German" w:val="GCI"/>
    <w:docVar w:name="varsenletter_text_2Italian" w:val="GCI"/>
    <w:docVar w:name="varsenletter_text_2Local" w:val="GCI"/>
    <w:docVar w:name="varsenletter_text_2Spanish" w:val="GCI"/>
    <w:docVar w:name="varsenletter_text_3English" w:val="GCI"/>
    <w:docVar w:name="varsenletter_text_3French" w:val="GCI"/>
    <w:docVar w:name="varsenletter_text_3German" w:val="GCI"/>
    <w:docVar w:name="varsenletter_text_3Italian" w:val="GCI"/>
    <w:docVar w:name="varsenletter_text_3Local" w:val="GCI"/>
    <w:docVar w:name="varsenletter_text_3Spanish" w:val="GCI"/>
    <w:docVar w:name="varsenletter_text_4English" w:val="GCI"/>
    <w:docVar w:name="varsenletter_text_4French" w:val="GCI"/>
    <w:docVar w:name="varsenletter_text_4German" w:val="GCI"/>
    <w:docVar w:name="varsenletter_text_4Italian" w:val="GCI"/>
    <w:docVar w:name="varsenletter_text_4Local" w:val="GCI"/>
    <w:docVar w:name="varsenletter_text_4Spanish" w:val="GCI"/>
    <w:docVar w:name="varsenlocationEnglish" w:val="GCI"/>
    <w:docVar w:name="varsenlocationFrench" w:val="GCI"/>
    <w:docVar w:name="varsenlocationGerman" w:val="GCI"/>
    <w:docVar w:name="varsenlocationItalian" w:val="GCI"/>
    <w:docVar w:name="varsenlocationLocal" w:val="GCI"/>
    <w:docVar w:name="varsenlocationSpanish" w:val="GCI"/>
    <w:docVar w:name="varsenlogo" w:val="GCIroche"/>
    <w:docVar w:name="varsenmandatory_indication" w:val="GCI"/>
    <w:docVar w:name="varsenmemo_textEnglish" w:val="GCI"/>
    <w:docVar w:name="varsenmemo_textFrench" w:val="GCI"/>
    <w:docVar w:name="varsenmemo_textGerman" w:val="GCI"/>
    <w:docVar w:name="varsenmemo_textItalian" w:val="GCI"/>
    <w:docVar w:name="varsenmemo_textLocal" w:val="GCI"/>
    <w:docVar w:name="varsenmemo_textSpanish" w:val="GCI"/>
    <w:docVar w:name="varsenphone" w:val="GCI"/>
  </w:docVars>
  <w:rsids>
    <w:rsidRoot w:val="00274F46"/>
    <w:rsid w:val="000035D8"/>
    <w:rsid w:val="00004DA2"/>
    <w:rsid w:val="00005999"/>
    <w:rsid w:val="000068F8"/>
    <w:rsid w:val="00007C44"/>
    <w:rsid w:val="00007CB7"/>
    <w:rsid w:val="00007DC1"/>
    <w:rsid w:val="000153B9"/>
    <w:rsid w:val="00015ACA"/>
    <w:rsid w:val="00016994"/>
    <w:rsid w:val="0001736C"/>
    <w:rsid w:val="00020F95"/>
    <w:rsid w:val="00021E29"/>
    <w:rsid w:val="000222C3"/>
    <w:rsid w:val="0002291E"/>
    <w:rsid w:val="000236D5"/>
    <w:rsid w:val="00023F72"/>
    <w:rsid w:val="00023FF7"/>
    <w:rsid w:val="000266EE"/>
    <w:rsid w:val="0002720B"/>
    <w:rsid w:val="00027B43"/>
    <w:rsid w:val="00031076"/>
    <w:rsid w:val="00031A7D"/>
    <w:rsid w:val="00032993"/>
    <w:rsid w:val="000333ED"/>
    <w:rsid w:val="000337CE"/>
    <w:rsid w:val="00033C27"/>
    <w:rsid w:val="0003498E"/>
    <w:rsid w:val="00035C82"/>
    <w:rsid w:val="0003635E"/>
    <w:rsid w:val="00037514"/>
    <w:rsid w:val="000402EE"/>
    <w:rsid w:val="000410EE"/>
    <w:rsid w:val="00041332"/>
    <w:rsid w:val="00045E6F"/>
    <w:rsid w:val="00045EA2"/>
    <w:rsid w:val="0004779B"/>
    <w:rsid w:val="00047903"/>
    <w:rsid w:val="00047B7E"/>
    <w:rsid w:val="00050F7A"/>
    <w:rsid w:val="00052EF4"/>
    <w:rsid w:val="000550F2"/>
    <w:rsid w:val="00055958"/>
    <w:rsid w:val="0005640D"/>
    <w:rsid w:val="0005764C"/>
    <w:rsid w:val="000676C0"/>
    <w:rsid w:val="000679B2"/>
    <w:rsid w:val="00070158"/>
    <w:rsid w:val="00071268"/>
    <w:rsid w:val="000738F6"/>
    <w:rsid w:val="00080D0E"/>
    <w:rsid w:val="00080DE4"/>
    <w:rsid w:val="00082DD6"/>
    <w:rsid w:val="00087409"/>
    <w:rsid w:val="00091F24"/>
    <w:rsid w:val="00092428"/>
    <w:rsid w:val="00094538"/>
    <w:rsid w:val="000946F9"/>
    <w:rsid w:val="000A194C"/>
    <w:rsid w:val="000A1B4E"/>
    <w:rsid w:val="000A2AB5"/>
    <w:rsid w:val="000A4691"/>
    <w:rsid w:val="000A4AF8"/>
    <w:rsid w:val="000A5B1B"/>
    <w:rsid w:val="000A5E6D"/>
    <w:rsid w:val="000A6AA6"/>
    <w:rsid w:val="000A7110"/>
    <w:rsid w:val="000B062F"/>
    <w:rsid w:val="000B0813"/>
    <w:rsid w:val="000B2DE4"/>
    <w:rsid w:val="000B3C4E"/>
    <w:rsid w:val="000B54B2"/>
    <w:rsid w:val="000B68F5"/>
    <w:rsid w:val="000B6B21"/>
    <w:rsid w:val="000B6B96"/>
    <w:rsid w:val="000C16C8"/>
    <w:rsid w:val="000C35C5"/>
    <w:rsid w:val="000C3A4B"/>
    <w:rsid w:val="000C3E7B"/>
    <w:rsid w:val="000C45A5"/>
    <w:rsid w:val="000C4FD7"/>
    <w:rsid w:val="000C5919"/>
    <w:rsid w:val="000D1281"/>
    <w:rsid w:val="000D1470"/>
    <w:rsid w:val="000D1534"/>
    <w:rsid w:val="000D322D"/>
    <w:rsid w:val="000D57FB"/>
    <w:rsid w:val="000D666B"/>
    <w:rsid w:val="000D69E2"/>
    <w:rsid w:val="000E0757"/>
    <w:rsid w:val="000E27B6"/>
    <w:rsid w:val="000E447E"/>
    <w:rsid w:val="000E523E"/>
    <w:rsid w:val="000E6DEE"/>
    <w:rsid w:val="000E7C67"/>
    <w:rsid w:val="000F12AD"/>
    <w:rsid w:val="000F1D28"/>
    <w:rsid w:val="000F2FBF"/>
    <w:rsid w:val="000F3020"/>
    <w:rsid w:val="000F481B"/>
    <w:rsid w:val="000F52EC"/>
    <w:rsid w:val="000F58B9"/>
    <w:rsid w:val="000F6730"/>
    <w:rsid w:val="000F6E79"/>
    <w:rsid w:val="000F7DB6"/>
    <w:rsid w:val="001035B3"/>
    <w:rsid w:val="00104153"/>
    <w:rsid w:val="00104774"/>
    <w:rsid w:val="00104CB9"/>
    <w:rsid w:val="0010755B"/>
    <w:rsid w:val="001109A3"/>
    <w:rsid w:val="00111880"/>
    <w:rsid w:val="0011255D"/>
    <w:rsid w:val="00113112"/>
    <w:rsid w:val="00114A1A"/>
    <w:rsid w:val="001167C9"/>
    <w:rsid w:val="00116F82"/>
    <w:rsid w:val="00120786"/>
    <w:rsid w:val="001227CE"/>
    <w:rsid w:val="001230EF"/>
    <w:rsid w:val="0012314B"/>
    <w:rsid w:val="00123804"/>
    <w:rsid w:val="001306CB"/>
    <w:rsid w:val="001335D2"/>
    <w:rsid w:val="00134B5C"/>
    <w:rsid w:val="00135BC5"/>
    <w:rsid w:val="00140E6C"/>
    <w:rsid w:val="00141BF4"/>
    <w:rsid w:val="00142BB0"/>
    <w:rsid w:val="00144A81"/>
    <w:rsid w:val="00144BA1"/>
    <w:rsid w:val="00145778"/>
    <w:rsid w:val="00146CF7"/>
    <w:rsid w:val="00147CEA"/>
    <w:rsid w:val="001509EA"/>
    <w:rsid w:val="00153FF3"/>
    <w:rsid w:val="00154794"/>
    <w:rsid w:val="001547FB"/>
    <w:rsid w:val="00155836"/>
    <w:rsid w:val="001562D3"/>
    <w:rsid w:val="0016007E"/>
    <w:rsid w:val="0016027D"/>
    <w:rsid w:val="0016078E"/>
    <w:rsid w:val="00163415"/>
    <w:rsid w:val="0016382E"/>
    <w:rsid w:val="00163869"/>
    <w:rsid w:val="00163C60"/>
    <w:rsid w:val="00164544"/>
    <w:rsid w:val="00167ABF"/>
    <w:rsid w:val="00171B6C"/>
    <w:rsid w:val="00173CC9"/>
    <w:rsid w:val="00174527"/>
    <w:rsid w:val="001757A7"/>
    <w:rsid w:val="00175EB3"/>
    <w:rsid w:val="001761E5"/>
    <w:rsid w:val="0017668B"/>
    <w:rsid w:val="00176AD2"/>
    <w:rsid w:val="00177DB3"/>
    <w:rsid w:val="001804FB"/>
    <w:rsid w:val="001805FC"/>
    <w:rsid w:val="00180A43"/>
    <w:rsid w:val="0018164D"/>
    <w:rsid w:val="0018497A"/>
    <w:rsid w:val="00185E45"/>
    <w:rsid w:val="001872A7"/>
    <w:rsid w:val="00187C05"/>
    <w:rsid w:val="00190035"/>
    <w:rsid w:val="00190235"/>
    <w:rsid w:val="001907D0"/>
    <w:rsid w:val="00191327"/>
    <w:rsid w:val="001922A2"/>
    <w:rsid w:val="001926B8"/>
    <w:rsid w:val="00193F15"/>
    <w:rsid w:val="001941B7"/>
    <w:rsid w:val="0019501E"/>
    <w:rsid w:val="00195DBD"/>
    <w:rsid w:val="00195E75"/>
    <w:rsid w:val="001968D2"/>
    <w:rsid w:val="001A0E08"/>
    <w:rsid w:val="001A0EF5"/>
    <w:rsid w:val="001A2C49"/>
    <w:rsid w:val="001A3BF3"/>
    <w:rsid w:val="001A3C09"/>
    <w:rsid w:val="001A484C"/>
    <w:rsid w:val="001A5082"/>
    <w:rsid w:val="001A593B"/>
    <w:rsid w:val="001A64F3"/>
    <w:rsid w:val="001A7B0E"/>
    <w:rsid w:val="001B16DD"/>
    <w:rsid w:val="001B1F32"/>
    <w:rsid w:val="001B3665"/>
    <w:rsid w:val="001B3DD8"/>
    <w:rsid w:val="001B3DDC"/>
    <w:rsid w:val="001B4603"/>
    <w:rsid w:val="001B66AD"/>
    <w:rsid w:val="001B7582"/>
    <w:rsid w:val="001B7F9C"/>
    <w:rsid w:val="001C0975"/>
    <w:rsid w:val="001C0B68"/>
    <w:rsid w:val="001C16D4"/>
    <w:rsid w:val="001C28F4"/>
    <w:rsid w:val="001C34E2"/>
    <w:rsid w:val="001C42F7"/>
    <w:rsid w:val="001C43D1"/>
    <w:rsid w:val="001C4B53"/>
    <w:rsid w:val="001C7714"/>
    <w:rsid w:val="001D1B9B"/>
    <w:rsid w:val="001D26E4"/>
    <w:rsid w:val="001D2F62"/>
    <w:rsid w:val="001D39C8"/>
    <w:rsid w:val="001D58DB"/>
    <w:rsid w:val="001D6122"/>
    <w:rsid w:val="001D7B88"/>
    <w:rsid w:val="001D7DF0"/>
    <w:rsid w:val="001E1FEE"/>
    <w:rsid w:val="001E20CB"/>
    <w:rsid w:val="001E25CC"/>
    <w:rsid w:val="001E7F60"/>
    <w:rsid w:val="001F0941"/>
    <w:rsid w:val="001F216E"/>
    <w:rsid w:val="001F3897"/>
    <w:rsid w:val="001F3BF8"/>
    <w:rsid w:val="001F4876"/>
    <w:rsid w:val="001F4B1E"/>
    <w:rsid w:val="001F50EB"/>
    <w:rsid w:val="001F5EBA"/>
    <w:rsid w:val="001F698B"/>
    <w:rsid w:val="001F6E55"/>
    <w:rsid w:val="001F7345"/>
    <w:rsid w:val="001F792D"/>
    <w:rsid w:val="001F7C9B"/>
    <w:rsid w:val="00200AA5"/>
    <w:rsid w:val="0020355B"/>
    <w:rsid w:val="00203BAD"/>
    <w:rsid w:val="00204AA5"/>
    <w:rsid w:val="00204F81"/>
    <w:rsid w:val="002056D7"/>
    <w:rsid w:val="0020573D"/>
    <w:rsid w:val="002077A4"/>
    <w:rsid w:val="00211433"/>
    <w:rsid w:val="00211758"/>
    <w:rsid w:val="00211EDC"/>
    <w:rsid w:val="00213B66"/>
    <w:rsid w:val="00214E82"/>
    <w:rsid w:val="00216B35"/>
    <w:rsid w:val="00217240"/>
    <w:rsid w:val="00217BA2"/>
    <w:rsid w:val="00217D51"/>
    <w:rsid w:val="00221606"/>
    <w:rsid w:val="002243A9"/>
    <w:rsid w:val="002278ED"/>
    <w:rsid w:val="002318F2"/>
    <w:rsid w:val="00231F33"/>
    <w:rsid w:val="0023228F"/>
    <w:rsid w:val="002327C3"/>
    <w:rsid w:val="00234746"/>
    <w:rsid w:val="00237B6E"/>
    <w:rsid w:val="00241161"/>
    <w:rsid w:val="00241565"/>
    <w:rsid w:val="00242A54"/>
    <w:rsid w:val="002445FC"/>
    <w:rsid w:val="00244F31"/>
    <w:rsid w:val="002501C1"/>
    <w:rsid w:val="0025060E"/>
    <w:rsid w:val="0025080C"/>
    <w:rsid w:val="00251BCF"/>
    <w:rsid w:val="00252C9A"/>
    <w:rsid w:val="0025390C"/>
    <w:rsid w:val="00253EEB"/>
    <w:rsid w:val="0025476C"/>
    <w:rsid w:val="002562F1"/>
    <w:rsid w:val="00257080"/>
    <w:rsid w:val="002616C2"/>
    <w:rsid w:val="00261C1F"/>
    <w:rsid w:val="00262562"/>
    <w:rsid w:val="00265C48"/>
    <w:rsid w:val="00266636"/>
    <w:rsid w:val="002670B1"/>
    <w:rsid w:val="002672CB"/>
    <w:rsid w:val="00271A3C"/>
    <w:rsid w:val="00272594"/>
    <w:rsid w:val="00274F46"/>
    <w:rsid w:val="00275CF8"/>
    <w:rsid w:val="00275D16"/>
    <w:rsid w:val="00282B8D"/>
    <w:rsid w:val="00283370"/>
    <w:rsid w:val="0028603B"/>
    <w:rsid w:val="00291B92"/>
    <w:rsid w:val="00292FA7"/>
    <w:rsid w:val="0029689D"/>
    <w:rsid w:val="00296CE7"/>
    <w:rsid w:val="00296DE8"/>
    <w:rsid w:val="00297695"/>
    <w:rsid w:val="00297C03"/>
    <w:rsid w:val="002A2DAE"/>
    <w:rsid w:val="002A35BE"/>
    <w:rsid w:val="002A441D"/>
    <w:rsid w:val="002A4681"/>
    <w:rsid w:val="002A54A5"/>
    <w:rsid w:val="002A5BDA"/>
    <w:rsid w:val="002A65F1"/>
    <w:rsid w:val="002A6BA6"/>
    <w:rsid w:val="002A6F24"/>
    <w:rsid w:val="002A75F0"/>
    <w:rsid w:val="002B0EC9"/>
    <w:rsid w:val="002B23DD"/>
    <w:rsid w:val="002B2589"/>
    <w:rsid w:val="002B2C7A"/>
    <w:rsid w:val="002B2E74"/>
    <w:rsid w:val="002B4170"/>
    <w:rsid w:val="002B51D8"/>
    <w:rsid w:val="002B6591"/>
    <w:rsid w:val="002B73FD"/>
    <w:rsid w:val="002B779A"/>
    <w:rsid w:val="002C027A"/>
    <w:rsid w:val="002C035C"/>
    <w:rsid w:val="002C1829"/>
    <w:rsid w:val="002C5DB3"/>
    <w:rsid w:val="002C707C"/>
    <w:rsid w:val="002D0CDB"/>
    <w:rsid w:val="002D20B3"/>
    <w:rsid w:val="002D2917"/>
    <w:rsid w:val="002D2B30"/>
    <w:rsid w:val="002D46B8"/>
    <w:rsid w:val="002D49AD"/>
    <w:rsid w:val="002D5782"/>
    <w:rsid w:val="002D6FFD"/>
    <w:rsid w:val="002D7118"/>
    <w:rsid w:val="002D71A1"/>
    <w:rsid w:val="002E10DD"/>
    <w:rsid w:val="002E1576"/>
    <w:rsid w:val="002E1666"/>
    <w:rsid w:val="002E2BD5"/>
    <w:rsid w:val="002E3A4F"/>
    <w:rsid w:val="002E4150"/>
    <w:rsid w:val="002E4361"/>
    <w:rsid w:val="002E4A97"/>
    <w:rsid w:val="002E6378"/>
    <w:rsid w:val="002E63DA"/>
    <w:rsid w:val="002F051B"/>
    <w:rsid w:val="002F115E"/>
    <w:rsid w:val="002F2714"/>
    <w:rsid w:val="002F2C71"/>
    <w:rsid w:val="002F4489"/>
    <w:rsid w:val="002F474D"/>
    <w:rsid w:val="002F4AF4"/>
    <w:rsid w:val="002F4B11"/>
    <w:rsid w:val="002F4B8C"/>
    <w:rsid w:val="002F6A48"/>
    <w:rsid w:val="00301F69"/>
    <w:rsid w:val="003023BA"/>
    <w:rsid w:val="003027EC"/>
    <w:rsid w:val="0030281D"/>
    <w:rsid w:val="0030463C"/>
    <w:rsid w:val="003065C8"/>
    <w:rsid w:val="003077AC"/>
    <w:rsid w:val="00307D7E"/>
    <w:rsid w:val="003158E5"/>
    <w:rsid w:val="00315D93"/>
    <w:rsid w:val="00316334"/>
    <w:rsid w:val="0032057A"/>
    <w:rsid w:val="003209B8"/>
    <w:rsid w:val="00322C01"/>
    <w:rsid w:val="003230C9"/>
    <w:rsid w:val="00324E7F"/>
    <w:rsid w:val="0032526B"/>
    <w:rsid w:val="003273A0"/>
    <w:rsid w:val="00327DC9"/>
    <w:rsid w:val="00327EB9"/>
    <w:rsid w:val="00327EF7"/>
    <w:rsid w:val="00331704"/>
    <w:rsid w:val="00331F10"/>
    <w:rsid w:val="0033282F"/>
    <w:rsid w:val="00333D74"/>
    <w:rsid w:val="00334D6C"/>
    <w:rsid w:val="00335304"/>
    <w:rsid w:val="00335C29"/>
    <w:rsid w:val="00336487"/>
    <w:rsid w:val="00337905"/>
    <w:rsid w:val="00342000"/>
    <w:rsid w:val="003434F2"/>
    <w:rsid w:val="003448FF"/>
    <w:rsid w:val="00344B9F"/>
    <w:rsid w:val="0034529F"/>
    <w:rsid w:val="00346769"/>
    <w:rsid w:val="003472DA"/>
    <w:rsid w:val="00350440"/>
    <w:rsid w:val="00351B9A"/>
    <w:rsid w:val="003522DE"/>
    <w:rsid w:val="00352EF1"/>
    <w:rsid w:val="0035396A"/>
    <w:rsid w:val="00353F7B"/>
    <w:rsid w:val="00354FD7"/>
    <w:rsid w:val="00356A52"/>
    <w:rsid w:val="0035744E"/>
    <w:rsid w:val="003601C9"/>
    <w:rsid w:val="003629F6"/>
    <w:rsid w:val="00365870"/>
    <w:rsid w:val="00365F43"/>
    <w:rsid w:val="003662FD"/>
    <w:rsid w:val="00366356"/>
    <w:rsid w:val="0036705F"/>
    <w:rsid w:val="003718AE"/>
    <w:rsid w:val="00373EF5"/>
    <w:rsid w:val="003764E4"/>
    <w:rsid w:val="00376A97"/>
    <w:rsid w:val="00376E7E"/>
    <w:rsid w:val="00377894"/>
    <w:rsid w:val="0037798D"/>
    <w:rsid w:val="0038178F"/>
    <w:rsid w:val="0038310E"/>
    <w:rsid w:val="003851E6"/>
    <w:rsid w:val="00385481"/>
    <w:rsid w:val="00386466"/>
    <w:rsid w:val="00387327"/>
    <w:rsid w:val="003900DB"/>
    <w:rsid w:val="00391003"/>
    <w:rsid w:val="00391816"/>
    <w:rsid w:val="00391AE0"/>
    <w:rsid w:val="00392BE5"/>
    <w:rsid w:val="003933EB"/>
    <w:rsid w:val="00393A60"/>
    <w:rsid w:val="00393F8A"/>
    <w:rsid w:val="00394E0F"/>
    <w:rsid w:val="003956AE"/>
    <w:rsid w:val="003A1AA2"/>
    <w:rsid w:val="003A3EA7"/>
    <w:rsid w:val="003A697A"/>
    <w:rsid w:val="003A6A8E"/>
    <w:rsid w:val="003B064E"/>
    <w:rsid w:val="003B1C36"/>
    <w:rsid w:val="003B226B"/>
    <w:rsid w:val="003B4406"/>
    <w:rsid w:val="003B5475"/>
    <w:rsid w:val="003B68F7"/>
    <w:rsid w:val="003B7D98"/>
    <w:rsid w:val="003C1A97"/>
    <w:rsid w:val="003C3DAF"/>
    <w:rsid w:val="003C456B"/>
    <w:rsid w:val="003C4F2D"/>
    <w:rsid w:val="003C51ED"/>
    <w:rsid w:val="003C59EB"/>
    <w:rsid w:val="003C5FF9"/>
    <w:rsid w:val="003C635B"/>
    <w:rsid w:val="003C65EB"/>
    <w:rsid w:val="003C694F"/>
    <w:rsid w:val="003C7740"/>
    <w:rsid w:val="003C7A6F"/>
    <w:rsid w:val="003D0593"/>
    <w:rsid w:val="003D0F4E"/>
    <w:rsid w:val="003D11F4"/>
    <w:rsid w:val="003D2E07"/>
    <w:rsid w:val="003D35DB"/>
    <w:rsid w:val="003D4940"/>
    <w:rsid w:val="003D68F1"/>
    <w:rsid w:val="003D6F6B"/>
    <w:rsid w:val="003E05BA"/>
    <w:rsid w:val="003E14BC"/>
    <w:rsid w:val="003E19B5"/>
    <w:rsid w:val="003E1BAC"/>
    <w:rsid w:val="003E261C"/>
    <w:rsid w:val="003E2ABB"/>
    <w:rsid w:val="003E4CA3"/>
    <w:rsid w:val="003E63B0"/>
    <w:rsid w:val="003E73D0"/>
    <w:rsid w:val="003E77EA"/>
    <w:rsid w:val="003F07A6"/>
    <w:rsid w:val="003F206E"/>
    <w:rsid w:val="003F445C"/>
    <w:rsid w:val="003F4737"/>
    <w:rsid w:val="00400CE4"/>
    <w:rsid w:val="00402AA3"/>
    <w:rsid w:val="0040350F"/>
    <w:rsid w:val="0040364C"/>
    <w:rsid w:val="00405D30"/>
    <w:rsid w:val="004062DA"/>
    <w:rsid w:val="00407E11"/>
    <w:rsid w:val="00410CE7"/>
    <w:rsid w:val="00411081"/>
    <w:rsid w:val="0041250E"/>
    <w:rsid w:val="00412C99"/>
    <w:rsid w:val="0041390D"/>
    <w:rsid w:val="00414448"/>
    <w:rsid w:val="00414618"/>
    <w:rsid w:val="004146A1"/>
    <w:rsid w:val="004159C2"/>
    <w:rsid w:val="00416276"/>
    <w:rsid w:val="00417464"/>
    <w:rsid w:val="00417541"/>
    <w:rsid w:val="00417845"/>
    <w:rsid w:val="00417C19"/>
    <w:rsid w:val="00420653"/>
    <w:rsid w:val="00421270"/>
    <w:rsid w:val="0042130D"/>
    <w:rsid w:val="00421D5E"/>
    <w:rsid w:val="004228DD"/>
    <w:rsid w:val="004231D6"/>
    <w:rsid w:val="0042447D"/>
    <w:rsid w:val="00424C76"/>
    <w:rsid w:val="00430CF8"/>
    <w:rsid w:val="00430D73"/>
    <w:rsid w:val="004365FF"/>
    <w:rsid w:val="00436EFF"/>
    <w:rsid w:val="004372D1"/>
    <w:rsid w:val="00437B91"/>
    <w:rsid w:val="004402B0"/>
    <w:rsid w:val="00440572"/>
    <w:rsid w:val="00441B56"/>
    <w:rsid w:val="00442C57"/>
    <w:rsid w:val="00443903"/>
    <w:rsid w:val="00443B87"/>
    <w:rsid w:val="00445840"/>
    <w:rsid w:val="0044585D"/>
    <w:rsid w:val="00445F38"/>
    <w:rsid w:val="00446021"/>
    <w:rsid w:val="00446369"/>
    <w:rsid w:val="004476F4"/>
    <w:rsid w:val="00450D84"/>
    <w:rsid w:val="004512FD"/>
    <w:rsid w:val="00452293"/>
    <w:rsid w:val="00453191"/>
    <w:rsid w:val="0045330D"/>
    <w:rsid w:val="00454DA6"/>
    <w:rsid w:val="00455CF3"/>
    <w:rsid w:val="00456EF0"/>
    <w:rsid w:val="00461A33"/>
    <w:rsid w:val="00462622"/>
    <w:rsid w:val="00463273"/>
    <w:rsid w:val="00463F78"/>
    <w:rsid w:val="00465424"/>
    <w:rsid w:val="00465E13"/>
    <w:rsid w:val="00467071"/>
    <w:rsid w:val="0046747E"/>
    <w:rsid w:val="00470C94"/>
    <w:rsid w:val="00470EF3"/>
    <w:rsid w:val="004716B9"/>
    <w:rsid w:val="00471DD4"/>
    <w:rsid w:val="00471F3A"/>
    <w:rsid w:val="00471F6B"/>
    <w:rsid w:val="00473E2A"/>
    <w:rsid w:val="00475898"/>
    <w:rsid w:val="0047620F"/>
    <w:rsid w:val="004803AE"/>
    <w:rsid w:val="004811B1"/>
    <w:rsid w:val="00481563"/>
    <w:rsid w:val="00482ECE"/>
    <w:rsid w:val="00483537"/>
    <w:rsid w:val="00484725"/>
    <w:rsid w:val="00492887"/>
    <w:rsid w:val="00492E43"/>
    <w:rsid w:val="0049317B"/>
    <w:rsid w:val="00494AC2"/>
    <w:rsid w:val="00494AD7"/>
    <w:rsid w:val="00495DA0"/>
    <w:rsid w:val="00496930"/>
    <w:rsid w:val="00497F31"/>
    <w:rsid w:val="004A08D2"/>
    <w:rsid w:val="004A0CC5"/>
    <w:rsid w:val="004A1C62"/>
    <w:rsid w:val="004A3215"/>
    <w:rsid w:val="004A3FF4"/>
    <w:rsid w:val="004A40D1"/>
    <w:rsid w:val="004A48D4"/>
    <w:rsid w:val="004A535F"/>
    <w:rsid w:val="004B1F10"/>
    <w:rsid w:val="004B263D"/>
    <w:rsid w:val="004B49F1"/>
    <w:rsid w:val="004C30C1"/>
    <w:rsid w:val="004C3D57"/>
    <w:rsid w:val="004C5DC9"/>
    <w:rsid w:val="004C5FCE"/>
    <w:rsid w:val="004C6144"/>
    <w:rsid w:val="004D2BE1"/>
    <w:rsid w:val="004D30DB"/>
    <w:rsid w:val="004D3895"/>
    <w:rsid w:val="004D4C12"/>
    <w:rsid w:val="004D655C"/>
    <w:rsid w:val="004D675D"/>
    <w:rsid w:val="004D6864"/>
    <w:rsid w:val="004D7F84"/>
    <w:rsid w:val="004E25F0"/>
    <w:rsid w:val="004E375C"/>
    <w:rsid w:val="004E3937"/>
    <w:rsid w:val="004E418C"/>
    <w:rsid w:val="004E67B8"/>
    <w:rsid w:val="004E6877"/>
    <w:rsid w:val="004E6C7C"/>
    <w:rsid w:val="004F08C4"/>
    <w:rsid w:val="004F19A7"/>
    <w:rsid w:val="004F2C42"/>
    <w:rsid w:val="004F3EEF"/>
    <w:rsid w:val="004F3F9D"/>
    <w:rsid w:val="004F598A"/>
    <w:rsid w:val="004F6ED7"/>
    <w:rsid w:val="004F70AB"/>
    <w:rsid w:val="00502055"/>
    <w:rsid w:val="00503543"/>
    <w:rsid w:val="00505635"/>
    <w:rsid w:val="005067C8"/>
    <w:rsid w:val="005078A2"/>
    <w:rsid w:val="00510DB1"/>
    <w:rsid w:val="00511A61"/>
    <w:rsid w:val="005122F5"/>
    <w:rsid w:val="005170BB"/>
    <w:rsid w:val="0051768A"/>
    <w:rsid w:val="0051788E"/>
    <w:rsid w:val="0052154D"/>
    <w:rsid w:val="005219B6"/>
    <w:rsid w:val="005236FD"/>
    <w:rsid w:val="0052594D"/>
    <w:rsid w:val="0053031A"/>
    <w:rsid w:val="0053186A"/>
    <w:rsid w:val="005327D8"/>
    <w:rsid w:val="005333B4"/>
    <w:rsid w:val="00533AA1"/>
    <w:rsid w:val="0053455C"/>
    <w:rsid w:val="00536C6F"/>
    <w:rsid w:val="00536EDE"/>
    <w:rsid w:val="00537BD9"/>
    <w:rsid w:val="005423AC"/>
    <w:rsid w:val="00542994"/>
    <w:rsid w:val="00543EA8"/>
    <w:rsid w:val="00543F91"/>
    <w:rsid w:val="005533C9"/>
    <w:rsid w:val="00554274"/>
    <w:rsid w:val="00554DA0"/>
    <w:rsid w:val="00555C70"/>
    <w:rsid w:val="005566BF"/>
    <w:rsid w:val="00556E8F"/>
    <w:rsid w:val="00560190"/>
    <w:rsid w:val="00560797"/>
    <w:rsid w:val="00561E4C"/>
    <w:rsid w:val="005647EA"/>
    <w:rsid w:val="00565BEB"/>
    <w:rsid w:val="00565CB5"/>
    <w:rsid w:val="005662CE"/>
    <w:rsid w:val="00566D77"/>
    <w:rsid w:val="0056747C"/>
    <w:rsid w:val="005706CC"/>
    <w:rsid w:val="00571D0C"/>
    <w:rsid w:val="00573544"/>
    <w:rsid w:val="005737B4"/>
    <w:rsid w:val="00580481"/>
    <w:rsid w:val="00580D4D"/>
    <w:rsid w:val="005812BB"/>
    <w:rsid w:val="0058418C"/>
    <w:rsid w:val="005842F6"/>
    <w:rsid w:val="00584544"/>
    <w:rsid w:val="00584BA3"/>
    <w:rsid w:val="005864E9"/>
    <w:rsid w:val="00590447"/>
    <w:rsid w:val="0059243F"/>
    <w:rsid w:val="0059324C"/>
    <w:rsid w:val="00594662"/>
    <w:rsid w:val="0059599B"/>
    <w:rsid w:val="00595F9E"/>
    <w:rsid w:val="005A0318"/>
    <w:rsid w:val="005A045C"/>
    <w:rsid w:val="005A0EF2"/>
    <w:rsid w:val="005A1BFC"/>
    <w:rsid w:val="005A1E4A"/>
    <w:rsid w:val="005A26CC"/>
    <w:rsid w:val="005A2E71"/>
    <w:rsid w:val="005A6EF0"/>
    <w:rsid w:val="005A7E7D"/>
    <w:rsid w:val="005B1372"/>
    <w:rsid w:val="005B2643"/>
    <w:rsid w:val="005B397E"/>
    <w:rsid w:val="005B3C2C"/>
    <w:rsid w:val="005B3E3A"/>
    <w:rsid w:val="005B4B12"/>
    <w:rsid w:val="005B691D"/>
    <w:rsid w:val="005C02CF"/>
    <w:rsid w:val="005C0C0F"/>
    <w:rsid w:val="005C158D"/>
    <w:rsid w:val="005C3D87"/>
    <w:rsid w:val="005C55F1"/>
    <w:rsid w:val="005C5B64"/>
    <w:rsid w:val="005C60FC"/>
    <w:rsid w:val="005C672D"/>
    <w:rsid w:val="005C74BA"/>
    <w:rsid w:val="005C7D3A"/>
    <w:rsid w:val="005D1790"/>
    <w:rsid w:val="005D2B72"/>
    <w:rsid w:val="005D3DE2"/>
    <w:rsid w:val="005D5F2C"/>
    <w:rsid w:val="005D619B"/>
    <w:rsid w:val="005E10E2"/>
    <w:rsid w:val="005E130F"/>
    <w:rsid w:val="005E293D"/>
    <w:rsid w:val="005E2F91"/>
    <w:rsid w:val="005E5DE2"/>
    <w:rsid w:val="005E5F85"/>
    <w:rsid w:val="005E7AF0"/>
    <w:rsid w:val="005F02B6"/>
    <w:rsid w:val="005F11F9"/>
    <w:rsid w:val="005F16E9"/>
    <w:rsid w:val="005F48D7"/>
    <w:rsid w:val="005F622C"/>
    <w:rsid w:val="005F7829"/>
    <w:rsid w:val="00601303"/>
    <w:rsid w:val="00601DC3"/>
    <w:rsid w:val="00602F6C"/>
    <w:rsid w:val="006035FB"/>
    <w:rsid w:val="00604057"/>
    <w:rsid w:val="006056BA"/>
    <w:rsid w:val="006117B7"/>
    <w:rsid w:val="00611C4D"/>
    <w:rsid w:val="00612310"/>
    <w:rsid w:val="0061295E"/>
    <w:rsid w:val="006133CA"/>
    <w:rsid w:val="00622AF1"/>
    <w:rsid w:val="00625640"/>
    <w:rsid w:val="006257D5"/>
    <w:rsid w:val="006261C0"/>
    <w:rsid w:val="006266B6"/>
    <w:rsid w:val="006279DB"/>
    <w:rsid w:val="0063195B"/>
    <w:rsid w:val="00631AB0"/>
    <w:rsid w:val="00631C9C"/>
    <w:rsid w:val="006334DB"/>
    <w:rsid w:val="00633CE7"/>
    <w:rsid w:val="00635064"/>
    <w:rsid w:val="00635558"/>
    <w:rsid w:val="00640481"/>
    <w:rsid w:val="0064244F"/>
    <w:rsid w:val="006431EA"/>
    <w:rsid w:val="006432F7"/>
    <w:rsid w:val="00643F1E"/>
    <w:rsid w:val="006441BF"/>
    <w:rsid w:val="00644933"/>
    <w:rsid w:val="00645BAC"/>
    <w:rsid w:val="00645E28"/>
    <w:rsid w:val="00645F36"/>
    <w:rsid w:val="00647478"/>
    <w:rsid w:val="006501CB"/>
    <w:rsid w:val="0065255A"/>
    <w:rsid w:val="00653102"/>
    <w:rsid w:val="00653AAE"/>
    <w:rsid w:val="006543C3"/>
    <w:rsid w:val="00656218"/>
    <w:rsid w:val="006622B5"/>
    <w:rsid w:val="00662A7D"/>
    <w:rsid w:val="00662C17"/>
    <w:rsid w:val="00663B3A"/>
    <w:rsid w:val="00663E25"/>
    <w:rsid w:val="00665712"/>
    <w:rsid w:val="00666792"/>
    <w:rsid w:val="00667FBF"/>
    <w:rsid w:val="00670712"/>
    <w:rsid w:val="0067079A"/>
    <w:rsid w:val="006708DC"/>
    <w:rsid w:val="00671633"/>
    <w:rsid w:val="00673AFD"/>
    <w:rsid w:val="00673C38"/>
    <w:rsid w:val="00674892"/>
    <w:rsid w:val="00674A44"/>
    <w:rsid w:val="00682581"/>
    <w:rsid w:val="00684471"/>
    <w:rsid w:val="00690075"/>
    <w:rsid w:val="00690458"/>
    <w:rsid w:val="00690E48"/>
    <w:rsid w:val="006945F4"/>
    <w:rsid w:val="006946A1"/>
    <w:rsid w:val="00697454"/>
    <w:rsid w:val="00697EB4"/>
    <w:rsid w:val="006A025A"/>
    <w:rsid w:val="006A261A"/>
    <w:rsid w:val="006A436A"/>
    <w:rsid w:val="006A4ED4"/>
    <w:rsid w:val="006A56AC"/>
    <w:rsid w:val="006A5F06"/>
    <w:rsid w:val="006A6365"/>
    <w:rsid w:val="006A747F"/>
    <w:rsid w:val="006A7C42"/>
    <w:rsid w:val="006B0745"/>
    <w:rsid w:val="006B081F"/>
    <w:rsid w:val="006B2582"/>
    <w:rsid w:val="006B2FDE"/>
    <w:rsid w:val="006B33AA"/>
    <w:rsid w:val="006B47A4"/>
    <w:rsid w:val="006B6204"/>
    <w:rsid w:val="006B777D"/>
    <w:rsid w:val="006C20C3"/>
    <w:rsid w:val="006C27F5"/>
    <w:rsid w:val="006C4319"/>
    <w:rsid w:val="006C4D4B"/>
    <w:rsid w:val="006C4F7D"/>
    <w:rsid w:val="006C7943"/>
    <w:rsid w:val="006C7B61"/>
    <w:rsid w:val="006C7CC3"/>
    <w:rsid w:val="006D4CC1"/>
    <w:rsid w:val="006D5B19"/>
    <w:rsid w:val="006D61CF"/>
    <w:rsid w:val="006D6DED"/>
    <w:rsid w:val="006D6FA0"/>
    <w:rsid w:val="006E0B7F"/>
    <w:rsid w:val="006E1530"/>
    <w:rsid w:val="006E369C"/>
    <w:rsid w:val="006E3F81"/>
    <w:rsid w:val="006E49DF"/>
    <w:rsid w:val="006E5022"/>
    <w:rsid w:val="006E5163"/>
    <w:rsid w:val="006E7CA3"/>
    <w:rsid w:val="006F035E"/>
    <w:rsid w:val="006F2B84"/>
    <w:rsid w:val="006F3487"/>
    <w:rsid w:val="006F3955"/>
    <w:rsid w:val="006F4191"/>
    <w:rsid w:val="006F5914"/>
    <w:rsid w:val="006F79AE"/>
    <w:rsid w:val="00700509"/>
    <w:rsid w:val="007026B0"/>
    <w:rsid w:val="00702BF9"/>
    <w:rsid w:val="007048EE"/>
    <w:rsid w:val="00705DB2"/>
    <w:rsid w:val="00706A7A"/>
    <w:rsid w:val="00706D1E"/>
    <w:rsid w:val="007102E6"/>
    <w:rsid w:val="007103D6"/>
    <w:rsid w:val="00710C26"/>
    <w:rsid w:val="00711213"/>
    <w:rsid w:val="00712211"/>
    <w:rsid w:val="00714F70"/>
    <w:rsid w:val="007158FC"/>
    <w:rsid w:val="007174AB"/>
    <w:rsid w:val="00717F0C"/>
    <w:rsid w:val="00722278"/>
    <w:rsid w:val="00723F70"/>
    <w:rsid w:val="00724906"/>
    <w:rsid w:val="00725414"/>
    <w:rsid w:val="00726014"/>
    <w:rsid w:val="00727B26"/>
    <w:rsid w:val="00730AF9"/>
    <w:rsid w:val="00731771"/>
    <w:rsid w:val="00732E4E"/>
    <w:rsid w:val="00732E67"/>
    <w:rsid w:val="00733DC7"/>
    <w:rsid w:val="00734600"/>
    <w:rsid w:val="0073460B"/>
    <w:rsid w:val="00735648"/>
    <w:rsid w:val="00735AA1"/>
    <w:rsid w:val="00736089"/>
    <w:rsid w:val="007368DC"/>
    <w:rsid w:val="0073778D"/>
    <w:rsid w:val="007416C0"/>
    <w:rsid w:val="00741D1E"/>
    <w:rsid w:val="00742615"/>
    <w:rsid w:val="00743C33"/>
    <w:rsid w:val="0074424B"/>
    <w:rsid w:val="00744BEA"/>
    <w:rsid w:val="00750D01"/>
    <w:rsid w:val="00753DD9"/>
    <w:rsid w:val="0075433B"/>
    <w:rsid w:val="00754878"/>
    <w:rsid w:val="007561A1"/>
    <w:rsid w:val="00756AB8"/>
    <w:rsid w:val="007603E7"/>
    <w:rsid w:val="007622DB"/>
    <w:rsid w:val="00762D0E"/>
    <w:rsid w:val="0076395F"/>
    <w:rsid w:val="007640CF"/>
    <w:rsid w:val="00764667"/>
    <w:rsid w:val="00770B40"/>
    <w:rsid w:val="00770B72"/>
    <w:rsid w:val="00771593"/>
    <w:rsid w:val="00772973"/>
    <w:rsid w:val="00772E95"/>
    <w:rsid w:val="007732D1"/>
    <w:rsid w:val="00774718"/>
    <w:rsid w:val="007759F2"/>
    <w:rsid w:val="00776693"/>
    <w:rsid w:val="00776CA3"/>
    <w:rsid w:val="007770F4"/>
    <w:rsid w:val="00780615"/>
    <w:rsid w:val="0078085D"/>
    <w:rsid w:val="00780B97"/>
    <w:rsid w:val="00780E9C"/>
    <w:rsid w:val="0078114F"/>
    <w:rsid w:val="007813C4"/>
    <w:rsid w:val="00781F90"/>
    <w:rsid w:val="00782567"/>
    <w:rsid w:val="00782A4E"/>
    <w:rsid w:val="00783500"/>
    <w:rsid w:val="00783593"/>
    <w:rsid w:val="00784DBD"/>
    <w:rsid w:val="00786B62"/>
    <w:rsid w:val="00786F6F"/>
    <w:rsid w:val="007908DE"/>
    <w:rsid w:val="00790E13"/>
    <w:rsid w:val="0079218E"/>
    <w:rsid w:val="00792470"/>
    <w:rsid w:val="00793373"/>
    <w:rsid w:val="0079351A"/>
    <w:rsid w:val="00793F19"/>
    <w:rsid w:val="007944C6"/>
    <w:rsid w:val="007960A1"/>
    <w:rsid w:val="0079615E"/>
    <w:rsid w:val="00796E30"/>
    <w:rsid w:val="007A009F"/>
    <w:rsid w:val="007A1A96"/>
    <w:rsid w:val="007A4E85"/>
    <w:rsid w:val="007A69B3"/>
    <w:rsid w:val="007A6B9B"/>
    <w:rsid w:val="007A77A3"/>
    <w:rsid w:val="007A7E8C"/>
    <w:rsid w:val="007A7F22"/>
    <w:rsid w:val="007B0E81"/>
    <w:rsid w:val="007B1D46"/>
    <w:rsid w:val="007B4056"/>
    <w:rsid w:val="007B428F"/>
    <w:rsid w:val="007B488A"/>
    <w:rsid w:val="007B50FF"/>
    <w:rsid w:val="007B5307"/>
    <w:rsid w:val="007B7A2D"/>
    <w:rsid w:val="007C1121"/>
    <w:rsid w:val="007C3479"/>
    <w:rsid w:val="007C5A6B"/>
    <w:rsid w:val="007C6ECA"/>
    <w:rsid w:val="007D0528"/>
    <w:rsid w:val="007D0BED"/>
    <w:rsid w:val="007D0C24"/>
    <w:rsid w:val="007D1BC2"/>
    <w:rsid w:val="007D3175"/>
    <w:rsid w:val="007D45E0"/>
    <w:rsid w:val="007D4BE7"/>
    <w:rsid w:val="007D514A"/>
    <w:rsid w:val="007D5705"/>
    <w:rsid w:val="007D7FDF"/>
    <w:rsid w:val="007E04C9"/>
    <w:rsid w:val="007E4856"/>
    <w:rsid w:val="007E6FBE"/>
    <w:rsid w:val="007F0007"/>
    <w:rsid w:val="007F0061"/>
    <w:rsid w:val="007F1687"/>
    <w:rsid w:val="007F2E1A"/>
    <w:rsid w:val="007F6441"/>
    <w:rsid w:val="007F7D28"/>
    <w:rsid w:val="00800417"/>
    <w:rsid w:val="00801389"/>
    <w:rsid w:val="00804B3F"/>
    <w:rsid w:val="0080544F"/>
    <w:rsid w:val="00805A9D"/>
    <w:rsid w:val="00805EA8"/>
    <w:rsid w:val="00806CF4"/>
    <w:rsid w:val="00806EAA"/>
    <w:rsid w:val="0081086E"/>
    <w:rsid w:val="00810FC0"/>
    <w:rsid w:val="00811F54"/>
    <w:rsid w:val="008120CE"/>
    <w:rsid w:val="008137A0"/>
    <w:rsid w:val="008202B1"/>
    <w:rsid w:val="008215D5"/>
    <w:rsid w:val="0082207A"/>
    <w:rsid w:val="0082266B"/>
    <w:rsid w:val="00822BAB"/>
    <w:rsid w:val="00823DE6"/>
    <w:rsid w:val="00825C73"/>
    <w:rsid w:val="00830EF0"/>
    <w:rsid w:val="00831BEE"/>
    <w:rsid w:val="008331E7"/>
    <w:rsid w:val="00833942"/>
    <w:rsid w:val="00837166"/>
    <w:rsid w:val="008401F8"/>
    <w:rsid w:val="00842E06"/>
    <w:rsid w:val="008433C3"/>
    <w:rsid w:val="00843525"/>
    <w:rsid w:val="00843CA5"/>
    <w:rsid w:val="00844136"/>
    <w:rsid w:val="008443CB"/>
    <w:rsid w:val="00845904"/>
    <w:rsid w:val="008465C5"/>
    <w:rsid w:val="008466ED"/>
    <w:rsid w:val="008504C4"/>
    <w:rsid w:val="00851F3C"/>
    <w:rsid w:val="00851FD8"/>
    <w:rsid w:val="00852E96"/>
    <w:rsid w:val="00853E3F"/>
    <w:rsid w:val="0085454C"/>
    <w:rsid w:val="0085492D"/>
    <w:rsid w:val="00857054"/>
    <w:rsid w:val="00861118"/>
    <w:rsid w:val="0086299C"/>
    <w:rsid w:val="0086326A"/>
    <w:rsid w:val="0086664A"/>
    <w:rsid w:val="00867452"/>
    <w:rsid w:val="008678A4"/>
    <w:rsid w:val="008707D0"/>
    <w:rsid w:val="0087298E"/>
    <w:rsid w:val="00872F18"/>
    <w:rsid w:val="00877100"/>
    <w:rsid w:val="00877CA7"/>
    <w:rsid w:val="00881342"/>
    <w:rsid w:val="00881D1C"/>
    <w:rsid w:val="00881EA6"/>
    <w:rsid w:val="008822E3"/>
    <w:rsid w:val="008827C7"/>
    <w:rsid w:val="0088295B"/>
    <w:rsid w:val="00882C38"/>
    <w:rsid w:val="0088311E"/>
    <w:rsid w:val="0088316A"/>
    <w:rsid w:val="008848C6"/>
    <w:rsid w:val="00886855"/>
    <w:rsid w:val="0088726B"/>
    <w:rsid w:val="00887B6D"/>
    <w:rsid w:val="00891151"/>
    <w:rsid w:val="00893438"/>
    <w:rsid w:val="00893E2A"/>
    <w:rsid w:val="00893E3D"/>
    <w:rsid w:val="00895596"/>
    <w:rsid w:val="00895E8E"/>
    <w:rsid w:val="0089616F"/>
    <w:rsid w:val="00896A84"/>
    <w:rsid w:val="00896F47"/>
    <w:rsid w:val="00897830"/>
    <w:rsid w:val="00897976"/>
    <w:rsid w:val="00897F08"/>
    <w:rsid w:val="008A10DD"/>
    <w:rsid w:val="008A1CB4"/>
    <w:rsid w:val="008A25DB"/>
    <w:rsid w:val="008A392B"/>
    <w:rsid w:val="008A3AC5"/>
    <w:rsid w:val="008A658D"/>
    <w:rsid w:val="008A6FF4"/>
    <w:rsid w:val="008B0C69"/>
    <w:rsid w:val="008B0CB7"/>
    <w:rsid w:val="008B4677"/>
    <w:rsid w:val="008C1DC7"/>
    <w:rsid w:val="008C26A0"/>
    <w:rsid w:val="008D1B29"/>
    <w:rsid w:val="008D3D45"/>
    <w:rsid w:val="008D5C03"/>
    <w:rsid w:val="008E1D25"/>
    <w:rsid w:val="008E2E79"/>
    <w:rsid w:val="008E3686"/>
    <w:rsid w:val="008E4198"/>
    <w:rsid w:val="008E454F"/>
    <w:rsid w:val="008E5A66"/>
    <w:rsid w:val="008E5B12"/>
    <w:rsid w:val="008E6987"/>
    <w:rsid w:val="008E6C80"/>
    <w:rsid w:val="008F1C06"/>
    <w:rsid w:val="008F521C"/>
    <w:rsid w:val="008F6BE7"/>
    <w:rsid w:val="00900F33"/>
    <w:rsid w:val="00902110"/>
    <w:rsid w:val="00902AC5"/>
    <w:rsid w:val="00902CFC"/>
    <w:rsid w:val="009049BC"/>
    <w:rsid w:val="009049FE"/>
    <w:rsid w:val="00905944"/>
    <w:rsid w:val="00906EE2"/>
    <w:rsid w:val="00910A7D"/>
    <w:rsid w:val="00911308"/>
    <w:rsid w:val="00911F96"/>
    <w:rsid w:val="00912F1F"/>
    <w:rsid w:val="00913A6A"/>
    <w:rsid w:val="00914FF2"/>
    <w:rsid w:val="0091779F"/>
    <w:rsid w:val="0092602C"/>
    <w:rsid w:val="00931567"/>
    <w:rsid w:val="0093191A"/>
    <w:rsid w:val="00932133"/>
    <w:rsid w:val="00932846"/>
    <w:rsid w:val="009339EE"/>
    <w:rsid w:val="0093470C"/>
    <w:rsid w:val="00934817"/>
    <w:rsid w:val="00934854"/>
    <w:rsid w:val="00934F48"/>
    <w:rsid w:val="00935D3E"/>
    <w:rsid w:val="009365D5"/>
    <w:rsid w:val="00937E70"/>
    <w:rsid w:val="0094074C"/>
    <w:rsid w:val="0094489C"/>
    <w:rsid w:val="00946CCD"/>
    <w:rsid w:val="009501D8"/>
    <w:rsid w:val="00954BDA"/>
    <w:rsid w:val="00955DD9"/>
    <w:rsid w:val="009563CB"/>
    <w:rsid w:val="009566A6"/>
    <w:rsid w:val="00960258"/>
    <w:rsid w:val="00960B18"/>
    <w:rsid w:val="00960CED"/>
    <w:rsid w:val="0096113D"/>
    <w:rsid w:val="00964278"/>
    <w:rsid w:val="00964286"/>
    <w:rsid w:val="009647FA"/>
    <w:rsid w:val="009709AB"/>
    <w:rsid w:val="00970F8C"/>
    <w:rsid w:val="0097236C"/>
    <w:rsid w:val="00973F42"/>
    <w:rsid w:val="009745BC"/>
    <w:rsid w:val="009752F1"/>
    <w:rsid w:val="009761F9"/>
    <w:rsid w:val="00980AB4"/>
    <w:rsid w:val="009813B8"/>
    <w:rsid w:val="0098446B"/>
    <w:rsid w:val="009847E9"/>
    <w:rsid w:val="0098630D"/>
    <w:rsid w:val="00986D9F"/>
    <w:rsid w:val="00990DF4"/>
    <w:rsid w:val="00995560"/>
    <w:rsid w:val="009958BA"/>
    <w:rsid w:val="009967F9"/>
    <w:rsid w:val="00996D80"/>
    <w:rsid w:val="00997E68"/>
    <w:rsid w:val="009A175F"/>
    <w:rsid w:val="009A25E8"/>
    <w:rsid w:val="009A32C4"/>
    <w:rsid w:val="009A3F57"/>
    <w:rsid w:val="009A407D"/>
    <w:rsid w:val="009A42BF"/>
    <w:rsid w:val="009A6410"/>
    <w:rsid w:val="009A77AB"/>
    <w:rsid w:val="009B05D7"/>
    <w:rsid w:val="009B10BD"/>
    <w:rsid w:val="009B13C2"/>
    <w:rsid w:val="009B1A71"/>
    <w:rsid w:val="009B1BBD"/>
    <w:rsid w:val="009B22E1"/>
    <w:rsid w:val="009B2A93"/>
    <w:rsid w:val="009B3101"/>
    <w:rsid w:val="009B64DE"/>
    <w:rsid w:val="009B782D"/>
    <w:rsid w:val="009B79EA"/>
    <w:rsid w:val="009C025D"/>
    <w:rsid w:val="009C086A"/>
    <w:rsid w:val="009C0E89"/>
    <w:rsid w:val="009C1A06"/>
    <w:rsid w:val="009C2D5D"/>
    <w:rsid w:val="009C2DC6"/>
    <w:rsid w:val="009C3608"/>
    <w:rsid w:val="009C416D"/>
    <w:rsid w:val="009C5745"/>
    <w:rsid w:val="009C7C0A"/>
    <w:rsid w:val="009C7D88"/>
    <w:rsid w:val="009D22E2"/>
    <w:rsid w:val="009D2499"/>
    <w:rsid w:val="009D3331"/>
    <w:rsid w:val="009D3E60"/>
    <w:rsid w:val="009D45BA"/>
    <w:rsid w:val="009D64E5"/>
    <w:rsid w:val="009D71BF"/>
    <w:rsid w:val="009D77C0"/>
    <w:rsid w:val="009E27E3"/>
    <w:rsid w:val="009E33CE"/>
    <w:rsid w:val="009E3C4C"/>
    <w:rsid w:val="009E6250"/>
    <w:rsid w:val="009E63DC"/>
    <w:rsid w:val="009F0FFF"/>
    <w:rsid w:val="009F108F"/>
    <w:rsid w:val="009F22CD"/>
    <w:rsid w:val="009F3BE7"/>
    <w:rsid w:val="009F442A"/>
    <w:rsid w:val="009F51A9"/>
    <w:rsid w:val="009F55A7"/>
    <w:rsid w:val="009F72C0"/>
    <w:rsid w:val="00A03824"/>
    <w:rsid w:val="00A03BE5"/>
    <w:rsid w:val="00A03D2A"/>
    <w:rsid w:val="00A05CDC"/>
    <w:rsid w:val="00A06CF0"/>
    <w:rsid w:val="00A074B3"/>
    <w:rsid w:val="00A07894"/>
    <w:rsid w:val="00A10971"/>
    <w:rsid w:val="00A11061"/>
    <w:rsid w:val="00A113CE"/>
    <w:rsid w:val="00A115B2"/>
    <w:rsid w:val="00A11A0D"/>
    <w:rsid w:val="00A13760"/>
    <w:rsid w:val="00A140E2"/>
    <w:rsid w:val="00A14889"/>
    <w:rsid w:val="00A14C12"/>
    <w:rsid w:val="00A15210"/>
    <w:rsid w:val="00A15A57"/>
    <w:rsid w:val="00A15B0C"/>
    <w:rsid w:val="00A16493"/>
    <w:rsid w:val="00A17ABD"/>
    <w:rsid w:val="00A2003B"/>
    <w:rsid w:val="00A212D4"/>
    <w:rsid w:val="00A25AE8"/>
    <w:rsid w:val="00A25B87"/>
    <w:rsid w:val="00A26551"/>
    <w:rsid w:val="00A27484"/>
    <w:rsid w:val="00A27DE3"/>
    <w:rsid w:val="00A30206"/>
    <w:rsid w:val="00A308A2"/>
    <w:rsid w:val="00A30FC8"/>
    <w:rsid w:val="00A32154"/>
    <w:rsid w:val="00A3327E"/>
    <w:rsid w:val="00A33306"/>
    <w:rsid w:val="00A36A1F"/>
    <w:rsid w:val="00A37200"/>
    <w:rsid w:val="00A37DA4"/>
    <w:rsid w:val="00A44C54"/>
    <w:rsid w:val="00A44D9F"/>
    <w:rsid w:val="00A45F56"/>
    <w:rsid w:val="00A460BF"/>
    <w:rsid w:val="00A46491"/>
    <w:rsid w:val="00A50F96"/>
    <w:rsid w:val="00A51568"/>
    <w:rsid w:val="00A5418A"/>
    <w:rsid w:val="00A54989"/>
    <w:rsid w:val="00A55A00"/>
    <w:rsid w:val="00A570E0"/>
    <w:rsid w:val="00A57954"/>
    <w:rsid w:val="00A60866"/>
    <w:rsid w:val="00A61E37"/>
    <w:rsid w:val="00A648D1"/>
    <w:rsid w:val="00A64CCD"/>
    <w:rsid w:val="00A65B72"/>
    <w:rsid w:val="00A66328"/>
    <w:rsid w:val="00A7092C"/>
    <w:rsid w:val="00A72E2F"/>
    <w:rsid w:val="00A73058"/>
    <w:rsid w:val="00A74EB4"/>
    <w:rsid w:val="00A752F3"/>
    <w:rsid w:val="00A77728"/>
    <w:rsid w:val="00A81950"/>
    <w:rsid w:val="00A829CD"/>
    <w:rsid w:val="00A83752"/>
    <w:rsid w:val="00A8402A"/>
    <w:rsid w:val="00A8455F"/>
    <w:rsid w:val="00A84E57"/>
    <w:rsid w:val="00A86E35"/>
    <w:rsid w:val="00A87456"/>
    <w:rsid w:val="00A92E00"/>
    <w:rsid w:val="00A94623"/>
    <w:rsid w:val="00A958AA"/>
    <w:rsid w:val="00A95B1F"/>
    <w:rsid w:val="00A95E2D"/>
    <w:rsid w:val="00A961B2"/>
    <w:rsid w:val="00A96B2B"/>
    <w:rsid w:val="00A97567"/>
    <w:rsid w:val="00AA2966"/>
    <w:rsid w:val="00AA2A5C"/>
    <w:rsid w:val="00AA2BBC"/>
    <w:rsid w:val="00AA360C"/>
    <w:rsid w:val="00AA3A5F"/>
    <w:rsid w:val="00AA3C7C"/>
    <w:rsid w:val="00AA72AC"/>
    <w:rsid w:val="00AA7402"/>
    <w:rsid w:val="00AA7720"/>
    <w:rsid w:val="00AB10D1"/>
    <w:rsid w:val="00AB1AA5"/>
    <w:rsid w:val="00AB38FD"/>
    <w:rsid w:val="00AB4C74"/>
    <w:rsid w:val="00AB6C5A"/>
    <w:rsid w:val="00AB6CE2"/>
    <w:rsid w:val="00AB768D"/>
    <w:rsid w:val="00AC0A5A"/>
    <w:rsid w:val="00AC1F77"/>
    <w:rsid w:val="00AC25AD"/>
    <w:rsid w:val="00AC2E78"/>
    <w:rsid w:val="00AC35DD"/>
    <w:rsid w:val="00AC381E"/>
    <w:rsid w:val="00AC643E"/>
    <w:rsid w:val="00AD0838"/>
    <w:rsid w:val="00AD3582"/>
    <w:rsid w:val="00AD4D39"/>
    <w:rsid w:val="00AE1F30"/>
    <w:rsid w:val="00AE3358"/>
    <w:rsid w:val="00AE523D"/>
    <w:rsid w:val="00AE7938"/>
    <w:rsid w:val="00AF23E6"/>
    <w:rsid w:val="00AF451A"/>
    <w:rsid w:val="00AF7C71"/>
    <w:rsid w:val="00B00B76"/>
    <w:rsid w:val="00B02E75"/>
    <w:rsid w:val="00B05135"/>
    <w:rsid w:val="00B05657"/>
    <w:rsid w:val="00B06740"/>
    <w:rsid w:val="00B116C1"/>
    <w:rsid w:val="00B11944"/>
    <w:rsid w:val="00B13D4A"/>
    <w:rsid w:val="00B16A96"/>
    <w:rsid w:val="00B2000F"/>
    <w:rsid w:val="00B21CFF"/>
    <w:rsid w:val="00B21ECA"/>
    <w:rsid w:val="00B2232F"/>
    <w:rsid w:val="00B24D3A"/>
    <w:rsid w:val="00B25F12"/>
    <w:rsid w:val="00B274AB"/>
    <w:rsid w:val="00B279D7"/>
    <w:rsid w:val="00B30540"/>
    <w:rsid w:val="00B30C5D"/>
    <w:rsid w:val="00B30CD7"/>
    <w:rsid w:val="00B33852"/>
    <w:rsid w:val="00B33A8B"/>
    <w:rsid w:val="00B33A9B"/>
    <w:rsid w:val="00B34508"/>
    <w:rsid w:val="00B35045"/>
    <w:rsid w:val="00B350C7"/>
    <w:rsid w:val="00B3657B"/>
    <w:rsid w:val="00B37430"/>
    <w:rsid w:val="00B37A4B"/>
    <w:rsid w:val="00B40624"/>
    <w:rsid w:val="00B41919"/>
    <w:rsid w:val="00B42014"/>
    <w:rsid w:val="00B471EF"/>
    <w:rsid w:val="00B47988"/>
    <w:rsid w:val="00B47A87"/>
    <w:rsid w:val="00B47F33"/>
    <w:rsid w:val="00B532F5"/>
    <w:rsid w:val="00B57A2B"/>
    <w:rsid w:val="00B60DFA"/>
    <w:rsid w:val="00B60E37"/>
    <w:rsid w:val="00B6580E"/>
    <w:rsid w:val="00B66316"/>
    <w:rsid w:val="00B724B5"/>
    <w:rsid w:val="00B765E5"/>
    <w:rsid w:val="00B766F8"/>
    <w:rsid w:val="00B76840"/>
    <w:rsid w:val="00B772AF"/>
    <w:rsid w:val="00B77351"/>
    <w:rsid w:val="00B827AE"/>
    <w:rsid w:val="00B837A3"/>
    <w:rsid w:val="00B847B7"/>
    <w:rsid w:val="00B85B00"/>
    <w:rsid w:val="00B864A2"/>
    <w:rsid w:val="00B90B40"/>
    <w:rsid w:val="00B912EF"/>
    <w:rsid w:val="00B918ED"/>
    <w:rsid w:val="00B91AA7"/>
    <w:rsid w:val="00B91E26"/>
    <w:rsid w:val="00B9428E"/>
    <w:rsid w:val="00B942CC"/>
    <w:rsid w:val="00B9483D"/>
    <w:rsid w:val="00B953A9"/>
    <w:rsid w:val="00B96960"/>
    <w:rsid w:val="00B969C0"/>
    <w:rsid w:val="00B97ED1"/>
    <w:rsid w:val="00BA3672"/>
    <w:rsid w:val="00BA5B90"/>
    <w:rsid w:val="00BB5165"/>
    <w:rsid w:val="00BB54B7"/>
    <w:rsid w:val="00BB6408"/>
    <w:rsid w:val="00BB6D7B"/>
    <w:rsid w:val="00BC0CC2"/>
    <w:rsid w:val="00BC1724"/>
    <w:rsid w:val="00BC2549"/>
    <w:rsid w:val="00BC3F6C"/>
    <w:rsid w:val="00BC4C29"/>
    <w:rsid w:val="00BC562D"/>
    <w:rsid w:val="00BC60A7"/>
    <w:rsid w:val="00BC63C0"/>
    <w:rsid w:val="00BC6480"/>
    <w:rsid w:val="00BC6608"/>
    <w:rsid w:val="00BC6772"/>
    <w:rsid w:val="00BD0225"/>
    <w:rsid w:val="00BD19B8"/>
    <w:rsid w:val="00BD2051"/>
    <w:rsid w:val="00BD3286"/>
    <w:rsid w:val="00BD3958"/>
    <w:rsid w:val="00BD3AD3"/>
    <w:rsid w:val="00BD3F5D"/>
    <w:rsid w:val="00BD5C03"/>
    <w:rsid w:val="00BD5FA1"/>
    <w:rsid w:val="00BD6481"/>
    <w:rsid w:val="00BD74FB"/>
    <w:rsid w:val="00BD7C93"/>
    <w:rsid w:val="00BE035E"/>
    <w:rsid w:val="00BE0EA7"/>
    <w:rsid w:val="00BE2203"/>
    <w:rsid w:val="00BE2907"/>
    <w:rsid w:val="00BE33ED"/>
    <w:rsid w:val="00BE54AC"/>
    <w:rsid w:val="00BE54E5"/>
    <w:rsid w:val="00BE6171"/>
    <w:rsid w:val="00BE72E5"/>
    <w:rsid w:val="00BF0917"/>
    <w:rsid w:val="00BF31A3"/>
    <w:rsid w:val="00BF38D3"/>
    <w:rsid w:val="00BF3C4D"/>
    <w:rsid w:val="00BF543F"/>
    <w:rsid w:val="00BF57B9"/>
    <w:rsid w:val="00BF770E"/>
    <w:rsid w:val="00C00A5A"/>
    <w:rsid w:val="00C03842"/>
    <w:rsid w:val="00C040CB"/>
    <w:rsid w:val="00C054AF"/>
    <w:rsid w:val="00C0620A"/>
    <w:rsid w:val="00C06653"/>
    <w:rsid w:val="00C07C94"/>
    <w:rsid w:val="00C13BD8"/>
    <w:rsid w:val="00C14330"/>
    <w:rsid w:val="00C14C5E"/>
    <w:rsid w:val="00C157A4"/>
    <w:rsid w:val="00C15AE7"/>
    <w:rsid w:val="00C17BCF"/>
    <w:rsid w:val="00C17E7E"/>
    <w:rsid w:val="00C20D7A"/>
    <w:rsid w:val="00C220A9"/>
    <w:rsid w:val="00C22ADD"/>
    <w:rsid w:val="00C25081"/>
    <w:rsid w:val="00C2618F"/>
    <w:rsid w:val="00C27E91"/>
    <w:rsid w:val="00C27EA0"/>
    <w:rsid w:val="00C3041E"/>
    <w:rsid w:val="00C318E7"/>
    <w:rsid w:val="00C339ED"/>
    <w:rsid w:val="00C349DE"/>
    <w:rsid w:val="00C34C62"/>
    <w:rsid w:val="00C35127"/>
    <w:rsid w:val="00C369EA"/>
    <w:rsid w:val="00C409FE"/>
    <w:rsid w:val="00C459B4"/>
    <w:rsid w:val="00C45C8D"/>
    <w:rsid w:val="00C47010"/>
    <w:rsid w:val="00C47D1A"/>
    <w:rsid w:val="00C511F8"/>
    <w:rsid w:val="00C514ED"/>
    <w:rsid w:val="00C52BAF"/>
    <w:rsid w:val="00C533AE"/>
    <w:rsid w:val="00C53A7F"/>
    <w:rsid w:val="00C55C20"/>
    <w:rsid w:val="00C56018"/>
    <w:rsid w:val="00C56606"/>
    <w:rsid w:val="00C56D2C"/>
    <w:rsid w:val="00C56EC5"/>
    <w:rsid w:val="00C57D00"/>
    <w:rsid w:val="00C60FC6"/>
    <w:rsid w:val="00C61790"/>
    <w:rsid w:val="00C63971"/>
    <w:rsid w:val="00C64051"/>
    <w:rsid w:val="00C64DFB"/>
    <w:rsid w:val="00C67635"/>
    <w:rsid w:val="00C70E72"/>
    <w:rsid w:val="00C710CD"/>
    <w:rsid w:val="00C71366"/>
    <w:rsid w:val="00C71660"/>
    <w:rsid w:val="00C72818"/>
    <w:rsid w:val="00C73773"/>
    <w:rsid w:val="00C73CDE"/>
    <w:rsid w:val="00C74BC3"/>
    <w:rsid w:val="00C7698C"/>
    <w:rsid w:val="00C8079F"/>
    <w:rsid w:val="00C80BB0"/>
    <w:rsid w:val="00C83CCE"/>
    <w:rsid w:val="00C84224"/>
    <w:rsid w:val="00C858FE"/>
    <w:rsid w:val="00C85945"/>
    <w:rsid w:val="00C9027D"/>
    <w:rsid w:val="00C90946"/>
    <w:rsid w:val="00C940D6"/>
    <w:rsid w:val="00C95A32"/>
    <w:rsid w:val="00C9796B"/>
    <w:rsid w:val="00CA26F2"/>
    <w:rsid w:val="00CA4A3C"/>
    <w:rsid w:val="00CA4F51"/>
    <w:rsid w:val="00CA6B1D"/>
    <w:rsid w:val="00CA7590"/>
    <w:rsid w:val="00CB19DE"/>
    <w:rsid w:val="00CB24F4"/>
    <w:rsid w:val="00CB3334"/>
    <w:rsid w:val="00CB3FA2"/>
    <w:rsid w:val="00CB44EC"/>
    <w:rsid w:val="00CB5711"/>
    <w:rsid w:val="00CB6B9A"/>
    <w:rsid w:val="00CB74F9"/>
    <w:rsid w:val="00CC0276"/>
    <w:rsid w:val="00CC0706"/>
    <w:rsid w:val="00CC3CDE"/>
    <w:rsid w:val="00CC6354"/>
    <w:rsid w:val="00CC68F8"/>
    <w:rsid w:val="00CC7720"/>
    <w:rsid w:val="00CD0340"/>
    <w:rsid w:val="00CD0F29"/>
    <w:rsid w:val="00CD2FC5"/>
    <w:rsid w:val="00CD3556"/>
    <w:rsid w:val="00CD6474"/>
    <w:rsid w:val="00CE04A1"/>
    <w:rsid w:val="00CE0624"/>
    <w:rsid w:val="00CE0C48"/>
    <w:rsid w:val="00CE0CA2"/>
    <w:rsid w:val="00CE283F"/>
    <w:rsid w:val="00CE32B2"/>
    <w:rsid w:val="00CE34B4"/>
    <w:rsid w:val="00CE7F40"/>
    <w:rsid w:val="00CF0653"/>
    <w:rsid w:val="00CF0ABB"/>
    <w:rsid w:val="00CF4C9D"/>
    <w:rsid w:val="00CF623B"/>
    <w:rsid w:val="00CF6452"/>
    <w:rsid w:val="00CF66AC"/>
    <w:rsid w:val="00CF7155"/>
    <w:rsid w:val="00D02DB1"/>
    <w:rsid w:val="00D02FDF"/>
    <w:rsid w:val="00D04ECF"/>
    <w:rsid w:val="00D07A6A"/>
    <w:rsid w:val="00D10164"/>
    <w:rsid w:val="00D1119C"/>
    <w:rsid w:val="00D12312"/>
    <w:rsid w:val="00D12C8B"/>
    <w:rsid w:val="00D12F51"/>
    <w:rsid w:val="00D24318"/>
    <w:rsid w:val="00D26C19"/>
    <w:rsid w:val="00D2767B"/>
    <w:rsid w:val="00D31360"/>
    <w:rsid w:val="00D34160"/>
    <w:rsid w:val="00D34D8D"/>
    <w:rsid w:val="00D360DE"/>
    <w:rsid w:val="00D36EAF"/>
    <w:rsid w:val="00D37BA0"/>
    <w:rsid w:val="00D408F6"/>
    <w:rsid w:val="00D4190D"/>
    <w:rsid w:val="00D421C5"/>
    <w:rsid w:val="00D435EE"/>
    <w:rsid w:val="00D43F49"/>
    <w:rsid w:val="00D44FE7"/>
    <w:rsid w:val="00D45276"/>
    <w:rsid w:val="00D47390"/>
    <w:rsid w:val="00D50E7D"/>
    <w:rsid w:val="00D526BE"/>
    <w:rsid w:val="00D52AA1"/>
    <w:rsid w:val="00D5375C"/>
    <w:rsid w:val="00D53D14"/>
    <w:rsid w:val="00D5473E"/>
    <w:rsid w:val="00D5501F"/>
    <w:rsid w:val="00D559A9"/>
    <w:rsid w:val="00D56AA2"/>
    <w:rsid w:val="00D57A85"/>
    <w:rsid w:val="00D57A9B"/>
    <w:rsid w:val="00D6011F"/>
    <w:rsid w:val="00D60613"/>
    <w:rsid w:val="00D6188C"/>
    <w:rsid w:val="00D64989"/>
    <w:rsid w:val="00D66EC3"/>
    <w:rsid w:val="00D672C8"/>
    <w:rsid w:val="00D67459"/>
    <w:rsid w:val="00D70067"/>
    <w:rsid w:val="00D73236"/>
    <w:rsid w:val="00D7403A"/>
    <w:rsid w:val="00D76980"/>
    <w:rsid w:val="00D77AD3"/>
    <w:rsid w:val="00D82B55"/>
    <w:rsid w:val="00D83569"/>
    <w:rsid w:val="00D85C55"/>
    <w:rsid w:val="00D8685A"/>
    <w:rsid w:val="00D8688D"/>
    <w:rsid w:val="00D91D70"/>
    <w:rsid w:val="00D93D88"/>
    <w:rsid w:val="00D963F4"/>
    <w:rsid w:val="00D96F30"/>
    <w:rsid w:val="00D971CB"/>
    <w:rsid w:val="00DA02A0"/>
    <w:rsid w:val="00DA0C01"/>
    <w:rsid w:val="00DA333A"/>
    <w:rsid w:val="00DA3953"/>
    <w:rsid w:val="00DA6366"/>
    <w:rsid w:val="00DA7403"/>
    <w:rsid w:val="00DB1477"/>
    <w:rsid w:val="00DB2650"/>
    <w:rsid w:val="00DB3CB2"/>
    <w:rsid w:val="00DB68C8"/>
    <w:rsid w:val="00DB7274"/>
    <w:rsid w:val="00DB7963"/>
    <w:rsid w:val="00DC06B6"/>
    <w:rsid w:val="00DC0C54"/>
    <w:rsid w:val="00DC51B1"/>
    <w:rsid w:val="00DC554F"/>
    <w:rsid w:val="00DC60CA"/>
    <w:rsid w:val="00DC706C"/>
    <w:rsid w:val="00DD01AA"/>
    <w:rsid w:val="00DD1EEC"/>
    <w:rsid w:val="00DD4E3A"/>
    <w:rsid w:val="00DD5624"/>
    <w:rsid w:val="00DD6169"/>
    <w:rsid w:val="00DD64FD"/>
    <w:rsid w:val="00DD7AB1"/>
    <w:rsid w:val="00DE29EA"/>
    <w:rsid w:val="00DE435D"/>
    <w:rsid w:val="00DE6131"/>
    <w:rsid w:val="00DE6971"/>
    <w:rsid w:val="00DF2BDC"/>
    <w:rsid w:val="00DF2E05"/>
    <w:rsid w:val="00DF394B"/>
    <w:rsid w:val="00DF6E85"/>
    <w:rsid w:val="00DF6F08"/>
    <w:rsid w:val="00DF7B02"/>
    <w:rsid w:val="00E00F93"/>
    <w:rsid w:val="00E01026"/>
    <w:rsid w:val="00E0286E"/>
    <w:rsid w:val="00E02BC5"/>
    <w:rsid w:val="00E0301D"/>
    <w:rsid w:val="00E038D1"/>
    <w:rsid w:val="00E04306"/>
    <w:rsid w:val="00E059D5"/>
    <w:rsid w:val="00E072E1"/>
    <w:rsid w:val="00E07401"/>
    <w:rsid w:val="00E10A31"/>
    <w:rsid w:val="00E1110C"/>
    <w:rsid w:val="00E11EC3"/>
    <w:rsid w:val="00E14E5D"/>
    <w:rsid w:val="00E164AD"/>
    <w:rsid w:val="00E16C08"/>
    <w:rsid w:val="00E20E1D"/>
    <w:rsid w:val="00E21E71"/>
    <w:rsid w:val="00E2289D"/>
    <w:rsid w:val="00E22925"/>
    <w:rsid w:val="00E233C0"/>
    <w:rsid w:val="00E237E5"/>
    <w:rsid w:val="00E312EC"/>
    <w:rsid w:val="00E3142D"/>
    <w:rsid w:val="00E335B9"/>
    <w:rsid w:val="00E33DE6"/>
    <w:rsid w:val="00E354E1"/>
    <w:rsid w:val="00E36E33"/>
    <w:rsid w:val="00E407B4"/>
    <w:rsid w:val="00E41562"/>
    <w:rsid w:val="00E42191"/>
    <w:rsid w:val="00E42626"/>
    <w:rsid w:val="00E42897"/>
    <w:rsid w:val="00E42D21"/>
    <w:rsid w:val="00E4407A"/>
    <w:rsid w:val="00E4414B"/>
    <w:rsid w:val="00E46830"/>
    <w:rsid w:val="00E47E5E"/>
    <w:rsid w:val="00E513F0"/>
    <w:rsid w:val="00E5352B"/>
    <w:rsid w:val="00E5506E"/>
    <w:rsid w:val="00E569E2"/>
    <w:rsid w:val="00E600AC"/>
    <w:rsid w:val="00E611A6"/>
    <w:rsid w:val="00E612D2"/>
    <w:rsid w:val="00E61DAE"/>
    <w:rsid w:val="00E62461"/>
    <w:rsid w:val="00E63F41"/>
    <w:rsid w:val="00E64F9A"/>
    <w:rsid w:val="00E654F1"/>
    <w:rsid w:val="00E6550F"/>
    <w:rsid w:val="00E67713"/>
    <w:rsid w:val="00E7092B"/>
    <w:rsid w:val="00E72968"/>
    <w:rsid w:val="00E72E71"/>
    <w:rsid w:val="00E7590C"/>
    <w:rsid w:val="00E7600D"/>
    <w:rsid w:val="00E77AEF"/>
    <w:rsid w:val="00E77B2C"/>
    <w:rsid w:val="00E8119F"/>
    <w:rsid w:val="00E81B6F"/>
    <w:rsid w:val="00E823B0"/>
    <w:rsid w:val="00E85F55"/>
    <w:rsid w:val="00E86B5C"/>
    <w:rsid w:val="00E87788"/>
    <w:rsid w:val="00E87DDA"/>
    <w:rsid w:val="00E909FA"/>
    <w:rsid w:val="00E91C33"/>
    <w:rsid w:val="00E93E2A"/>
    <w:rsid w:val="00E97699"/>
    <w:rsid w:val="00E97AF7"/>
    <w:rsid w:val="00EA0A0C"/>
    <w:rsid w:val="00EA1C84"/>
    <w:rsid w:val="00EA24AC"/>
    <w:rsid w:val="00EA4D78"/>
    <w:rsid w:val="00EA7AC9"/>
    <w:rsid w:val="00EB001B"/>
    <w:rsid w:val="00EB044C"/>
    <w:rsid w:val="00EB08C8"/>
    <w:rsid w:val="00EB49C7"/>
    <w:rsid w:val="00EB7225"/>
    <w:rsid w:val="00EC22E3"/>
    <w:rsid w:val="00EC3B1B"/>
    <w:rsid w:val="00EC3DAC"/>
    <w:rsid w:val="00EC5D91"/>
    <w:rsid w:val="00ED001F"/>
    <w:rsid w:val="00ED0A63"/>
    <w:rsid w:val="00ED1EF3"/>
    <w:rsid w:val="00ED2011"/>
    <w:rsid w:val="00ED256D"/>
    <w:rsid w:val="00ED3565"/>
    <w:rsid w:val="00ED3594"/>
    <w:rsid w:val="00ED3A19"/>
    <w:rsid w:val="00ED46E9"/>
    <w:rsid w:val="00ED68AC"/>
    <w:rsid w:val="00ED7BCD"/>
    <w:rsid w:val="00EE0A6F"/>
    <w:rsid w:val="00EE1E88"/>
    <w:rsid w:val="00EE3F96"/>
    <w:rsid w:val="00EE5B43"/>
    <w:rsid w:val="00EF095B"/>
    <w:rsid w:val="00EF1587"/>
    <w:rsid w:val="00EF34B8"/>
    <w:rsid w:val="00EF37F5"/>
    <w:rsid w:val="00EF3D0C"/>
    <w:rsid w:val="00EF62D9"/>
    <w:rsid w:val="00EF6EB5"/>
    <w:rsid w:val="00EF7D4E"/>
    <w:rsid w:val="00F003DE"/>
    <w:rsid w:val="00F01948"/>
    <w:rsid w:val="00F0255E"/>
    <w:rsid w:val="00F02B64"/>
    <w:rsid w:val="00F031EB"/>
    <w:rsid w:val="00F051A7"/>
    <w:rsid w:val="00F055CB"/>
    <w:rsid w:val="00F0681F"/>
    <w:rsid w:val="00F0781B"/>
    <w:rsid w:val="00F1175A"/>
    <w:rsid w:val="00F11871"/>
    <w:rsid w:val="00F121BE"/>
    <w:rsid w:val="00F13E96"/>
    <w:rsid w:val="00F165F4"/>
    <w:rsid w:val="00F22D55"/>
    <w:rsid w:val="00F23B1E"/>
    <w:rsid w:val="00F24960"/>
    <w:rsid w:val="00F2555A"/>
    <w:rsid w:val="00F263E3"/>
    <w:rsid w:val="00F26637"/>
    <w:rsid w:val="00F275F5"/>
    <w:rsid w:val="00F318D1"/>
    <w:rsid w:val="00F31DDC"/>
    <w:rsid w:val="00F34219"/>
    <w:rsid w:val="00F34BF6"/>
    <w:rsid w:val="00F358A6"/>
    <w:rsid w:val="00F370D6"/>
    <w:rsid w:val="00F37822"/>
    <w:rsid w:val="00F37CD6"/>
    <w:rsid w:val="00F405F3"/>
    <w:rsid w:val="00F40E0C"/>
    <w:rsid w:val="00F430C6"/>
    <w:rsid w:val="00F432BE"/>
    <w:rsid w:val="00F44C02"/>
    <w:rsid w:val="00F44FF4"/>
    <w:rsid w:val="00F45AE4"/>
    <w:rsid w:val="00F45AE9"/>
    <w:rsid w:val="00F50CC2"/>
    <w:rsid w:val="00F53095"/>
    <w:rsid w:val="00F55D9E"/>
    <w:rsid w:val="00F57231"/>
    <w:rsid w:val="00F611B7"/>
    <w:rsid w:val="00F651AA"/>
    <w:rsid w:val="00F65EAD"/>
    <w:rsid w:val="00F66EFF"/>
    <w:rsid w:val="00F70DC4"/>
    <w:rsid w:val="00F70FBF"/>
    <w:rsid w:val="00F7105B"/>
    <w:rsid w:val="00F721E2"/>
    <w:rsid w:val="00F733C8"/>
    <w:rsid w:val="00F766AD"/>
    <w:rsid w:val="00F7701F"/>
    <w:rsid w:val="00F80141"/>
    <w:rsid w:val="00F83515"/>
    <w:rsid w:val="00F839ED"/>
    <w:rsid w:val="00F870F6"/>
    <w:rsid w:val="00F925C3"/>
    <w:rsid w:val="00F93C1B"/>
    <w:rsid w:val="00F944BD"/>
    <w:rsid w:val="00F9473A"/>
    <w:rsid w:val="00F94B05"/>
    <w:rsid w:val="00F94C08"/>
    <w:rsid w:val="00F95057"/>
    <w:rsid w:val="00F95C2C"/>
    <w:rsid w:val="00F96016"/>
    <w:rsid w:val="00F97A99"/>
    <w:rsid w:val="00FA15F8"/>
    <w:rsid w:val="00FA2629"/>
    <w:rsid w:val="00FA2C05"/>
    <w:rsid w:val="00FA7461"/>
    <w:rsid w:val="00FA7462"/>
    <w:rsid w:val="00FB06B9"/>
    <w:rsid w:val="00FB1401"/>
    <w:rsid w:val="00FB338C"/>
    <w:rsid w:val="00FB3CBD"/>
    <w:rsid w:val="00FB4D36"/>
    <w:rsid w:val="00FB6347"/>
    <w:rsid w:val="00FC04D6"/>
    <w:rsid w:val="00FC0ECA"/>
    <w:rsid w:val="00FC1D6E"/>
    <w:rsid w:val="00FC38C4"/>
    <w:rsid w:val="00FC5191"/>
    <w:rsid w:val="00FC70C5"/>
    <w:rsid w:val="00FC7B2E"/>
    <w:rsid w:val="00FD02A2"/>
    <w:rsid w:val="00FD3D32"/>
    <w:rsid w:val="00FD405F"/>
    <w:rsid w:val="00FD42D6"/>
    <w:rsid w:val="00FD4BE4"/>
    <w:rsid w:val="00FD531C"/>
    <w:rsid w:val="00FE0AE6"/>
    <w:rsid w:val="00FE0C53"/>
    <w:rsid w:val="00FE43F7"/>
    <w:rsid w:val="00FE55B1"/>
    <w:rsid w:val="00FE5F4C"/>
    <w:rsid w:val="00FE6495"/>
    <w:rsid w:val="00FE6DA8"/>
    <w:rsid w:val="00FF1762"/>
    <w:rsid w:val="00FF2546"/>
    <w:rsid w:val="00FF345D"/>
    <w:rsid w:val="00FF6F7A"/>
    <w:rsid w:val="00FF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FD97B"/>
  <w15:docId w15:val="{44F0BA11-0CBA-443A-B5E8-B9CF27B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7" w:semiHidden="1" w:unhideWhenUsed="1"/>
    <w:lsdException w:name="heading 8" w:semiHidden="1" w:unhideWhenUsed="1"/>
    <w:lsdException w:name="heading 9" w:semiHidden="1" w:unhideWhenUsed="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rsid w:val="00A77728"/>
    <w:pPr>
      <w:widowControl w:val="0"/>
      <w:spacing w:line="260" w:lineRule="atLeast"/>
    </w:pPr>
    <w:rPr>
      <w:rFonts w:ascii="Minion" w:hAnsi="Minion"/>
      <w:sz w:val="22"/>
      <w:lang w:val="de-CH" w:eastAsia="ru-RU"/>
    </w:rPr>
  </w:style>
  <w:style w:type="paragraph" w:styleId="berschrift1">
    <w:name w:val="heading 1"/>
    <w:basedOn w:val="Standard"/>
    <w:next w:val="Ebene4"/>
    <w:rsid w:val="00A77728"/>
    <w:pPr>
      <w:keepNext/>
      <w:numPr>
        <w:numId w:val="1"/>
      </w:numPr>
      <w:spacing w:before="240"/>
      <w:outlineLvl w:val="0"/>
    </w:pPr>
    <w:rPr>
      <w:i/>
      <w:sz w:val="36"/>
    </w:rPr>
  </w:style>
  <w:style w:type="paragraph" w:styleId="berschrift2">
    <w:name w:val="heading 2"/>
    <w:aliases w:val="Ebene 3"/>
    <w:next w:val="Standard"/>
    <w:link w:val="berschrift2Zchn"/>
    <w:rsid w:val="00CF623B"/>
    <w:pPr>
      <w:numPr>
        <w:numId w:val="2"/>
      </w:numPr>
      <w:ind w:left="357" w:hanging="357"/>
      <w:outlineLvl w:val="1"/>
    </w:pPr>
    <w:rPr>
      <w:rFonts w:ascii="Minion" w:hAnsi="Minion"/>
      <w:i/>
      <w:sz w:val="28"/>
      <w:lang w:val="de-CH" w:eastAsia="ru-RU"/>
    </w:rPr>
  </w:style>
  <w:style w:type="paragraph" w:styleId="berschrift3">
    <w:name w:val="heading 3"/>
    <w:basedOn w:val="berschrift2"/>
    <w:next w:val="Standard"/>
    <w:link w:val="berschrift3Zchn"/>
    <w:rsid w:val="00C15AE7"/>
    <w:pPr>
      <w:numPr>
        <w:ilvl w:val="2"/>
      </w:numPr>
      <w:outlineLvl w:val="2"/>
    </w:pPr>
  </w:style>
  <w:style w:type="paragraph" w:styleId="berschrift4">
    <w:name w:val="heading 4"/>
    <w:basedOn w:val="berschrift3"/>
    <w:next w:val="Standard"/>
    <w:rsid w:val="00C15AE7"/>
    <w:pPr>
      <w:numPr>
        <w:ilvl w:val="3"/>
      </w:numPr>
      <w:outlineLvl w:val="3"/>
    </w:pPr>
  </w:style>
  <w:style w:type="paragraph" w:styleId="berschrift5">
    <w:name w:val="heading 5"/>
    <w:basedOn w:val="berschrift4"/>
    <w:next w:val="Standard"/>
    <w:rsid w:val="00C15AE7"/>
    <w:pPr>
      <w:numPr>
        <w:ilvl w:val="4"/>
      </w:numPr>
      <w:outlineLvl w:val="4"/>
    </w:pPr>
  </w:style>
  <w:style w:type="paragraph" w:styleId="berschrift6">
    <w:name w:val="heading 6"/>
    <w:basedOn w:val="berschrift5"/>
    <w:next w:val="Standard"/>
    <w:rsid w:val="00C15AE7"/>
    <w:pPr>
      <w:numPr>
        <w:ilvl w:val="5"/>
      </w:numPr>
      <w:outlineLvl w:val="5"/>
    </w:pPr>
  </w:style>
  <w:style w:type="paragraph" w:styleId="berschrift7">
    <w:name w:val="heading 7"/>
    <w:basedOn w:val="berschrift6"/>
    <w:next w:val="Standard"/>
    <w:rsid w:val="00C15AE7"/>
    <w:pPr>
      <w:numPr>
        <w:ilvl w:val="6"/>
      </w:numPr>
      <w:outlineLvl w:val="6"/>
    </w:pPr>
  </w:style>
  <w:style w:type="paragraph" w:styleId="berschrift8">
    <w:name w:val="heading 8"/>
    <w:basedOn w:val="berschrift7"/>
    <w:next w:val="Standard"/>
    <w:rsid w:val="00C15AE7"/>
    <w:pPr>
      <w:numPr>
        <w:ilvl w:val="7"/>
      </w:numPr>
      <w:outlineLvl w:val="7"/>
    </w:pPr>
  </w:style>
  <w:style w:type="paragraph" w:styleId="berschrift9">
    <w:name w:val="heading 9"/>
    <w:basedOn w:val="berschrift8"/>
    <w:next w:val="Standard"/>
    <w:rsid w:val="00C15AE7"/>
    <w:pPr>
      <w:numPr>
        <w:ilvl w:val="8"/>
      </w:numPr>
      <w:tabs>
        <w:tab w:val="num" w:pos="360"/>
      </w:tabs>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C15AE7"/>
  </w:style>
  <w:style w:type="paragraph" w:styleId="Fuzeile">
    <w:name w:val="footer"/>
    <w:basedOn w:val="Standard"/>
    <w:link w:val="FuzeileZchn"/>
    <w:uiPriority w:val="99"/>
    <w:rsid w:val="00C15AE7"/>
    <w:pPr>
      <w:spacing w:line="220" w:lineRule="exact"/>
    </w:pPr>
    <w:rPr>
      <w:i/>
      <w:sz w:val="18"/>
    </w:rPr>
  </w:style>
  <w:style w:type="paragraph" w:customStyle="1" w:styleId="EmptyLine">
    <w:name w:val="EmptyLine"/>
    <w:basedOn w:val="Standard"/>
    <w:rsid w:val="00C15AE7"/>
    <w:pPr>
      <w:spacing w:line="10" w:lineRule="exact"/>
    </w:pPr>
    <w:rPr>
      <w:color w:val="FFFFFF"/>
    </w:rPr>
  </w:style>
  <w:style w:type="paragraph" w:customStyle="1" w:styleId="DocumentType">
    <w:name w:val="DocumentType"/>
    <w:basedOn w:val="Standard"/>
    <w:rsid w:val="00C15AE7"/>
    <w:pPr>
      <w:framePr w:hSpace="181" w:wrap="around" w:vAnchor="page" w:hAnchor="text" w:y="625"/>
      <w:spacing w:before="57"/>
    </w:pPr>
    <w:rPr>
      <w:i/>
      <w:sz w:val="54"/>
    </w:rPr>
  </w:style>
  <w:style w:type="paragraph" w:customStyle="1" w:styleId="FaxDisclaimer">
    <w:name w:val="FaxDisclaimer"/>
    <w:basedOn w:val="Standard"/>
    <w:rsid w:val="00BC1724"/>
    <w:pPr>
      <w:spacing w:line="200" w:lineRule="exact"/>
      <w:ind w:left="11"/>
    </w:pPr>
    <w:rPr>
      <w:sz w:val="16"/>
    </w:rPr>
  </w:style>
  <w:style w:type="table" w:styleId="Tabellenraster">
    <w:name w:val="Table Grid"/>
    <w:basedOn w:val="NormaleTabelle"/>
    <w:rsid w:val="006A7C42"/>
    <w:pPr>
      <w:widowControl w:val="0"/>
      <w:spacing w:line="26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3">
    <w:name w:val="Footer3"/>
    <w:basedOn w:val="Standard"/>
    <w:link w:val="Footer3Char"/>
    <w:rsid w:val="002D7118"/>
    <w:pPr>
      <w:spacing w:line="210" w:lineRule="atLeast"/>
      <w:ind w:right="170"/>
    </w:pPr>
    <w:rPr>
      <w:i/>
      <w:sz w:val="16"/>
    </w:rPr>
  </w:style>
  <w:style w:type="paragraph" w:customStyle="1" w:styleId="Footer3Bold">
    <w:name w:val="Footer3Bold"/>
    <w:basedOn w:val="Footer3"/>
    <w:link w:val="Footer3BoldChar"/>
    <w:rsid w:val="002D7118"/>
    <w:rPr>
      <w:b/>
    </w:rPr>
  </w:style>
  <w:style w:type="character" w:customStyle="1" w:styleId="Footer3Char">
    <w:name w:val="Footer3 Char"/>
    <w:link w:val="Footer3"/>
    <w:rsid w:val="002D7118"/>
    <w:rPr>
      <w:rFonts w:ascii="Minion" w:hAnsi="Minion"/>
      <w:i/>
      <w:sz w:val="16"/>
      <w:lang w:val="en-GB" w:eastAsia="ru-RU" w:bidi="ar-SA"/>
    </w:rPr>
  </w:style>
  <w:style w:type="character" w:customStyle="1" w:styleId="Footer3BoldChar">
    <w:name w:val="Footer3Bold Char"/>
    <w:link w:val="Footer3Bold"/>
    <w:rsid w:val="002D7118"/>
    <w:rPr>
      <w:rFonts w:ascii="Minion" w:hAnsi="Minion"/>
      <w:b/>
      <w:i/>
      <w:sz w:val="16"/>
      <w:lang w:val="en-GB" w:eastAsia="ru-RU" w:bidi="ar-SA"/>
    </w:rPr>
  </w:style>
  <w:style w:type="paragraph" w:customStyle="1" w:styleId="Footer2">
    <w:name w:val="Footer2"/>
    <w:basedOn w:val="Standard"/>
    <w:rsid w:val="002D7118"/>
    <w:pPr>
      <w:spacing w:before="60" w:after="80" w:line="210" w:lineRule="atLeast"/>
    </w:pPr>
    <w:rPr>
      <w:rFonts w:ascii="Imago" w:hAnsi="Imago"/>
      <w:sz w:val="16"/>
      <w:szCs w:val="16"/>
    </w:rPr>
  </w:style>
  <w:style w:type="paragraph" w:customStyle="1" w:styleId="Footer4">
    <w:name w:val="Footer4"/>
    <w:basedOn w:val="Standard"/>
    <w:rsid w:val="005E130F"/>
    <w:pPr>
      <w:spacing w:before="120" w:after="80" w:line="210" w:lineRule="atLeast"/>
      <w:jc w:val="right"/>
    </w:pPr>
    <w:rPr>
      <w:rFonts w:ascii="Imago" w:hAnsi="Imago"/>
      <w:sz w:val="16"/>
      <w:szCs w:val="16"/>
    </w:rPr>
  </w:style>
  <w:style w:type="paragraph" w:styleId="KeinLeerraum">
    <w:name w:val="No Spacing"/>
    <w:link w:val="KeinLeerraumZchn"/>
    <w:uiPriority w:val="1"/>
    <w:rsid w:val="00274F46"/>
    <w:rPr>
      <w:rFonts w:asciiTheme="minorHAnsi" w:eastAsiaTheme="minorEastAsia" w:hAnsiTheme="minorHAnsi" w:cstheme="minorBidi"/>
      <w:sz w:val="22"/>
      <w:szCs w:val="22"/>
      <w:lang w:eastAsia="zh-CN"/>
    </w:rPr>
  </w:style>
  <w:style w:type="character" w:customStyle="1" w:styleId="KeinLeerraumZchn">
    <w:name w:val="Kein Leerraum Zchn"/>
    <w:basedOn w:val="Absatz-Standardschriftart"/>
    <w:link w:val="KeinLeerraum"/>
    <w:uiPriority w:val="1"/>
    <w:rsid w:val="00274F46"/>
    <w:rPr>
      <w:rFonts w:asciiTheme="minorHAnsi" w:eastAsiaTheme="minorEastAsia" w:hAnsiTheme="minorHAnsi" w:cstheme="minorBidi"/>
      <w:sz w:val="22"/>
      <w:szCs w:val="22"/>
      <w:lang w:eastAsia="zh-CN"/>
    </w:rPr>
  </w:style>
  <w:style w:type="paragraph" w:styleId="Verzeichnis1">
    <w:name w:val="toc 1"/>
    <w:basedOn w:val="Standard"/>
    <w:next w:val="Standard"/>
    <w:autoRedefine/>
    <w:uiPriority w:val="39"/>
    <w:unhideWhenUsed/>
    <w:rsid w:val="00960258"/>
    <w:pPr>
      <w:tabs>
        <w:tab w:val="right" w:pos="9628"/>
      </w:tabs>
      <w:spacing w:before="120"/>
    </w:pPr>
    <w:rPr>
      <w:rFonts w:ascii="Imago" w:hAnsi="Imago" w:cstheme="minorHAnsi"/>
      <w:b/>
      <w:bCs/>
      <w:iCs/>
      <w:noProof/>
      <w:sz w:val="24"/>
      <w:szCs w:val="24"/>
    </w:rPr>
  </w:style>
  <w:style w:type="paragraph" w:styleId="Verzeichnis2">
    <w:name w:val="toc 2"/>
    <w:basedOn w:val="Standard"/>
    <w:next w:val="Standard"/>
    <w:autoRedefine/>
    <w:uiPriority w:val="39"/>
    <w:unhideWhenUsed/>
    <w:rsid w:val="00274F46"/>
    <w:pPr>
      <w:spacing w:before="120"/>
      <w:ind w:left="220"/>
    </w:pPr>
    <w:rPr>
      <w:rFonts w:asciiTheme="minorHAnsi" w:hAnsiTheme="minorHAnsi" w:cstheme="minorHAnsi"/>
      <w:b/>
      <w:bCs/>
      <w:szCs w:val="22"/>
    </w:rPr>
  </w:style>
  <w:style w:type="paragraph" w:styleId="Verzeichnis3">
    <w:name w:val="toc 3"/>
    <w:basedOn w:val="Standard"/>
    <w:next w:val="Standard"/>
    <w:autoRedefine/>
    <w:uiPriority w:val="39"/>
    <w:unhideWhenUsed/>
    <w:rsid w:val="00274F46"/>
    <w:pPr>
      <w:ind w:left="440"/>
    </w:pPr>
    <w:rPr>
      <w:rFonts w:asciiTheme="minorHAnsi" w:hAnsiTheme="minorHAnsi" w:cstheme="minorHAnsi"/>
      <w:sz w:val="20"/>
    </w:rPr>
  </w:style>
  <w:style w:type="paragraph" w:styleId="Verzeichnis4">
    <w:name w:val="toc 4"/>
    <w:basedOn w:val="Standard"/>
    <w:next w:val="Standard"/>
    <w:autoRedefine/>
    <w:uiPriority w:val="39"/>
    <w:unhideWhenUsed/>
    <w:rsid w:val="00274F46"/>
    <w:pPr>
      <w:ind w:left="660"/>
    </w:pPr>
    <w:rPr>
      <w:rFonts w:asciiTheme="minorHAnsi" w:hAnsiTheme="minorHAnsi" w:cstheme="minorHAnsi"/>
      <w:sz w:val="20"/>
    </w:rPr>
  </w:style>
  <w:style w:type="paragraph" w:styleId="Verzeichnis5">
    <w:name w:val="toc 5"/>
    <w:basedOn w:val="Standard"/>
    <w:next w:val="Standard"/>
    <w:autoRedefine/>
    <w:uiPriority w:val="39"/>
    <w:unhideWhenUsed/>
    <w:rsid w:val="00274F46"/>
    <w:pPr>
      <w:ind w:left="880"/>
    </w:pPr>
    <w:rPr>
      <w:rFonts w:asciiTheme="minorHAnsi" w:hAnsiTheme="minorHAnsi" w:cstheme="minorHAnsi"/>
      <w:sz w:val="20"/>
    </w:rPr>
  </w:style>
  <w:style w:type="paragraph" w:styleId="Verzeichnis6">
    <w:name w:val="toc 6"/>
    <w:basedOn w:val="Standard"/>
    <w:next w:val="Standard"/>
    <w:autoRedefine/>
    <w:uiPriority w:val="39"/>
    <w:unhideWhenUsed/>
    <w:rsid w:val="00274F46"/>
    <w:pPr>
      <w:ind w:left="1100"/>
    </w:pPr>
    <w:rPr>
      <w:rFonts w:asciiTheme="minorHAnsi" w:hAnsiTheme="minorHAnsi" w:cstheme="minorHAnsi"/>
      <w:sz w:val="20"/>
    </w:rPr>
  </w:style>
  <w:style w:type="paragraph" w:styleId="Verzeichnis7">
    <w:name w:val="toc 7"/>
    <w:basedOn w:val="Standard"/>
    <w:next w:val="Standard"/>
    <w:autoRedefine/>
    <w:uiPriority w:val="39"/>
    <w:unhideWhenUsed/>
    <w:rsid w:val="00274F46"/>
    <w:pPr>
      <w:ind w:left="1320"/>
    </w:pPr>
    <w:rPr>
      <w:rFonts w:asciiTheme="minorHAnsi" w:hAnsiTheme="minorHAnsi" w:cstheme="minorHAnsi"/>
      <w:sz w:val="20"/>
    </w:rPr>
  </w:style>
  <w:style w:type="paragraph" w:styleId="Verzeichnis8">
    <w:name w:val="toc 8"/>
    <w:basedOn w:val="Standard"/>
    <w:next w:val="Standard"/>
    <w:autoRedefine/>
    <w:uiPriority w:val="39"/>
    <w:unhideWhenUsed/>
    <w:rsid w:val="00274F46"/>
    <w:pPr>
      <w:ind w:left="1540"/>
    </w:pPr>
    <w:rPr>
      <w:rFonts w:asciiTheme="minorHAnsi" w:hAnsiTheme="minorHAnsi" w:cstheme="minorHAnsi"/>
      <w:sz w:val="20"/>
    </w:rPr>
  </w:style>
  <w:style w:type="paragraph" w:styleId="Verzeichnis9">
    <w:name w:val="toc 9"/>
    <w:basedOn w:val="Standard"/>
    <w:next w:val="Standard"/>
    <w:autoRedefine/>
    <w:uiPriority w:val="39"/>
    <w:unhideWhenUsed/>
    <w:rsid w:val="00274F46"/>
    <w:pPr>
      <w:ind w:left="1760"/>
    </w:pPr>
    <w:rPr>
      <w:rFonts w:asciiTheme="minorHAnsi" w:hAnsiTheme="minorHAnsi" w:cstheme="minorHAnsi"/>
      <w:sz w:val="20"/>
    </w:rPr>
  </w:style>
  <w:style w:type="paragraph" w:customStyle="1" w:styleId="TitelNichtInhaltsverzeichnis">
    <w:name w:val="Titel (Nicht Inhaltsverzeichnis)"/>
    <w:basedOn w:val="Standard"/>
    <w:link w:val="TitelNichtInhaltsverzeichnisZchn"/>
    <w:qFormat/>
    <w:rsid w:val="00BC4C29"/>
    <w:pPr>
      <w:spacing w:before="480" w:after="240"/>
    </w:pPr>
    <w:rPr>
      <w:i/>
      <w:sz w:val="32"/>
    </w:rPr>
  </w:style>
  <w:style w:type="paragraph" w:styleId="Inhaltsverzeichnisberschrift">
    <w:name w:val="TOC Heading"/>
    <w:basedOn w:val="berschrift1"/>
    <w:next w:val="Standard"/>
    <w:uiPriority w:val="39"/>
    <w:unhideWhenUsed/>
    <w:rsid w:val="00274F46"/>
    <w:pPr>
      <w:keepLines/>
      <w:widowControl/>
      <w:numPr>
        <w:numId w:val="0"/>
      </w:numPr>
      <w:spacing w:line="259" w:lineRule="auto"/>
      <w:outlineLvl w:val="9"/>
    </w:pPr>
    <w:rPr>
      <w:rFonts w:asciiTheme="majorHAnsi" w:eastAsiaTheme="majorEastAsia" w:hAnsiTheme="majorHAnsi" w:cstheme="majorBidi"/>
      <w:i w:val="0"/>
      <w:color w:val="365F91" w:themeColor="accent1" w:themeShade="BF"/>
      <w:sz w:val="32"/>
      <w:szCs w:val="32"/>
      <w:lang w:val="en-US" w:eastAsia="en-US"/>
    </w:rPr>
  </w:style>
  <w:style w:type="character" w:customStyle="1" w:styleId="TitelNichtInhaltsverzeichnisZchn">
    <w:name w:val="Titel (Nicht Inhaltsverzeichnis) Zchn"/>
    <w:basedOn w:val="Absatz-Standardschriftart"/>
    <w:link w:val="TitelNichtInhaltsverzeichnis"/>
    <w:rsid w:val="00BC4C29"/>
    <w:rPr>
      <w:rFonts w:ascii="Minion" w:hAnsi="Minion"/>
      <w:i/>
      <w:sz w:val="32"/>
      <w:lang w:val="de-CH" w:eastAsia="ru-RU"/>
    </w:rPr>
  </w:style>
  <w:style w:type="paragraph" w:customStyle="1" w:styleId="Ebene1">
    <w:name w:val="Ebene 1"/>
    <w:basedOn w:val="Standard"/>
    <w:link w:val="Ebene1Zchn"/>
    <w:qFormat/>
    <w:rsid w:val="00774718"/>
    <w:pPr>
      <w:widowControl/>
      <w:spacing w:before="240" w:after="480" w:line="240" w:lineRule="auto"/>
    </w:pPr>
    <w:rPr>
      <w:b/>
      <w:i/>
      <w:sz w:val="52"/>
    </w:rPr>
  </w:style>
  <w:style w:type="character" w:styleId="Hyperlink">
    <w:name w:val="Hyperlink"/>
    <w:basedOn w:val="Absatz-Standardschriftart"/>
    <w:uiPriority w:val="99"/>
    <w:unhideWhenUsed/>
    <w:rsid w:val="00274F46"/>
    <w:rPr>
      <w:color w:val="0000FF" w:themeColor="hyperlink"/>
      <w:u w:val="single"/>
    </w:rPr>
  </w:style>
  <w:style w:type="character" w:customStyle="1" w:styleId="Ebene1Zchn">
    <w:name w:val="Ebene 1 Zchn"/>
    <w:basedOn w:val="Absatz-Standardschriftart"/>
    <w:link w:val="Ebene1"/>
    <w:rsid w:val="00774718"/>
    <w:rPr>
      <w:rFonts w:ascii="Minion" w:hAnsi="Minion"/>
      <w:b/>
      <w:i/>
      <w:sz w:val="52"/>
      <w:lang w:val="de-CH" w:eastAsia="ru-RU"/>
    </w:rPr>
  </w:style>
  <w:style w:type="paragraph" w:customStyle="1" w:styleId="Ebene2">
    <w:name w:val="Ebene 2"/>
    <w:basedOn w:val="Standard"/>
    <w:link w:val="Ebene2Zchn"/>
    <w:qFormat/>
    <w:rsid w:val="00CC68F8"/>
    <w:pPr>
      <w:widowControl/>
      <w:numPr>
        <w:numId w:val="4"/>
      </w:numPr>
      <w:spacing w:before="240" w:after="240" w:line="240" w:lineRule="auto"/>
      <w:ind w:left="431" w:hanging="431"/>
      <w:outlineLvl w:val="1"/>
    </w:pPr>
    <w:rPr>
      <w:b/>
      <w:i/>
      <w:sz w:val="40"/>
    </w:rPr>
  </w:style>
  <w:style w:type="paragraph" w:styleId="Sprechblasentext">
    <w:name w:val="Balloon Text"/>
    <w:basedOn w:val="Standard"/>
    <w:link w:val="SprechblasentextZchn"/>
    <w:semiHidden/>
    <w:unhideWhenUsed/>
    <w:rsid w:val="00CF623B"/>
    <w:pPr>
      <w:spacing w:line="240" w:lineRule="auto"/>
    </w:pPr>
    <w:rPr>
      <w:rFonts w:ascii="Segoe UI" w:hAnsi="Segoe UI" w:cs="Segoe UI"/>
      <w:sz w:val="18"/>
      <w:szCs w:val="18"/>
    </w:rPr>
  </w:style>
  <w:style w:type="character" w:customStyle="1" w:styleId="Ebene2Zchn">
    <w:name w:val="Ebene 2 Zchn"/>
    <w:basedOn w:val="Absatz-Standardschriftart"/>
    <w:link w:val="Ebene2"/>
    <w:rsid w:val="00CC68F8"/>
    <w:rPr>
      <w:rFonts w:ascii="Minion" w:hAnsi="Minion"/>
      <w:b/>
      <w:i/>
      <w:sz w:val="40"/>
      <w:lang w:val="de-CH" w:eastAsia="ru-RU"/>
    </w:rPr>
  </w:style>
  <w:style w:type="character" w:customStyle="1" w:styleId="SprechblasentextZchn">
    <w:name w:val="Sprechblasentext Zchn"/>
    <w:basedOn w:val="Absatz-Standardschriftart"/>
    <w:link w:val="Sprechblasentext"/>
    <w:semiHidden/>
    <w:rsid w:val="00CF623B"/>
    <w:rPr>
      <w:rFonts w:ascii="Segoe UI" w:hAnsi="Segoe UI" w:cs="Segoe UI"/>
      <w:sz w:val="18"/>
      <w:szCs w:val="18"/>
      <w:lang w:val="de-CH" w:eastAsia="ru-RU"/>
    </w:rPr>
  </w:style>
  <w:style w:type="paragraph" w:customStyle="1" w:styleId="Formatvorlage1">
    <w:name w:val="Formatvorlage1"/>
    <w:basedOn w:val="berschrift1"/>
    <w:next w:val="Standard"/>
    <w:link w:val="Formatvorlage1Zchn"/>
    <w:qFormat/>
    <w:rsid w:val="00CC68F8"/>
    <w:pPr>
      <w:widowControl/>
      <w:numPr>
        <w:ilvl w:val="1"/>
        <w:numId w:val="4"/>
      </w:numPr>
      <w:spacing w:after="240" w:line="240" w:lineRule="auto"/>
      <w:ind w:left="578" w:hanging="578"/>
      <w:outlineLvl w:val="2"/>
    </w:pPr>
  </w:style>
  <w:style w:type="paragraph" w:customStyle="1" w:styleId="Ebene4">
    <w:name w:val="Ebene 4"/>
    <w:basedOn w:val="Formatvorlage1"/>
    <w:link w:val="Ebene4Zchn"/>
    <w:rsid w:val="00C409FE"/>
    <w:pPr>
      <w:numPr>
        <w:ilvl w:val="0"/>
        <w:numId w:val="3"/>
      </w:numPr>
      <w:ind w:left="357" w:hanging="357"/>
    </w:pPr>
  </w:style>
  <w:style w:type="character" w:customStyle="1" w:styleId="berschrift2Zchn">
    <w:name w:val="Überschrift 2 Zchn"/>
    <w:aliases w:val="Ebene 3 Zchn"/>
    <w:basedOn w:val="Absatz-Standardschriftart"/>
    <w:link w:val="berschrift2"/>
    <w:rsid w:val="00C409FE"/>
    <w:rPr>
      <w:rFonts w:ascii="Minion" w:hAnsi="Minion"/>
      <w:i/>
      <w:sz w:val="28"/>
      <w:lang w:val="de-CH" w:eastAsia="ru-RU"/>
    </w:rPr>
  </w:style>
  <w:style w:type="character" w:customStyle="1" w:styleId="berschrift3Zchn">
    <w:name w:val="Überschrift 3 Zchn"/>
    <w:basedOn w:val="berschrift2Zchn"/>
    <w:link w:val="berschrift3"/>
    <w:rsid w:val="00C409FE"/>
    <w:rPr>
      <w:rFonts w:ascii="Minion" w:hAnsi="Minion"/>
      <w:i/>
      <w:sz w:val="28"/>
      <w:lang w:val="de-CH" w:eastAsia="ru-RU"/>
    </w:rPr>
  </w:style>
  <w:style w:type="character" w:customStyle="1" w:styleId="Formatvorlage1Zchn">
    <w:name w:val="Formatvorlage1 Zchn"/>
    <w:basedOn w:val="berschrift3Zchn"/>
    <w:link w:val="Formatvorlage1"/>
    <w:rsid w:val="00CC68F8"/>
    <w:rPr>
      <w:rFonts w:ascii="Minion" w:hAnsi="Minion"/>
      <w:i/>
      <w:sz w:val="36"/>
      <w:lang w:val="de-CH" w:eastAsia="ru-RU"/>
    </w:rPr>
  </w:style>
  <w:style w:type="paragraph" w:customStyle="1" w:styleId="Formatvorlage2">
    <w:name w:val="Formatvorlage2"/>
    <w:basedOn w:val="Formatvorlage1"/>
    <w:next w:val="Standard"/>
    <w:link w:val="Formatvorlage2Zchn"/>
    <w:qFormat/>
    <w:rsid w:val="00031076"/>
    <w:pPr>
      <w:numPr>
        <w:ilvl w:val="2"/>
      </w:numPr>
      <w:outlineLvl w:val="3"/>
    </w:pPr>
    <w:rPr>
      <w:sz w:val="32"/>
    </w:rPr>
  </w:style>
  <w:style w:type="character" w:customStyle="1" w:styleId="Ebene4Zchn">
    <w:name w:val="Ebene 4 Zchn"/>
    <w:basedOn w:val="berschrift2Zchn"/>
    <w:link w:val="Ebene4"/>
    <w:rsid w:val="00C409FE"/>
    <w:rPr>
      <w:rFonts w:ascii="Minion" w:hAnsi="Minion"/>
      <w:i/>
      <w:sz w:val="36"/>
      <w:lang w:val="de-CH" w:eastAsia="ru-RU"/>
    </w:rPr>
  </w:style>
  <w:style w:type="paragraph" w:customStyle="1" w:styleId="Main">
    <w:name w:val="Main"/>
    <w:basedOn w:val="Standard"/>
    <w:link w:val="MainZchn"/>
    <w:qFormat/>
    <w:rsid w:val="00E86B5C"/>
    <w:pPr>
      <w:jc w:val="both"/>
    </w:pPr>
    <w:rPr>
      <w:rFonts w:ascii="Imago" w:hAnsi="Imago"/>
      <w:sz w:val="24"/>
    </w:rPr>
  </w:style>
  <w:style w:type="character" w:styleId="Platzhaltertext">
    <w:name w:val="Placeholder Text"/>
    <w:basedOn w:val="Absatz-Standardschriftart"/>
    <w:uiPriority w:val="99"/>
    <w:semiHidden/>
    <w:rsid w:val="00E46830"/>
    <w:rPr>
      <w:color w:val="808080"/>
    </w:rPr>
  </w:style>
  <w:style w:type="character" w:customStyle="1" w:styleId="MainZchn">
    <w:name w:val="Main Zchn"/>
    <w:basedOn w:val="Absatz-Standardschriftart"/>
    <w:link w:val="Main"/>
    <w:rsid w:val="00E86B5C"/>
    <w:rPr>
      <w:rFonts w:ascii="Imago" w:hAnsi="Imago"/>
      <w:sz w:val="24"/>
      <w:lang w:val="de-CH" w:eastAsia="ru-RU"/>
    </w:rPr>
  </w:style>
  <w:style w:type="character" w:customStyle="1" w:styleId="FuzeileZchn">
    <w:name w:val="Fußzeile Zchn"/>
    <w:basedOn w:val="Absatz-Standardschriftart"/>
    <w:link w:val="Fuzeile"/>
    <w:uiPriority w:val="99"/>
    <w:rsid w:val="00E46830"/>
    <w:rPr>
      <w:rFonts w:ascii="Minion" w:hAnsi="Minion"/>
      <w:i/>
      <w:sz w:val="18"/>
      <w:lang w:val="de-CH" w:eastAsia="ru-RU"/>
    </w:rPr>
  </w:style>
  <w:style w:type="paragraph" w:customStyle="1" w:styleId="Formatvorlage3">
    <w:name w:val="Formatvorlage3"/>
    <w:basedOn w:val="Formatvorlage2"/>
    <w:link w:val="Formatvorlage3Zchn"/>
    <w:qFormat/>
    <w:rsid w:val="0003498E"/>
    <w:pPr>
      <w:numPr>
        <w:ilvl w:val="3"/>
      </w:numPr>
      <w:ind w:left="864"/>
    </w:pPr>
    <w:rPr>
      <w:sz w:val="28"/>
    </w:rPr>
  </w:style>
  <w:style w:type="paragraph" w:customStyle="1" w:styleId="Titel2NichtVerzeichnis">
    <w:name w:val="Titel 2 (Nicht Verzeichnis)"/>
    <w:basedOn w:val="TitelNichtInhaltsverzeichnis"/>
    <w:link w:val="Titel2NichtVerzeichnisZchn"/>
    <w:qFormat/>
    <w:rsid w:val="00CC68F8"/>
    <w:pPr>
      <w:spacing w:before="240"/>
    </w:pPr>
    <w:rPr>
      <w:sz w:val="28"/>
    </w:rPr>
  </w:style>
  <w:style w:type="character" w:customStyle="1" w:styleId="Formatvorlage2Zchn">
    <w:name w:val="Formatvorlage2 Zchn"/>
    <w:basedOn w:val="Formatvorlage1Zchn"/>
    <w:link w:val="Formatvorlage2"/>
    <w:rsid w:val="00031076"/>
    <w:rPr>
      <w:rFonts w:ascii="Minion" w:hAnsi="Minion"/>
      <w:i/>
      <w:sz w:val="32"/>
      <w:lang w:val="de-CH" w:eastAsia="ru-RU"/>
    </w:rPr>
  </w:style>
  <w:style w:type="character" w:customStyle="1" w:styleId="Formatvorlage3Zchn">
    <w:name w:val="Formatvorlage3 Zchn"/>
    <w:basedOn w:val="Formatvorlage2Zchn"/>
    <w:link w:val="Formatvorlage3"/>
    <w:rsid w:val="0003498E"/>
    <w:rPr>
      <w:rFonts w:ascii="Minion" w:hAnsi="Minion"/>
      <w:i/>
      <w:sz w:val="28"/>
      <w:lang w:val="de-CH" w:eastAsia="ru-RU"/>
    </w:rPr>
  </w:style>
  <w:style w:type="paragraph" w:styleId="Listenabsatz">
    <w:name w:val="List Paragraph"/>
    <w:basedOn w:val="Standard"/>
    <w:uiPriority w:val="34"/>
    <w:rsid w:val="00A212D4"/>
    <w:pPr>
      <w:ind w:left="720"/>
      <w:contextualSpacing/>
    </w:pPr>
  </w:style>
  <w:style w:type="character" w:customStyle="1" w:styleId="Titel2NichtVerzeichnisZchn">
    <w:name w:val="Titel 2 (Nicht Verzeichnis) Zchn"/>
    <w:basedOn w:val="TitelNichtInhaltsverzeichnisZchn"/>
    <w:link w:val="Titel2NichtVerzeichnis"/>
    <w:rsid w:val="00CC68F8"/>
    <w:rPr>
      <w:rFonts w:ascii="Minion" w:hAnsi="Minion"/>
      <w:i/>
      <w:sz w:val="28"/>
      <w:lang w:val="de-CH" w:eastAsia="ru-RU"/>
    </w:rPr>
  </w:style>
  <w:style w:type="character" w:styleId="Kommentarzeichen">
    <w:name w:val="annotation reference"/>
    <w:basedOn w:val="Absatz-Standardschriftart"/>
    <w:semiHidden/>
    <w:unhideWhenUsed/>
    <w:rsid w:val="00F97A99"/>
    <w:rPr>
      <w:sz w:val="16"/>
      <w:szCs w:val="16"/>
    </w:rPr>
  </w:style>
  <w:style w:type="paragraph" w:styleId="Kommentartext">
    <w:name w:val="annotation text"/>
    <w:basedOn w:val="Standard"/>
    <w:link w:val="KommentartextZchn"/>
    <w:semiHidden/>
    <w:unhideWhenUsed/>
    <w:rsid w:val="00F97A99"/>
    <w:pPr>
      <w:spacing w:line="240" w:lineRule="auto"/>
    </w:pPr>
    <w:rPr>
      <w:sz w:val="20"/>
    </w:rPr>
  </w:style>
  <w:style w:type="character" w:customStyle="1" w:styleId="KommentartextZchn">
    <w:name w:val="Kommentartext Zchn"/>
    <w:basedOn w:val="Absatz-Standardschriftart"/>
    <w:link w:val="Kommentartext"/>
    <w:semiHidden/>
    <w:rsid w:val="00F97A99"/>
    <w:rPr>
      <w:rFonts w:ascii="Minion" w:hAnsi="Minion"/>
      <w:lang w:val="de-CH" w:eastAsia="ru-RU"/>
    </w:rPr>
  </w:style>
  <w:style w:type="paragraph" w:styleId="Kommentarthema">
    <w:name w:val="annotation subject"/>
    <w:basedOn w:val="Kommentartext"/>
    <w:next w:val="Kommentartext"/>
    <w:link w:val="KommentarthemaZchn"/>
    <w:semiHidden/>
    <w:unhideWhenUsed/>
    <w:rsid w:val="00F97A99"/>
    <w:rPr>
      <w:b/>
      <w:bCs/>
    </w:rPr>
  </w:style>
  <w:style w:type="character" w:customStyle="1" w:styleId="KommentarthemaZchn">
    <w:name w:val="Kommentarthema Zchn"/>
    <w:basedOn w:val="KommentartextZchn"/>
    <w:link w:val="Kommentarthema"/>
    <w:semiHidden/>
    <w:rsid w:val="00F97A99"/>
    <w:rPr>
      <w:rFonts w:ascii="Minion" w:hAnsi="Minion"/>
      <w:b/>
      <w:bCs/>
      <w:lang w:val="de-CH" w:eastAsia="ru-RU"/>
    </w:rPr>
  </w:style>
  <w:style w:type="paragraph" w:styleId="Index1">
    <w:name w:val="index 1"/>
    <w:basedOn w:val="Standard"/>
    <w:next w:val="Standard"/>
    <w:autoRedefine/>
    <w:uiPriority w:val="99"/>
    <w:unhideWhenUsed/>
    <w:rsid w:val="00F97A99"/>
    <w:pPr>
      <w:ind w:left="220" w:hanging="220"/>
    </w:pPr>
    <w:rPr>
      <w:rFonts w:asciiTheme="minorHAnsi" w:hAnsiTheme="minorHAnsi" w:cstheme="minorHAnsi"/>
      <w:sz w:val="18"/>
      <w:szCs w:val="18"/>
    </w:rPr>
  </w:style>
  <w:style w:type="paragraph" w:styleId="Index2">
    <w:name w:val="index 2"/>
    <w:basedOn w:val="Standard"/>
    <w:next w:val="Standard"/>
    <w:autoRedefine/>
    <w:unhideWhenUsed/>
    <w:rsid w:val="00F97A99"/>
    <w:pPr>
      <w:ind w:left="440" w:hanging="220"/>
    </w:pPr>
    <w:rPr>
      <w:rFonts w:asciiTheme="minorHAnsi" w:hAnsiTheme="minorHAnsi" w:cstheme="minorHAnsi"/>
      <w:sz w:val="18"/>
      <w:szCs w:val="18"/>
    </w:rPr>
  </w:style>
  <w:style w:type="paragraph" w:styleId="Index3">
    <w:name w:val="index 3"/>
    <w:basedOn w:val="Standard"/>
    <w:next w:val="Standard"/>
    <w:autoRedefine/>
    <w:unhideWhenUsed/>
    <w:rsid w:val="00F97A99"/>
    <w:pPr>
      <w:ind w:left="660" w:hanging="220"/>
    </w:pPr>
    <w:rPr>
      <w:rFonts w:asciiTheme="minorHAnsi" w:hAnsiTheme="minorHAnsi" w:cstheme="minorHAnsi"/>
      <w:sz w:val="18"/>
      <w:szCs w:val="18"/>
    </w:rPr>
  </w:style>
  <w:style w:type="paragraph" w:styleId="Index4">
    <w:name w:val="index 4"/>
    <w:basedOn w:val="Standard"/>
    <w:next w:val="Standard"/>
    <w:autoRedefine/>
    <w:unhideWhenUsed/>
    <w:rsid w:val="00F97A99"/>
    <w:pPr>
      <w:ind w:left="880" w:hanging="220"/>
    </w:pPr>
    <w:rPr>
      <w:rFonts w:asciiTheme="minorHAnsi" w:hAnsiTheme="minorHAnsi" w:cstheme="minorHAnsi"/>
      <w:sz w:val="18"/>
      <w:szCs w:val="18"/>
    </w:rPr>
  </w:style>
  <w:style w:type="paragraph" w:styleId="Index5">
    <w:name w:val="index 5"/>
    <w:basedOn w:val="Standard"/>
    <w:next w:val="Standard"/>
    <w:autoRedefine/>
    <w:unhideWhenUsed/>
    <w:rsid w:val="00F97A99"/>
    <w:pPr>
      <w:ind w:left="1100" w:hanging="220"/>
    </w:pPr>
    <w:rPr>
      <w:rFonts w:asciiTheme="minorHAnsi" w:hAnsiTheme="minorHAnsi" w:cstheme="minorHAnsi"/>
      <w:sz w:val="18"/>
      <w:szCs w:val="18"/>
    </w:rPr>
  </w:style>
  <w:style w:type="paragraph" w:styleId="Index6">
    <w:name w:val="index 6"/>
    <w:basedOn w:val="Standard"/>
    <w:next w:val="Standard"/>
    <w:autoRedefine/>
    <w:unhideWhenUsed/>
    <w:rsid w:val="00F97A99"/>
    <w:pPr>
      <w:ind w:left="1320" w:hanging="220"/>
    </w:pPr>
    <w:rPr>
      <w:rFonts w:asciiTheme="minorHAnsi" w:hAnsiTheme="minorHAnsi" w:cstheme="minorHAnsi"/>
      <w:sz w:val="18"/>
      <w:szCs w:val="18"/>
    </w:rPr>
  </w:style>
  <w:style w:type="paragraph" w:styleId="Index7">
    <w:name w:val="index 7"/>
    <w:basedOn w:val="Standard"/>
    <w:next w:val="Standard"/>
    <w:autoRedefine/>
    <w:unhideWhenUsed/>
    <w:rsid w:val="00F97A99"/>
    <w:pPr>
      <w:ind w:left="1540" w:hanging="220"/>
    </w:pPr>
    <w:rPr>
      <w:rFonts w:asciiTheme="minorHAnsi" w:hAnsiTheme="minorHAnsi" w:cstheme="minorHAnsi"/>
      <w:sz w:val="18"/>
      <w:szCs w:val="18"/>
    </w:rPr>
  </w:style>
  <w:style w:type="paragraph" w:styleId="Index8">
    <w:name w:val="index 8"/>
    <w:basedOn w:val="Standard"/>
    <w:next w:val="Standard"/>
    <w:autoRedefine/>
    <w:unhideWhenUsed/>
    <w:rsid w:val="00F97A99"/>
    <w:pPr>
      <w:ind w:left="1760" w:hanging="220"/>
    </w:pPr>
    <w:rPr>
      <w:rFonts w:asciiTheme="minorHAnsi" w:hAnsiTheme="minorHAnsi" w:cstheme="minorHAnsi"/>
      <w:sz w:val="18"/>
      <w:szCs w:val="18"/>
    </w:rPr>
  </w:style>
  <w:style w:type="paragraph" w:styleId="Index9">
    <w:name w:val="index 9"/>
    <w:basedOn w:val="Standard"/>
    <w:next w:val="Standard"/>
    <w:autoRedefine/>
    <w:unhideWhenUsed/>
    <w:rsid w:val="00F97A99"/>
    <w:pPr>
      <w:ind w:left="1980" w:hanging="220"/>
    </w:pPr>
    <w:rPr>
      <w:rFonts w:asciiTheme="minorHAnsi" w:hAnsiTheme="minorHAnsi" w:cstheme="minorHAnsi"/>
      <w:sz w:val="18"/>
      <w:szCs w:val="18"/>
    </w:rPr>
  </w:style>
  <w:style w:type="paragraph" w:styleId="Indexberschrift">
    <w:name w:val="index heading"/>
    <w:basedOn w:val="Standard"/>
    <w:next w:val="Index1"/>
    <w:uiPriority w:val="99"/>
    <w:unhideWhenUsed/>
    <w:rsid w:val="00F97A99"/>
    <w:pPr>
      <w:spacing w:before="240" w:after="120"/>
      <w:jc w:val="center"/>
    </w:pPr>
    <w:rPr>
      <w:rFonts w:asciiTheme="minorHAnsi" w:hAnsiTheme="minorHAnsi" w:cstheme="minorHAnsi"/>
      <w:b/>
      <w:bCs/>
      <w:sz w:val="26"/>
      <w:szCs w:val="26"/>
    </w:rPr>
  </w:style>
  <w:style w:type="table" w:styleId="Gitternetztabelle1hell">
    <w:name w:val="Grid Table 1 Light"/>
    <w:basedOn w:val="NormaleTabelle"/>
    <w:uiPriority w:val="46"/>
    <w:rsid w:val="00EF34B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basedOn w:val="Standard"/>
    <w:link w:val="CodeZchn"/>
    <w:qFormat/>
    <w:rsid w:val="00645BAC"/>
    <w:pPr>
      <w:widowControl/>
      <w:pBdr>
        <w:left w:val="single" w:sz="24" w:space="10" w:color="A6A6A6" w:themeColor="background1" w:themeShade="A6"/>
      </w:pBdr>
      <w:autoSpaceDE w:val="0"/>
      <w:autoSpaceDN w:val="0"/>
      <w:adjustRightInd w:val="0"/>
      <w:spacing w:line="240" w:lineRule="auto"/>
      <w:ind w:left="284"/>
    </w:pPr>
    <w:rPr>
      <w:rFonts w:ascii="Hack" w:hAnsi="Hack" w:cs="Consolas"/>
      <w:noProof/>
      <w:color w:val="000000"/>
      <w:sz w:val="17"/>
      <w:szCs w:val="19"/>
      <w:lang w:val="en-US" w:eastAsia="en-US"/>
    </w:rPr>
  </w:style>
  <w:style w:type="character" w:customStyle="1" w:styleId="CodeZchn">
    <w:name w:val="Code Zchn"/>
    <w:basedOn w:val="Absatz-Standardschriftart"/>
    <w:link w:val="Code"/>
    <w:rsid w:val="00645BAC"/>
    <w:rPr>
      <w:rFonts w:ascii="Hack" w:hAnsi="Hack" w:cs="Consolas"/>
      <w:noProof/>
      <w:color w:val="000000"/>
      <w:sz w:val="17"/>
      <w:szCs w:val="19"/>
    </w:rPr>
  </w:style>
  <w:style w:type="paragraph" w:styleId="Funotentext">
    <w:name w:val="footnote text"/>
    <w:basedOn w:val="Standard"/>
    <w:link w:val="FunotentextZchn"/>
    <w:semiHidden/>
    <w:unhideWhenUsed/>
    <w:rsid w:val="001227CE"/>
    <w:pPr>
      <w:spacing w:line="240" w:lineRule="auto"/>
    </w:pPr>
    <w:rPr>
      <w:sz w:val="20"/>
    </w:rPr>
  </w:style>
  <w:style w:type="character" w:customStyle="1" w:styleId="FunotentextZchn">
    <w:name w:val="Fußnotentext Zchn"/>
    <w:basedOn w:val="Absatz-Standardschriftart"/>
    <w:link w:val="Funotentext"/>
    <w:semiHidden/>
    <w:rsid w:val="001227CE"/>
    <w:rPr>
      <w:rFonts w:ascii="Minion" w:hAnsi="Minion"/>
      <w:lang w:val="de-CH" w:eastAsia="ru-RU"/>
    </w:rPr>
  </w:style>
  <w:style w:type="character" w:styleId="Funotenzeichen">
    <w:name w:val="footnote reference"/>
    <w:basedOn w:val="Absatz-Standardschriftart"/>
    <w:semiHidden/>
    <w:unhideWhenUsed/>
    <w:rsid w:val="001227CE"/>
    <w:rPr>
      <w:vertAlign w:val="superscript"/>
    </w:rPr>
  </w:style>
  <w:style w:type="paragraph" w:styleId="StandardWeb">
    <w:name w:val="Normal (Web)"/>
    <w:basedOn w:val="Standard"/>
    <w:uiPriority w:val="99"/>
    <w:semiHidden/>
    <w:unhideWhenUsed/>
    <w:rsid w:val="007174AB"/>
    <w:pPr>
      <w:widowControl/>
      <w:spacing w:before="100" w:beforeAutospacing="1" w:after="100" w:afterAutospacing="1" w:line="240" w:lineRule="auto"/>
    </w:pPr>
    <w:rPr>
      <w:rFonts w:ascii="Times New Roman" w:hAnsi="Times New Roman"/>
      <w:sz w:val="24"/>
      <w:szCs w:val="24"/>
      <w:lang w:val="en-US" w:eastAsia="zh-CN"/>
    </w:rPr>
  </w:style>
  <w:style w:type="paragraph" w:styleId="Beschriftung">
    <w:name w:val="caption"/>
    <w:basedOn w:val="Standard"/>
    <w:next w:val="Standard"/>
    <w:unhideWhenUsed/>
    <w:qFormat/>
    <w:rsid w:val="00896F47"/>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811F54"/>
    <w:rPr>
      <w:rFonts w:ascii="Imago" w:hAnsi="Imago" w:cstheme="minorHAnsi"/>
      <w:iCs/>
      <w:sz w:val="20"/>
    </w:rPr>
  </w:style>
  <w:style w:type="paragraph" w:customStyle="1" w:styleId="Title-Main">
    <w:name w:val="Title-Main"/>
    <w:basedOn w:val="Main"/>
    <w:link w:val="Title-MainZchn"/>
    <w:qFormat/>
    <w:rsid w:val="00B2000F"/>
    <w:pPr>
      <w:spacing w:before="240" w:after="120"/>
    </w:pPr>
    <w:rPr>
      <w:rFonts w:ascii="Minion" w:hAnsi="Minion"/>
      <w:i/>
      <w:sz w:val="28"/>
    </w:rPr>
  </w:style>
  <w:style w:type="paragraph" w:customStyle="1" w:styleId="Title2-Main">
    <w:name w:val="Title2-Main"/>
    <w:basedOn w:val="Main"/>
    <w:link w:val="Title2-MainZchn"/>
    <w:qFormat/>
    <w:rsid w:val="00B2000F"/>
    <w:pPr>
      <w:tabs>
        <w:tab w:val="left" w:pos="1985"/>
      </w:tabs>
      <w:spacing w:before="240" w:after="120"/>
      <w:ind w:left="1979" w:hanging="1979"/>
    </w:pPr>
    <w:rPr>
      <w:rFonts w:ascii="Minion" w:hAnsi="Minion"/>
      <w:i/>
    </w:rPr>
  </w:style>
  <w:style w:type="character" w:customStyle="1" w:styleId="Title-MainZchn">
    <w:name w:val="Title-Main Zchn"/>
    <w:basedOn w:val="MainZchn"/>
    <w:link w:val="Title-Main"/>
    <w:rsid w:val="00B2000F"/>
    <w:rPr>
      <w:rFonts w:ascii="Minion" w:hAnsi="Minion"/>
      <w:i/>
      <w:sz w:val="28"/>
      <w:lang w:val="de-CH" w:eastAsia="ru-RU"/>
    </w:rPr>
  </w:style>
  <w:style w:type="character" w:customStyle="1" w:styleId="Title2-MainZchn">
    <w:name w:val="Title2-Main Zchn"/>
    <w:basedOn w:val="MainZchn"/>
    <w:link w:val="Title2-Main"/>
    <w:rsid w:val="00B2000F"/>
    <w:rPr>
      <w:rFonts w:ascii="Minion" w:hAnsi="Minion"/>
      <w:i/>
      <w:sz w:val="24"/>
      <w:lang w:val="de-CH" w:eastAsia="ru-RU"/>
    </w:rPr>
  </w:style>
  <w:style w:type="paragraph" w:styleId="berarbeitung">
    <w:name w:val="Revision"/>
    <w:hidden/>
    <w:uiPriority w:val="99"/>
    <w:semiHidden/>
    <w:rsid w:val="009E63DC"/>
    <w:rPr>
      <w:rFonts w:ascii="Minion" w:hAnsi="Minion"/>
      <w:sz w:val="22"/>
      <w:lang w:val="de-CH" w:eastAsia="ru-RU"/>
    </w:rPr>
  </w:style>
  <w:style w:type="paragraph" w:styleId="HTMLVorformatiert">
    <w:name w:val="HTML Preformatted"/>
    <w:basedOn w:val="Standard"/>
    <w:link w:val="HTMLVorformatiertZchn"/>
    <w:uiPriority w:val="99"/>
    <w:semiHidden/>
    <w:unhideWhenUsed/>
    <w:rsid w:val="004F3F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lang w:val="en-US" w:eastAsia="zh-CN"/>
    </w:rPr>
  </w:style>
  <w:style w:type="character" w:customStyle="1" w:styleId="HTMLVorformatiertZchn">
    <w:name w:val="HTML Vorformatiert Zchn"/>
    <w:basedOn w:val="Absatz-Standardschriftart"/>
    <w:link w:val="HTMLVorformatiert"/>
    <w:uiPriority w:val="99"/>
    <w:semiHidden/>
    <w:rsid w:val="004F3F9D"/>
    <w:rPr>
      <w:rFonts w:ascii="Courier New" w:hAnsi="Courier New" w:cs="Courier New"/>
      <w:lang w:eastAsia="zh-CN"/>
    </w:rPr>
  </w:style>
  <w:style w:type="paragraph" w:customStyle="1" w:styleId="nl2br">
    <w:name w:val="nl2br"/>
    <w:basedOn w:val="Standard"/>
    <w:rsid w:val="00B274AB"/>
    <w:pPr>
      <w:widowControl/>
      <w:spacing w:before="100" w:beforeAutospacing="1" w:after="100" w:afterAutospacing="1" w:line="240" w:lineRule="auto"/>
    </w:pPr>
    <w:rPr>
      <w:rFonts w:ascii="Times New Roman" w:hAnsi="Times New Roman"/>
      <w:sz w:val="24"/>
      <w:szCs w:val="24"/>
      <w:lang w:eastAsia="de-CH"/>
    </w:rPr>
  </w:style>
  <w:style w:type="character" w:customStyle="1" w:styleId="rynqvb">
    <w:name w:val="rynqvb"/>
    <w:basedOn w:val="Absatz-Standardschriftart"/>
    <w:rsid w:val="00A44D9F"/>
  </w:style>
  <w:style w:type="character" w:styleId="BesuchterLink">
    <w:name w:val="FollowedHyperlink"/>
    <w:basedOn w:val="Absatz-Standardschriftart"/>
    <w:semiHidden/>
    <w:unhideWhenUsed/>
    <w:rsid w:val="00741D1E"/>
    <w:rPr>
      <w:color w:val="800080" w:themeColor="followedHyperlink"/>
      <w:u w:val="single"/>
    </w:rPr>
  </w:style>
  <w:style w:type="character" w:styleId="NichtaufgelsteErwhnung">
    <w:name w:val="Unresolved Mention"/>
    <w:basedOn w:val="Absatz-Standardschriftart"/>
    <w:uiPriority w:val="99"/>
    <w:semiHidden/>
    <w:unhideWhenUsed/>
    <w:rsid w:val="00BD3286"/>
    <w:rPr>
      <w:color w:val="605E5C"/>
      <w:shd w:val="clear" w:color="auto" w:fill="E1DFDD"/>
    </w:rPr>
  </w:style>
  <w:style w:type="paragraph" w:customStyle="1" w:styleId="Tabelle">
    <w:name w:val="Tabelle"/>
    <w:basedOn w:val="Main"/>
    <w:link w:val="TabelleZchn"/>
    <w:qFormat/>
    <w:rsid w:val="001A3C09"/>
    <w:rPr>
      <w:b/>
      <w:bCs/>
      <w:color w:val="199632"/>
      <w:lang w:val="en-US"/>
    </w:rPr>
  </w:style>
  <w:style w:type="character" w:customStyle="1" w:styleId="TabelleZchn">
    <w:name w:val="Tabelle Zchn"/>
    <w:basedOn w:val="MainZchn"/>
    <w:link w:val="Tabelle"/>
    <w:rsid w:val="001A3C09"/>
    <w:rPr>
      <w:rFonts w:ascii="Imago" w:hAnsi="Imago"/>
      <w:b/>
      <w:bCs/>
      <w:color w:val="199632"/>
      <w:sz w:val="22"/>
      <w:lang w:val="de-CH" w:eastAsia="ru-RU"/>
    </w:rPr>
  </w:style>
  <w:style w:type="character" w:customStyle="1" w:styleId="normaltextrun">
    <w:name w:val="normaltextrun"/>
    <w:basedOn w:val="Absatz-Standardschriftart"/>
    <w:rsid w:val="002E4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5093">
      <w:bodyDiv w:val="1"/>
      <w:marLeft w:val="0"/>
      <w:marRight w:val="0"/>
      <w:marTop w:val="0"/>
      <w:marBottom w:val="0"/>
      <w:divBdr>
        <w:top w:val="none" w:sz="0" w:space="0" w:color="auto"/>
        <w:left w:val="none" w:sz="0" w:space="0" w:color="auto"/>
        <w:bottom w:val="none" w:sz="0" w:space="0" w:color="auto"/>
        <w:right w:val="none" w:sz="0" w:space="0" w:color="auto"/>
      </w:divBdr>
      <w:divsChild>
        <w:div w:id="282930716">
          <w:marLeft w:val="0"/>
          <w:marRight w:val="0"/>
          <w:marTop w:val="0"/>
          <w:marBottom w:val="0"/>
          <w:divBdr>
            <w:top w:val="none" w:sz="0" w:space="0" w:color="auto"/>
            <w:left w:val="none" w:sz="0" w:space="0" w:color="auto"/>
            <w:bottom w:val="none" w:sz="0" w:space="0" w:color="auto"/>
            <w:right w:val="none" w:sz="0" w:space="0" w:color="auto"/>
          </w:divBdr>
          <w:divsChild>
            <w:div w:id="4366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511">
      <w:bodyDiv w:val="1"/>
      <w:marLeft w:val="0"/>
      <w:marRight w:val="0"/>
      <w:marTop w:val="0"/>
      <w:marBottom w:val="0"/>
      <w:divBdr>
        <w:top w:val="none" w:sz="0" w:space="0" w:color="auto"/>
        <w:left w:val="none" w:sz="0" w:space="0" w:color="auto"/>
        <w:bottom w:val="none" w:sz="0" w:space="0" w:color="auto"/>
        <w:right w:val="none" w:sz="0" w:space="0" w:color="auto"/>
      </w:divBdr>
      <w:divsChild>
        <w:div w:id="1108543342">
          <w:marLeft w:val="0"/>
          <w:marRight w:val="0"/>
          <w:marTop w:val="0"/>
          <w:marBottom w:val="0"/>
          <w:divBdr>
            <w:top w:val="none" w:sz="0" w:space="0" w:color="auto"/>
            <w:left w:val="none" w:sz="0" w:space="0" w:color="auto"/>
            <w:bottom w:val="none" w:sz="0" w:space="0" w:color="auto"/>
            <w:right w:val="none" w:sz="0" w:space="0" w:color="auto"/>
          </w:divBdr>
          <w:divsChild>
            <w:div w:id="4846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215">
      <w:bodyDiv w:val="1"/>
      <w:marLeft w:val="0"/>
      <w:marRight w:val="0"/>
      <w:marTop w:val="0"/>
      <w:marBottom w:val="0"/>
      <w:divBdr>
        <w:top w:val="none" w:sz="0" w:space="0" w:color="auto"/>
        <w:left w:val="none" w:sz="0" w:space="0" w:color="auto"/>
        <w:bottom w:val="none" w:sz="0" w:space="0" w:color="auto"/>
        <w:right w:val="none" w:sz="0" w:space="0" w:color="auto"/>
      </w:divBdr>
    </w:div>
    <w:div w:id="201672890">
      <w:bodyDiv w:val="1"/>
      <w:marLeft w:val="0"/>
      <w:marRight w:val="0"/>
      <w:marTop w:val="0"/>
      <w:marBottom w:val="0"/>
      <w:divBdr>
        <w:top w:val="none" w:sz="0" w:space="0" w:color="auto"/>
        <w:left w:val="none" w:sz="0" w:space="0" w:color="auto"/>
        <w:bottom w:val="none" w:sz="0" w:space="0" w:color="auto"/>
        <w:right w:val="none" w:sz="0" w:space="0" w:color="auto"/>
      </w:divBdr>
      <w:divsChild>
        <w:div w:id="957950896">
          <w:marLeft w:val="0"/>
          <w:marRight w:val="0"/>
          <w:marTop w:val="0"/>
          <w:marBottom w:val="0"/>
          <w:divBdr>
            <w:top w:val="none" w:sz="0" w:space="0" w:color="auto"/>
            <w:left w:val="none" w:sz="0" w:space="0" w:color="auto"/>
            <w:bottom w:val="none" w:sz="0" w:space="0" w:color="auto"/>
            <w:right w:val="none" w:sz="0" w:space="0" w:color="auto"/>
          </w:divBdr>
          <w:divsChild>
            <w:div w:id="247427925">
              <w:marLeft w:val="0"/>
              <w:marRight w:val="0"/>
              <w:marTop w:val="0"/>
              <w:marBottom w:val="0"/>
              <w:divBdr>
                <w:top w:val="none" w:sz="0" w:space="0" w:color="auto"/>
                <w:left w:val="none" w:sz="0" w:space="0" w:color="auto"/>
                <w:bottom w:val="none" w:sz="0" w:space="0" w:color="auto"/>
                <w:right w:val="none" w:sz="0" w:space="0" w:color="auto"/>
              </w:divBdr>
            </w:div>
            <w:div w:id="748423199">
              <w:marLeft w:val="0"/>
              <w:marRight w:val="0"/>
              <w:marTop w:val="0"/>
              <w:marBottom w:val="0"/>
              <w:divBdr>
                <w:top w:val="none" w:sz="0" w:space="0" w:color="auto"/>
                <w:left w:val="none" w:sz="0" w:space="0" w:color="auto"/>
                <w:bottom w:val="none" w:sz="0" w:space="0" w:color="auto"/>
                <w:right w:val="none" w:sz="0" w:space="0" w:color="auto"/>
              </w:divBdr>
            </w:div>
            <w:div w:id="9420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4919">
      <w:bodyDiv w:val="1"/>
      <w:marLeft w:val="0"/>
      <w:marRight w:val="0"/>
      <w:marTop w:val="0"/>
      <w:marBottom w:val="0"/>
      <w:divBdr>
        <w:top w:val="none" w:sz="0" w:space="0" w:color="auto"/>
        <w:left w:val="none" w:sz="0" w:space="0" w:color="auto"/>
        <w:bottom w:val="none" w:sz="0" w:space="0" w:color="auto"/>
        <w:right w:val="none" w:sz="0" w:space="0" w:color="auto"/>
      </w:divBdr>
      <w:divsChild>
        <w:div w:id="601836022">
          <w:marLeft w:val="0"/>
          <w:marRight w:val="0"/>
          <w:marTop w:val="0"/>
          <w:marBottom w:val="0"/>
          <w:divBdr>
            <w:top w:val="none" w:sz="0" w:space="0" w:color="auto"/>
            <w:left w:val="none" w:sz="0" w:space="0" w:color="auto"/>
            <w:bottom w:val="none" w:sz="0" w:space="0" w:color="auto"/>
            <w:right w:val="none" w:sz="0" w:space="0" w:color="auto"/>
          </w:divBdr>
          <w:divsChild>
            <w:div w:id="1605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6589">
      <w:bodyDiv w:val="1"/>
      <w:marLeft w:val="0"/>
      <w:marRight w:val="0"/>
      <w:marTop w:val="0"/>
      <w:marBottom w:val="0"/>
      <w:divBdr>
        <w:top w:val="none" w:sz="0" w:space="0" w:color="auto"/>
        <w:left w:val="none" w:sz="0" w:space="0" w:color="auto"/>
        <w:bottom w:val="none" w:sz="0" w:space="0" w:color="auto"/>
        <w:right w:val="none" w:sz="0" w:space="0" w:color="auto"/>
      </w:divBdr>
    </w:div>
    <w:div w:id="264965215">
      <w:bodyDiv w:val="1"/>
      <w:marLeft w:val="0"/>
      <w:marRight w:val="0"/>
      <w:marTop w:val="0"/>
      <w:marBottom w:val="0"/>
      <w:divBdr>
        <w:top w:val="none" w:sz="0" w:space="0" w:color="auto"/>
        <w:left w:val="none" w:sz="0" w:space="0" w:color="auto"/>
        <w:bottom w:val="none" w:sz="0" w:space="0" w:color="auto"/>
        <w:right w:val="none" w:sz="0" w:space="0" w:color="auto"/>
      </w:divBdr>
      <w:divsChild>
        <w:div w:id="895554225">
          <w:marLeft w:val="0"/>
          <w:marRight w:val="0"/>
          <w:marTop w:val="0"/>
          <w:marBottom w:val="0"/>
          <w:divBdr>
            <w:top w:val="none" w:sz="0" w:space="0" w:color="auto"/>
            <w:left w:val="none" w:sz="0" w:space="0" w:color="auto"/>
            <w:bottom w:val="none" w:sz="0" w:space="0" w:color="auto"/>
            <w:right w:val="none" w:sz="0" w:space="0" w:color="auto"/>
          </w:divBdr>
          <w:divsChild>
            <w:div w:id="17344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6172">
      <w:bodyDiv w:val="1"/>
      <w:marLeft w:val="0"/>
      <w:marRight w:val="0"/>
      <w:marTop w:val="0"/>
      <w:marBottom w:val="0"/>
      <w:divBdr>
        <w:top w:val="none" w:sz="0" w:space="0" w:color="auto"/>
        <w:left w:val="none" w:sz="0" w:space="0" w:color="auto"/>
        <w:bottom w:val="none" w:sz="0" w:space="0" w:color="auto"/>
        <w:right w:val="none" w:sz="0" w:space="0" w:color="auto"/>
      </w:divBdr>
    </w:div>
    <w:div w:id="268123773">
      <w:bodyDiv w:val="1"/>
      <w:marLeft w:val="0"/>
      <w:marRight w:val="0"/>
      <w:marTop w:val="0"/>
      <w:marBottom w:val="0"/>
      <w:divBdr>
        <w:top w:val="none" w:sz="0" w:space="0" w:color="auto"/>
        <w:left w:val="none" w:sz="0" w:space="0" w:color="auto"/>
        <w:bottom w:val="none" w:sz="0" w:space="0" w:color="auto"/>
        <w:right w:val="none" w:sz="0" w:space="0" w:color="auto"/>
      </w:divBdr>
      <w:divsChild>
        <w:div w:id="731579509">
          <w:marLeft w:val="0"/>
          <w:marRight w:val="0"/>
          <w:marTop w:val="0"/>
          <w:marBottom w:val="0"/>
          <w:divBdr>
            <w:top w:val="none" w:sz="0" w:space="0" w:color="auto"/>
            <w:left w:val="none" w:sz="0" w:space="0" w:color="auto"/>
            <w:bottom w:val="none" w:sz="0" w:space="0" w:color="auto"/>
            <w:right w:val="none" w:sz="0" w:space="0" w:color="auto"/>
          </w:divBdr>
          <w:divsChild>
            <w:div w:id="10837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38117">
      <w:bodyDiv w:val="1"/>
      <w:marLeft w:val="0"/>
      <w:marRight w:val="0"/>
      <w:marTop w:val="0"/>
      <w:marBottom w:val="0"/>
      <w:divBdr>
        <w:top w:val="none" w:sz="0" w:space="0" w:color="auto"/>
        <w:left w:val="none" w:sz="0" w:space="0" w:color="auto"/>
        <w:bottom w:val="none" w:sz="0" w:space="0" w:color="auto"/>
        <w:right w:val="none" w:sz="0" w:space="0" w:color="auto"/>
      </w:divBdr>
      <w:divsChild>
        <w:div w:id="696389677">
          <w:marLeft w:val="0"/>
          <w:marRight w:val="0"/>
          <w:marTop w:val="0"/>
          <w:marBottom w:val="0"/>
          <w:divBdr>
            <w:top w:val="none" w:sz="0" w:space="0" w:color="auto"/>
            <w:left w:val="none" w:sz="0" w:space="0" w:color="auto"/>
            <w:bottom w:val="none" w:sz="0" w:space="0" w:color="auto"/>
            <w:right w:val="none" w:sz="0" w:space="0" w:color="auto"/>
          </w:divBdr>
          <w:divsChild>
            <w:div w:id="1477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0931">
      <w:bodyDiv w:val="1"/>
      <w:marLeft w:val="0"/>
      <w:marRight w:val="0"/>
      <w:marTop w:val="0"/>
      <w:marBottom w:val="0"/>
      <w:divBdr>
        <w:top w:val="none" w:sz="0" w:space="0" w:color="auto"/>
        <w:left w:val="none" w:sz="0" w:space="0" w:color="auto"/>
        <w:bottom w:val="none" w:sz="0" w:space="0" w:color="auto"/>
        <w:right w:val="none" w:sz="0" w:space="0" w:color="auto"/>
      </w:divBdr>
      <w:divsChild>
        <w:div w:id="491142075">
          <w:marLeft w:val="0"/>
          <w:marRight w:val="0"/>
          <w:marTop w:val="0"/>
          <w:marBottom w:val="0"/>
          <w:divBdr>
            <w:top w:val="none" w:sz="0" w:space="0" w:color="auto"/>
            <w:left w:val="none" w:sz="0" w:space="0" w:color="auto"/>
            <w:bottom w:val="none" w:sz="0" w:space="0" w:color="auto"/>
            <w:right w:val="none" w:sz="0" w:space="0" w:color="auto"/>
          </w:divBdr>
          <w:divsChild>
            <w:div w:id="333801958">
              <w:marLeft w:val="0"/>
              <w:marRight w:val="0"/>
              <w:marTop w:val="0"/>
              <w:marBottom w:val="0"/>
              <w:divBdr>
                <w:top w:val="none" w:sz="0" w:space="0" w:color="auto"/>
                <w:left w:val="none" w:sz="0" w:space="0" w:color="auto"/>
                <w:bottom w:val="none" w:sz="0" w:space="0" w:color="auto"/>
                <w:right w:val="none" w:sz="0" w:space="0" w:color="auto"/>
              </w:divBdr>
            </w:div>
            <w:div w:id="391539061">
              <w:marLeft w:val="0"/>
              <w:marRight w:val="0"/>
              <w:marTop w:val="0"/>
              <w:marBottom w:val="0"/>
              <w:divBdr>
                <w:top w:val="none" w:sz="0" w:space="0" w:color="auto"/>
                <w:left w:val="none" w:sz="0" w:space="0" w:color="auto"/>
                <w:bottom w:val="none" w:sz="0" w:space="0" w:color="auto"/>
                <w:right w:val="none" w:sz="0" w:space="0" w:color="auto"/>
              </w:divBdr>
            </w:div>
            <w:div w:id="596644458">
              <w:marLeft w:val="0"/>
              <w:marRight w:val="0"/>
              <w:marTop w:val="0"/>
              <w:marBottom w:val="0"/>
              <w:divBdr>
                <w:top w:val="none" w:sz="0" w:space="0" w:color="auto"/>
                <w:left w:val="none" w:sz="0" w:space="0" w:color="auto"/>
                <w:bottom w:val="none" w:sz="0" w:space="0" w:color="auto"/>
                <w:right w:val="none" w:sz="0" w:space="0" w:color="auto"/>
              </w:divBdr>
            </w:div>
            <w:div w:id="917440847">
              <w:marLeft w:val="0"/>
              <w:marRight w:val="0"/>
              <w:marTop w:val="0"/>
              <w:marBottom w:val="0"/>
              <w:divBdr>
                <w:top w:val="none" w:sz="0" w:space="0" w:color="auto"/>
                <w:left w:val="none" w:sz="0" w:space="0" w:color="auto"/>
                <w:bottom w:val="none" w:sz="0" w:space="0" w:color="auto"/>
                <w:right w:val="none" w:sz="0" w:space="0" w:color="auto"/>
              </w:divBdr>
            </w:div>
            <w:div w:id="1057894220">
              <w:marLeft w:val="0"/>
              <w:marRight w:val="0"/>
              <w:marTop w:val="0"/>
              <w:marBottom w:val="0"/>
              <w:divBdr>
                <w:top w:val="none" w:sz="0" w:space="0" w:color="auto"/>
                <w:left w:val="none" w:sz="0" w:space="0" w:color="auto"/>
                <w:bottom w:val="none" w:sz="0" w:space="0" w:color="auto"/>
                <w:right w:val="none" w:sz="0" w:space="0" w:color="auto"/>
              </w:divBdr>
            </w:div>
            <w:div w:id="1355572821">
              <w:marLeft w:val="0"/>
              <w:marRight w:val="0"/>
              <w:marTop w:val="0"/>
              <w:marBottom w:val="0"/>
              <w:divBdr>
                <w:top w:val="none" w:sz="0" w:space="0" w:color="auto"/>
                <w:left w:val="none" w:sz="0" w:space="0" w:color="auto"/>
                <w:bottom w:val="none" w:sz="0" w:space="0" w:color="auto"/>
                <w:right w:val="none" w:sz="0" w:space="0" w:color="auto"/>
              </w:divBdr>
            </w:div>
            <w:div w:id="2054574971">
              <w:marLeft w:val="0"/>
              <w:marRight w:val="0"/>
              <w:marTop w:val="0"/>
              <w:marBottom w:val="0"/>
              <w:divBdr>
                <w:top w:val="none" w:sz="0" w:space="0" w:color="auto"/>
                <w:left w:val="none" w:sz="0" w:space="0" w:color="auto"/>
                <w:bottom w:val="none" w:sz="0" w:space="0" w:color="auto"/>
                <w:right w:val="none" w:sz="0" w:space="0" w:color="auto"/>
              </w:divBdr>
            </w:div>
            <w:div w:id="20729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42487">
      <w:bodyDiv w:val="1"/>
      <w:marLeft w:val="0"/>
      <w:marRight w:val="0"/>
      <w:marTop w:val="0"/>
      <w:marBottom w:val="0"/>
      <w:divBdr>
        <w:top w:val="none" w:sz="0" w:space="0" w:color="auto"/>
        <w:left w:val="none" w:sz="0" w:space="0" w:color="auto"/>
        <w:bottom w:val="none" w:sz="0" w:space="0" w:color="auto"/>
        <w:right w:val="none" w:sz="0" w:space="0" w:color="auto"/>
      </w:divBdr>
      <w:divsChild>
        <w:div w:id="676735720">
          <w:marLeft w:val="0"/>
          <w:marRight w:val="0"/>
          <w:marTop w:val="0"/>
          <w:marBottom w:val="0"/>
          <w:divBdr>
            <w:top w:val="none" w:sz="0" w:space="0" w:color="auto"/>
            <w:left w:val="none" w:sz="0" w:space="0" w:color="auto"/>
            <w:bottom w:val="none" w:sz="0" w:space="0" w:color="auto"/>
            <w:right w:val="none" w:sz="0" w:space="0" w:color="auto"/>
          </w:divBdr>
          <w:divsChild>
            <w:div w:id="8942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92209">
      <w:bodyDiv w:val="1"/>
      <w:marLeft w:val="0"/>
      <w:marRight w:val="0"/>
      <w:marTop w:val="0"/>
      <w:marBottom w:val="0"/>
      <w:divBdr>
        <w:top w:val="none" w:sz="0" w:space="0" w:color="auto"/>
        <w:left w:val="none" w:sz="0" w:space="0" w:color="auto"/>
        <w:bottom w:val="none" w:sz="0" w:space="0" w:color="auto"/>
        <w:right w:val="none" w:sz="0" w:space="0" w:color="auto"/>
      </w:divBdr>
      <w:divsChild>
        <w:div w:id="1428118692">
          <w:marLeft w:val="0"/>
          <w:marRight w:val="0"/>
          <w:marTop w:val="0"/>
          <w:marBottom w:val="0"/>
          <w:divBdr>
            <w:top w:val="none" w:sz="0" w:space="0" w:color="auto"/>
            <w:left w:val="none" w:sz="0" w:space="0" w:color="auto"/>
            <w:bottom w:val="none" w:sz="0" w:space="0" w:color="auto"/>
            <w:right w:val="none" w:sz="0" w:space="0" w:color="auto"/>
          </w:divBdr>
          <w:divsChild>
            <w:div w:id="16524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5203">
      <w:bodyDiv w:val="1"/>
      <w:marLeft w:val="0"/>
      <w:marRight w:val="0"/>
      <w:marTop w:val="0"/>
      <w:marBottom w:val="0"/>
      <w:divBdr>
        <w:top w:val="none" w:sz="0" w:space="0" w:color="auto"/>
        <w:left w:val="none" w:sz="0" w:space="0" w:color="auto"/>
        <w:bottom w:val="none" w:sz="0" w:space="0" w:color="auto"/>
        <w:right w:val="none" w:sz="0" w:space="0" w:color="auto"/>
      </w:divBdr>
      <w:divsChild>
        <w:div w:id="1941062831">
          <w:marLeft w:val="0"/>
          <w:marRight w:val="0"/>
          <w:marTop w:val="0"/>
          <w:marBottom w:val="0"/>
          <w:divBdr>
            <w:top w:val="none" w:sz="0" w:space="0" w:color="auto"/>
            <w:left w:val="none" w:sz="0" w:space="0" w:color="auto"/>
            <w:bottom w:val="none" w:sz="0" w:space="0" w:color="auto"/>
            <w:right w:val="none" w:sz="0" w:space="0" w:color="auto"/>
          </w:divBdr>
          <w:divsChild>
            <w:div w:id="236863239">
              <w:marLeft w:val="0"/>
              <w:marRight w:val="0"/>
              <w:marTop w:val="0"/>
              <w:marBottom w:val="0"/>
              <w:divBdr>
                <w:top w:val="none" w:sz="0" w:space="0" w:color="auto"/>
                <w:left w:val="none" w:sz="0" w:space="0" w:color="auto"/>
                <w:bottom w:val="none" w:sz="0" w:space="0" w:color="auto"/>
                <w:right w:val="none" w:sz="0" w:space="0" w:color="auto"/>
              </w:divBdr>
            </w:div>
            <w:div w:id="303973100">
              <w:marLeft w:val="0"/>
              <w:marRight w:val="0"/>
              <w:marTop w:val="0"/>
              <w:marBottom w:val="0"/>
              <w:divBdr>
                <w:top w:val="none" w:sz="0" w:space="0" w:color="auto"/>
                <w:left w:val="none" w:sz="0" w:space="0" w:color="auto"/>
                <w:bottom w:val="none" w:sz="0" w:space="0" w:color="auto"/>
                <w:right w:val="none" w:sz="0" w:space="0" w:color="auto"/>
              </w:divBdr>
            </w:div>
            <w:div w:id="349456293">
              <w:marLeft w:val="0"/>
              <w:marRight w:val="0"/>
              <w:marTop w:val="0"/>
              <w:marBottom w:val="0"/>
              <w:divBdr>
                <w:top w:val="none" w:sz="0" w:space="0" w:color="auto"/>
                <w:left w:val="none" w:sz="0" w:space="0" w:color="auto"/>
                <w:bottom w:val="none" w:sz="0" w:space="0" w:color="auto"/>
                <w:right w:val="none" w:sz="0" w:space="0" w:color="auto"/>
              </w:divBdr>
            </w:div>
            <w:div w:id="391008781">
              <w:marLeft w:val="0"/>
              <w:marRight w:val="0"/>
              <w:marTop w:val="0"/>
              <w:marBottom w:val="0"/>
              <w:divBdr>
                <w:top w:val="none" w:sz="0" w:space="0" w:color="auto"/>
                <w:left w:val="none" w:sz="0" w:space="0" w:color="auto"/>
                <w:bottom w:val="none" w:sz="0" w:space="0" w:color="auto"/>
                <w:right w:val="none" w:sz="0" w:space="0" w:color="auto"/>
              </w:divBdr>
            </w:div>
            <w:div w:id="401611117">
              <w:marLeft w:val="0"/>
              <w:marRight w:val="0"/>
              <w:marTop w:val="0"/>
              <w:marBottom w:val="0"/>
              <w:divBdr>
                <w:top w:val="none" w:sz="0" w:space="0" w:color="auto"/>
                <w:left w:val="none" w:sz="0" w:space="0" w:color="auto"/>
                <w:bottom w:val="none" w:sz="0" w:space="0" w:color="auto"/>
                <w:right w:val="none" w:sz="0" w:space="0" w:color="auto"/>
              </w:divBdr>
            </w:div>
            <w:div w:id="487088476">
              <w:marLeft w:val="0"/>
              <w:marRight w:val="0"/>
              <w:marTop w:val="0"/>
              <w:marBottom w:val="0"/>
              <w:divBdr>
                <w:top w:val="none" w:sz="0" w:space="0" w:color="auto"/>
                <w:left w:val="none" w:sz="0" w:space="0" w:color="auto"/>
                <w:bottom w:val="none" w:sz="0" w:space="0" w:color="auto"/>
                <w:right w:val="none" w:sz="0" w:space="0" w:color="auto"/>
              </w:divBdr>
            </w:div>
            <w:div w:id="665011960">
              <w:marLeft w:val="0"/>
              <w:marRight w:val="0"/>
              <w:marTop w:val="0"/>
              <w:marBottom w:val="0"/>
              <w:divBdr>
                <w:top w:val="none" w:sz="0" w:space="0" w:color="auto"/>
                <w:left w:val="none" w:sz="0" w:space="0" w:color="auto"/>
                <w:bottom w:val="none" w:sz="0" w:space="0" w:color="auto"/>
                <w:right w:val="none" w:sz="0" w:space="0" w:color="auto"/>
              </w:divBdr>
            </w:div>
            <w:div w:id="685323408">
              <w:marLeft w:val="0"/>
              <w:marRight w:val="0"/>
              <w:marTop w:val="0"/>
              <w:marBottom w:val="0"/>
              <w:divBdr>
                <w:top w:val="none" w:sz="0" w:space="0" w:color="auto"/>
                <w:left w:val="none" w:sz="0" w:space="0" w:color="auto"/>
                <w:bottom w:val="none" w:sz="0" w:space="0" w:color="auto"/>
                <w:right w:val="none" w:sz="0" w:space="0" w:color="auto"/>
              </w:divBdr>
            </w:div>
            <w:div w:id="894245282">
              <w:marLeft w:val="0"/>
              <w:marRight w:val="0"/>
              <w:marTop w:val="0"/>
              <w:marBottom w:val="0"/>
              <w:divBdr>
                <w:top w:val="none" w:sz="0" w:space="0" w:color="auto"/>
                <w:left w:val="none" w:sz="0" w:space="0" w:color="auto"/>
                <w:bottom w:val="none" w:sz="0" w:space="0" w:color="auto"/>
                <w:right w:val="none" w:sz="0" w:space="0" w:color="auto"/>
              </w:divBdr>
            </w:div>
            <w:div w:id="1721587505">
              <w:marLeft w:val="0"/>
              <w:marRight w:val="0"/>
              <w:marTop w:val="0"/>
              <w:marBottom w:val="0"/>
              <w:divBdr>
                <w:top w:val="none" w:sz="0" w:space="0" w:color="auto"/>
                <w:left w:val="none" w:sz="0" w:space="0" w:color="auto"/>
                <w:bottom w:val="none" w:sz="0" w:space="0" w:color="auto"/>
                <w:right w:val="none" w:sz="0" w:space="0" w:color="auto"/>
              </w:divBdr>
            </w:div>
            <w:div w:id="1891529433">
              <w:marLeft w:val="0"/>
              <w:marRight w:val="0"/>
              <w:marTop w:val="0"/>
              <w:marBottom w:val="0"/>
              <w:divBdr>
                <w:top w:val="none" w:sz="0" w:space="0" w:color="auto"/>
                <w:left w:val="none" w:sz="0" w:space="0" w:color="auto"/>
                <w:bottom w:val="none" w:sz="0" w:space="0" w:color="auto"/>
                <w:right w:val="none" w:sz="0" w:space="0" w:color="auto"/>
              </w:divBdr>
            </w:div>
            <w:div w:id="1895113908">
              <w:marLeft w:val="0"/>
              <w:marRight w:val="0"/>
              <w:marTop w:val="0"/>
              <w:marBottom w:val="0"/>
              <w:divBdr>
                <w:top w:val="none" w:sz="0" w:space="0" w:color="auto"/>
                <w:left w:val="none" w:sz="0" w:space="0" w:color="auto"/>
                <w:bottom w:val="none" w:sz="0" w:space="0" w:color="auto"/>
                <w:right w:val="none" w:sz="0" w:space="0" w:color="auto"/>
              </w:divBdr>
            </w:div>
            <w:div w:id="20311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4394">
      <w:bodyDiv w:val="1"/>
      <w:marLeft w:val="0"/>
      <w:marRight w:val="0"/>
      <w:marTop w:val="0"/>
      <w:marBottom w:val="0"/>
      <w:divBdr>
        <w:top w:val="none" w:sz="0" w:space="0" w:color="auto"/>
        <w:left w:val="none" w:sz="0" w:space="0" w:color="auto"/>
        <w:bottom w:val="none" w:sz="0" w:space="0" w:color="auto"/>
        <w:right w:val="none" w:sz="0" w:space="0" w:color="auto"/>
      </w:divBdr>
      <w:divsChild>
        <w:div w:id="1181504849">
          <w:marLeft w:val="0"/>
          <w:marRight w:val="0"/>
          <w:marTop w:val="0"/>
          <w:marBottom w:val="0"/>
          <w:divBdr>
            <w:top w:val="none" w:sz="0" w:space="0" w:color="auto"/>
            <w:left w:val="none" w:sz="0" w:space="0" w:color="auto"/>
            <w:bottom w:val="none" w:sz="0" w:space="0" w:color="auto"/>
            <w:right w:val="none" w:sz="0" w:space="0" w:color="auto"/>
          </w:divBdr>
          <w:divsChild>
            <w:div w:id="8374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0222">
      <w:bodyDiv w:val="1"/>
      <w:marLeft w:val="0"/>
      <w:marRight w:val="0"/>
      <w:marTop w:val="0"/>
      <w:marBottom w:val="0"/>
      <w:divBdr>
        <w:top w:val="none" w:sz="0" w:space="0" w:color="auto"/>
        <w:left w:val="none" w:sz="0" w:space="0" w:color="auto"/>
        <w:bottom w:val="none" w:sz="0" w:space="0" w:color="auto"/>
        <w:right w:val="none" w:sz="0" w:space="0" w:color="auto"/>
      </w:divBdr>
      <w:divsChild>
        <w:div w:id="750811282">
          <w:marLeft w:val="0"/>
          <w:marRight w:val="0"/>
          <w:marTop w:val="0"/>
          <w:marBottom w:val="0"/>
          <w:divBdr>
            <w:top w:val="none" w:sz="0" w:space="0" w:color="auto"/>
            <w:left w:val="none" w:sz="0" w:space="0" w:color="auto"/>
            <w:bottom w:val="none" w:sz="0" w:space="0" w:color="auto"/>
            <w:right w:val="none" w:sz="0" w:space="0" w:color="auto"/>
          </w:divBdr>
          <w:divsChild>
            <w:div w:id="178985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5207">
      <w:bodyDiv w:val="1"/>
      <w:marLeft w:val="0"/>
      <w:marRight w:val="0"/>
      <w:marTop w:val="0"/>
      <w:marBottom w:val="0"/>
      <w:divBdr>
        <w:top w:val="none" w:sz="0" w:space="0" w:color="auto"/>
        <w:left w:val="none" w:sz="0" w:space="0" w:color="auto"/>
        <w:bottom w:val="none" w:sz="0" w:space="0" w:color="auto"/>
        <w:right w:val="none" w:sz="0" w:space="0" w:color="auto"/>
      </w:divBdr>
    </w:div>
    <w:div w:id="492263344">
      <w:bodyDiv w:val="1"/>
      <w:marLeft w:val="0"/>
      <w:marRight w:val="0"/>
      <w:marTop w:val="0"/>
      <w:marBottom w:val="0"/>
      <w:divBdr>
        <w:top w:val="none" w:sz="0" w:space="0" w:color="auto"/>
        <w:left w:val="none" w:sz="0" w:space="0" w:color="auto"/>
        <w:bottom w:val="none" w:sz="0" w:space="0" w:color="auto"/>
        <w:right w:val="none" w:sz="0" w:space="0" w:color="auto"/>
      </w:divBdr>
      <w:divsChild>
        <w:div w:id="26420247">
          <w:marLeft w:val="0"/>
          <w:marRight w:val="0"/>
          <w:marTop w:val="0"/>
          <w:marBottom w:val="0"/>
          <w:divBdr>
            <w:top w:val="none" w:sz="0" w:space="0" w:color="auto"/>
            <w:left w:val="none" w:sz="0" w:space="0" w:color="auto"/>
            <w:bottom w:val="none" w:sz="0" w:space="0" w:color="auto"/>
            <w:right w:val="none" w:sz="0" w:space="0" w:color="auto"/>
          </w:divBdr>
        </w:div>
        <w:div w:id="372314977">
          <w:marLeft w:val="0"/>
          <w:marRight w:val="0"/>
          <w:marTop w:val="0"/>
          <w:marBottom w:val="0"/>
          <w:divBdr>
            <w:top w:val="none" w:sz="0" w:space="0" w:color="auto"/>
            <w:left w:val="none" w:sz="0" w:space="0" w:color="auto"/>
            <w:bottom w:val="none" w:sz="0" w:space="0" w:color="auto"/>
            <w:right w:val="none" w:sz="0" w:space="0" w:color="auto"/>
          </w:divBdr>
        </w:div>
        <w:div w:id="421072525">
          <w:marLeft w:val="0"/>
          <w:marRight w:val="0"/>
          <w:marTop w:val="0"/>
          <w:marBottom w:val="0"/>
          <w:divBdr>
            <w:top w:val="none" w:sz="0" w:space="0" w:color="auto"/>
            <w:left w:val="none" w:sz="0" w:space="0" w:color="auto"/>
            <w:bottom w:val="none" w:sz="0" w:space="0" w:color="auto"/>
            <w:right w:val="none" w:sz="0" w:space="0" w:color="auto"/>
          </w:divBdr>
        </w:div>
        <w:div w:id="620183351">
          <w:marLeft w:val="0"/>
          <w:marRight w:val="0"/>
          <w:marTop w:val="0"/>
          <w:marBottom w:val="0"/>
          <w:divBdr>
            <w:top w:val="none" w:sz="0" w:space="0" w:color="auto"/>
            <w:left w:val="none" w:sz="0" w:space="0" w:color="auto"/>
            <w:bottom w:val="none" w:sz="0" w:space="0" w:color="auto"/>
            <w:right w:val="none" w:sz="0" w:space="0" w:color="auto"/>
          </w:divBdr>
        </w:div>
        <w:div w:id="620693395">
          <w:marLeft w:val="0"/>
          <w:marRight w:val="0"/>
          <w:marTop w:val="0"/>
          <w:marBottom w:val="0"/>
          <w:divBdr>
            <w:top w:val="none" w:sz="0" w:space="0" w:color="auto"/>
            <w:left w:val="none" w:sz="0" w:space="0" w:color="auto"/>
            <w:bottom w:val="none" w:sz="0" w:space="0" w:color="auto"/>
            <w:right w:val="none" w:sz="0" w:space="0" w:color="auto"/>
          </w:divBdr>
        </w:div>
        <w:div w:id="630868175">
          <w:marLeft w:val="0"/>
          <w:marRight w:val="0"/>
          <w:marTop w:val="0"/>
          <w:marBottom w:val="0"/>
          <w:divBdr>
            <w:top w:val="none" w:sz="0" w:space="0" w:color="auto"/>
            <w:left w:val="none" w:sz="0" w:space="0" w:color="auto"/>
            <w:bottom w:val="none" w:sz="0" w:space="0" w:color="auto"/>
            <w:right w:val="none" w:sz="0" w:space="0" w:color="auto"/>
          </w:divBdr>
        </w:div>
        <w:div w:id="719130580">
          <w:marLeft w:val="0"/>
          <w:marRight w:val="0"/>
          <w:marTop w:val="0"/>
          <w:marBottom w:val="0"/>
          <w:divBdr>
            <w:top w:val="none" w:sz="0" w:space="0" w:color="auto"/>
            <w:left w:val="none" w:sz="0" w:space="0" w:color="auto"/>
            <w:bottom w:val="none" w:sz="0" w:space="0" w:color="auto"/>
            <w:right w:val="none" w:sz="0" w:space="0" w:color="auto"/>
          </w:divBdr>
        </w:div>
        <w:div w:id="765461772">
          <w:marLeft w:val="0"/>
          <w:marRight w:val="0"/>
          <w:marTop w:val="0"/>
          <w:marBottom w:val="0"/>
          <w:divBdr>
            <w:top w:val="none" w:sz="0" w:space="0" w:color="auto"/>
            <w:left w:val="none" w:sz="0" w:space="0" w:color="auto"/>
            <w:bottom w:val="none" w:sz="0" w:space="0" w:color="auto"/>
            <w:right w:val="none" w:sz="0" w:space="0" w:color="auto"/>
          </w:divBdr>
        </w:div>
        <w:div w:id="851335287">
          <w:marLeft w:val="0"/>
          <w:marRight w:val="0"/>
          <w:marTop w:val="0"/>
          <w:marBottom w:val="0"/>
          <w:divBdr>
            <w:top w:val="none" w:sz="0" w:space="0" w:color="auto"/>
            <w:left w:val="none" w:sz="0" w:space="0" w:color="auto"/>
            <w:bottom w:val="none" w:sz="0" w:space="0" w:color="auto"/>
            <w:right w:val="none" w:sz="0" w:space="0" w:color="auto"/>
          </w:divBdr>
        </w:div>
        <w:div w:id="1145899910">
          <w:marLeft w:val="0"/>
          <w:marRight w:val="0"/>
          <w:marTop w:val="0"/>
          <w:marBottom w:val="0"/>
          <w:divBdr>
            <w:top w:val="none" w:sz="0" w:space="0" w:color="auto"/>
            <w:left w:val="none" w:sz="0" w:space="0" w:color="auto"/>
            <w:bottom w:val="none" w:sz="0" w:space="0" w:color="auto"/>
            <w:right w:val="none" w:sz="0" w:space="0" w:color="auto"/>
          </w:divBdr>
        </w:div>
        <w:div w:id="1155297359">
          <w:marLeft w:val="0"/>
          <w:marRight w:val="0"/>
          <w:marTop w:val="0"/>
          <w:marBottom w:val="0"/>
          <w:divBdr>
            <w:top w:val="none" w:sz="0" w:space="0" w:color="auto"/>
            <w:left w:val="none" w:sz="0" w:space="0" w:color="auto"/>
            <w:bottom w:val="none" w:sz="0" w:space="0" w:color="auto"/>
            <w:right w:val="none" w:sz="0" w:space="0" w:color="auto"/>
          </w:divBdr>
        </w:div>
        <w:div w:id="1260600152">
          <w:marLeft w:val="0"/>
          <w:marRight w:val="0"/>
          <w:marTop w:val="0"/>
          <w:marBottom w:val="0"/>
          <w:divBdr>
            <w:top w:val="none" w:sz="0" w:space="0" w:color="auto"/>
            <w:left w:val="none" w:sz="0" w:space="0" w:color="auto"/>
            <w:bottom w:val="none" w:sz="0" w:space="0" w:color="auto"/>
            <w:right w:val="none" w:sz="0" w:space="0" w:color="auto"/>
          </w:divBdr>
        </w:div>
        <w:div w:id="1264267642">
          <w:marLeft w:val="0"/>
          <w:marRight w:val="0"/>
          <w:marTop w:val="0"/>
          <w:marBottom w:val="0"/>
          <w:divBdr>
            <w:top w:val="none" w:sz="0" w:space="0" w:color="auto"/>
            <w:left w:val="none" w:sz="0" w:space="0" w:color="auto"/>
            <w:bottom w:val="none" w:sz="0" w:space="0" w:color="auto"/>
            <w:right w:val="none" w:sz="0" w:space="0" w:color="auto"/>
          </w:divBdr>
        </w:div>
        <w:div w:id="1317758506">
          <w:marLeft w:val="0"/>
          <w:marRight w:val="0"/>
          <w:marTop w:val="0"/>
          <w:marBottom w:val="0"/>
          <w:divBdr>
            <w:top w:val="none" w:sz="0" w:space="0" w:color="auto"/>
            <w:left w:val="none" w:sz="0" w:space="0" w:color="auto"/>
            <w:bottom w:val="none" w:sz="0" w:space="0" w:color="auto"/>
            <w:right w:val="none" w:sz="0" w:space="0" w:color="auto"/>
          </w:divBdr>
        </w:div>
        <w:div w:id="1322808930">
          <w:marLeft w:val="0"/>
          <w:marRight w:val="0"/>
          <w:marTop w:val="0"/>
          <w:marBottom w:val="0"/>
          <w:divBdr>
            <w:top w:val="none" w:sz="0" w:space="0" w:color="auto"/>
            <w:left w:val="none" w:sz="0" w:space="0" w:color="auto"/>
            <w:bottom w:val="none" w:sz="0" w:space="0" w:color="auto"/>
            <w:right w:val="none" w:sz="0" w:space="0" w:color="auto"/>
          </w:divBdr>
        </w:div>
        <w:div w:id="1347092955">
          <w:marLeft w:val="0"/>
          <w:marRight w:val="0"/>
          <w:marTop w:val="0"/>
          <w:marBottom w:val="0"/>
          <w:divBdr>
            <w:top w:val="none" w:sz="0" w:space="0" w:color="auto"/>
            <w:left w:val="none" w:sz="0" w:space="0" w:color="auto"/>
            <w:bottom w:val="none" w:sz="0" w:space="0" w:color="auto"/>
            <w:right w:val="none" w:sz="0" w:space="0" w:color="auto"/>
          </w:divBdr>
        </w:div>
        <w:div w:id="1586299630">
          <w:marLeft w:val="0"/>
          <w:marRight w:val="0"/>
          <w:marTop w:val="0"/>
          <w:marBottom w:val="0"/>
          <w:divBdr>
            <w:top w:val="none" w:sz="0" w:space="0" w:color="auto"/>
            <w:left w:val="none" w:sz="0" w:space="0" w:color="auto"/>
            <w:bottom w:val="none" w:sz="0" w:space="0" w:color="auto"/>
            <w:right w:val="none" w:sz="0" w:space="0" w:color="auto"/>
          </w:divBdr>
        </w:div>
        <w:div w:id="1719629297">
          <w:marLeft w:val="0"/>
          <w:marRight w:val="0"/>
          <w:marTop w:val="0"/>
          <w:marBottom w:val="0"/>
          <w:divBdr>
            <w:top w:val="none" w:sz="0" w:space="0" w:color="auto"/>
            <w:left w:val="none" w:sz="0" w:space="0" w:color="auto"/>
            <w:bottom w:val="none" w:sz="0" w:space="0" w:color="auto"/>
            <w:right w:val="none" w:sz="0" w:space="0" w:color="auto"/>
          </w:divBdr>
        </w:div>
        <w:div w:id="1845516369">
          <w:marLeft w:val="0"/>
          <w:marRight w:val="0"/>
          <w:marTop w:val="0"/>
          <w:marBottom w:val="0"/>
          <w:divBdr>
            <w:top w:val="none" w:sz="0" w:space="0" w:color="auto"/>
            <w:left w:val="none" w:sz="0" w:space="0" w:color="auto"/>
            <w:bottom w:val="none" w:sz="0" w:space="0" w:color="auto"/>
            <w:right w:val="none" w:sz="0" w:space="0" w:color="auto"/>
          </w:divBdr>
        </w:div>
      </w:divsChild>
    </w:div>
    <w:div w:id="511184760">
      <w:bodyDiv w:val="1"/>
      <w:marLeft w:val="0"/>
      <w:marRight w:val="0"/>
      <w:marTop w:val="0"/>
      <w:marBottom w:val="0"/>
      <w:divBdr>
        <w:top w:val="none" w:sz="0" w:space="0" w:color="auto"/>
        <w:left w:val="none" w:sz="0" w:space="0" w:color="auto"/>
        <w:bottom w:val="none" w:sz="0" w:space="0" w:color="auto"/>
        <w:right w:val="none" w:sz="0" w:space="0" w:color="auto"/>
      </w:divBdr>
    </w:div>
    <w:div w:id="577863549">
      <w:bodyDiv w:val="1"/>
      <w:marLeft w:val="0"/>
      <w:marRight w:val="0"/>
      <w:marTop w:val="0"/>
      <w:marBottom w:val="0"/>
      <w:divBdr>
        <w:top w:val="none" w:sz="0" w:space="0" w:color="auto"/>
        <w:left w:val="none" w:sz="0" w:space="0" w:color="auto"/>
        <w:bottom w:val="none" w:sz="0" w:space="0" w:color="auto"/>
        <w:right w:val="none" w:sz="0" w:space="0" w:color="auto"/>
      </w:divBdr>
    </w:div>
    <w:div w:id="634599655">
      <w:bodyDiv w:val="1"/>
      <w:marLeft w:val="0"/>
      <w:marRight w:val="0"/>
      <w:marTop w:val="0"/>
      <w:marBottom w:val="0"/>
      <w:divBdr>
        <w:top w:val="none" w:sz="0" w:space="0" w:color="auto"/>
        <w:left w:val="none" w:sz="0" w:space="0" w:color="auto"/>
        <w:bottom w:val="none" w:sz="0" w:space="0" w:color="auto"/>
        <w:right w:val="none" w:sz="0" w:space="0" w:color="auto"/>
      </w:divBdr>
      <w:divsChild>
        <w:div w:id="1387878584">
          <w:marLeft w:val="0"/>
          <w:marRight w:val="0"/>
          <w:marTop w:val="0"/>
          <w:marBottom w:val="0"/>
          <w:divBdr>
            <w:top w:val="none" w:sz="0" w:space="0" w:color="auto"/>
            <w:left w:val="none" w:sz="0" w:space="0" w:color="auto"/>
            <w:bottom w:val="none" w:sz="0" w:space="0" w:color="auto"/>
            <w:right w:val="none" w:sz="0" w:space="0" w:color="auto"/>
          </w:divBdr>
          <w:divsChild>
            <w:div w:id="7333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3331">
      <w:bodyDiv w:val="1"/>
      <w:marLeft w:val="0"/>
      <w:marRight w:val="0"/>
      <w:marTop w:val="0"/>
      <w:marBottom w:val="0"/>
      <w:divBdr>
        <w:top w:val="none" w:sz="0" w:space="0" w:color="auto"/>
        <w:left w:val="none" w:sz="0" w:space="0" w:color="auto"/>
        <w:bottom w:val="none" w:sz="0" w:space="0" w:color="auto"/>
        <w:right w:val="none" w:sz="0" w:space="0" w:color="auto"/>
      </w:divBdr>
      <w:divsChild>
        <w:div w:id="1949895398">
          <w:marLeft w:val="0"/>
          <w:marRight w:val="0"/>
          <w:marTop w:val="0"/>
          <w:marBottom w:val="0"/>
          <w:divBdr>
            <w:top w:val="none" w:sz="0" w:space="0" w:color="auto"/>
            <w:left w:val="none" w:sz="0" w:space="0" w:color="auto"/>
            <w:bottom w:val="none" w:sz="0" w:space="0" w:color="auto"/>
            <w:right w:val="none" w:sz="0" w:space="0" w:color="auto"/>
          </w:divBdr>
          <w:divsChild>
            <w:div w:id="10436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1320">
      <w:bodyDiv w:val="1"/>
      <w:marLeft w:val="0"/>
      <w:marRight w:val="0"/>
      <w:marTop w:val="0"/>
      <w:marBottom w:val="0"/>
      <w:divBdr>
        <w:top w:val="none" w:sz="0" w:space="0" w:color="auto"/>
        <w:left w:val="none" w:sz="0" w:space="0" w:color="auto"/>
        <w:bottom w:val="none" w:sz="0" w:space="0" w:color="auto"/>
        <w:right w:val="none" w:sz="0" w:space="0" w:color="auto"/>
      </w:divBdr>
      <w:divsChild>
        <w:div w:id="1297756415">
          <w:marLeft w:val="0"/>
          <w:marRight w:val="0"/>
          <w:marTop w:val="0"/>
          <w:marBottom w:val="0"/>
          <w:divBdr>
            <w:top w:val="none" w:sz="0" w:space="0" w:color="auto"/>
            <w:left w:val="none" w:sz="0" w:space="0" w:color="auto"/>
            <w:bottom w:val="none" w:sz="0" w:space="0" w:color="auto"/>
            <w:right w:val="none" w:sz="0" w:space="0" w:color="auto"/>
          </w:divBdr>
          <w:divsChild>
            <w:div w:id="5635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7267">
      <w:bodyDiv w:val="1"/>
      <w:marLeft w:val="0"/>
      <w:marRight w:val="0"/>
      <w:marTop w:val="0"/>
      <w:marBottom w:val="0"/>
      <w:divBdr>
        <w:top w:val="none" w:sz="0" w:space="0" w:color="auto"/>
        <w:left w:val="none" w:sz="0" w:space="0" w:color="auto"/>
        <w:bottom w:val="none" w:sz="0" w:space="0" w:color="auto"/>
        <w:right w:val="none" w:sz="0" w:space="0" w:color="auto"/>
      </w:divBdr>
      <w:divsChild>
        <w:div w:id="1931353038">
          <w:marLeft w:val="0"/>
          <w:marRight w:val="0"/>
          <w:marTop w:val="0"/>
          <w:marBottom w:val="0"/>
          <w:divBdr>
            <w:top w:val="none" w:sz="0" w:space="0" w:color="auto"/>
            <w:left w:val="none" w:sz="0" w:space="0" w:color="auto"/>
            <w:bottom w:val="none" w:sz="0" w:space="0" w:color="auto"/>
            <w:right w:val="none" w:sz="0" w:space="0" w:color="auto"/>
          </w:divBdr>
          <w:divsChild>
            <w:div w:id="925967322">
              <w:marLeft w:val="0"/>
              <w:marRight w:val="0"/>
              <w:marTop w:val="0"/>
              <w:marBottom w:val="0"/>
              <w:divBdr>
                <w:top w:val="none" w:sz="0" w:space="0" w:color="auto"/>
                <w:left w:val="none" w:sz="0" w:space="0" w:color="auto"/>
                <w:bottom w:val="none" w:sz="0" w:space="0" w:color="auto"/>
                <w:right w:val="none" w:sz="0" w:space="0" w:color="auto"/>
              </w:divBdr>
            </w:div>
            <w:div w:id="1949000610">
              <w:marLeft w:val="0"/>
              <w:marRight w:val="0"/>
              <w:marTop w:val="0"/>
              <w:marBottom w:val="0"/>
              <w:divBdr>
                <w:top w:val="none" w:sz="0" w:space="0" w:color="auto"/>
                <w:left w:val="none" w:sz="0" w:space="0" w:color="auto"/>
                <w:bottom w:val="none" w:sz="0" w:space="0" w:color="auto"/>
                <w:right w:val="none" w:sz="0" w:space="0" w:color="auto"/>
              </w:divBdr>
            </w:div>
            <w:div w:id="19626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5854">
      <w:bodyDiv w:val="1"/>
      <w:marLeft w:val="0"/>
      <w:marRight w:val="0"/>
      <w:marTop w:val="0"/>
      <w:marBottom w:val="0"/>
      <w:divBdr>
        <w:top w:val="none" w:sz="0" w:space="0" w:color="auto"/>
        <w:left w:val="none" w:sz="0" w:space="0" w:color="auto"/>
        <w:bottom w:val="none" w:sz="0" w:space="0" w:color="auto"/>
        <w:right w:val="none" w:sz="0" w:space="0" w:color="auto"/>
      </w:divBdr>
      <w:divsChild>
        <w:div w:id="1084494403">
          <w:marLeft w:val="0"/>
          <w:marRight w:val="0"/>
          <w:marTop w:val="0"/>
          <w:marBottom w:val="0"/>
          <w:divBdr>
            <w:top w:val="none" w:sz="0" w:space="0" w:color="auto"/>
            <w:left w:val="none" w:sz="0" w:space="0" w:color="auto"/>
            <w:bottom w:val="none" w:sz="0" w:space="0" w:color="auto"/>
            <w:right w:val="none" w:sz="0" w:space="0" w:color="auto"/>
          </w:divBdr>
          <w:divsChild>
            <w:div w:id="120998244">
              <w:marLeft w:val="0"/>
              <w:marRight w:val="0"/>
              <w:marTop w:val="0"/>
              <w:marBottom w:val="0"/>
              <w:divBdr>
                <w:top w:val="none" w:sz="0" w:space="0" w:color="auto"/>
                <w:left w:val="none" w:sz="0" w:space="0" w:color="auto"/>
                <w:bottom w:val="none" w:sz="0" w:space="0" w:color="auto"/>
                <w:right w:val="none" w:sz="0" w:space="0" w:color="auto"/>
              </w:divBdr>
            </w:div>
            <w:div w:id="240911580">
              <w:marLeft w:val="0"/>
              <w:marRight w:val="0"/>
              <w:marTop w:val="0"/>
              <w:marBottom w:val="0"/>
              <w:divBdr>
                <w:top w:val="none" w:sz="0" w:space="0" w:color="auto"/>
                <w:left w:val="none" w:sz="0" w:space="0" w:color="auto"/>
                <w:bottom w:val="none" w:sz="0" w:space="0" w:color="auto"/>
                <w:right w:val="none" w:sz="0" w:space="0" w:color="auto"/>
              </w:divBdr>
            </w:div>
            <w:div w:id="508103692">
              <w:marLeft w:val="0"/>
              <w:marRight w:val="0"/>
              <w:marTop w:val="0"/>
              <w:marBottom w:val="0"/>
              <w:divBdr>
                <w:top w:val="none" w:sz="0" w:space="0" w:color="auto"/>
                <w:left w:val="none" w:sz="0" w:space="0" w:color="auto"/>
                <w:bottom w:val="none" w:sz="0" w:space="0" w:color="auto"/>
                <w:right w:val="none" w:sz="0" w:space="0" w:color="auto"/>
              </w:divBdr>
            </w:div>
            <w:div w:id="554321097">
              <w:marLeft w:val="0"/>
              <w:marRight w:val="0"/>
              <w:marTop w:val="0"/>
              <w:marBottom w:val="0"/>
              <w:divBdr>
                <w:top w:val="none" w:sz="0" w:space="0" w:color="auto"/>
                <w:left w:val="none" w:sz="0" w:space="0" w:color="auto"/>
                <w:bottom w:val="none" w:sz="0" w:space="0" w:color="auto"/>
                <w:right w:val="none" w:sz="0" w:space="0" w:color="auto"/>
              </w:divBdr>
            </w:div>
            <w:div w:id="574900617">
              <w:marLeft w:val="0"/>
              <w:marRight w:val="0"/>
              <w:marTop w:val="0"/>
              <w:marBottom w:val="0"/>
              <w:divBdr>
                <w:top w:val="none" w:sz="0" w:space="0" w:color="auto"/>
                <w:left w:val="none" w:sz="0" w:space="0" w:color="auto"/>
                <w:bottom w:val="none" w:sz="0" w:space="0" w:color="auto"/>
                <w:right w:val="none" w:sz="0" w:space="0" w:color="auto"/>
              </w:divBdr>
            </w:div>
            <w:div w:id="887227367">
              <w:marLeft w:val="0"/>
              <w:marRight w:val="0"/>
              <w:marTop w:val="0"/>
              <w:marBottom w:val="0"/>
              <w:divBdr>
                <w:top w:val="none" w:sz="0" w:space="0" w:color="auto"/>
                <w:left w:val="none" w:sz="0" w:space="0" w:color="auto"/>
                <w:bottom w:val="none" w:sz="0" w:space="0" w:color="auto"/>
                <w:right w:val="none" w:sz="0" w:space="0" w:color="auto"/>
              </w:divBdr>
            </w:div>
            <w:div w:id="1879781680">
              <w:marLeft w:val="0"/>
              <w:marRight w:val="0"/>
              <w:marTop w:val="0"/>
              <w:marBottom w:val="0"/>
              <w:divBdr>
                <w:top w:val="none" w:sz="0" w:space="0" w:color="auto"/>
                <w:left w:val="none" w:sz="0" w:space="0" w:color="auto"/>
                <w:bottom w:val="none" w:sz="0" w:space="0" w:color="auto"/>
                <w:right w:val="none" w:sz="0" w:space="0" w:color="auto"/>
              </w:divBdr>
            </w:div>
            <w:div w:id="2088071878">
              <w:marLeft w:val="0"/>
              <w:marRight w:val="0"/>
              <w:marTop w:val="0"/>
              <w:marBottom w:val="0"/>
              <w:divBdr>
                <w:top w:val="none" w:sz="0" w:space="0" w:color="auto"/>
                <w:left w:val="none" w:sz="0" w:space="0" w:color="auto"/>
                <w:bottom w:val="none" w:sz="0" w:space="0" w:color="auto"/>
                <w:right w:val="none" w:sz="0" w:space="0" w:color="auto"/>
              </w:divBdr>
            </w:div>
            <w:div w:id="21114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9111">
      <w:bodyDiv w:val="1"/>
      <w:marLeft w:val="0"/>
      <w:marRight w:val="0"/>
      <w:marTop w:val="0"/>
      <w:marBottom w:val="0"/>
      <w:divBdr>
        <w:top w:val="none" w:sz="0" w:space="0" w:color="auto"/>
        <w:left w:val="none" w:sz="0" w:space="0" w:color="auto"/>
        <w:bottom w:val="none" w:sz="0" w:space="0" w:color="auto"/>
        <w:right w:val="none" w:sz="0" w:space="0" w:color="auto"/>
      </w:divBdr>
      <w:divsChild>
        <w:div w:id="200897996">
          <w:marLeft w:val="0"/>
          <w:marRight w:val="0"/>
          <w:marTop w:val="0"/>
          <w:marBottom w:val="0"/>
          <w:divBdr>
            <w:top w:val="none" w:sz="0" w:space="0" w:color="auto"/>
            <w:left w:val="none" w:sz="0" w:space="0" w:color="auto"/>
            <w:bottom w:val="none" w:sz="0" w:space="0" w:color="auto"/>
            <w:right w:val="none" w:sz="0" w:space="0" w:color="auto"/>
          </w:divBdr>
          <w:divsChild>
            <w:div w:id="21164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0822">
      <w:bodyDiv w:val="1"/>
      <w:marLeft w:val="0"/>
      <w:marRight w:val="0"/>
      <w:marTop w:val="0"/>
      <w:marBottom w:val="0"/>
      <w:divBdr>
        <w:top w:val="none" w:sz="0" w:space="0" w:color="auto"/>
        <w:left w:val="none" w:sz="0" w:space="0" w:color="auto"/>
        <w:bottom w:val="none" w:sz="0" w:space="0" w:color="auto"/>
        <w:right w:val="none" w:sz="0" w:space="0" w:color="auto"/>
      </w:divBdr>
    </w:div>
    <w:div w:id="861169310">
      <w:bodyDiv w:val="1"/>
      <w:marLeft w:val="0"/>
      <w:marRight w:val="0"/>
      <w:marTop w:val="0"/>
      <w:marBottom w:val="0"/>
      <w:divBdr>
        <w:top w:val="none" w:sz="0" w:space="0" w:color="auto"/>
        <w:left w:val="none" w:sz="0" w:space="0" w:color="auto"/>
        <w:bottom w:val="none" w:sz="0" w:space="0" w:color="auto"/>
        <w:right w:val="none" w:sz="0" w:space="0" w:color="auto"/>
      </w:divBdr>
    </w:div>
    <w:div w:id="866017400">
      <w:bodyDiv w:val="1"/>
      <w:marLeft w:val="0"/>
      <w:marRight w:val="0"/>
      <w:marTop w:val="0"/>
      <w:marBottom w:val="0"/>
      <w:divBdr>
        <w:top w:val="none" w:sz="0" w:space="0" w:color="auto"/>
        <w:left w:val="none" w:sz="0" w:space="0" w:color="auto"/>
        <w:bottom w:val="none" w:sz="0" w:space="0" w:color="auto"/>
        <w:right w:val="none" w:sz="0" w:space="0" w:color="auto"/>
      </w:divBdr>
      <w:divsChild>
        <w:div w:id="1634751809">
          <w:marLeft w:val="0"/>
          <w:marRight w:val="0"/>
          <w:marTop w:val="0"/>
          <w:marBottom w:val="0"/>
          <w:divBdr>
            <w:top w:val="none" w:sz="0" w:space="0" w:color="auto"/>
            <w:left w:val="none" w:sz="0" w:space="0" w:color="auto"/>
            <w:bottom w:val="none" w:sz="0" w:space="0" w:color="auto"/>
            <w:right w:val="none" w:sz="0" w:space="0" w:color="auto"/>
          </w:divBdr>
          <w:divsChild>
            <w:div w:id="453331288">
              <w:marLeft w:val="0"/>
              <w:marRight w:val="0"/>
              <w:marTop w:val="0"/>
              <w:marBottom w:val="0"/>
              <w:divBdr>
                <w:top w:val="none" w:sz="0" w:space="0" w:color="auto"/>
                <w:left w:val="none" w:sz="0" w:space="0" w:color="auto"/>
                <w:bottom w:val="none" w:sz="0" w:space="0" w:color="auto"/>
                <w:right w:val="none" w:sz="0" w:space="0" w:color="auto"/>
              </w:divBdr>
            </w:div>
            <w:div w:id="618949844">
              <w:marLeft w:val="0"/>
              <w:marRight w:val="0"/>
              <w:marTop w:val="0"/>
              <w:marBottom w:val="0"/>
              <w:divBdr>
                <w:top w:val="none" w:sz="0" w:space="0" w:color="auto"/>
                <w:left w:val="none" w:sz="0" w:space="0" w:color="auto"/>
                <w:bottom w:val="none" w:sz="0" w:space="0" w:color="auto"/>
                <w:right w:val="none" w:sz="0" w:space="0" w:color="auto"/>
              </w:divBdr>
            </w:div>
            <w:div w:id="649331492">
              <w:marLeft w:val="0"/>
              <w:marRight w:val="0"/>
              <w:marTop w:val="0"/>
              <w:marBottom w:val="0"/>
              <w:divBdr>
                <w:top w:val="none" w:sz="0" w:space="0" w:color="auto"/>
                <w:left w:val="none" w:sz="0" w:space="0" w:color="auto"/>
                <w:bottom w:val="none" w:sz="0" w:space="0" w:color="auto"/>
                <w:right w:val="none" w:sz="0" w:space="0" w:color="auto"/>
              </w:divBdr>
            </w:div>
            <w:div w:id="675229516">
              <w:marLeft w:val="0"/>
              <w:marRight w:val="0"/>
              <w:marTop w:val="0"/>
              <w:marBottom w:val="0"/>
              <w:divBdr>
                <w:top w:val="none" w:sz="0" w:space="0" w:color="auto"/>
                <w:left w:val="none" w:sz="0" w:space="0" w:color="auto"/>
                <w:bottom w:val="none" w:sz="0" w:space="0" w:color="auto"/>
                <w:right w:val="none" w:sz="0" w:space="0" w:color="auto"/>
              </w:divBdr>
            </w:div>
            <w:div w:id="815027470">
              <w:marLeft w:val="0"/>
              <w:marRight w:val="0"/>
              <w:marTop w:val="0"/>
              <w:marBottom w:val="0"/>
              <w:divBdr>
                <w:top w:val="none" w:sz="0" w:space="0" w:color="auto"/>
                <w:left w:val="none" w:sz="0" w:space="0" w:color="auto"/>
                <w:bottom w:val="none" w:sz="0" w:space="0" w:color="auto"/>
                <w:right w:val="none" w:sz="0" w:space="0" w:color="auto"/>
              </w:divBdr>
            </w:div>
            <w:div w:id="940915745">
              <w:marLeft w:val="0"/>
              <w:marRight w:val="0"/>
              <w:marTop w:val="0"/>
              <w:marBottom w:val="0"/>
              <w:divBdr>
                <w:top w:val="none" w:sz="0" w:space="0" w:color="auto"/>
                <w:left w:val="none" w:sz="0" w:space="0" w:color="auto"/>
                <w:bottom w:val="none" w:sz="0" w:space="0" w:color="auto"/>
                <w:right w:val="none" w:sz="0" w:space="0" w:color="auto"/>
              </w:divBdr>
            </w:div>
            <w:div w:id="996688720">
              <w:marLeft w:val="0"/>
              <w:marRight w:val="0"/>
              <w:marTop w:val="0"/>
              <w:marBottom w:val="0"/>
              <w:divBdr>
                <w:top w:val="none" w:sz="0" w:space="0" w:color="auto"/>
                <w:left w:val="none" w:sz="0" w:space="0" w:color="auto"/>
                <w:bottom w:val="none" w:sz="0" w:space="0" w:color="auto"/>
                <w:right w:val="none" w:sz="0" w:space="0" w:color="auto"/>
              </w:divBdr>
            </w:div>
            <w:div w:id="1237516824">
              <w:marLeft w:val="0"/>
              <w:marRight w:val="0"/>
              <w:marTop w:val="0"/>
              <w:marBottom w:val="0"/>
              <w:divBdr>
                <w:top w:val="none" w:sz="0" w:space="0" w:color="auto"/>
                <w:left w:val="none" w:sz="0" w:space="0" w:color="auto"/>
                <w:bottom w:val="none" w:sz="0" w:space="0" w:color="auto"/>
                <w:right w:val="none" w:sz="0" w:space="0" w:color="auto"/>
              </w:divBdr>
            </w:div>
            <w:div w:id="1287808665">
              <w:marLeft w:val="0"/>
              <w:marRight w:val="0"/>
              <w:marTop w:val="0"/>
              <w:marBottom w:val="0"/>
              <w:divBdr>
                <w:top w:val="none" w:sz="0" w:space="0" w:color="auto"/>
                <w:left w:val="none" w:sz="0" w:space="0" w:color="auto"/>
                <w:bottom w:val="none" w:sz="0" w:space="0" w:color="auto"/>
                <w:right w:val="none" w:sz="0" w:space="0" w:color="auto"/>
              </w:divBdr>
            </w:div>
            <w:div w:id="1690836625">
              <w:marLeft w:val="0"/>
              <w:marRight w:val="0"/>
              <w:marTop w:val="0"/>
              <w:marBottom w:val="0"/>
              <w:divBdr>
                <w:top w:val="none" w:sz="0" w:space="0" w:color="auto"/>
                <w:left w:val="none" w:sz="0" w:space="0" w:color="auto"/>
                <w:bottom w:val="none" w:sz="0" w:space="0" w:color="auto"/>
                <w:right w:val="none" w:sz="0" w:space="0" w:color="auto"/>
              </w:divBdr>
            </w:div>
            <w:div w:id="1908109887">
              <w:marLeft w:val="0"/>
              <w:marRight w:val="0"/>
              <w:marTop w:val="0"/>
              <w:marBottom w:val="0"/>
              <w:divBdr>
                <w:top w:val="none" w:sz="0" w:space="0" w:color="auto"/>
                <w:left w:val="none" w:sz="0" w:space="0" w:color="auto"/>
                <w:bottom w:val="none" w:sz="0" w:space="0" w:color="auto"/>
                <w:right w:val="none" w:sz="0" w:space="0" w:color="auto"/>
              </w:divBdr>
            </w:div>
            <w:div w:id="2030794165">
              <w:marLeft w:val="0"/>
              <w:marRight w:val="0"/>
              <w:marTop w:val="0"/>
              <w:marBottom w:val="0"/>
              <w:divBdr>
                <w:top w:val="none" w:sz="0" w:space="0" w:color="auto"/>
                <w:left w:val="none" w:sz="0" w:space="0" w:color="auto"/>
                <w:bottom w:val="none" w:sz="0" w:space="0" w:color="auto"/>
                <w:right w:val="none" w:sz="0" w:space="0" w:color="auto"/>
              </w:divBdr>
            </w:div>
            <w:div w:id="21393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4354">
      <w:bodyDiv w:val="1"/>
      <w:marLeft w:val="0"/>
      <w:marRight w:val="0"/>
      <w:marTop w:val="0"/>
      <w:marBottom w:val="0"/>
      <w:divBdr>
        <w:top w:val="none" w:sz="0" w:space="0" w:color="auto"/>
        <w:left w:val="none" w:sz="0" w:space="0" w:color="auto"/>
        <w:bottom w:val="none" w:sz="0" w:space="0" w:color="auto"/>
        <w:right w:val="none" w:sz="0" w:space="0" w:color="auto"/>
      </w:divBdr>
      <w:divsChild>
        <w:div w:id="1509557994">
          <w:marLeft w:val="0"/>
          <w:marRight w:val="0"/>
          <w:marTop w:val="0"/>
          <w:marBottom w:val="0"/>
          <w:divBdr>
            <w:top w:val="none" w:sz="0" w:space="0" w:color="auto"/>
            <w:left w:val="none" w:sz="0" w:space="0" w:color="auto"/>
            <w:bottom w:val="none" w:sz="0" w:space="0" w:color="auto"/>
            <w:right w:val="none" w:sz="0" w:space="0" w:color="auto"/>
          </w:divBdr>
          <w:divsChild>
            <w:div w:id="136266907">
              <w:marLeft w:val="0"/>
              <w:marRight w:val="0"/>
              <w:marTop w:val="0"/>
              <w:marBottom w:val="0"/>
              <w:divBdr>
                <w:top w:val="none" w:sz="0" w:space="0" w:color="auto"/>
                <w:left w:val="none" w:sz="0" w:space="0" w:color="auto"/>
                <w:bottom w:val="none" w:sz="0" w:space="0" w:color="auto"/>
                <w:right w:val="none" w:sz="0" w:space="0" w:color="auto"/>
              </w:divBdr>
            </w:div>
            <w:div w:id="219218056">
              <w:marLeft w:val="0"/>
              <w:marRight w:val="0"/>
              <w:marTop w:val="0"/>
              <w:marBottom w:val="0"/>
              <w:divBdr>
                <w:top w:val="none" w:sz="0" w:space="0" w:color="auto"/>
                <w:left w:val="none" w:sz="0" w:space="0" w:color="auto"/>
                <w:bottom w:val="none" w:sz="0" w:space="0" w:color="auto"/>
                <w:right w:val="none" w:sz="0" w:space="0" w:color="auto"/>
              </w:divBdr>
            </w:div>
            <w:div w:id="248345417">
              <w:marLeft w:val="0"/>
              <w:marRight w:val="0"/>
              <w:marTop w:val="0"/>
              <w:marBottom w:val="0"/>
              <w:divBdr>
                <w:top w:val="none" w:sz="0" w:space="0" w:color="auto"/>
                <w:left w:val="none" w:sz="0" w:space="0" w:color="auto"/>
                <w:bottom w:val="none" w:sz="0" w:space="0" w:color="auto"/>
                <w:right w:val="none" w:sz="0" w:space="0" w:color="auto"/>
              </w:divBdr>
            </w:div>
            <w:div w:id="303196375">
              <w:marLeft w:val="0"/>
              <w:marRight w:val="0"/>
              <w:marTop w:val="0"/>
              <w:marBottom w:val="0"/>
              <w:divBdr>
                <w:top w:val="none" w:sz="0" w:space="0" w:color="auto"/>
                <w:left w:val="none" w:sz="0" w:space="0" w:color="auto"/>
                <w:bottom w:val="none" w:sz="0" w:space="0" w:color="auto"/>
                <w:right w:val="none" w:sz="0" w:space="0" w:color="auto"/>
              </w:divBdr>
            </w:div>
            <w:div w:id="439181023">
              <w:marLeft w:val="0"/>
              <w:marRight w:val="0"/>
              <w:marTop w:val="0"/>
              <w:marBottom w:val="0"/>
              <w:divBdr>
                <w:top w:val="none" w:sz="0" w:space="0" w:color="auto"/>
                <w:left w:val="none" w:sz="0" w:space="0" w:color="auto"/>
                <w:bottom w:val="none" w:sz="0" w:space="0" w:color="auto"/>
                <w:right w:val="none" w:sz="0" w:space="0" w:color="auto"/>
              </w:divBdr>
            </w:div>
            <w:div w:id="571894154">
              <w:marLeft w:val="0"/>
              <w:marRight w:val="0"/>
              <w:marTop w:val="0"/>
              <w:marBottom w:val="0"/>
              <w:divBdr>
                <w:top w:val="none" w:sz="0" w:space="0" w:color="auto"/>
                <w:left w:val="none" w:sz="0" w:space="0" w:color="auto"/>
                <w:bottom w:val="none" w:sz="0" w:space="0" w:color="auto"/>
                <w:right w:val="none" w:sz="0" w:space="0" w:color="auto"/>
              </w:divBdr>
            </w:div>
            <w:div w:id="601188649">
              <w:marLeft w:val="0"/>
              <w:marRight w:val="0"/>
              <w:marTop w:val="0"/>
              <w:marBottom w:val="0"/>
              <w:divBdr>
                <w:top w:val="none" w:sz="0" w:space="0" w:color="auto"/>
                <w:left w:val="none" w:sz="0" w:space="0" w:color="auto"/>
                <w:bottom w:val="none" w:sz="0" w:space="0" w:color="auto"/>
                <w:right w:val="none" w:sz="0" w:space="0" w:color="auto"/>
              </w:divBdr>
            </w:div>
            <w:div w:id="693308015">
              <w:marLeft w:val="0"/>
              <w:marRight w:val="0"/>
              <w:marTop w:val="0"/>
              <w:marBottom w:val="0"/>
              <w:divBdr>
                <w:top w:val="none" w:sz="0" w:space="0" w:color="auto"/>
                <w:left w:val="none" w:sz="0" w:space="0" w:color="auto"/>
                <w:bottom w:val="none" w:sz="0" w:space="0" w:color="auto"/>
                <w:right w:val="none" w:sz="0" w:space="0" w:color="auto"/>
              </w:divBdr>
            </w:div>
            <w:div w:id="737283744">
              <w:marLeft w:val="0"/>
              <w:marRight w:val="0"/>
              <w:marTop w:val="0"/>
              <w:marBottom w:val="0"/>
              <w:divBdr>
                <w:top w:val="none" w:sz="0" w:space="0" w:color="auto"/>
                <w:left w:val="none" w:sz="0" w:space="0" w:color="auto"/>
                <w:bottom w:val="none" w:sz="0" w:space="0" w:color="auto"/>
                <w:right w:val="none" w:sz="0" w:space="0" w:color="auto"/>
              </w:divBdr>
            </w:div>
            <w:div w:id="739063481">
              <w:marLeft w:val="0"/>
              <w:marRight w:val="0"/>
              <w:marTop w:val="0"/>
              <w:marBottom w:val="0"/>
              <w:divBdr>
                <w:top w:val="none" w:sz="0" w:space="0" w:color="auto"/>
                <w:left w:val="none" w:sz="0" w:space="0" w:color="auto"/>
                <w:bottom w:val="none" w:sz="0" w:space="0" w:color="auto"/>
                <w:right w:val="none" w:sz="0" w:space="0" w:color="auto"/>
              </w:divBdr>
            </w:div>
            <w:div w:id="992372212">
              <w:marLeft w:val="0"/>
              <w:marRight w:val="0"/>
              <w:marTop w:val="0"/>
              <w:marBottom w:val="0"/>
              <w:divBdr>
                <w:top w:val="none" w:sz="0" w:space="0" w:color="auto"/>
                <w:left w:val="none" w:sz="0" w:space="0" w:color="auto"/>
                <w:bottom w:val="none" w:sz="0" w:space="0" w:color="auto"/>
                <w:right w:val="none" w:sz="0" w:space="0" w:color="auto"/>
              </w:divBdr>
            </w:div>
            <w:div w:id="1077674325">
              <w:marLeft w:val="0"/>
              <w:marRight w:val="0"/>
              <w:marTop w:val="0"/>
              <w:marBottom w:val="0"/>
              <w:divBdr>
                <w:top w:val="none" w:sz="0" w:space="0" w:color="auto"/>
                <w:left w:val="none" w:sz="0" w:space="0" w:color="auto"/>
                <w:bottom w:val="none" w:sz="0" w:space="0" w:color="auto"/>
                <w:right w:val="none" w:sz="0" w:space="0" w:color="auto"/>
              </w:divBdr>
            </w:div>
            <w:div w:id="1092122068">
              <w:marLeft w:val="0"/>
              <w:marRight w:val="0"/>
              <w:marTop w:val="0"/>
              <w:marBottom w:val="0"/>
              <w:divBdr>
                <w:top w:val="none" w:sz="0" w:space="0" w:color="auto"/>
                <w:left w:val="none" w:sz="0" w:space="0" w:color="auto"/>
                <w:bottom w:val="none" w:sz="0" w:space="0" w:color="auto"/>
                <w:right w:val="none" w:sz="0" w:space="0" w:color="auto"/>
              </w:divBdr>
            </w:div>
            <w:div w:id="1159886223">
              <w:marLeft w:val="0"/>
              <w:marRight w:val="0"/>
              <w:marTop w:val="0"/>
              <w:marBottom w:val="0"/>
              <w:divBdr>
                <w:top w:val="none" w:sz="0" w:space="0" w:color="auto"/>
                <w:left w:val="none" w:sz="0" w:space="0" w:color="auto"/>
                <w:bottom w:val="none" w:sz="0" w:space="0" w:color="auto"/>
                <w:right w:val="none" w:sz="0" w:space="0" w:color="auto"/>
              </w:divBdr>
            </w:div>
            <w:div w:id="1173835973">
              <w:marLeft w:val="0"/>
              <w:marRight w:val="0"/>
              <w:marTop w:val="0"/>
              <w:marBottom w:val="0"/>
              <w:divBdr>
                <w:top w:val="none" w:sz="0" w:space="0" w:color="auto"/>
                <w:left w:val="none" w:sz="0" w:space="0" w:color="auto"/>
                <w:bottom w:val="none" w:sz="0" w:space="0" w:color="auto"/>
                <w:right w:val="none" w:sz="0" w:space="0" w:color="auto"/>
              </w:divBdr>
            </w:div>
            <w:div w:id="1190265401">
              <w:marLeft w:val="0"/>
              <w:marRight w:val="0"/>
              <w:marTop w:val="0"/>
              <w:marBottom w:val="0"/>
              <w:divBdr>
                <w:top w:val="none" w:sz="0" w:space="0" w:color="auto"/>
                <w:left w:val="none" w:sz="0" w:space="0" w:color="auto"/>
                <w:bottom w:val="none" w:sz="0" w:space="0" w:color="auto"/>
                <w:right w:val="none" w:sz="0" w:space="0" w:color="auto"/>
              </w:divBdr>
            </w:div>
            <w:div w:id="1241990533">
              <w:marLeft w:val="0"/>
              <w:marRight w:val="0"/>
              <w:marTop w:val="0"/>
              <w:marBottom w:val="0"/>
              <w:divBdr>
                <w:top w:val="none" w:sz="0" w:space="0" w:color="auto"/>
                <w:left w:val="none" w:sz="0" w:space="0" w:color="auto"/>
                <w:bottom w:val="none" w:sz="0" w:space="0" w:color="auto"/>
                <w:right w:val="none" w:sz="0" w:space="0" w:color="auto"/>
              </w:divBdr>
            </w:div>
            <w:div w:id="1404066063">
              <w:marLeft w:val="0"/>
              <w:marRight w:val="0"/>
              <w:marTop w:val="0"/>
              <w:marBottom w:val="0"/>
              <w:divBdr>
                <w:top w:val="none" w:sz="0" w:space="0" w:color="auto"/>
                <w:left w:val="none" w:sz="0" w:space="0" w:color="auto"/>
                <w:bottom w:val="none" w:sz="0" w:space="0" w:color="auto"/>
                <w:right w:val="none" w:sz="0" w:space="0" w:color="auto"/>
              </w:divBdr>
            </w:div>
            <w:div w:id="1404792884">
              <w:marLeft w:val="0"/>
              <w:marRight w:val="0"/>
              <w:marTop w:val="0"/>
              <w:marBottom w:val="0"/>
              <w:divBdr>
                <w:top w:val="none" w:sz="0" w:space="0" w:color="auto"/>
                <w:left w:val="none" w:sz="0" w:space="0" w:color="auto"/>
                <w:bottom w:val="none" w:sz="0" w:space="0" w:color="auto"/>
                <w:right w:val="none" w:sz="0" w:space="0" w:color="auto"/>
              </w:divBdr>
            </w:div>
            <w:div w:id="1422332301">
              <w:marLeft w:val="0"/>
              <w:marRight w:val="0"/>
              <w:marTop w:val="0"/>
              <w:marBottom w:val="0"/>
              <w:divBdr>
                <w:top w:val="none" w:sz="0" w:space="0" w:color="auto"/>
                <w:left w:val="none" w:sz="0" w:space="0" w:color="auto"/>
                <w:bottom w:val="none" w:sz="0" w:space="0" w:color="auto"/>
                <w:right w:val="none" w:sz="0" w:space="0" w:color="auto"/>
              </w:divBdr>
            </w:div>
            <w:div w:id="1426339912">
              <w:marLeft w:val="0"/>
              <w:marRight w:val="0"/>
              <w:marTop w:val="0"/>
              <w:marBottom w:val="0"/>
              <w:divBdr>
                <w:top w:val="none" w:sz="0" w:space="0" w:color="auto"/>
                <w:left w:val="none" w:sz="0" w:space="0" w:color="auto"/>
                <w:bottom w:val="none" w:sz="0" w:space="0" w:color="auto"/>
                <w:right w:val="none" w:sz="0" w:space="0" w:color="auto"/>
              </w:divBdr>
            </w:div>
            <w:div w:id="1449425412">
              <w:marLeft w:val="0"/>
              <w:marRight w:val="0"/>
              <w:marTop w:val="0"/>
              <w:marBottom w:val="0"/>
              <w:divBdr>
                <w:top w:val="none" w:sz="0" w:space="0" w:color="auto"/>
                <w:left w:val="none" w:sz="0" w:space="0" w:color="auto"/>
                <w:bottom w:val="none" w:sz="0" w:space="0" w:color="auto"/>
                <w:right w:val="none" w:sz="0" w:space="0" w:color="auto"/>
              </w:divBdr>
            </w:div>
            <w:div w:id="1464082940">
              <w:marLeft w:val="0"/>
              <w:marRight w:val="0"/>
              <w:marTop w:val="0"/>
              <w:marBottom w:val="0"/>
              <w:divBdr>
                <w:top w:val="none" w:sz="0" w:space="0" w:color="auto"/>
                <w:left w:val="none" w:sz="0" w:space="0" w:color="auto"/>
                <w:bottom w:val="none" w:sz="0" w:space="0" w:color="auto"/>
                <w:right w:val="none" w:sz="0" w:space="0" w:color="auto"/>
              </w:divBdr>
            </w:div>
            <w:div w:id="1594584257">
              <w:marLeft w:val="0"/>
              <w:marRight w:val="0"/>
              <w:marTop w:val="0"/>
              <w:marBottom w:val="0"/>
              <w:divBdr>
                <w:top w:val="none" w:sz="0" w:space="0" w:color="auto"/>
                <w:left w:val="none" w:sz="0" w:space="0" w:color="auto"/>
                <w:bottom w:val="none" w:sz="0" w:space="0" w:color="auto"/>
                <w:right w:val="none" w:sz="0" w:space="0" w:color="auto"/>
              </w:divBdr>
            </w:div>
            <w:div w:id="1649017186">
              <w:marLeft w:val="0"/>
              <w:marRight w:val="0"/>
              <w:marTop w:val="0"/>
              <w:marBottom w:val="0"/>
              <w:divBdr>
                <w:top w:val="none" w:sz="0" w:space="0" w:color="auto"/>
                <w:left w:val="none" w:sz="0" w:space="0" w:color="auto"/>
                <w:bottom w:val="none" w:sz="0" w:space="0" w:color="auto"/>
                <w:right w:val="none" w:sz="0" w:space="0" w:color="auto"/>
              </w:divBdr>
            </w:div>
            <w:div w:id="1672023517">
              <w:marLeft w:val="0"/>
              <w:marRight w:val="0"/>
              <w:marTop w:val="0"/>
              <w:marBottom w:val="0"/>
              <w:divBdr>
                <w:top w:val="none" w:sz="0" w:space="0" w:color="auto"/>
                <w:left w:val="none" w:sz="0" w:space="0" w:color="auto"/>
                <w:bottom w:val="none" w:sz="0" w:space="0" w:color="auto"/>
                <w:right w:val="none" w:sz="0" w:space="0" w:color="auto"/>
              </w:divBdr>
            </w:div>
            <w:div w:id="1717005377">
              <w:marLeft w:val="0"/>
              <w:marRight w:val="0"/>
              <w:marTop w:val="0"/>
              <w:marBottom w:val="0"/>
              <w:divBdr>
                <w:top w:val="none" w:sz="0" w:space="0" w:color="auto"/>
                <w:left w:val="none" w:sz="0" w:space="0" w:color="auto"/>
                <w:bottom w:val="none" w:sz="0" w:space="0" w:color="auto"/>
                <w:right w:val="none" w:sz="0" w:space="0" w:color="auto"/>
              </w:divBdr>
            </w:div>
            <w:div w:id="2009553341">
              <w:marLeft w:val="0"/>
              <w:marRight w:val="0"/>
              <w:marTop w:val="0"/>
              <w:marBottom w:val="0"/>
              <w:divBdr>
                <w:top w:val="none" w:sz="0" w:space="0" w:color="auto"/>
                <w:left w:val="none" w:sz="0" w:space="0" w:color="auto"/>
                <w:bottom w:val="none" w:sz="0" w:space="0" w:color="auto"/>
                <w:right w:val="none" w:sz="0" w:space="0" w:color="auto"/>
              </w:divBdr>
            </w:div>
            <w:div w:id="2095737081">
              <w:marLeft w:val="0"/>
              <w:marRight w:val="0"/>
              <w:marTop w:val="0"/>
              <w:marBottom w:val="0"/>
              <w:divBdr>
                <w:top w:val="none" w:sz="0" w:space="0" w:color="auto"/>
                <w:left w:val="none" w:sz="0" w:space="0" w:color="auto"/>
                <w:bottom w:val="none" w:sz="0" w:space="0" w:color="auto"/>
                <w:right w:val="none" w:sz="0" w:space="0" w:color="auto"/>
              </w:divBdr>
            </w:div>
            <w:div w:id="2099982187">
              <w:marLeft w:val="0"/>
              <w:marRight w:val="0"/>
              <w:marTop w:val="0"/>
              <w:marBottom w:val="0"/>
              <w:divBdr>
                <w:top w:val="none" w:sz="0" w:space="0" w:color="auto"/>
                <w:left w:val="none" w:sz="0" w:space="0" w:color="auto"/>
                <w:bottom w:val="none" w:sz="0" w:space="0" w:color="auto"/>
                <w:right w:val="none" w:sz="0" w:space="0" w:color="auto"/>
              </w:divBdr>
            </w:div>
            <w:div w:id="21108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5611">
      <w:bodyDiv w:val="1"/>
      <w:marLeft w:val="0"/>
      <w:marRight w:val="0"/>
      <w:marTop w:val="0"/>
      <w:marBottom w:val="0"/>
      <w:divBdr>
        <w:top w:val="none" w:sz="0" w:space="0" w:color="auto"/>
        <w:left w:val="none" w:sz="0" w:space="0" w:color="auto"/>
        <w:bottom w:val="none" w:sz="0" w:space="0" w:color="auto"/>
        <w:right w:val="none" w:sz="0" w:space="0" w:color="auto"/>
      </w:divBdr>
    </w:div>
    <w:div w:id="1031108247">
      <w:bodyDiv w:val="1"/>
      <w:marLeft w:val="0"/>
      <w:marRight w:val="0"/>
      <w:marTop w:val="0"/>
      <w:marBottom w:val="0"/>
      <w:divBdr>
        <w:top w:val="none" w:sz="0" w:space="0" w:color="auto"/>
        <w:left w:val="none" w:sz="0" w:space="0" w:color="auto"/>
        <w:bottom w:val="none" w:sz="0" w:space="0" w:color="auto"/>
        <w:right w:val="none" w:sz="0" w:space="0" w:color="auto"/>
      </w:divBdr>
      <w:divsChild>
        <w:div w:id="1899855295">
          <w:marLeft w:val="0"/>
          <w:marRight w:val="0"/>
          <w:marTop w:val="0"/>
          <w:marBottom w:val="0"/>
          <w:divBdr>
            <w:top w:val="none" w:sz="0" w:space="0" w:color="auto"/>
            <w:left w:val="none" w:sz="0" w:space="0" w:color="auto"/>
            <w:bottom w:val="none" w:sz="0" w:space="0" w:color="auto"/>
            <w:right w:val="none" w:sz="0" w:space="0" w:color="auto"/>
          </w:divBdr>
          <w:divsChild>
            <w:div w:id="183370260">
              <w:marLeft w:val="0"/>
              <w:marRight w:val="0"/>
              <w:marTop w:val="0"/>
              <w:marBottom w:val="0"/>
              <w:divBdr>
                <w:top w:val="none" w:sz="0" w:space="0" w:color="auto"/>
                <w:left w:val="none" w:sz="0" w:space="0" w:color="auto"/>
                <w:bottom w:val="none" w:sz="0" w:space="0" w:color="auto"/>
                <w:right w:val="none" w:sz="0" w:space="0" w:color="auto"/>
              </w:divBdr>
            </w:div>
            <w:div w:id="278268026">
              <w:marLeft w:val="0"/>
              <w:marRight w:val="0"/>
              <w:marTop w:val="0"/>
              <w:marBottom w:val="0"/>
              <w:divBdr>
                <w:top w:val="none" w:sz="0" w:space="0" w:color="auto"/>
                <w:left w:val="none" w:sz="0" w:space="0" w:color="auto"/>
                <w:bottom w:val="none" w:sz="0" w:space="0" w:color="auto"/>
                <w:right w:val="none" w:sz="0" w:space="0" w:color="auto"/>
              </w:divBdr>
            </w:div>
            <w:div w:id="372340654">
              <w:marLeft w:val="0"/>
              <w:marRight w:val="0"/>
              <w:marTop w:val="0"/>
              <w:marBottom w:val="0"/>
              <w:divBdr>
                <w:top w:val="none" w:sz="0" w:space="0" w:color="auto"/>
                <w:left w:val="none" w:sz="0" w:space="0" w:color="auto"/>
                <w:bottom w:val="none" w:sz="0" w:space="0" w:color="auto"/>
                <w:right w:val="none" w:sz="0" w:space="0" w:color="auto"/>
              </w:divBdr>
            </w:div>
            <w:div w:id="430204838">
              <w:marLeft w:val="0"/>
              <w:marRight w:val="0"/>
              <w:marTop w:val="0"/>
              <w:marBottom w:val="0"/>
              <w:divBdr>
                <w:top w:val="none" w:sz="0" w:space="0" w:color="auto"/>
                <w:left w:val="none" w:sz="0" w:space="0" w:color="auto"/>
                <w:bottom w:val="none" w:sz="0" w:space="0" w:color="auto"/>
                <w:right w:val="none" w:sz="0" w:space="0" w:color="auto"/>
              </w:divBdr>
            </w:div>
            <w:div w:id="510024982">
              <w:marLeft w:val="0"/>
              <w:marRight w:val="0"/>
              <w:marTop w:val="0"/>
              <w:marBottom w:val="0"/>
              <w:divBdr>
                <w:top w:val="none" w:sz="0" w:space="0" w:color="auto"/>
                <w:left w:val="none" w:sz="0" w:space="0" w:color="auto"/>
                <w:bottom w:val="none" w:sz="0" w:space="0" w:color="auto"/>
                <w:right w:val="none" w:sz="0" w:space="0" w:color="auto"/>
              </w:divBdr>
            </w:div>
            <w:div w:id="577255997">
              <w:marLeft w:val="0"/>
              <w:marRight w:val="0"/>
              <w:marTop w:val="0"/>
              <w:marBottom w:val="0"/>
              <w:divBdr>
                <w:top w:val="none" w:sz="0" w:space="0" w:color="auto"/>
                <w:left w:val="none" w:sz="0" w:space="0" w:color="auto"/>
                <w:bottom w:val="none" w:sz="0" w:space="0" w:color="auto"/>
                <w:right w:val="none" w:sz="0" w:space="0" w:color="auto"/>
              </w:divBdr>
            </w:div>
            <w:div w:id="597326814">
              <w:marLeft w:val="0"/>
              <w:marRight w:val="0"/>
              <w:marTop w:val="0"/>
              <w:marBottom w:val="0"/>
              <w:divBdr>
                <w:top w:val="none" w:sz="0" w:space="0" w:color="auto"/>
                <w:left w:val="none" w:sz="0" w:space="0" w:color="auto"/>
                <w:bottom w:val="none" w:sz="0" w:space="0" w:color="auto"/>
                <w:right w:val="none" w:sz="0" w:space="0" w:color="auto"/>
              </w:divBdr>
            </w:div>
            <w:div w:id="722171198">
              <w:marLeft w:val="0"/>
              <w:marRight w:val="0"/>
              <w:marTop w:val="0"/>
              <w:marBottom w:val="0"/>
              <w:divBdr>
                <w:top w:val="none" w:sz="0" w:space="0" w:color="auto"/>
                <w:left w:val="none" w:sz="0" w:space="0" w:color="auto"/>
                <w:bottom w:val="none" w:sz="0" w:space="0" w:color="auto"/>
                <w:right w:val="none" w:sz="0" w:space="0" w:color="auto"/>
              </w:divBdr>
            </w:div>
            <w:div w:id="854072420">
              <w:marLeft w:val="0"/>
              <w:marRight w:val="0"/>
              <w:marTop w:val="0"/>
              <w:marBottom w:val="0"/>
              <w:divBdr>
                <w:top w:val="none" w:sz="0" w:space="0" w:color="auto"/>
                <w:left w:val="none" w:sz="0" w:space="0" w:color="auto"/>
                <w:bottom w:val="none" w:sz="0" w:space="0" w:color="auto"/>
                <w:right w:val="none" w:sz="0" w:space="0" w:color="auto"/>
              </w:divBdr>
            </w:div>
            <w:div w:id="865749758">
              <w:marLeft w:val="0"/>
              <w:marRight w:val="0"/>
              <w:marTop w:val="0"/>
              <w:marBottom w:val="0"/>
              <w:divBdr>
                <w:top w:val="none" w:sz="0" w:space="0" w:color="auto"/>
                <w:left w:val="none" w:sz="0" w:space="0" w:color="auto"/>
                <w:bottom w:val="none" w:sz="0" w:space="0" w:color="auto"/>
                <w:right w:val="none" w:sz="0" w:space="0" w:color="auto"/>
              </w:divBdr>
            </w:div>
            <w:div w:id="979268802">
              <w:marLeft w:val="0"/>
              <w:marRight w:val="0"/>
              <w:marTop w:val="0"/>
              <w:marBottom w:val="0"/>
              <w:divBdr>
                <w:top w:val="none" w:sz="0" w:space="0" w:color="auto"/>
                <w:left w:val="none" w:sz="0" w:space="0" w:color="auto"/>
                <w:bottom w:val="none" w:sz="0" w:space="0" w:color="auto"/>
                <w:right w:val="none" w:sz="0" w:space="0" w:color="auto"/>
              </w:divBdr>
            </w:div>
            <w:div w:id="1002128728">
              <w:marLeft w:val="0"/>
              <w:marRight w:val="0"/>
              <w:marTop w:val="0"/>
              <w:marBottom w:val="0"/>
              <w:divBdr>
                <w:top w:val="none" w:sz="0" w:space="0" w:color="auto"/>
                <w:left w:val="none" w:sz="0" w:space="0" w:color="auto"/>
                <w:bottom w:val="none" w:sz="0" w:space="0" w:color="auto"/>
                <w:right w:val="none" w:sz="0" w:space="0" w:color="auto"/>
              </w:divBdr>
            </w:div>
            <w:div w:id="1041594451">
              <w:marLeft w:val="0"/>
              <w:marRight w:val="0"/>
              <w:marTop w:val="0"/>
              <w:marBottom w:val="0"/>
              <w:divBdr>
                <w:top w:val="none" w:sz="0" w:space="0" w:color="auto"/>
                <w:left w:val="none" w:sz="0" w:space="0" w:color="auto"/>
                <w:bottom w:val="none" w:sz="0" w:space="0" w:color="auto"/>
                <w:right w:val="none" w:sz="0" w:space="0" w:color="auto"/>
              </w:divBdr>
            </w:div>
            <w:div w:id="1043213094">
              <w:marLeft w:val="0"/>
              <w:marRight w:val="0"/>
              <w:marTop w:val="0"/>
              <w:marBottom w:val="0"/>
              <w:divBdr>
                <w:top w:val="none" w:sz="0" w:space="0" w:color="auto"/>
                <w:left w:val="none" w:sz="0" w:space="0" w:color="auto"/>
                <w:bottom w:val="none" w:sz="0" w:space="0" w:color="auto"/>
                <w:right w:val="none" w:sz="0" w:space="0" w:color="auto"/>
              </w:divBdr>
            </w:div>
            <w:div w:id="1052384890">
              <w:marLeft w:val="0"/>
              <w:marRight w:val="0"/>
              <w:marTop w:val="0"/>
              <w:marBottom w:val="0"/>
              <w:divBdr>
                <w:top w:val="none" w:sz="0" w:space="0" w:color="auto"/>
                <w:left w:val="none" w:sz="0" w:space="0" w:color="auto"/>
                <w:bottom w:val="none" w:sz="0" w:space="0" w:color="auto"/>
                <w:right w:val="none" w:sz="0" w:space="0" w:color="auto"/>
              </w:divBdr>
            </w:div>
            <w:div w:id="1073042368">
              <w:marLeft w:val="0"/>
              <w:marRight w:val="0"/>
              <w:marTop w:val="0"/>
              <w:marBottom w:val="0"/>
              <w:divBdr>
                <w:top w:val="none" w:sz="0" w:space="0" w:color="auto"/>
                <w:left w:val="none" w:sz="0" w:space="0" w:color="auto"/>
                <w:bottom w:val="none" w:sz="0" w:space="0" w:color="auto"/>
                <w:right w:val="none" w:sz="0" w:space="0" w:color="auto"/>
              </w:divBdr>
            </w:div>
            <w:div w:id="1084913284">
              <w:marLeft w:val="0"/>
              <w:marRight w:val="0"/>
              <w:marTop w:val="0"/>
              <w:marBottom w:val="0"/>
              <w:divBdr>
                <w:top w:val="none" w:sz="0" w:space="0" w:color="auto"/>
                <w:left w:val="none" w:sz="0" w:space="0" w:color="auto"/>
                <w:bottom w:val="none" w:sz="0" w:space="0" w:color="auto"/>
                <w:right w:val="none" w:sz="0" w:space="0" w:color="auto"/>
              </w:divBdr>
            </w:div>
            <w:div w:id="1128016228">
              <w:marLeft w:val="0"/>
              <w:marRight w:val="0"/>
              <w:marTop w:val="0"/>
              <w:marBottom w:val="0"/>
              <w:divBdr>
                <w:top w:val="none" w:sz="0" w:space="0" w:color="auto"/>
                <w:left w:val="none" w:sz="0" w:space="0" w:color="auto"/>
                <w:bottom w:val="none" w:sz="0" w:space="0" w:color="auto"/>
                <w:right w:val="none" w:sz="0" w:space="0" w:color="auto"/>
              </w:divBdr>
            </w:div>
            <w:div w:id="1254820327">
              <w:marLeft w:val="0"/>
              <w:marRight w:val="0"/>
              <w:marTop w:val="0"/>
              <w:marBottom w:val="0"/>
              <w:divBdr>
                <w:top w:val="none" w:sz="0" w:space="0" w:color="auto"/>
                <w:left w:val="none" w:sz="0" w:space="0" w:color="auto"/>
                <w:bottom w:val="none" w:sz="0" w:space="0" w:color="auto"/>
                <w:right w:val="none" w:sz="0" w:space="0" w:color="auto"/>
              </w:divBdr>
            </w:div>
            <w:div w:id="1265917497">
              <w:marLeft w:val="0"/>
              <w:marRight w:val="0"/>
              <w:marTop w:val="0"/>
              <w:marBottom w:val="0"/>
              <w:divBdr>
                <w:top w:val="none" w:sz="0" w:space="0" w:color="auto"/>
                <w:left w:val="none" w:sz="0" w:space="0" w:color="auto"/>
                <w:bottom w:val="none" w:sz="0" w:space="0" w:color="auto"/>
                <w:right w:val="none" w:sz="0" w:space="0" w:color="auto"/>
              </w:divBdr>
            </w:div>
            <w:div w:id="1271275955">
              <w:marLeft w:val="0"/>
              <w:marRight w:val="0"/>
              <w:marTop w:val="0"/>
              <w:marBottom w:val="0"/>
              <w:divBdr>
                <w:top w:val="none" w:sz="0" w:space="0" w:color="auto"/>
                <w:left w:val="none" w:sz="0" w:space="0" w:color="auto"/>
                <w:bottom w:val="none" w:sz="0" w:space="0" w:color="auto"/>
                <w:right w:val="none" w:sz="0" w:space="0" w:color="auto"/>
              </w:divBdr>
            </w:div>
            <w:div w:id="1332180281">
              <w:marLeft w:val="0"/>
              <w:marRight w:val="0"/>
              <w:marTop w:val="0"/>
              <w:marBottom w:val="0"/>
              <w:divBdr>
                <w:top w:val="none" w:sz="0" w:space="0" w:color="auto"/>
                <w:left w:val="none" w:sz="0" w:space="0" w:color="auto"/>
                <w:bottom w:val="none" w:sz="0" w:space="0" w:color="auto"/>
                <w:right w:val="none" w:sz="0" w:space="0" w:color="auto"/>
              </w:divBdr>
            </w:div>
            <w:div w:id="1476995082">
              <w:marLeft w:val="0"/>
              <w:marRight w:val="0"/>
              <w:marTop w:val="0"/>
              <w:marBottom w:val="0"/>
              <w:divBdr>
                <w:top w:val="none" w:sz="0" w:space="0" w:color="auto"/>
                <w:left w:val="none" w:sz="0" w:space="0" w:color="auto"/>
                <w:bottom w:val="none" w:sz="0" w:space="0" w:color="auto"/>
                <w:right w:val="none" w:sz="0" w:space="0" w:color="auto"/>
              </w:divBdr>
            </w:div>
            <w:div w:id="1564367082">
              <w:marLeft w:val="0"/>
              <w:marRight w:val="0"/>
              <w:marTop w:val="0"/>
              <w:marBottom w:val="0"/>
              <w:divBdr>
                <w:top w:val="none" w:sz="0" w:space="0" w:color="auto"/>
                <w:left w:val="none" w:sz="0" w:space="0" w:color="auto"/>
                <w:bottom w:val="none" w:sz="0" w:space="0" w:color="auto"/>
                <w:right w:val="none" w:sz="0" w:space="0" w:color="auto"/>
              </w:divBdr>
            </w:div>
            <w:div w:id="1715109675">
              <w:marLeft w:val="0"/>
              <w:marRight w:val="0"/>
              <w:marTop w:val="0"/>
              <w:marBottom w:val="0"/>
              <w:divBdr>
                <w:top w:val="none" w:sz="0" w:space="0" w:color="auto"/>
                <w:left w:val="none" w:sz="0" w:space="0" w:color="auto"/>
                <w:bottom w:val="none" w:sz="0" w:space="0" w:color="auto"/>
                <w:right w:val="none" w:sz="0" w:space="0" w:color="auto"/>
              </w:divBdr>
            </w:div>
            <w:div w:id="1829782181">
              <w:marLeft w:val="0"/>
              <w:marRight w:val="0"/>
              <w:marTop w:val="0"/>
              <w:marBottom w:val="0"/>
              <w:divBdr>
                <w:top w:val="none" w:sz="0" w:space="0" w:color="auto"/>
                <w:left w:val="none" w:sz="0" w:space="0" w:color="auto"/>
                <w:bottom w:val="none" w:sz="0" w:space="0" w:color="auto"/>
                <w:right w:val="none" w:sz="0" w:space="0" w:color="auto"/>
              </w:divBdr>
            </w:div>
            <w:div w:id="1839810183">
              <w:marLeft w:val="0"/>
              <w:marRight w:val="0"/>
              <w:marTop w:val="0"/>
              <w:marBottom w:val="0"/>
              <w:divBdr>
                <w:top w:val="none" w:sz="0" w:space="0" w:color="auto"/>
                <w:left w:val="none" w:sz="0" w:space="0" w:color="auto"/>
                <w:bottom w:val="none" w:sz="0" w:space="0" w:color="auto"/>
                <w:right w:val="none" w:sz="0" w:space="0" w:color="auto"/>
              </w:divBdr>
            </w:div>
            <w:div w:id="1858695617">
              <w:marLeft w:val="0"/>
              <w:marRight w:val="0"/>
              <w:marTop w:val="0"/>
              <w:marBottom w:val="0"/>
              <w:divBdr>
                <w:top w:val="none" w:sz="0" w:space="0" w:color="auto"/>
                <w:left w:val="none" w:sz="0" w:space="0" w:color="auto"/>
                <w:bottom w:val="none" w:sz="0" w:space="0" w:color="auto"/>
                <w:right w:val="none" w:sz="0" w:space="0" w:color="auto"/>
              </w:divBdr>
            </w:div>
            <w:div w:id="1862351263">
              <w:marLeft w:val="0"/>
              <w:marRight w:val="0"/>
              <w:marTop w:val="0"/>
              <w:marBottom w:val="0"/>
              <w:divBdr>
                <w:top w:val="none" w:sz="0" w:space="0" w:color="auto"/>
                <w:left w:val="none" w:sz="0" w:space="0" w:color="auto"/>
                <w:bottom w:val="none" w:sz="0" w:space="0" w:color="auto"/>
                <w:right w:val="none" w:sz="0" w:space="0" w:color="auto"/>
              </w:divBdr>
            </w:div>
            <w:div w:id="1908570977">
              <w:marLeft w:val="0"/>
              <w:marRight w:val="0"/>
              <w:marTop w:val="0"/>
              <w:marBottom w:val="0"/>
              <w:divBdr>
                <w:top w:val="none" w:sz="0" w:space="0" w:color="auto"/>
                <w:left w:val="none" w:sz="0" w:space="0" w:color="auto"/>
                <w:bottom w:val="none" w:sz="0" w:space="0" w:color="auto"/>
                <w:right w:val="none" w:sz="0" w:space="0" w:color="auto"/>
              </w:divBdr>
            </w:div>
            <w:div w:id="21383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686">
      <w:bodyDiv w:val="1"/>
      <w:marLeft w:val="0"/>
      <w:marRight w:val="0"/>
      <w:marTop w:val="0"/>
      <w:marBottom w:val="0"/>
      <w:divBdr>
        <w:top w:val="none" w:sz="0" w:space="0" w:color="auto"/>
        <w:left w:val="none" w:sz="0" w:space="0" w:color="auto"/>
        <w:bottom w:val="none" w:sz="0" w:space="0" w:color="auto"/>
        <w:right w:val="none" w:sz="0" w:space="0" w:color="auto"/>
      </w:divBdr>
      <w:divsChild>
        <w:div w:id="43988620">
          <w:marLeft w:val="0"/>
          <w:marRight w:val="0"/>
          <w:marTop w:val="0"/>
          <w:marBottom w:val="0"/>
          <w:divBdr>
            <w:top w:val="none" w:sz="0" w:space="0" w:color="auto"/>
            <w:left w:val="none" w:sz="0" w:space="0" w:color="auto"/>
            <w:bottom w:val="none" w:sz="0" w:space="0" w:color="auto"/>
            <w:right w:val="none" w:sz="0" w:space="0" w:color="auto"/>
          </w:divBdr>
          <w:divsChild>
            <w:div w:id="20422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6801">
      <w:bodyDiv w:val="1"/>
      <w:marLeft w:val="0"/>
      <w:marRight w:val="0"/>
      <w:marTop w:val="0"/>
      <w:marBottom w:val="0"/>
      <w:divBdr>
        <w:top w:val="none" w:sz="0" w:space="0" w:color="auto"/>
        <w:left w:val="none" w:sz="0" w:space="0" w:color="auto"/>
        <w:bottom w:val="none" w:sz="0" w:space="0" w:color="auto"/>
        <w:right w:val="none" w:sz="0" w:space="0" w:color="auto"/>
      </w:divBdr>
      <w:divsChild>
        <w:div w:id="977804655">
          <w:marLeft w:val="0"/>
          <w:marRight w:val="0"/>
          <w:marTop w:val="0"/>
          <w:marBottom w:val="0"/>
          <w:divBdr>
            <w:top w:val="none" w:sz="0" w:space="0" w:color="auto"/>
            <w:left w:val="none" w:sz="0" w:space="0" w:color="auto"/>
            <w:bottom w:val="none" w:sz="0" w:space="0" w:color="auto"/>
            <w:right w:val="none" w:sz="0" w:space="0" w:color="auto"/>
          </w:divBdr>
          <w:divsChild>
            <w:div w:id="3667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5114">
      <w:bodyDiv w:val="1"/>
      <w:marLeft w:val="0"/>
      <w:marRight w:val="0"/>
      <w:marTop w:val="0"/>
      <w:marBottom w:val="0"/>
      <w:divBdr>
        <w:top w:val="none" w:sz="0" w:space="0" w:color="auto"/>
        <w:left w:val="none" w:sz="0" w:space="0" w:color="auto"/>
        <w:bottom w:val="none" w:sz="0" w:space="0" w:color="auto"/>
        <w:right w:val="none" w:sz="0" w:space="0" w:color="auto"/>
      </w:divBdr>
      <w:divsChild>
        <w:div w:id="2036730849">
          <w:marLeft w:val="0"/>
          <w:marRight w:val="0"/>
          <w:marTop w:val="0"/>
          <w:marBottom w:val="0"/>
          <w:divBdr>
            <w:top w:val="none" w:sz="0" w:space="0" w:color="auto"/>
            <w:left w:val="none" w:sz="0" w:space="0" w:color="auto"/>
            <w:bottom w:val="none" w:sz="0" w:space="0" w:color="auto"/>
            <w:right w:val="none" w:sz="0" w:space="0" w:color="auto"/>
          </w:divBdr>
          <w:divsChild>
            <w:div w:id="6872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753">
      <w:bodyDiv w:val="1"/>
      <w:marLeft w:val="0"/>
      <w:marRight w:val="0"/>
      <w:marTop w:val="0"/>
      <w:marBottom w:val="0"/>
      <w:divBdr>
        <w:top w:val="none" w:sz="0" w:space="0" w:color="auto"/>
        <w:left w:val="none" w:sz="0" w:space="0" w:color="auto"/>
        <w:bottom w:val="none" w:sz="0" w:space="0" w:color="auto"/>
        <w:right w:val="none" w:sz="0" w:space="0" w:color="auto"/>
      </w:divBdr>
    </w:div>
    <w:div w:id="1197697804">
      <w:bodyDiv w:val="1"/>
      <w:marLeft w:val="0"/>
      <w:marRight w:val="0"/>
      <w:marTop w:val="0"/>
      <w:marBottom w:val="0"/>
      <w:divBdr>
        <w:top w:val="none" w:sz="0" w:space="0" w:color="auto"/>
        <w:left w:val="none" w:sz="0" w:space="0" w:color="auto"/>
        <w:bottom w:val="none" w:sz="0" w:space="0" w:color="auto"/>
        <w:right w:val="none" w:sz="0" w:space="0" w:color="auto"/>
      </w:divBdr>
    </w:div>
    <w:div w:id="1218052482">
      <w:bodyDiv w:val="1"/>
      <w:marLeft w:val="0"/>
      <w:marRight w:val="0"/>
      <w:marTop w:val="0"/>
      <w:marBottom w:val="0"/>
      <w:divBdr>
        <w:top w:val="none" w:sz="0" w:space="0" w:color="auto"/>
        <w:left w:val="none" w:sz="0" w:space="0" w:color="auto"/>
        <w:bottom w:val="none" w:sz="0" w:space="0" w:color="auto"/>
        <w:right w:val="none" w:sz="0" w:space="0" w:color="auto"/>
      </w:divBdr>
      <w:divsChild>
        <w:div w:id="556862727">
          <w:marLeft w:val="0"/>
          <w:marRight w:val="0"/>
          <w:marTop w:val="0"/>
          <w:marBottom w:val="0"/>
          <w:divBdr>
            <w:top w:val="none" w:sz="0" w:space="0" w:color="auto"/>
            <w:left w:val="none" w:sz="0" w:space="0" w:color="auto"/>
            <w:bottom w:val="none" w:sz="0" w:space="0" w:color="auto"/>
            <w:right w:val="none" w:sz="0" w:space="0" w:color="auto"/>
          </w:divBdr>
          <w:divsChild>
            <w:div w:id="1558709399">
              <w:marLeft w:val="0"/>
              <w:marRight w:val="0"/>
              <w:marTop w:val="0"/>
              <w:marBottom w:val="0"/>
              <w:divBdr>
                <w:top w:val="none" w:sz="0" w:space="0" w:color="auto"/>
                <w:left w:val="none" w:sz="0" w:space="0" w:color="auto"/>
                <w:bottom w:val="none" w:sz="0" w:space="0" w:color="auto"/>
                <w:right w:val="none" w:sz="0" w:space="0" w:color="auto"/>
              </w:divBdr>
            </w:div>
            <w:div w:id="1910457761">
              <w:marLeft w:val="0"/>
              <w:marRight w:val="0"/>
              <w:marTop w:val="0"/>
              <w:marBottom w:val="0"/>
              <w:divBdr>
                <w:top w:val="none" w:sz="0" w:space="0" w:color="auto"/>
                <w:left w:val="none" w:sz="0" w:space="0" w:color="auto"/>
                <w:bottom w:val="none" w:sz="0" w:space="0" w:color="auto"/>
                <w:right w:val="none" w:sz="0" w:space="0" w:color="auto"/>
              </w:divBdr>
            </w:div>
            <w:div w:id="19486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586">
      <w:bodyDiv w:val="1"/>
      <w:marLeft w:val="0"/>
      <w:marRight w:val="0"/>
      <w:marTop w:val="0"/>
      <w:marBottom w:val="0"/>
      <w:divBdr>
        <w:top w:val="none" w:sz="0" w:space="0" w:color="auto"/>
        <w:left w:val="none" w:sz="0" w:space="0" w:color="auto"/>
        <w:bottom w:val="none" w:sz="0" w:space="0" w:color="auto"/>
        <w:right w:val="none" w:sz="0" w:space="0" w:color="auto"/>
      </w:divBdr>
    </w:div>
    <w:div w:id="1288044721">
      <w:bodyDiv w:val="1"/>
      <w:marLeft w:val="0"/>
      <w:marRight w:val="0"/>
      <w:marTop w:val="0"/>
      <w:marBottom w:val="0"/>
      <w:divBdr>
        <w:top w:val="none" w:sz="0" w:space="0" w:color="auto"/>
        <w:left w:val="none" w:sz="0" w:space="0" w:color="auto"/>
        <w:bottom w:val="none" w:sz="0" w:space="0" w:color="auto"/>
        <w:right w:val="none" w:sz="0" w:space="0" w:color="auto"/>
      </w:divBdr>
    </w:div>
    <w:div w:id="1292402153">
      <w:bodyDiv w:val="1"/>
      <w:marLeft w:val="0"/>
      <w:marRight w:val="0"/>
      <w:marTop w:val="0"/>
      <w:marBottom w:val="0"/>
      <w:divBdr>
        <w:top w:val="none" w:sz="0" w:space="0" w:color="auto"/>
        <w:left w:val="none" w:sz="0" w:space="0" w:color="auto"/>
        <w:bottom w:val="none" w:sz="0" w:space="0" w:color="auto"/>
        <w:right w:val="none" w:sz="0" w:space="0" w:color="auto"/>
      </w:divBdr>
      <w:divsChild>
        <w:div w:id="192576452">
          <w:marLeft w:val="0"/>
          <w:marRight w:val="0"/>
          <w:marTop w:val="0"/>
          <w:marBottom w:val="0"/>
          <w:divBdr>
            <w:top w:val="none" w:sz="0" w:space="0" w:color="auto"/>
            <w:left w:val="none" w:sz="0" w:space="0" w:color="auto"/>
            <w:bottom w:val="none" w:sz="0" w:space="0" w:color="auto"/>
            <w:right w:val="none" w:sz="0" w:space="0" w:color="auto"/>
          </w:divBdr>
          <w:divsChild>
            <w:div w:id="245964710">
              <w:marLeft w:val="0"/>
              <w:marRight w:val="0"/>
              <w:marTop w:val="0"/>
              <w:marBottom w:val="0"/>
              <w:divBdr>
                <w:top w:val="none" w:sz="0" w:space="0" w:color="auto"/>
                <w:left w:val="none" w:sz="0" w:space="0" w:color="auto"/>
                <w:bottom w:val="none" w:sz="0" w:space="0" w:color="auto"/>
                <w:right w:val="none" w:sz="0" w:space="0" w:color="auto"/>
              </w:divBdr>
            </w:div>
            <w:div w:id="259991892">
              <w:marLeft w:val="0"/>
              <w:marRight w:val="0"/>
              <w:marTop w:val="0"/>
              <w:marBottom w:val="0"/>
              <w:divBdr>
                <w:top w:val="none" w:sz="0" w:space="0" w:color="auto"/>
                <w:left w:val="none" w:sz="0" w:space="0" w:color="auto"/>
                <w:bottom w:val="none" w:sz="0" w:space="0" w:color="auto"/>
                <w:right w:val="none" w:sz="0" w:space="0" w:color="auto"/>
              </w:divBdr>
            </w:div>
            <w:div w:id="331644412">
              <w:marLeft w:val="0"/>
              <w:marRight w:val="0"/>
              <w:marTop w:val="0"/>
              <w:marBottom w:val="0"/>
              <w:divBdr>
                <w:top w:val="none" w:sz="0" w:space="0" w:color="auto"/>
                <w:left w:val="none" w:sz="0" w:space="0" w:color="auto"/>
                <w:bottom w:val="none" w:sz="0" w:space="0" w:color="auto"/>
                <w:right w:val="none" w:sz="0" w:space="0" w:color="auto"/>
              </w:divBdr>
            </w:div>
            <w:div w:id="563948811">
              <w:marLeft w:val="0"/>
              <w:marRight w:val="0"/>
              <w:marTop w:val="0"/>
              <w:marBottom w:val="0"/>
              <w:divBdr>
                <w:top w:val="none" w:sz="0" w:space="0" w:color="auto"/>
                <w:left w:val="none" w:sz="0" w:space="0" w:color="auto"/>
                <w:bottom w:val="none" w:sz="0" w:space="0" w:color="auto"/>
                <w:right w:val="none" w:sz="0" w:space="0" w:color="auto"/>
              </w:divBdr>
            </w:div>
            <w:div w:id="742532851">
              <w:marLeft w:val="0"/>
              <w:marRight w:val="0"/>
              <w:marTop w:val="0"/>
              <w:marBottom w:val="0"/>
              <w:divBdr>
                <w:top w:val="none" w:sz="0" w:space="0" w:color="auto"/>
                <w:left w:val="none" w:sz="0" w:space="0" w:color="auto"/>
                <w:bottom w:val="none" w:sz="0" w:space="0" w:color="auto"/>
                <w:right w:val="none" w:sz="0" w:space="0" w:color="auto"/>
              </w:divBdr>
            </w:div>
            <w:div w:id="800197938">
              <w:marLeft w:val="0"/>
              <w:marRight w:val="0"/>
              <w:marTop w:val="0"/>
              <w:marBottom w:val="0"/>
              <w:divBdr>
                <w:top w:val="none" w:sz="0" w:space="0" w:color="auto"/>
                <w:left w:val="none" w:sz="0" w:space="0" w:color="auto"/>
                <w:bottom w:val="none" w:sz="0" w:space="0" w:color="auto"/>
                <w:right w:val="none" w:sz="0" w:space="0" w:color="auto"/>
              </w:divBdr>
            </w:div>
            <w:div w:id="1129514561">
              <w:marLeft w:val="0"/>
              <w:marRight w:val="0"/>
              <w:marTop w:val="0"/>
              <w:marBottom w:val="0"/>
              <w:divBdr>
                <w:top w:val="none" w:sz="0" w:space="0" w:color="auto"/>
                <w:left w:val="none" w:sz="0" w:space="0" w:color="auto"/>
                <w:bottom w:val="none" w:sz="0" w:space="0" w:color="auto"/>
                <w:right w:val="none" w:sz="0" w:space="0" w:color="auto"/>
              </w:divBdr>
            </w:div>
            <w:div w:id="1267080855">
              <w:marLeft w:val="0"/>
              <w:marRight w:val="0"/>
              <w:marTop w:val="0"/>
              <w:marBottom w:val="0"/>
              <w:divBdr>
                <w:top w:val="none" w:sz="0" w:space="0" w:color="auto"/>
                <w:left w:val="none" w:sz="0" w:space="0" w:color="auto"/>
                <w:bottom w:val="none" w:sz="0" w:space="0" w:color="auto"/>
                <w:right w:val="none" w:sz="0" w:space="0" w:color="auto"/>
              </w:divBdr>
            </w:div>
            <w:div w:id="1380667445">
              <w:marLeft w:val="0"/>
              <w:marRight w:val="0"/>
              <w:marTop w:val="0"/>
              <w:marBottom w:val="0"/>
              <w:divBdr>
                <w:top w:val="none" w:sz="0" w:space="0" w:color="auto"/>
                <w:left w:val="none" w:sz="0" w:space="0" w:color="auto"/>
                <w:bottom w:val="none" w:sz="0" w:space="0" w:color="auto"/>
                <w:right w:val="none" w:sz="0" w:space="0" w:color="auto"/>
              </w:divBdr>
            </w:div>
            <w:div w:id="1497378152">
              <w:marLeft w:val="0"/>
              <w:marRight w:val="0"/>
              <w:marTop w:val="0"/>
              <w:marBottom w:val="0"/>
              <w:divBdr>
                <w:top w:val="none" w:sz="0" w:space="0" w:color="auto"/>
                <w:left w:val="none" w:sz="0" w:space="0" w:color="auto"/>
                <w:bottom w:val="none" w:sz="0" w:space="0" w:color="auto"/>
                <w:right w:val="none" w:sz="0" w:space="0" w:color="auto"/>
              </w:divBdr>
            </w:div>
            <w:div w:id="1745569216">
              <w:marLeft w:val="0"/>
              <w:marRight w:val="0"/>
              <w:marTop w:val="0"/>
              <w:marBottom w:val="0"/>
              <w:divBdr>
                <w:top w:val="none" w:sz="0" w:space="0" w:color="auto"/>
                <w:left w:val="none" w:sz="0" w:space="0" w:color="auto"/>
                <w:bottom w:val="none" w:sz="0" w:space="0" w:color="auto"/>
                <w:right w:val="none" w:sz="0" w:space="0" w:color="auto"/>
              </w:divBdr>
            </w:div>
            <w:div w:id="1918858780">
              <w:marLeft w:val="0"/>
              <w:marRight w:val="0"/>
              <w:marTop w:val="0"/>
              <w:marBottom w:val="0"/>
              <w:divBdr>
                <w:top w:val="none" w:sz="0" w:space="0" w:color="auto"/>
                <w:left w:val="none" w:sz="0" w:space="0" w:color="auto"/>
                <w:bottom w:val="none" w:sz="0" w:space="0" w:color="auto"/>
                <w:right w:val="none" w:sz="0" w:space="0" w:color="auto"/>
              </w:divBdr>
            </w:div>
            <w:div w:id="1998729557">
              <w:marLeft w:val="0"/>
              <w:marRight w:val="0"/>
              <w:marTop w:val="0"/>
              <w:marBottom w:val="0"/>
              <w:divBdr>
                <w:top w:val="none" w:sz="0" w:space="0" w:color="auto"/>
                <w:left w:val="none" w:sz="0" w:space="0" w:color="auto"/>
                <w:bottom w:val="none" w:sz="0" w:space="0" w:color="auto"/>
                <w:right w:val="none" w:sz="0" w:space="0" w:color="auto"/>
              </w:divBdr>
            </w:div>
            <w:div w:id="20018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34666">
      <w:bodyDiv w:val="1"/>
      <w:marLeft w:val="0"/>
      <w:marRight w:val="0"/>
      <w:marTop w:val="0"/>
      <w:marBottom w:val="0"/>
      <w:divBdr>
        <w:top w:val="none" w:sz="0" w:space="0" w:color="auto"/>
        <w:left w:val="none" w:sz="0" w:space="0" w:color="auto"/>
        <w:bottom w:val="none" w:sz="0" w:space="0" w:color="auto"/>
        <w:right w:val="none" w:sz="0" w:space="0" w:color="auto"/>
      </w:divBdr>
    </w:div>
    <w:div w:id="1517500844">
      <w:bodyDiv w:val="1"/>
      <w:marLeft w:val="0"/>
      <w:marRight w:val="0"/>
      <w:marTop w:val="0"/>
      <w:marBottom w:val="0"/>
      <w:divBdr>
        <w:top w:val="none" w:sz="0" w:space="0" w:color="auto"/>
        <w:left w:val="none" w:sz="0" w:space="0" w:color="auto"/>
        <w:bottom w:val="none" w:sz="0" w:space="0" w:color="auto"/>
        <w:right w:val="none" w:sz="0" w:space="0" w:color="auto"/>
      </w:divBdr>
    </w:div>
    <w:div w:id="1540430264">
      <w:bodyDiv w:val="1"/>
      <w:marLeft w:val="0"/>
      <w:marRight w:val="0"/>
      <w:marTop w:val="0"/>
      <w:marBottom w:val="0"/>
      <w:divBdr>
        <w:top w:val="none" w:sz="0" w:space="0" w:color="auto"/>
        <w:left w:val="none" w:sz="0" w:space="0" w:color="auto"/>
        <w:bottom w:val="none" w:sz="0" w:space="0" w:color="auto"/>
        <w:right w:val="none" w:sz="0" w:space="0" w:color="auto"/>
      </w:divBdr>
      <w:divsChild>
        <w:div w:id="914582358">
          <w:marLeft w:val="0"/>
          <w:marRight w:val="0"/>
          <w:marTop w:val="0"/>
          <w:marBottom w:val="0"/>
          <w:divBdr>
            <w:top w:val="none" w:sz="0" w:space="0" w:color="auto"/>
            <w:left w:val="none" w:sz="0" w:space="0" w:color="auto"/>
            <w:bottom w:val="none" w:sz="0" w:space="0" w:color="auto"/>
            <w:right w:val="none" w:sz="0" w:space="0" w:color="auto"/>
          </w:divBdr>
          <w:divsChild>
            <w:div w:id="1298679952">
              <w:marLeft w:val="0"/>
              <w:marRight w:val="0"/>
              <w:marTop w:val="0"/>
              <w:marBottom w:val="0"/>
              <w:divBdr>
                <w:top w:val="none" w:sz="0" w:space="0" w:color="auto"/>
                <w:left w:val="none" w:sz="0" w:space="0" w:color="auto"/>
                <w:bottom w:val="none" w:sz="0" w:space="0" w:color="auto"/>
                <w:right w:val="none" w:sz="0" w:space="0" w:color="auto"/>
              </w:divBdr>
            </w:div>
            <w:div w:id="1429618922">
              <w:marLeft w:val="0"/>
              <w:marRight w:val="0"/>
              <w:marTop w:val="0"/>
              <w:marBottom w:val="0"/>
              <w:divBdr>
                <w:top w:val="none" w:sz="0" w:space="0" w:color="auto"/>
                <w:left w:val="none" w:sz="0" w:space="0" w:color="auto"/>
                <w:bottom w:val="none" w:sz="0" w:space="0" w:color="auto"/>
                <w:right w:val="none" w:sz="0" w:space="0" w:color="auto"/>
              </w:divBdr>
            </w:div>
            <w:div w:id="15558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09188">
      <w:bodyDiv w:val="1"/>
      <w:marLeft w:val="0"/>
      <w:marRight w:val="0"/>
      <w:marTop w:val="0"/>
      <w:marBottom w:val="0"/>
      <w:divBdr>
        <w:top w:val="none" w:sz="0" w:space="0" w:color="auto"/>
        <w:left w:val="none" w:sz="0" w:space="0" w:color="auto"/>
        <w:bottom w:val="none" w:sz="0" w:space="0" w:color="auto"/>
        <w:right w:val="none" w:sz="0" w:space="0" w:color="auto"/>
      </w:divBdr>
      <w:divsChild>
        <w:div w:id="172378620">
          <w:marLeft w:val="0"/>
          <w:marRight w:val="0"/>
          <w:marTop w:val="0"/>
          <w:marBottom w:val="0"/>
          <w:divBdr>
            <w:top w:val="none" w:sz="0" w:space="0" w:color="auto"/>
            <w:left w:val="none" w:sz="0" w:space="0" w:color="auto"/>
            <w:bottom w:val="none" w:sz="0" w:space="0" w:color="auto"/>
            <w:right w:val="none" w:sz="0" w:space="0" w:color="auto"/>
          </w:divBdr>
          <w:divsChild>
            <w:div w:id="127824091">
              <w:marLeft w:val="0"/>
              <w:marRight w:val="0"/>
              <w:marTop w:val="0"/>
              <w:marBottom w:val="0"/>
              <w:divBdr>
                <w:top w:val="none" w:sz="0" w:space="0" w:color="auto"/>
                <w:left w:val="none" w:sz="0" w:space="0" w:color="auto"/>
                <w:bottom w:val="none" w:sz="0" w:space="0" w:color="auto"/>
                <w:right w:val="none" w:sz="0" w:space="0" w:color="auto"/>
              </w:divBdr>
            </w:div>
            <w:div w:id="207764354">
              <w:marLeft w:val="0"/>
              <w:marRight w:val="0"/>
              <w:marTop w:val="0"/>
              <w:marBottom w:val="0"/>
              <w:divBdr>
                <w:top w:val="none" w:sz="0" w:space="0" w:color="auto"/>
                <w:left w:val="none" w:sz="0" w:space="0" w:color="auto"/>
                <w:bottom w:val="none" w:sz="0" w:space="0" w:color="auto"/>
                <w:right w:val="none" w:sz="0" w:space="0" w:color="auto"/>
              </w:divBdr>
            </w:div>
            <w:div w:id="263926028">
              <w:marLeft w:val="0"/>
              <w:marRight w:val="0"/>
              <w:marTop w:val="0"/>
              <w:marBottom w:val="0"/>
              <w:divBdr>
                <w:top w:val="none" w:sz="0" w:space="0" w:color="auto"/>
                <w:left w:val="none" w:sz="0" w:space="0" w:color="auto"/>
                <w:bottom w:val="none" w:sz="0" w:space="0" w:color="auto"/>
                <w:right w:val="none" w:sz="0" w:space="0" w:color="auto"/>
              </w:divBdr>
            </w:div>
            <w:div w:id="344943593">
              <w:marLeft w:val="0"/>
              <w:marRight w:val="0"/>
              <w:marTop w:val="0"/>
              <w:marBottom w:val="0"/>
              <w:divBdr>
                <w:top w:val="none" w:sz="0" w:space="0" w:color="auto"/>
                <w:left w:val="none" w:sz="0" w:space="0" w:color="auto"/>
                <w:bottom w:val="none" w:sz="0" w:space="0" w:color="auto"/>
                <w:right w:val="none" w:sz="0" w:space="0" w:color="auto"/>
              </w:divBdr>
            </w:div>
            <w:div w:id="363603483">
              <w:marLeft w:val="0"/>
              <w:marRight w:val="0"/>
              <w:marTop w:val="0"/>
              <w:marBottom w:val="0"/>
              <w:divBdr>
                <w:top w:val="none" w:sz="0" w:space="0" w:color="auto"/>
                <w:left w:val="none" w:sz="0" w:space="0" w:color="auto"/>
                <w:bottom w:val="none" w:sz="0" w:space="0" w:color="auto"/>
                <w:right w:val="none" w:sz="0" w:space="0" w:color="auto"/>
              </w:divBdr>
            </w:div>
            <w:div w:id="440613607">
              <w:marLeft w:val="0"/>
              <w:marRight w:val="0"/>
              <w:marTop w:val="0"/>
              <w:marBottom w:val="0"/>
              <w:divBdr>
                <w:top w:val="none" w:sz="0" w:space="0" w:color="auto"/>
                <w:left w:val="none" w:sz="0" w:space="0" w:color="auto"/>
                <w:bottom w:val="none" w:sz="0" w:space="0" w:color="auto"/>
                <w:right w:val="none" w:sz="0" w:space="0" w:color="auto"/>
              </w:divBdr>
            </w:div>
            <w:div w:id="528108831">
              <w:marLeft w:val="0"/>
              <w:marRight w:val="0"/>
              <w:marTop w:val="0"/>
              <w:marBottom w:val="0"/>
              <w:divBdr>
                <w:top w:val="none" w:sz="0" w:space="0" w:color="auto"/>
                <w:left w:val="none" w:sz="0" w:space="0" w:color="auto"/>
                <w:bottom w:val="none" w:sz="0" w:space="0" w:color="auto"/>
                <w:right w:val="none" w:sz="0" w:space="0" w:color="auto"/>
              </w:divBdr>
            </w:div>
            <w:div w:id="766384637">
              <w:marLeft w:val="0"/>
              <w:marRight w:val="0"/>
              <w:marTop w:val="0"/>
              <w:marBottom w:val="0"/>
              <w:divBdr>
                <w:top w:val="none" w:sz="0" w:space="0" w:color="auto"/>
                <w:left w:val="none" w:sz="0" w:space="0" w:color="auto"/>
                <w:bottom w:val="none" w:sz="0" w:space="0" w:color="auto"/>
                <w:right w:val="none" w:sz="0" w:space="0" w:color="auto"/>
              </w:divBdr>
            </w:div>
            <w:div w:id="829175286">
              <w:marLeft w:val="0"/>
              <w:marRight w:val="0"/>
              <w:marTop w:val="0"/>
              <w:marBottom w:val="0"/>
              <w:divBdr>
                <w:top w:val="none" w:sz="0" w:space="0" w:color="auto"/>
                <w:left w:val="none" w:sz="0" w:space="0" w:color="auto"/>
                <w:bottom w:val="none" w:sz="0" w:space="0" w:color="auto"/>
                <w:right w:val="none" w:sz="0" w:space="0" w:color="auto"/>
              </w:divBdr>
            </w:div>
            <w:div w:id="830294269">
              <w:marLeft w:val="0"/>
              <w:marRight w:val="0"/>
              <w:marTop w:val="0"/>
              <w:marBottom w:val="0"/>
              <w:divBdr>
                <w:top w:val="none" w:sz="0" w:space="0" w:color="auto"/>
                <w:left w:val="none" w:sz="0" w:space="0" w:color="auto"/>
                <w:bottom w:val="none" w:sz="0" w:space="0" w:color="auto"/>
                <w:right w:val="none" w:sz="0" w:space="0" w:color="auto"/>
              </w:divBdr>
            </w:div>
            <w:div w:id="843666380">
              <w:marLeft w:val="0"/>
              <w:marRight w:val="0"/>
              <w:marTop w:val="0"/>
              <w:marBottom w:val="0"/>
              <w:divBdr>
                <w:top w:val="none" w:sz="0" w:space="0" w:color="auto"/>
                <w:left w:val="none" w:sz="0" w:space="0" w:color="auto"/>
                <w:bottom w:val="none" w:sz="0" w:space="0" w:color="auto"/>
                <w:right w:val="none" w:sz="0" w:space="0" w:color="auto"/>
              </w:divBdr>
            </w:div>
            <w:div w:id="912810642">
              <w:marLeft w:val="0"/>
              <w:marRight w:val="0"/>
              <w:marTop w:val="0"/>
              <w:marBottom w:val="0"/>
              <w:divBdr>
                <w:top w:val="none" w:sz="0" w:space="0" w:color="auto"/>
                <w:left w:val="none" w:sz="0" w:space="0" w:color="auto"/>
                <w:bottom w:val="none" w:sz="0" w:space="0" w:color="auto"/>
                <w:right w:val="none" w:sz="0" w:space="0" w:color="auto"/>
              </w:divBdr>
            </w:div>
            <w:div w:id="995718842">
              <w:marLeft w:val="0"/>
              <w:marRight w:val="0"/>
              <w:marTop w:val="0"/>
              <w:marBottom w:val="0"/>
              <w:divBdr>
                <w:top w:val="none" w:sz="0" w:space="0" w:color="auto"/>
                <w:left w:val="none" w:sz="0" w:space="0" w:color="auto"/>
                <w:bottom w:val="none" w:sz="0" w:space="0" w:color="auto"/>
                <w:right w:val="none" w:sz="0" w:space="0" w:color="auto"/>
              </w:divBdr>
            </w:div>
            <w:div w:id="998113597">
              <w:marLeft w:val="0"/>
              <w:marRight w:val="0"/>
              <w:marTop w:val="0"/>
              <w:marBottom w:val="0"/>
              <w:divBdr>
                <w:top w:val="none" w:sz="0" w:space="0" w:color="auto"/>
                <w:left w:val="none" w:sz="0" w:space="0" w:color="auto"/>
                <w:bottom w:val="none" w:sz="0" w:space="0" w:color="auto"/>
                <w:right w:val="none" w:sz="0" w:space="0" w:color="auto"/>
              </w:divBdr>
            </w:div>
            <w:div w:id="1095325862">
              <w:marLeft w:val="0"/>
              <w:marRight w:val="0"/>
              <w:marTop w:val="0"/>
              <w:marBottom w:val="0"/>
              <w:divBdr>
                <w:top w:val="none" w:sz="0" w:space="0" w:color="auto"/>
                <w:left w:val="none" w:sz="0" w:space="0" w:color="auto"/>
                <w:bottom w:val="none" w:sz="0" w:space="0" w:color="auto"/>
                <w:right w:val="none" w:sz="0" w:space="0" w:color="auto"/>
              </w:divBdr>
            </w:div>
            <w:div w:id="1121071976">
              <w:marLeft w:val="0"/>
              <w:marRight w:val="0"/>
              <w:marTop w:val="0"/>
              <w:marBottom w:val="0"/>
              <w:divBdr>
                <w:top w:val="none" w:sz="0" w:space="0" w:color="auto"/>
                <w:left w:val="none" w:sz="0" w:space="0" w:color="auto"/>
                <w:bottom w:val="none" w:sz="0" w:space="0" w:color="auto"/>
                <w:right w:val="none" w:sz="0" w:space="0" w:color="auto"/>
              </w:divBdr>
            </w:div>
            <w:div w:id="1127814282">
              <w:marLeft w:val="0"/>
              <w:marRight w:val="0"/>
              <w:marTop w:val="0"/>
              <w:marBottom w:val="0"/>
              <w:divBdr>
                <w:top w:val="none" w:sz="0" w:space="0" w:color="auto"/>
                <w:left w:val="none" w:sz="0" w:space="0" w:color="auto"/>
                <w:bottom w:val="none" w:sz="0" w:space="0" w:color="auto"/>
                <w:right w:val="none" w:sz="0" w:space="0" w:color="auto"/>
              </w:divBdr>
            </w:div>
            <w:div w:id="1177230749">
              <w:marLeft w:val="0"/>
              <w:marRight w:val="0"/>
              <w:marTop w:val="0"/>
              <w:marBottom w:val="0"/>
              <w:divBdr>
                <w:top w:val="none" w:sz="0" w:space="0" w:color="auto"/>
                <w:left w:val="none" w:sz="0" w:space="0" w:color="auto"/>
                <w:bottom w:val="none" w:sz="0" w:space="0" w:color="auto"/>
                <w:right w:val="none" w:sz="0" w:space="0" w:color="auto"/>
              </w:divBdr>
            </w:div>
            <w:div w:id="1508906657">
              <w:marLeft w:val="0"/>
              <w:marRight w:val="0"/>
              <w:marTop w:val="0"/>
              <w:marBottom w:val="0"/>
              <w:divBdr>
                <w:top w:val="none" w:sz="0" w:space="0" w:color="auto"/>
                <w:left w:val="none" w:sz="0" w:space="0" w:color="auto"/>
                <w:bottom w:val="none" w:sz="0" w:space="0" w:color="auto"/>
                <w:right w:val="none" w:sz="0" w:space="0" w:color="auto"/>
              </w:divBdr>
            </w:div>
            <w:div w:id="1510096505">
              <w:marLeft w:val="0"/>
              <w:marRight w:val="0"/>
              <w:marTop w:val="0"/>
              <w:marBottom w:val="0"/>
              <w:divBdr>
                <w:top w:val="none" w:sz="0" w:space="0" w:color="auto"/>
                <w:left w:val="none" w:sz="0" w:space="0" w:color="auto"/>
                <w:bottom w:val="none" w:sz="0" w:space="0" w:color="auto"/>
                <w:right w:val="none" w:sz="0" w:space="0" w:color="auto"/>
              </w:divBdr>
            </w:div>
            <w:div w:id="1596667995">
              <w:marLeft w:val="0"/>
              <w:marRight w:val="0"/>
              <w:marTop w:val="0"/>
              <w:marBottom w:val="0"/>
              <w:divBdr>
                <w:top w:val="none" w:sz="0" w:space="0" w:color="auto"/>
                <w:left w:val="none" w:sz="0" w:space="0" w:color="auto"/>
                <w:bottom w:val="none" w:sz="0" w:space="0" w:color="auto"/>
                <w:right w:val="none" w:sz="0" w:space="0" w:color="auto"/>
              </w:divBdr>
            </w:div>
            <w:div w:id="1613781490">
              <w:marLeft w:val="0"/>
              <w:marRight w:val="0"/>
              <w:marTop w:val="0"/>
              <w:marBottom w:val="0"/>
              <w:divBdr>
                <w:top w:val="none" w:sz="0" w:space="0" w:color="auto"/>
                <w:left w:val="none" w:sz="0" w:space="0" w:color="auto"/>
                <w:bottom w:val="none" w:sz="0" w:space="0" w:color="auto"/>
                <w:right w:val="none" w:sz="0" w:space="0" w:color="auto"/>
              </w:divBdr>
            </w:div>
            <w:div w:id="1760252202">
              <w:marLeft w:val="0"/>
              <w:marRight w:val="0"/>
              <w:marTop w:val="0"/>
              <w:marBottom w:val="0"/>
              <w:divBdr>
                <w:top w:val="none" w:sz="0" w:space="0" w:color="auto"/>
                <w:left w:val="none" w:sz="0" w:space="0" w:color="auto"/>
                <w:bottom w:val="none" w:sz="0" w:space="0" w:color="auto"/>
                <w:right w:val="none" w:sz="0" w:space="0" w:color="auto"/>
              </w:divBdr>
            </w:div>
            <w:div w:id="1840853521">
              <w:marLeft w:val="0"/>
              <w:marRight w:val="0"/>
              <w:marTop w:val="0"/>
              <w:marBottom w:val="0"/>
              <w:divBdr>
                <w:top w:val="none" w:sz="0" w:space="0" w:color="auto"/>
                <w:left w:val="none" w:sz="0" w:space="0" w:color="auto"/>
                <w:bottom w:val="none" w:sz="0" w:space="0" w:color="auto"/>
                <w:right w:val="none" w:sz="0" w:space="0" w:color="auto"/>
              </w:divBdr>
            </w:div>
            <w:div w:id="1993634824">
              <w:marLeft w:val="0"/>
              <w:marRight w:val="0"/>
              <w:marTop w:val="0"/>
              <w:marBottom w:val="0"/>
              <w:divBdr>
                <w:top w:val="none" w:sz="0" w:space="0" w:color="auto"/>
                <w:left w:val="none" w:sz="0" w:space="0" w:color="auto"/>
                <w:bottom w:val="none" w:sz="0" w:space="0" w:color="auto"/>
                <w:right w:val="none" w:sz="0" w:space="0" w:color="auto"/>
              </w:divBdr>
            </w:div>
            <w:div w:id="2004964444">
              <w:marLeft w:val="0"/>
              <w:marRight w:val="0"/>
              <w:marTop w:val="0"/>
              <w:marBottom w:val="0"/>
              <w:divBdr>
                <w:top w:val="none" w:sz="0" w:space="0" w:color="auto"/>
                <w:left w:val="none" w:sz="0" w:space="0" w:color="auto"/>
                <w:bottom w:val="none" w:sz="0" w:space="0" w:color="auto"/>
                <w:right w:val="none" w:sz="0" w:space="0" w:color="auto"/>
              </w:divBdr>
            </w:div>
            <w:div w:id="2015641555">
              <w:marLeft w:val="0"/>
              <w:marRight w:val="0"/>
              <w:marTop w:val="0"/>
              <w:marBottom w:val="0"/>
              <w:divBdr>
                <w:top w:val="none" w:sz="0" w:space="0" w:color="auto"/>
                <w:left w:val="none" w:sz="0" w:space="0" w:color="auto"/>
                <w:bottom w:val="none" w:sz="0" w:space="0" w:color="auto"/>
                <w:right w:val="none" w:sz="0" w:space="0" w:color="auto"/>
              </w:divBdr>
            </w:div>
            <w:div w:id="21406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5089">
      <w:bodyDiv w:val="1"/>
      <w:marLeft w:val="0"/>
      <w:marRight w:val="0"/>
      <w:marTop w:val="0"/>
      <w:marBottom w:val="0"/>
      <w:divBdr>
        <w:top w:val="none" w:sz="0" w:space="0" w:color="auto"/>
        <w:left w:val="none" w:sz="0" w:space="0" w:color="auto"/>
        <w:bottom w:val="none" w:sz="0" w:space="0" w:color="auto"/>
        <w:right w:val="none" w:sz="0" w:space="0" w:color="auto"/>
      </w:divBdr>
      <w:divsChild>
        <w:div w:id="1502816415">
          <w:marLeft w:val="0"/>
          <w:marRight w:val="0"/>
          <w:marTop w:val="0"/>
          <w:marBottom w:val="0"/>
          <w:divBdr>
            <w:top w:val="none" w:sz="0" w:space="0" w:color="auto"/>
            <w:left w:val="none" w:sz="0" w:space="0" w:color="auto"/>
            <w:bottom w:val="none" w:sz="0" w:space="0" w:color="auto"/>
            <w:right w:val="none" w:sz="0" w:space="0" w:color="auto"/>
          </w:divBdr>
          <w:divsChild>
            <w:div w:id="185677366">
              <w:marLeft w:val="0"/>
              <w:marRight w:val="0"/>
              <w:marTop w:val="0"/>
              <w:marBottom w:val="0"/>
              <w:divBdr>
                <w:top w:val="none" w:sz="0" w:space="0" w:color="auto"/>
                <w:left w:val="none" w:sz="0" w:space="0" w:color="auto"/>
                <w:bottom w:val="none" w:sz="0" w:space="0" w:color="auto"/>
                <w:right w:val="none" w:sz="0" w:space="0" w:color="auto"/>
              </w:divBdr>
            </w:div>
            <w:div w:id="359745503">
              <w:marLeft w:val="0"/>
              <w:marRight w:val="0"/>
              <w:marTop w:val="0"/>
              <w:marBottom w:val="0"/>
              <w:divBdr>
                <w:top w:val="none" w:sz="0" w:space="0" w:color="auto"/>
                <w:left w:val="none" w:sz="0" w:space="0" w:color="auto"/>
                <w:bottom w:val="none" w:sz="0" w:space="0" w:color="auto"/>
                <w:right w:val="none" w:sz="0" w:space="0" w:color="auto"/>
              </w:divBdr>
            </w:div>
            <w:div w:id="383720839">
              <w:marLeft w:val="0"/>
              <w:marRight w:val="0"/>
              <w:marTop w:val="0"/>
              <w:marBottom w:val="0"/>
              <w:divBdr>
                <w:top w:val="none" w:sz="0" w:space="0" w:color="auto"/>
                <w:left w:val="none" w:sz="0" w:space="0" w:color="auto"/>
                <w:bottom w:val="none" w:sz="0" w:space="0" w:color="auto"/>
                <w:right w:val="none" w:sz="0" w:space="0" w:color="auto"/>
              </w:divBdr>
            </w:div>
            <w:div w:id="600066120">
              <w:marLeft w:val="0"/>
              <w:marRight w:val="0"/>
              <w:marTop w:val="0"/>
              <w:marBottom w:val="0"/>
              <w:divBdr>
                <w:top w:val="none" w:sz="0" w:space="0" w:color="auto"/>
                <w:left w:val="none" w:sz="0" w:space="0" w:color="auto"/>
                <w:bottom w:val="none" w:sz="0" w:space="0" w:color="auto"/>
                <w:right w:val="none" w:sz="0" w:space="0" w:color="auto"/>
              </w:divBdr>
            </w:div>
            <w:div w:id="630209881">
              <w:marLeft w:val="0"/>
              <w:marRight w:val="0"/>
              <w:marTop w:val="0"/>
              <w:marBottom w:val="0"/>
              <w:divBdr>
                <w:top w:val="none" w:sz="0" w:space="0" w:color="auto"/>
                <w:left w:val="none" w:sz="0" w:space="0" w:color="auto"/>
                <w:bottom w:val="none" w:sz="0" w:space="0" w:color="auto"/>
                <w:right w:val="none" w:sz="0" w:space="0" w:color="auto"/>
              </w:divBdr>
            </w:div>
            <w:div w:id="834496915">
              <w:marLeft w:val="0"/>
              <w:marRight w:val="0"/>
              <w:marTop w:val="0"/>
              <w:marBottom w:val="0"/>
              <w:divBdr>
                <w:top w:val="none" w:sz="0" w:space="0" w:color="auto"/>
                <w:left w:val="none" w:sz="0" w:space="0" w:color="auto"/>
                <w:bottom w:val="none" w:sz="0" w:space="0" w:color="auto"/>
                <w:right w:val="none" w:sz="0" w:space="0" w:color="auto"/>
              </w:divBdr>
            </w:div>
            <w:div w:id="1175072293">
              <w:marLeft w:val="0"/>
              <w:marRight w:val="0"/>
              <w:marTop w:val="0"/>
              <w:marBottom w:val="0"/>
              <w:divBdr>
                <w:top w:val="none" w:sz="0" w:space="0" w:color="auto"/>
                <w:left w:val="none" w:sz="0" w:space="0" w:color="auto"/>
                <w:bottom w:val="none" w:sz="0" w:space="0" w:color="auto"/>
                <w:right w:val="none" w:sz="0" w:space="0" w:color="auto"/>
              </w:divBdr>
            </w:div>
            <w:div w:id="1189682759">
              <w:marLeft w:val="0"/>
              <w:marRight w:val="0"/>
              <w:marTop w:val="0"/>
              <w:marBottom w:val="0"/>
              <w:divBdr>
                <w:top w:val="none" w:sz="0" w:space="0" w:color="auto"/>
                <w:left w:val="none" w:sz="0" w:space="0" w:color="auto"/>
                <w:bottom w:val="none" w:sz="0" w:space="0" w:color="auto"/>
                <w:right w:val="none" w:sz="0" w:space="0" w:color="auto"/>
              </w:divBdr>
            </w:div>
            <w:div w:id="1228299887">
              <w:marLeft w:val="0"/>
              <w:marRight w:val="0"/>
              <w:marTop w:val="0"/>
              <w:marBottom w:val="0"/>
              <w:divBdr>
                <w:top w:val="none" w:sz="0" w:space="0" w:color="auto"/>
                <w:left w:val="none" w:sz="0" w:space="0" w:color="auto"/>
                <w:bottom w:val="none" w:sz="0" w:space="0" w:color="auto"/>
                <w:right w:val="none" w:sz="0" w:space="0" w:color="auto"/>
              </w:divBdr>
            </w:div>
            <w:div w:id="1447505959">
              <w:marLeft w:val="0"/>
              <w:marRight w:val="0"/>
              <w:marTop w:val="0"/>
              <w:marBottom w:val="0"/>
              <w:divBdr>
                <w:top w:val="none" w:sz="0" w:space="0" w:color="auto"/>
                <w:left w:val="none" w:sz="0" w:space="0" w:color="auto"/>
                <w:bottom w:val="none" w:sz="0" w:space="0" w:color="auto"/>
                <w:right w:val="none" w:sz="0" w:space="0" w:color="auto"/>
              </w:divBdr>
            </w:div>
            <w:div w:id="1502695963">
              <w:marLeft w:val="0"/>
              <w:marRight w:val="0"/>
              <w:marTop w:val="0"/>
              <w:marBottom w:val="0"/>
              <w:divBdr>
                <w:top w:val="none" w:sz="0" w:space="0" w:color="auto"/>
                <w:left w:val="none" w:sz="0" w:space="0" w:color="auto"/>
                <w:bottom w:val="none" w:sz="0" w:space="0" w:color="auto"/>
                <w:right w:val="none" w:sz="0" w:space="0" w:color="auto"/>
              </w:divBdr>
            </w:div>
            <w:div w:id="1607344161">
              <w:marLeft w:val="0"/>
              <w:marRight w:val="0"/>
              <w:marTop w:val="0"/>
              <w:marBottom w:val="0"/>
              <w:divBdr>
                <w:top w:val="none" w:sz="0" w:space="0" w:color="auto"/>
                <w:left w:val="none" w:sz="0" w:space="0" w:color="auto"/>
                <w:bottom w:val="none" w:sz="0" w:space="0" w:color="auto"/>
                <w:right w:val="none" w:sz="0" w:space="0" w:color="auto"/>
              </w:divBdr>
            </w:div>
            <w:div w:id="1761246361">
              <w:marLeft w:val="0"/>
              <w:marRight w:val="0"/>
              <w:marTop w:val="0"/>
              <w:marBottom w:val="0"/>
              <w:divBdr>
                <w:top w:val="none" w:sz="0" w:space="0" w:color="auto"/>
                <w:left w:val="none" w:sz="0" w:space="0" w:color="auto"/>
                <w:bottom w:val="none" w:sz="0" w:space="0" w:color="auto"/>
                <w:right w:val="none" w:sz="0" w:space="0" w:color="auto"/>
              </w:divBdr>
            </w:div>
            <w:div w:id="20159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7619">
      <w:bodyDiv w:val="1"/>
      <w:marLeft w:val="0"/>
      <w:marRight w:val="0"/>
      <w:marTop w:val="0"/>
      <w:marBottom w:val="0"/>
      <w:divBdr>
        <w:top w:val="none" w:sz="0" w:space="0" w:color="auto"/>
        <w:left w:val="none" w:sz="0" w:space="0" w:color="auto"/>
        <w:bottom w:val="none" w:sz="0" w:space="0" w:color="auto"/>
        <w:right w:val="none" w:sz="0" w:space="0" w:color="auto"/>
      </w:divBdr>
      <w:divsChild>
        <w:div w:id="1552377348">
          <w:marLeft w:val="0"/>
          <w:marRight w:val="0"/>
          <w:marTop w:val="0"/>
          <w:marBottom w:val="0"/>
          <w:divBdr>
            <w:top w:val="none" w:sz="0" w:space="0" w:color="auto"/>
            <w:left w:val="none" w:sz="0" w:space="0" w:color="auto"/>
            <w:bottom w:val="none" w:sz="0" w:space="0" w:color="auto"/>
            <w:right w:val="none" w:sz="0" w:space="0" w:color="auto"/>
          </w:divBdr>
          <w:divsChild>
            <w:div w:id="147022075">
              <w:marLeft w:val="0"/>
              <w:marRight w:val="0"/>
              <w:marTop w:val="0"/>
              <w:marBottom w:val="0"/>
              <w:divBdr>
                <w:top w:val="none" w:sz="0" w:space="0" w:color="auto"/>
                <w:left w:val="none" w:sz="0" w:space="0" w:color="auto"/>
                <w:bottom w:val="none" w:sz="0" w:space="0" w:color="auto"/>
                <w:right w:val="none" w:sz="0" w:space="0" w:color="auto"/>
              </w:divBdr>
            </w:div>
            <w:div w:id="178782747">
              <w:marLeft w:val="0"/>
              <w:marRight w:val="0"/>
              <w:marTop w:val="0"/>
              <w:marBottom w:val="0"/>
              <w:divBdr>
                <w:top w:val="none" w:sz="0" w:space="0" w:color="auto"/>
                <w:left w:val="none" w:sz="0" w:space="0" w:color="auto"/>
                <w:bottom w:val="none" w:sz="0" w:space="0" w:color="auto"/>
                <w:right w:val="none" w:sz="0" w:space="0" w:color="auto"/>
              </w:divBdr>
            </w:div>
            <w:div w:id="453136952">
              <w:marLeft w:val="0"/>
              <w:marRight w:val="0"/>
              <w:marTop w:val="0"/>
              <w:marBottom w:val="0"/>
              <w:divBdr>
                <w:top w:val="none" w:sz="0" w:space="0" w:color="auto"/>
                <w:left w:val="none" w:sz="0" w:space="0" w:color="auto"/>
                <w:bottom w:val="none" w:sz="0" w:space="0" w:color="auto"/>
                <w:right w:val="none" w:sz="0" w:space="0" w:color="auto"/>
              </w:divBdr>
            </w:div>
            <w:div w:id="465129334">
              <w:marLeft w:val="0"/>
              <w:marRight w:val="0"/>
              <w:marTop w:val="0"/>
              <w:marBottom w:val="0"/>
              <w:divBdr>
                <w:top w:val="none" w:sz="0" w:space="0" w:color="auto"/>
                <w:left w:val="none" w:sz="0" w:space="0" w:color="auto"/>
                <w:bottom w:val="none" w:sz="0" w:space="0" w:color="auto"/>
                <w:right w:val="none" w:sz="0" w:space="0" w:color="auto"/>
              </w:divBdr>
            </w:div>
            <w:div w:id="505747312">
              <w:marLeft w:val="0"/>
              <w:marRight w:val="0"/>
              <w:marTop w:val="0"/>
              <w:marBottom w:val="0"/>
              <w:divBdr>
                <w:top w:val="none" w:sz="0" w:space="0" w:color="auto"/>
                <w:left w:val="none" w:sz="0" w:space="0" w:color="auto"/>
                <w:bottom w:val="none" w:sz="0" w:space="0" w:color="auto"/>
                <w:right w:val="none" w:sz="0" w:space="0" w:color="auto"/>
              </w:divBdr>
            </w:div>
            <w:div w:id="556018528">
              <w:marLeft w:val="0"/>
              <w:marRight w:val="0"/>
              <w:marTop w:val="0"/>
              <w:marBottom w:val="0"/>
              <w:divBdr>
                <w:top w:val="none" w:sz="0" w:space="0" w:color="auto"/>
                <w:left w:val="none" w:sz="0" w:space="0" w:color="auto"/>
                <w:bottom w:val="none" w:sz="0" w:space="0" w:color="auto"/>
                <w:right w:val="none" w:sz="0" w:space="0" w:color="auto"/>
              </w:divBdr>
            </w:div>
            <w:div w:id="793526681">
              <w:marLeft w:val="0"/>
              <w:marRight w:val="0"/>
              <w:marTop w:val="0"/>
              <w:marBottom w:val="0"/>
              <w:divBdr>
                <w:top w:val="none" w:sz="0" w:space="0" w:color="auto"/>
                <w:left w:val="none" w:sz="0" w:space="0" w:color="auto"/>
                <w:bottom w:val="none" w:sz="0" w:space="0" w:color="auto"/>
                <w:right w:val="none" w:sz="0" w:space="0" w:color="auto"/>
              </w:divBdr>
            </w:div>
            <w:div w:id="1078284879">
              <w:marLeft w:val="0"/>
              <w:marRight w:val="0"/>
              <w:marTop w:val="0"/>
              <w:marBottom w:val="0"/>
              <w:divBdr>
                <w:top w:val="none" w:sz="0" w:space="0" w:color="auto"/>
                <w:left w:val="none" w:sz="0" w:space="0" w:color="auto"/>
                <w:bottom w:val="none" w:sz="0" w:space="0" w:color="auto"/>
                <w:right w:val="none" w:sz="0" w:space="0" w:color="auto"/>
              </w:divBdr>
            </w:div>
            <w:div w:id="1196652476">
              <w:marLeft w:val="0"/>
              <w:marRight w:val="0"/>
              <w:marTop w:val="0"/>
              <w:marBottom w:val="0"/>
              <w:divBdr>
                <w:top w:val="none" w:sz="0" w:space="0" w:color="auto"/>
                <w:left w:val="none" w:sz="0" w:space="0" w:color="auto"/>
                <w:bottom w:val="none" w:sz="0" w:space="0" w:color="auto"/>
                <w:right w:val="none" w:sz="0" w:space="0" w:color="auto"/>
              </w:divBdr>
            </w:div>
            <w:div w:id="1198154044">
              <w:marLeft w:val="0"/>
              <w:marRight w:val="0"/>
              <w:marTop w:val="0"/>
              <w:marBottom w:val="0"/>
              <w:divBdr>
                <w:top w:val="none" w:sz="0" w:space="0" w:color="auto"/>
                <w:left w:val="none" w:sz="0" w:space="0" w:color="auto"/>
                <w:bottom w:val="none" w:sz="0" w:space="0" w:color="auto"/>
                <w:right w:val="none" w:sz="0" w:space="0" w:color="auto"/>
              </w:divBdr>
            </w:div>
            <w:div w:id="1221676406">
              <w:marLeft w:val="0"/>
              <w:marRight w:val="0"/>
              <w:marTop w:val="0"/>
              <w:marBottom w:val="0"/>
              <w:divBdr>
                <w:top w:val="none" w:sz="0" w:space="0" w:color="auto"/>
                <w:left w:val="none" w:sz="0" w:space="0" w:color="auto"/>
                <w:bottom w:val="none" w:sz="0" w:space="0" w:color="auto"/>
                <w:right w:val="none" w:sz="0" w:space="0" w:color="auto"/>
              </w:divBdr>
            </w:div>
            <w:div w:id="1525244855">
              <w:marLeft w:val="0"/>
              <w:marRight w:val="0"/>
              <w:marTop w:val="0"/>
              <w:marBottom w:val="0"/>
              <w:divBdr>
                <w:top w:val="none" w:sz="0" w:space="0" w:color="auto"/>
                <w:left w:val="none" w:sz="0" w:space="0" w:color="auto"/>
                <w:bottom w:val="none" w:sz="0" w:space="0" w:color="auto"/>
                <w:right w:val="none" w:sz="0" w:space="0" w:color="auto"/>
              </w:divBdr>
            </w:div>
            <w:div w:id="1631856465">
              <w:marLeft w:val="0"/>
              <w:marRight w:val="0"/>
              <w:marTop w:val="0"/>
              <w:marBottom w:val="0"/>
              <w:divBdr>
                <w:top w:val="none" w:sz="0" w:space="0" w:color="auto"/>
                <w:left w:val="none" w:sz="0" w:space="0" w:color="auto"/>
                <w:bottom w:val="none" w:sz="0" w:space="0" w:color="auto"/>
                <w:right w:val="none" w:sz="0" w:space="0" w:color="auto"/>
              </w:divBdr>
            </w:div>
            <w:div w:id="18856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7479">
      <w:bodyDiv w:val="1"/>
      <w:marLeft w:val="0"/>
      <w:marRight w:val="0"/>
      <w:marTop w:val="0"/>
      <w:marBottom w:val="0"/>
      <w:divBdr>
        <w:top w:val="none" w:sz="0" w:space="0" w:color="auto"/>
        <w:left w:val="none" w:sz="0" w:space="0" w:color="auto"/>
        <w:bottom w:val="none" w:sz="0" w:space="0" w:color="auto"/>
        <w:right w:val="none" w:sz="0" w:space="0" w:color="auto"/>
      </w:divBdr>
      <w:divsChild>
        <w:div w:id="1080445943">
          <w:marLeft w:val="0"/>
          <w:marRight w:val="0"/>
          <w:marTop w:val="0"/>
          <w:marBottom w:val="0"/>
          <w:divBdr>
            <w:top w:val="none" w:sz="0" w:space="0" w:color="auto"/>
            <w:left w:val="none" w:sz="0" w:space="0" w:color="auto"/>
            <w:bottom w:val="none" w:sz="0" w:space="0" w:color="auto"/>
            <w:right w:val="none" w:sz="0" w:space="0" w:color="auto"/>
          </w:divBdr>
          <w:divsChild>
            <w:div w:id="10642124">
              <w:marLeft w:val="0"/>
              <w:marRight w:val="0"/>
              <w:marTop w:val="0"/>
              <w:marBottom w:val="0"/>
              <w:divBdr>
                <w:top w:val="none" w:sz="0" w:space="0" w:color="auto"/>
                <w:left w:val="none" w:sz="0" w:space="0" w:color="auto"/>
                <w:bottom w:val="none" w:sz="0" w:space="0" w:color="auto"/>
                <w:right w:val="none" w:sz="0" w:space="0" w:color="auto"/>
              </w:divBdr>
            </w:div>
            <w:div w:id="428310166">
              <w:marLeft w:val="0"/>
              <w:marRight w:val="0"/>
              <w:marTop w:val="0"/>
              <w:marBottom w:val="0"/>
              <w:divBdr>
                <w:top w:val="none" w:sz="0" w:space="0" w:color="auto"/>
                <w:left w:val="none" w:sz="0" w:space="0" w:color="auto"/>
                <w:bottom w:val="none" w:sz="0" w:space="0" w:color="auto"/>
                <w:right w:val="none" w:sz="0" w:space="0" w:color="auto"/>
              </w:divBdr>
            </w:div>
            <w:div w:id="610939593">
              <w:marLeft w:val="0"/>
              <w:marRight w:val="0"/>
              <w:marTop w:val="0"/>
              <w:marBottom w:val="0"/>
              <w:divBdr>
                <w:top w:val="none" w:sz="0" w:space="0" w:color="auto"/>
                <w:left w:val="none" w:sz="0" w:space="0" w:color="auto"/>
                <w:bottom w:val="none" w:sz="0" w:space="0" w:color="auto"/>
                <w:right w:val="none" w:sz="0" w:space="0" w:color="auto"/>
              </w:divBdr>
            </w:div>
            <w:div w:id="1085299590">
              <w:marLeft w:val="0"/>
              <w:marRight w:val="0"/>
              <w:marTop w:val="0"/>
              <w:marBottom w:val="0"/>
              <w:divBdr>
                <w:top w:val="none" w:sz="0" w:space="0" w:color="auto"/>
                <w:left w:val="none" w:sz="0" w:space="0" w:color="auto"/>
                <w:bottom w:val="none" w:sz="0" w:space="0" w:color="auto"/>
                <w:right w:val="none" w:sz="0" w:space="0" w:color="auto"/>
              </w:divBdr>
            </w:div>
            <w:div w:id="1126777433">
              <w:marLeft w:val="0"/>
              <w:marRight w:val="0"/>
              <w:marTop w:val="0"/>
              <w:marBottom w:val="0"/>
              <w:divBdr>
                <w:top w:val="none" w:sz="0" w:space="0" w:color="auto"/>
                <w:left w:val="none" w:sz="0" w:space="0" w:color="auto"/>
                <w:bottom w:val="none" w:sz="0" w:space="0" w:color="auto"/>
                <w:right w:val="none" w:sz="0" w:space="0" w:color="auto"/>
              </w:divBdr>
            </w:div>
            <w:div w:id="1291206220">
              <w:marLeft w:val="0"/>
              <w:marRight w:val="0"/>
              <w:marTop w:val="0"/>
              <w:marBottom w:val="0"/>
              <w:divBdr>
                <w:top w:val="none" w:sz="0" w:space="0" w:color="auto"/>
                <w:left w:val="none" w:sz="0" w:space="0" w:color="auto"/>
                <w:bottom w:val="none" w:sz="0" w:space="0" w:color="auto"/>
                <w:right w:val="none" w:sz="0" w:space="0" w:color="auto"/>
              </w:divBdr>
            </w:div>
            <w:div w:id="1378317107">
              <w:marLeft w:val="0"/>
              <w:marRight w:val="0"/>
              <w:marTop w:val="0"/>
              <w:marBottom w:val="0"/>
              <w:divBdr>
                <w:top w:val="none" w:sz="0" w:space="0" w:color="auto"/>
                <w:left w:val="none" w:sz="0" w:space="0" w:color="auto"/>
                <w:bottom w:val="none" w:sz="0" w:space="0" w:color="auto"/>
                <w:right w:val="none" w:sz="0" w:space="0" w:color="auto"/>
              </w:divBdr>
            </w:div>
            <w:div w:id="1449740612">
              <w:marLeft w:val="0"/>
              <w:marRight w:val="0"/>
              <w:marTop w:val="0"/>
              <w:marBottom w:val="0"/>
              <w:divBdr>
                <w:top w:val="none" w:sz="0" w:space="0" w:color="auto"/>
                <w:left w:val="none" w:sz="0" w:space="0" w:color="auto"/>
                <w:bottom w:val="none" w:sz="0" w:space="0" w:color="auto"/>
                <w:right w:val="none" w:sz="0" w:space="0" w:color="auto"/>
              </w:divBdr>
            </w:div>
            <w:div w:id="1593513885">
              <w:marLeft w:val="0"/>
              <w:marRight w:val="0"/>
              <w:marTop w:val="0"/>
              <w:marBottom w:val="0"/>
              <w:divBdr>
                <w:top w:val="none" w:sz="0" w:space="0" w:color="auto"/>
                <w:left w:val="none" w:sz="0" w:space="0" w:color="auto"/>
                <w:bottom w:val="none" w:sz="0" w:space="0" w:color="auto"/>
                <w:right w:val="none" w:sz="0" w:space="0" w:color="auto"/>
              </w:divBdr>
            </w:div>
            <w:div w:id="1675645565">
              <w:marLeft w:val="0"/>
              <w:marRight w:val="0"/>
              <w:marTop w:val="0"/>
              <w:marBottom w:val="0"/>
              <w:divBdr>
                <w:top w:val="none" w:sz="0" w:space="0" w:color="auto"/>
                <w:left w:val="none" w:sz="0" w:space="0" w:color="auto"/>
                <w:bottom w:val="none" w:sz="0" w:space="0" w:color="auto"/>
                <w:right w:val="none" w:sz="0" w:space="0" w:color="auto"/>
              </w:divBdr>
            </w:div>
            <w:div w:id="1744520983">
              <w:marLeft w:val="0"/>
              <w:marRight w:val="0"/>
              <w:marTop w:val="0"/>
              <w:marBottom w:val="0"/>
              <w:divBdr>
                <w:top w:val="none" w:sz="0" w:space="0" w:color="auto"/>
                <w:left w:val="none" w:sz="0" w:space="0" w:color="auto"/>
                <w:bottom w:val="none" w:sz="0" w:space="0" w:color="auto"/>
                <w:right w:val="none" w:sz="0" w:space="0" w:color="auto"/>
              </w:divBdr>
            </w:div>
            <w:div w:id="1817842678">
              <w:marLeft w:val="0"/>
              <w:marRight w:val="0"/>
              <w:marTop w:val="0"/>
              <w:marBottom w:val="0"/>
              <w:divBdr>
                <w:top w:val="none" w:sz="0" w:space="0" w:color="auto"/>
                <w:left w:val="none" w:sz="0" w:space="0" w:color="auto"/>
                <w:bottom w:val="none" w:sz="0" w:space="0" w:color="auto"/>
                <w:right w:val="none" w:sz="0" w:space="0" w:color="auto"/>
              </w:divBdr>
            </w:div>
            <w:div w:id="2025741100">
              <w:marLeft w:val="0"/>
              <w:marRight w:val="0"/>
              <w:marTop w:val="0"/>
              <w:marBottom w:val="0"/>
              <w:divBdr>
                <w:top w:val="none" w:sz="0" w:space="0" w:color="auto"/>
                <w:left w:val="none" w:sz="0" w:space="0" w:color="auto"/>
                <w:bottom w:val="none" w:sz="0" w:space="0" w:color="auto"/>
                <w:right w:val="none" w:sz="0" w:space="0" w:color="auto"/>
              </w:divBdr>
            </w:div>
            <w:div w:id="210051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92515">
      <w:bodyDiv w:val="1"/>
      <w:marLeft w:val="0"/>
      <w:marRight w:val="0"/>
      <w:marTop w:val="0"/>
      <w:marBottom w:val="0"/>
      <w:divBdr>
        <w:top w:val="none" w:sz="0" w:space="0" w:color="auto"/>
        <w:left w:val="none" w:sz="0" w:space="0" w:color="auto"/>
        <w:bottom w:val="none" w:sz="0" w:space="0" w:color="auto"/>
        <w:right w:val="none" w:sz="0" w:space="0" w:color="auto"/>
      </w:divBdr>
      <w:divsChild>
        <w:div w:id="912929845">
          <w:marLeft w:val="0"/>
          <w:marRight w:val="0"/>
          <w:marTop w:val="0"/>
          <w:marBottom w:val="0"/>
          <w:divBdr>
            <w:top w:val="none" w:sz="0" w:space="0" w:color="auto"/>
            <w:left w:val="none" w:sz="0" w:space="0" w:color="auto"/>
            <w:bottom w:val="none" w:sz="0" w:space="0" w:color="auto"/>
            <w:right w:val="none" w:sz="0" w:space="0" w:color="auto"/>
          </w:divBdr>
          <w:divsChild>
            <w:div w:id="655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8043">
      <w:bodyDiv w:val="1"/>
      <w:marLeft w:val="0"/>
      <w:marRight w:val="0"/>
      <w:marTop w:val="0"/>
      <w:marBottom w:val="0"/>
      <w:divBdr>
        <w:top w:val="none" w:sz="0" w:space="0" w:color="auto"/>
        <w:left w:val="none" w:sz="0" w:space="0" w:color="auto"/>
        <w:bottom w:val="none" w:sz="0" w:space="0" w:color="auto"/>
        <w:right w:val="none" w:sz="0" w:space="0" w:color="auto"/>
      </w:divBdr>
      <w:divsChild>
        <w:div w:id="1138494884">
          <w:marLeft w:val="0"/>
          <w:marRight w:val="0"/>
          <w:marTop w:val="0"/>
          <w:marBottom w:val="0"/>
          <w:divBdr>
            <w:top w:val="none" w:sz="0" w:space="0" w:color="auto"/>
            <w:left w:val="none" w:sz="0" w:space="0" w:color="auto"/>
            <w:bottom w:val="none" w:sz="0" w:space="0" w:color="auto"/>
            <w:right w:val="none" w:sz="0" w:space="0" w:color="auto"/>
          </w:divBdr>
          <w:divsChild>
            <w:div w:id="19552581">
              <w:marLeft w:val="0"/>
              <w:marRight w:val="0"/>
              <w:marTop w:val="0"/>
              <w:marBottom w:val="0"/>
              <w:divBdr>
                <w:top w:val="none" w:sz="0" w:space="0" w:color="auto"/>
                <w:left w:val="none" w:sz="0" w:space="0" w:color="auto"/>
                <w:bottom w:val="none" w:sz="0" w:space="0" w:color="auto"/>
                <w:right w:val="none" w:sz="0" w:space="0" w:color="auto"/>
              </w:divBdr>
            </w:div>
            <w:div w:id="294917841">
              <w:marLeft w:val="0"/>
              <w:marRight w:val="0"/>
              <w:marTop w:val="0"/>
              <w:marBottom w:val="0"/>
              <w:divBdr>
                <w:top w:val="none" w:sz="0" w:space="0" w:color="auto"/>
                <w:left w:val="none" w:sz="0" w:space="0" w:color="auto"/>
                <w:bottom w:val="none" w:sz="0" w:space="0" w:color="auto"/>
                <w:right w:val="none" w:sz="0" w:space="0" w:color="auto"/>
              </w:divBdr>
            </w:div>
            <w:div w:id="400250848">
              <w:marLeft w:val="0"/>
              <w:marRight w:val="0"/>
              <w:marTop w:val="0"/>
              <w:marBottom w:val="0"/>
              <w:divBdr>
                <w:top w:val="none" w:sz="0" w:space="0" w:color="auto"/>
                <w:left w:val="none" w:sz="0" w:space="0" w:color="auto"/>
                <w:bottom w:val="none" w:sz="0" w:space="0" w:color="auto"/>
                <w:right w:val="none" w:sz="0" w:space="0" w:color="auto"/>
              </w:divBdr>
            </w:div>
            <w:div w:id="550045549">
              <w:marLeft w:val="0"/>
              <w:marRight w:val="0"/>
              <w:marTop w:val="0"/>
              <w:marBottom w:val="0"/>
              <w:divBdr>
                <w:top w:val="none" w:sz="0" w:space="0" w:color="auto"/>
                <w:left w:val="none" w:sz="0" w:space="0" w:color="auto"/>
                <w:bottom w:val="none" w:sz="0" w:space="0" w:color="auto"/>
                <w:right w:val="none" w:sz="0" w:space="0" w:color="auto"/>
              </w:divBdr>
            </w:div>
            <w:div w:id="628047923">
              <w:marLeft w:val="0"/>
              <w:marRight w:val="0"/>
              <w:marTop w:val="0"/>
              <w:marBottom w:val="0"/>
              <w:divBdr>
                <w:top w:val="none" w:sz="0" w:space="0" w:color="auto"/>
                <w:left w:val="none" w:sz="0" w:space="0" w:color="auto"/>
                <w:bottom w:val="none" w:sz="0" w:space="0" w:color="auto"/>
                <w:right w:val="none" w:sz="0" w:space="0" w:color="auto"/>
              </w:divBdr>
            </w:div>
            <w:div w:id="1044208630">
              <w:marLeft w:val="0"/>
              <w:marRight w:val="0"/>
              <w:marTop w:val="0"/>
              <w:marBottom w:val="0"/>
              <w:divBdr>
                <w:top w:val="none" w:sz="0" w:space="0" w:color="auto"/>
                <w:left w:val="none" w:sz="0" w:space="0" w:color="auto"/>
                <w:bottom w:val="none" w:sz="0" w:space="0" w:color="auto"/>
                <w:right w:val="none" w:sz="0" w:space="0" w:color="auto"/>
              </w:divBdr>
            </w:div>
            <w:div w:id="1138844220">
              <w:marLeft w:val="0"/>
              <w:marRight w:val="0"/>
              <w:marTop w:val="0"/>
              <w:marBottom w:val="0"/>
              <w:divBdr>
                <w:top w:val="none" w:sz="0" w:space="0" w:color="auto"/>
                <w:left w:val="none" w:sz="0" w:space="0" w:color="auto"/>
                <w:bottom w:val="none" w:sz="0" w:space="0" w:color="auto"/>
                <w:right w:val="none" w:sz="0" w:space="0" w:color="auto"/>
              </w:divBdr>
            </w:div>
            <w:div w:id="1156647657">
              <w:marLeft w:val="0"/>
              <w:marRight w:val="0"/>
              <w:marTop w:val="0"/>
              <w:marBottom w:val="0"/>
              <w:divBdr>
                <w:top w:val="none" w:sz="0" w:space="0" w:color="auto"/>
                <w:left w:val="none" w:sz="0" w:space="0" w:color="auto"/>
                <w:bottom w:val="none" w:sz="0" w:space="0" w:color="auto"/>
                <w:right w:val="none" w:sz="0" w:space="0" w:color="auto"/>
              </w:divBdr>
            </w:div>
            <w:div w:id="1330330105">
              <w:marLeft w:val="0"/>
              <w:marRight w:val="0"/>
              <w:marTop w:val="0"/>
              <w:marBottom w:val="0"/>
              <w:divBdr>
                <w:top w:val="none" w:sz="0" w:space="0" w:color="auto"/>
                <w:left w:val="none" w:sz="0" w:space="0" w:color="auto"/>
                <w:bottom w:val="none" w:sz="0" w:space="0" w:color="auto"/>
                <w:right w:val="none" w:sz="0" w:space="0" w:color="auto"/>
              </w:divBdr>
            </w:div>
            <w:div w:id="1528517726">
              <w:marLeft w:val="0"/>
              <w:marRight w:val="0"/>
              <w:marTop w:val="0"/>
              <w:marBottom w:val="0"/>
              <w:divBdr>
                <w:top w:val="none" w:sz="0" w:space="0" w:color="auto"/>
                <w:left w:val="none" w:sz="0" w:space="0" w:color="auto"/>
                <w:bottom w:val="none" w:sz="0" w:space="0" w:color="auto"/>
                <w:right w:val="none" w:sz="0" w:space="0" w:color="auto"/>
              </w:divBdr>
            </w:div>
            <w:div w:id="1530024694">
              <w:marLeft w:val="0"/>
              <w:marRight w:val="0"/>
              <w:marTop w:val="0"/>
              <w:marBottom w:val="0"/>
              <w:divBdr>
                <w:top w:val="none" w:sz="0" w:space="0" w:color="auto"/>
                <w:left w:val="none" w:sz="0" w:space="0" w:color="auto"/>
                <w:bottom w:val="none" w:sz="0" w:space="0" w:color="auto"/>
                <w:right w:val="none" w:sz="0" w:space="0" w:color="auto"/>
              </w:divBdr>
            </w:div>
            <w:div w:id="1596859472">
              <w:marLeft w:val="0"/>
              <w:marRight w:val="0"/>
              <w:marTop w:val="0"/>
              <w:marBottom w:val="0"/>
              <w:divBdr>
                <w:top w:val="none" w:sz="0" w:space="0" w:color="auto"/>
                <w:left w:val="none" w:sz="0" w:space="0" w:color="auto"/>
                <w:bottom w:val="none" w:sz="0" w:space="0" w:color="auto"/>
                <w:right w:val="none" w:sz="0" w:space="0" w:color="auto"/>
              </w:divBdr>
            </w:div>
            <w:div w:id="18268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6662">
      <w:bodyDiv w:val="1"/>
      <w:marLeft w:val="0"/>
      <w:marRight w:val="0"/>
      <w:marTop w:val="0"/>
      <w:marBottom w:val="0"/>
      <w:divBdr>
        <w:top w:val="none" w:sz="0" w:space="0" w:color="auto"/>
        <w:left w:val="none" w:sz="0" w:space="0" w:color="auto"/>
        <w:bottom w:val="none" w:sz="0" w:space="0" w:color="auto"/>
        <w:right w:val="none" w:sz="0" w:space="0" w:color="auto"/>
      </w:divBdr>
    </w:div>
    <w:div w:id="1759595907">
      <w:bodyDiv w:val="1"/>
      <w:marLeft w:val="0"/>
      <w:marRight w:val="0"/>
      <w:marTop w:val="0"/>
      <w:marBottom w:val="0"/>
      <w:divBdr>
        <w:top w:val="none" w:sz="0" w:space="0" w:color="auto"/>
        <w:left w:val="none" w:sz="0" w:space="0" w:color="auto"/>
        <w:bottom w:val="none" w:sz="0" w:space="0" w:color="auto"/>
        <w:right w:val="none" w:sz="0" w:space="0" w:color="auto"/>
      </w:divBdr>
      <w:divsChild>
        <w:div w:id="1437948130">
          <w:marLeft w:val="0"/>
          <w:marRight w:val="0"/>
          <w:marTop w:val="0"/>
          <w:marBottom w:val="0"/>
          <w:divBdr>
            <w:top w:val="none" w:sz="0" w:space="0" w:color="auto"/>
            <w:left w:val="none" w:sz="0" w:space="0" w:color="auto"/>
            <w:bottom w:val="none" w:sz="0" w:space="0" w:color="auto"/>
            <w:right w:val="none" w:sz="0" w:space="0" w:color="auto"/>
          </w:divBdr>
          <w:divsChild>
            <w:div w:id="14174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4154">
      <w:bodyDiv w:val="1"/>
      <w:marLeft w:val="0"/>
      <w:marRight w:val="0"/>
      <w:marTop w:val="0"/>
      <w:marBottom w:val="0"/>
      <w:divBdr>
        <w:top w:val="none" w:sz="0" w:space="0" w:color="auto"/>
        <w:left w:val="none" w:sz="0" w:space="0" w:color="auto"/>
        <w:bottom w:val="none" w:sz="0" w:space="0" w:color="auto"/>
        <w:right w:val="none" w:sz="0" w:space="0" w:color="auto"/>
      </w:divBdr>
    </w:div>
    <w:div w:id="1850833354">
      <w:bodyDiv w:val="1"/>
      <w:marLeft w:val="0"/>
      <w:marRight w:val="0"/>
      <w:marTop w:val="0"/>
      <w:marBottom w:val="0"/>
      <w:divBdr>
        <w:top w:val="none" w:sz="0" w:space="0" w:color="auto"/>
        <w:left w:val="none" w:sz="0" w:space="0" w:color="auto"/>
        <w:bottom w:val="none" w:sz="0" w:space="0" w:color="auto"/>
        <w:right w:val="none" w:sz="0" w:space="0" w:color="auto"/>
      </w:divBdr>
    </w:div>
    <w:div w:id="1985769375">
      <w:bodyDiv w:val="1"/>
      <w:marLeft w:val="0"/>
      <w:marRight w:val="0"/>
      <w:marTop w:val="0"/>
      <w:marBottom w:val="0"/>
      <w:divBdr>
        <w:top w:val="none" w:sz="0" w:space="0" w:color="auto"/>
        <w:left w:val="none" w:sz="0" w:space="0" w:color="auto"/>
        <w:bottom w:val="none" w:sz="0" w:space="0" w:color="auto"/>
        <w:right w:val="none" w:sz="0" w:space="0" w:color="auto"/>
      </w:divBdr>
      <w:divsChild>
        <w:div w:id="1214191247">
          <w:marLeft w:val="0"/>
          <w:marRight w:val="0"/>
          <w:marTop w:val="0"/>
          <w:marBottom w:val="0"/>
          <w:divBdr>
            <w:top w:val="none" w:sz="0" w:space="0" w:color="auto"/>
            <w:left w:val="none" w:sz="0" w:space="0" w:color="auto"/>
            <w:bottom w:val="none" w:sz="0" w:space="0" w:color="auto"/>
            <w:right w:val="none" w:sz="0" w:space="0" w:color="auto"/>
          </w:divBdr>
          <w:divsChild>
            <w:div w:id="2436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3632">
      <w:bodyDiv w:val="1"/>
      <w:marLeft w:val="0"/>
      <w:marRight w:val="0"/>
      <w:marTop w:val="0"/>
      <w:marBottom w:val="0"/>
      <w:divBdr>
        <w:top w:val="none" w:sz="0" w:space="0" w:color="auto"/>
        <w:left w:val="none" w:sz="0" w:space="0" w:color="auto"/>
        <w:bottom w:val="none" w:sz="0" w:space="0" w:color="auto"/>
        <w:right w:val="none" w:sz="0" w:space="0" w:color="auto"/>
      </w:divBdr>
    </w:div>
    <w:div w:id="2130471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en-us/dotnet/architecture/modern-web-apps-azure/common-web-application-architectur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udyflix.de/informatik/schichtenarchitektur-i-604" TargetMode="External"/><Relationship Id="rId47" Type="http://schemas.openxmlformats.org/officeDocument/2006/relationships/hyperlink" Target="https://nsubstitute.github.io/help/getting-started/"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Kanban_(development)" TargetMode="External"/><Relationship Id="rId40" Type="http://schemas.openxmlformats.org/officeDocument/2006/relationships/hyperlink" Target="https://www.geeksforgeeks.org/mvc-framework-introduction/" TargetMode="External"/><Relationship Id="rId45" Type="http://schemas.openxmlformats.org/officeDocument/2006/relationships/hyperlink" Target="https://learn.microsoft.com/en-us/sql/connect/ado-net/introduction-microsoft-data-sqlclient-namespace?view=sql-server-ver16"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upport.atlassian.com/atlassian-account/docs/manage-api-tokens-for-your-atlassian-account/"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ict-berufsbildung-bern.ch/resources/Iperka_OdA_200617.pdf" TargetMode="External"/><Relationship Id="rId43" Type="http://schemas.openxmlformats.org/officeDocument/2006/relationships/hyperlink" Target="https://developer.atlassian.com/cloud/jira/platform/rest/v3/api-group-projects/" TargetMode="External"/><Relationship Id="rId48" Type="http://schemas.openxmlformats.org/officeDocument/2006/relationships/hyperlink" Target="https://fluentassertions.com/introduction"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atlassian.com/de/agile/kanban" TargetMode="External"/><Relationship Id="rId46" Type="http://schemas.openxmlformats.org/officeDocument/2006/relationships/hyperlink" Target="https://xunit.net/docs/getting-started/netcore/cmdline" TargetMode="External"/><Relationship Id="rId20" Type="http://schemas.openxmlformats.org/officeDocument/2006/relationships/image" Target="media/image13.png"/><Relationship Id="rId41" Type="http://schemas.openxmlformats.org/officeDocument/2006/relationships/hyperlink" Target="https://blog.iandavis.com/2008/12/what-are-the-benefits-of-mvc/"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ynapsenstau.de/wasserfallmodell/" TargetMode="Externa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ssbiny\AppData\Roaming\Roche\_BLANK.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52A2CD9E75E49519F88A2C40FC8870B"/>
        <w:category>
          <w:name w:val="Allgemein"/>
          <w:gallery w:val="placeholder"/>
        </w:category>
        <w:types>
          <w:type w:val="bbPlcHdr"/>
        </w:types>
        <w:behaviors>
          <w:behavior w:val="content"/>
        </w:behaviors>
        <w:guid w:val="{3494FED5-BA5D-4185-B2F8-2295535C2A14}"/>
      </w:docPartPr>
      <w:docPartBody>
        <w:p w:rsidR="009E769A" w:rsidRDefault="009E769A" w:rsidP="009E769A">
          <w:pPr>
            <w:pStyle w:val="F52A2CD9E75E49519F88A2C40FC8870B"/>
          </w:pPr>
          <w:r w:rsidRPr="005C4C11">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D81"/>
    <w:rsid w:val="001443F0"/>
    <w:rsid w:val="00165FB8"/>
    <w:rsid w:val="001C61F6"/>
    <w:rsid w:val="00235E1E"/>
    <w:rsid w:val="002F28CA"/>
    <w:rsid w:val="00332EC7"/>
    <w:rsid w:val="0035266A"/>
    <w:rsid w:val="0036158C"/>
    <w:rsid w:val="003C4B32"/>
    <w:rsid w:val="003D0558"/>
    <w:rsid w:val="003D39A2"/>
    <w:rsid w:val="00424034"/>
    <w:rsid w:val="00470A69"/>
    <w:rsid w:val="00483D81"/>
    <w:rsid w:val="00530E1C"/>
    <w:rsid w:val="00581606"/>
    <w:rsid w:val="00595124"/>
    <w:rsid w:val="005F1E19"/>
    <w:rsid w:val="00613619"/>
    <w:rsid w:val="006517AA"/>
    <w:rsid w:val="006D71AA"/>
    <w:rsid w:val="007515BD"/>
    <w:rsid w:val="008016FF"/>
    <w:rsid w:val="008065E9"/>
    <w:rsid w:val="0087394A"/>
    <w:rsid w:val="00881E1D"/>
    <w:rsid w:val="00945040"/>
    <w:rsid w:val="009E5465"/>
    <w:rsid w:val="009E769A"/>
    <w:rsid w:val="00A46183"/>
    <w:rsid w:val="00AD24B1"/>
    <w:rsid w:val="00B13425"/>
    <w:rsid w:val="00B256B4"/>
    <w:rsid w:val="00B34881"/>
    <w:rsid w:val="00B66BD1"/>
    <w:rsid w:val="00BB6D30"/>
    <w:rsid w:val="00CE31E4"/>
    <w:rsid w:val="00DC6ACE"/>
    <w:rsid w:val="00E16EF9"/>
    <w:rsid w:val="00E70DC0"/>
    <w:rsid w:val="00EA2C44"/>
    <w:rsid w:val="00EA4639"/>
    <w:rsid w:val="00ED312D"/>
    <w:rsid w:val="00F0725E"/>
    <w:rsid w:val="00F41E95"/>
    <w:rsid w:val="00F51057"/>
    <w:rsid w:val="00F53527"/>
    <w:rsid w:val="00F96651"/>
    <w:rsid w:val="00FD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E769A"/>
    <w:rPr>
      <w:color w:val="808080"/>
    </w:rPr>
  </w:style>
  <w:style w:type="paragraph" w:customStyle="1" w:styleId="F52A2CD9E75E49519F88A2C40FC8870B">
    <w:name w:val="F52A2CD9E75E49519F88A2C40FC8870B"/>
    <w:rsid w:val="009E76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ABE52-A9DE-4958-A254-37E5A5031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_BLANK.dotm</Template>
  <TotalTime>0</TotalTime>
  <Pages>92</Pages>
  <Words>17162</Words>
  <Characters>108126</Characters>
  <Application>Microsoft Office Word</Application>
  <DocSecurity>0</DocSecurity>
  <Lines>901</Lines>
  <Paragraphs>250</Paragraphs>
  <ScaleCrop>false</ScaleCrop>
  <HeadingPairs>
    <vt:vector size="2" baseType="variant">
      <vt:variant>
        <vt:lpstr>Titel</vt:lpstr>
      </vt:variant>
      <vt:variant>
        <vt:i4>1</vt:i4>
      </vt:variant>
    </vt:vector>
  </HeadingPairs>
  <TitlesOfParts>
    <vt:vector size="1" baseType="lpstr">
      <vt:lpstr>Nao Roboter Erweiterungen im Control Center</vt:lpstr>
    </vt:vector>
  </TitlesOfParts>
  <Company/>
  <LinksUpToDate>false</LinksUpToDate>
  <CharactersWithSpaces>125038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Nao Roboter Erweiterungen im Control Center</dc:title>
  <dc:subject>Individuelle Praktische Arbeit</dc:subject>
  <dc:creator>Simon André Lötscher</dc:creator>
  <cp:keywords/>
  <dc:description/>
  <cp:lastModifiedBy>Simon Lötscher</cp:lastModifiedBy>
  <cp:revision>42</cp:revision>
  <cp:lastPrinted>2020-03-12T13:33:00Z</cp:lastPrinted>
  <dcterms:created xsi:type="dcterms:W3CDTF">2020-04-01T12:50:00Z</dcterms:created>
  <dcterms:modified xsi:type="dcterms:W3CDTF">2024-04-05T07:08:00Z</dcterms:modified>
</cp:coreProperties>
</file>