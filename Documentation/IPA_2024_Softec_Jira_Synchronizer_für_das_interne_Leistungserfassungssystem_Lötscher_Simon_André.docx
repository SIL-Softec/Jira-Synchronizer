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618263"/>
        <w:docPartObj>
          <w:docPartGallery w:val="Cover Pages"/>
          <w:docPartUnique/>
        </w:docPartObj>
      </w:sdtPr>
      <w:sdtEndPr/>
      <w:sdtContent>
        <w:p w14:paraId="3D2F80FD" w14:textId="77777777" w:rsidR="00274F46" w:rsidRPr="00934854" w:rsidRDefault="00274F46" w:rsidP="00274F46">
          <w:r w:rsidRPr="00934854">
            <w:rPr>
              <w:noProof/>
              <w:lang w:val="en-US" w:eastAsia="zh-CN"/>
            </w:rPr>
            <mc:AlternateContent>
              <mc:Choice Requires="wps">
                <w:drawing>
                  <wp:anchor distT="0" distB="0" distL="182880" distR="182880" simplePos="0" relativeHeight="251660288" behindDoc="0" locked="0" layoutInCell="1" allowOverlap="1" wp14:anchorId="783A1CFE" wp14:editId="2A084BC2">
                    <wp:simplePos x="0" y="0"/>
                    <wp:positionH relativeFrom="margin">
                      <wp:posOffset>99932</wp:posOffset>
                    </wp:positionH>
                    <wp:positionV relativeFrom="page">
                      <wp:posOffset>3610610</wp:posOffset>
                    </wp:positionV>
                    <wp:extent cx="6457950" cy="4326255"/>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6457950" cy="432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B21CF" w14:textId="14C38D64" w:rsidR="00911F96" w:rsidRPr="00216B35" w:rsidRDefault="00B11944" w:rsidP="0051788E">
                                <w:pPr>
                                  <w:pStyle w:val="KeinLeerraum"/>
                                  <w:spacing w:before="40" w:line="216" w:lineRule="auto"/>
                                  <w:rPr>
                                    <w:rFonts w:ascii="Imago" w:hAnsi="Imago"/>
                                    <w:b/>
                                    <w:sz w:val="72"/>
                                    <w:szCs w:val="76"/>
                                    <w:lang w:val="de-CH"/>
                                  </w:rPr>
                                </w:pPr>
                                <w:r>
                                  <w:rPr>
                                    <w:rFonts w:ascii="Imago" w:hAnsi="Imago"/>
                                    <w:b/>
                                    <w:sz w:val="72"/>
                                    <w:szCs w:val="76"/>
                                    <w:lang w:val="de-CH"/>
                                  </w:rPr>
                                  <w:t xml:space="preserve">Jira </w:t>
                                </w:r>
                                <w:proofErr w:type="spellStart"/>
                                <w:r>
                                  <w:rPr>
                                    <w:rFonts w:ascii="Imago" w:hAnsi="Imago"/>
                                    <w:b/>
                                    <w:sz w:val="72"/>
                                    <w:szCs w:val="76"/>
                                    <w:lang w:val="de-CH"/>
                                  </w:rPr>
                                  <w:t>Synchronizer</w:t>
                                </w:r>
                                <w:proofErr w:type="spellEnd"/>
                                <w:r w:rsidR="008C26A0">
                                  <w:rPr>
                                    <w:rFonts w:ascii="Imago" w:hAnsi="Imago"/>
                                    <w:b/>
                                    <w:sz w:val="72"/>
                                    <w:szCs w:val="76"/>
                                    <w:lang w:val="de-CH"/>
                                  </w:rPr>
                                  <w:t xml:space="preserve"> für das interne Leistungserfassungssystem</w:t>
                                </w:r>
                              </w:p>
                              <w:p w14:paraId="6988C0AC" w14:textId="45B40AFB" w:rsidR="00911F96" w:rsidRDefault="00911F96" w:rsidP="0051788E">
                                <w:pPr>
                                  <w:pStyle w:val="KeinLeerraum"/>
                                  <w:spacing w:before="40" w:line="216" w:lineRule="auto"/>
                                  <w:rPr>
                                    <w:rFonts w:ascii="Imago" w:hAnsi="Imago"/>
                                    <w:b/>
                                    <w:sz w:val="12"/>
                                    <w:szCs w:val="76"/>
                                    <w:lang w:val="de-CH"/>
                                  </w:rPr>
                                </w:pPr>
                              </w:p>
                              <w:p w14:paraId="271623E4" w14:textId="20E4EA86" w:rsidR="00911F96" w:rsidRDefault="00911F96" w:rsidP="0051788E">
                                <w:pPr>
                                  <w:pStyle w:val="KeinLeerraum"/>
                                  <w:spacing w:before="40" w:line="216" w:lineRule="auto"/>
                                  <w:rPr>
                                    <w:rFonts w:ascii="Imago" w:hAnsi="Imago"/>
                                    <w:b/>
                                    <w:sz w:val="12"/>
                                    <w:szCs w:val="76"/>
                                    <w:lang w:val="de-CH"/>
                                  </w:rPr>
                                </w:pPr>
                              </w:p>
                              <w:p w14:paraId="345EED0D" w14:textId="0235F9C6" w:rsidR="00911F96" w:rsidRPr="00790E13" w:rsidRDefault="00F003DE" w:rsidP="00790E13">
                                <w:pPr>
                                  <w:pStyle w:val="KeinLeerraum"/>
                                  <w:spacing w:before="40" w:line="216" w:lineRule="auto"/>
                                  <w:rPr>
                                    <w:rFonts w:ascii="Imago" w:hAnsi="Imago"/>
                                    <w:b/>
                                    <w:sz w:val="10"/>
                                    <w:szCs w:val="76"/>
                                    <w:lang w:val="de-CH"/>
                                  </w:rPr>
                                </w:pPr>
                                <w:sdt>
                                  <w:sdtPr>
                                    <w:rPr>
                                      <w:rFonts w:ascii="Imago" w:hAnsi="Imago"/>
                                      <w:b/>
                                      <w:caps/>
                                      <w:color w:val="808080" w:themeColor="background1" w:themeShade="80"/>
                                      <w:sz w:val="48"/>
                                      <w:szCs w:val="28"/>
                                      <w:lang w:val="de-CH"/>
                                    </w:rPr>
                                    <w:alias w:val="Subtitle"/>
                                    <w:tag w:val=""/>
                                    <w:id w:val="431397629"/>
                                    <w:dataBinding w:prefixMappings="xmlns:ns0='http://purl.org/dc/elements/1.1/' xmlns:ns1='http://schemas.openxmlformats.org/package/2006/metadata/core-properties' " w:xpath="/ns1:coreProperties[1]/ns0:subject[1]" w:storeItemID="{6C3C8BC8-F283-45AE-878A-BAB7291924A1}"/>
                                    <w:text/>
                                  </w:sdtPr>
                                  <w:sdtEndPr/>
                                  <w:sdtContent>
                                    <w:r w:rsidR="00911F96" w:rsidRPr="00790E13">
                                      <w:rPr>
                                        <w:rFonts w:ascii="Imago" w:hAnsi="Imago"/>
                                        <w:b/>
                                        <w:color w:val="808080" w:themeColor="background1" w:themeShade="80"/>
                                        <w:sz w:val="48"/>
                                        <w:szCs w:val="28"/>
                                        <w:lang w:val="de-CH"/>
                                      </w:rPr>
                                      <w:t>Individuelle Praktische Arbeit</w:t>
                                    </w:r>
                                  </w:sdtContent>
                                </w:sdt>
                              </w:p>
                              <w:p w14:paraId="373354FA" w14:textId="5EBDB7E5" w:rsidR="00911F96" w:rsidRDefault="00911F96" w:rsidP="00790E13">
                                <w:pPr>
                                  <w:pStyle w:val="KeinLeerraum"/>
                                  <w:spacing w:before="40" w:after="240" w:line="216" w:lineRule="auto"/>
                                  <w:rPr>
                                    <w:rFonts w:ascii="Imago" w:hAnsi="Imago"/>
                                    <w:b/>
                                    <w:color w:val="808080" w:themeColor="background1" w:themeShade="80"/>
                                    <w:sz w:val="2"/>
                                    <w:szCs w:val="76"/>
                                    <w:lang w:val="de-CH"/>
                                  </w:rPr>
                                </w:pPr>
                              </w:p>
                              <w:p w14:paraId="2F44ADF9" w14:textId="77777777" w:rsidR="00911F96" w:rsidRPr="00790E13" w:rsidRDefault="00911F96" w:rsidP="00790E13">
                                <w:pPr>
                                  <w:pStyle w:val="KeinLeerraum"/>
                                  <w:spacing w:before="40" w:after="240" w:line="216" w:lineRule="auto"/>
                                  <w:rPr>
                                    <w:rFonts w:ascii="Imago" w:hAnsi="Imago"/>
                                    <w:b/>
                                    <w:color w:val="808080" w:themeColor="background1" w:themeShade="80"/>
                                    <w:sz w:val="2"/>
                                    <w:szCs w:val="76"/>
                                    <w:lang w:val="de-CH"/>
                                  </w:rPr>
                                </w:pPr>
                              </w:p>
                              <w:sdt>
                                <w:sdtPr>
                                  <w:rPr>
                                    <w:rFonts w:ascii="Imago" w:hAnsi="Imago"/>
                                    <w:caps/>
                                    <w:sz w:val="40"/>
                                    <w:szCs w:val="24"/>
                                    <w:lang w:val="de-CH"/>
                                  </w:rPr>
                                  <w:alias w:val="Author"/>
                                  <w:tag w:val=""/>
                                  <w:id w:val="809671026"/>
                                  <w:dataBinding w:prefixMappings="xmlns:ns0='http://purl.org/dc/elements/1.1/' xmlns:ns1='http://schemas.openxmlformats.org/package/2006/metadata/core-properties' " w:xpath="/ns1:coreProperties[1]/ns0:creator[1]" w:storeItemID="{6C3C8BC8-F283-45AE-878A-BAB7291924A1}"/>
                                  <w:text/>
                                </w:sdtPr>
                                <w:sdtEndPr/>
                                <w:sdtContent>
                                  <w:p w14:paraId="04448CD7" w14:textId="6F685550" w:rsidR="00911F96" w:rsidRPr="00216B35" w:rsidRDefault="00B11944" w:rsidP="00790E13">
                                    <w:pPr>
                                      <w:pStyle w:val="KeinLeerraum"/>
                                      <w:spacing w:before="80" w:after="40"/>
                                      <w:rPr>
                                        <w:rFonts w:ascii="Imago" w:eastAsia="Times New Roman" w:hAnsi="Imago" w:cs="Times New Roman"/>
                                        <w:caps/>
                                        <w:sz w:val="40"/>
                                        <w:szCs w:val="24"/>
                                        <w:lang w:val="de-CH" w:eastAsia="ru-RU"/>
                                      </w:rPr>
                                    </w:pPr>
                                    <w:r>
                                      <w:rPr>
                                        <w:rFonts w:ascii="Imago" w:hAnsi="Imago"/>
                                        <w:caps/>
                                        <w:sz w:val="40"/>
                                        <w:szCs w:val="24"/>
                                        <w:lang w:val="de-CH"/>
                                      </w:rPr>
                                      <w:t>Simon andré Lötscher</w:t>
                                    </w:r>
                                  </w:p>
                                </w:sdtContent>
                              </w:sdt>
                              <w:p w14:paraId="68762C34" w14:textId="71ADAE67" w:rsidR="00911F96" w:rsidRPr="00790E13" w:rsidRDefault="00B11944" w:rsidP="00790E13">
                                <w:pPr>
                                  <w:pStyle w:val="KeinLeerraum"/>
                                  <w:spacing w:before="80" w:after="40"/>
                                  <w:rPr>
                                    <w:rFonts w:ascii="Imago" w:hAnsi="Imago"/>
                                    <w:caps/>
                                    <w:sz w:val="32"/>
                                    <w:szCs w:val="28"/>
                                    <w:lang w:val="de-CH"/>
                                  </w:rPr>
                                </w:pPr>
                                <w:r>
                                  <w:rPr>
                                    <w:rFonts w:ascii="Imago" w:hAnsi="Imago"/>
                                    <w:sz w:val="32"/>
                                    <w:szCs w:val="28"/>
                                    <w:lang w:val="de-CH"/>
                                  </w:rPr>
                                  <w:t>Softec</w:t>
                                </w:r>
                                <w:r w:rsidR="00911F96" w:rsidRPr="00790E13">
                                  <w:rPr>
                                    <w:rFonts w:ascii="Imago" w:hAnsi="Imago"/>
                                    <w:sz w:val="32"/>
                                    <w:szCs w:val="28"/>
                                    <w:lang w:val="de-CH"/>
                                  </w:rPr>
                                  <w:t xml:space="preserve"> </w:t>
                                </w:r>
                                <w:r w:rsidR="00911F96" w:rsidRPr="00790E13">
                                  <w:rPr>
                                    <w:rFonts w:ascii="Imago" w:hAnsi="Imago"/>
                                    <w:caps/>
                                    <w:sz w:val="32"/>
                                    <w:szCs w:val="28"/>
                                    <w:lang w:val="de-CH"/>
                                  </w:rPr>
                                  <w:t>AG</w:t>
                                </w:r>
                              </w:p>
                              <w:p w14:paraId="188ABB42" w14:textId="765476F7" w:rsidR="00911F96" w:rsidRPr="00960B18" w:rsidRDefault="00911F96">
                                <w:pPr>
                                  <w:pStyle w:val="KeinLeerraum"/>
                                  <w:spacing w:before="80" w:after="40"/>
                                  <w:rPr>
                                    <w:caps/>
                                    <w:sz w:val="36"/>
                                    <w:szCs w:val="24"/>
                                    <w:lang w:val="de-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3A1CFE" id="_x0000_t202" coordsize="21600,21600" o:spt="202" path="m,l,21600r21600,l21600,xe">
                    <v:stroke joinstyle="miter"/>
                    <v:path gradientshapeok="t" o:connecttype="rect"/>
                  </v:shapetype>
                  <v:shape id="Text Box 131" o:spid="_x0000_s1026" type="#_x0000_t202" style="position:absolute;margin-left:7.85pt;margin-top:284.3pt;width:508.5pt;height:340.6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" filled="f" stroked="f" strokeweight=".5pt">
                    <v:textbox inset="0,0,0,0">
                      <w:txbxContent>
                        <w:p w14:paraId="35BB21CF" w14:textId="14C38D64" w:rsidR="00911F96" w:rsidRPr="00216B35" w:rsidRDefault="00B11944" w:rsidP="0051788E">
                          <w:pPr>
                            <w:pStyle w:val="KeinLeerraum"/>
                            <w:spacing w:before="40" w:line="216" w:lineRule="auto"/>
                            <w:rPr>
                              <w:rFonts w:ascii="Imago" w:hAnsi="Imago"/>
                              <w:b/>
                              <w:sz w:val="72"/>
                              <w:szCs w:val="76"/>
                              <w:lang w:val="de-CH"/>
                            </w:rPr>
                          </w:pPr>
                          <w:r>
                            <w:rPr>
                              <w:rFonts w:ascii="Imago" w:hAnsi="Imago"/>
                              <w:b/>
                              <w:sz w:val="72"/>
                              <w:szCs w:val="76"/>
                              <w:lang w:val="de-CH"/>
                            </w:rPr>
                            <w:t xml:space="preserve">Jira </w:t>
                          </w:r>
                          <w:proofErr w:type="spellStart"/>
                          <w:r>
                            <w:rPr>
                              <w:rFonts w:ascii="Imago" w:hAnsi="Imago"/>
                              <w:b/>
                              <w:sz w:val="72"/>
                              <w:szCs w:val="76"/>
                              <w:lang w:val="de-CH"/>
                            </w:rPr>
                            <w:t>Synchronizer</w:t>
                          </w:r>
                          <w:proofErr w:type="spellEnd"/>
                          <w:r w:rsidR="008C26A0">
                            <w:rPr>
                              <w:rFonts w:ascii="Imago" w:hAnsi="Imago"/>
                              <w:b/>
                              <w:sz w:val="72"/>
                              <w:szCs w:val="76"/>
                              <w:lang w:val="de-CH"/>
                            </w:rPr>
                            <w:t xml:space="preserve"> für das interne Leistungserfassungssystem</w:t>
                          </w:r>
                        </w:p>
                        <w:p w14:paraId="6988C0AC" w14:textId="45B40AFB" w:rsidR="00911F96" w:rsidRDefault="00911F96" w:rsidP="0051788E">
                          <w:pPr>
                            <w:pStyle w:val="KeinLeerraum"/>
                            <w:spacing w:before="40" w:line="216" w:lineRule="auto"/>
                            <w:rPr>
                              <w:rFonts w:ascii="Imago" w:hAnsi="Imago"/>
                              <w:b/>
                              <w:sz w:val="12"/>
                              <w:szCs w:val="76"/>
                              <w:lang w:val="de-CH"/>
                            </w:rPr>
                          </w:pPr>
                        </w:p>
                        <w:p w14:paraId="271623E4" w14:textId="20E4EA86" w:rsidR="00911F96" w:rsidRDefault="00911F96" w:rsidP="0051788E">
                          <w:pPr>
                            <w:pStyle w:val="KeinLeerraum"/>
                            <w:spacing w:before="40" w:line="216" w:lineRule="auto"/>
                            <w:rPr>
                              <w:rFonts w:ascii="Imago" w:hAnsi="Imago"/>
                              <w:b/>
                              <w:sz w:val="12"/>
                              <w:szCs w:val="76"/>
                              <w:lang w:val="de-CH"/>
                            </w:rPr>
                          </w:pPr>
                        </w:p>
                        <w:p w14:paraId="345EED0D" w14:textId="0235F9C6" w:rsidR="00911F96" w:rsidRPr="00790E13" w:rsidRDefault="00F003DE" w:rsidP="00790E13">
                          <w:pPr>
                            <w:pStyle w:val="KeinLeerraum"/>
                            <w:spacing w:before="40" w:line="216" w:lineRule="auto"/>
                            <w:rPr>
                              <w:rFonts w:ascii="Imago" w:hAnsi="Imago"/>
                              <w:b/>
                              <w:sz w:val="10"/>
                              <w:szCs w:val="76"/>
                              <w:lang w:val="de-CH"/>
                            </w:rPr>
                          </w:pPr>
                          <w:sdt>
                            <w:sdtPr>
                              <w:rPr>
                                <w:rFonts w:ascii="Imago" w:hAnsi="Imago"/>
                                <w:b/>
                                <w:caps/>
                                <w:color w:val="808080" w:themeColor="background1" w:themeShade="80"/>
                                <w:sz w:val="48"/>
                                <w:szCs w:val="28"/>
                                <w:lang w:val="de-CH"/>
                              </w:rPr>
                              <w:alias w:val="Subtitle"/>
                              <w:tag w:val=""/>
                              <w:id w:val="431397629"/>
                              <w:dataBinding w:prefixMappings="xmlns:ns0='http://purl.org/dc/elements/1.1/' xmlns:ns1='http://schemas.openxmlformats.org/package/2006/metadata/core-properties' " w:xpath="/ns1:coreProperties[1]/ns0:subject[1]" w:storeItemID="{6C3C8BC8-F283-45AE-878A-BAB7291924A1}"/>
                              <w:text/>
                            </w:sdtPr>
                            <w:sdtEndPr/>
                            <w:sdtContent>
                              <w:r w:rsidR="00911F96" w:rsidRPr="00790E13">
                                <w:rPr>
                                  <w:rFonts w:ascii="Imago" w:hAnsi="Imago"/>
                                  <w:b/>
                                  <w:color w:val="808080" w:themeColor="background1" w:themeShade="80"/>
                                  <w:sz w:val="48"/>
                                  <w:szCs w:val="28"/>
                                  <w:lang w:val="de-CH"/>
                                </w:rPr>
                                <w:t>Individuelle Praktische Arbeit</w:t>
                              </w:r>
                            </w:sdtContent>
                          </w:sdt>
                        </w:p>
                        <w:p w14:paraId="373354FA" w14:textId="5EBDB7E5" w:rsidR="00911F96" w:rsidRDefault="00911F96" w:rsidP="00790E13">
                          <w:pPr>
                            <w:pStyle w:val="KeinLeerraum"/>
                            <w:spacing w:before="40" w:after="240" w:line="216" w:lineRule="auto"/>
                            <w:rPr>
                              <w:rFonts w:ascii="Imago" w:hAnsi="Imago"/>
                              <w:b/>
                              <w:color w:val="808080" w:themeColor="background1" w:themeShade="80"/>
                              <w:sz w:val="2"/>
                              <w:szCs w:val="76"/>
                              <w:lang w:val="de-CH"/>
                            </w:rPr>
                          </w:pPr>
                        </w:p>
                        <w:p w14:paraId="2F44ADF9" w14:textId="77777777" w:rsidR="00911F96" w:rsidRPr="00790E13" w:rsidRDefault="00911F96" w:rsidP="00790E13">
                          <w:pPr>
                            <w:pStyle w:val="KeinLeerraum"/>
                            <w:spacing w:before="40" w:after="240" w:line="216" w:lineRule="auto"/>
                            <w:rPr>
                              <w:rFonts w:ascii="Imago" w:hAnsi="Imago"/>
                              <w:b/>
                              <w:color w:val="808080" w:themeColor="background1" w:themeShade="80"/>
                              <w:sz w:val="2"/>
                              <w:szCs w:val="76"/>
                              <w:lang w:val="de-CH"/>
                            </w:rPr>
                          </w:pPr>
                        </w:p>
                        <w:sdt>
                          <w:sdtPr>
                            <w:rPr>
                              <w:rFonts w:ascii="Imago" w:hAnsi="Imago"/>
                              <w:caps/>
                              <w:sz w:val="40"/>
                              <w:szCs w:val="24"/>
                              <w:lang w:val="de-CH"/>
                            </w:rPr>
                            <w:alias w:val="Author"/>
                            <w:tag w:val=""/>
                            <w:id w:val="809671026"/>
                            <w:dataBinding w:prefixMappings="xmlns:ns0='http://purl.org/dc/elements/1.1/' xmlns:ns1='http://schemas.openxmlformats.org/package/2006/metadata/core-properties' " w:xpath="/ns1:coreProperties[1]/ns0:creator[1]" w:storeItemID="{6C3C8BC8-F283-45AE-878A-BAB7291924A1}"/>
                            <w:text/>
                          </w:sdtPr>
                          <w:sdtEndPr/>
                          <w:sdtContent>
                            <w:p w14:paraId="04448CD7" w14:textId="6F685550" w:rsidR="00911F96" w:rsidRPr="00216B35" w:rsidRDefault="00B11944" w:rsidP="00790E13">
                              <w:pPr>
                                <w:pStyle w:val="KeinLeerraum"/>
                                <w:spacing w:before="80" w:after="40"/>
                                <w:rPr>
                                  <w:rFonts w:ascii="Imago" w:eastAsia="Times New Roman" w:hAnsi="Imago" w:cs="Times New Roman"/>
                                  <w:caps/>
                                  <w:sz w:val="40"/>
                                  <w:szCs w:val="24"/>
                                  <w:lang w:val="de-CH" w:eastAsia="ru-RU"/>
                                </w:rPr>
                              </w:pPr>
                              <w:r>
                                <w:rPr>
                                  <w:rFonts w:ascii="Imago" w:hAnsi="Imago"/>
                                  <w:caps/>
                                  <w:sz w:val="40"/>
                                  <w:szCs w:val="24"/>
                                  <w:lang w:val="de-CH"/>
                                </w:rPr>
                                <w:t>Simon andré Lötscher</w:t>
                              </w:r>
                            </w:p>
                          </w:sdtContent>
                        </w:sdt>
                        <w:p w14:paraId="68762C34" w14:textId="71ADAE67" w:rsidR="00911F96" w:rsidRPr="00790E13" w:rsidRDefault="00B11944" w:rsidP="00790E13">
                          <w:pPr>
                            <w:pStyle w:val="KeinLeerraum"/>
                            <w:spacing w:before="80" w:after="40"/>
                            <w:rPr>
                              <w:rFonts w:ascii="Imago" w:hAnsi="Imago"/>
                              <w:caps/>
                              <w:sz w:val="32"/>
                              <w:szCs w:val="28"/>
                              <w:lang w:val="de-CH"/>
                            </w:rPr>
                          </w:pPr>
                          <w:r>
                            <w:rPr>
                              <w:rFonts w:ascii="Imago" w:hAnsi="Imago"/>
                              <w:sz w:val="32"/>
                              <w:szCs w:val="28"/>
                              <w:lang w:val="de-CH"/>
                            </w:rPr>
                            <w:t>Softec</w:t>
                          </w:r>
                          <w:r w:rsidR="00911F96" w:rsidRPr="00790E13">
                            <w:rPr>
                              <w:rFonts w:ascii="Imago" w:hAnsi="Imago"/>
                              <w:sz w:val="32"/>
                              <w:szCs w:val="28"/>
                              <w:lang w:val="de-CH"/>
                            </w:rPr>
                            <w:t xml:space="preserve"> </w:t>
                          </w:r>
                          <w:r w:rsidR="00911F96" w:rsidRPr="00790E13">
                            <w:rPr>
                              <w:rFonts w:ascii="Imago" w:hAnsi="Imago"/>
                              <w:caps/>
                              <w:sz w:val="32"/>
                              <w:szCs w:val="28"/>
                              <w:lang w:val="de-CH"/>
                            </w:rPr>
                            <w:t>AG</w:t>
                          </w:r>
                        </w:p>
                        <w:p w14:paraId="188ABB42" w14:textId="765476F7" w:rsidR="00911F96" w:rsidRPr="00960B18" w:rsidRDefault="00911F96">
                          <w:pPr>
                            <w:pStyle w:val="KeinLeerraum"/>
                            <w:spacing w:before="80" w:after="40"/>
                            <w:rPr>
                              <w:caps/>
                              <w:sz w:val="36"/>
                              <w:szCs w:val="24"/>
                              <w:lang w:val="de-CH"/>
                            </w:rPr>
                          </w:pPr>
                        </w:p>
                      </w:txbxContent>
                    </v:textbox>
                    <w10:wrap type="square" anchorx="margin" anchory="page"/>
                  </v:shape>
                </w:pict>
              </mc:Fallback>
            </mc:AlternateContent>
          </w:r>
          <w:r w:rsidRPr="00934854">
            <w:br w:type="page"/>
          </w:r>
        </w:p>
      </w:sdtContent>
    </w:sdt>
    <w:p w14:paraId="62742E78" w14:textId="5CF03822" w:rsidR="003E261C" w:rsidRPr="00934854" w:rsidRDefault="00274F46" w:rsidP="00274F46">
      <w:pPr>
        <w:pStyle w:val="TitelNichtInhaltsverzeichnis"/>
      </w:pPr>
      <w:r w:rsidRPr="00934854">
        <w:lastRenderedPageBreak/>
        <w:t>Inhaltsverzeichnis</w:t>
      </w:r>
    </w:p>
    <w:p w14:paraId="5280F999" w14:textId="7348D3D9" w:rsidR="00F65EAD" w:rsidRDefault="00960258">
      <w:pPr>
        <w:pStyle w:val="Verzeichnis1"/>
        <w:rPr>
          <w:rFonts w:asciiTheme="minorHAnsi" w:eastAsiaTheme="minorEastAsia" w:hAnsiTheme="minorHAnsi" w:cstheme="minorBidi"/>
          <w:b w:val="0"/>
          <w:bCs w:val="0"/>
          <w:iCs w:val="0"/>
          <w:kern w:val="2"/>
          <w:lang w:eastAsia="de-CH"/>
          <w14:ligatures w14:val="standardContextual"/>
        </w:rPr>
      </w:pPr>
      <w:r w:rsidRPr="00C63971">
        <w:rPr>
          <w:caps/>
          <w:sz w:val="20"/>
        </w:rPr>
        <w:fldChar w:fldCharType="begin"/>
      </w:r>
      <w:r w:rsidRPr="00C63971">
        <w:rPr>
          <w:caps/>
          <w:sz w:val="20"/>
        </w:rPr>
        <w:instrText xml:space="preserve"> TOC \h \z \t "Ebene 1;1;Ebene 2;2;Formatvorlage1;3;Formatvorlage2;4;Formatvorlage3;5" </w:instrText>
      </w:r>
      <w:r w:rsidRPr="00C63971">
        <w:rPr>
          <w:caps/>
          <w:sz w:val="20"/>
        </w:rPr>
        <w:fldChar w:fldCharType="separate"/>
      </w:r>
      <w:hyperlink w:anchor="_Toc161903122" w:history="1">
        <w:r w:rsidR="00F65EAD" w:rsidRPr="00893D18">
          <w:rPr>
            <w:rStyle w:val="Hyperlink"/>
          </w:rPr>
          <w:t>Teil 1 – Umfeld und Ablauf</w:t>
        </w:r>
        <w:r w:rsidR="00F65EAD">
          <w:rPr>
            <w:webHidden/>
          </w:rPr>
          <w:tab/>
        </w:r>
        <w:r w:rsidR="00F65EAD">
          <w:rPr>
            <w:webHidden/>
          </w:rPr>
          <w:fldChar w:fldCharType="begin"/>
        </w:r>
        <w:r w:rsidR="00F65EAD">
          <w:rPr>
            <w:webHidden/>
          </w:rPr>
          <w:instrText xml:space="preserve"> PAGEREF _Toc161903122 \h </w:instrText>
        </w:r>
        <w:r w:rsidR="00F65EAD">
          <w:rPr>
            <w:webHidden/>
          </w:rPr>
        </w:r>
        <w:r w:rsidR="00F65EAD">
          <w:rPr>
            <w:webHidden/>
          </w:rPr>
          <w:fldChar w:fldCharType="separate"/>
        </w:r>
        <w:r w:rsidR="00F65EAD">
          <w:rPr>
            <w:webHidden/>
          </w:rPr>
          <w:t>6</w:t>
        </w:r>
        <w:r w:rsidR="00F65EAD">
          <w:rPr>
            <w:webHidden/>
          </w:rPr>
          <w:fldChar w:fldCharType="end"/>
        </w:r>
      </w:hyperlink>
    </w:p>
    <w:p w14:paraId="38F44351" w14:textId="689B0838" w:rsidR="00F65EAD" w:rsidRDefault="00F65EAD">
      <w:pPr>
        <w:pStyle w:val="Verzeichnis2"/>
        <w:tabs>
          <w:tab w:val="left" w:pos="660"/>
          <w:tab w:val="right" w:pos="9628"/>
        </w:tabs>
        <w:rPr>
          <w:rFonts w:eastAsiaTheme="minorEastAsia" w:cstheme="minorBidi"/>
          <w:b w:val="0"/>
          <w:bCs w:val="0"/>
          <w:noProof/>
          <w:kern w:val="2"/>
          <w:sz w:val="24"/>
          <w:szCs w:val="24"/>
          <w:lang w:eastAsia="de-CH"/>
          <w14:ligatures w14:val="standardContextual"/>
        </w:rPr>
      </w:pPr>
      <w:hyperlink w:anchor="_Toc161903123" w:history="1">
        <w:r w:rsidRPr="00893D18">
          <w:rPr>
            <w:rStyle w:val="Hyperlink"/>
            <w:noProof/>
          </w:rPr>
          <w:t>1</w:t>
        </w:r>
        <w:r>
          <w:rPr>
            <w:rFonts w:eastAsiaTheme="minorEastAsia" w:cstheme="minorBidi"/>
            <w:b w:val="0"/>
            <w:bCs w:val="0"/>
            <w:noProof/>
            <w:kern w:val="2"/>
            <w:sz w:val="24"/>
            <w:szCs w:val="24"/>
            <w:lang w:eastAsia="de-CH"/>
            <w14:ligatures w14:val="standardContextual"/>
          </w:rPr>
          <w:tab/>
        </w:r>
        <w:r w:rsidRPr="00893D18">
          <w:rPr>
            <w:rStyle w:val="Hyperlink"/>
            <w:noProof/>
          </w:rPr>
          <w:t>Aufgabenstellung</w:t>
        </w:r>
        <w:r>
          <w:rPr>
            <w:noProof/>
            <w:webHidden/>
          </w:rPr>
          <w:tab/>
        </w:r>
        <w:r>
          <w:rPr>
            <w:noProof/>
            <w:webHidden/>
          </w:rPr>
          <w:fldChar w:fldCharType="begin"/>
        </w:r>
        <w:r>
          <w:rPr>
            <w:noProof/>
            <w:webHidden/>
          </w:rPr>
          <w:instrText xml:space="preserve"> PAGEREF _Toc161903123 \h </w:instrText>
        </w:r>
        <w:r>
          <w:rPr>
            <w:noProof/>
            <w:webHidden/>
          </w:rPr>
        </w:r>
        <w:r>
          <w:rPr>
            <w:noProof/>
            <w:webHidden/>
          </w:rPr>
          <w:fldChar w:fldCharType="separate"/>
        </w:r>
        <w:r>
          <w:rPr>
            <w:noProof/>
            <w:webHidden/>
          </w:rPr>
          <w:t>6</w:t>
        </w:r>
        <w:r>
          <w:rPr>
            <w:noProof/>
            <w:webHidden/>
          </w:rPr>
          <w:fldChar w:fldCharType="end"/>
        </w:r>
      </w:hyperlink>
    </w:p>
    <w:p w14:paraId="0DC74103" w14:textId="68FA5B49"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24" w:history="1">
        <w:r w:rsidRPr="00893D18">
          <w:rPr>
            <w:rStyle w:val="Hyperlink"/>
            <w:noProof/>
            <w:lang w:eastAsia="de-CH"/>
            <w14:scene3d>
              <w14:camera w14:prst="orthographicFront"/>
              <w14:lightRig w14:rig="threePt" w14:dir="t">
                <w14:rot w14:lat="0" w14:lon="0" w14:rev="0"/>
              </w14:lightRig>
            </w14:scene3d>
          </w:rPr>
          <w:t>1.1</w:t>
        </w:r>
        <w:r>
          <w:rPr>
            <w:rFonts w:eastAsiaTheme="minorEastAsia" w:cstheme="minorBidi"/>
            <w:noProof/>
            <w:kern w:val="2"/>
            <w:sz w:val="24"/>
            <w:szCs w:val="24"/>
            <w:lang w:eastAsia="de-CH"/>
            <w14:ligatures w14:val="standardContextual"/>
          </w:rPr>
          <w:tab/>
        </w:r>
        <w:r w:rsidRPr="00893D18">
          <w:rPr>
            <w:rStyle w:val="Hyperlink"/>
            <w:noProof/>
          </w:rPr>
          <w:t>Titel der Arbeit</w:t>
        </w:r>
        <w:r>
          <w:rPr>
            <w:noProof/>
            <w:webHidden/>
          </w:rPr>
          <w:tab/>
        </w:r>
        <w:r>
          <w:rPr>
            <w:noProof/>
            <w:webHidden/>
          </w:rPr>
          <w:fldChar w:fldCharType="begin"/>
        </w:r>
        <w:r>
          <w:rPr>
            <w:noProof/>
            <w:webHidden/>
          </w:rPr>
          <w:instrText xml:space="preserve"> PAGEREF _Toc161903124 \h </w:instrText>
        </w:r>
        <w:r>
          <w:rPr>
            <w:noProof/>
            <w:webHidden/>
          </w:rPr>
        </w:r>
        <w:r>
          <w:rPr>
            <w:noProof/>
            <w:webHidden/>
          </w:rPr>
          <w:fldChar w:fldCharType="separate"/>
        </w:r>
        <w:r>
          <w:rPr>
            <w:noProof/>
            <w:webHidden/>
          </w:rPr>
          <w:t>6</w:t>
        </w:r>
        <w:r>
          <w:rPr>
            <w:noProof/>
            <w:webHidden/>
          </w:rPr>
          <w:fldChar w:fldCharType="end"/>
        </w:r>
      </w:hyperlink>
    </w:p>
    <w:p w14:paraId="3015C79D" w14:textId="05521793"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25" w:history="1">
        <w:r w:rsidRPr="00893D18">
          <w:rPr>
            <w:rStyle w:val="Hyperlink"/>
            <w:noProof/>
            <w14:scene3d>
              <w14:camera w14:prst="orthographicFront"/>
              <w14:lightRig w14:rig="threePt" w14:dir="t">
                <w14:rot w14:lat="0" w14:lon="0" w14:rev="0"/>
              </w14:lightRig>
            </w14:scene3d>
          </w:rPr>
          <w:t>1.2</w:t>
        </w:r>
        <w:r>
          <w:rPr>
            <w:rFonts w:eastAsiaTheme="minorEastAsia" w:cstheme="minorBidi"/>
            <w:noProof/>
            <w:kern w:val="2"/>
            <w:sz w:val="24"/>
            <w:szCs w:val="24"/>
            <w:lang w:eastAsia="de-CH"/>
            <w14:ligatures w14:val="standardContextual"/>
          </w:rPr>
          <w:tab/>
        </w:r>
        <w:r w:rsidRPr="00893D18">
          <w:rPr>
            <w:rStyle w:val="Hyperlink"/>
            <w:noProof/>
          </w:rPr>
          <w:t>Ausgangslage</w:t>
        </w:r>
        <w:r>
          <w:rPr>
            <w:noProof/>
            <w:webHidden/>
          </w:rPr>
          <w:tab/>
        </w:r>
        <w:r>
          <w:rPr>
            <w:noProof/>
            <w:webHidden/>
          </w:rPr>
          <w:fldChar w:fldCharType="begin"/>
        </w:r>
        <w:r>
          <w:rPr>
            <w:noProof/>
            <w:webHidden/>
          </w:rPr>
          <w:instrText xml:space="preserve"> PAGEREF _Toc161903125 \h </w:instrText>
        </w:r>
        <w:r>
          <w:rPr>
            <w:noProof/>
            <w:webHidden/>
          </w:rPr>
        </w:r>
        <w:r>
          <w:rPr>
            <w:noProof/>
            <w:webHidden/>
          </w:rPr>
          <w:fldChar w:fldCharType="separate"/>
        </w:r>
        <w:r>
          <w:rPr>
            <w:noProof/>
            <w:webHidden/>
          </w:rPr>
          <w:t>6</w:t>
        </w:r>
        <w:r>
          <w:rPr>
            <w:noProof/>
            <w:webHidden/>
          </w:rPr>
          <w:fldChar w:fldCharType="end"/>
        </w:r>
      </w:hyperlink>
    </w:p>
    <w:p w14:paraId="4E979C5D" w14:textId="132AF5C3"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26" w:history="1">
        <w:r w:rsidRPr="00893D18">
          <w:rPr>
            <w:rStyle w:val="Hyperlink"/>
            <w:noProof/>
            <w14:scene3d>
              <w14:camera w14:prst="orthographicFront"/>
              <w14:lightRig w14:rig="threePt" w14:dir="t">
                <w14:rot w14:lat="0" w14:lon="0" w14:rev="0"/>
              </w14:lightRig>
            </w14:scene3d>
          </w:rPr>
          <w:t>1.3</w:t>
        </w:r>
        <w:r>
          <w:rPr>
            <w:rFonts w:eastAsiaTheme="minorEastAsia" w:cstheme="minorBidi"/>
            <w:noProof/>
            <w:kern w:val="2"/>
            <w:sz w:val="24"/>
            <w:szCs w:val="24"/>
            <w:lang w:eastAsia="de-CH"/>
            <w14:ligatures w14:val="standardContextual"/>
          </w:rPr>
          <w:tab/>
        </w:r>
        <w:r w:rsidRPr="00893D18">
          <w:rPr>
            <w:rStyle w:val="Hyperlink"/>
            <w:noProof/>
          </w:rPr>
          <w:t>Detaillierte Aufgabenstellung</w:t>
        </w:r>
        <w:r>
          <w:rPr>
            <w:noProof/>
            <w:webHidden/>
          </w:rPr>
          <w:tab/>
        </w:r>
        <w:r>
          <w:rPr>
            <w:noProof/>
            <w:webHidden/>
          </w:rPr>
          <w:fldChar w:fldCharType="begin"/>
        </w:r>
        <w:r>
          <w:rPr>
            <w:noProof/>
            <w:webHidden/>
          </w:rPr>
          <w:instrText xml:space="preserve"> PAGEREF _Toc161903126 \h </w:instrText>
        </w:r>
        <w:r>
          <w:rPr>
            <w:noProof/>
            <w:webHidden/>
          </w:rPr>
        </w:r>
        <w:r>
          <w:rPr>
            <w:noProof/>
            <w:webHidden/>
          </w:rPr>
          <w:fldChar w:fldCharType="separate"/>
        </w:r>
        <w:r>
          <w:rPr>
            <w:noProof/>
            <w:webHidden/>
          </w:rPr>
          <w:t>6</w:t>
        </w:r>
        <w:r>
          <w:rPr>
            <w:noProof/>
            <w:webHidden/>
          </w:rPr>
          <w:fldChar w:fldCharType="end"/>
        </w:r>
      </w:hyperlink>
    </w:p>
    <w:p w14:paraId="29567CD2" w14:textId="70B76097"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27" w:history="1">
        <w:r w:rsidRPr="00893D18">
          <w:rPr>
            <w:rStyle w:val="Hyperlink"/>
            <w:noProof/>
          </w:rPr>
          <w:t>1.3.1</w:t>
        </w:r>
        <w:r>
          <w:rPr>
            <w:rFonts w:eastAsiaTheme="minorEastAsia" w:cstheme="minorBidi"/>
            <w:noProof/>
            <w:kern w:val="2"/>
            <w:sz w:val="24"/>
            <w:szCs w:val="24"/>
            <w:lang w:eastAsia="de-CH"/>
            <w14:ligatures w14:val="standardContextual"/>
          </w:rPr>
          <w:tab/>
        </w:r>
        <w:r w:rsidRPr="00893D18">
          <w:rPr>
            <w:rStyle w:val="Hyperlink"/>
            <w:noProof/>
          </w:rPr>
          <w:t>Kriterien für den Import von Zeitbuchungen einer Aufgabe</w:t>
        </w:r>
        <w:r>
          <w:rPr>
            <w:noProof/>
            <w:webHidden/>
          </w:rPr>
          <w:tab/>
        </w:r>
        <w:r>
          <w:rPr>
            <w:noProof/>
            <w:webHidden/>
          </w:rPr>
          <w:fldChar w:fldCharType="begin"/>
        </w:r>
        <w:r>
          <w:rPr>
            <w:noProof/>
            <w:webHidden/>
          </w:rPr>
          <w:instrText xml:space="preserve"> PAGEREF _Toc161903127 \h </w:instrText>
        </w:r>
        <w:r>
          <w:rPr>
            <w:noProof/>
            <w:webHidden/>
          </w:rPr>
        </w:r>
        <w:r>
          <w:rPr>
            <w:noProof/>
            <w:webHidden/>
          </w:rPr>
          <w:fldChar w:fldCharType="separate"/>
        </w:r>
        <w:r>
          <w:rPr>
            <w:noProof/>
            <w:webHidden/>
          </w:rPr>
          <w:t>6</w:t>
        </w:r>
        <w:r>
          <w:rPr>
            <w:noProof/>
            <w:webHidden/>
          </w:rPr>
          <w:fldChar w:fldCharType="end"/>
        </w:r>
      </w:hyperlink>
    </w:p>
    <w:p w14:paraId="75FF4061" w14:textId="188BC9A9"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28" w:history="1">
        <w:r w:rsidRPr="00893D18">
          <w:rPr>
            <w:rStyle w:val="Hyperlink"/>
            <w:noProof/>
          </w:rPr>
          <w:t>1.3.2</w:t>
        </w:r>
        <w:r>
          <w:rPr>
            <w:rFonts w:eastAsiaTheme="minorEastAsia" w:cstheme="minorBidi"/>
            <w:noProof/>
            <w:kern w:val="2"/>
            <w:sz w:val="24"/>
            <w:szCs w:val="24"/>
            <w:lang w:eastAsia="de-CH"/>
            <w14:ligatures w14:val="standardContextual"/>
          </w:rPr>
          <w:tab/>
        </w:r>
        <w:r w:rsidRPr="00893D18">
          <w:rPr>
            <w:rStyle w:val="Hyperlink"/>
            <w:noProof/>
          </w:rPr>
          <w:t>Felder welche beim Import von Jira Zeitbuchungen abgefüllt sein müssen</w:t>
        </w:r>
        <w:r>
          <w:rPr>
            <w:noProof/>
            <w:webHidden/>
          </w:rPr>
          <w:tab/>
        </w:r>
        <w:r>
          <w:rPr>
            <w:noProof/>
            <w:webHidden/>
          </w:rPr>
          <w:fldChar w:fldCharType="begin"/>
        </w:r>
        <w:r>
          <w:rPr>
            <w:noProof/>
            <w:webHidden/>
          </w:rPr>
          <w:instrText xml:space="preserve"> PAGEREF _Toc161903128 \h </w:instrText>
        </w:r>
        <w:r>
          <w:rPr>
            <w:noProof/>
            <w:webHidden/>
          </w:rPr>
        </w:r>
        <w:r>
          <w:rPr>
            <w:noProof/>
            <w:webHidden/>
          </w:rPr>
          <w:fldChar w:fldCharType="separate"/>
        </w:r>
        <w:r>
          <w:rPr>
            <w:noProof/>
            <w:webHidden/>
          </w:rPr>
          <w:t>7</w:t>
        </w:r>
        <w:r>
          <w:rPr>
            <w:noProof/>
            <w:webHidden/>
          </w:rPr>
          <w:fldChar w:fldCharType="end"/>
        </w:r>
      </w:hyperlink>
    </w:p>
    <w:p w14:paraId="5C55BD00" w14:textId="740EE5FF"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29" w:history="1">
        <w:r w:rsidRPr="00893D18">
          <w:rPr>
            <w:rStyle w:val="Hyperlink"/>
            <w:noProof/>
          </w:rPr>
          <w:t>1.3.3</w:t>
        </w:r>
        <w:r>
          <w:rPr>
            <w:rFonts w:eastAsiaTheme="minorEastAsia" w:cstheme="minorBidi"/>
            <w:noProof/>
            <w:kern w:val="2"/>
            <w:sz w:val="24"/>
            <w:szCs w:val="24"/>
            <w:lang w:eastAsia="de-CH"/>
            <w14:ligatures w14:val="standardContextual"/>
          </w:rPr>
          <w:tab/>
        </w:r>
        <w:r w:rsidRPr="00893D18">
          <w:rPr>
            <w:rStyle w:val="Hyperlink"/>
            <w:noProof/>
          </w:rPr>
          <w:t>Out of Scope</w:t>
        </w:r>
        <w:r>
          <w:rPr>
            <w:noProof/>
            <w:webHidden/>
          </w:rPr>
          <w:tab/>
        </w:r>
        <w:r>
          <w:rPr>
            <w:noProof/>
            <w:webHidden/>
          </w:rPr>
          <w:fldChar w:fldCharType="begin"/>
        </w:r>
        <w:r>
          <w:rPr>
            <w:noProof/>
            <w:webHidden/>
          </w:rPr>
          <w:instrText xml:space="preserve"> PAGEREF _Toc161903129 \h </w:instrText>
        </w:r>
        <w:r>
          <w:rPr>
            <w:noProof/>
            <w:webHidden/>
          </w:rPr>
        </w:r>
        <w:r>
          <w:rPr>
            <w:noProof/>
            <w:webHidden/>
          </w:rPr>
          <w:fldChar w:fldCharType="separate"/>
        </w:r>
        <w:r>
          <w:rPr>
            <w:noProof/>
            <w:webHidden/>
          </w:rPr>
          <w:t>7</w:t>
        </w:r>
        <w:r>
          <w:rPr>
            <w:noProof/>
            <w:webHidden/>
          </w:rPr>
          <w:fldChar w:fldCharType="end"/>
        </w:r>
      </w:hyperlink>
    </w:p>
    <w:p w14:paraId="60409B44" w14:textId="677C9E9C"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30" w:history="1">
        <w:r w:rsidRPr="00893D18">
          <w:rPr>
            <w:rStyle w:val="Hyperlink"/>
            <w:noProof/>
          </w:rPr>
          <w:t>1.3.4</w:t>
        </w:r>
        <w:r>
          <w:rPr>
            <w:rFonts w:eastAsiaTheme="minorEastAsia" w:cstheme="minorBidi"/>
            <w:noProof/>
            <w:kern w:val="2"/>
            <w:sz w:val="24"/>
            <w:szCs w:val="24"/>
            <w:lang w:eastAsia="de-CH"/>
            <w14:ligatures w14:val="standardContextual"/>
          </w:rPr>
          <w:tab/>
        </w:r>
        <w:r w:rsidRPr="00893D18">
          <w:rPr>
            <w:rStyle w:val="Hyperlink"/>
            <w:noProof/>
          </w:rPr>
          <w:t>Vorgaben</w:t>
        </w:r>
        <w:r>
          <w:rPr>
            <w:noProof/>
            <w:webHidden/>
          </w:rPr>
          <w:tab/>
        </w:r>
        <w:r>
          <w:rPr>
            <w:noProof/>
            <w:webHidden/>
          </w:rPr>
          <w:fldChar w:fldCharType="begin"/>
        </w:r>
        <w:r>
          <w:rPr>
            <w:noProof/>
            <w:webHidden/>
          </w:rPr>
          <w:instrText xml:space="preserve"> PAGEREF _Toc161903130 \h </w:instrText>
        </w:r>
        <w:r>
          <w:rPr>
            <w:noProof/>
            <w:webHidden/>
          </w:rPr>
        </w:r>
        <w:r>
          <w:rPr>
            <w:noProof/>
            <w:webHidden/>
          </w:rPr>
          <w:fldChar w:fldCharType="separate"/>
        </w:r>
        <w:r>
          <w:rPr>
            <w:noProof/>
            <w:webHidden/>
          </w:rPr>
          <w:t>7</w:t>
        </w:r>
        <w:r>
          <w:rPr>
            <w:noProof/>
            <w:webHidden/>
          </w:rPr>
          <w:fldChar w:fldCharType="end"/>
        </w:r>
      </w:hyperlink>
    </w:p>
    <w:p w14:paraId="2991599E" w14:textId="4F6A7118"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31" w:history="1">
        <w:r w:rsidRPr="00893D18">
          <w:rPr>
            <w:rStyle w:val="Hyperlink"/>
            <w:noProof/>
            <w14:scene3d>
              <w14:camera w14:prst="orthographicFront"/>
              <w14:lightRig w14:rig="threePt" w14:dir="t">
                <w14:rot w14:lat="0" w14:lon="0" w14:rev="0"/>
              </w14:lightRig>
            </w14:scene3d>
          </w:rPr>
          <w:t>1.4</w:t>
        </w:r>
        <w:r>
          <w:rPr>
            <w:rFonts w:eastAsiaTheme="minorEastAsia" w:cstheme="minorBidi"/>
            <w:noProof/>
            <w:kern w:val="2"/>
            <w:sz w:val="24"/>
            <w:szCs w:val="24"/>
            <w:lang w:eastAsia="de-CH"/>
            <w14:ligatures w14:val="standardContextual"/>
          </w:rPr>
          <w:tab/>
        </w:r>
        <w:r w:rsidRPr="00893D18">
          <w:rPr>
            <w:rStyle w:val="Hyperlink"/>
            <w:noProof/>
          </w:rPr>
          <w:t>Mittel und Methoden</w:t>
        </w:r>
        <w:r>
          <w:rPr>
            <w:noProof/>
            <w:webHidden/>
          </w:rPr>
          <w:tab/>
        </w:r>
        <w:r>
          <w:rPr>
            <w:noProof/>
            <w:webHidden/>
          </w:rPr>
          <w:fldChar w:fldCharType="begin"/>
        </w:r>
        <w:r>
          <w:rPr>
            <w:noProof/>
            <w:webHidden/>
          </w:rPr>
          <w:instrText xml:space="preserve"> PAGEREF _Toc161903131 \h </w:instrText>
        </w:r>
        <w:r>
          <w:rPr>
            <w:noProof/>
            <w:webHidden/>
          </w:rPr>
        </w:r>
        <w:r>
          <w:rPr>
            <w:noProof/>
            <w:webHidden/>
          </w:rPr>
          <w:fldChar w:fldCharType="separate"/>
        </w:r>
        <w:r>
          <w:rPr>
            <w:noProof/>
            <w:webHidden/>
          </w:rPr>
          <w:t>7</w:t>
        </w:r>
        <w:r>
          <w:rPr>
            <w:noProof/>
            <w:webHidden/>
          </w:rPr>
          <w:fldChar w:fldCharType="end"/>
        </w:r>
      </w:hyperlink>
    </w:p>
    <w:p w14:paraId="4827DB0A" w14:textId="039321E8"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32" w:history="1">
        <w:r w:rsidRPr="00893D18">
          <w:rPr>
            <w:rStyle w:val="Hyperlink"/>
            <w:noProof/>
            <w14:scene3d>
              <w14:camera w14:prst="orthographicFront"/>
              <w14:lightRig w14:rig="threePt" w14:dir="t">
                <w14:rot w14:lat="0" w14:lon="0" w14:rev="0"/>
              </w14:lightRig>
            </w14:scene3d>
          </w:rPr>
          <w:t>1.5</w:t>
        </w:r>
        <w:r>
          <w:rPr>
            <w:rFonts w:eastAsiaTheme="minorEastAsia" w:cstheme="minorBidi"/>
            <w:noProof/>
            <w:kern w:val="2"/>
            <w:sz w:val="24"/>
            <w:szCs w:val="24"/>
            <w:lang w:eastAsia="de-CH"/>
            <w14:ligatures w14:val="standardContextual"/>
          </w:rPr>
          <w:tab/>
        </w:r>
        <w:r w:rsidRPr="00893D18">
          <w:rPr>
            <w:rStyle w:val="Hyperlink"/>
            <w:noProof/>
          </w:rPr>
          <w:t>Vorkenntnisse</w:t>
        </w:r>
        <w:r>
          <w:rPr>
            <w:noProof/>
            <w:webHidden/>
          </w:rPr>
          <w:tab/>
        </w:r>
        <w:r>
          <w:rPr>
            <w:noProof/>
            <w:webHidden/>
          </w:rPr>
          <w:fldChar w:fldCharType="begin"/>
        </w:r>
        <w:r>
          <w:rPr>
            <w:noProof/>
            <w:webHidden/>
          </w:rPr>
          <w:instrText xml:space="preserve"> PAGEREF _Toc161903132 \h </w:instrText>
        </w:r>
        <w:r>
          <w:rPr>
            <w:noProof/>
            <w:webHidden/>
          </w:rPr>
        </w:r>
        <w:r>
          <w:rPr>
            <w:noProof/>
            <w:webHidden/>
          </w:rPr>
          <w:fldChar w:fldCharType="separate"/>
        </w:r>
        <w:r>
          <w:rPr>
            <w:noProof/>
            <w:webHidden/>
          </w:rPr>
          <w:t>7</w:t>
        </w:r>
        <w:r>
          <w:rPr>
            <w:noProof/>
            <w:webHidden/>
          </w:rPr>
          <w:fldChar w:fldCharType="end"/>
        </w:r>
      </w:hyperlink>
    </w:p>
    <w:p w14:paraId="3C0AE3E7" w14:textId="314A9BE7"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33" w:history="1">
        <w:r w:rsidRPr="00893D18">
          <w:rPr>
            <w:rStyle w:val="Hyperlink"/>
            <w:noProof/>
            <w14:scene3d>
              <w14:camera w14:prst="orthographicFront"/>
              <w14:lightRig w14:rig="threePt" w14:dir="t">
                <w14:rot w14:lat="0" w14:lon="0" w14:rev="0"/>
              </w14:lightRig>
            </w14:scene3d>
          </w:rPr>
          <w:t>1.6</w:t>
        </w:r>
        <w:r>
          <w:rPr>
            <w:rFonts w:eastAsiaTheme="minorEastAsia" w:cstheme="minorBidi"/>
            <w:noProof/>
            <w:kern w:val="2"/>
            <w:sz w:val="24"/>
            <w:szCs w:val="24"/>
            <w:lang w:eastAsia="de-CH"/>
            <w14:ligatures w14:val="standardContextual"/>
          </w:rPr>
          <w:tab/>
        </w:r>
        <w:r w:rsidRPr="00893D18">
          <w:rPr>
            <w:rStyle w:val="Hyperlink"/>
            <w:noProof/>
          </w:rPr>
          <w:t>Vorarbeiten</w:t>
        </w:r>
        <w:r>
          <w:rPr>
            <w:noProof/>
            <w:webHidden/>
          </w:rPr>
          <w:tab/>
        </w:r>
        <w:r>
          <w:rPr>
            <w:noProof/>
            <w:webHidden/>
          </w:rPr>
          <w:fldChar w:fldCharType="begin"/>
        </w:r>
        <w:r>
          <w:rPr>
            <w:noProof/>
            <w:webHidden/>
          </w:rPr>
          <w:instrText xml:space="preserve"> PAGEREF _Toc161903133 \h </w:instrText>
        </w:r>
        <w:r>
          <w:rPr>
            <w:noProof/>
            <w:webHidden/>
          </w:rPr>
        </w:r>
        <w:r>
          <w:rPr>
            <w:noProof/>
            <w:webHidden/>
          </w:rPr>
          <w:fldChar w:fldCharType="separate"/>
        </w:r>
        <w:r>
          <w:rPr>
            <w:noProof/>
            <w:webHidden/>
          </w:rPr>
          <w:t>8</w:t>
        </w:r>
        <w:r>
          <w:rPr>
            <w:noProof/>
            <w:webHidden/>
          </w:rPr>
          <w:fldChar w:fldCharType="end"/>
        </w:r>
      </w:hyperlink>
    </w:p>
    <w:p w14:paraId="08D5E385" w14:textId="1F3EBBA8"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34" w:history="1">
        <w:r w:rsidRPr="00893D18">
          <w:rPr>
            <w:rStyle w:val="Hyperlink"/>
            <w:noProof/>
            <w14:scene3d>
              <w14:camera w14:prst="orthographicFront"/>
              <w14:lightRig w14:rig="threePt" w14:dir="t">
                <w14:rot w14:lat="0" w14:lon="0" w14:rev="0"/>
              </w14:lightRig>
            </w14:scene3d>
          </w:rPr>
          <w:t>1.7</w:t>
        </w:r>
        <w:r>
          <w:rPr>
            <w:rFonts w:eastAsiaTheme="minorEastAsia" w:cstheme="minorBidi"/>
            <w:noProof/>
            <w:kern w:val="2"/>
            <w:sz w:val="24"/>
            <w:szCs w:val="24"/>
            <w:lang w:eastAsia="de-CH"/>
            <w14:ligatures w14:val="standardContextual"/>
          </w:rPr>
          <w:tab/>
        </w:r>
        <w:r w:rsidRPr="00893D18">
          <w:rPr>
            <w:rStyle w:val="Hyperlink"/>
            <w:noProof/>
          </w:rPr>
          <w:t>Neue Lerninhalte</w:t>
        </w:r>
        <w:r>
          <w:rPr>
            <w:noProof/>
            <w:webHidden/>
          </w:rPr>
          <w:tab/>
        </w:r>
        <w:r>
          <w:rPr>
            <w:noProof/>
            <w:webHidden/>
          </w:rPr>
          <w:fldChar w:fldCharType="begin"/>
        </w:r>
        <w:r>
          <w:rPr>
            <w:noProof/>
            <w:webHidden/>
          </w:rPr>
          <w:instrText xml:space="preserve"> PAGEREF _Toc161903134 \h </w:instrText>
        </w:r>
        <w:r>
          <w:rPr>
            <w:noProof/>
            <w:webHidden/>
          </w:rPr>
        </w:r>
        <w:r>
          <w:rPr>
            <w:noProof/>
            <w:webHidden/>
          </w:rPr>
          <w:fldChar w:fldCharType="separate"/>
        </w:r>
        <w:r>
          <w:rPr>
            <w:noProof/>
            <w:webHidden/>
          </w:rPr>
          <w:t>8</w:t>
        </w:r>
        <w:r>
          <w:rPr>
            <w:noProof/>
            <w:webHidden/>
          </w:rPr>
          <w:fldChar w:fldCharType="end"/>
        </w:r>
      </w:hyperlink>
    </w:p>
    <w:p w14:paraId="10862D8D" w14:textId="7EF09922"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35" w:history="1">
        <w:r w:rsidRPr="00893D18">
          <w:rPr>
            <w:rStyle w:val="Hyperlink"/>
            <w:noProof/>
            <w14:scene3d>
              <w14:camera w14:prst="orthographicFront"/>
              <w14:lightRig w14:rig="threePt" w14:dir="t">
                <w14:rot w14:lat="0" w14:lon="0" w14:rev="0"/>
              </w14:lightRig>
            </w14:scene3d>
          </w:rPr>
          <w:t>1.8</w:t>
        </w:r>
        <w:r>
          <w:rPr>
            <w:rFonts w:eastAsiaTheme="minorEastAsia" w:cstheme="minorBidi"/>
            <w:noProof/>
            <w:kern w:val="2"/>
            <w:sz w:val="24"/>
            <w:szCs w:val="24"/>
            <w:lang w:eastAsia="de-CH"/>
            <w14:ligatures w14:val="standardContextual"/>
          </w:rPr>
          <w:tab/>
        </w:r>
        <w:r w:rsidRPr="00893D18">
          <w:rPr>
            <w:rStyle w:val="Hyperlink"/>
            <w:noProof/>
          </w:rPr>
          <w:t>Arbeiten in den letzten 6 Monaten</w:t>
        </w:r>
        <w:r>
          <w:rPr>
            <w:noProof/>
            <w:webHidden/>
          </w:rPr>
          <w:tab/>
        </w:r>
        <w:r>
          <w:rPr>
            <w:noProof/>
            <w:webHidden/>
          </w:rPr>
          <w:fldChar w:fldCharType="begin"/>
        </w:r>
        <w:r>
          <w:rPr>
            <w:noProof/>
            <w:webHidden/>
          </w:rPr>
          <w:instrText xml:space="preserve"> PAGEREF _Toc161903135 \h </w:instrText>
        </w:r>
        <w:r>
          <w:rPr>
            <w:noProof/>
            <w:webHidden/>
          </w:rPr>
        </w:r>
        <w:r>
          <w:rPr>
            <w:noProof/>
            <w:webHidden/>
          </w:rPr>
          <w:fldChar w:fldCharType="separate"/>
        </w:r>
        <w:r>
          <w:rPr>
            <w:noProof/>
            <w:webHidden/>
          </w:rPr>
          <w:t>8</w:t>
        </w:r>
        <w:r>
          <w:rPr>
            <w:noProof/>
            <w:webHidden/>
          </w:rPr>
          <w:fldChar w:fldCharType="end"/>
        </w:r>
      </w:hyperlink>
    </w:p>
    <w:p w14:paraId="068E3199" w14:textId="29B6C61A" w:rsidR="00F65EAD" w:rsidRDefault="00F65EAD">
      <w:pPr>
        <w:pStyle w:val="Verzeichnis2"/>
        <w:tabs>
          <w:tab w:val="left" w:pos="660"/>
          <w:tab w:val="right" w:pos="9628"/>
        </w:tabs>
        <w:rPr>
          <w:rFonts w:eastAsiaTheme="minorEastAsia" w:cstheme="minorBidi"/>
          <w:b w:val="0"/>
          <w:bCs w:val="0"/>
          <w:noProof/>
          <w:kern w:val="2"/>
          <w:sz w:val="24"/>
          <w:szCs w:val="24"/>
          <w:lang w:eastAsia="de-CH"/>
          <w14:ligatures w14:val="standardContextual"/>
        </w:rPr>
      </w:pPr>
      <w:hyperlink w:anchor="_Toc161903136" w:history="1">
        <w:r w:rsidRPr="00893D18">
          <w:rPr>
            <w:rStyle w:val="Hyperlink"/>
            <w:noProof/>
          </w:rPr>
          <w:t>2</w:t>
        </w:r>
        <w:r>
          <w:rPr>
            <w:rFonts w:eastAsiaTheme="minorEastAsia" w:cstheme="minorBidi"/>
            <w:b w:val="0"/>
            <w:bCs w:val="0"/>
            <w:noProof/>
            <w:kern w:val="2"/>
            <w:sz w:val="24"/>
            <w:szCs w:val="24"/>
            <w:lang w:eastAsia="de-CH"/>
            <w14:ligatures w14:val="standardContextual"/>
          </w:rPr>
          <w:tab/>
        </w:r>
        <w:r w:rsidRPr="00893D18">
          <w:rPr>
            <w:rStyle w:val="Hyperlink"/>
            <w:noProof/>
          </w:rPr>
          <w:t>Projektaufbauorganisation</w:t>
        </w:r>
        <w:r>
          <w:rPr>
            <w:noProof/>
            <w:webHidden/>
          </w:rPr>
          <w:tab/>
        </w:r>
        <w:r>
          <w:rPr>
            <w:noProof/>
            <w:webHidden/>
          </w:rPr>
          <w:fldChar w:fldCharType="begin"/>
        </w:r>
        <w:r>
          <w:rPr>
            <w:noProof/>
            <w:webHidden/>
          </w:rPr>
          <w:instrText xml:space="preserve"> PAGEREF _Toc161903136 \h </w:instrText>
        </w:r>
        <w:r>
          <w:rPr>
            <w:noProof/>
            <w:webHidden/>
          </w:rPr>
        </w:r>
        <w:r>
          <w:rPr>
            <w:noProof/>
            <w:webHidden/>
          </w:rPr>
          <w:fldChar w:fldCharType="separate"/>
        </w:r>
        <w:r>
          <w:rPr>
            <w:noProof/>
            <w:webHidden/>
          </w:rPr>
          <w:t>8</w:t>
        </w:r>
        <w:r>
          <w:rPr>
            <w:noProof/>
            <w:webHidden/>
          </w:rPr>
          <w:fldChar w:fldCharType="end"/>
        </w:r>
      </w:hyperlink>
    </w:p>
    <w:p w14:paraId="181176FA" w14:textId="3BE3C4E3"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37" w:history="1">
        <w:r w:rsidRPr="00893D18">
          <w:rPr>
            <w:rStyle w:val="Hyperlink"/>
            <w:noProof/>
            <w14:scene3d>
              <w14:camera w14:prst="orthographicFront"/>
              <w14:lightRig w14:rig="threePt" w14:dir="t">
                <w14:rot w14:lat="0" w14:lon="0" w14:rev="0"/>
              </w14:lightRig>
            </w14:scene3d>
          </w:rPr>
          <w:t>2.1</w:t>
        </w:r>
        <w:r>
          <w:rPr>
            <w:rFonts w:eastAsiaTheme="minorEastAsia" w:cstheme="minorBidi"/>
            <w:noProof/>
            <w:kern w:val="2"/>
            <w:sz w:val="24"/>
            <w:szCs w:val="24"/>
            <w:lang w:eastAsia="de-CH"/>
            <w14:ligatures w14:val="standardContextual"/>
          </w:rPr>
          <w:tab/>
        </w:r>
        <w:r w:rsidRPr="00893D18">
          <w:rPr>
            <w:rStyle w:val="Hyperlink"/>
            <w:noProof/>
          </w:rPr>
          <w:t>Projektumfeld</w:t>
        </w:r>
        <w:r>
          <w:rPr>
            <w:noProof/>
            <w:webHidden/>
          </w:rPr>
          <w:tab/>
        </w:r>
        <w:r>
          <w:rPr>
            <w:noProof/>
            <w:webHidden/>
          </w:rPr>
          <w:fldChar w:fldCharType="begin"/>
        </w:r>
        <w:r>
          <w:rPr>
            <w:noProof/>
            <w:webHidden/>
          </w:rPr>
          <w:instrText xml:space="preserve"> PAGEREF _Toc161903137 \h </w:instrText>
        </w:r>
        <w:r>
          <w:rPr>
            <w:noProof/>
            <w:webHidden/>
          </w:rPr>
        </w:r>
        <w:r>
          <w:rPr>
            <w:noProof/>
            <w:webHidden/>
          </w:rPr>
          <w:fldChar w:fldCharType="separate"/>
        </w:r>
        <w:r>
          <w:rPr>
            <w:noProof/>
            <w:webHidden/>
          </w:rPr>
          <w:t>8</w:t>
        </w:r>
        <w:r>
          <w:rPr>
            <w:noProof/>
            <w:webHidden/>
          </w:rPr>
          <w:fldChar w:fldCharType="end"/>
        </w:r>
      </w:hyperlink>
    </w:p>
    <w:p w14:paraId="710E17BB" w14:textId="5A5F4C96"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38" w:history="1">
        <w:r w:rsidRPr="00893D18">
          <w:rPr>
            <w:rStyle w:val="Hyperlink"/>
            <w:noProof/>
          </w:rPr>
          <w:t>2.1.1</w:t>
        </w:r>
        <w:r>
          <w:rPr>
            <w:rFonts w:eastAsiaTheme="minorEastAsia" w:cstheme="minorBidi"/>
            <w:noProof/>
            <w:kern w:val="2"/>
            <w:sz w:val="24"/>
            <w:szCs w:val="24"/>
            <w:lang w:eastAsia="de-CH"/>
            <w14:ligatures w14:val="standardContextual"/>
          </w:rPr>
          <w:tab/>
        </w:r>
        <w:r w:rsidRPr="00893D18">
          <w:rPr>
            <w:rStyle w:val="Hyperlink"/>
            <w:noProof/>
          </w:rPr>
          <w:t>Softec AG</w:t>
        </w:r>
        <w:r>
          <w:rPr>
            <w:noProof/>
            <w:webHidden/>
          </w:rPr>
          <w:tab/>
        </w:r>
        <w:r>
          <w:rPr>
            <w:noProof/>
            <w:webHidden/>
          </w:rPr>
          <w:fldChar w:fldCharType="begin"/>
        </w:r>
        <w:r>
          <w:rPr>
            <w:noProof/>
            <w:webHidden/>
          </w:rPr>
          <w:instrText xml:space="preserve"> PAGEREF _Toc161903138 \h </w:instrText>
        </w:r>
        <w:r>
          <w:rPr>
            <w:noProof/>
            <w:webHidden/>
          </w:rPr>
        </w:r>
        <w:r>
          <w:rPr>
            <w:noProof/>
            <w:webHidden/>
          </w:rPr>
          <w:fldChar w:fldCharType="separate"/>
        </w:r>
        <w:r>
          <w:rPr>
            <w:noProof/>
            <w:webHidden/>
          </w:rPr>
          <w:t>8</w:t>
        </w:r>
        <w:r>
          <w:rPr>
            <w:noProof/>
            <w:webHidden/>
          </w:rPr>
          <w:fldChar w:fldCharType="end"/>
        </w:r>
      </w:hyperlink>
    </w:p>
    <w:p w14:paraId="44B142A4" w14:textId="0C1AD7E9"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39" w:history="1">
        <w:r w:rsidRPr="00893D18">
          <w:rPr>
            <w:rStyle w:val="Hyperlink"/>
            <w:noProof/>
            <w14:scene3d>
              <w14:camera w14:prst="orthographicFront"/>
              <w14:lightRig w14:rig="threePt" w14:dir="t">
                <w14:rot w14:lat="0" w14:lon="0" w14:rev="0"/>
              </w14:lightRig>
            </w14:scene3d>
          </w:rPr>
          <w:t>2.2</w:t>
        </w:r>
        <w:r>
          <w:rPr>
            <w:rFonts w:eastAsiaTheme="minorEastAsia" w:cstheme="minorBidi"/>
            <w:noProof/>
            <w:kern w:val="2"/>
            <w:sz w:val="24"/>
            <w:szCs w:val="24"/>
            <w:lang w:eastAsia="de-CH"/>
            <w14:ligatures w14:val="standardContextual"/>
          </w:rPr>
          <w:tab/>
        </w:r>
        <w:r w:rsidRPr="00893D18">
          <w:rPr>
            <w:rStyle w:val="Hyperlink"/>
            <w:noProof/>
          </w:rPr>
          <w:t>Projektorganisation</w:t>
        </w:r>
        <w:r>
          <w:rPr>
            <w:noProof/>
            <w:webHidden/>
          </w:rPr>
          <w:tab/>
        </w:r>
        <w:r>
          <w:rPr>
            <w:noProof/>
            <w:webHidden/>
          </w:rPr>
          <w:fldChar w:fldCharType="begin"/>
        </w:r>
        <w:r>
          <w:rPr>
            <w:noProof/>
            <w:webHidden/>
          </w:rPr>
          <w:instrText xml:space="preserve"> PAGEREF _Toc161903139 \h </w:instrText>
        </w:r>
        <w:r>
          <w:rPr>
            <w:noProof/>
            <w:webHidden/>
          </w:rPr>
        </w:r>
        <w:r>
          <w:rPr>
            <w:noProof/>
            <w:webHidden/>
          </w:rPr>
          <w:fldChar w:fldCharType="separate"/>
        </w:r>
        <w:r>
          <w:rPr>
            <w:noProof/>
            <w:webHidden/>
          </w:rPr>
          <w:t>9</w:t>
        </w:r>
        <w:r>
          <w:rPr>
            <w:noProof/>
            <w:webHidden/>
          </w:rPr>
          <w:fldChar w:fldCharType="end"/>
        </w:r>
      </w:hyperlink>
    </w:p>
    <w:p w14:paraId="5F566205" w14:textId="08DFA8CD"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40" w:history="1">
        <w:r w:rsidRPr="00893D18">
          <w:rPr>
            <w:rStyle w:val="Hyperlink"/>
            <w:noProof/>
            <w14:scene3d>
              <w14:camera w14:prst="orthographicFront"/>
              <w14:lightRig w14:rig="threePt" w14:dir="t">
                <w14:rot w14:lat="0" w14:lon="0" w14:rev="0"/>
              </w14:lightRig>
            </w14:scene3d>
          </w:rPr>
          <w:t>2.3</w:t>
        </w:r>
        <w:r>
          <w:rPr>
            <w:rFonts w:eastAsiaTheme="minorEastAsia" w:cstheme="minorBidi"/>
            <w:noProof/>
            <w:kern w:val="2"/>
            <w:sz w:val="24"/>
            <w:szCs w:val="24"/>
            <w:lang w:eastAsia="de-CH"/>
            <w14:ligatures w14:val="standardContextual"/>
          </w:rPr>
          <w:tab/>
        </w:r>
        <w:r w:rsidRPr="00893D18">
          <w:rPr>
            <w:rStyle w:val="Hyperlink"/>
            <w:noProof/>
          </w:rPr>
          <w:t>Projektmethode</w:t>
        </w:r>
        <w:r>
          <w:rPr>
            <w:noProof/>
            <w:webHidden/>
          </w:rPr>
          <w:tab/>
        </w:r>
        <w:r>
          <w:rPr>
            <w:noProof/>
            <w:webHidden/>
          </w:rPr>
          <w:fldChar w:fldCharType="begin"/>
        </w:r>
        <w:r>
          <w:rPr>
            <w:noProof/>
            <w:webHidden/>
          </w:rPr>
          <w:instrText xml:space="preserve"> PAGEREF _Toc161903140 \h </w:instrText>
        </w:r>
        <w:r>
          <w:rPr>
            <w:noProof/>
            <w:webHidden/>
          </w:rPr>
        </w:r>
        <w:r>
          <w:rPr>
            <w:noProof/>
            <w:webHidden/>
          </w:rPr>
          <w:fldChar w:fldCharType="separate"/>
        </w:r>
        <w:r>
          <w:rPr>
            <w:noProof/>
            <w:webHidden/>
          </w:rPr>
          <w:t>10</w:t>
        </w:r>
        <w:r>
          <w:rPr>
            <w:noProof/>
            <w:webHidden/>
          </w:rPr>
          <w:fldChar w:fldCharType="end"/>
        </w:r>
      </w:hyperlink>
    </w:p>
    <w:p w14:paraId="0FFB4EDC" w14:textId="545FF578"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41" w:history="1">
        <w:r w:rsidRPr="00893D18">
          <w:rPr>
            <w:rStyle w:val="Hyperlink"/>
            <w:noProof/>
          </w:rPr>
          <w:t>2.3.1</w:t>
        </w:r>
        <w:r>
          <w:rPr>
            <w:rFonts w:eastAsiaTheme="minorEastAsia" w:cstheme="minorBidi"/>
            <w:noProof/>
            <w:kern w:val="2"/>
            <w:sz w:val="24"/>
            <w:szCs w:val="24"/>
            <w:lang w:eastAsia="de-CH"/>
            <w14:ligatures w14:val="standardContextual"/>
          </w:rPr>
          <w:tab/>
        </w:r>
        <w:r w:rsidRPr="00893D18">
          <w:rPr>
            <w:rStyle w:val="Hyperlink"/>
            <w:noProof/>
          </w:rPr>
          <w:t>Vergleich von Projektmethoden</w:t>
        </w:r>
        <w:r>
          <w:rPr>
            <w:noProof/>
            <w:webHidden/>
          </w:rPr>
          <w:tab/>
        </w:r>
        <w:r>
          <w:rPr>
            <w:noProof/>
            <w:webHidden/>
          </w:rPr>
          <w:fldChar w:fldCharType="begin"/>
        </w:r>
        <w:r>
          <w:rPr>
            <w:noProof/>
            <w:webHidden/>
          </w:rPr>
          <w:instrText xml:space="preserve"> PAGEREF _Toc161903141 \h </w:instrText>
        </w:r>
        <w:r>
          <w:rPr>
            <w:noProof/>
            <w:webHidden/>
          </w:rPr>
        </w:r>
        <w:r>
          <w:rPr>
            <w:noProof/>
            <w:webHidden/>
          </w:rPr>
          <w:fldChar w:fldCharType="separate"/>
        </w:r>
        <w:r>
          <w:rPr>
            <w:noProof/>
            <w:webHidden/>
          </w:rPr>
          <w:t>10</w:t>
        </w:r>
        <w:r>
          <w:rPr>
            <w:noProof/>
            <w:webHidden/>
          </w:rPr>
          <w:fldChar w:fldCharType="end"/>
        </w:r>
      </w:hyperlink>
    </w:p>
    <w:p w14:paraId="370CF6C2" w14:textId="416DCEFB" w:rsidR="00F65EAD" w:rsidRDefault="00F65EAD">
      <w:pPr>
        <w:pStyle w:val="Verzeichnis5"/>
        <w:tabs>
          <w:tab w:val="left" w:pos="1760"/>
          <w:tab w:val="right" w:pos="9628"/>
        </w:tabs>
        <w:rPr>
          <w:rFonts w:eastAsiaTheme="minorEastAsia" w:cstheme="minorBidi"/>
          <w:noProof/>
          <w:kern w:val="2"/>
          <w:sz w:val="24"/>
          <w:szCs w:val="24"/>
          <w:lang w:eastAsia="de-CH"/>
          <w14:ligatures w14:val="standardContextual"/>
        </w:rPr>
      </w:pPr>
      <w:hyperlink w:anchor="_Toc161903142" w:history="1">
        <w:r w:rsidRPr="00893D18">
          <w:rPr>
            <w:rStyle w:val="Hyperlink"/>
            <w:noProof/>
          </w:rPr>
          <w:t>2.3.1.1</w:t>
        </w:r>
        <w:r>
          <w:rPr>
            <w:rFonts w:eastAsiaTheme="minorEastAsia" w:cstheme="minorBidi"/>
            <w:noProof/>
            <w:kern w:val="2"/>
            <w:sz w:val="24"/>
            <w:szCs w:val="24"/>
            <w:lang w:eastAsia="de-CH"/>
            <w14:ligatures w14:val="standardContextual"/>
          </w:rPr>
          <w:tab/>
        </w:r>
        <w:r w:rsidRPr="00893D18">
          <w:rPr>
            <w:rStyle w:val="Hyperlink"/>
            <w:noProof/>
          </w:rPr>
          <w:t>IPERKA</w:t>
        </w:r>
        <w:r>
          <w:rPr>
            <w:noProof/>
            <w:webHidden/>
          </w:rPr>
          <w:tab/>
        </w:r>
        <w:r>
          <w:rPr>
            <w:noProof/>
            <w:webHidden/>
          </w:rPr>
          <w:fldChar w:fldCharType="begin"/>
        </w:r>
        <w:r>
          <w:rPr>
            <w:noProof/>
            <w:webHidden/>
          </w:rPr>
          <w:instrText xml:space="preserve"> PAGEREF _Toc161903142 \h </w:instrText>
        </w:r>
        <w:r>
          <w:rPr>
            <w:noProof/>
            <w:webHidden/>
          </w:rPr>
        </w:r>
        <w:r>
          <w:rPr>
            <w:noProof/>
            <w:webHidden/>
          </w:rPr>
          <w:fldChar w:fldCharType="separate"/>
        </w:r>
        <w:r>
          <w:rPr>
            <w:noProof/>
            <w:webHidden/>
          </w:rPr>
          <w:t>10</w:t>
        </w:r>
        <w:r>
          <w:rPr>
            <w:noProof/>
            <w:webHidden/>
          </w:rPr>
          <w:fldChar w:fldCharType="end"/>
        </w:r>
      </w:hyperlink>
    </w:p>
    <w:p w14:paraId="07634A18" w14:textId="699EC61A" w:rsidR="00F65EAD" w:rsidRDefault="00F65EAD">
      <w:pPr>
        <w:pStyle w:val="Verzeichnis5"/>
        <w:tabs>
          <w:tab w:val="left" w:pos="1760"/>
          <w:tab w:val="right" w:pos="9628"/>
        </w:tabs>
        <w:rPr>
          <w:rFonts w:eastAsiaTheme="minorEastAsia" w:cstheme="minorBidi"/>
          <w:noProof/>
          <w:kern w:val="2"/>
          <w:sz w:val="24"/>
          <w:szCs w:val="24"/>
          <w:lang w:eastAsia="de-CH"/>
          <w14:ligatures w14:val="standardContextual"/>
        </w:rPr>
      </w:pPr>
      <w:hyperlink w:anchor="_Toc161903143" w:history="1">
        <w:r w:rsidRPr="00893D18">
          <w:rPr>
            <w:rStyle w:val="Hyperlink"/>
            <w:noProof/>
          </w:rPr>
          <w:t>2.3.1.2</w:t>
        </w:r>
        <w:r>
          <w:rPr>
            <w:rFonts w:eastAsiaTheme="minorEastAsia" w:cstheme="minorBidi"/>
            <w:noProof/>
            <w:kern w:val="2"/>
            <w:sz w:val="24"/>
            <w:szCs w:val="24"/>
            <w:lang w:eastAsia="de-CH"/>
            <w14:ligatures w14:val="standardContextual"/>
          </w:rPr>
          <w:tab/>
        </w:r>
        <w:r w:rsidRPr="00893D18">
          <w:rPr>
            <w:rStyle w:val="Hyperlink"/>
            <w:noProof/>
          </w:rPr>
          <w:t>Wasserfall</w:t>
        </w:r>
        <w:r>
          <w:rPr>
            <w:noProof/>
            <w:webHidden/>
          </w:rPr>
          <w:tab/>
        </w:r>
        <w:r>
          <w:rPr>
            <w:noProof/>
            <w:webHidden/>
          </w:rPr>
          <w:fldChar w:fldCharType="begin"/>
        </w:r>
        <w:r>
          <w:rPr>
            <w:noProof/>
            <w:webHidden/>
          </w:rPr>
          <w:instrText xml:space="preserve"> PAGEREF _Toc161903143 \h </w:instrText>
        </w:r>
        <w:r>
          <w:rPr>
            <w:noProof/>
            <w:webHidden/>
          </w:rPr>
        </w:r>
        <w:r>
          <w:rPr>
            <w:noProof/>
            <w:webHidden/>
          </w:rPr>
          <w:fldChar w:fldCharType="separate"/>
        </w:r>
        <w:r>
          <w:rPr>
            <w:noProof/>
            <w:webHidden/>
          </w:rPr>
          <w:t>10</w:t>
        </w:r>
        <w:r>
          <w:rPr>
            <w:noProof/>
            <w:webHidden/>
          </w:rPr>
          <w:fldChar w:fldCharType="end"/>
        </w:r>
      </w:hyperlink>
    </w:p>
    <w:p w14:paraId="071E377D" w14:textId="4BCF1AD2" w:rsidR="00F65EAD" w:rsidRDefault="00F65EAD">
      <w:pPr>
        <w:pStyle w:val="Verzeichnis5"/>
        <w:tabs>
          <w:tab w:val="left" w:pos="1760"/>
          <w:tab w:val="right" w:pos="9628"/>
        </w:tabs>
        <w:rPr>
          <w:rFonts w:eastAsiaTheme="minorEastAsia" w:cstheme="minorBidi"/>
          <w:noProof/>
          <w:kern w:val="2"/>
          <w:sz w:val="24"/>
          <w:szCs w:val="24"/>
          <w:lang w:eastAsia="de-CH"/>
          <w14:ligatures w14:val="standardContextual"/>
        </w:rPr>
      </w:pPr>
      <w:hyperlink w:anchor="_Toc161903144" w:history="1">
        <w:r w:rsidRPr="00893D18">
          <w:rPr>
            <w:rStyle w:val="Hyperlink"/>
            <w:noProof/>
          </w:rPr>
          <w:t>2.3.1.3</w:t>
        </w:r>
        <w:r>
          <w:rPr>
            <w:rFonts w:eastAsiaTheme="minorEastAsia" w:cstheme="minorBidi"/>
            <w:noProof/>
            <w:kern w:val="2"/>
            <w:sz w:val="24"/>
            <w:szCs w:val="24"/>
            <w:lang w:eastAsia="de-CH"/>
            <w14:ligatures w14:val="standardContextual"/>
          </w:rPr>
          <w:tab/>
        </w:r>
        <w:r w:rsidRPr="00893D18">
          <w:rPr>
            <w:rStyle w:val="Hyperlink"/>
            <w:noProof/>
          </w:rPr>
          <w:t>Scrum</w:t>
        </w:r>
        <w:r>
          <w:rPr>
            <w:noProof/>
            <w:webHidden/>
          </w:rPr>
          <w:tab/>
        </w:r>
        <w:r>
          <w:rPr>
            <w:noProof/>
            <w:webHidden/>
          </w:rPr>
          <w:fldChar w:fldCharType="begin"/>
        </w:r>
        <w:r>
          <w:rPr>
            <w:noProof/>
            <w:webHidden/>
          </w:rPr>
          <w:instrText xml:space="preserve"> PAGEREF _Toc161903144 \h </w:instrText>
        </w:r>
        <w:r>
          <w:rPr>
            <w:noProof/>
            <w:webHidden/>
          </w:rPr>
        </w:r>
        <w:r>
          <w:rPr>
            <w:noProof/>
            <w:webHidden/>
          </w:rPr>
          <w:fldChar w:fldCharType="separate"/>
        </w:r>
        <w:r>
          <w:rPr>
            <w:noProof/>
            <w:webHidden/>
          </w:rPr>
          <w:t>10</w:t>
        </w:r>
        <w:r>
          <w:rPr>
            <w:noProof/>
            <w:webHidden/>
          </w:rPr>
          <w:fldChar w:fldCharType="end"/>
        </w:r>
      </w:hyperlink>
    </w:p>
    <w:p w14:paraId="2D4375CD" w14:textId="053DE7CA"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45" w:history="1">
        <w:r w:rsidRPr="00893D18">
          <w:rPr>
            <w:rStyle w:val="Hyperlink"/>
            <w:noProof/>
          </w:rPr>
          <w:t>2.3.2</w:t>
        </w:r>
        <w:r>
          <w:rPr>
            <w:rFonts w:eastAsiaTheme="minorEastAsia" w:cstheme="minorBidi"/>
            <w:noProof/>
            <w:kern w:val="2"/>
            <w:sz w:val="24"/>
            <w:szCs w:val="24"/>
            <w:lang w:eastAsia="de-CH"/>
            <w14:ligatures w14:val="standardContextual"/>
          </w:rPr>
          <w:tab/>
        </w:r>
        <w:r w:rsidRPr="00893D18">
          <w:rPr>
            <w:rStyle w:val="Hyperlink"/>
            <w:noProof/>
          </w:rPr>
          <w:t>Auswahl der Projektmethode</w:t>
        </w:r>
        <w:r>
          <w:rPr>
            <w:noProof/>
            <w:webHidden/>
          </w:rPr>
          <w:tab/>
        </w:r>
        <w:r>
          <w:rPr>
            <w:noProof/>
            <w:webHidden/>
          </w:rPr>
          <w:fldChar w:fldCharType="begin"/>
        </w:r>
        <w:r>
          <w:rPr>
            <w:noProof/>
            <w:webHidden/>
          </w:rPr>
          <w:instrText xml:space="preserve"> PAGEREF _Toc161903145 \h </w:instrText>
        </w:r>
        <w:r>
          <w:rPr>
            <w:noProof/>
            <w:webHidden/>
          </w:rPr>
        </w:r>
        <w:r>
          <w:rPr>
            <w:noProof/>
            <w:webHidden/>
          </w:rPr>
          <w:fldChar w:fldCharType="separate"/>
        </w:r>
        <w:r>
          <w:rPr>
            <w:noProof/>
            <w:webHidden/>
          </w:rPr>
          <w:t>10</w:t>
        </w:r>
        <w:r>
          <w:rPr>
            <w:noProof/>
            <w:webHidden/>
          </w:rPr>
          <w:fldChar w:fldCharType="end"/>
        </w:r>
      </w:hyperlink>
    </w:p>
    <w:p w14:paraId="100B0694" w14:textId="737BC38D"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46" w:history="1">
        <w:r w:rsidRPr="00893D18">
          <w:rPr>
            <w:rStyle w:val="Hyperlink"/>
            <w:noProof/>
          </w:rPr>
          <w:t>2.3.3</w:t>
        </w:r>
        <w:r>
          <w:rPr>
            <w:rFonts w:eastAsiaTheme="minorEastAsia" w:cstheme="minorBidi"/>
            <w:noProof/>
            <w:kern w:val="2"/>
            <w:sz w:val="24"/>
            <w:szCs w:val="24"/>
            <w:lang w:eastAsia="de-CH"/>
            <w14:ligatures w14:val="standardContextual"/>
          </w:rPr>
          <w:tab/>
        </w:r>
        <w:r w:rsidRPr="00893D18">
          <w:rPr>
            <w:rStyle w:val="Hyperlink"/>
            <w:noProof/>
          </w:rPr>
          <w:t>Anwendung der ausgewählten Projektmethode</w:t>
        </w:r>
        <w:r>
          <w:rPr>
            <w:noProof/>
            <w:webHidden/>
          </w:rPr>
          <w:tab/>
        </w:r>
        <w:r>
          <w:rPr>
            <w:noProof/>
            <w:webHidden/>
          </w:rPr>
          <w:fldChar w:fldCharType="begin"/>
        </w:r>
        <w:r>
          <w:rPr>
            <w:noProof/>
            <w:webHidden/>
          </w:rPr>
          <w:instrText xml:space="preserve"> PAGEREF _Toc161903146 \h </w:instrText>
        </w:r>
        <w:r>
          <w:rPr>
            <w:noProof/>
            <w:webHidden/>
          </w:rPr>
        </w:r>
        <w:r>
          <w:rPr>
            <w:noProof/>
            <w:webHidden/>
          </w:rPr>
          <w:fldChar w:fldCharType="separate"/>
        </w:r>
        <w:r>
          <w:rPr>
            <w:noProof/>
            <w:webHidden/>
          </w:rPr>
          <w:t>10</w:t>
        </w:r>
        <w:r>
          <w:rPr>
            <w:noProof/>
            <w:webHidden/>
          </w:rPr>
          <w:fldChar w:fldCharType="end"/>
        </w:r>
      </w:hyperlink>
    </w:p>
    <w:p w14:paraId="12080BB9" w14:textId="13B16D8E"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47" w:history="1">
        <w:r w:rsidRPr="00893D18">
          <w:rPr>
            <w:rStyle w:val="Hyperlink"/>
            <w:noProof/>
            <w14:scene3d>
              <w14:camera w14:prst="orthographicFront"/>
              <w14:lightRig w14:rig="threePt" w14:dir="t">
                <w14:rot w14:lat="0" w14:lon="0" w14:rev="0"/>
              </w14:lightRig>
            </w14:scene3d>
          </w:rPr>
          <w:t>2.4</w:t>
        </w:r>
        <w:r>
          <w:rPr>
            <w:rFonts w:eastAsiaTheme="minorEastAsia" w:cstheme="minorBidi"/>
            <w:noProof/>
            <w:kern w:val="2"/>
            <w:sz w:val="24"/>
            <w:szCs w:val="24"/>
            <w:lang w:eastAsia="de-CH"/>
            <w14:ligatures w14:val="standardContextual"/>
          </w:rPr>
          <w:tab/>
        </w:r>
        <w:r w:rsidRPr="00893D18">
          <w:rPr>
            <w:rStyle w:val="Hyperlink"/>
            <w:noProof/>
          </w:rPr>
          <w:t>Verwendete Technologien und Tools</w:t>
        </w:r>
        <w:r>
          <w:rPr>
            <w:noProof/>
            <w:webHidden/>
          </w:rPr>
          <w:tab/>
        </w:r>
        <w:r>
          <w:rPr>
            <w:noProof/>
            <w:webHidden/>
          </w:rPr>
          <w:fldChar w:fldCharType="begin"/>
        </w:r>
        <w:r>
          <w:rPr>
            <w:noProof/>
            <w:webHidden/>
          </w:rPr>
          <w:instrText xml:space="preserve"> PAGEREF _Toc161903147 \h </w:instrText>
        </w:r>
        <w:r>
          <w:rPr>
            <w:noProof/>
            <w:webHidden/>
          </w:rPr>
        </w:r>
        <w:r>
          <w:rPr>
            <w:noProof/>
            <w:webHidden/>
          </w:rPr>
          <w:fldChar w:fldCharType="separate"/>
        </w:r>
        <w:r>
          <w:rPr>
            <w:noProof/>
            <w:webHidden/>
          </w:rPr>
          <w:t>11</w:t>
        </w:r>
        <w:r>
          <w:rPr>
            <w:noProof/>
            <w:webHidden/>
          </w:rPr>
          <w:fldChar w:fldCharType="end"/>
        </w:r>
      </w:hyperlink>
    </w:p>
    <w:p w14:paraId="59B67546" w14:textId="21D8259B"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48" w:history="1">
        <w:r w:rsidRPr="00893D18">
          <w:rPr>
            <w:rStyle w:val="Hyperlink"/>
            <w:noProof/>
          </w:rPr>
          <w:t>2.4.1</w:t>
        </w:r>
        <w:r>
          <w:rPr>
            <w:rFonts w:eastAsiaTheme="minorEastAsia" w:cstheme="minorBidi"/>
            <w:noProof/>
            <w:kern w:val="2"/>
            <w:sz w:val="24"/>
            <w:szCs w:val="24"/>
            <w:lang w:eastAsia="de-CH"/>
            <w14:ligatures w14:val="standardContextual"/>
          </w:rPr>
          <w:tab/>
        </w:r>
        <w:r w:rsidRPr="00893D18">
          <w:rPr>
            <w:rStyle w:val="Hyperlink"/>
            <w:noProof/>
          </w:rPr>
          <w:t>Entwickler-Tools</w:t>
        </w:r>
        <w:r>
          <w:rPr>
            <w:noProof/>
            <w:webHidden/>
          </w:rPr>
          <w:tab/>
        </w:r>
        <w:r>
          <w:rPr>
            <w:noProof/>
            <w:webHidden/>
          </w:rPr>
          <w:fldChar w:fldCharType="begin"/>
        </w:r>
        <w:r>
          <w:rPr>
            <w:noProof/>
            <w:webHidden/>
          </w:rPr>
          <w:instrText xml:space="preserve"> PAGEREF _Toc161903148 \h </w:instrText>
        </w:r>
        <w:r>
          <w:rPr>
            <w:noProof/>
            <w:webHidden/>
          </w:rPr>
        </w:r>
        <w:r>
          <w:rPr>
            <w:noProof/>
            <w:webHidden/>
          </w:rPr>
          <w:fldChar w:fldCharType="separate"/>
        </w:r>
        <w:r>
          <w:rPr>
            <w:noProof/>
            <w:webHidden/>
          </w:rPr>
          <w:t>11</w:t>
        </w:r>
        <w:r>
          <w:rPr>
            <w:noProof/>
            <w:webHidden/>
          </w:rPr>
          <w:fldChar w:fldCharType="end"/>
        </w:r>
      </w:hyperlink>
    </w:p>
    <w:p w14:paraId="47BDD9B1" w14:textId="0DCE79AC" w:rsidR="00F65EAD" w:rsidRDefault="00F65EAD">
      <w:pPr>
        <w:pStyle w:val="Verzeichnis5"/>
        <w:tabs>
          <w:tab w:val="left" w:pos="1760"/>
          <w:tab w:val="right" w:pos="9628"/>
        </w:tabs>
        <w:rPr>
          <w:rFonts w:eastAsiaTheme="minorEastAsia" w:cstheme="minorBidi"/>
          <w:noProof/>
          <w:kern w:val="2"/>
          <w:sz w:val="24"/>
          <w:szCs w:val="24"/>
          <w:lang w:eastAsia="de-CH"/>
          <w14:ligatures w14:val="standardContextual"/>
        </w:rPr>
      </w:pPr>
      <w:hyperlink w:anchor="_Toc161903149" w:history="1">
        <w:r w:rsidRPr="00893D18">
          <w:rPr>
            <w:rStyle w:val="Hyperlink"/>
            <w:noProof/>
          </w:rPr>
          <w:t>2.4.1.1</w:t>
        </w:r>
        <w:r>
          <w:rPr>
            <w:rFonts w:eastAsiaTheme="minorEastAsia" w:cstheme="minorBidi"/>
            <w:noProof/>
            <w:kern w:val="2"/>
            <w:sz w:val="24"/>
            <w:szCs w:val="24"/>
            <w:lang w:eastAsia="de-CH"/>
            <w14:ligatures w14:val="standardContextual"/>
          </w:rPr>
          <w:tab/>
        </w:r>
        <w:r w:rsidRPr="00893D18">
          <w:rPr>
            <w:rStyle w:val="Hyperlink"/>
            <w:noProof/>
          </w:rPr>
          <w:t>Editoren</w:t>
        </w:r>
        <w:r>
          <w:rPr>
            <w:noProof/>
            <w:webHidden/>
          </w:rPr>
          <w:tab/>
        </w:r>
        <w:r>
          <w:rPr>
            <w:noProof/>
            <w:webHidden/>
          </w:rPr>
          <w:fldChar w:fldCharType="begin"/>
        </w:r>
        <w:r>
          <w:rPr>
            <w:noProof/>
            <w:webHidden/>
          </w:rPr>
          <w:instrText xml:space="preserve"> PAGEREF _Toc161903149 \h </w:instrText>
        </w:r>
        <w:r>
          <w:rPr>
            <w:noProof/>
            <w:webHidden/>
          </w:rPr>
        </w:r>
        <w:r>
          <w:rPr>
            <w:noProof/>
            <w:webHidden/>
          </w:rPr>
          <w:fldChar w:fldCharType="separate"/>
        </w:r>
        <w:r>
          <w:rPr>
            <w:noProof/>
            <w:webHidden/>
          </w:rPr>
          <w:t>11</w:t>
        </w:r>
        <w:r>
          <w:rPr>
            <w:noProof/>
            <w:webHidden/>
          </w:rPr>
          <w:fldChar w:fldCharType="end"/>
        </w:r>
      </w:hyperlink>
    </w:p>
    <w:p w14:paraId="59553E48" w14:textId="750287B1" w:rsidR="00F65EAD" w:rsidRDefault="00F65EAD">
      <w:pPr>
        <w:pStyle w:val="Verzeichnis5"/>
        <w:tabs>
          <w:tab w:val="left" w:pos="1760"/>
          <w:tab w:val="right" w:pos="9628"/>
        </w:tabs>
        <w:rPr>
          <w:rFonts w:eastAsiaTheme="minorEastAsia" w:cstheme="minorBidi"/>
          <w:noProof/>
          <w:kern w:val="2"/>
          <w:sz w:val="24"/>
          <w:szCs w:val="24"/>
          <w:lang w:eastAsia="de-CH"/>
          <w14:ligatures w14:val="standardContextual"/>
        </w:rPr>
      </w:pPr>
      <w:hyperlink w:anchor="_Toc161903150" w:history="1">
        <w:r w:rsidRPr="00893D18">
          <w:rPr>
            <w:rStyle w:val="Hyperlink"/>
            <w:noProof/>
          </w:rPr>
          <w:t>2.4.1.2</w:t>
        </w:r>
        <w:r>
          <w:rPr>
            <w:rFonts w:eastAsiaTheme="minorEastAsia" w:cstheme="minorBidi"/>
            <w:noProof/>
            <w:kern w:val="2"/>
            <w:sz w:val="24"/>
            <w:szCs w:val="24"/>
            <w:lang w:eastAsia="de-CH"/>
            <w14:ligatures w14:val="standardContextual"/>
          </w:rPr>
          <w:tab/>
        </w:r>
        <w:r w:rsidRPr="00893D18">
          <w:rPr>
            <w:rStyle w:val="Hyperlink"/>
            <w:noProof/>
          </w:rPr>
          <w:t>Source Code Verwaltung</w:t>
        </w:r>
        <w:r>
          <w:rPr>
            <w:noProof/>
            <w:webHidden/>
          </w:rPr>
          <w:tab/>
        </w:r>
        <w:r>
          <w:rPr>
            <w:noProof/>
            <w:webHidden/>
          </w:rPr>
          <w:fldChar w:fldCharType="begin"/>
        </w:r>
        <w:r>
          <w:rPr>
            <w:noProof/>
            <w:webHidden/>
          </w:rPr>
          <w:instrText xml:space="preserve"> PAGEREF _Toc161903150 \h </w:instrText>
        </w:r>
        <w:r>
          <w:rPr>
            <w:noProof/>
            <w:webHidden/>
          </w:rPr>
        </w:r>
        <w:r>
          <w:rPr>
            <w:noProof/>
            <w:webHidden/>
          </w:rPr>
          <w:fldChar w:fldCharType="separate"/>
        </w:r>
        <w:r>
          <w:rPr>
            <w:noProof/>
            <w:webHidden/>
          </w:rPr>
          <w:t>11</w:t>
        </w:r>
        <w:r>
          <w:rPr>
            <w:noProof/>
            <w:webHidden/>
          </w:rPr>
          <w:fldChar w:fldCharType="end"/>
        </w:r>
      </w:hyperlink>
    </w:p>
    <w:p w14:paraId="364327F9" w14:textId="6E6EFF69" w:rsidR="00F65EAD" w:rsidRDefault="00F65EAD">
      <w:pPr>
        <w:pStyle w:val="Verzeichnis5"/>
        <w:tabs>
          <w:tab w:val="left" w:pos="1760"/>
          <w:tab w:val="right" w:pos="9628"/>
        </w:tabs>
        <w:rPr>
          <w:rFonts w:eastAsiaTheme="minorEastAsia" w:cstheme="minorBidi"/>
          <w:noProof/>
          <w:kern w:val="2"/>
          <w:sz w:val="24"/>
          <w:szCs w:val="24"/>
          <w:lang w:eastAsia="de-CH"/>
          <w14:ligatures w14:val="standardContextual"/>
        </w:rPr>
      </w:pPr>
      <w:hyperlink w:anchor="_Toc161903151" w:history="1">
        <w:r w:rsidRPr="00893D18">
          <w:rPr>
            <w:rStyle w:val="Hyperlink"/>
            <w:noProof/>
          </w:rPr>
          <w:t>2.4.1.3</w:t>
        </w:r>
        <w:r>
          <w:rPr>
            <w:rFonts w:eastAsiaTheme="minorEastAsia" w:cstheme="minorBidi"/>
            <w:noProof/>
            <w:kern w:val="2"/>
            <w:sz w:val="24"/>
            <w:szCs w:val="24"/>
            <w:lang w:eastAsia="de-CH"/>
            <w14:ligatures w14:val="standardContextual"/>
          </w:rPr>
          <w:tab/>
        </w:r>
        <w:r w:rsidRPr="00893D18">
          <w:rPr>
            <w:rStyle w:val="Hyperlink"/>
            <w:noProof/>
          </w:rPr>
          <w:t>Datenbank Management Tool</w:t>
        </w:r>
        <w:r>
          <w:rPr>
            <w:noProof/>
            <w:webHidden/>
          </w:rPr>
          <w:tab/>
        </w:r>
        <w:r>
          <w:rPr>
            <w:noProof/>
            <w:webHidden/>
          </w:rPr>
          <w:fldChar w:fldCharType="begin"/>
        </w:r>
        <w:r>
          <w:rPr>
            <w:noProof/>
            <w:webHidden/>
          </w:rPr>
          <w:instrText xml:space="preserve"> PAGEREF _Toc161903151 \h </w:instrText>
        </w:r>
        <w:r>
          <w:rPr>
            <w:noProof/>
            <w:webHidden/>
          </w:rPr>
        </w:r>
        <w:r>
          <w:rPr>
            <w:noProof/>
            <w:webHidden/>
          </w:rPr>
          <w:fldChar w:fldCharType="separate"/>
        </w:r>
        <w:r>
          <w:rPr>
            <w:noProof/>
            <w:webHidden/>
          </w:rPr>
          <w:t>11</w:t>
        </w:r>
        <w:r>
          <w:rPr>
            <w:noProof/>
            <w:webHidden/>
          </w:rPr>
          <w:fldChar w:fldCharType="end"/>
        </w:r>
      </w:hyperlink>
    </w:p>
    <w:p w14:paraId="496150CD" w14:textId="445DB5D8"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52" w:history="1">
        <w:r w:rsidRPr="00893D18">
          <w:rPr>
            <w:rStyle w:val="Hyperlink"/>
            <w:noProof/>
          </w:rPr>
          <w:t>2.4.2</w:t>
        </w:r>
        <w:r>
          <w:rPr>
            <w:rFonts w:eastAsiaTheme="minorEastAsia" w:cstheme="minorBidi"/>
            <w:noProof/>
            <w:kern w:val="2"/>
            <w:sz w:val="24"/>
            <w:szCs w:val="24"/>
            <w:lang w:eastAsia="de-CH"/>
            <w14:ligatures w14:val="standardContextual"/>
          </w:rPr>
          <w:tab/>
        </w:r>
        <w:r w:rsidRPr="00893D18">
          <w:rPr>
            <w:rStyle w:val="Hyperlink"/>
            <w:noProof/>
          </w:rPr>
          <w:t>Dokumentation</w:t>
        </w:r>
        <w:r>
          <w:rPr>
            <w:noProof/>
            <w:webHidden/>
          </w:rPr>
          <w:tab/>
        </w:r>
        <w:r>
          <w:rPr>
            <w:noProof/>
            <w:webHidden/>
          </w:rPr>
          <w:fldChar w:fldCharType="begin"/>
        </w:r>
        <w:r>
          <w:rPr>
            <w:noProof/>
            <w:webHidden/>
          </w:rPr>
          <w:instrText xml:space="preserve"> PAGEREF _Toc161903152 \h </w:instrText>
        </w:r>
        <w:r>
          <w:rPr>
            <w:noProof/>
            <w:webHidden/>
          </w:rPr>
        </w:r>
        <w:r>
          <w:rPr>
            <w:noProof/>
            <w:webHidden/>
          </w:rPr>
          <w:fldChar w:fldCharType="separate"/>
        </w:r>
        <w:r>
          <w:rPr>
            <w:noProof/>
            <w:webHidden/>
          </w:rPr>
          <w:t>12</w:t>
        </w:r>
        <w:r>
          <w:rPr>
            <w:noProof/>
            <w:webHidden/>
          </w:rPr>
          <w:fldChar w:fldCharType="end"/>
        </w:r>
      </w:hyperlink>
    </w:p>
    <w:p w14:paraId="35659E0B" w14:textId="6D388EAC"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53" w:history="1">
        <w:r w:rsidRPr="00893D18">
          <w:rPr>
            <w:rStyle w:val="Hyperlink"/>
            <w:noProof/>
          </w:rPr>
          <w:t>2.4.3</w:t>
        </w:r>
        <w:r>
          <w:rPr>
            <w:rFonts w:eastAsiaTheme="minorEastAsia" w:cstheme="minorBidi"/>
            <w:noProof/>
            <w:kern w:val="2"/>
            <w:sz w:val="24"/>
            <w:szCs w:val="24"/>
            <w:lang w:eastAsia="de-CH"/>
            <w14:ligatures w14:val="standardContextual"/>
          </w:rPr>
          <w:tab/>
        </w:r>
        <w:r w:rsidRPr="00893D18">
          <w:rPr>
            <w:rStyle w:val="Hyperlink"/>
            <w:noProof/>
          </w:rPr>
          <w:t>Organisation und Sicherung der Arbeitsergebnisse</w:t>
        </w:r>
        <w:r>
          <w:rPr>
            <w:noProof/>
            <w:webHidden/>
          </w:rPr>
          <w:tab/>
        </w:r>
        <w:r>
          <w:rPr>
            <w:noProof/>
            <w:webHidden/>
          </w:rPr>
          <w:fldChar w:fldCharType="begin"/>
        </w:r>
        <w:r>
          <w:rPr>
            <w:noProof/>
            <w:webHidden/>
          </w:rPr>
          <w:instrText xml:space="preserve"> PAGEREF _Toc161903153 \h </w:instrText>
        </w:r>
        <w:r>
          <w:rPr>
            <w:noProof/>
            <w:webHidden/>
          </w:rPr>
        </w:r>
        <w:r>
          <w:rPr>
            <w:noProof/>
            <w:webHidden/>
          </w:rPr>
          <w:fldChar w:fldCharType="separate"/>
        </w:r>
        <w:r>
          <w:rPr>
            <w:noProof/>
            <w:webHidden/>
          </w:rPr>
          <w:t>12</w:t>
        </w:r>
        <w:r>
          <w:rPr>
            <w:noProof/>
            <w:webHidden/>
          </w:rPr>
          <w:fldChar w:fldCharType="end"/>
        </w:r>
      </w:hyperlink>
    </w:p>
    <w:p w14:paraId="166CD01C" w14:textId="140B24A6" w:rsidR="00F65EAD" w:rsidRDefault="00F65EAD">
      <w:pPr>
        <w:pStyle w:val="Verzeichnis2"/>
        <w:tabs>
          <w:tab w:val="left" w:pos="660"/>
          <w:tab w:val="right" w:pos="9628"/>
        </w:tabs>
        <w:rPr>
          <w:rFonts w:eastAsiaTheme="minorEastAsia" w:cstheme="minorBidi"/>
          <w:b w:val="0"/>
          <w:bCs w:val="0"/>
          <w:noProof/>
          <w:kern w:val="2"/>
          <w:sz w:val="24"/>
          <w:szCs w:val="24"/>
          <w:lang w:eastAsia="de-CH"/>
          <w14:ligatures w14:val="standardContextual"/>
        </w:rPr>
      </w:pPr>
      <w:hyperlink w:anchor="_Toc161903154" w:history="1">
        <w:r w:rsidRPr="00893D18">
          <w:rPr>
            <w:rStyle w:val="Hyperlink"/>
            <w:noProof/>
          </w:rPr>
          <w:t>3</w:t>
        </w:r>
        <w:r>
          <w:rPr>
            <w:rFonts w:eastAsiaTheme="minorEastAsia" w:cstheme="minorBidi"/>
            <w:b w:val="0"/>
            <w:bCs w:val="0"/>
            <w:noProof/>
            <w:kern w:val="2"/>
            <w:sz w:val="24"/>
            <w:szCs w:val="24"/>
            <w:lang w:eastAsia="de-CH"/>
            <w14:ligatures w14:val="standardContextual"/>
          </w:rPr>
          <w:tab/>
        </w:r>
        <w:r w:rsidRPr="00893D18">
          <w:rPr>
            <w:rStyle w:val="Hyperlink"/>
            <w:noProof/>
          </w:rPr>
          <w:t>Projektpla</w:t>
        </w:r>
        <w:r w:rsidRPr="00893D18">
          <w:rPr>
            <w:rStyle w:val="Hyperlink"/>
            <w:noProof/>
          </w:rPr>
          <w:t>n</w:t>
        </w:r>
        <w:r w:rsidRPr="00893D18">
          <w:rPr>
            <w:rStyle w:val="Hyperlink"/>
            <w:noProof/>
          </w:rPr>
          <w:t>ung</w:t>
        </w:r>
        <w:r>
          <w:rPr>
            <w:noProof/>
            <w:webHidden/>
          </w:rPr>
          <w:tab/>
        </w:r>
        <w:r>
          <w:rPr>
            <w:noProof/>
            <w:webHidden/>
          </w:rPr>
          <w:fldChar w:fldCharType="begin"/>
        </w:r>
        <w:r>
          <w:rPr>
            <w:noProof/>
            <w:webHidden/>
          </w:rPr>
          <w:instrText xml:space="preserve"> PAGEREF _Toc161903154 \h </w:instrText>
        </w:r>
        <w:r>
          <w:rPr>
            <w:noProof/>
            <w:webHidden/>
          </w:rPr>
        </w:r>
        <w:r>
          <w:rPr>
            <w:noProof/>
            <w:webHidden/>
          </w:rPr>
          <w:fldChar w:fldCharType="separate"/>
        </w:r>
        <w:r>
          <w:rPr>
            <w:noProof/>
            <w:webHidden/>
          </w:rPr>
          <w:t>13</w:t>
        </w:r>
        <w:r>
          <w:rPr>
            <w:noProof/>
            <w:webHidden/>
          </w:rPr>
          <w:fldChar w:fldCharType="end"/>
        </w:r>
      </w:hyperlink>
    </w:p>
    <w:p w14:paraId="677879EB" w14:textId="3EC3E533"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55" w:history="1">
        <w:r w:rsidRPr="00893D18">
          <w:rPr>
            <w:rStyle w:val="Hyperlink"/>
            <w:noProof/>
            <w14:scene3d>
              <w14:camera w14:prst="orthographicFront"/>
              <w14:lightRig w14:rig="threePt" w14:dir="t">
                <w14:rot w14:lat="0" w14:lon="0" w14:rev="0"/>
              </w14:lightRig>
            </w14:scene3d>
          </w:rPr>
          <w:t>3.1</w:t>
        </w:r>
        <w:r>
          <w:rPr>
            <w:rFonts w:eastAsiaTheme="minorEastAsia" w:cstheme="minorBidi"/>
            <w:noProof/>
            <w:kern w:val="2"/>
            <w:sz w:val="24"/>
            <w:szCs w:val="24"/>
            <w:lang w:eastAsia="de-CH"/>
            <w14:ligatures w14:val="standardContextual"/>
          </w:rPr>
          <w:tab/>
        </w:r>
        <w:r w:rsidRPr="00893D18">
          <w:rPr>
            <w:rStyle w:val="Hyperlink"/>
            <w:noProof/>
          </w:rPr>
          <w:t>Use Case</w:t>
        </w:r>
        <w:r>
          <w:rPr>
            <w:noProof/>
            <w:webHidden/>
          </w:rPr>
          <w:tab/>
        </w:r>
        <w:r>
          <w:rPr>
            <w:noProof/>
            <w:webHidden/>
          </w:rPr>
          <w:fldChar w:fldCharType="begin"/>
        </w:r>
        <w:r>
          <w:rPr>
            <w:noProof/>
            <w:webHidden/>
          </w:rPr>
          <w:instrText xml:space="preserve"> PAGEREF _Toc161903155 \h </w:instrText>
        </w:r>
        <w:r>
          <w:rPr>
            <w:noProof/>
            <w:webHidden/>
          </w:rPr>
        </w:r>
        <w:r>
          <w:rPr>
            <w:noProof/>
            <w:webHidden/>
          </w:rPr>
          <w:fldChar w:fldCharType="separate"/>
        </w:r>
        <w:r>
          <w:rPr>
            <w:noProof/>
            <w:webHidden/>
          </w:rPr>
          <w:t>13</w:t>
        </w:r>
        <w:r>
          <w:rPr>
            <w:noProof/>
            <w:webHidden/>
          </w:rPr>
          <w:fldChar w:fldCharType="end"/>
        </w:r>
      </w:hyperlink>
    </w:p>
    <w:p w14:paraId="13EA0B9C" w14:textId="0BCAF41B"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56" w:history="1">
        <w:r w:rsidRPr="00893D18">
          <w:rPr>
            <w:rStyle w:val="Hyperlink"/>
            <w:noProof/>
            <w14:scene3d>
              <w14:camera w14:prst="orthographicFront"/>
              <w14:lightRig w14:rig="threePt" w14:dir="t">
                <w14:rot w14:lat="0" w14:lon="0" w14:rev="0"/>
              </w14:lightRig>
            </w14:scene3d>
          </w:rPr>
          <w:t>3.2</w:t>
        </w:r>
        <w:r>
          <w:rPr>
            <w:rFonts w:eastAsiaTheme="minorEastAsia" w:cstheme="minorBidi"/>
            <w:noProof/>
            <w:kern w:val="2"/>
            <w:sz w:val="24"/>
            <w:szCs w:val="24"/>
            <w:lang w:eastAsia="de-CH"/>
            <w14:ligatures w14:val="standardContextual"/>
          </w:rPr>
          <w:tab/>
        </w:r>
        <w:r w:rsidRPr="00893D18">
          <w:rPr>
            <w:rStyle w:val="Hyperlink"/>
            <w:noProof/>
          </w:rPr>
          <w:t>Anforderungsliste</w:t>
        </w:r>
        <w:r>
          <w:rPr>
            <w:noProof/>
            <w:webHidden/>
          </w:rPr>
          <w:tab/>
        </w:r>
        <w:r>
          <w:rPr>
            <w:noProof/>
            <w:webHidden/>
          </w:rPr>
          <w:fldChar w:fldCharType="begin"/>
        </w:r>
        <w:r>
          <w:rPr>
            <w:noProof/>
            <w:webHidden/>
          </w:rPr>
          <w:instrText xml:space="preserve"> PAGEREF _Toc161903156 \h </w:instrText>
        </w:r>
        <w:r>
          <w:rPr>
            <w:noProof/>
            <w:webHidden/>
          </w:rPr>
        </w:r>
        <w:r>
          <w:rPr>
            <w:noProof/>
            <w:webHidden/>
          </w:rPr>
          <w:fldChar w:fldCharType="separate"/>
        </w:r>
        <w:r>
          <w:rPr>
            <w:noProof/>
            <w:webHidden/>
          </w:rPr>
          <w:t>13</w:t>
        </w:r>
        <w:r>
          <w:rPr>
            <w:noProof/>
            <w:webHidden/>
          </w:rPr>
          <w:fldChar w:fldCharType="end"/>
        </w:r>
      </w:hyperlink>
    </w:p>
    <w:p w14:paraId="14CC0DFB" w14:textId="5D3EAAC7"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57" w:history="1">
        <w:r w:rsidRPr="00893D18">
          <w:rPr>
            <w:rStyle w:val="Hyperlink"/>
            <w:noProof/>
            <w14:scene3d>
              <w14:camera w14:prst="orthographicFront"/>
              <w14:lightRig w14:rig="threePt" w14:dir="t">
                <w14:rot w14:lat="0" w14:lon="0" w14:rev="0"/>
              </w14:lightRig>
            </w14:scene3d>
          </w:rPr>
          <w:t>3.3</w:t>
        </w:r>
        <w:r>
          <w:rPr>
            <w:rFonts w:eastAsiaTheme="minorEastAsia" w:cstheme="minorBidi"/>
            <w:noProof/>
            <w:kern w:val="2"/>
            <w:sz w:val="24"/>
            <w:szCs w:val="24"/>
            <w:lang w:eastAsia="de-CH"/>
            <w14:ligatures w14:val="standardContextual"/>
          </w:rPr>
          <w:tab/>
        </w:r>
        <w:r w:rsidRPr="00893D18">
          <w:rPr>
            <w:rStyle w:val="Hyperlink"/>
            <w:noProof/>
          </w:rPr>
          <w:t>User Stories</w:t>
        </w:r>
        <w:r>
          <w:rPr>
            <w:noProof/>
            <w:webHidden/>
          </w:rPr>
          <w:tab/>
        </w:r>
        <w:r>
          <w:rPr>
            <w:noProof/>
            <w:webHidden/>
          </w:rPr>
          <w:fldChar w:fldCharType="begin"/>
        </w:r>
        <w:r>
          <w:rPr>
            <w:noProof/>
            <w:webHidden/>
          </w:rPr>
          <w:instrText xml:space="preserve"> PAGEREF _Toc161903157 \h </w:instrText>
        </w:r>
        <w:r>
          <w:rPr>
            <w:noProof/>
            <w:webHidden/>
          </w:rPr>
        </w:r>
        <w:r>
          <w:rPr>
            <w:noProof/>
            <w:webHidden/>
          </w:rPr>
          <w:fldChar w:fldCharType="separate"/>
        </w:r>
        <w:r>
          <w:rPr>
            <w:noProof/>
            <w:webHidden/>
          </w:rPr>
          <w:t>15</w:t>
        </w:r>
        <w:r>
          <w:rPr>
            <w:noProof/>
            <w:webHidden/>
          </w:rPr>
          <w:fldChar w:fldCharType="end"/>
        </w:r>
      </w:hyperlink>
    </w:p>
    <w:p w14:paraId="73411366" w14:textId="297AC96C"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58" w:history="1">
        <w:r w:rsidRPr="00893D18">
          <w:rPr>
            <w:rStyle w:val="Hyperlink"/>
            <w:noProof/>
            <w14:scene3d>
              <w14:camera w14:prst="orthographicFront"/>
              <w14:lightRig w14:rig="threePt" w14:dir="t">
                <w14:rot w14:lat="0" w14:lon="0" w14:rev="0"/>
              </w14:lightRig>
            </w14:scene3d>
          </w:rPr>
          <w:t>3.4</w:t>
        </w:r>
        <w:r>
          <w:rPr>
            <w:rFonts w:eastAsiaTheme="minorEastAsia" w:cstheme="minorBidi"/>
            <w:noProof/>
            <w:kern w:val="2"/>
            <w:sz w:val="24"/>
            <w:szCs w:val="24"/>
            <w:lang w:eastAsia="de-CH"/>
            <w14:ligatures w14:val="standardContextual"/>
          </w:rPr>
          <w:tab/>
        </w:r>
        <w:r w:rsidRPr="00893D18">
          <w:rPr>
            <w:rStyle w:val="Hyperlink"/>
            <w:noProof/>
          </w:rPr>
          <w:t>Zeitplan</w:t>
        </w:r>
        <w:r>
          <w:rPr>
            <w:noProof/>
            <w:webHidden/>
          </w:rPr>
          <w:tab/>
        </w:r>
        <w:r>
          <w:rPr>
            <w:noProof/>
            <w:webHidden/>
          </w:rPr>
          <w:fldChar w:fldCharType="begin"/>
        </w:r>
        <w:r>
          <w:rPr>
            <w:noProof/>
            <w:webHidden/>
          </w:rPr>
          <w:instrText xml:space="preserve"> PAGEREF _Toc161903158 \h </w:instrText>
        </w:r>
        <w:r>
          <w:rPr>
            <w:noProof/>
            <w:webHidden/>
          </w:rPr>
        </w:r>
        <w:r>
          <w:rPr>
            <w:noProof/>
            <w:webHidden/>
          </w:rPr>
          <w:fldChar w:fldCharType="separate"/>
        </w:r>
        <w:r>
          <w:rPr>
            <w:noProof/>
            <w:webHidden/>
          </w:rPr>
          <w:t>21</w:t>
        </w:r>
        <w:r>
          <w:rPr>
            <w:noProof/>
            <w:webHidden/>
          </w:rPr>
          <w:fldChar w:fldCharType="end"/>
        </w:r>
      </w:hyperlink>
    </w:p>
    <w:p w14:paraId="22921942" w14:textId="44F044F3"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59" w:history="1">
        <w:r w:rsidRPr="00893D18">
          <w:rPr>
            <w:rStyle w:val="Hyperlink"/>
            <w:noProof/>
          </w:rPr>
          <w:t>3.4.1</w:t>
        </w:r>
        <w:r>
          <w:rPr>
            <w:rFonts w:eastAsiaTheme="minorEastAsia" w:cstheme="minorBidi"/>
            <w:noProof/>
            <w:kern w:val="2"/>
            <w:sz w:val="24"/>
            <w:szCs w:val="24"/>
            <w:lang w:eastAsia="de-CH"/>
            <w14:ligatures w14:val="standardContextual"/>
          </w:rPr>
          <w:tab/>
        </w:r>
        <w:r w:rsidRPr="00893D18">
          <w:rPr>
            <w:rStyle w:val="Hyperlink"/>
            <w:noProof/>
          </w:rPr>
          <w:t>Soll-Ist-Vergleich</w:t>
        </w:r>
        <w:r>
          <w:rPr>
            <w:noProof/>
            <w:webHidden/>
          </w:rPr>
          <w:tab/>
        </w:r>
        <w:r>
          <w:rPr>
            <w:noProof/>
            <w:webHidden/>
          </w:rPr>
          <w:fldChar w:fldCharType="begin"/>
        </w:r>
        <w:r>
          <w:rPr>
            <w:noProof/>
            <w:webHidden/>
          </w:rPr>
          <w:instrText xml:space="preserve"> PAGEREF _Toc161903159 \h </w:instrText>
        </w:r>
        <w:r>
          <w:rPr>
            <w:noProof/>
            <w:webHidden/>
          </w:rPr>
        </w:r>
        <w:r>
          <w:rPr>
            <w:noProof/>
            <w:webHidden/>
          </w:rPr>
          <w:fldChar w:fldCharType="separate"/>
        </w:r>
        <w:r>
          <w:rPr>
            <w:noProof/>
            <w:webHidden/>
          </w:rPr>
          <w:t>22</w:t>
        </w:r>
        <w:r>
          <w:rPr>
            <w:noProof/>
            <w:webHidden/>
          </w:rPr>
          <w:fldChar w:fldCharType="end"/>
        </w:r>
      </w:hyperlink>
    </w:p>
    <w:p w14:paraId="59DFAD5A" w14:textId="51B5BA3F" w:rsidR="00F65EAD" w:rsidRDefault="00F65EAD">
      <w:pPr>
        <w:pStyle w:val="Verzeichnis2"/>
        <w:tabs>
          <w:tab w:val="left" w:pos="660"/>
          <w:tab w:val="right" w:pos="9628"/>
        </w:tabs>
        <w:rPr>
          <w:rFonts w:eastAsiaTheme="minorEastAsia" w:cstheme="minorBidi"/>
          <w:b w:val="0"/>
          <w:bCs w:val="0"/>
          <w:noProof/>
          <w:kern w:val="2"/>
          <w:sz w:val="24"/>
          <w:szCs w:val="24"/>
          <w:lang w:eastAsia="de-CH"/>
          <w14:ligatures w14:val="standardContextual"/>
        </w:rPr>
      </w:pPr>
      <w:hyperlink w:anchor="_Toc161903160" w:history="1">
        <w:r w:rsidRPr="00893D18">
          <w:rPr>
            <w:rStyle w:val="Hyperlink"/>
            <w:noProof/>
          </w:rPr>
          <w:t>4</w:t>
        </w:r>
        <w:r>
          <w:rPr>
            <w:rFonts w:eastAsiaTheme="minorEastAsia" w:cstheme="minorBidi"/>
            <w:b w:val="0"/>
            <w:bCs w:val="0"/>
            <w:noProof/>
            <w:kern w:val="2"/>
            <w:sz w:val="24"/>
            <w:szCs w:val="24"/>
            <w:lang w:eastAsia="de-CH"/>
            <w14:ligatures w14:val="standardContextual"/>
          </w:rPr>
          <w:tab/>
        </w:r>
        <w:r w:rsidRPr="00893D18">
          <w:rPr>
            <w:rStyle w:val="Hyperlink"/>
            <w:noProof/>
          </w:rPr>
          <w:t>Arbeitsjournal</w:t>
        </w:r>
        <w:r>
          <w:rPr>
            <w:noProof/>
            <w:webHidden/>
          </w:rPr>
          <w:tab/>
        </w:r>
        <w:r>
          <w:rPr>
            <w:noProof/>
            <w:webHidden/>
          </w:rPr>
          <w:fldChar w:fldCharType="begin"/>
        </w:r>
        <w:r>
          <w:rPr>
            <w:noProof/>
            <w:webHidden/>
          </w:rPr>
          <w:instrText xml:space="preserve"> PAGEREF _Toc161903160 \h </w:instrText>
        </w:r>
        <w:r>
          <w:rPr>
            <w:noProof/>
            <w:webHidden/>
          </w:rPr>
        </w:r>
        <w:r>
          <w:rPr>
            <w:noProof/>
            <w:webHidden/>
          </w:rPr>
          <w:fldChar w:fldCharType="separate"/>
        </w:r>
        <w:r>
          <w:rPr>
            <w:noProof/>
            <w:webHidden/>
          </w:rPr>
          <w:t>23</w:t>
        </w:r>
        <w:r>
          <w:rPr>
            <w:noProof/>
            <w:webHidden/>
          </w:rPr>
          <w:fldChar w:fldCharType="end"/>
        </w:r>
      </w:hyperlink>
    </w:p>
    <w:p w14:paraId="750A2E42" w14:textId="44375EEE" w:rsidR="00F65EAD" w:rsidRDefault="00F65EAD">
      <w:pPr>
        <w:pStyle w:val="Verzeichnis1"/>
        <w:rPr>
          <w:rFonts w:asciiTheme="minorHAnsi" w:eastAsiaTheme="minorEastAsia" w:hAnsiTheme="minorHAnsi" w:cstheme="minorBidi"/>
          <w:b w:val="0"/>
          <w:bCs w:val="0"/>
          <w:iCs w:val="0"/>
          <w:kern w:val="2"/>
          <w:lang w:eastAsia="de-CH"/>
          <w14:ligatures w14:val="standardContextual"/>
        </w:rPr>
      </w:pPr>
      <w:hyperlink w:anchor="_Toc161903161" w:history="1">
        <w:r w:rsidRPr="00893D18">
          <w:rPr>
            <w:rStyle w:val="Hyperlink"/>
          </w:rPr>
          <w:t>Teil 2 – Projekt</w:t>
        </w:r>
        <w:r>
          <w:rPr>
            <w:webHidden/>
          </w:rPr>
          <w:tab/>
        </w:r>
        <w:r>
          <w:rPr>
            <w:webHidden/>
          </w:rPr>
          <w:fldChar w:fldCharType="begin"/>
        </w:r>
        <w:r>
          <w:rPr>
            <w:webHidden/>
          </w:rPr>
          <w:instrText xml:space="preserve"> PAGEREF _Toc161903161 \h </w:instrText>
        </w:r>
        <w:r>
          <w:rPr>
            <w:webHidden/>
          </w:rPr>
        </w:r>
        <w:r>
          <w:rPr>
            <w:webHidden/>
          </w:rPr>
          <w:fldChar w:fldCharType="separate"/>
        </w:r>
        <w:r>
          <w:rPr>
            <w:webHidden/>
          </w:rPr>
          <w:t>34</w:t>
        </w:r>
        <w:r>
          <w:rPr>
            <w:webHidden/>
          </w:rPr>
          <w:fldChar w:fldCharType="end"/>
        </w:r>
      </w:hyperlink>
    </w:p>
    <w:p w14:paraId="229D8EA4" w14:textId="3D53F95F" w:rsidR="00F65EAD" w:rsidRDefault="00F65EAD">
      <w:pPr>
        <w:pStyle w:val="Verzeichnis2"/>
        <w:tabs>
          <w:tab w:val="left" w:pos="660"/>
          <w:tab w:val="right" w:pos="9628"/>
        </w:tabs>
        <w:rPr>
          <w:rFonts w:eastAsiaTheme="minorEastAsia" w:cstheme="minorBidi"/>
          <w:b w:val="0"/>
          <w:bCs w:val="0"/>
          <w:noProof/>
          <w:kern w:val="2"/>
          <w:sz w:val="24"/>
          <w:szCs w:val="24"/>
          <w:lang w:eastAsia="de-CH"/>
          <w14:ligatures w14:val="standardContextual"/>
        </w:rPr>
      </w:pPr>
      <w:hyperlink w:anchor="_Toc161903162" w:history="1">
        <w:r w:rsidRPr="00893D18">
          <w:rPr>
            <w:rStyle w:val="Hyperlink"/>
            <w:noProof/>
          </w:rPr>
          <w:t>5</w:t>
        </w:r>
        <w:r>
          <w:rPr>
            <w:rFonts w:eastAsiaTheme="minorEastAsia" w:cstheme="minorBidi"/>
            <w:b w:val="0"/>
            <w:bCs w:val="0"/>
            <w:noProof/>
            <w:kern w:val="2"/>
            <w:sz w:val="24"/>
            <w:szCs w:val="24"/>
            <w:lang w:eastAsia="de-CH"/>
            <w14:ligatures w14:val="standardContextual"/>
          </w:rPr>
          <w:tab/>
        </w:r>
        <w:r w:rsidRPr="00893D18">
          <w:rPr>
            <w:rStyle w:val="Hyperlink"/>
            <w:noProof/>
          </w:rPr>
          <w:t>Kurzfassung</w:t>
        </w:r>
        <w:r>
          <w:rPr>
            <w:noProof/>
            <w:webHidden/>
          </w:rPr>
          <w:tab/>
        </w:r>
        <w:r>
          <w:rPr>
            <w:noProof/>
            <w:webHidden/>
          </w:rPr>
          <w:fldChar w:fldCharType="begin"/>
        </w:r>
        <w:r>
          <w:rPr>
            <w:noProof/>
            <w:webHidden/>
          </w:rPr>
          <w:instrText xml:space="preserve"> PAGEREF _Toc161903162 \h </w:instrText>
        </w:r>
        <w:r>
          <w:rPr>
            <w:noProof/>
            <w:webHidden/>
          </w:rPr>
        </w:r>
        <w:r>
          <w:rPr>
            <w:noProof/>
            <w:webHidden/>
          </w:rPr>
          <w:fldChar w:fldCharType="separate"/>
        </w:r>
        <w:r>
          <w:rPr>
            <w:noProof/>
            <w:webHidden/>
          </w:rPr>
          <w:t>34</w:t>
        </w:r>
        <w:r>
          <w:rPr>
            <w:noProof/>
            <w:webHidden/>
          </w:rPr>
          <w:fldChar w:fldCharType="end"/>
        </w:r>
      </w:hyperlink>
    </w:p>
    <w:p w14:paraId="1175FC61" w14:textId="03700CA5" w:rsidR="00F65EAD" w:rsidRDefault="00F65EAD">
      <w:pPr>
        <w:pStyle w:val="Verzeichnis2"/>
        <w:tabs>
          <w:tab w:val="left" w:pos="660"/>
          <w:tab w:val="right" w:pos="9628"/>
        </w:tabs>
        <w:rPr>
          <w:rFonts w:eastAsiaTheme="minorEastAsia" w:cstheme="minorBidi"/>
          <w:b w:val="0"/>
          <w:bCs w:val="0"/>
          <w:noProof/>
          <w:kern w:val="2"/>
          <w:sz w:val="24"/>
          <w:szCs w:val="24"/>
          <w:lang w:eastAsia="de-CH"/>
          <w14:ligatures w14:val="standardContextual"/>
        </w:rPr>
      </w:pPr>
      <w:hyperlink w:anchor="_Toc161903163" w:history="1">
        <w:r w:rsidRPr="00893D18">
          <w:rPr>
            <w:rStyle w:val="Hyperlink"/>
            <w:noProof/>
          </w:rPr>
          <w:t>6</w:t>
        </w:r>
        <w:r>
          <w:rPr>
            <w:rFonts w:eastAsiaTheme="minorEastAsia" w:cstheme="minorBidi"/>
            <w:b w:val="0"/>
            <w:bCs w:val="0"/>
            <w:noProof/>
            <w:kern w:val="2"/>
            <w:sz w:val="24"/>
            <w:szCs w:val="24"/>
            <w:lang w:eastAsia="de-CH"/>
            <w14:ligatures w14:val="standardContextual"/>
          </w:rPr>
          <w:tab/>
        </w:r>
        <w:r w:rsidRPr="00893D18">
          <w:rPr>
            <w:rStyle w:val="Hyperlink"/>
            <w:noProof/>
          </w:rPr>
          <w:t>Ausgangslage</w:t>
        </w:r>
        <w:r>
          <w:rPr>
            <w:noProof/>
            <w:webHidden/>
          </w:rPr>
          <w:tab/>
        </w:r>
        <w:r>
          <w:rPr>
            <w:noProof/>
            <w:webHidden/>
          </w:rPr>
          <w:fldChar w:fldCharType="begin"/>
        </w:r>
        <w:r>
          <w:rPr>
            <w:noProof/>
            <w:webHidden/>
          </w:rPr>
          <w:instrText xml:space="preserve"> PAGEREF _Toc161903163 \h </w:instrText>
        </w:r>
        <w:r>
          <w:rPr>
            <w:noProof/>
            <w:webHidden/>
          </w:rPr>
        </w:r>
        <w:r>
          <w:rPr>
            <w:noProof/>
            <w:webHidden/>
          </w:rPr>
          <w:fldChar w:fldCharType="separate"/>
        </w:r>
        <w:r>
          <w:rPr>
            <w:noProof/>
            <w:webHidden/>
          </w:rPr>
          <w:t>35</w:t>
        </w:r>
        <w:r>
          <w:rPr>
            <w:noProof/>
            <w:webHidden/>
          </w:rPr>
          <w:fldChar w:fldCharType="end"/>
        </w:r>
      </w:hyperlink>
    </w:p>
    <w:p w14:paraId="765FBDB2" w14:textId="7E01588A"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64" w:history="1">
        <w:r w:rsidRPr="00893D18">
          <w:rPr>
            <w:rStyle w:val="Hyperlink"/>
            <w:noProof/>
            <w14:scene3d>
              <w14:camera w14:prst="orthographicFront"/>
              <w14:lightRig w14:rig="threePt" w14:dir="t">
                <w14:rot w14:lat="0" w14:lon="0" w14:rev="0"/>
              </w14:lightRig>
            </w14:scene3d>
          </w:rPr>
          <w:t>6.1</w:t>
        </w:r>
        <w:r>
          <w:rPr>
            <w:rFonts w:eastAsiaTheme="minorEastAsia" w:cstheme="minorBidi"/>
            <w:noProof/>
            <w:kern w:val="2"/>
            <w:sz w:val="24"/>
            <w:szCs w:val="24"/>
            <w:lang w:eastAsia="de-CH"/>
            <w14:ligatures w14:val="standardContextual"/>
          </w:rPr>
          <w:tab/>
        </w:r>
        <w:r w:rsidRPr="00893D18">
          <w:rPr>
            <w:rStyle w:val="Hyperlink"/>
            <w:noProof/>
          </w:rPr>
          <w:t>Einleitung</w:t>
        </w:r>
        <w:r>
          <w:rPr>
            <w:noProof/>
            <w:webHidden/>
          </w:rPr>
          <w:tab/>
        </w:r>
        <w:r>
          <w:rPr>
            <w:noProof/>
            <w:webHidden/>
          </w:rPr>
          <w:fldChar w:fldCharType="begin"/>
        </w:r>
        <w:r>
          <w:rPr>
            <w:noProof/>
            <w:webHidden/>
          </w:rPr>
          <w:instrText xml:space="preserve"> PAGEREF _Toc161903164 \h </w:instrText>
        </w:r>
        <w:r>
          <w:rPr>
            <w:noProof/>
            <w:webHidden/>
          </w:rPr>
        </w:r>
        <w:r>
          <w:rPr>
            <w:noProof/>
            <w:webHidden/>
          </w:rPr>
          <w:fldChar w:fldCharType="separate"/>
        </w:r>
        <w:r>
          <w:rPr>
            <w:noProof/>
            <w:webHidden/>
          </w:rPr>
          <w:t>35</w:t>
        </w:r>
        <w:r>
          <w:rPr>
            <w:noProof/>
            <w:webHidden/>
          </w:rPr>
          <w:fldChar w:fldCharType="end"/>
        </w:r>
      </w:hyperlink>
    </w:p>
    <w:p w14:paraId="51FD592A" w14:textId="00E0EC42" w:rsidR="00F65EAD" w:rsidRDefault="00F65EAD">
      <w:pPr>
        <w:pStyle w:val="Verzeichnis2"/>
        <w:tabs>
          <w:tab w:val="left" w:pos="660"/>
          <w:tab w:val="right" w:pos="9628"/>
        </w:tabs>
        <w:rPr>
          <w:rFonts w:eastAsiaTheme="minorEastAsia" w:cstheme="minorBidi"/>
          <w:b w:val="0"/>
          <w:bCs w:val="0"/>
          <w:noProof/>
          <w:kern w:val="2"/>
          <w:sz w:val="24"/>
          <w:szCs w:val="24"/>
          <w:lang w:eastAsia="de-CH"/>
          <w14:ligatures w14:val="standardContextual"/>
        </w:rPr>
      </w:pPr>
      <w:hyperlink w:anchor="_Toc161903165" w:history="1">
        <w:r w:rsidRPr="00893D18">
          <w:rPr>
            <w:rStyle w:val="Hyperlink"/>
            <w:noProof/>
          </w:rPr>
          <w:t>7</w:t>
        </w:r>
        <w:r>
          <w:rPr>
            <w:rFonts w:eastAsiaTheme="minorEastAsia" w:cstheme="minorBidi"/>
            <w:b w:val="0"/>
            <w:bCs w:val="0"/>
            <w:noProof/>
            <w:kern w:val="2"/>
            <w:sz w:val="24"/>
            <w:szCs w:val="24"/>
            <w:lang w:eastAsia="de-CH"/>
            <w14:ligatures w14:val="standardContextual"/>
          </w:rPr>
          <w:tab/>
        </w:r>
        <w:r w:rsidRPr="00893D18">
          <w:rPr>
            <w:rStyle w:val="Hyperlink"/>
            <w:noProof/>
          </w:rPr>
          <w:t>Funktionalitätsumsetzung</w:t>
        </w:r>
        <w:r>
          <w:rPr>
            <w:noProof/>
            <w:webHidden/>
          </w:rPr>
          <w:tab/>
        </w:r>
        <w:r>
          <w:rPr>
            <w:noProof/>
            <w:webHidden/>
          </w:rPr>
          <w:fldChar w:fldCharType="begin"/>
        </w:r>
        <w:r>
          <w:rPr>
            <w:noProof/>
            <w:webHidden/>
          </w:rPr>
          <w:instrText xml:space="preserve"> PAGEREF _Toc161903165 \h </w:instrText>
        </w:r>
        <w:r>
          <w:rPr>
            <w:noProof/>
            <w:webHidden/>
          </w:rPr>
        </w:r>
        <w:r>
          <w:rPr>
            <w:noProof/>
            <w:webHidden/>
          </w:rPr>
          <w:fldChar w:fldCharType="separate"/>
        </w:r>
        <w:r>
          <w:rPr>
            <w:noProof/>
            <w:webHidden/>
          </w:rPr>
          <w:t>36</w:t>
        </w:r>
        <w:r>
          <w:rPr>
            <w:noProof/>
            <w:webHidden/>
          </w:rPr>
          <w:fldChar w:fldCharType="end"/>
        </w:r>
      </w:hyperlink>
    </w:p>
    <w:p w14:paraId="7F5271B4" w14:textId="21A405F2"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66" w:history="1">
        <w:r w:rsidRPr="00893D18">
          <w:rPr>
            <w:rStyle w:val="Hyperlink"/>
            <w:noProof/>
            <w14:scene3d>
              <w14:camera w14:prst="orthographicFront"/>
              <w14:lightRig w14:rig="threePt" w14:dir="t">
                <w14:rot w14:lat="0" w14:lon="0" w14:rev="0"/>
              </w14:lightRig>
            </w14:scene3d>
          </w:rPr>
          <w:t>7.1</w:t>
        </w:r>
        <w:r>
          <w:rPr>
            <w:rFonts w:eastAsiaTheme="minorEastAsia" w:cstheme="minorBidi"/>
            <w:noProof/>
            <w:kern w:val="2"/>
            <w:sz w:val="24"/>
            <w:szCs w:val="24"/>
            <w:lang w:eastAsia="de-CH"/>
            <w14:ligatures w14:val="standardContextual"/>
          </w:rPr>
          <w:tab/>
        </w:r>
        <w:r w:rsidRPr="00893D18">
          <w:rPr>
            <w:rStyle w:val="Hyperlink"/>
            <w:noProof/>
          </w:rPr>
          <w:t>Einleitung</w:t>
        </w:r>
        <w:r>
          <w:rPr>
            <w:noProof/>
            <w:webHidden/>
          </w:rPr>
          <w:tab/>
        </w:r>
        <w:r>
          <w:rPr>
            <w:noProof/>
            <w:webHidden/>
          </w:rPr>
          <w:fldChar w:fldCharType="begin"/>
        </w:r>
        <w:r>
          <w:rPr>
            <w:noProof/>
            <w:webHidden/>
          </w:rPr>
          <w:instrText xml:space="preserve"> PAGEREF _Toc161903166 \h </w:instrText>
        </w:r>
        <w:r>
          <w:rPr>
            <w:noProof/>
            <w:webHidden/>
          </w:rPr>
        </w:r>
        <w:r>
          <w:rPr>
            <w:noProof/>
            <w:webHidden/>
          </w:rPr>
          <w:fldChar w:fldCharType="separate"/>
        </w:r>
        <w:r>
          <w:rPr>
            <w:noProof/>
            <w:webHidden/>
          </w:rPr>
          <w:t>36</w:t>
        </w:r>
        <w:r>
          <w:rPr>
            <w:noProof/>
            <w:webHidden/>
          </w:rPr>
          <w:fldChar w:fldCharType="end"/>
        </w:r>
      </w:hyperlink>
    </w:p>
    <w:p w14:paraId="18E0F13E" w14:textId="2EF139B5" w:rsidR="00F65EAD" w:rsidRDefault="00F65EAD">
      <w:pPr>
        <w:pStyle w:val="Verzeichnis2"/>
        <w:tabs>
          <w:tab w:val="left" w:pos="660"/>
          <w:tab w:val="right" w:pos="9628"/>
        </w:tabs>
        <w:rPr>
          <w:rFonts w:eastAsiaTheme="minorEastAsia" w:cstheme="minorBidi"/>
          <w:b w:val="0"/>
          <w:bCs w:val="0"/>
          <w:noProof/>
          <w:kern w:val="2"/>
          <w:sz w:val="24"/>
          <w:szCs w:val="24"/>
          <w:lang w:eastAsia="de-CH"/>
          <w14:ligatures w14:val="standardContextual"/>
        </w:rPr>
      </w:pPr>
      <w:hyperlink w:anchor="_Toc161903167" w:history="1">
        <w:r w:rsidRPr="00893D18">
          <w:rPr>
            <w:rStyle w:val="Hyperlink"/>
            <w:noProof/>
          </w:rPr>
          <w:t>8</w:t>
        </w:r>
        <w:r>
          <w:rPr>
            <w:rFonts w:eastAsiaTheme="minorEastAsia" w:cstheme="minorBidi"/>
            <w:b w:val="0"/>
            <w:bCs w:val="0"/>
            <w:noProof/>
            <w:kern w:val="2"/>
            <w:sz w:val="24"/>
            <w:szCs w:val="24"/>
            <w:lang w:eastAsia="de-CH"/>
            <w14:ligatures w14:val="standardContextual"/>
          </w:rPr>
          <w:tab/>
        </w:r>
        <w:r w:rsidRPr="00893D18">
          <w:rPr>
            <w:rStyle w:val="Hyperlink"/>
            <w:noProof/>
          </w:rPr>
          <w:t>Testing</w:t>
        </w:r>
        <w:r>
          <w:rPr>
            <w:noProof/>
            <w:webHidden/>
          </w:rPr>
          <w:tab/>
        </w:r>
        <w:r>
          <w:rPr>
            <w:noProof/>
            <w:webHidden/>
          </w:rPr>
          <w:fldChar w:fldCharType="begin"/>
        </w:r>
        <w:r>
          <w:rPr>
            <w:noProof/>
            <w:webHidden/>
          </w:rPr>
          <w:instrText xml:space="preserve"> PAGEREF _Toc161903167 \h </w:instrText>
        </w:r>
        <w:r>
          <w:rPr>
            <w:noProof/>
            <w:webHidden/>
          </w:rPr>
        </w:r>
        <w:r>
          <w:rPr>
            <w:noProof/>
            <w:webHidden/>
          </w:rPr>
          <w:fldChar w:fldCharType="separate"/>
        </w:r>
        <w:r>
          <w:rPr>
            <w:noProof/>
            <w:webHidden/>
          </w:rPr>
          <w:t>37</w:t>
        </w:r>
        <w:r>
          <w:rPr>
            <w:noProof/>
            <w:webHidden/>
          </w:rPr>
          <w:fldChar w:fldCharType="end"/>
        </w:r>
      </w:hyperlink>
    </w:p>
    <w:p w14:paraId="08938BE7" w14:textId="5276EA9C"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68" w:history="1">
        <w:r w:rsidRPr="00893D18">
          <w:rPr>
            <w:rStyle w:val="Hyperlink"/>
            <w:noProof/>
            <w14:scene3d>
              <w14:camera w14:prst="orthographicFront"/>
              <w14:lightRig w14:rig="threePt" w14:dir="t">
                <w14:rot w14:lat="0" w14:lon="0" w14:rev="0"/>
              </w14:lightRig>
            </w14:scene3d>
          </w:rPr>
          <w:t>8.1</w:t>
        </w:r>
        <w:r>
          <w:rPr>
            <w:rFonts w:eastAsiaTheme="minorEastAsia" w:cstheme="minorBidi"/>
            <w:noProof/>
            <w:kern w:val="2"/>
            <w:sz w:val="24"/>
            <w:szCs w:val="24"/>
            <w:lang w:eastAsia="de-CH"/>
            <w14:ligatures w14:val="standardContextual"/>
          </w:rPr>
          <w:tab/>
        </w:r>
        <w:r w:rsidRPr="00893D18">
          <w:rPr>
            <w:rStyle w:val="Hyperlink"/>
            <w:noProof/>
          </w:rPr>
          <w:t>Einleitung</w:t>
        </w:r>
        <w:r>
          <w:rPr>
            <w:noProof/>
            <w:webHidden/>
          </w:rPr>
          <w:tab/>
        </w:r>
        <w:r>
          <w:rPr>
            <w:noProof/>
            <w:webHidden/>
          </w:rPr>
          <w:fldChar w:fldCharType="begin"/>
        </w:r>
        <w:r>
          <w:rPr>
            <w:noProof/>
            <w:webHidden/>
          </w:rPr>
          <w:instrText xml:space="preserve"> PAGEREF _Toc161903168 \h </w:instrText>
        </w:r>
        <w:r>
          <w:rPr>
            <w:noProof/>
            <w:webHidden/>
          </w:rPr>
        </w:r>
        <w:r>
          <w:rPr>
            <w:noProof/>
            <w:webHidden/>
          </w:rPr>
          <w:fldChar w:fldCharType="separate"/>
        </w:r>
        <w:r>
          <w:rPr>
            <w:noProof/>
            <w:webHidden/>
          </w:rPr>
          <w:t>37</w:t>
        </w:r>
        <w:r>
          <w:rPr>
            <w:noProof/>
            <w:webHidden/>
          </w:rPr>
          <w:fldChar w:fldCharType="end"/>
        </w:r>
      </w:hyperlink>
    </w:p>
    <w:p w14:paraId="1F6ACF1F" w14:textId="78AA1BB5"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69" w:history="1">
        <w:r w:rsidRPr="00893D18">
          <w:rPr>
            <w:rStyle w:val="Hyperlink"/>
            <w:noProof/>
            <w14:scene3d>
              <w14:camera w14:prst="orthographicFront"/>
              <w14:lightRig w14:rig="threePt" w14:dir="t">
                <w14:rot w14:lat="0" w14:lon="0" w14:rev="0"/>
              </w14:lightRig>
            </w14:scene3d>
          </w:rPr>
          <w:t>8.2</w:t>
        </w:r>
        <w:r>
          <w:rPr>
            <w:rFonts w:eastAsiaTheme="minorEastAsia" w:cstheme="minorBidi"/>
            <w:noProof/>
            <w:kern w:val="2"/>
            <w:sz w:val="24"/>
            <w:szCs w:val="24"/>
            <w:lang w:eastAsia="de-CH"/>
            <w14:ligatures w14:val="standardContextual"/>
          </w:rPr>
          <w:tab/>
        </w:r>
        <w:r w:rsidRPr="00893D18">
          <w:rPr>
            <w:rStyle w:val="Hyperlink"/>
            <w:noProof/>
          </w:rPr>
          <w:t>Umfeld</w:t>
        </w:r>
        <w:r>
          <w:rPr>
            <w:noProof/>
            <w:webHidden/>
          </w:rPr>
          <w:tab/>
        </w:r>
        <w:r>
          <w:rPr>
            <w:noProof/>
            <w:webHidden/>
          </w:rPr>
          <w:fldChar w:fldCharType="begin"/>
        </w:r>
        <w:r>
          <w:rPr>
            <w:noProof/>
            <w:webHidden/>
          </w:rPr>
          <w:instrText xml:space="preserve"> PAGEREF _Toc161903169 \h </w:instrText>
        </w:r>
        <w:r>
          <w:rPr>
            <w:noProof/>
            <w:webHidden/>
          </w:rPr>
        </w:r>
        <w:r>
          <w:rPr>
            <w:noProof/>
            <w:webHidden/>
          </w:rPr>
          <w:fldChar w:fldCharType="separate"/>
        </w:r>
        <w:r>
          <w:rPr>
            <w:noProof/>
            <w:webHidden/>
          </w:rPr>
          <w:t>37</w:t>
        </w:r>
        <w:r>
          <w:rPr>
            <w:noProof/>
            <w:webHidden/>
          </w:rPr>
          <w:fldChar w:fldCharType="end"/>
        </w:r>
      </w:hyperlink>
    </w:p>
    <w:p w14:paraId="5F98A68F" w14:textId="1FEE3FF9"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70" w:history="1">
        <w:r w:rsidRPr="00893D18">
          <w:rPr>
            <w:rStyle w:val="Hyperlink"/>
            <w:noProof/>
          </w:rPr>
          <w:t>8.2.1</w:t>
        </w:r>
        <w:r>
          <w:rPr>
            <w:rFonts w:eastAsiaTheme="minorEastAsia" w:cstheme="minorBidi"/>
            <w:noProof/>
            <w:kern w:val="2"/>
            <w:sz w:val="24"/>
            <w:szCs w:val="24"/>
            <w:lang w:eastAsia="de-CH"/>
            <w14:ligatures w14:val="standardContextual"/>
          </w:rPr>
          <w:tab/>
        </w:r>
        <w:r w:rsidRPr="00893D18">
          <w:rPr>
            <w:rStyle w:val="Hyperlink"/>
            <w:noProof/>
          </w:rPr>
          <w:t>Testanlage</w:t>
        </w:r>
        <w:r>
          <w:rPr>
            <w:noProof/>
            <w:webHidden/>
          </w:rPr>
          <w:tab/>
        </w:r>
        <w:r>
          <w:rPr>
            <w:noProof/>
            <w:webHidden/>
          </w:rPr>
          <w:fldChar w:fldCharType="begin"/>
        </w:r>
        <w:r>
          <w:rPr>
            <w:noProof/>
            <w:webHidden/>
          </w:rPr>
          <w:instrText xml:space="preserve"> PAGEREF _Toc161903170 \h </w:instrText>
        </w:r>
        <w:r>
          <w:rPr>
            <w:noProof/>
            <w:webHidden/>
          </w:rPr>
        </w:r>
        <w:r>
          <w:rPr>
            <w:noProof/>
            <w:webHidden/>
          </w:rPr>
          <w:fldChar w:fldCharType="separate"/>
        </w:r>
        <w:r>
          <w:rPr>
            <w:noProof/>
            <w:webHidden/>
          </w:rPr>
          <w:t>37</w:t>
        </w:r>
        <w:r>
          <w:rPr>
            <w:noProof/>
            <w:webHidden/>
          </w:rPr>
          <w:fldChar w:fldCharType="end"/>
        </w:r>
      </w:hyperlink>
    </w:p>
    <w:p w14:paraId="7E3AB508" w14:textId="2FA737E1"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71" w:history="1">
        <w:r w:rsidRPr="00893D18">
          <w:rPr>
            <w:rStyle w:val="Hyperlink"/>
            <w:noProof/>
          </w:rPr>
          <w:t>8.2.2</w:t>
        </w:r>
        <w:r>
          <w:rPr>
            <w:rFonts w:eastAsiaTheme="minorEastAsia" w:cstheme="minorBidi"/>
            <w:noProof/>
            <w:kern w:val="2"/>
            <w:sz w:val="24"/>
            <w:szCs w:val="24"/>
            <w:lang w:eastAsia="de-CH"/>
            <w14:ligatures w14:val="standardContextual"/>
          </w:rPr>
          <w:tab/>
        </w:r>
        <w:r w:rsidRPr="00893D18">
          <w:rPr>
            <w:rStyle w:val="Hyperlink"/>
            <w:noProof/>
          </w:rPr>
          <w:t>Mittel und Methoden</w:t>
        </w:r>
        <w:r>
          <w:rPr>
            <w:noProof/>
            <w:webHidden/>
          </w:rPr>
          <w:tab/>
        </w:r>
        <w:r>
          <w:rPr>
            <w:noProof/>
            <w:webHidden/>
          </w:rPr>
          <w:fldChar w:fldCharType="begin"/>
        </w:r>
        <w:r>
          <w:rPr>
            <w:noProof/>
            <w:webHidden/>
          </w:rPr>
          <w:instrText xml:space="preserve"> PAGEREF _Toc161903171 \h </w:instrText>
        </w:r>
        <w:r>
          <w:rPr>
            <w:noProof/>
            <w:webHidden/>
          </w:rPr>
        </w:r>
        <w:r>
          <w:rPr>
            <w:noProof/>
            <w:webHidden/>
          </w:rPr>
          <w:fldChar w:fldCharType="separate"/>
        </w:r>
        <w:r>
          <w:rPr>
            <w:noProof/>
            <w:webHidden/>
          </w:rPr>
          <w:t>37</w:t>
        </w:r>
        <w:r>
          <w:rPr>
            <w:noProof/>
            <w:webHidden/>
          </w:rPr>
          <w:fldChar w:fldCharType="end"/>
        </w:r>
      </w:hyperlink>
    </w:p>
    <w:p w14:paraId="2D3FE221" w14:textId="0C8B03BF"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72" w:history="1">
        <w:r w:rsidRPr="00893D18">
          <w:rPr>
            <w:rStyle w:val="Hyperlink"/>
            <w:noProof/>
            <w14:scene3d>
              <w14:camera w14:prst="orthographicFront"/>
              <w14:lightRig w14:rig="threePt" w14:dir="t">
                <w14:rot w14:lat="0" w14:lon="0" w14:rev="0"/>
              </w14:lightRig>
            </w14:scene3d>
          </w:rPr>
          <w:t>8.3</w:t>
        </w:r>
        <w:r>
          <w:rPr>
            <w:rFonts w:eastAsiaTheme="minorEastAsia" w:cstheme="minorBidi"/>
            <w:noProof/>
            <w:kern w:val="2"/>
            <w:sz w:val="24"/>
            <w:szCs w:val="24"/>
            <w:lang w:eastAsia="de-CH"/>
            <w14:ligatures w14:val="standardContextual"/>
          </w:rPr>
          <w:tab/>
        </w:r>
        <w:r w:rsidRPr="00893D18">
          <w:rPr>
            <w:rStyle w:val="Hyperlink"/>
            <w:noProof/>
          </w:rPr>
          <w:t>Testdrehbuch</w:t>
        </w:r>
        <w:r>
          <w:rPr>
            <w:noProof/>
            <w:webHidden/>
          </w:rPr>
          <w:tab/>
        </w:r>
        <w:r>
          <w:rPr>
            <w:noProof/>
            <w:webHidden/>
          </w:rPr>
          <w:fldChar w:fldCharType="begin"/>
        </w:r>
        <w:r>
          <w:rPr>
            <w:noProof/>
            <w:webHidden/>
          </w:rPr>
          <w:instrText xml:space="preserve"> PAGEREF _Toc161903172 \h </w:instrText>
        </w:r>
        <w:r>
          <w:rPr>
            <w:noProof/>
            <w:webHidden/>
          </w:rPr>
        </w:r>
        <w:r>
          <w:rPr>
            <w:noProof/>
            <w:webHidden/>
          </w:rPr>
          <w:fldChar w:fldCharType="separate"/>
        </w:r>
        <w:r>
          <w:rPr>
            <w:noProof/>
            <w:webHidden/>
          </w:rPr>
          <w:t>37</w:t>
        </w:r>
        <w:r>
          <w:rPr>
            <w:noProof/>
            <w:webHidden/>
          </w:rPr>
          <w:fldChar w:fldCharType="end"/>
        </w:r>
      </w:hyperlink>
    </w:p>
    <w:p w14:paraId="06D2C6F6" w14:textId="647E64B3"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73" w:history="1">
        <w:r w:rsidRPr="00893D18">
          <w:rPr>
            <w:rStyle w:val="Hyperlink"/>
            <w:noProof/>
            <w14:scene3d>
              <w14:camera w14:prst="orthographicFront"/>
              <w14:lightRig w14:rig="threePt" w14:dir="t">
                <w14:rot w14:lat="0" w14:lon="0" w14:rev="0"/>
              </w14:lightRig>
            </w14:scene3d>
          </w:rPr>
          <w:t>8.4</w:t>
        </w:r>
        <w:r>
          <w:rPr>
            <w:rFonts w:eastAsiaTheme="minorEastAsia" w:cstheme="minorBidi"/>
            <w:noProof/>
            <w:kern w:val="2"/>
            <w:sz w:val="24"/>
            <w:szCs w:val="24"/>
            <w:lang w:eastAsia="de-CH"/>
            <w14:ligatures w14:val="standardContextual"/>
          </w:rPr>
          <w:tab/>
        </w:r>
        <w:r w:rsidRPr="00893D18">
          <w:rPr>
            <w:rStyle w:val="Hyperlink"/>
            <w:noProof/>
          </w:rPr>
          <w:t>Testprotokoll</w:t>
        </w:r>
        <w:r>
          <w:rPr>
            <w:noProof/>
            <w:webHidden/>
          </w:rPr>
          <w:tab/>
        </w:r>
        <w:r>
          <w:rPr>
            <w:noProof/>
            <w:webHidden/>
          </w:rPr>
          <w:fldChar w:fldCharType="begin"/>
        </w:r>
        <w:r>
          <w:rPr>
            <w:noProof/>
            <w:webHidden/>
          </w:rPr>
          <w:instrText xml:space="preserve"> PAGEREF _Toc161903173 \h </w:instrText>
        </w:r>
        <w:r>
          <w:rPr>
            <w:noProof/>
            <w:webHidden/>
          </w:rPr>
        </w:r>
        <w:r>
          <w:rPr>
            <w:noProof/>
            <w:webHidden/>
          </w:rPr>
          <w:fldChar w:fldCharType="separate"/>
        </w:r>
        <w:r>
          <w:rPr>
            <w:noProof/>
            <w:webHidden/>
          </w:rPr>
          <w:t>37</w:t>
        </w:r>
        <w:r>
          <w:rPr>
            <w:noProof/>
            <w:webHidden/>
          </w:rPr>
          <w:fldChar w:fldCharType="end"/>
        </w:r>
      </w:hyperlink>
    </w:p>
    <w:p w14:paraId="5F277CF8" w14:textId="075565B7"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74" w:history="1">
        <w:r w:rsidRPr="00893D18">
          <w:rPr>
            <w:rStyle w:val="Hyperlink"/>
            <w:noProof/>
          </w:rPr>
          <w:t>8.4.1</w:t>
        </w:r>
        <w:r>
          <w:rPr>
            <w:rFonts w:eastAsiaTheme="minorEastAsia" w:cstheme="minorBidi"/>
            <w:noProof/>
            <w:kern w:val="2"/>
            <w:sz w:val="24"/>
            <w:szCs w:val="24"/>
            <w:lang w:eastAsia="de-CH"/>
            <w14:ligatures w14:val="standardContextual"/>
          </w:rPr>
          <w:tab/>
        </w:r>
        <w:r w:rsidRPr="00893D18">
          <w:rPr>
            <w:rStyle w:val="Hyperlink"/>
            <w:noProof/>
          </w:rPr>
          <w:t>Unit-Tests</w:t>
        </w:r>
        <w:r>
          <w:rPr>
            <w:noProof/>
            <w:webHidden/>
          </w:rPr>
          <w:tab/>
        </w:r>
        <w:r>
          <w:rPr>
            <w:noProof/>
            <w:webHidden/>
          </w:rPr>
          <w:fldChar w:fldCharType="begin"/>
        </w:r>
        <w:r>
          <w:rPr>
            <w:noProof/>
            <w:webHidden/>
          </w:rPr>
          <w:instrText xml:space="preserve"> PAGEREF _Toc161903174 \h </w:instrText>
        </w:r>
        <w:r>
          <w:rPr>
            <w:noProof/>
            <w:webHidden/>
          </w:rPr>
        </w:r>
        <w:r>
          <w:rPr>
            <w:noProof/>
            <w:webHidden/>
          </w:rPr>
          <w:fldChar w:fldCharType="separate"/>
        </w:r>
        <w:r>
          <w:rPr>
            <w:noProof/>
            <w:webHidden/>
          </w:rPr>
          <w:t>37</w:t>
        </w:r>
        <w:r>
          <w:rPr>
            <w:noProof/>
            <w:webHidden/>
          </w:rPr>
          <w:fldChar w:fldCharType="end"/>
        </w:r>
      </w:hyperlink>
    </w:p>
    <w:p w14:paraId="08F21961" w14:textId="41DB97C7"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75" w:history="1">
        <w:r w:rsidRPr="00893D18">
          <w:rPr>
            <w:rStyle w:val="Hyperlink"/>
            <w:noProof/>
          </w:rPr>
          <w:t>8.4.2</w:t>
        </w:r>
        <w:r>
          <w:rPr>
            <w:rFonts w:eastAsiaTheme="minorEastAsia" w:cstheme="minorBidi"/>
            <w:noProof/>
            <w:kern w:val="2"/>
            <w:sz w:val="24"/>
            <w:szCs w:val="24"/>
            <w:lang w:eastAsia="de-CH"/>
            <w14:ligatures w14:val="standardContextual"/>
          </w:rPr>
          <w:tab/>
        </w:r>
        <w:r w:rsidRPr="00893D18">
          <w:rPr>
            <w:rStyle w:val="Hyperlink"/>
            <w:noProof/>
          </w:rPr>
          <w:t>Abnahmetests</w:t>
        </w:r>
        <w:r>
          <w:rPr>
            <w:noProof/>
            <w:webHidden/>
          </w:rPr>
          <w:tab/>
        </w:r>
        <w:r>
          <w:rPr>
            <w:noProof/>
            <w:webHidden/>
          </w:rPr>
          <w:fldChar w:fldCharType="begin"/>
        </w:r>
        <w:r>
          <w:rPr>
            <w:noProof/>
            <w:webHidden/>
          </w:rPr>
          <w:instrText xml:space="preserve"> PAGEREF _Toc161903175 \h </w:instrText>
        </w:r>
        <w:r>
          <w:rPr>
            <w:noProof/>
            <w:webHidden/>
          </w:rPr>
        </w:r>
        <w:r>
          <w:rPr>
            <w:noProof/>
            <w:webHidden/>
          </w:rPr>
          <w:fldChar w:fldCharType="separate"/>
        </w:r>
        <w:r>
          <w:rPr>
            <w:noProof/>
            <w:webHidden/>
          </w:rPr>
          <w:t>37</w:t>
        </w:r>
        <w:r>
          <w:rPr>
            <w:noProof/>
            <w:webHidden/>
          </w:rPr>
          <w:fldChar w:fldCharType="end"/>
        </w:r>
      </w:hyperlink>
    </w:p>
    <w:p w14:paraId="4AC44533" w14:textId="6991932D"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76" w:history="1">
        <w:r w:rsidRPr="00893D18">
          <w:rPr>
            <w:rStyle w:val="Hyperlink"/>
            <w:noProof/>
            <w14:scene3d>
              <w14:camera w14:prst="orthographicFront"/>
              <w14:lightRig w14:rig="threePt" w14:dir="t">
                <w14:rot w14:lat="0" w14:lon="0" w14:rev="0"/>
              </w14:lightRig>
            </w14:scene3d>
          </w:rPr>
          <w:t>8.5</w:t>
        </w:r>
        <w:r>
          <w:rPr>
            <w:rFonts w:eastAsiaTheme="minorEastAsia" w:cstheme="minorBidi"/>
            <w:noProof/>
            <w:kern w:val="2"/>
            <w:sz w:val="24"/>
            <w:szCs w:val="24"/>
            <w:lang w:eastAsia="de-CH"/>
            <w14:ligatures w14:val="standardContextual"/>
          </w:rPr>
          <w:tab/>
        </w:r>
        <w:r w:rsidRPr="00893D18">
          <w:rPr>
            <w:rStyle w:val="Hyperlink"/>
            <w:noProof/>
          </w:rPr>
          <w:t>Testreport</w:t>
        </w:r>
        <w:r>
          <w:rPr>
            <w:noProof/>
            <w:webHidden/>
          </w:rPr>
          <w:tab/>
        </w:r>
        <w:r>
          <w:rPr>
            <w:noProof/>
            <w:webHidden/>
          </w:rPr>
          <w:fldChar w:fldCharType="begin"/>
        </w:r>
        <w:r>
          <w:rPr>
            <w:noProof/>
            <w:webHidden/>
          </w:rPr>
          <w:instrText xml:space="preserve"> PAGEREF _Toc161903176 \h </w:instrText>
        </w:r>
        <w:r>
          <w:rPr>
            <w:noProof/>
            <w:webHidden/>
          </w:rPr>
        </w:r>
        <w:r>
          <w:rPr>
            <w:noProof/>
            <w:webHidden/>
          </w:rPr>
          <w:fldChar w:fldCharType="separate"/>
        </w:r>
        <w:r>
          <w:rPr>
            <w:noProof/>
            <w:webHidden/>
          </w:rPr>
          <w:t>37</w:t>
        </w:r>
        <w:r>
          <w:rPr>
            <w:noProof/>
            <w:webHidden/>
          </w:rPr>
          <w:fldChar w:fldCharType="end"/>
        </w:r>
      </w:hyperlink>
    </w:p>
    <w:p w14:paraId="669FA0BF" w14:textId="0BE62196"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77" w:history="1">
        <w:r w:rsidRPr="00893D18">
          <w:rPr>
            <w:rStyle w:val="Hyperlink"/>
            <w:noProof/>
          </w:rPr>
          <w:t>8.5.1</w:t>
        </w:r>
        <w:r>
          <w:rPr>
            <w:rFonts w:eastAsiaTheme="minorEastAsia" w:cstheme="minorBidi"/>
            <w:noProof/>
            <w:kern w:val="2"/>
            <w:sz w:val="24"/>
            <w:szCs w:val="24"/>
            <w:lang w:eastAsia="de-CH"/>
            <w14:ligatures w14:val="standardContextual"/>
          </w:rPr>
          <w:tab/>
        </w:r>
        <w:r w:rsidRPr="00893D18">
          <w:rPr>
            <w:rStyle w:val="Hyperlink"/>
            <w:noProof/>
          </w:rPr>
          <w:t>Resultatübersicht</w:t>
        </w:r>
        <w:r>
          <w:rPr>
            <w:noProof/>
            <w:webHidden/>
          </w:rPr>
          <w:tab/>
        </w:r>
        <w:r>
          <w:rPr>
            <w:noProof/>
            <w:webHidden/>
          </w:rPr>
          <w:fldChar w:fldCharType="begin"/>
        </w:r>
        <w:r>
          <w:rPr>
            <w:noProof/>
            <w:webHidden/>
          </w:rPr>
          <w:instrText xml:space="preserve"> PAGEREF _Toc161903177 \h </w:instrText>
        </w:r>
        <w:r>
          <w:rPr>
            <w:noProof/>
            <w:webHidden/>
          </w:rPr>
        </w:r>
        <w:r>
          <w:rPr>
            <w:noProof/>
            <w:webHidden/>
          </w:rPr>
          <w:fldChar w:fldCharType="separate"/>
        </w:r>
        <w:r>
          <w:rPr>
            <w:noProof/>
            <w:webHidden/>
          </w:rPr>
          <w:t>37</w:t>
        </w:r>
        <w:r>
          <w:rPr>
            <w:noProof/>
            <w:webHidden/>
          </w:rPr>
          <w:fldChar w:fldCharType="end"/>
        </w:r>
      </w:hyperlink>
    </w:p>
    <w:p w14:paraId="14E6BCD2" w14:textId="3510448A"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78" w:history="1">
        <w:r w:rsidRPr="00893D18">
          <w:rPr>
            <w:rStyle w:val="Hyperlink"/>
            <w:noProof/>
          </w:rPr>
          <w:t>8.5.2</w:t>
        </w:r>
        <w:r>
          <w:rPr>
            <w:rFonts w:eastAsiaTheme="minorEastAsia" w:cstheme="minorBidi"/>
            <w:noProof/>
            <w:kern w:val="2"/>
            <w:sz w:val="24"/>
            <w:szCs w:val="24"/>
            <w:lang w:eastAsia="de-CH"/>
            <w14:ligatures w14:val="standardContextual"/>
          </w:rPr>
          <w:tab/>
        </w:r>
        <w:r w:rsidRPr="00893D18">
          <w:rPr>
            <w:rStyle w:val="Hyperlink"/>
            <w:noProof/>
          </w:rPr>
          <w:t>Auswertung</w:t>
        </w:r>
        <w:r>
          <w:rPr>
            <w:noProof/>
            <w:webHidden/>
          </w:rPr>
          <w:tab/>
        </w:r>
        <w:r>
          <w:rPr>
            <w:noProof/>
            <w:webHidden/>
          </w:rPr>
          <w:fldChar w:fldCharType="begin"/>
        </w:r>
        <w:r>
          <w:rPr>
            <w:noProof/>
            <w:webHidden/>
          </w:rPr>
          <w:instrText xml:space="preserve"> PAGEREF _Toc161903178 \h </w:instrText>
        </w:r>
        <w:r>
          <w:rPr>
            <w:noProof/>
            <w:webHidden/>
          </w:rPr>
        </w:r>
        <w:r>
          <w:rPr>
            <w:noProof/>
            <w:webHidden/>
          </w:rPr>
          <w:fldChar w:fldCharType="separate"/>
        </w:r>
        <w:r>
          <w:rPr>
            <w:noProof/>
            <w:webHidden/>
          </w:rPr>
          <w:t>37</w:t>
        </w:r>
        <w:r>
          <w:rPr>
            <w:noProof/>
            <w:webHidden/>
          </w:rPr>
          <w:fldChar w:fldCharType="end"/>
        </w:r>
      </w:hyperlink>
    </w:p>
    <w:p w14:paraId="72E67A4F" w14:textId="7C9E5A19" w:rsidR="00F65EAD" w:rsidRDefault="00F65EAD">
      <w:pPr>
        <w:pStyle w:val="Verzeichnis2"/>
        <w:tabs>
          <w:tab w:val="left" w:pos="660"/>
          <w:tab w:val="right" w:pos="9628"/>
        </w:tabs>
        <w:rPr>
          <w:rFonts w:eastAsiaTheme="minorEastAsia" w:cstheme="minorBidi"/>
          <w:b w:val="0"/>
          <w:bCs w:val="0"/>
          <w:noProof/>
          <w:kern w:val="2"/>
          <w:sz w:val="24"/>
          <w:szCs w:val="24"/>
          <w:lang w:eastAsia="de-CH"/>
          <w14:ligatures w14:val="standardContextual"/>
        </w:rPr>
      </w:pPr>
      <w:hyperlink w:anchor="_Toc161903179" w:history="1">
        <w:r w:rsidRPr="00893D18">
          <w:rPr>
            <w:rStyle w:val="Hyperlink"/>
            <w:noProof/>
          </w:rPr>
          <w:t>9</w:t>
        </w:r>
        <w:r>
          <w:rPr>
            <w:rFonts w:eastAsiaTheme="minorEastAsia" w:cstheme="minorBidi"/>
            <w:b w:val="0"/>
            <w:bCs w:val="0"/>
            <w:noProof/>
            <w:kern w:val="2"/>
            <w:sz w:val="24"/>
            <w:szCs w:val="24"/>
            <w:lang w:eastAsia="de-CH"/>
            <w14:ligatures w14:val="standardContextual"/>
          </w:rPr>
          <w:tab/>
        </w:r>
        <w:r w:rsidRPr="00893D18">
          <w:rPr>
            <w:rStyle w:val="Hyperlink"/>
            <w:noProof/>
          </w:rPr>
          <w:t>Schlusswort</w:t>
        </w:r>
        <w:r>
          <w:rPr>
            <w:noProof/>
            <w:webHidden/>
          </w:rPr>
          <w:tab/>
        </w:r>
        <w:r>
          <w:rPr>
            <w:noProof/>
            <w:webHidden/>
          </w:rPr>
          <w:fldChar w:fldCharType="begin"/>
        </w:r>
        <w:r>
          <w:rPr>
            <w:noProof/>
            <w:webHidden/>
          </w:rPr>
          <w:instrText xml:space="preserve"> PAGEREF _Toc161903179 \h </w:instrText>
        </w:r>
        <w:r>
          <w:rPr>
            <w:noProof/>
            <w:webHidden/>
          </w:rPr>
        </w:r>
        <w:r>
          <w:rPr>
            <w:noProof/>
            <w:webHidden/>
          </w:rPr>
          <w:fldChar w:fldCharType="separate"/>
        </w:r>
        <w:r>
          <w:rPr>
            <w:noProof/>
            <w:webHidden/>
          </w:rPr>
          <w:t>38</w:t>
        </w:r>
        <w:r>
          <w:rPr>
            <w:noProof/>
            <w:webHidden/>
          </w:rPr>
          <w:fldChar w:fldCharType="end"/>
        </w:r>
      </w:hyperlink>
    </w:p>
    <w:p w14:paraId="0EEF277B" w14:textId="0EE8A779"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80" w:history="1">
        <w:r w:rsidRPr="00893D18">
          <w:rPr>
            <w:rStyle w:val="Hyperlink"/>
            <w:noProof/>
            <w14:scene3d>
              <w14:camera w14:prst="orthographicFront"/>
              <w14:lightRig w14:rig="threePt" w14:dir="t">
                <w14:rot w14:lat="0" w14:lon="0" w14:rev="0"/>
              </w14:lightRig>
            </w14:scene3d>
          </w:rPr>
          <w:t>9.1</w:t>
        </w:r>
        <w:r>
          <w:rPr>
            <w:rFonts w:eastAsiaTheme="minorEastAsia" w:cstheme="minorBidi"/>
            <w:noProof/>
            <w:kern w:val="2"/>
            <w:sz w:val="24"/>
            <w:szCs w:val="24"/>
            <w:lang w:eastAsia="de-CH"/>
            <w14:ligatures w14:val="standardContextual"/>
          </w:rPr>
          <w:tab/>
        </w:r>
        <w:r w:rsidRPr="00893D18">
          <w:rPr>
            <w:rStyle w:val="Hyperlink"/>
            <w:noProof/>
          </w:rPr>
          <w:t>Fazit</w:t>
        </w:r>
        <w:r>
          <w:rPr>
            <w:noProof/>
            <w:webHidden/>
          </w:rPr>
          <w:tab/>
        </w:r>
        <w:r>
          <w:rPr>
            <w:noProof/>
            <w:webHidden/>
          </w:rPr>
          <w:fldChar w:fldCharType="begin"/>
        </w:r>
        <w:r>
          <w:rPr>
            <w:noProof/>
            <w:webHidden/>
          </w:rPr>
          <w:instrText xml:space="preserve"> PAGEREF _Toc161903180 \h </w:instrText>
        </w:r>
        <w:r>
          <w:rPr>
            <w:noProof/>
            <w:webHidden/>
          </w:rPr>
        </w:r>
        <w:r>
          <w:rPr>
            <w:noProof/>
            <w:webHidden/>
          </w:rPr>
          <w:fldChar w:fldCharType="separate"/>
        </w:r>
        <w:r>
          <w:rPr>
            <w:noProof/>
            <w:webHidden/>
          </w:rPr>
          <w:t>38</w:t>
        </w:r>
        <w:r>
          <w:rPr>
            <w:noProof/>
            <w:webHidden/>
          </w:rPr>
          <w:fldChar w:fldCharType="end"/>
        </w:r>
      </w:hyperlink>
    </w:p>
    <w:p w14:paraId="07CA5A0D" w14:textId="321BA3C2"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81" w:history="1">
        <w:r w:rsidRPr="00893D18">
          <w:rPr>
            <w:rStyle w:val="Hyperlink"/>
            <w:noProof/>
          </w:rPr>
          <w:t>9.1.1</w:t>
        </w:r>
        <w:r>
          <w:rPr>
            <w:rFonts w:eastAsiaTheme="minorEastAsia" w:cstheme="minorBidi"/>
            <w:noProof/>
            <w:kern w:val="2"/>
            <w:sz w:val="24"/>
            <w:szCs w:val="24"/>
            <w:lang w:eastAsia="de-CH"/>
            <w14:ligatures w14:val="standardContextual"/>
          </w:rPr>
          <w:tab/>
        </w:r>
        <w:r w:rsidRPr="00893D18">
          <w:rPr>
            <w:rStyle w:val="Hyperlink"/>
            <w:noProof/>
          </w:rPr>
          <w:t>Projektplanung</w:t>
        </w:r>
        <w:r>
          <w:rPr>
            <w:noProof/>
            <w:webHidden/>
          </w:rPr>
          <w:tab/>
        </w:r>
        <w:r>
          <w:rPr>
            <w:noProof/>
            <w:webHidden/>
          </w:rPr>
          <w:fldChar w:fldCharType="begin"/>
        </w:r>
        <w:r>
          <w:rPr>
            <w:noProof/>
            <w:webHidden/>
          </w:rPr>
          <w:instrText xml:space="preserve"> PAGEREF _Toc161903181 \h </w:instrText>
        </w:r>
        <w:r>
          <w:rPr>
            <w:noProof/>
            <w:webHidden/>
          </w:rPr>
        </w:r>
        <w:r>
          <w:rPr>
            <w:noProof/>
            <w:webHidden/>
          </w:rPr>
          <w:fldChar w:fldCharType="separate"/>
        </w:r>
        <w:r>
          <w:rPr>
            <w:noProof/>
            <w:webHidden/>
          </w:rPr>
          <w:t>38</w:t>
        </w:r>
        <w:r>
          <w:rPr>
            <w:noProof/>
            <w:webHidden/>
          </w:rPr>
          <w:fldChar w:fldCharType="end"/>
        </w:r>
      </w:hyperlink>
    </w:p>
    <w:p w14:paraId="78ED5952" w14:textId="7FBE1F01" w:rsidR="00F65EAD" w:rsidRDefault="00F65EAD">
      <w:pPr>
        <w:pStyle w:val="Verzeichnis5"/>
        <w:tabs>
          <w:tab w:val="left" w:pos="1760"/>
          <w:tab w:val="right" w:pos="9628"/>
        </w:tabs>
        <w:rPr>
          <w:rFonts w:eastAsiaTheme="minorEastAsia" w:cstheme="minorBidi"/>
          <w:noProof/>
          <w:kern w:val="2"/>
          <w:sz w:val="24"/>
          <w:szCs w:val="24"/>
          <w:lang w:eastAsia="de-CH"/>
          <w14:ligatures w14:val="standardContextual"/>
        </w:rPr>
      </w:pPr>
      <w:hyperlink w:anchor="_Toc161903182" w:history="1">
        <w:r w:rsidRPr="00893D18">
          <w:rPr>
            <w:rStyle w:val="Hyperlink"/>
            <w:noProof/>
          </w:rPr>
          <w:t>9.1.1.1</w:t>
        </w:r>
        <w:r>
          <w:rPr>
            <w:rFonts w:eastAsiaTheme="minorEastAsia" w:cstheme="minorBidi"/>
            <w:noProof/>
            <w:kern w:val="2"/>
            <w:sz w:val="24"/>
            <w:szCs w:val="24"/>
            <w:lang w:eastAsia="de-CH"/>
            <w14:ligatures w14:val="standardContextual"/>
          </w:rPr>
          <w:tab/>
        </w:r>
        <w:r w:rsidRPr="00893D18">
          <w:rPr>
            <w:rStyle w:val="Hyperlink"/>
            <w:noProof/>
          </w:rPr>
          <w:t>Zeitplanung</w:t>
        </w:r>
        <w:r>
          <w:rPr>
            <w:noProof/>
            <w:webHidden/>
          </w:rPr>
          <w:tab/>
        </w:r>
        <w:r>
          <w:rPr>
            <w:noProof/>
            <w:webHidden/>
          </w:rPr>
          <w:fldChar w:fldCharType="begin"/>
        </w:r>
        <w:r>
          <w:rPr>
            <w:noProof/>
            <w:webHidden/>
          </w:rPr>
          <w:instrText xml:space="preserve"> PAGEREF _Toc161903182 \h </w:instrText>
        </w:r>
        <w:r>
          <w:rPr>
            <w:noProof/>
            <w:webHidden/>
          </w:rPr>
        </w:r>
        <w:r>
          <w:rPr>
            <w:noProof/>
            <w:webHidden/>
          </w:rPr>
          <w:fldChar w:fldCharType="separate"/>
        </w:r>
        <w:r>
          <w:rPr>
            <w:noProof/>
            <w:webHidden/>
          </w:rPr>
          <w:t>38</w:t>
        </w:r>
        <w:r>
          <w:rPr>
            <w:noProof/>
            <w:webHidden/>
          </w:rPr>
          <w:fldChar w:fldCharType="end"/>
        </w:r>
      </w:hyperlink>
    </w:p>
    <w:p w14:paraId="44888C42" w14:textId="34A8CC49" w:rsidR="00F65EAD" w:rsidRDefault="00F65EAD">
      <w:pPr>
        <w:pStyle w:val="Verzeichnis5"/>
        <w:tabs>
          <w:tab w:val="left" w:pos="1760"/>
          <w:tab w:val="right" w:pos="9628"/>
        </w:tabs>
        <w:rPr>
          <w:rFonts w:eastAsiaTheme="minorEastAsia" w:cstheme="minorBidi"/>
          <w:noProof/>
          <w:kern w:val="2"/>
          <w:sz w:val="24"/>
          <w:szCs w:val="24"/>
          <w:lang w:eastAsia="de-CH"/>
          <w14:ligatures w14:val="standardContextual"/>
        </w:rPr>
      </w:pPr>
      <w:hyperlink w:anchor="_Toc161903183" w:history="1">
        <w:r w:rsidRPr="00893D18">
          <w:rPr>
            <w:rStyle w:val="Hyperlink"/>
            <w:noProof/>
          </w:rPr>
          <w:t>9.1.1.2</w:t>
        </w:r>
        <w:r>
          <w:rPr>
            <w:rFonts w:eastAsiaTheme="minorEastAsia" w:cstheme="minorBidi"/>
            <w:noProof/>
            <w:kern w:val="2"/>
            <w:sz w:val="24"/>
            <w:szCs w:val="24"/>
            <w:lang w:eastAsia="de-CH"/>
            <w14:ligatures w14:val="standardContextual"/>
          </w:rPr>
          <w:tab/>
        </w:r>
        <w:r w:rsidRPr="00893D18">
          <w:rPr>
            <w:rStyle w:val="Hyperlink"/>
            <w:noProof/>
          </w:rPr>
          <w:t>Projektmethode</w:t>
        </w:r>
        <w:r>
          <w:rPr>
            <w:noProof/>
            <w:webHidden/>
          </w:rPr>
          <w:tab/>
        </w:r>
        <w:r>
          <w:rPr>
            <w:noProof/>
            <w:webHidden/>
          </w:rPr>
          <w:fldChar w:fldCharType="begin"/>
        </w:r>
        <w:r>
          <w:rPr>
            <w:noProof/>
            <w:webHidden/>
          </w:rPr>
          <w:instrText xml:space="preserve"> PAGEREF _Toc161903183 \h </w:instrText>
        </w:r>
        <w:r>
          <w:rPr>
            <w:noProof/>
            <w:webHidden/>
          </w:rPr>
        </w:r>
        <w:r>
          <w:rPr>
            <w:noProof/>
            <w:webHidden/>
          </w:rPr>
          <w:fldChar w:fldCharType="separate"/>
        </w:r>
        <w:r>
          <w:rPr>
            <w:noProof/>
            <w:webHidden/>
          </w:rPr>
          <w:t>38</w:t>
        </w:r>
        <w:r>
          <w:rPr>
            <w:noProof/>
            <w:webHidden/>
          </w:rPr>
          <w:fldChar w:fldCharType="end"/>
        </w:r>
      </w:hyperlink>
    </w:p>
    <w:p w14:paraId="4579A85A" w14:textId="2B26E081"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84" w:history="1">
        <w:r w:rsidRPr="00893D18">
          <w:rPr>
            <w:rStyle w:val="Hyperlink"/>
            <w:noProof/>
          </w:rPr>
          <w:t>9.1.2</w:t>
        </w:r>
        <w:r>
          <w:rPr>
            <w:rFonts w:eastAsiaTheme="minorEastAsia" w:cstheme="minorBidi"/>
            <w:noProof/>
            <w:kern w:val="2"/>
            <w:sz w:val="24"/>
            <w:szCs w:val="24"/>
            <w:lang w:eastAsia="de-CH"/>
            <w14:ligatures w14:val="standardContextual"/>
          </w:rPr>
          <w:tab/>
        </w:r>
        <w:r w:rsidRPr="00893D18">
          <w:rPr>
            <w:rStyle w:val="Hyperlink"/>
            <w:noProof/>
          </w:rPr>
          <w:t>Implementation</w:t>
        </w:r>
        <w:r>
          <w:rPr>
            <w:noProof/>
            <w:webHidden/>
          </w:rPr>
          <w:tab/>
        </w:r>
        <w:r>
          <w:rPr>
            <w:noProof/>
            <w:webHidden/>
          </w:rPr>
          <w:fldChar w:fldCharType="begin"/>
        </w:r>
        <w:r>
          <w:rPr>
            <w:noProof/>
            <w:webHidden/>
          </w:rPr>
          <w:instrText xml:space="preserve"> PAGEREF _Toc161903184 \h </w:instrText>
        </w:r>
        <w:r>
          <w:rPr>
            <w:noProof/>
            <w:webHidden/>
          </w:rPr>
        </w:r>
        <w:r>
          <w:rPr>
            <w:noProof/>
            <w:webHidden/>
          </w:rPr>
          <w:fldChar w:fldCharType="separate"/>
        </w:r>
        <w:r>
          <w:rPr>
            <w:noProof/>
            <w:webHidden/>
          </w:rPr>
          <w:t>38</w:t>
        </w:r>
        <w:r>
          <w:rPr>
            <w:noProof/>
            <w:webHidden/>
          </w:rPr>
          <w:fldChar w:fldCharType="end"/>
        </w:r>
      </w:hyperlink>
    </w:p>
    <w:p w14:paraId="673C5F82" w14:textId="5F24662C"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85" w:history="1">
        <w:r w:rsidRPr="00893D18">
          <w:rPr>
            <w:rStyle w:val="Hyperlink"/>
            <w:noProof/>
          </w:rPr>
          <w:t>9.1.3</w:t>
        </w:r>
        <w:r>
          <w:rPr>
            <w:rFonts w:eastAsiaTheme="minorEastAsia" w:cstheme="minorBidi"/>
            <w:noProof/>
            <w:kern w:val="2"/>
            <w:sz w:val="24"/>
            <w:szCs w:val="24"/>
            <w:lang w:eastAsia="de-CH"/>
            <w14:ligatures w14:val="standardContextual"/>
          </w:rPr>
          <w:tab/>
        </w:r>
        <w:r w:rsidRPr="00893D18">
          <w:rPr>
            <w:rStyle w:val="Hyperlink"/>
            <w:noProof/>
          </w:rPr>
          <w:t>Dokumentation</w:t>
        </w:r>
        <w:r>
          <w:rPr>
            <w:noProof/>
            <w:webHidden/>
          </w:rPr>
          <w:tab/>
        </w:r>
        <w:r>
          <w:rPr>
            <w:noProof/>
            <w:webHidden/>
          </w:rPr>
          <w:fldChar w:fldCharType="begin"/>
        </w:r>
        <w:r>
          <w:rPr>
            <w:noProof/>
            <w:webHidden/>
          </w:rPr>
          <w:instrText xml:space="preserve"> PAGEREF _Toc161903185 \h </w:instrText>
        </w:r>
        <w:r>
          <w:rPr>
            <w:noProof/>
            <w:webHidden/>
          </w:rPr>
        </w:r>
        <w:r>
          <w:rPr>
            <w:noProof/>
            <w:webHidden/>
          </w:rPr>
          <w:fldChar w:fldCharType="separate"/>
        </w:r>
        <w:r>
          <w:rPr>
            <w:noProof/>
            <w:webHidden/>
          </w:rPr>
          <w:t>38</w:t>
        </w:r>
        <w:r>
          <w:rPr>
            <w:noProof/>
            <w:webHidden/>
          </w:rPr>
          <w:fldChar w:fldCharType="end"/>
        </w:r>
      </w:hyperlink>
    </w:p>
    <w:p w14:paraId="1228DDC3" w14:textId="302B456D" w:rsidR="00F65EAD" w:rsidRDefault="00F65EAD">
      <w:pPr>
        <w:pStyle w:val="Verzeichnis4"/>
        <w:tabs>
          <w:tab w:val="left" w:pos="1540"/>
          <w:tab w:val="right" w:pos="9628"/>
        </w:tabs>
        <w:rPr>
          <w:rFonts w:eastAsiaTheme="minorEastAsia" w:cstheme="minorBidi"/>
          <w:noProof/>
          <w:kern w:val="2"/>
          <w:sz w:val="24"/>
          <w:szCs w:val="24"/>
          <w:lang w:eastAsia="de-CH"/>
          <w14:ligatures w14:val="standardContextual"/>
        </w:rPr>
      </w:pPr>
      <w:hyperlink w:anchor="_Toc161903186" w:history="1">
        <w:r w:rsidRPr="00893D18">
          <w:rPr>
            <w:rStyle w:val="Hyperlink"/>
            <w:noProof/>
          </w:rPr>
          <w:t>9.1.4</w:t>
        </w:r>
        <w:r>
          <w:rPr>
            <w:rFonts w:eastAsiaTheme="minorEastAsia" w:cstheme="minorBidi"/>
            <w:noProof/>
            <w:kern w:val="2"/>
            <w:sz w:val="24"/>
            <w:szCs w:val="24"/>
            <w:lang w:eastAsia="de-CH"/>
            <w14:ligatures w14:val="standardContextual"/>
          </w:rPr>
          <w:tab/>
        </w:r>
        <w:r w:rsidRPr="00893D18">
          <w:rPr>
            <w:rStyle w:val="Hyperlink"/>
            <w:noProof/>
          </w:rPr>
          <w:t>Testing</w:t>
        </w:r>
        <w:r>
          <w:rPr>
            <w:noProof/>
            <w:webHidden/>
          </w:rPr>
          <w:tab/>
        </w:r>
        <w:r>
          <w:rPr>
            <w:noProof/>
            <w:webHidden/>
          </w:rPr>
          <w:fldChar w:fldCharType="begin"/>
        </w:r>
        <w:r>
          <w:rPr>
            <w:noProof/>
            <w:webHidden/>
          </w:rPr>
          <w:instrText xml:space="preserve"> PAGEREF _Toc161903186 \h </w:instrText>
        </w:r>
        <w:r>
          <w:rPr>
            <w:noProof/>
            <w:webHidden/>
          </w:rPr>
        </w:r>
        <w:r>
          <w:rPr>
            <w:noProof/>
            <w:webHidden/>
          </w:rPr>
          <w:fldChar w:fldCharType="separate"/>
        </w:r>
        <w:r>
          <w:rPr>
            <w:noProof/>
            <w:webHidden/>
          </w:rPr>
          <w:t>38</w:t>
        </w:r>
        <w:r>
          <w:rPr>
            <w:noProof/>
            <w:webHidden/>
          </w:rPr>
          <w:fldChar w:fldCharType="end"/>
        </w:r>
      </w:hyperlink>
    </w:p>
    <w:p w14:paraId="44D04C05" w14:textId="24DC1025"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87" w:history="1">
        <w:r w:rsidRPr="00893D18">
          <w:rPr>
            <w:rStyle w:val="Hyperlink"/>
            <w:noProof/>
            <w14:scene3d>
              <w14:camera w14:prst="orthographicFront"/>
              <w14:lightRig w14:rig="threePt" w14:dir="t">
                <w14:rot w14:lat="0" w14:lon="0" w14:rev="0"/>
              </w14:lightRig>
            </w14:scene3d>
          </w:rPr>
          <w:t>9.2</w:t>
        </w:r>
        <w:r>
          <w:rPr>
            <w:rFonts w:eastAsiaTheme="minorEastAsia" w:cstheme="minorBidi"/>
            <w:noProof/>
            <w:kern w:val="2"/>
            <w:sz w:val="24"/>
            <w:szCs w:val="24"/>
            <w:lang w:eastAsia="de-CH"/>
            <w14:ligatures w14:val="standardContextual"/>
          </w:rPr>
          <w:tab/>
        </w:r>
        <w:r w:rsidRPr="00893D18">
          <w:rPr>
            <w:rStyle w:val="Hyperlink"/>
            <w:noProof/>
          </w:rPr>
          <w:t>Nächste Schritte</w:t>
        </w:r>
        <w:r>
          <w:rPr>
            <w:noProof/>
            <w:webHidden/>
          </w:rPr>
          <w:tab/>
        </w:r>
        <w:r>
          <w:rPr>
            <w:noProof/>
            <w:webHidden/>
          </w:rPr>
          <w:fldChar w:fldCharType="begin"/>
        </w:r>
        <w:r>
          <w:rPr>
            <w:noProof/>
            <w:webHidden/>
          </w:rPr>
          <w:instrText xml:space="preserve"> PAGEREF _Toc161903187 \h </w:instrText>
        </w:r>
        <w:r>
          <w:rPr>
            <w:noProof/>
            <w:webHidden/>
          </w:rPr>
        </w:r>
        <w:r>
          <w:rPr>
            <w:noProof/>
            <w:webHidden/>
          </w:rPr>
          <w:fldChar w:fldCharType="separate"/>
        </w:r>
        <w:r>
          <w:rPr>
            <w:noProof/>
            <w:webHidden/>
          </w:rPr>
          <w:t>38</w:t>
        </w:r>
        <w:r>
          <w:rPr>
            <w:noProof/>
            <w:webHidden/>
          </w:rPr>
          <w:fldChar w:fldCharType="end"/>
        </w:r>
      </w:hyperlink>
    </w:p>
    <w:p w14:paraId="06012EEA" w14:textId="09FECDFD" w:rsidR="00F65EAD" w:rsidRDefault="00F65EAD">
      <w:pPr>
        <w:pStyle w:val="Verzeichnis2"/>
        <w:tabs>
          <w:tab w:val="left" w:pos="880"/>
          <w:tab w:val="right" w:pos="9628"/>
        </w:tabs>
        <w:rPr>
          <w:rFonts w:eastAsiaTheme="minorEastAsia" w:cstheme="minorBidi"/>
          <w:b w:val="0"/>
          <w:bCs w:val="0"/>
          <w:noProof/>
          <w:kern w:val="2"/>
          <w:sz w:val="24"/>
          <w:szCs w:val="24"/>
          <w:lang w:eastAsia="de-CH"/>
          <w14:ligatures w14:val="standardContextual"/>
        </w:rPr>
      </w:pPr>
      <w:hyperlink w:anchor="_Toc161903188" w:history="1">
        <w:r w:rsidRPr="00893D18">
          <w:rPr>
            <w:rStyle w:val="Hyperlink"/>
            <w:noProof/>
          </w:rPr>
          <w:t>10</w:t>
        </w:r>
        <w:r>
          <w:rPr>
            <w:rFonts w:eastAsiaTheme="minorEastAsia" w:cstheme="minorBidi"/>
            <w:b w:val="0"/>
            <w:bCs w:val="0"/>
            <w:noProof/>
            <w:kern w:val="2"/>
            <w:sz w:val="24"/>
            <w:szCs w:val="24"/>
            <w:lang w:eastAsia="de-CH"/>
            <w14:ligatures w14:val="standardContextual"/>
          </w:rPr>
          <w:tab/>
        </w:r>
        <w:r w:rsidRPr="00893D18">
          <w:rPr>
            <w:rStyle w:val="Hyperlink"/>
            <w:noProof/>
          </w:rPr>
          <w:t>Verzeichnisse</w:t>
        </w:r>
        <w:r>
          <w:rPr>
            <w:noProof/>
            <w:webHidden/>
          </w:rPr>
          <w:tab/>
        </w:r>
        <w:r>
          <w:rPr>
            <w:noProof/>
            <w:webHidden/>
          </w:rPr>
          <w:fldChar w:fldCharType="begin"/>
        </w:r>
        <w:r>
          <w:rPr>
            <w:noProof/>
            <w:webHidden/>
          </w:rPr>
          <w:instrText xml:space="preserve"> PAGEREF _Toc161903188 \h </w:instrText>
        </w:r>
        <w:r>
          <w:rPr>
            <w:noProof/>
            <w:webHidden/>
          </w:rPr>
        </w:r>
        <w:r>
          <w:rPr>
            <w:noProof/>
            <w:webHidden/>
          </w:rPr>
          <w:fldChar w:fldCharType="separate"/>
        </w:r>
        <w:r>
          <w:rPr>
            <w:noProof/>
            <w:webHidden/>
          </w:rPr>
          <w:t>39</w:t>
        </w:r>
        <w:r>
          <w:rPr>
            <w:noProof/>
            <w:webHidden/>
          </w:rPr>
          <w:fldChar w:fldCharType="end"/>
        </w:r>
      </w:hyperlink>
    </w:p>
    <w:p w14:paraId="76718B57" w14:textId="66BF17B9"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89" w:history="1">
        <w:r w:rsidRPr="00893D18">
          <w:rPr>
            <w:rStyle w:val="Hyperlink"/>
            <w:noProof/>
            <w14:scene3d>
              <w14:camera w14:prst="orthographicFront"/>
              <w14:lightRig w14:rig="threePt" w14:dir="t">
                <w14:rot w14:lat="0" w14:lon="0" w14:rev="0"/>
              </w14:lightRig>
            </w14:scene3d>
          </w:rPr>
          <w:t>10.1</w:t>
        </w:r>
        <w:r>
          <w:rPr>
            <w:rFonts w:eastAsiaTheme="minorEastAsia" w:cstheme="minorBidi"/>
            <w:noProof/>
            <w:kern w:val="2"/>
            <w:sz w:val="24"/>
            <w:szCs w:val="24"/>
            <w:lang w:eastAsia="de-CH"/>
            <w14:ligatures w14:val="standardContextual"/>
          </w:rPr>
          <w:tab/>
        </w:r>
        <w:r w:rsidRPr="00893D18">
          <w:rPr>
            <w:rStyle w:val="Hyperlink"/>
            <w:noProof/>
          </w:rPr>
          <w:t>Glossar</w:t>
        </w:r>
        <w:r>
          <w:rPr>
            <w:noProof/>
            <w:webHidden/>
          </w:rPr>
          <w:tab/>
        </w:r>
        <w:r>
          <w:rPr>
            <w:noProof/>
            <w:webHidden/>
          </w:rPr>
          <w:fldChar w:fldCharType="begin"/>
        </w:r>
        <w:r>
          <w:rPr>
            <w:noProof/>
            <w:webHidden/>
          </w:rPr>
          <w:instrText xml:space="preserve"> PAGEREF _Toc161903189 \h </w:instrText>
        </w:r>
        <w:r>
          <w:rPr>
            <w:noProof/>
            <w:webHidden/>
          </w:rPr>
        </w:r>
        <w:r>
          <w:rPr>
            <w:noProof/>
            <w:webHidden/>
          </w:rPr>
          <w:fldChar w:fldCharType="separate"/>
        </w:r>
        <w:r>
          <w:rPr>
            <w:noProof/>
            <w:webHidden/>
          </w:rPr>
          <w:t>40</w:t>
        </w:r>
        <w:r>
          <w:rPr>
            <w:noProof/>
            <w:webHidden/>
          </w:rPr>
          <w:fldChar w:fldCharType="end"/>
        </w:r>
      </w:hyperlink>
    </w:p>
    <w:p w14:paraId="7CFB7B9E" w14:textId="6D0A3EC9"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90" w:history="1">
        <w:r w:rsidRPr="00893D18">
          <w:rPr>
            <w:rStyle w:val="Hyperlink"/>
            <w:noProof/>
            <w14:scene3d>
              <w14:camera w14:prst="orthographicFront"/>
              <w14:lightRig w14:rig="threePt" w14:dir="t">
                <w14:rot w14:lat="0" w14:lon="0" w14:rev="0"/>
              </w14:lightRig>
            </w14:scene3d>
          </w:rPr>
          <w:t>10.2</w:t>
        </w:r>
        <w:r>
          <w:rPr>
            <w:rFonts w:eastAsiaTheme="minorEastAsia" w:cstheme="minorBidi"/>
            <w:noProof/>
            <w:kern w:val="2"/>
            <w:sz w:val="24"/>
            <w:szCs w:val="24"/>
            <w:lang w:eastAsia="de-CH"/>
            <w14:ligatures w14:val="standardContextual"/>
          </w:rPr>
          <w:tab/>
        </w:r>
        <w:r w:rsidRPr="00893D18">
          <w:rPr>
            <w:rStyle w:val="Hyperlink"/>
            <w:noProof/>
          </w:rPr>
          <w:t>Literatur</w:t>
        </w:r>
        <w:r>
          <w:rPr>
            <w:noProof/>
            <w:webHidden/>
          </w:rPr>
          <w:tab/>
        </w:r>
        <w:r>
          <w:rPr>
            <w:noProof/>
            <w:webHidden/>
          </w:rPr>
          <w:fldChar w:fldCharType="begin"/>
        </w:r>
        <w:r>
          <w:rPr>
            <w:noProof/>
            <w:webHidden/>
          </w:rPr>
          <w:instrText xml:space="preserve"> PAGEREF _Toc161903190 \h </w:instrText>
        </w:r>
        <w:r>
          <w:rPr>
            <w:noProof/>
            <w:webHidden/>
          </w:rPr>
        </w:r>
        <w:r>
          <w:rPr>
            <w:noProof/>
            <w:webHidden/>
          </w:rPr>
          <w:fldChar w:fldCharType="separate"/>
        </w:r>
        <w:r>
          <w:rPr>
            <w:noProof/>
            <w:webHidden/>
          </w:rPr>
          <w:t>41</w:t>
        </w:r>
        <w:r>
          <w:rPr>
            <w:noProof/>
            <w:webHidden/>
          </w:rPr>
          <w:fldChar w:fldCharType="end"/>
        </w:r>
      </w:hyperlink>
    </w:p>
    <w:p w14:paraId="56C255B5" w14:textId="584F36DE"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91" w:history="1">
        <w:r w:rsidRPr="00893D18">
          <w:rPr>
            <w:rStyle w:val="Hyperlink"/>
            <w:noProof/>
            <w14:scene3d>
              <w14:camera w14:prst="orthographicFront"/>
              <w14:lightRig w14:rig="threePt" w14:dir="t">
                <w14:rot w14:lat="0" w14:lon="0" w14:rev="0"/>
              </w14:lightRig>
            </w14:scene3d>
          </w:rPr>
          <w:t>10.3</w:t>
        </w:r>
        <w:r>
          <w:rPr>
            <w:rFonts w:eastAsiaTheme="minorEastAsia" w:cstheme="minorBidi"/>
            <w:noProof/>
            <w:kern w:val="2"/>
            <w:sz w:val="24"/>
            <w:szCs w:val="24"/>
            <w:lang w:eastAsia="de-CH"/>
            <w14:ligatures w14:val="standardContextual"/>
          </w:rPr>
          <w:tab/>
        </w:r>
        <w:r w:rsidRPr="00893D18">
          <w:rPr>
            <w:rStyle w:val="Hyperlink"/>
            <w:noProof/>
          </w:rPr>
          <w:t>Abbildungsverzeichnis</w:t>
        </w:r>
        <w:r>
          <w:rPr>
            <w:noProof/>
            <w:webHidden/>
          </w:rPr>
          <w:tab/>
        </w:r>
        <w:r>
          <w:rPr>
            <w:noProof/>
            <w:webHidden/>
          </w:rPr>
          <w:fldChar w:fldCharType="begin"/>
        </w:r>
        <w:r>
          <w:rPr>
            <w:noProof/>
            <w:webHidden/>
          </w:rPr>
          <w:instrText xml:space="preserve"> PAGEREF _Toc161903191 \h </w:instrText>
        </w:r>
        <w:r>
          <w:rPr>
            <w:noProof/>
            <w:webHidden/>
          </w:rPr>
        </w:r>
        <w:r>
          <w:rPr>
            <w:noProof/>
            <w:webHidden/>
          </w:rPr>
          <w:fldChar w:fldCharType="separate"/>
        </w:r>
        <w:r>
          <w:rPr>
            <w:noProof/>
            <w:webHidden/>
          </w:rPr>
          <w:t>42</w:t>
        </w:r>
        <w:r>
          <w:rPr>
            <w:noProof/>
            <w:webHidden/>
          </w:rPr>
          <w:fldChar w:fldCharType="end"/>
        </w:r>
      </w:hyperlink>
    </w:p>
    <w:p w14:paraId="785EDD96" w14:textId="2C696FE0" w:rsidR="00F65EAD" w:rsidRDefault="00F65EAD">
      <w:pPr>
        <w:pStyle w:val="Verzeichnis2"/>
        <w:tabs>
          <w:tab w:val="left" w:pos="880"/>
          <w:tab w:val="right" w:pos="9628"/>
        </w:tabs>
        <w:rPr>
          <w:rFonts w:eastAsiaTheme="minorEastAsia" w:cstheme="minorBidi"/>
          <w:b w:val="0"/>
          <w:bCs w:val="0"/>
          <w:noProof/>
          <w:kern w:val="2"/>
          <w:sz w:val="24"/>
          <w:szCs w:val="24"/>
          <w:lang w:eastAsia="de-CH"/>
          <w14:ligatures w14:val="standardContextual"/>
        </w:rPr>
      </w:pPr>
      <w:hyperlink w:anchor="_Toc161903192" w:history="1">
        <w:r w:rsidRPr="00893D18">
          <w:rPr>
            <w:rStyle w:val="Hyperlink"/>
            <w:noProof/>
          </w:rPr>
          <w:t>11</w:t>
        </w:r>
        <w:r>
          <w:rPr>
            <w:rFonts w:eastAsiaTheme="minorEastAsia" w:cstheme="minorBidi"/>
            <w:b w:val="0"/>
            <w:bCs w:val="0"/>
            <w:noProof/>
            <w:kern w:val="2"/>
            <w:sz w:val="24"/>
            <w:szCs w:val="24"/>
            <w:lang w:eastAsia="de-CH"/>
            <w14:ligatures w14:val="standardContextual"/>
          </w:rPr>
          <w:tab/>
        </w:r>
        <w:r w:rsidRPr="00893D18">
          <w:rPr>
            <w:rStyle w:val="Hyperlink"/>
            <w:noProof/>
          </w:rPr>
          <w:t>Anhang</w:t>
        </w:r>
        <w:r>
          <w:rPr>
            <w:noProof/>
            <w:webHidden/>
          </w:rPr>
          <w:tab/>
        </w:r>
        <w:r>
          <w:rPr>
            <w:noProof/>
            <w:webHidden/>
          </w:rPr>
          <w:fldChar w:fldCharType="begin"/>
        </w:r>
        <w:r>
          <w:rPr>
            <w:noProof/>
            <w:webHidden/>
          </w:rPr>
          <w:instrText xml:space="preserve"> PAGEREF _Toc161903192 \h </w:instrText>
        </w:r>
        <w:r>
          <w:rPr>
            <w:noProof/>
            <w:webHidden/>
          </w:rPr>
        </w:r>
        <w:r>
          <w:rPr>
            <w:noProof/>
            <w:webHidden/>
          </w:rPr>
          <w:fldChar w:fldCharType="separate"/>
        </w:r>
        <w:r>
          <w:rPr>
            <w:noProof/>
            <w:webHidden/>
          </w:rPr>
          <w:t>43</w:t>
        </w:r>
        <w:r>
          <w:rPr>
            <w:noProof/>
            <w:webHidden/>
          </w:rPr>
          <w:fldChar w:fldCharType="end"/>
        </w:r>
      </w:hyperlink>
    </w:p>
    <w:p w14:paraId="6A67C5B7" w14:textId="78BB811C" w:rsidR="00F65EAD" w:rsidRDefault="00F65EAD">
      <w:pPr>
        <w:pStyle w:val="Verzeichnis3"/>
        <w:tabs>
          <w:tab w:val="left" w:pos="1100"/>
          <w:tab w:val="right" w:pos="9628"/>
        </w:tabs>
        <w:rPr>
          <w:rFonts w:eastAsiaTheme="minorEastAsia" w:cstheme="minorBidi"/>
          <w:noProof/>
          <w:kern w:val="2"/>
          <w:sz w:val="24"/>
          <w:szCs w:val="24"/>
          <w:lang w:eastAsia="de-CH"/>
          <w14:ligatures w14:val="standardContextual"/>
        </w:rPr>
      </w:pPr>
      <w:hyperlink w:anchor="_Toc161903193" w:history="1">
        <w:r w:rsidRPr="00893D18">
          <w:rPr>
            <w:rStyle w:val="Hyperlink"/>
            <w:noProof/>
            <w14:scene3d>
              <w14:camera w14:prst="orthographicFront"/>
              <w14:lightRig w14:rig="threePt" w14:dir="t">
                <w14:rot w14:lat="0" w14:lon="0" w14:rev="0"/>
              </w14:lightRig>
            </w14:scene3d>
          </w:rPr>
          <w:t>11.1</w:t>
        </w:r>
        <w:r>
          <w:rPr>
            <w:rFonts w:eastAsiaTheme="minorEastAsia" w:cstheme="minorBidi"/>
            <w:noProof/>
            <w:kern w:val="2"/>
            <w:sz w:val="24"/>
            <w:szCs w:val="24"/>
            <w:lang w:eastAsia="de-CH"/>
            <w14:ligatures w14:val="standardContextual"/>
          </w:rPr>
          <w:tab/>
        </w:r>
        <w:r w:rsidRPr="00893D18">
          <w:rPr>
            <w:rStyle w:val="Hyperlink"/>
            <w:noProof/>
          </w:rPr>
          <w:t>Git-Log</w:t>
        </w:r>
        <w:r>
          <w:rPr>
            <w:noProof/>
            <w:webHidden/>
          </w:rPr>
          <w:tab/>
        </w:r>
        <w:r>
          <w:rPr>
            <w:noProof/>
            <w:webHidden/>
          </w:rPr>
          <w:fldChar w:fldCharType="begin"/>
        </w:r>
        <w:r>
          <w:rPr>
            <w:noProof/>
            <w:webHidden/>
          </w:rPr>
          <w:instrText xml:space="preserve"> PAGEREF _Toc161903193 \h </w:instrText>
        </w:r>
        <w:r>
          <w:rPr>
            <w:noProof/>
            <w:webHidden/>
          </w:rPr>
        </w:r>
        <w:r>
          <w:rPr>
            <w:noProof/>
            <w:webHidden/>
          </w:rPr>
          <w:fldChar w:fldCharType="separate"/>
        </w:r>
        <w:r>
          <w:rPr>
            <w:noProof/>
            <w:webHidden/>
          </w:rPr>
          <w:t>43</w:t>
        </w:r>
        <w:r>
          <w:rPr>
            <w:noProof/>
            <w:webHidden/>
          </w:rPr>
          <w:fldChar w:fldCharType="end"/>
        </w:r>
      </w:hyperlink>
    </w:p>
    <w:p w14:paraId="25024BDD" w14:textId="2A18F1FF" w:rsidR="00274F46" w:rsidRPr="00E22925" w:rsidRDefault="00960258">
      <w:pPr>
        <w:widowControl/>
        <w:spacing w:line="240" w:lineRule="auto"/>
        <w:rPr>
          <w:rFonts w:ascii="Imago" w:hAnsi="Imago"/>
        </w:rPr>
      </w:pPr>
      <w:r w:rsidRPr="00C63971">
        <w:rPr>
          <w:rFonts w:ascii="Imago" w:hAnsi="Imago" w:cstheme="minorHAnsi"/>
          <w:i/>
          <w:iCs/>
          <w:caps/>
          <w:sz w:val="20"/>
          <w:szCs w:val="24"/>
        </w:rPr>
        <w:fldChar w:fldCharType="end"/>
      </w:r>
    </w:p>
    <w:p w14:paraId="642515EE" w14:textId="77777777" w:rsidR="00274F46" w:rsidRPr="00934854" w:rsidRDefault="00274F46">
      <w:pPr>
        <w:widowControl/>
        <w:spacing w:line="240" w:lineRule="auto"/>
      </w:pPr>
      <w:r w:rsidRPr="00934854">
        <w:br w:type="page"/>
      </w:r>
    </w:p>
    <w:p w14:paraId="7DC73196" w14:textId="77777777" w:rsidR="00274F46" w:rsidRPr="00934854" w:rsidRDefault="00274F46" w:rsidP="00BC4C29">
      <w:pPr>
        <w:pStyle w:val="TitelNichtInhaltsverzeichnis"/>
      </w:pPr>
      <w:r w:rsidRPr="00934854">
        <w:lastRenderedPageBreak/>
        <w:t>Über dieses Dokument</w:t>
      </w:r>
    </w:p>
    <w:p w14:paraId="5DC6376F" w14:textId="2CAA11F3" w:rsidR="009D71BF" w:rsidRPr="00934854" w:rsidRDefault="009D71BF" w:rsidP="009D71BF">
      <w:pPr>
        <w:pStyle w:val="Main"/>
      </w:pPr>
      <w:r w:rsidRPr="00934854">
        <w:t>Die</w:t>
      </w:r>
      <w:r w:rsidR="00BB6408">
        <w:t xml:space="preserve"> </w:t>
      </w:r>
      <w:r w:rsidR="00BB6408" w:rsidRPr="00934854">
        <w:t>Projektdokumentation</w:t>
      </w:r>
      <w:r w:rsidR="00BB6408">
        <w:t xml:space="preserve"> der</w:t>
      </w:r>
      <w:r w:rsidRPr="00934854">
        <w:t xml:space="preserve"> IPA</w:t>
      </w:r>
      <w:r w:rsidR="005333B4" w:rsidRPr="00934854">
        <w:fldChar w:fldCharType="begin"/>
      </w:r>
      <w:r w:rsidR="005333B4" w:rsidRPr="00934854">
        <w:instrText xml:space="preserve"> XE "IPA" \t "</w:instrText>
      </w:r>
      <w:r w:rsidR="005333B4" w:rsidRPr="00934854">
        <w:rPr>
          <w:rFonts w:asciiTheme="minorHAnsi" w:hAnsiTheme="minorHAnsi" w:cstheme="minorHAnsi"/>
          <w:i/>
        </w:rPr>
        <w:instrText>Individuelle Praktische Arbeit</w:instrText>
      </w:r>
      <w:r w:rsidR="005333B4" w:rsidRPr="00934854">
        <w:instrText xml:space="preserve">" </w:instrText>
      </w:r>
      <w:r w:rsidR="005333B4" w:rsidRPr="00934854">
        <w:fldChar w:fldCharType="end"/>
      </w:r>
      <w:r w:rsidRPr="00934854">
        <w:t xml:space="preserve"> </w:t>
      </w:r>
      <w:r w:rsidR="001227CE" w:rsidRPr="00934854">
        <w:t>ist, wie von PkOrg</w:t>
      </w:r>
      <w:r w:rsidR="002D46B8">
        <w:t xml:space="preserve"> </w:t>
      </w:r>
      <w:r w:rsidRPr="00934854">
        <w:t xml:space="preserve">vorgegeben, in </w:t>
      </w:r>
      <w:r w:rsidR="00BB6408">
        <w:t>zwei Teile unterteilt</w:t>
      </w:r>
      <w:r w:rsidRPr="00934854">
        <w:t xml:space="preserve">. Einzelne Themengebiete werden zusätzlich in Kapitel aufgeteilt. In den Fussnoten werden Informationen zu den in diesem Projekt verwendeten Technologien und Tools angegeben. </w:t>
      </w:r>
      <w:r w:rsidR="00BB6408">
        <w:t xml:space="preserve">Die verwendeten Quellen </w:t>
      </w:r>
      <w:r w:rsidRPr="00934854">
        <w:t>wurden in der Literatur festgehalten.</w:t>
      </w:r>
    </w:p>
    <w:p w14:paraId="1849858D" w14:textId="77777777" w:rsidR="009D71BF" w:rsidRPr="00934854" w:rsidRDefault="009D71BF" w:rsidP="009D71BF">
      <w:pPr>
        <w:pStyle w:val="Main"/>
      </w:pPr>
    </w:p>
    <w:p w14:paraId="57953F19" w14:textId="77777777" w:rsidR="00274F46" w:rsidRPr="00934854" w:rsidRDefault="009D71BF" w:rsidP="00BC4C29">
      <w:pPr>
        <w:pStyle w:val="Main"/>
      </w:pPr>
      <w:r w:rsidRPr="00934854">
        <w:t>Akronyme, Glossar, Literatur und das Abbildungsverzeichnis sind im Kapitel Verzeichnisse zu finden.</w:t>
      </w:r>
    </w:p>
    <w:p w14:paraId="13A289DC" w14:textId="77777777" w:rsidR="00274F46" w:rsidRPr="00934854" w:rsidRDefault="00274F46" w:rsidP="00BC4C29">
      <w:pPr>
        <w:pStyle w:val="Titel2NichtVerzeichnis"/>
      </w:pPr>
      <w:r w:rsidRPr="00934854">
        <w:t>Typografische Elemente</w:t>
      </w:r>
    </w:p>
    <w:p w14:paraId="5D8F865A" w14:textId="285F8D31" w:rsidR="00274F46" w:rsidRPr="00934854" w:rsidRDefault="00BC4C29" w:rsidP="00BC4C29">
      <w:pPr>
        <w:pStyle w:val="Main"/>
      </w:pPr>
      <w:r w:rsidRPr="00934854">
        <w:t xml:space="preserve">Im </w:t>
      </w:r>
      <w:r w:rsidR="004A48D4">
        <w:t>folgenden Abschnitt werden die t</w:t>
      </w:r>
      <w:r w:rsidRPr="00934854">
        <w:t>ypografischen Elemente dieses Dokuments genauer gezeigt und erklärt.</w:t>
      </w:r>
    </w:p>
    <w:p w14:paraId="662204D5" w14:textId="02C66EAB" w:rsidR="00BC4C29" w:rsidRDefault="00BC4C29" w:rsidP="00BC4C29">
      <w:pPr>
        <w:pStyle w:val="Main"/>
      </w:pPr>
    </w:p>
    <w:p w14:paraId="11904421" w14:textId="77777777" w:rsidR="00BB6408" w:rsidRPr="00934854" w:rsidRDefault="00BB6408" w:rsidP="00BC4C29">
      <w:pPr>
        <w:pStyle w:val="Main"/>
      </w:pPr>
    </w:p>
    <w:p w14:paraId="42204CED" w14:textId="33CD6FB1" w:rsidR="00BC4C29" w:rsidRPr="00934854" w:rsidRDefault="00BC4C29" w:rsidP="00536C6F">
      <w:pPr>
        <w:pStyle w:val="Main"/>
        <w:pBdr>
          <w:left w:val="single" w:sz="24" w:space="10" w:color="1F497D" w:themeColor="text2"/>
        </w:pBdr>
        <w:spacing w:before="120" w:line="360" w:lineRule="auto"/>
        <w:ind w:left="284"/>
        <w:rPr>
          <w:rFonts w:eastAsia="MS Gothic" w:cs="MS Gothic"/>
          <w:b/>
        </w:rPr>
      </w:pPr>
      <w:r w:rsidRPr="00934854">
        <w:rPr>
          <w:rFonts w:ascii="MS Gothic" w:eastAsia="MS Gothic" w:hAnsi="MS Gothic" w:cs="MS Gothic"/>
          <w:b/>
          <w:color w:val="1F497D" w:themeColor="text2"/>
          <w:sz w:val="24"/>
        </w:rPr>
        <w:t>ⓘ</w:t>
      </w:r>
      <w:r w:rsidRPr="00934854">
        <w:rPr>
          <w:rFonts w:eastAsia="MS Gothic" w:cs="MS Gothic"/>
          <w:b/>
          <w:color w:val="404040" w:themeColor="text1" w:themeTint="BF"/>
        </w:rPr>
        <w:t xml:space="preserve"> </w:t>
      </w:r>
      <w:r w:rsidRPr="00934854">
        <w:rPr>
          <w:rFonts w:eastAsia="MS Gothic" w:cs="MS Gothic"/>
          <w:b/>
          <w:color w:val="1F497D" w:themeColor="text2"/>
          <w:sz w:val="24"/>
        </w:rPr>
        <w:t>Informationsblock</w:t>
      </w:r>
    </w:p>
    <w:p w14:paraId="6C33E900" w14:textId="7B202479" w:rsidR="00BC4C29" w:rsidRPr="00934854" w:rsidRDefault="00BC4C29" w:rsidP="00536C6F">
      <w:pPr>
        <w:pStyle w:val="Main"/>
        <w:pBdr>
          <w:left w:val="single" w:sz="24" w:space="10" w:color="1F497D" w:themeColor="text2"/>
        </w:pBdr>
        <w:tabs>
          <w:tab w:val="left" w:pos="0"/>
        </w:tabs>
        <w:spacing w:before="120" w:after="240"/>
        <w:ind w:left="284"/>
      </w:pPr>
      <w:r w:rsidRPr="00934854">
        <w:t>Ein solcher Informationsblock beinhaltet Informationen über ein zu dieser Arbeit zusammenhängendes Thema. Dieser Block soll dabei helfen</w:t>
      </w:r>
      <w:r w:rsidR="004A48D4">
        <w:t>,</w:t>
      </w:r>
      <w:r w:rsidRPr="00934854">
        <w:t xml:space="preserve"> den Gesamtzusammenhang dieser IPA zu verstehen.</w:t>
      </w:r>
    </w:p>
    <w:p w14:paraId="1E7E9B17" w14:textId="77777777" w:rsidR="00BC4C29" w:rsidRPr="00934854" w:rsidRDefault="00BC4C29" w:rsidP="00BC4C29">
      <w:pPr>
        <w:pStyle w:val="Main"/>
      </w:pPr>
    </w:p>
    <w:p w14:paraId="7A107F05" w14:textId="77777777" w:rsidR="0093191A" w:rsidRPr="00934854" w:rsidRDefault="0093191A" w:rsidP="00BC4C29">
      <w:pPr>
        <w:pStyle w:val="Main"/>
      </w:pPr>
    </w:p>
    <w:p w14:paraId="65E5CF76" w14:textId="77777777" w:rsidR="0058418C" w:rsidRPr="00934854" w:rsidRDefault="0058418C" w:rsidP="00645BAC">
      <w:pPr>
        <w:pStyle w:val="Code"/>
        <w:rPr>
          <w:rFonts w:ascii="Hack-Regular" w:hAnsi="Hack-Regular" w:cs="Hack-Regular"/>
          <w:color w:val="888888"/>
          <w:sz w:val="8"/>
          <w:szCs w:val="16"/>
          <w:lang w:val="de-CH"/>
        </w:rPr>
      </w:pPr>
    </w:p>
    <w:p w14:paraId="3C54CA65" w14:textId="77777777" w:rsidR="00645BAC" w:rsidRPr="00C0620A" w:rsidRDefault="00645BAC" w:rsidP="00645BAC">
      <w:pPr>
        <w:pStyle w:val="Code"/>
        <w:rPr>
          <w:rFonts w:ascii="Hack-Regular" w:hAnsi="Hack-Regular" w:cs="Hack-Regular"/>
          <w:color w:val="888888"/>
          <w:sz w:val="16"/>
          <w:szCs w:val="16"/>
        </w:rPr>
      </w:pPr>
      <w:r w:rsidRPr="00C0620A">
        <w:rPr>
          <w:rFonts w:ascii="Hack-Regular" w:hAnsi="Hack-Regular" w:cs="Hack-Regular"/>
          <w:color w:val="888888"/>
          <w:sz w:val="16"/>
          <w:szCs w:val="16"/>
        </w:rPr>
        <w:t>/**</w:t>
      </w:r>
    </w:p>
    <w:p w14:paraId="1BE54715" w14:textId="758E70A5" w:rsidR="00645BAC" w:rsidRPr="00C0620A" w:rsidRDefault="00AD4D39" w:rsidP="00645BAC">
      <w:pPr>
        <w:pStyle w:val="Code"/>
        <w:rPr>
          <w:rFonts w:cs="Hack-Regular"/>
          <w:color w:val="888888"/>
          <w:sz w:val="16"/>
          <w:szCs w:val="16"/>
        </w:rPr>
      </w:pPr>
      <w:r w:rsidRPr="00C0620A">
        <w:rPr>
          <w:rFonts w:ascii="Hack-Regular" w:hAnsi="Hack-Regular" w:cs="Hack-Regular"/>
          <w:color w:val="888888"/>
          <w:sz w:val="16"/>
          <w:szCs w:val="16"/>
        </w:rPr>
        <w:t>*</w:t>
      </w:r>
      <w:r w:rsidR="00645BAC" w:rsidRPr="00C0620A">
        <w:rPr>
          <w:rFonts w:cs="Hack-Regular"/>
          <w:color w:val="888888"/>
          <w:sz w:val="16"/>
          <w:szCs w:val="16"/>
        </w:rPr>
        <w:t xml:space="preserve"> Source code snippets are also marked in information blocks.</w:t>
      </w:r>
    </w:p>
    <w:p w14:paraId="45E4A18F" w14:textId="088B64EE" w:rsidR="00645BAC" w:rsidRPr="00C0620A" w:rsidRDefault="00AD4D39" w:rsidP="00645BAC">
      <w:pPr>
        <w:pStyle w:val="Code"/>
        <w:rPr>
          <w:rFonts w:cs="Hack-Regular"/>
          <w:color w:val="888888"/>
          <w:sz w:val="16"/>
          <w:szCs w:val="16"/>
        </w:rPr>
      </w:pPr>
      <w:r w:rsidRPr="00C0620A">
        <w:rPr>
          <w:rFonts w:ascii="Hack-Regular" w:hAnsi="Hack-Regular" w:cs="Hack-Regular"/>
          <w:color w:val="888888"/>
          <w:sz w:val="16"/>
          <w:szCs w:val="16"/>
        </w:rPr>
        <w:t>*</w:t>
      </w:r>
      <w:r w:rsidR="00645BAC" w:rsidRPr="00C0620A">
        <w:rPr>
          <w:rFonts w:cs="Hack-Regular"/>
          <w:color w:val="888888"/>
          <w:sz w:val="16"/>
          <w:szCs w:val="16"/>
        </w:rPr>
        <w:t xml:space="preserve"> The whole source code and all comments are written in english.</w:t>
      </w:r>
    </w:p>
    <w:p w14:paraId="6F16B5E0" w14:textId="434302B6" w:rsidR="00645BAC" w:rsidRPr="00C0620A" w:rsidRDefault="00AD4D39" w:rsidP="00645BAC">
      <w:pPr>
        <w:pStyle w:val="Code"/>
        <w:rPr>
          <w:rFonts w:cs="Hack-Regular"/>
          <w:color w:val="888888"/>
          <w:sz w:val="16"/>
          <w:szCs w:val="16"/>
        </w:rPr>
      </w:pPr>
      <w:r w:rsidRPr="00C0620A">
        <w:rPr>
          <w:rFonts w:ascii="Hack-Regular" w:hAnsi="Hack-Regular" w:cs="Hack-Regular"/>
          <w:color w:val="888888"/>
          <w:sz w:val="16"/>
          <w:szCs w:val="16"/>
        </w:rPr>
        <w:t>*</w:t>
      </w:r>
      <w:r w:rsidR="00645BAC" w:rsidRPr="00C0620A">
        <w:rPr>
          <w:rFonts w:cs="Hack-Regular"/>
          <w:color w:val="888888"/>
          <w:sz w:val="16"/>
          <w:szCs w:val="16"/>
        </w:rPr>
        <w:t>/</w:t>
      </w:r>
    </w:p>
    <w:p w14:paraId="554C44CA" w14:textId="6880425E" w:rsidR="00645BAC" w:rsidRPr="00C0620A" w:rsidRDefault="00645BAC" w:rsidP="00645BAC">
      <w:pPr>
        <w:pStyle w:val="Code"/>
        <w:rPr>
          <w:rFonts w:cs="Hack-Regular"/>
          <w:sz w:val="16"/>
          <w:szCs w:val="16"/>
        </w:rPr>
      </w:pPr>
      <w:r w:rsidRPr="00C0620A">
        <w:rPr>
          <w:rFonts w:cs="Hack-Regular"/>
          <w:sz w:val="16"/>
          <w:szCs w:val="16"/>
        </w:rPr>
        <w:t>console.log(</w:t>
      </w:r>
      <w:r w:rsidRPr="00C0620A">
        <w:rPr>
          <w:rFonts w:cs="Hack-Regular"/>
          <w:color w:val="DF2100"/>
          <w:sz w:val="16"/>
          <w:szCs w:val="16"/>
        </w:rPr>
        <w:t xml:space="preserve">'Hello </w:t>
      </w:r>
      <w:r w:rsidR="003C5FF9">
        <w:rPr>
          <w:rFonts w:cs="Hack-Regular"/>
          <w:color w:val="DF2100"/>
          <w:sz w:val="16"/>
          <w:szCs w:val="16"/>
        </w:rPr>
        <w:t>World</w:t>
      </w:r>
      <w:r w:rsidRPr="00C0620A">
        <w:rPr>
          <w:rFonts w:cs="Hack-Regular"/>
          <w:color w:val="DF2100"/>
          <w:sz w:val="16"/>
          <w:szCs w:val="16"/>
        </w:rPr>
        <w:t>!'</w:t>
      </w:r>
      <w:r w:rsidRPr="00C0620A">
        <w:rPr>
          <w:rFonts w:cs="Hack-Regular"/>
          <w:sz w:val="16"/>
          <w:szCs w:val="16"/>
        </w:rPr>
        <w:t>);</w:t>
      </w:r>
    </w:p>
    <w:p w14:paraId="69F7E14E" w14:textId="77777777" w:rsidR="00645BAC" w:rsidRPr="00C0620A" w:rsidRDefault="00645BAC" w:rsidP="00645BAC">
      <w:pPr>
        <w:pStyle w:val="Code"/>
        <w:rPr>
          <w:sz w:val="10"/>
        </w:rPr>
      </w:pPr>
    </w:p>
    <w:p w14:paraId="658B6B10" w14:textId="77777777" w:rsidR="00E62461" w:rsidRPr="00C0620A" w:rsidRDefault="00E62461" w:rsidP="00E62461">
      <w:pPr>
        <w:pStyle w:val="Main"/>
        <w:rPr>
          <w:lang w:val="en-US"/>
        </w:rPr>
      </w:pPr>
    </w:p>
    <w:p w14:paraId="30973D13" w14:textId="77777777" w:rsidR="00E62461" w:rsidRPr="00C0620A" w:rsidRDefault="00E62461" w:rsidP="00E62461">
      <w:pPr>
        <w:pStyle w:val="Main"/>
        <w:rPr>
          <w:lang w:val="en-US"/>
        </w:rPr>
      </w:pPr>
    </w:p>
    <w:p w14:paraId="350EC9D6" w14:textId="77777777" w:rsidR="00E62461" w:rsidRPr="00C0620A" w:rsidRDefault="00E62461" w:rsidP="00E62461">
      <w:pPr>
        <w:pStyle w:val="Main"/>
        <w:rPr>
          <w:lang w:val="en-US"/>
        </w:rPr>
      </w:pPr>
    </w:p>
    <w:p w14:paraId="1361D89B" w14:textId="77777777" w:rsidR="00274F46" w:rsidRPr="00C0620A" w:rsidRDefault="00274F46" w:rsidP="00536C6F">
      <w:pPr>
        <w:pStyle w:val="Code"/>
      </w:pPr>
      <w:r w:rsidRPr="00C0620A">
        <w:br w:type="page"/>
      </w:r>
    </w:p>
    <w:p w14:paraId="2BBF7F30" w14:textId="3D0F7560" w:rsidR="00274F46" w:rsidRPr="00934854" w:rsidRDefault="00274F46" w:rsidP="00BC4C29">
      <w:pPr>
        <w:pStyle w:val="TitelNichtInhaltsverzeichnis"/>
      </w:pPr>
      <w:r w:rsidRPr="00934854">
        <w:lastRenderedPageBreak/>
        <w:t>Dokument</w:t>
      </w:r>
      <w:r w:rsidR="00BE2203">
        <w:t>en</w:t>
      </w:r>
      <w:r w:rsidRPr="00934854">
        <w:t>historie</w:t>
      </w:r>
    </w:p>
    <w:tbl>
      <w:tblPr>
        <w:tblStyle w:val="Gitternetztabelle1hell"/>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8337"/>
      </w:tblGrid>
      <w:tr w:rsidR="00ED3A19" w:rsidRPr="00BB6408" w14:paraId="67287543" w14:textId="77777777" w:rsidTr="00ED3A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shd w:val="clear" w:color="auto" w:fill="D9D9D9" w:themeFill="background1" w:themeFillShade="D9"/>
          </w:tcPr>
          <w:p w14:paraId="6C7F15D9" w14:textId="6FAE9B78" w:rsidR="00ED3A19" w:rsidRPr="00BB6408" w:rsidRDefault="00ED3A19" w:rsidP="007F0007">
            <w:pPr>
              <w:pStyle w:val="Title2-Main"/>
              <w:tabs>
                <w:tab w:val="left" w:pos="2835"/>
              </w:tabs>
              <w:spacing w:before="0" w:after="0"/>
              <w:jc w:val="center"/>
              <w:rPr>
                <w:rFonts w:ascii="Imago" w:hAnsi="Imago"/>
                <w:i w:val="0"/>
                <w:sz w:val="22"/>
              </w:rPr>
            </w:pPr>
            <w:r w:rsidRPr="00BB6408">
              <w:rPr>
                <w:rFonts w:ascii="Imago" w:hAnsi="Imago"/>
                <w:i w:val="0"/>
                <w:sz w:val="22"/>
              </w:rPr>
              <w:t>Datum</w:t>
            </w:r>
          </w:p>
        </w:tc>
        <w:tc>
          <w:tcPr>
            <w:tcW w:w="8337" w:type="dxa"/>
            <w:shd w:val="clear" w:color="auto" w:fill="D9D9D9" w:themeFill="background1" w:themeFillShade="D9"/>
          </w:tcPr>
          <w:p w14:paraId="627615A0" w14:textId="77777777" w:rsidR="00ED3A19" w:rsidRPr="00BB6408" w:rsidRDefault="00ED3A19" w:rsidP="00843CA5">
            <w:pPr>
              <w:pStyle w:val="Title2-Main"/>
              <w:tabs>
                <w:tab w:val="left" w:pos="2835"/>
              </w:tabs>
              <w:spacing w:before="0" w:after="0"/>
              <w:cnfStyle w:val="100000000000" w:firstRow="1" w:lastRow="0" w:firstColumn="0" w:lastColumn="0" w:oddVBand="0" w:evenVBand="0" w:oddHBand="0" w:evenHBand="0" w:firstRowFirstColumn="0" w:firstRowLastColumn="0" w:lastRowFirstColumn="0" w:lastRowLastColumn="0"/>
              <w:rPr>
                <w:rFonts w:ascii="Imago" w:hAnsi="Imago"/>
                <w:i w:val="0"/>
                <w:sz w:val="22"/>
              </w:rPr>
            </w:pPr>
            <w:r w:rsidRPr="00BB6408">
              <w:rPr>
                <w:rFonts w:ascii="Imago" w:hAnsi="Imago"/>
                <w:i w:val="0"/>
                <w:sz w:val="22"/>
              </w:rPr>
              <w:t>Beschreibung</w:t>
            </w:r>
          </w:p>
        </w:tc>
      </w:tr>
      <w:tr w:rsidR="00ED3A19" w:rsidRPr="00934854" w14:paraId="418C8EBD" w14:textId="77777777" w:rsidTr="00ED3A19">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2778E3" w14:textId="1848877A" w:rsidR="00ED3A19" w:rsidRPr="00ED3A19" w:rsidRDefault="00A66328" w:rsidP="007F0007">
            <w:pPr>
              <w:pStyle w:val="Main"/>
              <w:jc w:val="center"/>
              <w:rPr>
                <w:b w:val="0"/>
                <w:sz w:val="21"/>
              </w:rPr>
            </w:pPr>
            <w:r>
              <w:rPr>
                <w:b w:val="0"/>
                <w:sz w:val="21"/>
              </w:rPr>
              <w:t>TT.MM.JJJJ</w:t>
            </w:r>
          </w:p>
        </w:tc>
        <w:tc>
          <w:tcPr>
            <w:tcW w:w="8337" w:type="dxa"/>
          </w:tcPr>
          <w:p w14:paraId="70F07C50" w14:textId="77777777" w:rsidR="00ED3A19"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Dokument erstellt anhand Aufgabenstellung und Kriterienkatalog</w:t>
            </w:r>
          </w:p>
          <w:p w14:paraId="25E79D5C" w14:textId="13059D65" w:rsidR="009D3E60" w:rsidRPr="00ED3A19"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Arbeitsjournal Tag 1</w:t>
            </w:r>
          </w:p>
        </w:tc>
      </w:tr>
      <w:tr w:rsidR="00ED3A19" w:rsidRPr="00934854" w14:paraId="7BD06F02" w14:textId="77777777" w:rsidTr="00ED3A19">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84CCAF7" w14:textId="042D519C" w:rsidR="00ED3A19" w:rsidRPr="00ED3A19" w:rsidRDefault="00A66328" w:rsidP="007F0007">
            <w:pPr>
              <w:pStyle w:val="Main"/>
              <w:jc w:val="center"/>
              <w:rPr>
                <w:b w:val="0"/>
                <w:sz w:val="21"/>
              </w:rPr>
            </w:pPr>
            <w:r>
              <w:rPr>
                <w:b w:val="0"/>
                <w:sz w:val="21"/>
              </w:rPr>
              <w:t>TT.MM.JJJJ</w:t>
            </w:r>
          </w:p>
        </w:tc>
        <w:tc>
          <w:tcPr>
            <w:tcW w:w="8337" w:type="dxa"/>
          </w:tcPr>
          <w:p w14:paraId="2096E9A7" w14:textId="5DA8D5DF" w:rsidR="009D3E60"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xml:space="preserve">- </w:t>
            </w:r>
          </w:p>
          <w:p w14:paraId="10468106" w14:textId="1D13EDCF" w:rsidR="00ED3A19" w:rsidRPr="00ED3A19"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Arbeitsjournal Tag 2</w:t>
            </w:r>
          </w:p>
        </w:tc>
      </w:tr>
      <w:tr w:rsidR="00ED3A19" w:rsidRPr="00934854" w14:paraId="7A02D832" w14:textId="77777777" w:rsidTr="00ED3A19">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63FA9E6" w14:textId="2E1126B4" w:rsidR="00ED3A19" w:rsidRPr="00ED3A19" w:rsidRDefault="00A66328" w:rsidP="007F0007">
            <w:pPr>
              <w:pStyle w:val="Main"/>
              <w:jc w:val="center"/>
              <w:rPr>
                <w:b w:val="0"/>
                <w:sz w:val="21"/>
              </w:rPr>
            </w:pPr>
            <w:r>
              <w:rPr>
                <w:b w:val="0"/>
                <w:sz w:val="21"/>
              </w:rPr>
              <w:t>TT.MM.JJJJ</w:t>
            </w:r>
          </w:p>
        </w:tc>
        <w:tc>
          <w:tcPr>
            <w:tcW w:w="8337" w:type="dxa"/>
          </w:tcPr>
          <w:p w14:paraId="21D1C9FD" w14:textId="77777777" w:rsidR="009D3E60" w:rsidRDefault="009D3E60" w:rsidP="009D3E60">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xml:space="preserve">- </w:t>
            </w:r>
          </w:p>
          <w:p w14:paraId="53658DEE" w14:textId="3AD5A575" w:rsidR="00ED3A19" w:rsidRPr="00ED3A19" w:rsidRDefault="009D3E60" w:rsidP="007D1BC2">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Arbeitsjournal Tag 3</w:t>
            </w:r>
          </w:p>
        </w:tc>
      </w:tr>
      <w:tr w:rsidR="00ED3A19" w:rsidRPr="00934854" w14:paraId="1E9D6EC5" w14:textId="77777777" w:rsidTr="00ED3A19">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A2CF637" w14:textId="2AA71807" w:rsidR="00ED3A19" w:rsidRPr="00ED3A19" w:rsidRDefault="00A66328" w:rsidP="007F0007">
            <w:pPr>
              <w:pStyle w:val="Main"/>
              <w:jc w:val="center"/>
              <w:rPr>
                <w:b w:val="0"/>
                <w:sz w:val="21"/>
              </w:rPr>
            </w:pPr>
            <w:r>
              <w:rPr>
                <w:b w:val="0"/>
                <w:sz w:val="21"/>
              </w:rPr>
              <w:t>TT.MM.JJJJ</w:t>
            </w:r>
          </w:p>
        </w:tc>
        <w:tc>
          <w:tcPr>
            <w:tcW w:w="8337" w:type="dxa"/>
          </w:tcPr>
          <w:p w14:paraId="3C367E13" w14:textId="77777777" w:rsidR="009D3E60" w:rsidRDefault="009D3E60" w:rsidP="009D3E60">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xml:space="preserve">- </w:t>
            </w:r>
          </w:p>
          <w:p w14:paraId="09EE8628" w14:textId="4A8636C0" w:rsidR="00ED3A19" w:rsidRPr="00ED3A19"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Arbeitsjournal Tag 4</w:t>
            </w:r>
          </w:p>
        </w:tc>
      </w:tr>
      <w:tr w:rsidR="00ED3A19" w:rsidRPr="00934854" w14:paraId="25A16396" w14:textId="77777777" w:rsidTr="00ED3A19">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8AF44ED" w14:textId="3357EE04" w:rsidR="00ED3A19" w:rsidRPr="00ED3A19" w:rsidRDefault="00A66328" w:rsidP="007F0007">
            <w:pPr>
              <w:pStyle w:val="Main"/>
              <w:jc w:val="center"/>
              <w:rPr>
                <w:b w:val="0"/>
                <w:sz w:val="21"/>
              </w:rPr>
            </w:pPr>
            <w:r>
              <w:rPr>
                <w:b w:val="0"/>
                <w:sz w:val="21"/>
              </w:rPr>
              <w:t>TT.MM.JJJJ</w:t>
            </w:r>
          </w:p>
        </w:tc>
        <w:tc>
          <w:tcPr>
            <w:tcW w:w="8337" w:type="dxa"/>
          </w:tcPr>
          <w:p w14:paraId="53A84F01" w14:textId="77777777" w:rsidR="009D3E60" w:rsidRDefault="009D3E60" w:rsidP="009D3E60">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xml:space="preserve">- </w:t>
            </w:r>
          </w:p>
          <w:p w14:paraId="16F3E4E8" w14:textId="342ED0F2" w:rsidR="00ED3A19" w:rsidRPr="00ED3A19"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Arbeitsjournal Tag 5</w:t>
            </w:r>
          </w:p>
        </w:tc>
      </w:tr>
      <w:tr w:rsidR="00ED3A19" w:rsidRPr="00934854" w14:paraId="3734E6DF" w14:textId="77777777" w:rsidTr="00ED3A19">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3B763A06" w14:textId="6F7EF598" w:rsidR="00ED3A19" w:rsidRPr="00ED3A19" w:rsidRDefault="00A66328" w:rsidP="007F0007">
            <w:pPr>
              <w:pStyle w:val="Main"/>
              <w:jc w:val="center"/>
              <w:rPr>
                <w:b w:val="0"/>
                <w:sz w:val="21"/>
              </w:rPr>
            </w:pPr>
            <w:r>
              <w:rPr>
                <w:b w:val="0"/>
                <w:sz w:val="21"/>
              </w:rPr>
              <w:t>TT.MM.JJJJ</w:t>
            </w:r>
          </w:p>
        </w:tc>
        <w:tc>
          <w:tcPr>
            <w:tcW w:w="8337" w:type="dxa"/>
          </w:tcPr>
          <w:p w14:paraId="2EC318CD" w14:textId="77777777" w:rsidR="009D3E60" w:rsidRDefault="009D3E60" w:rsidP="009D3E60">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xml:space="preserve">- </w:t>
            </w:r>
          </w:p>
          <w:p w14:paraId="419CCB6D" w14:textId="4AF345DB" w:rsidR="00ED3A19" w:rsidRPr="00ED3A19"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Arbeitsjournal Tag 6</w:t>
            </w:r>
          </w:p>
        </w:tc>
      </w:tr>
      <w:tr w:rsidR="00ED3A19" w:rsidRPr="00934854" w14:paraId="3DB1BF4F" w14:textId="77777777" w:rsidTr="00ED3A19">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389BD6D" w14:textId="0E28B24C" w:rsidR="00ED3A19" w:rsidRPr="00ED3A19" w:rsidRDefault="00A66328" w:rsidP="007F0007">
            <w:pPr>
              <w:pStyle w:val="Main"/>
              <w:jc w:val="center"/>
              <w:rPr>
                <w:b w:val="0"/>
                <w:sz w:val="21"/>
              </w:rPr>
            </w:pPr>
            <w:r>
              <w:rPr>
                <w:b w:val="0"/>
                <w:sz w:val="21"/>
              </w:rPr>
              <w:t>TT.MM.JJJJ</w:t>
            </w:r>
          </w:p>
        </w:tc>
        <w:tc>
          <w:tcPr>
            <w:tcW w:w="8337" w:type="dxa"/>
          </w:tcPr>
          <w:p w14:paraId="78C8220B" w14:textId="77777777" w:rsidR="009D3E60" w:rsidRDefault="009D3E60" w:rsidP="009D3E60">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xml:space="preserve">- </w:t>
            </w:r>
          </w:p>
          <w:p w14:paraId="5634ABDA" w14:textId="56D3F0C5" w:rsidR="00ED3A19" w:rsidRPr="00ED3A19"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Arbeitsjournal Tag 7</w:t>
            </w:r>
          </w:p>
        </w:tc>
      </w:tr>
      <w:tr w:rsidR="00ED3A19" w:rsidRPr="00934854" w14:paraId="145D7A6B" w14:textId="77777777" w:rsidTr="00ED3A19">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5A9701E" w14:textId="757F582F" w:rsidR="00ED3A19" w:rsidRPr="00ED3A19" w:rsidRDefault="00A66328" w:rsidP="007F0007">
            <w:pPr>
              <w:pStyle w:val="Main"/>
              <w:jc w:val="center"/>
              <w:rPr>
                <w:b w:val="0"/>
                <w:sz w:val="21"/>
              </w:rPr>
            </w:pPr>
            <w:r>
              <w:rPr>
                <w:b w:val="0"/>
                <w:sz w:val="21"/>
              </w:rPr>
              <w:t>TT.MM.JJJJ</w:t>
            </w:r>
          </w:p>
        </w:tc>
        <w:tc>
          <w:tcPr>
            <w:tcW w:w="8337" w:type="dxa"/>
          </w:tcPr>
          <w:p w14:paraId="29089EF9" w14:textId="77777777" w:rsidR="009D3E60" w:rsidRDefault="009D3E60" w:rsidP="009D3E60">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xml:space="preserve">- </w:t>
            </w:r>
          </w:p>
          <w:p w14:paraId="003F383F" w14:textId="00B0B5FA" w:rsidR="00ED3A19" w:rsidRPr="00ED3A19"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Arbeitsjournal Tag 8</w:t>
            </w:r>
          </w:p>
        </w:tc>
      </w:tr>
      <w:tr w:rsidR="00ED3A19" w:rsidRPr="00934854" w14:paraId="2CD48F88" w14:textId="77777777" w:rsidTr="00ED3A19">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7124992" w14:textId="66A6909F" w:rsidR="00ED3A19" w:rsidRPr="00ED3A19" w:rsidRDefault="00A66328" w:rsidP="007F0007">
            <w:pPr>
              <w:pStyle w:val="Main"/>
              <w:jc w:val="center"/>
              <w:rPr>
                <w:b w:val="0"/>
                <w:sz w:val="21"/>
              </w:rPr>
            </w:pPr>
            <w:r>
              <w:rPr>
                <w:b w:val="0"/>
                <w:sz w:val="21"/>
              </w:rPr>
              <w:t>TT.MM.JJJJ</w:t>
            </w:r>
          </w:p>
        </w:tc>
        <w:tc>
          <w:tcPr>
            <w:tcW w:w="8337" w:type="dxa"/>
          </w:tcPr>
          <w:p w14:paraId="733A1817" w14:textId="77777777" w:rsidR="009D3E60" w:rsidRDefault="009D3E60" w:rsidP="009D3E60">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xml:space="preserve">- </w:t>
            </w:r>
          </w:p>
          <w:p w14:paraId="339D18FE" w14:textId="12037495" w:rsidR="00ED3A19" w:rsidRPr="00ED3A19"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Arbeitsjournal Tag 9</w:t>
            </w:r>
          </w:p>
        </w:tc>
      </w:tr>
      <w:tr w:rsidR="00ED3A19" w:rsidRPr="00934854" w14:paraId="54D51978" w14:textId="77777777" w:rsidTr="00ED3A19">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278DC6C" w14:textId="3A566907" w:rsidR="00ED3A19" w:rsidRPr="00ED3A19" w:rsidRDefault="00A66328" w:rsidP="007F0007">
            <w:pPr>
              <w:pStyle w:val="Main"/>
              <w:jc w:val="center"/>
              <w:rPr>
                <w:b w:val="0"/>
                <w:sz w:val="21"/>
              </w:rPr>
            </w:pPr>
            <w:r>
              <w:rPr>
                <w:b w:val="0"/>
                <w:sz w:val="21"/>
              </w:rPr>
              <w:t>TT.MM.JJJJ</w:t>
            </w:r>
          </w:p>
        </w:tc>
        <w:tc>
          <w:tcPr>
            <w:tcW w:w="8337" w:type="dxa"/>
          </w:tcPr>
          <w:p w14:paraId="16610BBE" w14:textId="77777777" w:rsidR="00911F96" w:rsidRDefault="00911F96" w:rsidP="00911F96">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xml:space="preserve">- </w:t>
            </w:r>
          </w:p>
          <w:p w14:paraId="2ECBF367" w14:textId="77777777" w:rsidR="00ED3A19"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Arbeitsjournal Tag 10</w:t>
            </w:r>
          </w:p>
          <w:p w14:paraId="31ACFF91" w14:textId="7A5E670B" w:rsidR="009D3E60" w:rsidRPr="00ED3A19" w:rsidRDefault="009D3E60" w:rsidP="00EF34B8">
            <w:pPr>
              <w:pStyle w:val="Main"/>
              <w:cnfStyle w:val="000000000000" w:firstRow="0" w:lastRow="0" w:firstColumn="0" w:lastColumn="0" w:oddVBand="0" w:evenVBand="0" w:oddHBand="0" w:evenHBand="0" w:firstRowFirstColumn="0" w:firstRowLastColumn="0" w:lastRowFirstColumn="0" w:lastRowLastColumn="0"/>
              <w:rPr>
                <w:sz w:val="21"/>
              </w:rPr>
            </w:pPr>
            <w:r>
              <w:rPr>
                <w:sz w:val="21"/>
              </w:rPr>
              <w:t>- Fertigstellung / Überarbeitung</w:t>
            </w:r>
          </w:p>
        </w:tc>
      </w:tr>
    </w:tbl>
    <w:p w14:paraId="67050FDD" w14:textId="77777777" w:rsidR="00274F46" w:rsidRPr="00934854" w:rsidRDefault="00274F46" w:rsidP="00274F46"/>
    <w:p w14:paraId="483E8D24" w14:textId="77777777" w:rsidR="00274F46" w:rsidRPr="00934854" w:rsidRDefault="00274F46" w:rsidP="00274F46">
      <w:pPr>
        <w:widowControl/>
        <w:spacing w:line="240" w:lineRule="auto"/>
      </w:pPr>
      <w:r w:rsidRPr="00934854">
        <w:br w:type="page"/>
      </w:r>
    </w:p>
    <w:p w14:paraId="1CA6AD08" w14:textId="4C61A116" w:rsidR="00274F46" w:rsidRPr="00934854" w:rsidRDefault="00274F46" w:rsidP="00C409FE">
      <w:pPr>
        <w:pStyle w:val="Ebene1"/>
        <w:outlineLvl w:val="0"/>
      </w:pPr>
      <w:bookmarkStart w:id="0" w:name="_Toc161903122"/>
      <w:r w:rsidRPr="00D70067">
        <w:lastRenderedPageBreak/>
        <w:t>T</w:t>
      </w:r>
      <w:r w:rsidR="00D70067" w:rsidRPr="00D70067">
        <w:t>eil</w:t>
      </w:r>
      <w:r w:rsidRPr="00D70067">
        <w:t xml:space="preserve"> 1 </w:t>
      </w:r>
      <w:r w:rsidRPr="00934854">
        <w:t>– Umfeld und Ablauf</w:t>
      </w:r>
      <w:bookmarkEnd w:id="0"/>
    </w:p>
    <w:p w14:paraId="4148C3F4" w14:textId="71E7346F" w:rsidR="00274F46" w:rsidRDefault="00CF623B" w:rsidP="00554DA0">
      <w:pPr>
        <w:pStyle w:val="Ebene2"/>
      </w:pPr>
      <w:bookmarkStart w:id="1" w:name="_Toc161903123"/>
      <w:r w:rsidRPr="00934854">
        <w:t>Aufgabenstellung</w:t>
      </w:r>
      <w:bookmarkEnd w:id="1"/>
    </w:p>
    <w:p w14:paraId="7F7DD91E" w14:textId="77777777" w:rsidR="00B274AB" w:rsidRDefault="00B274AB" w:rsidP="00B274AB">
      <w:pPr>
        <w:pStyle w:val="Formatvorlage1"/>
        <w:rPr>
          <w:lang w:eastAsia="de-CH"/>
        </w:rPr>
      </w:pPr>
      <w:bookmarkStart w:id="2" w:name="_Toc161903124"/>
      <w:r>
        <w:t>Titel der Arbeit</w:t>
      </w:r>
      <w:bookmarkEnd w:id="2"/>
    </w:p>
    <w:p w14:paraId="19FF4F4F" w14:textId="77777777" w:rsidR="00B274AB" w:rsidRPr="00B274AB" w:rsidRDefault="00B274AB" w:rsidP="00B274AB">
      <w:pPr>
        <w:pStyle w:val="Main"/>
      </w:pPr>
      <w:r w:rsidRPr="00B274AB">
        <w:t xml:space="preserve">Jira </w:t>
      </w:r>
      <w:proofErr w:type="spellStart"/>
      <w:r w:rsidRPr="00B274AB">
        <w:t>Synchronizer</w:t>
      </w:r>
      <w:proofErr w:type="spellEnd"/>
      <w:r w:rsidRPr="00B274AB">
        <w:t xml:space="preserve"> für das interne Leistungserfassungssystem</w:t>
      </w:r>
    </w:p>
    <w:p w14:paraId="72924377" w14:textId="77777777" w:rsidR="00B274AB" w:rsidRDefault="00B274AB" w:rsidP="00B274AB">
      <w:pPr>
        <w:pStyle w:val="Formatvorlage1"/>
      </w:pPr>
      <w:bookmarkStart w:id="3" w:name="_Toc161903125"/>
      <w:r>
        <w:t>Ausgangslage</w:t>
      </w:r>
      <w:bookmarkEnd w:id="3"/>
    </w:p>
    <w:p w14:paraId="70332E27" w14:textId="0F220729" w:rsidR="00B274AB" w:rsidRDefault="00B274AB" w:rsidP="005B3E3A">
      <w:pPr>
        <w:pStyle w:val="Main"/>
      </w:pPr>
      <w:r>
        <w:t xml:space="preserve">An der Softec werden Zeitbuchungen in einem internen Leistungserfassungssystem (LEIS) vorgenommen. Ein Grossteil der Mitarbeiter arbeitet zusätzlich mit Jira und </w:t>
      </w:r>
      <w:proofErr w:type="spellStart"/>
      <w:r>
        <w:t>erfässt</w:t>
      </w:r>
      <w:proofErr w:type="spellEnd"/>
      <w:r>
        <w:t xml:space="preserve"> dort dieselben Zeitbuchungen auf den bearbeiteten Tickets. Dies führt </w:t>
      </w:r>
      <w:r w:rsidR="005B3E3A">
        <w:t>zu einem Mehraufwand,</w:t>
      </w:r>
      <w:r>
        <w:t xml:space="preserve"> welcher </w:t>
      </w:r>
      <w:r w:rsidR="005B3E3A">
        <w:t xml:space="preserve">sich </w:t>
      </w:r>
      <w:r>
        <w:t xml:space="preserve">je nach Mitarbeiter </w:t>
      </w:r>
      <w:r w:rsidR="005B3E3A">
        <w:t>auf wöchentlich mehrere Stunden belaufen kann. Derzeit wird das aktuelle LEIS durch eine Neuentwicklung abgelöst. Im Rahmen dieser Neuentwicklung ist</w:t>
      </w:r>
      <w:r>
        <w:t xml:space="preserve"> der Wunsch nach einer Synchronisierung der in Jira erfassten Zeiten in das neue LEIS aufgekommen, damit die Zeiten nicht in zwei Systemen manuell eingeben werden müssen.</w:t>
      </w:r>
    </w:p>
    <w:p w14:paraId="767E8D2B" w14:textId="77777777" w:rsidR="00B274AB" w:rsidRDefault="00B274AB" w:rsidP="00B274AB">
      <w:pPr>
        <w:pStyle w:val="Formatvorlage1"/>
      </w:pPr>
      <w:bookmarkStart w:id="4" w:name="_Toc161903126"/>
      <w:r>
        <w:t>Detaillierte Aufgabenstellung</w:t>
      </w:r>
      <w:bookmarkEnd w:id="4"/>
    </w:p>
    <w:p w14:paraId="08F61642" w14:textId="77777777" w:rsidR="005B3E3A" w:rsidRDefault="00B274AB" w:rsidP="00B274AB">
      <w:pPr>
        <w:pStyle w:val="Main"/>
      </w:pPr>
      <w:r>
        <w:t xml:space="preserve">Der Jira </w:t>
      </w:r>
      <w:proofErr w:type="spellStart"/>
      <w:r>
        <w:t>Synchronizer</w:t>
      </w:r>
      <w:proofErr w:type="spellEnd"/>
      <w:r>
        <w:t xml:space="preserve"> soll als Kommandozeilen </w:t>
      </w:r>
      <w:r w:rsidR="005B3E3A">
        <w:t>Programm</w:t>
      </w:r>
      <w:r>
        <w:t xml:space="preserve"> mit der Programmiersprache C# implementiert werden. Die Parameter für die Ausführung des Kommandozeilen Tools sollen Flags für einen D</w:t>
      </w:r>
      <w:r w:rsidR="005B3E3A">
        <w:t>evelopment Modus</w:t>
      </w:r>
      <w:r>
        <w:t xml:space="preserve"> (-</w:t>
      </w:r>
      <w:proofErr w:type="spellStart"/>
      <w:r>
        <w:t>dev</w:t>
      </w:r>
      <w:proofErr w:type="spellEnd"/>
      <w:r>
        <w:t xml:space="preserve"> / -d) umfassen. Für die Synchronisierung soll d</w:t>
      </w:r>
      <w:r w:rsidR="005B3E3A">
        <w:t>as</w:t>
      </w:r>
      <w:r>
        <w:t xml:space="preserve"> Kommandozeilen</w:t>
      </w:r>
      <w:r w:rsidR="005B3E3A">
        <w:t xml:space="preserve"> Programm</w:t>
      </w:r>
      <w:r>
        <w:t xml:space="preserve"> die REST API von Jira verwenden und anhand einer Projekt Whitelist die Aufgaben in Jira ermitteln, welche Zeitbuchungen haben und diese dann für den Import vorsehen. Dabei müssen entsprechende Importregeln beachtet werden. Der Import muss grundsätzlich beliebig oft am Tag gestartet werden können, allerdings darf immer nur eine Instanz des Imports laufen. Der Import und die Businesslogik sollen mittels Unit Tests getestet werden. </w:t>
      </w:r>
    </w:p>
    <w:p w14:paraId="7D459374" w14:textId="77777777" w:rsidR="005B3E3A" w:rsidRDefault="005B3E3A" w:rsidP="00B274AB">
      <w:pPr>
        <w:pStyle w:val="Main"/>
      </w:pPr>
    </w:p>
    <w:p w14:paraId="3C1F1569" w14:textId="7A8B618E" w:rsidR="005B3E3A" w:rsidRDefault="00E01026" w:rsidP="00E01026">
      <w:pPr>
        <w:pStyle w:val="Formatvorlage2"/>
      </w:pPr>
      <w:bookmarkStart w:id="5" w:name="_Toc161903127"/>
      <w:r>
        <w:t>Kriterien für den Import von Zeitbuchungen einer Aufgabe</w:t>
      </w:r>
      <w:bookmarkEnd w:id="5"/>
      <w:r w:rsidR="00B274AB">
        <w:t xml:space="preserve"> </w:t>
      </w:r>
    </w:p>
    <w:p w14:paraId="035661D6" w14:textId="081ADD31" w:rsidR="005B3E3A" w:rsidRDefault="00B274AB" w:rsidP="004F3EEF">
      <w:pPr>
        <w:pStyle w:val="Main"/>
        <w:numPr>
          <w:ilvl w:val="0"/>
          <w:numId w:val="14"/>
        </w:numPr>
      </w:pPr>
      <w:r>
        <w:t xml:space="preserve">Projekt </w:t>
      </w:r>
      <w:r w:rsidR="005B3E3A">
        <w:t>der Jira Aufgabe ist in der LEIS Datenbank in der Tabelle «T_WHITELIST» erfasst.</w:t>
      </w:r>
      <w:r>
        <w:t xml:space="preserve"> </w:t>
      </w:r>
    </w:p>
    <w:p w14:paraId="63C0C79C" w14:textId="6FFA86A8" w:rsidR="005B3E3A" w:rsidRDefault="005B3E3A" w:rsidP="004F3EEF">
      <w:pPr>
        <w:pStyle w:val="Main"/>
        <w:numPr>
          <w:ilvl w:val="0"/>
          <w:numId w:val="14"/>
        </w:numPr>
      </w:pPr>
      <w:r>
        <w:t xml:space="preserve">Die Jira </w:t>
      </w:r>
      <w:r w:rsidR="00B274AB">
        <w:t xml:space="preserve">Aufgabe muss </w:t>
      </w:r>
      <w:r>
        <w:t xml:space="preserve">über </w:t>
      </w:r>
      <w:r w:rsidR="00B274AB">
        <w:t xml:space="preserve">Zeitbuchungen </w:t>
      </w:r>
      <w:r>
        <w:t>verfügen.</w:t>
      </w:r>
    </w:p>
    <w:p w14:paraId="6C85075D" w14:textId="31C4A1D6" w:rsidR="005B3E3A" w:rsidRDefault="005B3E3A" w:rsidP="004F3EEF">
      <w:pPr>
        <w:pStyle w:val="Main"/>
        <w:numPr>
          <w:ilvl w:val="0"/>
          <w:numId w:val="14"/>
        </w:numPr>
      </w:pPr>
      <w:r>
        <w:t xml:space="preserve">Das </w:t>
      </w:r>
      <w:r w:rsidR="00B274AB">
        <w:t xml:space="preserve">Feld "LEIS Konto" der </w:t>
      </w:r>
      <w:r>
        <w:t xml:space="preserve">Jira </w:t>
      </w:r>
      <w:r w:rsidR="00B274AB">
        <w:t xml:space="preserve">Aufgabe ist mit einem passenden LEIS Konto abgefüllt. </w:t>
      </w:r>
    </w:p>
    <w:p w14:paraId="43331584" w14:textId="0A57BC27" w:rsidR="005B3E3A" w:rsidRDefault="00B274AB" w:rsidP="004F3EEF">
      <w:pPr>
        <w:pStyle w:val="Main"/>
        <w:numPr>
          <w:ilvl w:val="0"/>
          <w:numId w:val="15"/>
        </w:numPr>
      </w:pPr>
      <w:r>
        <w:t>Sollte das Feld leer oder mit einem ung</w:t>
      </w:r>
      <w:r>
        <w:rPr>
          <w:rFonts w:cs="Montserrat"/>
        </w:rPr>
        <w:t>ü</w:t>
      </w:r>
      <w:r>
        <w:t xml:space="preserve">ltigen LEIS Konto abgefüllt sein, dann muss dies in ein Error Log geschrieben werden. </w:t>
      </w:r>
    </w:p>
    <w:p w14:paraId="34008BD9" w14:textId="158E4096" w:rsidR="005B3E3A" w:rsidRDefault="00B274AB" w:rsidP="004F3EEF">
      <w:pPr>
        <w:pStyle w:val="Main"/>
        <w:numPr>
          <w:ilvl w:val="0"/>
          <w:numId w:val="15"/>
        </w:numPr>
      </w:pPr>
      <w:r>
        <w:t>Der Mitarbeiter muss auf das LEIS Konto buchen d</w:t>
      </w:r>
      <w:r>
        <w:rPr>
          <w:rFonts w:cs="Montserrat"/>
        </w:rPr>
        <w:t>ü</w:t>
      </w:r>
      <w:r>
        <w:t xml:space="preserve">rfen, sprich er muss berechtigt sein. Ist dies nicht der Fall, so darf </w:t>
      </w:r>
      <w:r w:rsidR="005B3E3A">
        <w:t>die Zeitbuchung nicht in der LEIS Datenbank erfasst werden</w:t>
      </w:r>
      <w:r>
        <w:t xml:space="preserve"> und es muss </w:t>
      </w:r>
      <w:r w:rsidR="005B3E3A">
        <w:t xml:space="preserve">ein Eintrag im </w:t>
      </w:r>
      <w:r>
        <w:t xml:space="preserve">Error Log </w:t>
      </w:r>
      <w:r w:rsidR="005B3E3A">
        <w:t>erfasst</w:t>
      </w:r>
      <w:r>
        <w:t xml:space="preserve"> werden. </w:t>
      </w:r>
    </w:p>
    <w:p w14:paraId="26DB5E92" w14:textId="500DE58F" w:rsidR="005B3E3A" w:rsidRDefault="00B274AB" w:rsidP="004F3EEF">
      <w:pPr>
        <w:pStyle w:val="Main"/>
        <w:numPr>
          <w:ilvl w:val="0"/>
          <w:numId w:val="16"/>
        </w:numPr>
      </w:pPr>
      <w:r>
        <w:t>Die LEIS Buchung muss mit der Jira ID der Jira Zeitbuchung verkn</w:t>
      </w:r>
      <w:r>
        <w:rPr>
          <w:rFonts w:cs="Montserrat"/>
        </w:rPr>
        <w:t>ü</w:t>
      </w:r>
      <w:r>
        <w:t xml:space="preserve">pft werden. </w:t>
      </w:r>
    </w:p>
    <w:p w14:paraId="361F3404" w14:textId="402C6DA0" w:rsidR="005B3E3A" w:rsidRDefault="00B274AB" w:rsidP="004F3EEF">
      <w:pPr>
        <w:pStyle w:val="Main"/>
        <w:numPr>
          <w:ilvl w:val="0"/>
          <w:numId w:val="16"/>
        </w:numPr>
      </w:pPr>
      <w:r>
        <w:t xml:space="preserve">Es werden die Jira Zeitbuchungen der letzten 7 Kalendertage importiert, sofern diese nicht aus einem vorherigen Durchlauf importiert wurden. </w:t>
      </w:r>
    </w:p>
    <w:p w14:paraId="1B3892FD" w14:textId="77777777" w:rsidR="005B3E3A" w:rsidRDefault="00B274AB" w:rsidP="004F3EEF">
      <w:pPr>
        <w:pStyle w:val="Main"/>
        <w:numPr>
          <w:ilvl w:val="0"/>
          <w:numId w:val="16"/>
        </w:numPr>
      </w:pPr>
      <w:r>
        <w:t xml:space="preserve">Bei aktivierten </w:t>
      </w:r>
      <w:r w:rsidR="005B3E3A">
        <w:t>Development Modus</w:t>
      </w:r>
      <w:r>
        <w:t xml:space="preserve"> sollen alle Zeitbuchungen auf einem bestimmten Mitarbeiter </w:t>
      </w:r>
      <w:r w:rsidR="005B3E3A">
        <w:t>verbucht</w:t>
      </w:r>
      <w:r>
        <w:t xml:space="preserve"> werden. Dies dient ausschliesslich der Kontrolle während der Entwicklungszeit. Dies ist nötig, weil die Dev</w:t>
      </w:r>
      <w:r w:rsidR="005B3E3A">
        <w:t>elopment</w:t>
      </w:r>
      <w:r>
        <w:t xml:space="preserve"> (und Test-) Datenbank anonymisiert ist. Der Mitarbeiter für diese Ausführung soll in den </w:t>
      </w:r>
      <w:proofErr w:type="spellStart"/>
      <w:r>
        <w:t>AppSettings</w:t>
      </w:r>
      <w:proofErr w:type="spellEnd"/>
      <w:r>
        <w:t xml:space="preserve"> definiert sein. </w:t>
      </w:r>
    </w:p>
    <w:p w14:paraId="0C49D58A" w14:textId="77777777" w:rsidR="005B3E3A" w:rsidRDefault="005B3E3A" w:rsidP="005B3E3A">
      <w:pPr>
        <w:pStyle w:val="Main"/>
      </w:pPr>
    </w:p>
    <w:p w14:paraId="5D3EADA5" w14:textId="77777777" w:rsidR="005B3E3A" w:rsidRDefault="005B3E3A">
      <w:pPr>
        <w:widowControl/>
        <w:spacing w:line="240" w:lineRule="auto"/>
        <w:rPr>
          <w:rFonts w:ascii="Imago" w:hAnsi="Imago"/>
        </w:rPr>
      </w:pPr>
      <w:r>
        <w:br w:type="page"/>
      </w:r>
    </w:p>
    <w:p w14:paraId="40C5B75E" w14:textId="2532144C" w:rsidR="005B3E3A" w:rsidRDefault="00B274AB" w:rsidP="00E01026">
      <w:pPr>
        <w:pStyle w:val="Formatvorlage2"/>
      </w:pPr>
      <w:bookmarkStart w:id="6" w:name="_Toc161903128"/>
      <w:r>
        <w:lastRenderedPageBreak/>
        <w:t xml:space="preserve">Felder </w:t>
      </w:r>
      <w:r w:rsidR="00E01026">
        <w:t xml:space="preserve">welche </w:t>
      </w:r>
      <w:r>
        <w:t xml:space="preserve">beim Import von Jira Zeitbuchungen abgefüllt </w:t>
      </w:r>
      <w:r w:rsidR="00E01026">
        <w:t>sein müssen</w:t>
      </w:r>
      <w:bookmarkEnd w:id="6"/>
      <w:r>
        <w:t xml:space="preserve"> </w:t>
      </w:r>
    </w:p>
    <w:p w14:paraId="2E232060" w14:textId="77777777" w:rsidR="005B3E3A" w:rsidRDefault="00B274AB" w:rsidP="004F3EEF">
      <w:pPr>
        <w:pStyle w:val="Main"/>
        <w:numPr>
          <w:ilvl w:val="0"/>
          <w:numId w:val="16"/>
        </w:numPr>
      </w:pPr>
      <w:r>
        <w:t xml:space="preserve">Projekt </w:t>
      </w:r>
    </w:p>
    <w:p w14:paraId="4D7B07F7" w14:textId="70A51A6C" w:rsidR="005B3E3A" w:rsidRDefault="00B274AB" w:rsidP="004F3EEF">
      <w:pPr>
        <w:pStyle w:val="Main"/>
        <w:numPr>
          <w:ilvl w:val="0"/>
          <w:numId w:val="16"/>
        </w:numPr>
      </w:pPr>
      <w:r>
        <w:t xml:space="preserve">Leistungsart </w:t>
      </w:r>
      <w:r w:rsidR="005B3E3A">
        <w:t>(</w:t>
      </w:r>
      <w:r w:rsidR="00E01026">
        <w:t>hier</w:t>
      </w:r>
      <w:r w:rsidR="005B3E3A">
        <w:t xml:space="preserve"> wird immer «Realisierung» als Wert verwendet)</w:t>
      </w:r>
      <w:r>
        <w:t xml:space="preserve"> </w:t>
      </w:r>
    </w:p>
    <w:p w14:paraId="4E9E83DF" w14:textId="77777777" w:rsidR="005B3E3A" w:rsidRDefault="00B274AB" w:rsidP="004F3EEF">
      <w:pPr>
        <w:pStyle w:val="Main"/>
        <w:numPr>
          <w:ilvl w:val="0"/>
          <w:numId w:val="16"/>
        </w:numPr>
      </w:pPr>
      <w:r>
        <w:t xml:space="preserve">Mitarbeiter </w:t>
      </w:r>
    </w:p>
    <w:p w14:paraId="50B8F2FA" w14:textId="0DFA1905" w:rsidR="005B3E3A" w:rsidRDefault="00B274AB" w:rsidP="004F3EEF">
      <w:pPr>
        <w:pStyle w:val="Main"/>
        <w:numPr>
          <w:ilvl w:val="0"/>
          <w:numId w:val="16"/>
        </w:numPr>
      </w:pPr>
      <w:r>
        <w:t xml:space="preserve">Datum (von/bis) </w:t>
      </w:r>
    </w:p>
    <w:p w14:paraId="6F35AB2A" w14:textId="707CB955" w:rsidR="005B3E3A" w:rsidRDefault="00B274AB" w:rsidP="004F3EEF">
      <w:pPr>
        <w:pStyle w:val="Main"/>
        <w:numPr>
          <w:ilvl w:val="0"/>
          <w:numId w:val="16"/>
        </w:numPr>
      </w:pPr>
      <w:r>
        <w:t xml:space="preserve">Geleistete Zeit </w:t>
      </w:r>
    </w:p>
    <w:p w14:paraId="54403BA1" w14:textId="01468853" w:rsidR="005B3E3A" w:rsidRDefault="00B274AB" w:rsidP="004F3EEF">
      <w:pPr>
        <w:pStyle w:val="Main"/>
        <w:numPr>
          <w:ilvl w:val="0"/>
          <w:numId w:val="16"/>
        </w:numPr>
      </w:pPr>
      <w:r>
        <w:t xml:space="preserve">Beschreibung </w:t>
      </w:r>
      <w:r w:rsidR="005B3E3A">
        <w:t>(</w:t>
      </w:r>
      <w:r w:rsidR="00E01026">
        <w:t>hier</w:t>
      </w:r>
      <w:r w:rsidR="005B3E3A">
        <w:t xml:space="preserve"> wird </w:t>
      </w:r>
      <w:r w:rsidR="00E01026">
        <w:t>jeweils</w:t>
      </w:r>
      <w:r w:rsidR="005B3E3A">
        <w:t xml:space="preserve"> die Jira Ticket Nummer verwendet)</w:t>
      </w:r>
      <w:r>
        <w:t xml:space="preserve"> </w:t>
      </w:r>
    </w:p>
    <w:p w14:paraId="0DC3B49E" w14:textId="37F6E009" w:rsidR="005B3E3A" w:rsidRDefault="00B274AB" w:rsidP="004F3EEF">
      <w:pPr>
        <w:pStyle w:val="Main"/>
        <w:numPr>
          <w:ilvl w:val="0"/>
          <w:numId w:val="16"/>
        </w:numPr>
      </w:pPr>
      <w:r>
        <w:t xml:space="preserve">Interner Kommentar </w:t>
      </w:r>
      <w:r w:rsidR="005B3E3A">
        <w:t>(</w:t>
      </w:r>
      <w:r w:rsidR="00E01026">
        <w:t>hier</w:t>
      </w:r>
      <w:r w:rsidR="005B3E3A">
        <w:t xml:space="preserve"> wird der Kommentar der Zeitbuchung in Jira verwendet)</w:t>
      </w:r>
      <w:r>
        <w:t xml:space="preserve"> </w:t>
      </w:r>
    </w:p>
    <w:p w14:paraId="778470C3" w14:textId="5919243E" w:rsidR="005B3E3A" w:rsidRDefault="00B274AB" w:rsidP="004F3EEF">
      <w:pPr>
        <w:pStyle w:val="Main"/>
        <w:numPr>
          <w:ilvl w:val="0"/>
          <w:numId w:val="16"/>
        </w:numPr>
      </w:pPr>
      <w:r>
        <w:t xml:space="preserve">Verrechenbar </w:t>
      </w:r>
      <w:r w:rsidR="002501C1">
        <w:t>(</w:t>
      </w:r>
      <w:r w:rsidR="00E01026">
        <w:t>w</w:t>
      </w:r>
      <w:r w:rsidR="002501C1">
        <w:t>ird von der Projekteinstellung in der LEIS Datenbank abgeleitet)</w:t>
      </w:r>
      <w:r>
        <w:t xml:space="preserve"> </w:t>
      </w:r>
    </w:p>
    <w:p w14:paraId="6CA0D011" w14:textId="48F262FC" w:rsidR="005B3E3A" w:rsidRDefault="00B274AB" w:rsidP="004F3EEF">
      <w:pPr>
        <w:pStyle w:val="Main"/>
        <w:numPr>
          <w:ilvl w:val="0"/>
          <w:numId w:val="16"/>
        </w:numPr>
      </w:pPr>
      <w:r>
        <w:t xml:space="preserve">Zeitklasse </w:t>
      </w:r>
      <w:r w:rsidR="002501C1">
        <w:t>(</w:t>
      </w:r>
      <w:r w:rsidR="00E01026">
        <w:t>hier</w:t>
      </w:r>
      <w:r w:rsidR="002501C1">
        <w:t xml:space="preserve"> wird immer «</w:t>
      </w:r>
      <w:r>
        <w:t>Normalzeit</w:t>
      </w:r>
      <w:r w:rsidR="002501C1">
        <w:t>» als Wert verwendet)</w:t>
      </w:r>
      <w:r>
        <w:t xml:space="preserve"> </w:t>
      </w:r>
    </w:p>
    <w:p w14:paraId="7CE8DEFD" w14:textId="77777777" w:rsidR="002501C1" w:rsidRDefault="002501C1" w:rsidP="00B274AB">
      <w:pPr>
        <w:pStyle w:val="Main"/>
      </w:pPr>
    </w:p>
    <w:p w14:paraId="34EE56D1" w14:textId="77777777" w:rsidR="002501C1" w:rsidRDefault="00B274AB" w:rsidP="00E01026">
      <w:pPr>
        <w:pStyle w:val="Formatvorlage2"/>
      </w:pPr>
      <w:bookmarkStart w:id="7" w:name="_Toc161903129"/>
      <w:r>
        <w:t xml:space="preserve">Out </w:t>
      </w:r>
      <w:proofErr w:type="spellStart"/>
      <w:r>
        <w:t>of</w:t>
      </w:r>
      <w:proofErr w:type="spellEnd"/>
      <w:r>
        <w:t xml:space="preserve"> </w:t>
      </w:r>
      <w:proofErr w:type="spellStart"/>
      <w:r>
        <w:t>Scope</w:t>
      </w:r>
      <w:bookmarkEnd w:id="7"/>
      <w:proofErr w:type="spellEnd"/>
      <w:r w:rsidR="002501C1">
        <w:t xml:space="preserve"> </w:t>
      </w:r>
    </w:p>
    <w:p w14:paraId="3A02EA1E" w14:textId="1A0514B3" w:rsidR="002501C1" w:rsidRDefault="002501C1" w:rsidP="004F3EEF">
      <w:pPr>
        <w:pStyle w:val="Main"/>
        <w:numPr>
          <w:ilvl w:val="0"/>
          <w:numId w:val="17"/>
        </w:numPr>
      </w:pPr>
      <w:r>
        <w:t xml:space="preserve">Die in der Jira Aufgabe eingetragene geleistete Zeit wird eins zu eins übernommen, auch </w:t>
      </w:r>
      <w:r w:rsidR="00B274AB">
        <w:t xml:space="preserve">wenn die Zeitbuchung grösser als 24 Stunden ist. </w:t>
      </w:r>
    </w:p>
    <w:p w14:paraId="50EA2416" w14:textId="74038186" w:rsidR="002501C1" w:rsidRDefault="00B274AB" w:rsidP="004F3EEF">
      <w:pPr>
        <w:pStyle w:val="Main"/>
        <w:numPr>
          <w:ilvl w:val="1"/>
          <w:numId w:val="17"/>
        </w:numPr>
      </w:pPr>
      <w:r>
        <w:t xml:space="preserve">Wenn die Geleistete Zeit </w:t>
      </w:r>
      <w:r w:rsidR="002501C1">
        <w:t>länger</w:t>
      </w:r>
      <w:r>
        <w:t xml:space="preserve"> als 24h ist, soll eine Warnung in das Error Log geschrieben werden. </w:t>
      </w:r>
    </w:p>
    <w:p w14:paraId="064D5EAE" w14:textId="77777777" w:rsidR="002501C1" w:rsidRDefault="00B274AB" w:rsidP="004F3EEF">
      <w:pPr>
        <w:pStyle w:val="Main"/>
        <w:numPr>
          <w:ilvl w:val="0"/>
          <w:numId w:val="17"/>
        </w:numPr>
      </w:pPr>
      <w:r>
        <w:t>Zeitklasse "</w:t>
      </w:r>
      <w:r>
        <w:rPr>
          <w:rFonts w:cs="Montserrat"/>
        </w:rPr>
        <w:t>Ü</w:t>
      </w:r>
      <w:r>
        <w:t xml:space="preserve">berzeit" wird nicht automatisch gesetzt. </w:t>
      </w:r>
    </w:p>
    <w:p w14:paraId="3F3A6343" w14:textId="60404536" w:rsidR="002501C1" w:rsidRDefault="002501C1" w:rsidP="004F3EEF">
      <w:pPr>
        <w:pStyle w:val="Main"/>
        <w:numPr>
          <w:ilvl w:val="0"/>
          <w:numId w:val="17"/>
        </w:numPr>
      </w:pPr>
      <w:r>
        <w:t xml:space="preserve">Jira </w:t>
      </w:r>
      <w:r w:rsidR="00E01026">
        <w:t>Zeitbuchungen,</w:t>
      </w:r>
      <w:r>
        <w:t xml:space="preserve"> welche schon importiert wurden werden nicht erneut auf Änderungen geprüft und werden auch nicht automatisch aktualisiert.</w:t>
      </w:r>
      <w:r w:rsidR="00B274AB">
        <w:t xml:space="preserve"> </w:t>
      </w:r>
    </w:p>
    <w:p w14:paraId="14277DFD" w14:textId="0DA8D912" w:rsidR="002501C1" w:rsidRDefault="00B274AB" w:rsidP="004F3EEF">
      <w:pPr>
        <w:pStyle w:val="Main"/>
        <w:numPr>
          <w:ilvl w:val="0"/>
          <w:numId w:val="17"/>
        </w:numPr>
      </w:pPr>
      <w:r>
        <w:t xml:space="preserve">Rundung von Zeitbuchungen auf </w:t>
      </w:r>
      <w:r w:rsidR="002501C1">
        <w:t>15 Minuten werden nicht automatisch vorgenommen (bei den meisten Projekten müssen Mitarbeiter auf 15 Minuten Intervalle runden, jedoch nicht bei allen).</w:t>
      </w:r>
    </w:p>
    <w:p w14:paraId="4C276368" w14:textId="77777777" w:rsidR="002501C1" w:rsidRDefault="00B274AB" w:rsidP="004F3EEF">
      <w:pPr>
        <w:pStyle w:val="Main"/>
        <w:numPr>
          <w:ilvl w:val="0"/>
          <w:numId w:val="17"/>
        </w:numPr>
      </w:pPr>
      <w:r>
        <w:t xml:space="preserve">Projekte werden in LEIS nicht automatisch angelegt. </w:t>
      </w:r>
    </w:p>
    <w:p w14:paraId="0FC0074F" w14:textId="3AA93444" w:rsidR="002501C1" w:rsidRDefault="00B274AB" w:rsidP="004F3EEF">
      <w:pPr>
        <w:pStyle w:val="Main"/>
        <w:numPr>
          <w:ilvl w:val="0"/>
          <w:numId w:val="17"/>
        </w:numPr>
      </w:pPr>
      <w:r>
        <w:t xml:space="preserve">Die Whitelist muss manuell in der </w:t>
      </w:r>
      <w:r w:rsidR="002501C1">
        <w:t>LEIS</w:t>
      </w:r>
      <w:r>
        <w:t xml:space="preserve"> Datenbank abgefüllt werden. </w:t>
      </w:r>
    </w:p>
    <w:p w14:paraId="6FFAA653" w14:textId="4952EA02" w:rsidR="00B274AB" w:rsidRDefault="002501C1" w:rsidP="004F3EEF">
      <w:pPr>
        <w:pStyle w:val="Main"/>
        <w:numPr>
          <w:ilvl w:val="0"/>
          <w:numId w:val="17"/>
        </w:numPr>
      </w:pPr>
      <w:r>
        <w:t>Zeitbuchungen werden immer für die vergangenen sieben Tage importiert.</w:t>
      </w:r>
      <w:r>
        <w:br/>
        <w:t xml:space="preserve">Es wird dabei nicht beachtet, ob </w:t>
      </w:r>
      <w:r w:rsidR="00B274AB">
        <w:t>bei einem Monatswechsel der Vormonat für die Zeitbuchungen durch Mitarbeiter bereits gesperrt wurde.</w:t>
      </w:r>
    </w:p>
    <w:p w14:paraId="694E2F86" w14:textId="77777777" w:rsidR="00F65EAD" w:rsidRPr="00F65EAD" w:rsidRDefault="00F65EAD" w:rsidP="00F65EAD">
      <w:pPr>
        <w:pStyle w:val="Formatvorlage2"/>
      </w:pPr>
      <w:bookmarkStart w:id="8" w:name="_Toc161903130"/>
      <w:r w:rsidRPr="00F65EAD">
        <w:t>Vorgaben</w:t>
      </w:r>
      <w:bookmarkEnd w:id="8"/>
    </w:p>
    <w:p w14:paraId="4CD02CA9" w14:textId="7782299A" w:rsidR="00F65EAD" w:rsidRDefault="00F65EAD" w:rsidP="00F65EAD">
      <w:pPr>
        <w:pStyle w:val="Main"/>
      </w:pPr>
      <w:r>
        <w:t xml:space="preserve">Der Jira </w:t>
      </w:r>
      <w:proofErr w:type="spellStart"/>
      <w:r>
        <w:t>Synchronizer</w:t>
      </w:r>
      <w:proofErr w:type="spellEnd"/>
      <w:r>
        <w:t xml:space="preserve"> wird als Kommandozeilen Programm erstellt, welches in einem Scheduler zeitgesteuert und automatisch ausgeführt werden können soll.</w:t>
      </w:r>
    </w:p>
    <w:p w14:paraId="7DCBBA28" w14:textId="77777777" w:rsidR="00B274AB" w:rsidRDefault="00B274AB" w:rsidP="00B274AB">
      <w:pPr>
        <w:pStyle w:val="Formatvorlage1"/>
      </w:pPr>
      <w:bookmarkStart w:id="9" w:name="_Toc161903131"/>
      <w:r>
        <w:t>Mittel und Methoden</w:t>
      </w:r>
      <w:bookmarkEnd w:id="9"/>
    </w:p>
    <w:p w14:paraId="43E457C4" w14:textId="31EA9EEF" w:rsidR="002501C1" w:rsidRDefault="00B274AB" w:rsidP="004F3EEF">
      <w:pPr>
        <w:pStyle w:val="Main"/>
        <w:numPr>
          <w:ilvl w:val="0"/>
          <w:numId w:val="18"/>
        </w:numPr>
      </w:pPr>
      <w:r>
        <w:t>Arbeitslaptop (durch Softec zur Verfügung gestellt)</w:t>
      </w:r>
    </w:p>
    <w:p w14:paraId="0ACB8B3F" w14:textId="3C166061" w:rsidR="002501C1" w:rsidRDefault="00B274AB" w:rsidP="004F3EEF">
      <w:pPr>
        <w:pStyle w:val="Main"/>
        <w:numPr>
          <w:ilvl w:val="0"/>
          <w:numId w:val="18"/>
        </w:numPr>
      </w:pPr>
      <w:r>
        <w:t xml:space="preserve">Visual Studio Professional 2022 und Visual Studio Code </w:t>
      </w:r>
    </w:p>
    <w:p w14:paraId="31E9C191" w14:textId="417C3298" w:rsidR="002501C1" w:rsidRDefault="00B274AB" w:rsidP="004F3EEF">
      <w:pPr>
        <w:pStyle w:val="Main"/>
        <w:numPr>
          <w:ilvl w:val="0"/>
          <w:numId w:val="18"/>
        </w:numPr>
      </w:pPr>
      <w:r>
        <w:t xml:space="preserve">Microsoft SQL Server Management Studio 19 </w:t>
      </w:r>
    </w:p>
    <w:p w14:paraId="5B88884E" w14:textId="54ADC463" w:rsidR="002501C1" w:rsidRDefault="00B274AB" w:rsidP="004F3EEF">
      <w:pPr>
        <w:pStyle w:val="Main"/>
        <w:numPr>
          <w:ilvl w:val="0"/>
          <w:numId w:val="18"/>
        </w:numPr>
      </w:pPr>
      <w:r>
        <w:t xml:space="preserve">Microsoft SQL Datenbankserver 2016 </w:t>
      </w:r>
    </w:p>
    <w:p w14:paraId="3C4DA06A" w14:textId="6AD94BC4" w:rsidR="002501C1" w:rsidRDefault="00E01026" w:rsidP="004F3EEF">
      <w:pPr>
        <w:pStyle w:val="Main"/>
        <w:numPr>
          <w:ilvl w:val="0"/>
          <w:numId w:val="18"/>
        </w:numPr>
      </w:pPr>
      <w:r>
        <w:t xml:space="preserve">Als </w:t>
      </w:r>
      <w:r w:rsidR="00B274AB">
        <w:t>Programmiersprachen</w:t>
      </w:r>
      <w:r>
        <w:t xml:space="preserve"> werden</w:t>
      </w:r>
      <w:r w:rsidR="00B274AB">
        <w:t xml:space="preserve"> C# und T-SQL </w:t>
      </w:r>
      <w:r>
        <w:t>verwendet.</w:t>
      </w:r>
    </w:p>
    <w:p w14:paraId="0BB1820D" w14:textId="034BB86A" w:rsidR="00B274AB" w:rsidRDefault="00B274AB" w:rsidP="00E01026">
      <w:pPr>
        <w:pStyle w:val="Main"/>
      </w:pPr>
    </w:p>
    <w:p w14:paraId="33D6E765" w14:textId="77777777" w:rsidR="00B274AB" w:rsidRDefault="00B274AB" w:rsidP="00B274AB">
      <w:pPr>
        <w:pStyle w:val="Formatvorlage1"/>
      </w:pPr>
      <w:bookmarkStart w:id="10" w:name="_Toc161903132"/>
      <w:r>
        <w:t>Vorkenntnisse</w:t>
      </w:r>
      <w:bookmarkEnd w:id="10"/>
    </w:p>
    <w:p w14:paraId="3DA512E4" w14:textId="77777777" w:rsidR="00E01026" w:rsidRDefault="002501C1" w:rsidP="00E01026">
      <w:pPr>
        <w:pStyle w:val="Main"/>
      </w:pPr>
      <w:r>
        <w:t xml:space="preserve">Als Lehrlingsprojekt durfte ich mit der Neuentwicklung des neuen LEIS beginnen. Voraussetzung für das neue LEIS ist es, auf die alte LEIS Datenbank aufzusetzen. Als solches ist auch die Kenntnis des alten Datenbankschemas und seiner Eigenheiten aufzuführen. Da das LEIS und seine Datenbank beide mittlerweile weit über zehn Jahre alt sind, verfügt die Datenbank über ein paar Eigenheiten. </w:t>
      </w:r>
      <w:r w:rsidR="00E01026">
        <w:t xml:space="preserve">Als solches arbeitet sie </w:t>
      </w:r>
      <w:r w:rsidR="00E01026">
        <w:lastRenderedPageBreak/>
        <w:t xml:space="preserve">exklusiv mit Triggern und verfügt über keine </w:t>
      </w:r>
      <w:proofErr w:type="spellStart"/>
      <w:r w:rsidR="00E01026">
        <w:t>Foreign</w:t>
      </w:r>
      <w:proofErr w:type="spellEnd"/>
      <w:r w:rsidR="00E01026">
        <w:t xml:space="preserve"> Keys. </w:t>
      </w:r>
    </w:p>
    <w:p w14:paraId="49602C4E" w14:textId="154CFDAB" w:rsidR="00E01026" w:rsidRDefault="00E01026" w:rsidP="00E01026">
      <w:pPr>
        <w:pStyle w:val="Main"/>
      </w:pPr>
      <w:r>
        <w:t>Ich arbeite täglich mit der Programmiersprache C# und mit der Sprache T-SQL bin ich durch meine Arbeit mit der LEIS Datenbank sowie einigen anderen Projekten der Softec vertraut. Ich verwende Visual Studio Professional 2022 und Visual Studio Code praktisch täglich, das Microsoft SQL Server Management Studio 19 habe ich auch schon oft verwendet, und mit dem Microsoft SQL Datenbankserver 2019 bin ich vertraut.</w:t>
      </w:r>
    </w:p>
    <w:p w14:paraId="5677C9C8" w14:textId="1D78C020" w:rsidR="00B274AB" w:rsidRDefault="00B274AB" w:rsidP="00E01026">
      <w:pPr>
        <w:pStyle w:val="Main"/>
      </w:pPr>
    </w:p>
    <w:p w14:paraId="4C84F16C" w14:textId="77777777" w:rsidR="00B274AB" w:rsidRDefault="00B274AB" w:rsidP="00B274AB">
      <w:pPr>
        <w:pStyle w:val="Formatvorlage1"/>
      </w:pPr>
      <w:bookmarkStart w:id="11" w:name="_Toc161903133"/>
      <w:r>
        <w:t>Vorarbeiten</w:t>
      </w:r>
      <w:bookmarkEnd w:id="11"/>
    </w:p>
    <w:p w14:paraId="263959B3" w14:textId="77777777" w:rsidR="00E01026" w:rsidRDefault="00E01026" w:rsidP="00B274AB">
      <w:pPr>
        <w:pStyle w:val="Main"/>
      </w:pPr>
      <w:r>
        <w:t>Zu den Vorarbeiten gehört eine Machbarkeitsstudie, in welcher ich schaute ob ich die Jira API wie erwartet ansteuern und Daten davon importieren kann. Das aus der Studie hervorgegangene Werkstück</w:t>
      </w:r>
      <w:r w:rsidR="00B274AB">
        <w:t xml:space="preserve"> wurde wieder restlos gelöscht. Backups gibt es ebenfalls keine. </w:t>
      </w:r>
    </w:p>
    <w:p w14:paraId="232E8810" w14:textId="21913290" w:rsidR="00B274AB" w:rsidRDefault="00E01026" w:rsidP="00E01026">
      <w:pPr>
        <w:pStyle w:val="Main"/>
      </w:pPr>
      <w:r>
        <w:t xml:space="preserve">Weiterhin ist hier die begonnene Neuentwicklung vom LEIS sowie das Studium des Datenbankschemas aufzuführen. Für die IPA wird eine </w:t>
      </w:r>
      <w:r>
        <w:t>anonymisierte</w:t>
      </w:r>
      <w:r>
        <w:t xml:space="preserve"> Version der LEIS Datenbank verwendet.</w:t>
      </w:r>
    </w:p>
    <w:p w14:paraId="4B26A0C2" w14:textId="77777777" w:rsidR="00B274AB" w:rsidRDefault="00B274AB" w:rsidP="00B274AB">
      <w:pPr>
        <w:pStyle w:val="Formatvorlage1"/>
      </w:pPr>
      <w:bookmarkStart w:id="12" w:name="_Toc161903134"/>
      <w:r>
        <w:t>Neue Lerninhalte</w:t>
      </w:r>
      <w:bookmarkEnd w:id="12"/>
    </w:p>
    <w:p w14:paraId="706B7772" w14:textId="78AD2A59" w:rsidR="00F65EAD" w:rsidRDefault="00F65EAD" w:rsidP="00F65EAD">
      <w:pPr>
        <w:pStyle w:val="Main"/>
      </w:pPr>
      <w:r>
        <w:t>Trotz der durchgeführten Machbarkeitsstudie ist die Jira API als neuer Lerninhalt aufzuführen, da die Machbarkeitsstudie lediglich grob testete, ob die Jira API wie erwartet ansteuerbar ist, nicht wie sie detailliert funktioniert, wie man sich darauf zu orientieren hat, oder was potentielle Schwierigkeiten sind.</w:t>
      </w:r>
    </w:p>
    <w:p w14:paraId="23F20F3D" w14:textId="31E52B57" w:rsidR="00B274AB" w:rsidRDefault="00B274AB" w:rsidP="00B274AB">
      <w:pPr>
        <w:pStyle w:val="Main"/>
      </w:pPr>
    </w:p>
    <w:p w14:paraId="183F6C0F" w14:textId="77777777" w:rsidR="00B274AB" w:rsidRDefault="00B274AB" w:rsidP="00B274AB">
      <w:pPr>
        <w:pStyle w:val="Formatvorlage1"/>
      </w:pPr>
      <w:bookmarkStart w:id="13" w:name="_Toc161903135"/>
      <w:r>
        <w:t>Arbeiten in den letzten 6 Monaten</w:t>
      </w:r>
      <w:bookmarkEnd w:id="13"/>
    </w:p>
    <w:p w14:paraId="257C00F5" w14:textId="5CDC6AD5" w:rsidR="00F65EAD" w:rsidRDefault="00B274AB" w:rsidP="004F3EEF">
      <w:pPr>
        <w:pStyle w:val="Main"/>
        <w:numPr>
          <w:ilvl w:val="0"/>
          <w:numId w:val="19"/>
        </w:numPr>
      </w:pPr>
      <w:r>
        <w:t>Neuentwicklung vo</w:t>
      </w:r>
      <w:r w:rsidR="00F65EAD">
        <w:t>m</w:t>
      </w:r>
      <w:r>
        <w:t xml:space="preserve"> LEIS </w:t>
      </w:r>
    </w:p>
    <w:p w14:paraId="3EB09302" w14:textId="77777777" w:rsidR="00F65EAD" w:rsidRDefault="00B274AB" w:rsidP="004F3EEF">
      <w:pPr>
        <w:pStyle w:val="Main"/>
        <w:numPr>
          <w:ilvl w:val="0"/>
          <w:numId w:val="19"/>
        </w:numPr>
      </w:pPr>
      <w:r>
        <w:t xml:space="preserve">Reports auf Basis von </w:t>
      </w:r>
      <w:proofErr w:type="spellStart"/>
      <w:r>
        <w:t>DevExtreme</w:t>
      </w:r>
      <w:proofErr w:type="spellEnd"/>
      <w:r>
        <w:t xml:space="preserve"> Reports erstellen </w:t>
      </w:r>
    </w:p>
    <w:p w14:paraId="4E73BF52" w14:textId="77777777" w:rsidR="00F65EAD" w:rsidRDefault="00B274AB" w:rsidP="004F3EEF">
      <w:pPr>
        <w:pStyle w:val="Main"/>
        <w:numPr>
          <w:ilvl w:val="0"/>
          <w:numId w:val="19"/>
        </w:numPr>
      </w:pPr>
      <w:r>
        <w:t xml:space="preserve">Erweiterungen an bestehenden ASP.net Core Web APIs für die Reports und für die Angular Webapplikationen </w:t>
      </w:r>
    </w:p>
    <w:p w14:paraId="4BF45B60" w14:textId="77777777" w:rsidR="00F65EAD" w:rsidRDefault="00B274AB" w:rsidP="004F3EEF">
      <w:pPr>
        <w:pStyle w:val="Main"/>
        <w:numPr>
          <w:ilvl w:val="0"/>
          <w:numId w:val="19"/>
        </w:numPr>
      </w:pPr>
      <w:r>
        <w:t xml:space="preserve">QR Code Rechnungsgenerator als Kommandozeilen </w:t>
      </w:r>
      <w:r w:rsidR="00F65EAD">
        <w:t>Programm</w:t>
      </w:r>
    </w:p>
    <w:p w14:paraId="3E1D0BFC" w14:textId="04A869ED" w:rsidR="00F65EAD" w:rsidRDefault="00B274AB" w:rsidP="00F65EAD">
      <w:pPr>
        <w:pStyle w:val="Main"/>
        <w:ind w:left="360"/>
      </w:pPr>
      <w:r>
        <w:t xml:space="preserve"> </w:t>
      </w:r>
    </w:p>
    <w:p w14:paraId="54212735" w14:textId="7B61A539" w:rsidR="00B274AB" w:rsidRDefault="00B274AB" w:rsidP="00F65EAD">
      <w:pPr>
        <w:pStyle w:val="Main"/>
      </w:pPr>
      <w:r>
        <w:t>Es waren alle aufgeführten Aufgaben von grösserem Umfang. Dabei kamen die Programmiersprachen C# und T-SQL, sowie das Framework Angular zum Einsatz. Diese Arbeiten wurden in Vollzeit ausgeführt.</w:t>
      </w:r>
    </w:p>
    <w:p w14:paraId="4008966A" w14:textId="4C0A5FFF" w:rsidR="003601C9" w:rsidRDefault="003601C9" w:rsidP="003601C9">
      <w:pPr>
        <w:pStyle w:val="Main"/>
      </w:pPr>
    </w:p>
    <w:p w14:paraId="45118BD5" w14:textId="3C8338A6" w:rsidR="0023228F" w:rsidRDefault="0023228F" w:rsidP="0023228F">
      <w:pPr>
        <w:pStyle w:val="Ebene2"/>
      </w:pPr>
      <w:bookmarkStart w:id="14" w:name="_Toc161903136"/>
      <w:r>
        <w:t>Projektaufbauorganisation</w:t>
      </w:r>
      <w:bookmarkEnd w:id="14"/>
    </w:p>
    <w:p w14:paraId="3415381F" w14:textId="77777777" w:rsidR="0023228F" w:rsidRPr="00934854" w:rsidRDefault="0023228F" w:rsidP="003601C9">
      <w:pPr>
        <w:pStyle w:val="Main"/>
      </w:pPr>
    </w:p>
    <w:p w14:paraId="67B7B553" w14:textId="67BC016F" w:rsidR="00BD74FB" w:rsidRPr="00934854" w:rsidRDefault="00554DA0" w:rsidP="00A77728">
      <w:pPr>
        <w:pStyle w:val="Formatvorlage1"/>
      </w:pPr>
      <w:bookmarkStart w:id="15" w:name="_Toc161903137"/>
      <w:r w:rsidRPr="00934854">
        <w:t>Projektumfeld</w:t>
      </w:r>
      <w:bookmarkEnd w:id="15"/>
    </w:p>
    <w:p w14:paraId="51048915" w14:textId="7B4FFA0B" w:rsidR="00A2003B" w:rsidRPr="00A66328" w:rsidRDefault="00A66328" w:rsidP="00AA3A5F">
      <w:pPr>
        <w:pStyle w:val="Main"/>
        <w:rPr>
          <w:color w:val="00B050"/>
          <w:szCs w:val="22"/>
        </w:rPr>
      </w:pPr>
      <w:r w:rsidRPr="00A66328">
        <w:rPr>
          <w:color w:val="00B050"/>
          <w:szCs w:val="22"/>
        </w:rPr>
        <w:t>[</w:t>
      </w:r>
      <w:r w:rsidR="00911F96" w:rsidRPr="00A66328">
        <w:rPr>
          <w:color w:val="00B050"/>
          <w:szCs w:val="22"/>
        </w:rPr>
        <w:t>Umwelt des Projektes</w:t>
      </w:r>
      <w:r w:rsidRPr="00A66328">
        <w:rPr>
          <w:color w:val="00B050"/>
          <w:szCs w:val="22"/>
        </w:rPr>
        <w:t>,</w:t>
      </w:r>
      <w:r w:rsidR="00911F96" w:rsidRPr="00A66328">
        <w:rPr>
          <w:color w:val="00B050"/>
          <w:szCs w:val="22"/>
        </w:rPr>
        <w:t xml:space="preserve"> Gruppen des Projektes identifiziert</w:t>
      </w:r>
      <w:r w:rsidRPr="00A66328">
        <w:rPr>
          <w:color w:val="00B050"/>
          <w:szCs w:val="22"/>
        </w:rPr>
        <w:t xml:space="preserve">, </w:t>
      </w:r>
      <w:r w:rsidR="00911F96" w:rsidRPr="00A66328">
        <w:rPr>
          <w:color w:val="00B050"/>
          <w:szCs w:val="22"/>
        </w:rPr>
        <w:t xml:space="preserve">Abgrenzungen des Projektes </w:t>
      </w:r>
      <w:r w:rsidRPr="00A66328">
        <w:rPr>
          <w:color w:val="00B050"/>
          <w:szCs w:val="22"/>
        </w:rPr>
        <w:t>darstellen]</w:t>
      </w:r>
    </w:p>
    <w:p w14:paraId="5A87AA5E" w14:textId="77777777" w:rsidR="00911F96" w:rsidRPr="00934854" w:rsidRDefault="00911F96" w:rsidP="00AA3A5F">
      <w:pPr>
        <w:pStyle w:val="Main"/>
      </w:pPr>
    </w:p>
    <w:p w14:paraId="0DB40E4B" w14:textId="7900B308" w:rsidR="00554DA0" w:rsidRPr="00934854" w:rsidRDefault="00B11944" w:rsidP="00A77728">
      <w:pPr>
        <w:pStyle w:val="Formatvorlage2"/>
      </w:pPr>
      <w:bookmarkStart w:id="16" w:name="_Toc161903138"/>
      <w:r>
        <w:t>Softec</w:t>
      </w:r>
      <w:r w:rsidR="00554DA0" w:rsidRPr="00934854">
        <w:t xml:space="preserve"> AG</w:t>
      </w:r>
      <w:bookmarkEnd w:id="16"/>
    </w:p>
    <w:p w14:paraId="2D542A0A" w14:textId="124201C3" w:rsidR="00F2555A" w:rsidRPr="00934854" w:rsidRDefault="00F2555A" w:rsidP="00764667">
      <w:pPr>
        <w:pStyle w:val="Main"/>
      </w:pPr>
    </w:p>
    <w:p w14:paraId="39D17D46" w14:textId="79DFCD61" w:rsidR="001F6E55" w:rsidRPr="00934854" w:rsidRDefault="001F6E55">
      <w:pPr>
        <w:widowControl/>
        <w:spacing w:line="240" w:lineRule="auto"/>
        <w:rPr>
          <w:rFonts w:ascii="Imago" w:hAnsi="Imago"/>
        </w:rPr>
      </w:pPr>
      <w:r w:rsidRPr="00934854">
        <w:br w:type="page"/>
      </w:r>
    </w:p>
    <w:p w14:paraId="34BFA79E" w14:textId="755A2385" w:rsidR="00F263E3" w:rsidRPr="00934854" w:rsidRDefault="00717F0C" w:rsidP="00A77728">
      <w:pPr>
        <w:pStyle w:val="Formatvorlage1"/>
      </w:pPr>
      <w:bookmarkStart w:id="17" w:name="_Toc161903139"/>
      <w:r>
        <w:lastRenderedPageBreak/>
        <w:t>Projektorganis</w:t>
      </w:r>
      <w:r w:rsidR="009709AB" w:rsidRPr="00934854">
        <w:t>a</w:t>
      </w:r>
      <w:r>
        <w:t>t</w:t>
      </w:r>
      <w:r w:rsidR="009709AB" w:rsidRPr="00934854">
        <w:t>ion</w:t>
      </w:r>
      <w:bookmarkEnd w:id="17"/>
    </w:p>
    <w:p w14:paraId="32262A6F" w14:textId="72B63021" w:rsidR="0051788E" w:rsidRPr="0051788E" w:rsidRDefault="0051788E" w:rsidP="0051788E">
      <w:pPr>
        <w:pStyle w:val="Main"/>
      </w:pPr>
    </w:p>
    <w:p w14:paraId="378E334A" w14:textId="409BB456" w:rsidR="000F52EC" w:rsidRPr="00934854" w:rsidRDefault="00B11944" w:rsidP="0051788E">
      <w:pPr>
        <w:pStyle w:val="Main"/>
        <w:pBdr>
          <w:left w:val="single" w:sz="24" w:space="4" w:color="7F7F7F" w:themeColor="text1" w:themeTint="80"/>
        </w:pBdr>
        <w:tabs>
          <w:tab w:val="left" w:pos="284"/>
          <w:tab w:val="left" w:pos="2410"/>
        </w:tabs>
        <w:spacing w:before="120" w:line="360" w:lineRule="auto"/>
        <w:ind w:left="284"/>
        <w:rPr>
          <w:b/>
          <w:sz w:val="24"/>
        </w:rPr>
      </w:pPr>
      <w:r>
        <w:rPr>
          <w:b/>
          <w:sz w:val="24"/>
        </w:rPr>
        <w:t>Dani Bomatter</w:t>
      </w:r>
      <w:r w:rsidR="00A66328">
        <w:rPr>
          <w:b/>
          <w:sz w:val="24"/>
        </w:rPr>
        <w:tab/>
      </w:r>
      <w:r>
        <w:rPr>
          <w:b/>
          <w:sz w:val="24"/>
        </w:rPr>
        <w:tab/>
      </w:r>
      <w:r>
        <w:rPr>
          <w:b/>
          <w:sz w:val="24"/>
        </w:rPr>
        <w:tab/>
      </w:r>
      <w:r w:rsidR="00A66328">
        <w:rPr>
          <w:b/>
          <w:sz w:val="24"/>
        </w:rPr>
        <w:t>Hauptexperte</w:t>
      </w:r>
    </w:p>
    <w:p w14:paraId="65525E05" w14:textId="3EA4BF6C" w:rsidR="000F52EC" w:rsidRDefault="0051788E" w:rsidP="002562F1">
      <w:pPr>
        <w:pStyle w:val="Main"/>
        <w:pBdr>
          <w:left w:val="single" w:sz="24" w:space="4" w:color="7F7F7F" w:themeColor="text1" w:themeTint="80"/>
        </w:pBdr>
        <w:tabs>
          <w:tab w:val="left" w:pos="284"/>
          <w:tab w:val="left" w:pos="2410"/>
        </w:tabs>
        <w:spacing w:line="276" w:lineRule="auto"/>
        <w:ind w:left="284"/>
      </w:pPr>
      <w:r w:rsidRPr="0051788E">
        <w:t>E-Mail</w:t>
      </w:r>
      <w:r w:rsidR="000F52EC" w:rsidRPr="00934854">
        <w:tab/>
      </w:r>
      <w:r w:rsidR="00B11944">
        <w:tab/>
      </w:r>
      <w:r w:rsidR="00B11944">
        <w:tab/>
        <w:t>dani.bomatter@sisag.ch</w:t>
      </w:r>
    </w:p>
    <w:p w14:paraId="05959142" w14:textId="169C5793" w:rsidR="00080DE4" w:rsidRPr="0051788E" w:rsidRDefault="0051788E" w:rsidP="00080DE4">
      <w:pPr>
        <w:pStyle w:val="Main"/>
        <w:pBdr>
          <w:left w:val="single" w:sz="24" w:space="4" w:color="7F7F7F" w:themeColor="text1" w:themeTint="80"/>
        </w:pBdr>
        <w:tabs>
          <w:tab w:val="left" w:pos="284"/>
          <w:tab w:val="left" w:pos="2410"/>
        </w:tabs>
        <w:spacing w:after="120" w:line="276" w:lineRule="auto"/>
        <w:ind w:left="284"/>
      </w:pPr>
      <w:r>
        <w:t>Telefon</w:t>
      </w:r>
      <w:r w:rsidR="000F52EC" w:rsidRPr="0051788E">
        <w:tab/>
      </w:r>
      <w:r w:rsidR="00B11944">
        <w:tab/>
      </w:r>
      <w:r w:rsidR="00B11944">
        <w:tab/>
        <w:t>041 875 07 33</w:t>
      </w:r>
    </w:p>
    <w:p w14:paraId="19A32CC7" w14:textId="161ACCB3" w:rsidR="0051788E" w:rsidRPr="0051788E" w:rsidRDefault="0051788E" w:rsidP="00DB3CB2">
      <w:pPr>
        <w:pStyle w:val="Main"/>
        <w:tabs>
          <w:tab w:val="left" w:pos="2410"/>
        </w:tabs>
        <w:spacing w:line="276" w:lineRule="auto"/>
      </w:pPr>
    </w:p>
    <w:p w14:paraId="508B4731" w14:textId="5F538FA4" w:rsidR="00080DE4" w:rsidRPr="00ED3565" w:rsidRDefault="00B11944" w:rsidP="00080DE4">
      <w:pPr>
        <w:pStyle w:val="Main"/>
        <w:pBdr>
          <w:left w:val="single" w:sz="24" w:space="4" w:color="7F7F7F" w:themeColor="text1" w:themeTint="80"/>
        </w:pBdr>
        <w:tabs>
          <w:tab w:val="left" w:pos="284"/>
          <w:tab w:val="left" w:pos="2410"/>
        </w:tabs>
        <w:spacing w:before="120" w:line="360" w:lineRule="auto"/>
        <w:ind w:left="284"/>
        <w:rPr>
          <w:b/>
          <w:sz w:val="24"/>
        </w:rPr>
      </w:pPr>
      <w:r>
        <w:rPr>
          <w:b/>
          <w:sz w:val="24"/>
        </w:rPr>
        <w:t xml:space="preserve">Stefan </w:t>
      </w:r>
      <w:proofErr w:type="spellStart"/>
      <w:r>
        <w:rPr>
          <w:b/>
          <w:sz w:val="24"/>
        </w:rPr>
        <w:t>Spirgi</w:t>
      </w:r>
      <w:proofErr w:type="spellEnd"/>
      <w:r w:rsidR="00A66328">
        <w:rPr>
          <w:b/>
          <w:sz w:val="24"/>
        </w:rPr>
        <w:tab/>
      </w:r>
      <w:r>
        <w:rPr>
          <w:b/>
          <w:sz w:val="24"/>
        </w:rPr>
        <w:tab/>
      </w:r>
      <w:r>
        <w:rPr>
          <w:b/>
          <w:sz w:val="24"/>
        </w:rPr>
        <w:tab/>
      </w:r>
      <w:r w:rsidR="00A66328">
        <w:rPr>
          <w:b/>
          <w:sz w:val="24"/>
        </w:rPr>
        <w:t>Nebenexperte</w:t>
      </w:r>
    </w:p>
    <w:p w14:paraId="491282DD" w14:textId="376B877E" w:rsidR="0051788E" w:rsidRPr="00ED3565" w:rsidRDefault="0051788E" w:rsidP="0051788E">
      <w:pPr>
        <w:pStyle w:val="Main"/>
        <w:pBdr>
          <w:left w:val="single" w:sz="24" w:space="4" w:color="7F7F7F" w:themeColor="text1" w:themeTint="80"/>
        </w:pBdr>
        <w:tabs>
          <w:tab w:val="left" w:pos="284"/>
          <w:tab w:val="left" w:pos="2410"/>
        </w:tabs>
        <w:spacing w:line="276" w:lineRule="auto"/>
        <w:ind w:left="284"/>
      </w:pPr>
      <w:r w:rsidRPr="00ED3565">
        <w:t>E-Mail</w:t>
      </w:r>
      <w:r w:rsidRPr="00ED3565">
        <w:tab/>
      </w:r>
      <w:r w:rsidR="00B11944">
        <w:tab/>
      </w:r>
      <w:r w:rsidR="00B11944">
        <w:tab/>
        <w:t>stefan.spirgi@vontobel.com</w:t>
      </w:r>
    </w:p>
    <w:p w14:paraId="1DCC0DE1" w14:textId="77777777" w:rsidR="005A26CC" w:rsidRPr="00ED3565" w:rsidRDefault="0051788E" w:rsidP="005A26CC">
      <w:pPr>
        <w:pStyle w:val="Main"/>
        <w:pBdr>
          <w:left w:val="single" w:sz="24" w:space="4" w:color="7F7F7F" w:themeColor="text1" w:themeTint="80"/>
        </w:pBdr>
        <w:tabs>
          <w:tab w:val="left" w:pos="284"/>
          <w:tab w:val="left" w:pos="2410"/>
        </w:tabs>
        <w:spacing w:after="120" w:line="276" w:lineRule="auto"/>
        <w:ind w:left="284"/>
      </w:pPr>
      <w:r w:rsidRPr="00ED3565">
        <w:t>Telefon</w:t>
      </w:r>
      <w:r w:rsidRPr="00ED3565">
        <w:tab/>
      </w:r>
      <w:r w:rsidR="00B11944">
        <w:tab/>
      </w:r>
      <w:r w:rsidR="00B11944">
        <w:tab/>
        <w:t>079 217 74 18</w:t>
      </w:r>
    </w:p>
    <w:p w14:paraId="383D30A7" w14:textId="77777777" w:rsidR="005A26CC" w:rsidRPr="00ED3565" w:rsidRDefault="005A26CC" w:rsidP="005A26CC">
      <w:pPr>
        <w:pStyle w:val="Main"/>
        <w:tabs>
          <w:tab w:val="left" w:pos="2410"/>
        </w:tabs>
        <w:spacing w:line="276" w:lineRule="auto"/>
        <w:ind w:left="284"/>
      </w:pPr>
    </w:p>
    <w:p w14:paraId="1E804E30" w14:textId="77777777" w:rsidR="005A26CC" w:rsidRPr="00934854" w:rsidRDefault="005A26CC" w:rsidP="005A26CC">
      <w:pPr>
        <w:pStyle w:val="Main"/>
        <w:pBdr>
          <w:left w:val="single" w:sz="24" w:space="4" w:color="7F7F7F" w:themeColor="text1" w:themeTint="80"/>
        </w:pBdr>
        <w:tabs>
          <w:tab w:val="left" w:pos="284"/>
          <w:tab w:val="left" w:pos="2410"/>
        </w:tabs>
        <w:spacing w:before="120" w:line="360" w:lineRule="auto"/>
        <w:ind w:left="284"/>
        <w:rPr>
          <w:b/>
          <w:sz w:val="24"/>
        </w:rPr>
      </w:pPr>
      <w:r>
        <w:rPr>
          <w:b/>
          <w:sz w:val="24"/>
        </w:rPr>
        <w:t>Jens Eger</w:t>
      </w:r>
      <w:r>
        <w:rPr>
          <w:b/>
          <w:sz w:val="24"/>
        </w:rPr>
        <w:tab/>
      </w:r>
      <w:r>
        <w:rPr>
          <w:b/>
          <w:sz w:val="24"/>
        </w:rPr>
        <w:tab/>
      </w:r>
      <w:r>
        <w:rPr>
          <w:b/>
          <w:sz w:val="24"/>
        </w:rPr>
        <w:tab/>
        <w:t>Verantwortliche Fachkraft</w:t>
      </w:r>
    </w:p>
    <w:p w14:paraId="3B4440E8" w14:textId="77777777" w:rsidR="005A26CC" w:rsidRPr="0051788E" w:rsidRDefault="005A26CC" w:rsidP="005A26CC">
      <w:pPr>
        <w:pStyle w:val="Main"/>
        <w:pBdr>
          <w:left w:val="single" w:sz="24" w:space="4" w:color="7F7F7F" w:themeColor="text1" w:themeTint="80"/>
        </w:pBdr>
        <w:tabs>
          <w:tab w:val="left" w:pos="284"/>
          <w:tab w:val="left" w:pos="2410"/>
        </w:tabs>
        <w:spacing w:line="276" w:lineRule="auto"/>
        <w:ind w:left="284"/>
      </w:pPr>
      <w:r w:rsidRPr="0051788E">
        <w:t>E-Mail</w:t>
      </w:r>
      <w:r w:rsidRPr="00934854">
        <w:tab/>
      </w:r>
      <w:r>
        <w:tab/>
      </w:r>
      <w:r>
        <w:tab/>
        <w:t>jens.eger@softec.ch</w:t>
      </w:r>
    </w:p>
    <w:p w14:paraId="6B31ACF8" w14:textId="6EAF5ED0" w:rsidR="005A26CC" w:rsidRPr="00ED3565" w:rsidRDefault="005A26CC" w:rsidP="005A26CC">
      <w:pPr>
        <w:pStyle w:val="Main"/>
        <w:pBdr>
          <w:left w:val="single" w:sz="24" w:space="4" w:color="7F7F7F" w:themeColor="text1" w:themeTint="80"/>
        </w:pBdr>
        <w:tabs>
          <w:tab w:val="left" w:pos="284"/>
          <w:tab w:val="left" w:pos="2410"/>
        </w:tabs>
        <w:spacing w:after="120" w:line="276" w:lineRule="auto"/>
        <w:ind w:left="284"/>
      </w:pPr>
      <w:r>
        <w:t>Telefon</w:t>
      </w:r>
      <w:r w:rsidRPr="0051788E">
        <w:tab/>
      </w:r>
      <w:r>
        <w:tab/>
      </w:r>
      <w:r>
        <w:tab/>
        <w:t>041 747 07 23</w:t>
      </w:r>
    </w:p>
    <w:p w14:paraId="6BC588EC" w14:textId="77777777" w:rsidR="005A26CC" w:rsidRPr="00ED3565" w:rsidRDefault="005A26CC" w:rsidP="005A26CC">
      <w:pPr>
        <w:pStyle w:val="Main"/>
        <w:tabs>
          <w:tab w:val="left" w:pos="2410"/>
        </w:tabs>
        <w:spacing w:line="276" w:lineRule="auto"/>
        <w:ind w:left="284"/>
      </w:pPr>
    </w:p>
    <w:p w14:paraId="1422B60E" w14:textId="129762FB" w:rsidR="005A26CC" w:rsidRPr="00934854" w:rsidRDefault="005A26CC" w:rsidP="005A26CC">
      <w:pPr>
        <w:pStyle w:val="Main"/>
        <w:pBdr>
          <w:left w:val="single" w:sz="24" w:space="4" w:color="7F7F7F" w:themeColor="text1" w:themeTint="80"/>
        </w:pBdr>
        <w:tabs>
          <w:tab w:val="left" w:pos="284"/>
          <w:tab w:val="left" w:pos="2410"/>
        </w:tabs>
        <w:spacing w:before="120" w:line="360" w:lineRule="auto"/>
        <w:ind w:left="284"/>
        <w:rPr>
          <w:b/>
          <w:sz w:val="24"/>
        </w:rPr>
      </w:pPr>
      <w:r>
        <w:rPr>
          <w:b/>
          <w:sz w:val="24"/>
        </w:rPr>
        <w:t>Michael Näf</w:t>
      </w:r>
      <w:r>
        <w:rPr>
          <w:b/>
          <w:sz w:val="24"/>
        </w:rPr>
        <w:tab/>
      </w:r>
      <w:r>
        <w:rPr>
          <w:b/>
          <w:sz w:val="24"/>
        </w:rPr>
        <w:tab/>
      </w:r>
      <w:r>
        <w:rPr>
          <w:b/>
          <w:sz w:val="24"/>
        </w:rPr>
        <w:tab/>
        <w:t>Unterstützende Fachkraft</w:t>
      </w:r>
    </w:p>
    <w:p w14:paraId="12AEF55B" w14:textId="16464B19" w:rsidR="005A26CC" w:rsidRPr="0051788E" w:rsidRDefault="005A26CC" w:rsidP="005A26CC">
      <w:pPr>
        <w:pStyle w:val="Main"/>
        <w:pBdr>
          <w:left w:val="single" w:sz="24" w:space="4" w:color="7F7F7F" w:themeColor="text1" w:themeTint="80"/>
        </w:pBdr>
        <w:tabs>
          <w:tab w:val="left" w:pos="284"/>
          <w:tab w:val="left" w:pos="2410"/>
        </w:tabs>
        <w:spacing w:line="276" w:lineRule="auto"/>
        <w:ind w:left="284"/>
      </w:pPr>
      <w:r w:rsidRPr="0051788E">
        <w:t>E-Mail</w:t>
      </w:r>
      <w:r w:rsidRPr="00934854">
        <w:tab/>
      </w:r>
      <w:r>
        <w:tab/>
      </w:r>
      <w:r>
        <w:tab/>
        <w:t>michael.naef@softec.ch</w:t>
      </w:r>
    </w:p>
    <w:p w14:paraId="31BBDA55" w14:textId="7F7530F4" w:rsidR="005A26CC" w:rsidRPr="00B11944" w:rsidRDefault="005A26CC" w:rsidP="005A26CC">
      <w:pPr>
        <w:pStyle w:val="Main"/>
        <w:pBdr>
          <w:left w:val="single" w:sz="24" w:space="4" w:color="7F7F7F" w:themeColor="text1" w:themeTint="80"/>
        </w:pBdr>
        <w:tabs>
          <w:tab w:val="left" w:pos="284"/>
          <w:tab w:val="left" w:pos="2410"/>
        </w:tabs>
        <w:spacing w:after="120" w:line="276" w:lineRule="auto"/>
        <w:ind w:left="284"/>
      </w:pPr>
      <w:r>
        <w:t>Telefon</w:t>
      </w:r>
      <w:r w:rsidRPr="0051788E">
        <w:tab/>
      </w:r>
      <w:r>
        <w:tab/>
      </w:r>
      <w:r>
        <w:tab/>
        <w:t>041 747 07 39</w:t>
      </w:r>
    </w:p>
    <w:p w14:paraId="06E8755C" w14:textId="0EB3C5CD" w:rsidR="005A26CC" w:rsidRPr="0051788E" w:rsidRDefault="005A26CC" w:rsidP="005A26CC">
      <w:pPr>
        <w:pStyle w:val="Main"/>
        <w:tabs>
          <w:tab w:val="left" w:pos="2410"/>
        </w:tabs>
        <w:spacing w:line="276" w:lineRule="auto"/>
      </w:pPr>
    </w:p>
    <w:p w14:paraId="7DD568A3" w14:textId="3D689356" w:rsidR="00080DE4" w:rsidRPr="00934854" w:rsidRDefault="00B11944" w:rsidP="00080DE4">
      <w:pPr>
        <w:pStyle w:val="Main"/>
        <w:pBdr>
          <w:left w:val="single" w:sz="24" w:space="4" w:color="7F7F7F" w:themeColor="text1" w:themeTint="80"/>
        </w:pBdr>
        <w:tabs>
          <w:tab w:val="left" w:pos="284"/>
          <w:tab w:val="left" w:pos="2410"/>
        </w:tabs>
        <w:spacing w:before="120" w:line="360" w:lineRule="auto"/>
        <w:ind w:left="284"/>
        <w:rPr>
          <w:b/>
          <w:sz w:val="24"/>
        </w:rPr>
      </w:pPr>
      <w:r>
        <w:rPr>
          <w:b/>
          <w:sz w:val="24"/>
        </w:rPr>
        <w:t xml:space="preserve">Christian </w:t>
      </w:r>
      <w:proofErr w:type="spellStart"/>
      <w:r>
        <w:rPr>
          <w:b/>
          <w:sz w:val="24"/>
        </w:rPr>
        <w:t>Schambron</w:t>
      </w:r>
      <w:proofErr w:type="spellEnd"/>
      <w:r>
        <w:rPr>
          <w:b/>
          <w:sz w:val="24"/>
        </w:rPr>
        <w:t xml:space="preserve"> Leu</w:t>
      </w:r>
      <w:r w:rsidR="00080DE4">
        <w:rPr>
          <w:b/>
          <w:sz w:val="24"/>
        </w:rPr>
        <w:tab/>
      </w:r>
      <w:r>
        <w:rPr>
          <w:b/>
          <w:sz w:val="24"/>
        </w:rPr>
        <w:tab/>
      </w:r>
      <w:r w:rsidR="00080DE4">
        <w:rPr>
          <w:b/>
          <w:sz w:val="24"/>
        </w:rPr>
        <w:t>Berufsbildner</w:t>
      </w:r>
    </w:p>
    <w:p w14:paraId="5F742AAB" w14:textId="6907CDE4" w:rsidR="0051788E" w:rsidRPr="00B11944" w:rsidRDefault="0051788E" w:rsidP="0051788E">
      <w:pPr>
        <w:pStyle w:val="Main"/>
        <w:pBdr>
          <w:left w:val="single" w:sz="24" w:space="4" w:color="7F7F7F" w:themeColor="text1" w:themeTint="80"/>
        </w:pBdr>
        <w:tabs>
          <w:tab w:val="left" w:pos="284"/>
          <w:tab w:val="left" w:pos="2410"/>
        </w:tabs>
        <w:spacing w:line="276" w:lineRule="auto"/>
        <w:ind w:left="284"/>
      </w:pPr>
      <w:r w:rsidRPr="00B11944">
        <w:t>E-Mail</w:t>
      </w:r>
      <w:r w:rsidRPr="00B11944">
        <w:tab/>
      </w:r>
      <w:r w:rsidR="00B11944" w:rsidRPr="00B11944">
        <w:tab/>
      </w:r>
      <w:r w:rsidR="00B11944" w:rsidRPr="00B11944">
        <w:tab/>
        <w:t>christian.schambron-leu@</w:t>
      </w:r>
      <w:r w:rsidR="00B11944">
        <w:t>bildxzug.ch</w:t>
      </w:r>
    </w:p>
    <w:p w14:paraId="0695C6D4" w14:textId="55F9DE9C" w:rsidR="0051788E" w:rsidRPr="00B11944" w:rsidRDefault="0051788E" w:rsidP="0051788E">
      <w:pPr>
        <w:pStyle w:val="Main"/>
        <w:pBdr>
          <w:left w:val="single" w:sz="24" w:space="4" w:color="7F7F7F" w:themeColor="text1" w:themeTint="80"/>
        </w:pBdr>
        <w:tabs>
          <w:tab w:val="left" w:pos="284"/>
          <w:tab w:val="left" w:pos="2410"/>
        </w:tabs>
        <w:spacing w:after="120" w:line="276" w:lineRule="auto"/>
        <w:ind w:left="284"/>
      </w:pPr>
      <w:r w:rsidRPr="00B11944">
        <w:t>Telefon</w:t>
      </w:r>
      <w:r w:rsidRPr="00B11944">
        <w:tab/>
      </w:r>
      <w:r w:rsidRPr="00B11944">
        <w:tab/>
      </w:r>
      <w:r w:rsidR="00B11944" w:rsidRPr="00B11944">
        <w:tab/>
        <w:t>041 544 77 04</w:t>
      </w:r>
    </w:p>
    <w:p w14:paraId="3A63CFAB" w14:textId="7F1BB3EE" w:rsidR="00080DE4" w:rsidRPr="00B11944" w:rsidRDefault="00080DE4" w:rsidP="00080DE4">
      <w:pPr>
        <w:pStyle w:val="Main"/>
        <w:tabs>
          <w:tab w:val="left" w:pos="2410"/>
        </w:tabs>
        <w:spacing w:line="276" w:lineRule="auto"/>
      </w:pPr>
    </w:p>
    <w:p w14:paraId="50F2EC3E" w14:textId="29FAA8D6" w:rsidR="00211433" w:rsidRPr="00934854" w:rsidRDefault="00B11944" w:rsidP="002562F1">
      <w:pPr>
        <w:pStyle w:val="Main"/>
        <w:pBdr>
          <w:left w:val="single" w:sz="24" w:space="4" w:color="7F7F7F" w:themeColor="text1" w:themeTint="80"/>
        </w:pBdr>
        <w:tabs>
          <w:tab w:val="left" w:pos="284"/>
          <w:tab w:val="left" w:pos="2410"/>
        </w:tabs>
        <w:spacing w:before="120" w:line="360" w:lineRule="auto"/>
        <w:ind w:left="284"/>
        <w:rPr>
          <w:b/>
          <w:sz w:val="24"/>
        </w:rPr>
      </w:pPr>
      <w:r>
        <w:rPr>
          <w:b/>
          <w:sz w:val="24"/>
        </w:rPr>
        <w:t>Simon André Lötscher</w:t>
      </w:r>
      <w:r w:rsidR="00211433" w:rsidRPr="00934854">
        <w:rPr>
          <w:b/>
          <w:sz w:val="24"/>
        </w:rPr>
        <w:tab/>
      </w:r>
      <w:r>
        <w:rPr>
          <w:b/>
          <w:sz w:val="24"/>
        </w:rPr>
        <w:tab/>
      </w:r>
      <w:r w:rsidR="00211433" w:rsidRPr="00934854">
        <w:rPr>
          <w:b/>
          <w:sz w:val="24"/>
        </w:rPr>
        <w:t>Lernende</w:t>
      </w:r>
      <w:r w:rsidR="00A66328">
        <w:rPr>
          <w:b/>
          <w:sz w:val="24"/>
        </w:rPr>
        <w:t>r</w:t>
      </w:r>
      <w:r w:rsidR="00211433" w:rsidRPr="00934854">
        <w:rPr>
          <w:b/>
          <w:sz w:val="24"/>
        </w:rPr>
        <w:t xml:space="preserve"> / Entwickler</w:t>
      </w:r>
    </w:p>
    <w:p w14:paraId="2EDCB192" w14:textId="5AA3CD9B" w:rsidR="00DB3CB2" w:rsidRPr="00B11944" w:rsidRDefault="00DB3CB2" w:rsidP="00DB3CB2">
      <w:pPr>
        <w:pStyle w:val="Main"/>
        <w:pBdr>
          <w:left w:val="single" w:sz="24" w:space="4" w:color="7F7F7F" w:themeColor="text1" w:themeTint="80"/>
        </w:pBdr>
        <w:tabs>
          <w:tab w:val="left" w:pos="284"/>
          <w:tab w:val="left" w:pos="2410"/>
        </w:tabs>
        <w:spacing w:line="276" w:lineRule="auto"/>
        <w:ind w:left="284"/>
      </w:pPr>
      <w:r w:rsidRPr="00B11944">
        <w:t>E-Mail</w:t>
      </w:r>
      <w:r w:rsidRPr="00B11944">
        <w:tab/>
      </w:r>
      <w:r w:rsidR="00B11944" w:rsidRPr="00B11944">
        <w:tab/>
      </w:r>
      <w:r w:rsidR="00B11944" w:rsidRPr="00B11944">
        <w:tab/>
        <w:t>simon.loetscher@s</w:t>
      </w:r>
      <w:r w:rsidR="00B11944">
        <w:t>oftec.ch</w:t>
      </w:r>
    </w:p>
    <w:p w14:paraId="6394F153" w14:textId="3A327DFF" w:rsidR="00DB3CB2" w:rsidRPr="00B11944" w:rsidRDefault="00DB3CB2" w:rsidP="00DB3CB2">
      <w:pPr>
        <w:pStyle w:val="Main"/>
        <w:pBdr>
          <w:left w:val="single" w:sz="24" w:space="4" w:color="7F7F7F" w:themeColor="text1" w:themeTint="80"/>
        </w:pBdr>
        <w:tabs>
          <w:tab w:val="left" w:pos="284"/>
          <w:tab w:val="left" w:pos="2410"/>
        </w:tabs>
        <w:spacing w:after="120" w:line="276" w:lineRule="auto"/>
        <w:ind w:left="284"/>
        <w:rPr>
          <w:lang w:val="it-IT"/>
        </w:rPr>
      </w:pPr>
      <w:proofErr w:type="spellStart"/>
      <w:r w:rsidRPr="00B11944">
        <w:rPr>
          <w:lang w:val="it-IT"/>
        </w:rPr>
        <w:t>Telefon</w:t>
      </w:r>
      <w:proofErr w:type="spellEnd"/>
      <w:r w:rsidRPr="00B11944">
        <w:rPr>
          <w:lang w:val="it-IT"/>
        </w:rPr>
        <w:tab/>
      </w:r>
      <w:r w:rsidR="00B11944">
        <w:rPr>
          <w:lang w:val="it-IT"/>
        </w:rPr>
        <w:tab/>
      </w:r>
      <w:r w:rsidR="00B11944">
        <w:rPr>
          <w:lang w:val="it-IT"/>
        </w:rPr>
        <w:tab/>
        <w:t>041 755 34 06</w:t>
      </w:r>
    </w:p>
    <w:p w14:paraId="6338753A" w14:textId="77777777" w:rsidR="00DA6366" w:rsidRPr="00B11944" w:rsidRDefault="00DA6366">
      <w:pPr>
        <w:widowControl/>
        <w:spacing w:line="240" w:lineRule="auto"/>
        <w:rPr>
          <w:lang w:val="it-IT"/>
        </w:rPr>
      </w:pPr>
    </w:p>
    <w:p w14:paraId="7C12EDD8" w14:textId="2695FDDB" w:rsidR="00346769" w:rsidRPr="00B11944" w:rsidRDefault="00346769">
      <w:pPr>
        <w:widowControl/>
        <w:spacing w:line="240" w:lineRule="auto"/>
        <w:rPr>
          <w:rFonts w:ascii="Imago" w:hAnsi="Imago"/>
          <w:lang w:val="it-IT"/>
        </w:rPr>
      </w:pPr>
      <w:r w:rsidRPr="00B11944">
        <w:rPr>
          <w:lang w:val="it-IT"/>
        </w:rPr>
        <w:br w:type="page"/>
      </w:r>
    </w:p>
    <w:p w14:paraId="7D3B7FC3" w14:textId="0AEFBDB3" w:rsidR="009709AB" w:rsidRPr="00934854" w:rsidRDefault="009709AB" w:rsidP="00A77728">
      <w:pPr>
        <w:pStyle w:val="Formatvorlage1"/>
      </w:pPr>
      <w:bookmarkStart w:id="18" w:name="_Toc161903140"/>
      <w:r w:rsidRPr="00934854">
        <w:lastRenderedPageBreak/>
        <w:t>Projektmethode</w:t>
      </w:r>
      <w:bookmarkEnd w:id="18"/>
    </w:p>
    <w:p w14:paraId="3BEB0B0F" w14:textId="0EF0FEEE" w:rsidR="0010755B" w:rsidRPr="00934854" w:rsidRDefault="009709AB" w:rsidP="00A77728">
      <w:pPr>
        <w:pStyle w:val="Formatvorlage2"/>
      </w:pPr>
      <w:bookmarkStart w:id="19" w:name="_Toc161903141"/>
      <w:r w:rsidRPr="00934854">
        <w:t>Vergleich von Projektmethoden</w:t>
      </w:r>
      <w:bookmarkEnd w:id="19"/>
    </w:p>
    <w:p w14:paraId="08524D9A" w14:textId="77777777" w:rsidR="00911F96" w:rsidRPr="00934854" w:rsidRDefault="00911F96" w:rsidP="0010755B">
      <w:pPr>
        <w:pStyle w:val="Main"/>
      </w:pPr>
    </w:p>
    <w:p w14:paraId="73F7ABEF" w14:textId="276E2DB0" w:rsidR="00851FD8" w:rsidRPr="00934854" w:rsidRDefault="0005764C" w:rsidP="00A77728">
      <w:pPr>
        <w:pStyle w:val="Formatvorlage3"/>
      </w:pPr>
      <w:bookmarkStart w:id="20" w:name="_Toc161903142"/>
      <w:r w:rsidRPr="00934854">
        <w:t>IPERKA</w:t>
      </w:r>
      <w:bookmarkEnd w:id="20"/>
    </w:p>
    <w:p w14:paraId="507AC096" w14:textId="4E1EF6DA" w:rsidR="008E5A66" w:rsidRPr="00934854" w:rsidRDefault="008E5A66" w:rsidP="00C511F8">
      <w:pPr>
        <w:pStyle w:val="Main"/>
      </w:pPr>
    </w:p>
    <w:p w14:paraId="4C50797D" w14:textId="451DA5A2" w:rsidR="00602F6C" w:rsidRDefault="0005764C" w:rsidP="00A77728">
      <w:pPr>
        <w:pStyle w:val="Formatvorlage3"/>
      </w:pPr>
      <w:bookmarkStart w:id="21" w:name="_Toc161903143"/>
      <w:r w:rsidRPr="00934854">
        <w:t>Wasserfall</w:t>
      </w:r>
      <w:bookmarkEnd w:id="21"/>
    </w:p>
    <w:p w14:paraId="032B0891" w14:textId="14E73F1A" w:rsidR="00CB24F4" w:rsidRPr="00934854" w:rsidRDefault="00CB24F4">
      <w:pPr>
        <w:widowControl/>
        <w:spacing w:line="240" w:lineRule="auto"/>
        <w:rPr>
          <w:rFonts w:ascii="Imago" w:hAnsi="Imago"/>
        </w:rPr>
      </w:pPr>
    </w:p>
    <w:p w14:paraId="77E2A539" w14:textId="530AA626" w:rsidR="0005764C" w:rsidRDefault="0005764C" w:rsidP="00A77728">
      <w:pPr>
        <w:pStyle w:val="Formatvorlage3"/>
      </w:pPr>
      <w:bookmarkStart w:id="22" w:name="_Toc161903144"/>
      <w:proofErr w:type="spellStart"/>
      <w:r w:rsidRPr="00934854">
        <w:t>Scrum</w:t>
      </w:r>
      <w:bookmarkEnd w:id="22"/>
      <w:proofErr w:type="spellEnd"/>
    </w:p>
    <w:p w14:paraId="1DA2B9F1" w14:textId="7E8ACB28" w:rsidR="00094538" w:rsidRPr="00934854" w:rsidRDefault="00094538" w:rsidP="00851FD8">
      <w:pPr>
        <w:pStyle w:val="Main"/>
      </w:pPr>
    </w:p>
    <w:p w14:paraId="06C4050E" w14:textId="1E3B3A64" w:rsidR="00FF345D" w:rsidRPr="00934854" w:rsidRDefault="00FF345D" w:rsidP="00A77728">
      <w:pPr>
        <w:pStyle w:val="Formatvorlage2"/>
      </w:pPr>
      <w:bookmarkStart w:id="23" w:name="_Toc161903145"/>
      <w:r w:rsidRPr="00934854">
        <w:t>Auswahl der Projektmethode</w:t>
      </w:r>
      <w:bookmarkEnd w:id="23"/>
    </w:p>
    <w:p w14:paraId="1AFF1B9E" w14:textId="77777777" w:rsidR="00104153" w:rsidRPr="00934854" w:rsidRDefault="00104153" w:rsidP="00851FD8">
      <w:pPr>
        <w:pStyle w:val="Main"/>
      </w:pPr>
    </w:p>
    <w:p w14:paraId="47D347B4" w14:textId="0EDE7727" w:rsidR="00FF345D" w:rsidRPr="00934854" w:rsidRDefault="00FF345D" w:rsidP="00A77728">
      <w:pPr>
        <w:pStyle w:val="Formatvorlage2"/>
      </w:pPr>
      <w:bookmarkStart w:id="24" w:name="_Toc161903146"/>
      <w:r w:rsidRPr="00934854">
        <w:t>Anwendung der ausgewählten Projektmethode</w:t>
      </w:r>
      <w:bookmarkEnd w:id="24"/>
    </w:p>
    <w:p w14:paraId="454FCF58" w14:textId="1970FA0C" w:rsidR="002F2C71" w:rsidRPr="00BB6408" w:rsidRDefault="002F2C71" w:rsidP="001F6E55">
      <w:pPr>
        <w:pStyle w:val="Main"/>
      </w:pPr>
      <w:r w:rsidRPr="00BB6408">
        <w:br w:type="page"/>
      </w:r>
    </w:p>
    <w:p w14:paraId="63CD0BE9" w14:textId="7F919101" w:rsidR="00662A7D" w:rsidRPr="00934854" w:rsidRDefault="00662A7D" w:rsidP="00A77728">
      <w:pPr>
        <w:pStyle w:val="Formatvorlage1"/>
      </w:pPr>
      <w:bookmarkStart w:id="25" w:name="_Toc161903147"/>
      <w:r w:rsidRPr="00934854">
        <w:lastRenderedPageBreak/>
        <w:t>Verwendete Technologien</w:t>
      </w:r>
      <w:r w:rsidR="00543EA8">
        <w:t xml:space="preserve"> und Tools</w:t>
      </w:r>
      <w:bookmarkEnd w:id="25"/>
    </w:p>
    <w:p w14:paraId="1C8E63B6" w14:textId="77777777" w:rsidR="00911F96" w:rsidRPr="00934854" w:rsidRDefault="00911F96" w:rsidP="002B23DD">
      <w:pPr>
        <w:pStyle w:val="Main"/>
      </w:pPr>
    </w:p>
    <w:p w14:paraId="4C4EE3A1" w14:textId="166E1C09" w:rsidR="00FF345D" w:rsidRPr="00934854" w:rsidRDefault="00717F0C" w:rsidP="00A77728">
      <w:pPr>
        <w:pStyle w:val="Formatvorlage2"/>
      </w:pPr>
      <w:bookmarkStart w:id="26" w:name="_Toc161903148"/>
      <w:r>
        <w:t>Entwickler-</w:t>
      </w:r>
      <w:r w:rsidR="00662A7D" w:rsidRPr="00934854">
        <w:t>Tools</w:t>
      </w:r>
      <w:bookmarkEnd w:id="26"/>
    </w:p>
    <w:p w14:paraId="74C480D5" w14:textId="77777777" w:rsidR="004231D6" w:rsidRPr="00934854" w:rsidRDefault="004231D6" w:rsidP="004231D6">
      <w:pPr>
        <w:pStyle w:val="Main"/>
      </w:pPr>
    </w:p>
    <w:p w14:paraId="77820853" w14:textId="7F7DDF9B" w:rsidR="009709AB" w:rsidRPr="00934854" w:rsidRDefault="00662A7D" w:rsidP="00A77728">
      <w:pPr>
        <w:pStyle w:val="Formatvorlage3"/>
      </w:pPr>
      <w:bookmarkStart w:id="27" w:name="_Toc161903149"/>
      <w:r w:rsidRPr="00934854">
        <w:t>Editoren</w:t>
      </w:r>
      <w:bookmarkEnd w:id="27"/>
    </w:p>
    <w:p w14:paraId="4546DB41" w14:textId="77777777" w:rsidR="006D4CC1" w:rsidRPr="00934854" w:rsidRDefault="006D4CC1" w:rsidP="00C511F8">
      <w:pPr>
        <w:pStyle w:val="Main"/>
        <w:ind w:left="-13"/>
      </w:pPr>
    </w:p>
    <w:p w14:paraId="0651B44F" w14:textId="0FCEE6B3" w:rsidR="00A212D4" w:rsidRPr="00934854" w:rsidRDefault="00A212D4" w:rsidP="00A77728">
      <w:pPr>
        <w:pStyle w:val="Formatvorlage3"/>
      </w:pPr>
      <w:bookmarkStart w:id="28" w:name="_Toc161903150"/>
      <w:r w:rsidRPr="00934854">
        <w:t>Source Code Verwaltung</w:t>
      </w:r>
      <w:bookmarkEnd w:id="28"/>
    </w:p>
    <w:p w14:paraId="33B55315" w14:textId="246BC414" w:rsidR="00A212D4" w:rsidRPr="00934854" w:rsidRDefault="00A212D4" w:rsidP="001109A3">
      <w:pPr>
        <w:pStyle w:val="Main"/>
      </w:pPr>
    </w:p>
    <w:p w14:paraId="07AB84C9" w14:textId="0549B9C4" w:rsidR="003C7740" w:rsidRDefault="003C7740" w:rsidP="00A77728">
      <w:pPr>
        <w:pStyle w:val="Formatvorlage3"/>
      </w:pPr>
      <w:bookmarkStart w:id="29" w:name="_Toc161903151"/>
      <w:r w:rsidRPr="00934854">
        <w:t>Datenbank</w:t>
      </w:r>
      <w:r w:rsidR="00771593" w:rsidRPr="00934854">
        <w:t xml:space="preserve"> Management Tool</w:t>
      </w:r>
      <w:bookmarkEnd w:id="29"/>
    </w:p>
    <w:p w14:paraId="1CDFE794" w14:textId="77777777" w:rsidR="0051788E" w:rsidRDefault="0051788E" w:rsidP="0051788E">
      <w:pPr>
        <w:pStyle w:val="Listenabsatz"/>
      </w:pPr>
    </w:p>
    <w:p w14:paraId="58AE27E0" w14:textId="0ED6C5CE" w:rsidR="0051788E" w:rsidRDefault="0051788E">
      <w:pPr>
        <w:widowControl/>
        <w:spacing w:line="240" w:lineRule="auto"/>
        <w:rPr>
          <w:rFonts w:ascii="Imago" w:hAnsi="Imago"/>
        </w:rPr>
      </w:pPr>
      <w:r>
        <w:rPr>
          <w:rFonts w:ascii="Imago" w:hAnsi="Imago"/>
        </w:rPr>
        <w:br w:type="page"/>
      </w:r>
    </w:p>
    <w:p w14:paraId="4E41147C" w14:textId="56FD4BE0" w:rsidR="00A212D4" w:rsidRPr="00934854" w:rsidRDefault="00A212D4" w:rsidP="00A77728">
      <w:pPr>
        <w:pStyle w:val="Formatvorlage2"/>
      </w:pPr>
      <w:bookmarkStart w:id="30" w:name="_Toc161903152"/>
      <w:r w:rsidRPr="00934854">
        <w:lastRenderedPageBreak/>
        <w:t>Dokumentation</w:t>
      </w:r>
      <w:bookmarkEnd w:id="30"/>
    </w:p>
    <w:p w14:paraId="27A9B757" w14:textId="08EBA71E" w:rsidR="009B1BBD" w:rsidRDefault="009B1BBD">
      <w:pPr>
        <w:widowControl/>
        <w:spacing w:line="240" w:lineRule="auto"/>
        <w:rPr>
          <w:rFonts w:ascii="Imago" w:hAnsi="Imago"/>
        </w:rPr>
      </w:pPr>
    </w:p>
    <w:p w14:paraId="7ED3626B" w14:textId="77777777" w:rsidR="002F4B8C" w:rsidRPr="00934854" w:rsidRDefault="002F4B8C" w:rsidP="002C5DB3">
      <w:pPr>
        <w:pStyle w:val="Main"/>
      </w:pPr>
    </w:p>
    <w:p w14:paraId="09E71356" w14:textId="78BD83C5" w:rsidR="00A212D4" w:rsidRPr="00934854" w:rsidRDefault="007622DB" w:rsidP="00A77728">
      <w:pPr>
        <w:pStyle w:val="Formatvorlage2"/>
      </w:pPr>
      <w:bookmarkStart w:id="31" w:name="_Toc161903153"/>
      <w:r>
        <w:t>Organisation und Sicherung der Arbeitsergebnisse</w:t>
      </w:r>
      <w:bookmarkEnd w:id="31"/>
    </w:p>
    <w:p w14:paraId="62B4C93C" w14:textId="4C57A406" w:rsidR="007622DB" w:rsidRDefault="007622DB" w:rsidP="00F44C02">
      <w:pPr>
        <w:pStyle w:val="Main"/>
      </w:pPr>
    </w:p>
    <w:p w14:paraId="593C61E1" w14:textId="77777777" w:rsidR="007622DB" w:rsidRPr="00934854" w:rsidRDefault="007622DB" w:rsidP="00F44C02">
      <w:pPr>
        <w:pStyle w:val="Main"/>
      </w:pPr>
    </w:p>
    <w:p w14:paraId="398D88C6" w14:textId="4A09B598" w:rsidR="003A1AA2" w:rsidRPr="00934854" w:rsidRDefault="003A1AA2">
      <w:pPr>
        <w:widowControl/>
        <w:spacing w:line="240" w:lineRule="auto"/>
      </w:pPr>
      <w:r w:rsidRPr="00934854">
        <w:br w:type="page"/>
      </w:r>
    </w:p>
    <w:p w14:paraId="55FCF736" w14:textId="12413696" w:rsidR="00AC0A5A" w:rsidRPr="00AC0A5A" w:rsidRDefault="003851E6" w:rsidP="00A77728">
      <w:pPr>
        <w:pStyle w:val="Ebene2"/>
      </w:pPr>
      <w:bookmarkStart w:id="32" w:name="_Toc161903154"/>
      <w:r w:rsidRPr="00934854">
        <w:lastRenderedPageBreak/>
        <w:t>Projektplanung</w:t>
      </w:r>
      <w:bookmarkEnd w:id="32"/>
    </w:p>
    <w:p w14:paraId="16C449DD" w14:textId="714E85C6" w:rsidR="003851E6" w:rsidRDefault="003851E6" w:rsidP="00A77728">
      <w:pPr>
        <w:pStyle w:val="Formatvorlage1"/>
      </w:pPr>
      <w:bookmarkStart w:id="33" w:name="_Toc161903155"/>
      <w:r w:rsidRPr="00934854">
        <w:t xml:space="preserve">Use </w:t>
      </w:r>
      <w:r w:rsidRPr="00A77728">
        <w:t>Case</w:t>
      </w:r>
      <w:bookmarkEnd w:id="33"/>
    </w:p>
    <w:p w14:paraId="6AB98F9A" w14:textId="678ED260" w:rsidR="00461A33" w:rsidRDefault="00B57A2B" w:rsidP="00B57A2B">
      <w:pPr>
        <w:pStyle w:val="Main"/>
      </w:pPr>
      <w:r w:rsidRPr="00B57A2B">
        <w:t>Das Use Case Diagramm st</w:t>
      </w:r>
      <w:r>
        <w:t xml:space="preserve">ellt die Benutzer- sowie Entwickleranforderungen grafisch dar. </w:t>
      </w:r>
    </w:p>
    <w:p w14:paraId="6D29A71E" w14:textId="585D2CB1" w:rsidR="00B57A2B" w:rsidRDefault="00B57A2B" w:rsidP="00B57A2B">
      <w:pPr>
        <w:pStyle w:val="Main"/>
      </w:pPr>
      <w:r>
        <w:t xml:space="preserve">Der Benutzer ist bei uns der Mitarbeiter welcher auf Jira seine Leistungen in den jeweiligen Projekten festhält. </w:t>
      </w:r>
    </w:p>
    <w:p w14:paraId="1BAC3E76" w14:textId="75FA811E" w:rsidR="00B57A2B" w:rsidRDefault="00B57A2B" w:rsidP="00B57A2B">
      <w:pPr>
        <w:pStyle w:val="Main"/>
      </w:pPr>
      <w:r>
        <w:t>Entwickler ist die Person, welche die Applikation entwickelt und in der Zukunft verwaltet.</w:t>
      </w:r>
    </w:p>
    <w:p w14:paraId="26384852" w14:textId="77777777" w:rsidR="00C83CCE" w:rsidRDefault="00C83CCE" w:rsidP="00B57A2B">
      <w:pPr>
        <w:pStyle w:val="Main"/>
      </w:pPr>
    </w:p>
    <w:p w14:paraId="1020F0CA" w14:textId="77777777" w:rsidR="00C83CCE" w:rsidRDefault="00C83CCE" w:rsidP="00C83CCE">
      <w:pPr>
        <w:pStyle w:val="Main"/>
        <w:keepNext/>
      </w:pPr>
      <w:r>
        <w:rPr>
          <w:noProof/>
        </w:rPr>
        <w:drawing>
          <wp:inline distT="0" distB="0" distL="0" distR="0" wp14:anchorId="617D9234" wp14:editId="63562F82">
            <wp:extent cx="5381625" cy="1819275"/>
            <wp:effectExtent l="0" t="0" r="9525" b="9525"/>
            <wp:docPr id="1211907933" name="Grafik 1" descr="Ein Bild, das Text, Entwurf,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07933" name="Grafik 1" descr="Ein Bild, das Text, Entwurf, Diagramm, Schrif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1819275"/>
                    </a:xfrm>
                    <a:prstGeom prst="rect">
                      <a:avLst/>
                    </a:prstGeom>
                    <a:noFill/>
                    <a:ln>
                      <a:noFill/>
                    </a:ln>
                  </pic:spPr>
                </pic:pic>
              </a:graphicData>
            </a:graphic>
          </wp:inline>
        </w:drawing>
      </w:r>
    </w:p>
    <w:p w14:paraId="0446D11A" w14:textId="6354E9F2" w:rsidR="00C83CCE" w:rsidRDefault="00A77728" w:rsidP="00A77728">
      <w:pPr>
        <w:pStyle w:val="Beschriftung"/>
      </w:pPr>
      <w:r>
        <w:t>Abbildung 3.1</w:t>
      </w:r>
      <w:r>
        <w:tab/>
        <w:t>Use Case Diagramm</w:t>
      </w:r>
    </w:p>
    <w:p w14:paraId="74DFBC05" w14:textId="77777777" w:rsidR="00C83CCE" w:rsidRDefault="00C83CCE" w:rsidP="00B57A2B">
      <w:pPr>
        <w:pStyle w:val="Main"/>
      </w:pPr>
    </w:p>
    <w:p w14:paraId="514AF46A" w14:textId="1BB330DC" w:rsidR="00B57A2B" w:rsidRDefault="00B57A2B" w:rsidP="00A77728">
      <w:pPr>
        <w:pStyle w:val="Formatvorlage1"/>
      </w:pPr>
      <w:bookmarkStart w:id="34" w:name="_Toc161903156"/>
      <w:r>
        <w:t>Anforderungsliste</w:t>
      </w:r>
      <w:bookmarkEnd w:id="34"/>
    </w:p>
    <w:p w14:paraId="44663519" w14:textId="674DBC4B" w:rsidR="00B57A2B" w:rsidRDefault="00D47390" w:rsidP="00D47390">
      <w:pPr>
        <w:pStyle w:val="Main"/>
      </w:pPr>
      <w:r>
        <w:t>Die Anforderungsliste wird der detaillierten Aufgabenstellung sowie den individuellen Bewertungskriterien entnommen.</w:t>
      </w:r>
    </w:p>
    <w:p w14:paraId="2C3D6509" w14:textId="4A59D14D" w:rsidR="00D47390" w:rsidRDefault="00D47390" w:rsidP="00D47390">
      <w:pPr>
        <w:pStyle w:val="Main"/>
      </w:pPr>
    </w:p>
    <w:p w14:paraId="72BF584D" w14:textId="78CB0135" w:rsidR="00D47390" w:rsidRDefault="00D47390" w:rsidP="00D47390">
      <w:pPr>
        <w:pStyle w:val="Main"/>
        <w:rPr>
          <w:b/>
          <w:bCs/>
        </w:rPr>
      </w:pPr>
      <w:r>
        <w:rPr>
          <w:b/>
          <w:bCs/>
        </w:rPr>
        <w:t>Nummer</w:t>
      </w:r>
      <w:r>
        <w:rPr>
          <w:b/>
          <w:bCs/>
        </w:rPr>
        <w:tab/>
        <w:t>Beschreibung</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Priorität</w:t>
      </w:r>
    </w:p>
    <w:p w14:paraId="01215172" w14:textId="77777777" w:rsidR="00D47390" w:rsidRDefault="00D47390" w:rsidP="00D47390">
      <w:pPr>
        <w:pStyle w:val="Main"/>
      </w:pPr>
    </w:p>
    <w:p w14:paraId="6A373794" w14:textId="1ADDB172" w:rsidR="00D47390" w:rsidRPr="00D47390" w:rsidRDefault="008D1B29" w:rsidP="00D47390">
      <w:pPr>
        <w:pStyle w:val="Main"/>
        <w:rPr>
          <w:b/>
          <w:bCs/>
        </w:rPr>
      </w:pPr>
      <w:r>
        <w:t>A</w:t>
      </w:r>
      <w:r w:rsidRPr="00912F1F">
        <w:rPr>
          <w:sz w:val="20"/>
          <w:szCs w:val="18"/>
        </w:rPr>
        <w:t>1</w:t>
      </w:r>
      <w:r w:rsidR="00D47390">
        <w:tab/>
      </w:r>
      <w:r w:rsidR="00D47390">
        <w:tab/>
      </w:r>
      <w:proofErr w:type="spellStart"/>
      <w:r w:rsidR="00FE5F4C">
        <w:rPr>
          <w:b/>
          <w:bCs/>
        </w:rPr>
        <w:t>Testing</w:t>
      </w:r>
      <w:proofErr w:type="spellEnd"/>
    </w:p>
    <w:p w14:paraId="664CEA56" w14:textId="457AEF21" w:rsidR="00D47390" w:rsidRDefault="00D47390" w:rsidP="00D47390">
      <w:pPr>
        <w:pStyle w:val="Main"/>
      </w:pPr>
      <w:r>
        <w:t>A</w:t>
      </w:r>
      <w:r w:rsidRPr="00912F1F">
        <w:rPr>
          <w:sz w:val="20"/>
          <w:szCs w:val="18"/>
        </w:rPr>
        <w:t>1.1</w:t>
      </w:r>
      <w:r>
        <w:tab/>
      </w:r>
      <w:r>
        <w:tab/>
        <w:t xml:space="preserve">Die Applikation wird </w:t>
      </w:r>
      <w:r w:rsidR="00E61DAE">
        <w:t>durch</w:t>
      </w:r>
      <w:r>
        <w:t xml:space="preserve"> Unit Tests getestet</w:t>
      </w:r>
      <w:r w:rsidR="007368DC">
        <w:t>.</w:t>
      </w:r>
      <w:r>
        <w:tab/>
      </w:r>
      <w:r>
        <w:tab/>
      </w:r>
      <w:r>
        <w:tab/>
      </w:r>
      <w:r>
        <w:tab/>
      </w:r>
      <w:r>
        <w:tab/>
      </w:r>
      <w:r>
        <w:tab/>
        <w:t>Hoch</w:t>
      </w:r>
    </w:p>
    <w:p w14:paraId="100EDFCA" w14:textId="6473825B" w:rsidR="00D47390" w:rsidRDefault="00D47390" w:rsidP="00D47390">
      <w:pPr>
        <w:pStyle w:val="Main"/>
      </w:pPr>
      <w:r w:rsidRPr="00E61DAE">
        <w:t>A</w:t>
      </w:r>
      <w:r w:rsidRPr="00912F1F">
        <w:rPr>
          <w:sz w:val="20"/>
          <w:szCs w:val="18"/>
        </w:rPr>
        <w:t>1.2</w:t>
      </w:r>
      <w:r w:rsidRPr="00E61DAE">
        <w:tab/>
      </w:r>
      <w:r w:rsidRPr="00E61DAE">
        <w:tab/>
      </w:r>
      <w:r w:rsidR="00E61DAE" w:rsidRPr="00E61DAE">
        <w:t>Die Unit Tests decke</w:t>
      </w:r>
      <w:r w:rsidR="00E61DAE">
        <w:t>n den Grossteil der Applikation ab.</w:t>
      </w:r>
      <w:r w:rsidRPr="00E61DAE">
        <w:tab/>
      </w:r>
      <w:r w:rsidRPr="00E61DAE">
        <w:tab/>
      </w:r>
      <w:r w:rsidRPr="00E61DAE">
        <w:tab/>
      </w:r>
      <w:r w:rsidRPr="00E61DAE">
        <w:tab/>
      </w:r>
      <w:r w:rsidRPr="00E61DAE">
        <w:tab/>
        <w:t>Hoch</w:t>
      </w:r>
    </w:p>
    <w:p w14:paraId="3E5CBAB8" w14:textId="460C3588" w:rsidR="00B724B5" w:rsidRDefault="00B724B5" w:rsidP="00D47390">
      <w:pPr>
        <w:pStyle w:val="Main"/>
      </w:pPr>
      <w:r>
        <w:t>A</w:t>
      </w:r>
      <w:r w:rsidRPr="00912F1F">
        <w:rPr>
          <w:sz w:val="20"/>
          <w:szCs w:val="18"/>
        </w:rPr>
        <w:t>1.3</w:t>
      </w:r>
      <w:r>
        <w:tab/>
      </w:r>
      <w:r>
        <w:tab/>
        <w:t>Manuelle Tests der Applikation sind erstellt.</w:t>
      </w:r>
      <w:r>
        <w:tab/>
      </w:r>
      <w:r>
        <w:tab/>
      </w:r>
      <w:r>
        <w:tab/>
      </w:r>
      <w:r>
        <w:tab/>
      </w:r>
      <w:r>
        <w:tab/>
      </w:r>
      <w:r>
        <w:tab/>
      </w:r>
      <w:r>
        <w:tab/>
        <w:t>Mittel</w:t>
      </w:r>
    </w:p>
    <w:p w14:paraId="5D6E8490" w14:textId="25807ACB" w:rsidR="00B724B5" w:rsidRDefault="00B724B5" w:rsidP="00D47390">
      <w:pPr>
        <w:pStyle w:val="Main"/>
      </w:pPr>
      <w:r>
        <w:t>A</w:t>
      </w:r>
      <w:r w:rsidRPr="00912F1F">
        <w:rPr>
          <w:sz w:val="20"/>
          <w:szCs w:val="18"/>
        </w:rPr>
        <w:t>1.4</w:t>
      </w:r>
      <w:r>
        <w:tab/>
      </w:r>
      <w:r>
        <w:tab/>
        <w:t>Die Durchführung aller Tests inklusive deren Resultate ist dokumentiert.</w:t>
      </w:r>
      <w:r>
        <w:tab/>
      </w:r>
      <w:r>
        <w:tab/>
        <w:t>Hoch</w:t>
      </w:r>
    </w:p>
    <w:p w14:paraId="4CF38FCB" w14:textId="66C5724E" w:rsidR="008D1B29" w:rsidRPr="00E61DAE" w:rsidRDefault="008D1B29" w:rsidP="00D47390">
      <w:pPr>
        <w:pStyle w:val="Main"/>
      </w:pPr>
      <w:r>
        <w:t>A</w:t>
      </w:r>
      <w:r w:rsidRPr="00912F1F">
        <w:rPr>
          <w:sz w:val="20"/>
          <w:szCs w:val="18"/>
        </w:rPr>
        <w:t>1.5</w:t>
      </w:r>
      <w:r>
        <w:tab/>
      </w:r>
      <w:r>
        <w:tab/>
        <w:t>Die Solution verfügt über ein separates Unit Test Project.</w:t>
      </w:r>
      <w:r>
        <w:tab/>
      </w:r>
      <w:r>
        <w:tab/>
      </w:r>
      <w:r>
        <w:tab/>
      </w:r>
      <w:r>
        <w:tab/>
      </w:r>
      <w:r>
        <w:tab/>
        <w:t>Mittel</w:t>
      </w:r>
    </w:p>
    <w:p w14:paraId="4AD746D0" w14:textId="77777777" w:rsidR="00D47390" w:rsidRPr="00E61DAE" w:rsidRDefault="00D47390" w:rsidP="00D47390">
      <w:pPr>
        <w:pStyle w:val="Main"/>
      </w:pPr>
    </w:p>
    <w:p w14:paraId="45613E14" w14:textId="4946F923" w:rsidR="00D47390" w:rsidRDefault="008D1B29" w:rsidP="00D47390">
      <w:pPr>
        <w:pStyle w:val="Main"/>
        <w:rPr>
          <w:b/>
          <w:bCs/>
        </w:rPr>
      </w:pPr>
      <w:r>
        <w:t>A</w:t>
      </w:r>
      <w:r w:rsidRPr="00912F1F">
        <w:rPr>
          <w:sz w:val="20"/>
          <w:szCs w:val="18"/>
        </w:rPr>
        <w:t>2</w:t>
      </w:r>
      <w:r w:rsidR="00D47390" w:rsidRPr="00E61DAE">
        <w:tab/>
      </w:r>
      <w:r w:rsidR="00D47390" w:rsidRPr="00E61DAE">
        <w:tab/>
      </w:r>
      <w:proofErr w:type="spellStart"/>
      <w:r w:rsidR="00D47390">
        <w:rPr>
          <w:b/>
          <w:bCs/>
        </w:rPr>
        <w:t>Logging</w:t>
      </w:r>
      <w:proofErr w:type="spellEnd"/>
    </w:p>
    <w:p w14:paraId="781E0548" w14:textId="7B27EACF" w:rsidR="00D47390" w:rsidRDefault="00D47390" w:rsidP="00D47390">
      <w:pPr>
        <w:pStyle w:val="Main"/>
      </w:pPr>
      <w:r>
        <w:t>A</w:t>
      </w:r>
      <w:r w:rsidRPr="00912F1F">
        <w:rPr>
          <w:sz w:val="20"/>
          <w:szCs w:val="18"/>
        </w:rPr>
        <w:t>2.1</w:t>
      </w:r>
      <w:r>
        <w:tab/>
      </w:r>
      <w:r>
        <w:tab/>
        <w:t>Während der Laufzeit der Applikation wird ein Log geführt</w:t>
      </w:r>
      <w:r w:rsidR="007368DC">
        <w:t>.</w:t>
      </w:r>
      <w:r>
        <w:tab/>
      </w:r>
      <w:r>
        <w:tab/>
      </w:r>
      <w:r>
        <w:tab/>
      </w:r>
      <w:r>
        <w:tab/>
        <w:t>Hoch</w:t>
      </w:r>
    </w:p>
    <w:p w14:paraId="68C5A248" w14:textId="106D31C9" w:rsidR="00D47390" w:rsidRDefault="00D47390" w:rsidP="00D47390">
      <w:pPr>
        <w:pStyle w:val="Main"/>
      </w:pPr>
      <w:r>
        <w:t>A</w:t>
      </w:r>
      <w:r w:rsidRPr="00912F1F">
        <w:rPr>
          <w:sz w:val="20"/>
          <w:szCs w:val="18"/>
        </w:rPr>
        <w:t>2.2</w:t>
      </w:r>
      <w:r>
        <w:tab/>
      </w:r>
      <w:r>
        <w:tab/>
        <w:t xml:space="preserve">Unerwartete Fehler in der Applikation werden im Log als Fehlermeldung </w:t>
      </w:r>
      <w:r>
        <w:tab/>
      </w:r>
      <w:r>
        <w:tab/>
        <w:t>Hoch</w:t>
      </w:r>
    </w:p>
    <w:p w14:paraId="2C529989" w14:textId="59719B6D" w:rsidR="00D47390" w:rsidRDefault="007368DC" w:rsidP="00D47390">
      <w:pPr>
        <w:pStyle w:val="Main"/>
        <w:ind w:left="567" w:firstLine="567"/>
      </w:pPr>
      <w:r>
        <w:t>h</w:t>
      </w:r>
      <w:r w:rsidR="00D47390">
        <w:t>interlegt</w:t>
      </w:r>
      <w:r>
        <w:t>.</w:t>
      </w:r>
    </w:p>
    <w:p w14:paraId="62709B38" w14:textId="1C1EF70A" w:rsidR="007368DC" w:rsidRDefault="00D47390" w:rsidP="00D47390">
      <w:pPr>
        <w:pStyle w:val="Main"/>
      </w:pPr>
      <w:r>
        <w:t>A</w:t>
      </w:r>
      <w:r w:rsidRPr="00912F1F">
        <w:rPr>
          <w:sz w:val="20"/>
          <w:szCs w:val="18"/>
        </w:rPr>
        <w:t>2.3</w:t>
      </w:r>
      <w:r>
        <w:tab/>
      </w:r>
      <w:r>
        <w:tab/>
      </w:r>
      <w:r w:rsidR="007368DC">
        <w:t>Fehlt das Feld «Leis Konto» im Jira Projekt, muss dies im Log als Fehler</w:t>
      </w:r>
      <w:r w:rsidR="007368DC">
        <w:tab/>
      </w:r>
      <w:r w:rsidR="007368DC">
        <w:tab/>
        <w:t>Hoch</w:t>
      </w:r>
    </w:p>
    <w:p w14:paraId="088B1104" w14:textId="6AF7EBB5" w:rsidR="00D47390" w:rsidRDefault="007368DC" w:rsidP="00D47390">
      <w:pPr>
        <w:pStyle w:val="Main"/>
      </w:pPr>
      <w:r>
        <w:tab/>
      </w:r>
      <w:r>
        <w:tab/>
        <w:t>hinterlegt werden.</w:t>
      </w:r>
      <w:r w:rsidR="00D47390">
        <w:tab/>
      </w:r>
    </w:p>
    <w:p w14:paraId="441A7DFB" w14:textId="7EEAB917" w:rsidR="007368DC" w:rsidRDefault="007368DC" w:rsidP="00D47390">
      <w:pPr>
        <w:pStyle w:val="Main"/>
      </w:pPr>
      <w:r>
        <w:t>A</w:t>
      </w:r>
      <w:r w:rsidRPr="00912F1F">
        <w:rPr>
          <w:sz w:val="20"/>
          <w:szCs w:val="18"/>
        </w:rPr>
        <w:t>2.4</w:t>
      </w:r>
      <w:r>
        <w:tab/>
      </w:r>
      <w:r>
        <w:tab/>
        <w:t>Hat der Mitarbeiter im Ticket keine Berechtigung auf das Projekt wird</w:t>
      </w:r>
      <w:r>
        <w:tab/>
      </w:r>
      <w:r>
        <w:tab/>
      </w:r>
      <w:r>
        <w:tab/>
        <w:t>Hoch</w:t>
      </w:r>
    </w:p>
    <w:p w14:paraId="13C20C2C" w14:textId="4DB3EF1D" w:rsidR="007368DC" w:rsidRDefault="007368DC" w:rsidP="00D47390">
      <w:pPr>
        <w:pStyle w:val="Main"/>
      </w:pPr>
      <w:r>
        <w:tab/>
      </w:r>
      <w:r>
        <w:tab/>
        <w:t>die Leistung nicht abgefüllt und es wird ein Fehler im Log hinterlegt.</w:t>
      </w:r>
    </w:p>
    <w:p w14:paraId="424733B8" w14:textId="0DCBB6B2" w:rsidR="007368DC" w:rsidRDefault="007368DC" w:rsidP="00D47390">
      <w:pPr>
        <w:pStyle w:val="Main"/>
      </w:pPr>
      <w:r>
        <w:t>A</w:t>
      </w:r>
      <w:r w:rsidRPr="00912F1F">
        <w:rPr>
          <w:sz w:val="20"/>
          <w:szCs w:val="18"/>
        </w:rPr>
        <w:t>2.5</w:t>
      </w:r>
      <w:r>
        <w:tab/>
      </w:r>
      <w:r>
        <w:tab/>
        <w:t>Fehlen andere Angaben müssen diese als Warnung im Log erwähnt werden.</w:t>
      </w:r>
      <w:r>
        <w:tab/>
      </w:r>
      <w:r>
        <w:tab/>
        <w:t>Mittel</w:t>
      </w:r>
    </w:p>
    <w:p w14:paraId="5B2C9092" w14:textId="3498BE41" w:rsidR="007368DC" w:rsidRDefault="007368DC" w:rsidP="00D47390">
      <w:pPr>
        <w:pStyle w:val="Main"/>
      </w:pPr>
    </w:p>
    <w:p w14:paraId="62C79AC1" w14:textId="550FDB0D" w:rsidR="007368DC" w:rsidRDefault="008D1B29" w:rsidP="00D47390">
      <w:pPr>
        <w:pStyle w:val="Main"/>
        <w:rPr>
          <w:b/>
          <w:bCs/>
        </w:rPr>
      </w:pPr>
      <w:r>
        <w:t>A</w:t>
      </w:r>
      <w:r w:rsidRPr="00912F1F">
        <w:rPr>
          <w:sz w:val="20"/>
          <w:szCs w:val="18"/>
        </w:rPr>
        <w:t>3</w:t>
      </w:r>
      <w:r w:rsidR="007368DC">
        <w:tab/>
      </w:r>
      <w:r w:rsidR="007368DC">
        <w:tab/>
      </w:r>
      <w:r w:rsidR="007368DC">
        <w:rPr>
          <w:b/>
          <w:bCs/>
        </w:rPr>
        <w:t>Schichtentrennung</w:t>
      </w:r>
    </w:p>
    <w:p w14:paraId="1F1FE021" w14:textId="0E5E6343" w:rsidR="007368DC" w:rsidRDefault="007368DC" w:rsidP="00D47390">
      <w:pPr>
        <w:pStyle w:val="Main"/>
      </w:pPr>
      <w:r>
        <w:t>A</w:t>
      </w:r>
      <w:r w:rsidRPr="00912F1F">
        <w:rPr>
          <w:sz w:val="20"/>
          <w:szCs w:val="18"/>
        </w:rPr>
        <w:t>3.1</w:t>
      </w:r>
      <w:r>
        <w:tab/>
      </w:r>
      <w:r>
        <w:tab/>
        <w:t>Die Applikation ist in eine Persistenz-, Service-, und eine Applikationsschicht</w:t>
      </w:r>
      <w:r>
        <w:tab/>
      </w:r>
      <w:r>
        <w:tab/>
        <w:t>Hoch</w:t>
      </w:r>
    </w:p>
    <w:p w14:paraId="3EB1E9D4" w14:textId="5612B377" w:rsidR="007368DC" w:rsidRDefault="007368DC" w:rsidP="00D47390">
      <w:pPr>
        <w:pStyle w:val="Main"/>
      </w:pPr>
      <w:r>
        <w:tab/>
      </w:r>
      <w:r>
        <w:tab/>
        <w:t xml:space="preserve">getrennt (Core, Infrastructure, </w:t>
      </w:r>
      <w:proofErr w:type="spellStart"/>
      <w:r>
        <w:t>Application</w:t>
      </w:r>
      <w:proofErr w:type="spellEnd"/>
      <w:r>
        <w:t>).</w:t>
      </w:r>
    </w:p>
    <w:p w14:paraId="1198EBC9" w14:textId="329A449A" w:rsidR="008D1B29" w:rsidRDefault="007368DC" w:rsidP="008D1B29">
      <w:pPr>
        <w:pStyle w:val="Main"/>
      </w:pPr>
      <w:r>
        <w:t>A</w:t>
      </w:r>
      <w:r w:rsidRPr="00912F1F">
        <w:rPr>
          <w:sz w:val="20"/>
          <w:szCs w:val="18"/>
        </w:rPr>
        <w:t>3.2</w:t>
      </w:r>
      <w:r>
        <w:tab/>
      </w:r>
      <w:r>
        <w:tab/>
        <w:t>Das Projekt ist gemäss anderen ähnlichen Firmenprojekten aufgebaut</w:t>
      </w:r>
      <w:r>
        <w:tab/>
      </w:r>
      <w:r w:rsidR="00E61DAE">
        <w:t>.</w:t>
      </w:r>
      <w:r>
        <w:tab/>
      </w:r>
      <w:r>
        <w:tab/>
        <w:t>Mittel</w:t>
      </w:r>
    </w:p>
    <w:p w14:paraId="2854A6B6" w14:textId="77777777" w:rsidR="008D1B29" w:rsidRDefault="008D1B29">
      <w:pPr>
        <w:widowControl/>
        <w:spacing w:line="240" w:lineRule="auto"/>
        <w:rPr>
          <w:rFonts w:ascii="Imago" w:hAnsi="Imago"/>
        </w:rPr>
      </w:pPr>
      <w:r>
        <w:br w:type="page"/>
      </w:r>
    </w:p>
    <w:p w14:paraId="0B76BADD" w14:textId="069BA197" w:rsidR="007368DC" w:rsidRDefault="008D1B29" w:rsidP="00D47390">
      <w:pPr>
        <w:pStyle w:val="Main"/>
        <w:rPr>
          <w:b/>
          <w:bCs/>
        </w:rPr>
      </w:pPr>
      <w:r>
        <w:lastRenderedPageBreak/>
        <w:t>A</w:t>
      </w:r>
      <w:r w:rsidRPr="00912F1F">
        <w:rPr>
          <w:sz w:val="20"/>
          <w:szCs w:val="18"/>
        </w:rPr>
        <w:t>4</w:t>
      </w:r>
      <w:r w:rsidR="007368DC">
        <w:tab/>
      </w:r>
      <w:r w:rsidR="007368DC">
        <w:tab/>
      </w:r>
      <w:r w:rsidR="007368DC">
        <w:rPr>
          <w:b/>
          <w:bCs/>
        </w:rPr>
        <w:t>Software-Architektur</w:t>
      </w:r>
    </w:p>
    <w:p w14:paraId="092D23C9" w14:textId="1664A485" w:rsidR="007368DC" w:rsidRDefault="007368DC" w:rsidP="00D47390">
      <w:pPr>
        <w:pStyle w:val="Main"/>
      </w:pPr>
      <w:r>
        <w:t>A</w:t>
      </w:r>
      <w:r w:rsidRPr="00912F1F">
        <w:rPr>
          <w:sz w:val="20"/>
          <w:szCs w:val="18"/>
        </w:rPr>
        <w:t>4.1</w:t>
      </w:r>
      <w:r>
        <w:tab/>
      </w:r>
      <w:r>
        <w:tab/>
      </w:r>
      <w:r w:rsidR="00E61DAE">
        <w:t>Es wurde eine passende Klassenstruktur gewählt.</w:t>
      </w:r>
      <w:r w:rsidR="00E61DAE">
        <w:tab/>
      </w:r>
      <w:r>
        <w:tab/>
      </w:r>
      <w:r>
        <w:tab/>
      </w:r>
      <w:r>
        <w:tab/>
      </w:r>
      <w:r>
        <w:tab/>
      </w:r>
      <w:r>
        <w:tab/>
        <w:t>Hoch</w:t>
      </w:r>
    </w:p>
    <w:p w14:paraId="59D8D4E6" w14:textId="13A02C52" w:rsidR="00E61DAE" w:rsidRDefault="00E61DAE" w:rsidP="00D47390">
      <w:pPr>
        <w:pStyle w:val="Main"/>
      </w:pPr>
      <w:r>
        <w:t>A</w:t>
      </w:r>
      <w:r w:rsidRPr="00912F1F">
        <w:rPr>
          <w:sz w:val="20"/>
          <w:szCs w:val="18"/>
        </w:rPr>
        <w:t>4.2</w:t>
      </w:r>
      <w:r>
        <w:tab/>
      </w:r>
      <w:r>
        <w:tab/>
        <w:t>Die Klassen haben wohldefinierte, dokumentierte Schnittstellen.</w:t>
      </w:r>
      <w:r>
        <w:tab/>
      </w:r>
      <w:r>
        <w:tab/>
      </w:r>
      <w:r>
        <w:tab/>
        <w:t>Mittel</w:t>
      </w:r>
    </w:p>
    <w:p w14:paraId="1B5ED835" w14:textId="455CDDB3" w:rsidR="007368DC" w:rsidRDefault="007368DC" w:rsidP="00D47390">
      <w:pPr>
        <w:pStyle w:val="Main"/>
      </w:pPr>
      <w:r>
        <w:t>A</w:t>
      </w:r>
      <w:r w:rsidRPr="00912F1F">
        <w:rPr>
          <w:sz w:val="20"/>
          <w:szCs w:val="18"/>
        </w:rPr>
        <w:t>4.</w:t>
      </w:r>
      <w:r w:rsidR="00E61DAE" w:rsidRPr="00912F1F">
        <w:rPr>
          <w:sz w:val="20"/>
          <w:szCs w:val="18"/>
        </w:rPr>
        <w:t>3</w:t>
      </w:r>
      <w:r>
        <w:tab/>
      </w:r>
      <w:r>
        <w:tab/>
      </w:r>
      <w:r w:rsidR="00E61DAE">
        <w:t xml:space="preserve">Die Klassen sind in passenden Modulen untergebracht. </w:t>
      </w:r>
      <w:r w:rsidR="00E61DAE">
        <w:tab/>
      </w:r>
      <w:r w:rsidR="00E61DAE">
        <w:tab/>
      </w:r>
      <w:r w:rsidR="00E61DAE">
        <w:tab/>
      </w:r>
      <w:r w:rsidR="00E61DAE">
        <w:tab/>
      </w:r>
      <w:r w:rsidR="00E61DAE">
        <w:tab/>
        <w:t>Hoch</w:t>
      </w:r>
    </w:p>
    <w:p w14:paraId="16B1F62B" w14:textId="443D96CE" w:rsidR="00E61DAE" w:rsidRDefault="00E61DAE" w:rsidP="00D47390">
      <w:pPr>
        <w:pStyle w:val="Main"/>
      </w:pPr>
    </w:p>
    <w:p w14:paraId="09CF25BF" w14:textId="69BD83D3" w:rsidR="00E61DAE" w:rsidRDefault="008D1B29" w:rsidP="00D47390">
      <w:pPr>
        <w:pStyle w:val="Main"/>
        <w:rPr>
          <w:b/>
          <w:bCs/>
        </w:rPr>
      </w:pPr>
      <w:r>
        <w:t>A</w:t>
      </w:r>
      <w:r w:rsidRPr="00912F1F">
        <w:rPr>
          <w:sz w:val="20"/>
          <w:szCs w:val="18"/>
        </w:rPr>
        <w:t>5</w:t>
      </w:r>
      <w:r w:rsidR="00E61DAE">
        <w:tab/>
      </w:r>
      <w:r w:rsidR="00E61DAE">
        <w:tab/>
      </w:r>
      <w:r w:rsidR="00E61DAE">
        <w:rPr>
          <w:b/>
          <w:bCs/>
        </w:rPr>
        <w:t>Code</w:t>
      </w:r>
    </w:p>
    <w:p w14:paraId="2B0683D3" w14:textId="1A7112D7" w:rsidR="00E61DAE" w:rsidRDefault="00E61DAE" w:rsidP="00D47390">
      <w:pPr>
        <w:pStyle w:val="Main"/>
      </w:pPr>
      <w:r w:rsidRPr="00E61DAE">
        <w:t>A</w:t>
      </w:r>
      <w:r w:rsidRPr="00912F1F">
        <w:rPr>
          <w:sz w:val="20"/>
          <w:szCs w:val="18"/>
        </w:rPr>
        <w:t>5.1</w:t>
      </w:r>
      <w:r w:rsidRPr="00E61DAE">
        <w:tab/>
      </w:r>
      <w:r w:rsidRPr="00E61DAE">
        <w:tab/>
      </w:r>
      <w:r>
        <w:t>Mögliche Fehler werden erkannt und behandelt.</w:t>
      </w:r>
      <w:r>
        <w:tab/>
      </w:r>
      <w:r>
        <w:tab/>
      </w:r>
      <w:r>
        <w:tab/>
      </w:r>
      <w:r>
        <w:tab/>
      </w:r>
      <w:r>
        <w:tab/>
      </w:r>
      <w:r>
        <w:tab/>
        <w:t>Hoch</w:t>
      </w:r>
    </w:p>
    <w:p w14:paraId="7EEC8CF5" w14:textId="1CD6B4EE" w:rsidR="00E61DAE" w:rsidRDefault="00E61DAE" w:rsidP="00D47390">
      <w:pPr>
        <w:pStyle w:val="Main"/>
      </w:pPr>
      <w:r>
        <w:t>A</w:t>
      </w:r>
      <w:r w:rsidRPr="00912F1F">
        <w:rPr>
          <w:sz w:val="20"/>
          <w:szCs w:val="18"/>
        </w:rPr>
        <w:t>5.2</w:t>
      </w:r>
      <w:r>
        <w:tab/>
      </w:r>
      <w:r>
        <w:tab/>
        <w:t>Der Code ist gemäss Softec Vorgaben aufgebaut (Namensgebung, Lesbarkeit).</w:t>
      </w:r>
      <w:r>
        <w:tab/>
        <w:t>Hoch</w:t>
      </w:r>
    </w:p>
    <w:p w14:paraId="73E7CA53" w14:textId="1E49D761" w:rsidR="00E61DAE" w:rsidRDefault="00E61DAE" w:rsidP="00D47390">
      <w:pPr>
        <w:pStyle w:val="Main"/>
      </w:pPr>
    </w:p>
    <w:p w14:paraId="11D85638" w14:textId="4590AD49" w:rsidR="00E61DAE" w:rsidRDefault="008D1B29" w:rsidP="00D47390">
      <w:pPr>
        <w:pStyle w:val="Main"/>
        <w:rPr>
          <w:b/>
          <w:bCs/>
        </w:rPr>
      </w:pPr>
      <w:r>
        <w:t>A</w:t>
      </w:r>
      <w:r w:rsidRPr="00912F1F">
        <w:rPr>
          <w:sz w:val="20"/>
          <w:szCs w:val="18"/>
        </w:rPr>
        <w:t>6</w:t>
      </w:r>
      <w:r w:rsidR="00E61DAE">
        <w:tab/>
      </w:r>
      <w:r w:rsidR="00E61DAE">
        <w:tab/>
      </w:r>
      <w:r w:rsidR="00E61DAE">
        <w:rPr>
          <w:b/>
          <w:bCs/>
        </w:rPr>
        <w:t>Robustheit</w:t>
      </w:r>
    </w:p>
    <w:p w14:paraId="2B1F3592" w14:textId="328FE6FF" w:rsidR="00E61DAE" w:rsidRDefault="00E61DAE" w:rsidP="00D47390">
      <w:pPr>
        <w:pStyle w:val="Main"/>
      </w:pPr>
      <w:r>
        <w:t>A</w:t>
      </w:r>
      <w:r w:rsidRPr="00912F1F">
        <w:rPr>
          <w:sz w:val="20"/>
          <w:szCs w:val="18"/>
        </w:rPr>
        <w:t>6.1</w:t>
      </w:r>
      <w:r>
        <w:tab/>
      </w:r>
      <w:r>
        <w:tab/>
        <w:t>Abfüllen von fehlenden Daten wird verhindert.</w:t>
      </w:r>
      <w:r>
        <w:tab/>
      </w:r>
      <w:r>
        <w:tab/>
      </w:r>
      <w:r>
        <w:tab/>
      </w:r>
      <w:r>
        <w:tab/>
      </w:r>
      <w:r>
        <w:tab/>
      </w:r>
      <w:r>
        <w:tab/>
        <w:t>Hoch</w:t>
      </w:r>
    </w:p>
    <w:p w14:paraId="3938D8CF" w14:textId="4EC929AD" w:rsidR="00E61DAE" w:rsidRDefault="00E61DAE" w:rsidP="00D47390">
      <w:pPr>
        <w:pStyle w:val="Main"/>
      </w:pPr>
      <w:r>
        <w:t>A</w:t>
      </w:r>
      <w:r w:rsidRPr="00912F1F">
        <w:rPr>
          <w:sz w:val="20"/>
          <w:szCs w:val="18"/>
        </w:rPr>
        <w:t>6.2</w:t>
      </w:r>
      <w:r>
        <w:tab/>
      </w:r>
      <w:r>
        <w:tab/>
        <w:t>Gültigkeit angegebener Daten wird geprüft.</w:t>
      </w:r>
      <w:r>
        <w:tab/>
      </w:r>
      <w:r>
        <w:tab/>
      </w:r>
      <w:r>
        <w:tab/>
      </w:r>
      <w:r>
        <w:tab/>
      </w:r>
      <w:r>
        <w:tab/>
      </w:r>
      <w:r>
        <w:tab/>
      </w:r>
      <w:r>
        <w:tab/>
        <w:t>Mittel</w:t>
      </w:r>
    </w:p>
    <w:p w14:paraId="16509F67" w14:textId="4D1F3D57" w:rsidR="00E61DAE" w:rsidRDefault="00E61DAE" w:rsidP="00D47390">
      <w:pPr>
        <w:pStyle w:val="Main"/>
      </w:pPr>
      <w:r>
        <w:t>A</w:t>
      </w:r>
      <w:r w:rsidRPr="00912F1F">
        <w:rPr>
          <w:sz w:val="20"/>
          <w:szCs w:val="18"/>
        </w:rPr>
        <w:t>6.3</w:t>
      </w:r>
      <w:r>
        <w:tab/>
      </w:r>
      <w:r>
        <w:tab/>
        <w:t>Gefundene Unstimmigkeiten werden im Log erfasst.</w:t>
      </w:r>
      <w:r>
        <w:tab/>
      </w:r>
      <w:r>
        <w:tab/>
      </w:r>
      <w:r>
        <w:tab/>
      </w:r>
      <w:r>
        <w:tab/>
      </w:r>
      <w:r>
        <w:tab/>
        <w:t>Mittel</w:t>
      </w:r>
    </w:p>
    <w:p w14:paraId="42811DE7" w14:textId="6E6504F3" w:rsidR="00E61DAE" w:rsidRDefault="00E61DAE" w:rsidP="00D47390">
      <w:pPr>
        <w:pStyle w:val="Main"/>
      </w:pPr>
    </w:p>
    <w:p w14:paraId="347BDCE8" w14:textId="793772AE" w:rsidR="00E61DAE" w:rsidRDefault="008D1B29" w:rsidP="00D47390">
      <w:pPr>
        <w:pStyle w:val="Main"/>
        <w:rPr>
          <w:b/>
          <w:bCs/>
        </w:rPr>
      </w:pPr>
      <w:r>
        <w:t>A</w:t>
      </w:r>
      <w:r w:rsidRPr="00912F1F">
        <w:rPr>
          <w:sz w:val="20"/>
          <w:szCs w:val="18"/>
        </w:rPr>
        <w:t>7</w:t>
      </w:r>
      <w:r w:rsidR="00E61DAE">
        <w:tab/>
      </w:r>
      <w:r w:rsidR="00E61DAE">
        <w:tab/>
      </w:r>
      <w:proofErr w:type="spellStart"/>
      <w:r w:rsidR="00E61DAE">
        <w:rPr>
          <w:b/>
          <w:bCs/>
        </w:rPr>
        <w:t>Git</w:t>
      </w:r>
      <w:proofErr w:type="spellEnd"/>
      <w:r w:rsidR="00E61DAE">
        <w:rPr>
          <w:b/>
          <w:bCs/>
        </w:rPr>
        <w:t>-Repository</w:t>
      </w:r>
    </w:p>
    <w:p w14:paraId="031ACA11" w14:textId="41A3C143" w:rsidR="00E61DAE" w:rsidRDefault="00E61DAE" w:rsidP="00D47390">
      <w:pPr>
        <w:pStyle w:val="Main"/>
      </w:pPr>
      <w:r>
        <w:t>A</w:t>
      </w:r>
      <w:r w:rsidRPr="00912F1F">
        <w:rPr>
          <w:sz w:val="20"/>
          <w:szCs w:val="18"/>
        </w:rPr>
        <w:t>7.1</w:t>
      </w:r>
      <w:r>
        <w:tab/>
      </w:r>
      <w:r>
        <w:tab/>
        <w:t xml:space="preserve">Der Code ist auf einem </w:t>
      </w:r>
      <w:proofErr w:type="spellStart"/>
      <w:r>
        <w:t>Github</w:t>
      </w:r>
      <w:proofErr w:type="spellEnd"/>
      <w:r>
        <w:t xml:space="preserve"> Repository vorhanden.</w:t>
      </w:r>
      <w:r>
        <w:tab/>
      </w:r>
      <w:r>
        <w:tab/>
      </w:r>
      <w:r>
        <w:tab/>
      </w:r>
      <w:r>
        <w:tab/>
      </w:r>
      <w:r>
        <w:tab/>
        <w:t>Hoch</w:t>
      </w:r>
    </w:p>
    <w:p w14:paraId="4239F112" w14:textId="42BDE508" w:rsidR="00E61DAE" w:rsidRDefault="00E61DAE" w:rsidP="00D47390">
      <w:pPr>
        <w:pStyle w:val="Main"/>
      </w:pPr>
      <w:r>
        <w:t>A</w:t>
      </w:r>
      <w:r w:rsidRPr="00912F1F">
        <w:rPr>
          <w:sz w:val="20"/>
          <w:szCs w:val="18"/>
        </w:rPr>
        <w:t>7.2</w:t>
      </w:r>
      <w:r>
        <w:tab/>
      </w:r>
      <w:r>
        <w:tab/>
        <w:t xml:space="preserve">Die Dokumentation ist auf </w:t>
      </w:r>
      <w:proofErr w:type="spellStart"/>
      <w:r>
        <w:t>dem selben</w:t>
      </w:r>
      <w:proofErr w:type="spellEnd"/>
      <w:r>
        <w:t xml:space="preserve"> Repository vorhanden.</w:t>
      </w:r>
      <w:r>
        <w:tab/>
      </w:r>
      <w:r>
        <w:tab/>
      </w:r>
      <w:r>
        <w:tab/>
      </w:r>
      <w:r>
        <w:tab/>
        <w:t>Hoch</w:t>
      </w:r>
    </w:p>
    <w:p w14:paraId="0A084B50" w14:textId="71901631" w:rsidR="00E61DAE" w:rsidRDefault="00E61DAE" w:rsidP="00D47390">
      <w:pPr>
        <w:pStyle w:val="Main"/>
      </w:pPr>
      <w:r>
        <w:t>A</w:t>
      </w:r>
      <w:r w:rsidRPr="00912F1F">
        <w:rPr>
          <w:sz w:val="20"/>
          <w:szCs w:val="18"/>
        </w:rPr>
        <w:t>7.3</w:t>
      </w:r>
      <w:r>
        <w:tab/>
      </w:r>
      <w:r>
        <w:tab/>
      </w:r>
      <w:r w:rsidR="00B724B5">
        <w:t>Notizen, Entwürfe, Bilder sind im Repository vorhanden.</w:t>
      </w:r>
      <w:r w:rsidR="00B724B5">
        <w:tab/>
      </w:r>
      <w:r w:rsidR="00B724B5">
        <w:tab/>
      </w:r>
      <w:r w:rsidR="00B724B5">
        <w:tab/>
      </w:r>
      <w:r w:rsidR="00B724B5">
        <w:tab/>
      </w:r>
      <w:r w:rsidR="00B724B5">
        <w:tab/>
        <w:t>Tief</w:t>
      </w:r>
    </w:p>
    <w:p w14:paraId="3FB04FB6" w14:textId="69EEC0F9" w:rsidR="00B724B5" w:rsidRDefault="00B724B5" w:rsidP="00D47390">
      <w:pPr>
        <w:pStyle w:val="Main"/>
      </w:pPr>
    </w:p>
    <w:p w14:paraId="076DF1B8" w14:textId="6F29595F" w:rsidR="00B724B5" w:rsidRDefault="008D1B29" w:rsidP="00D47390">
      <w:pPr>
        <w:pStyle w:val="Main"/>
        <w:rPr>
          <w:b/>
          <w:bCs/>
        </w:rPr>
      </w:pPr>
      <w:r>
        <w:t>A</w:t>
      </w:r>
      <w:r w:rsidRPr="00912F1F">
        <w:rPr>
          <w:sz w:val="20"/>
          <w:szCs w:val="18"/>
        </w:rPr>
        <w:t>8</w:t>
      </w:r>
      <w:r w:rsidR="00B724B5">
        <w:tab/>
      </w:r>
      <w:r w:rsidR="00B724B5">
        <w:tab/>
      </w:r>
      <w:r w:rsidR="00B724B5">
        <w:rPr>
          <w:b/>
          <w:bCs/>
        </w:rPr>
        <w:t>Applikation</w:t>
      </w:r>
    </w:p>
    <w:p w14:paraId="6490F283" w14:textId="250FA4ED" w:rsidR="00B724B5" w:rsidRDefault="00B724B5" w:rsidP="00D47390">
      <w:pPr>
        <w:pStyle w:val="Main"/>
      </w:pPr>
      <w:r>
        <w:t>A</w:t>
      </w:r>
      <w:r w:rsidRPr="00912F1F">
        <w:rPr>
          <w:sz w:val="20"/>
          <w:szCs w:val="18"/>
        </w:rPr>
        <w:t>8.1</w:t>
      </w:r>
      <w:r>
        <w:tab/>
      </w:r>
      <w:r>
        <w:tab/>
        <w:t>Die Applikation kann über einen Scheduler aufgerufen werden.</w:t>
      </w:r>
      <w:r>
        <w:tab/>
      </w:r>
      <w:r>
        <w:tab/>
      </w:r>
      <w:r>
        <w:tab/>
      </w:r>
      <w:r>
        <w:tab/>
        <w:t>Hoch</w:t>
      </w:r>
    </w:p>
    <w:p w14:paraId="5743CA50" w14:textId="6436EDAA" w:rsidR="00B724B5" w:rsidRDefault="00B724B5" w:rsidP="00D47390">
      <w:pPr>
        <w:pStyle w:val="Main"/>
      </w:pPr>
      <w:r>
        <w:t>A</w:t>
      </w:r>
      <w:r w:rsidRPr="00912F1F">
        <w:rPr>
          <w:sz w:val="20"/>
          <w:szCs w:val="18"/>
        </w:rPr>
        <w:t>8.2</w:t>
      </w:r>
      <w:r>
        <w:tab/>
      </w:r>
      <w:r>
        <w:tab/>
        <w:t xml:space="preserve">Der Applikation kann ein Development </w:t>
      </w:r>
      <w:proofErr w:type="spellStart"/>
      <w:r>
        <w:t>Flag</w:t>
      </w:r>
      <w:proofErr w:type="spellEnd"/>
      <w:r>
        <w:t xml:space="preserve"> ab Aufruf übergeben werden.</w:t>
      </w:r>
      <w:r>
        <w:tab/>
      </w:r>
      <w:r>
        <w:tab/>
        <w:t>Hoch</w:t>
      </w:r>
    </w:p>
    <w:p w14:paraId="422494A0" w14:textId="713AC2F3" w:rsidR="00A66328" w:rsidRDefault="00B724B5" w:rsidP="00492887">
      <w:pPr>
        <w:pStyle w:val="Main"/>
      </w:pPr>
      <w:r>
        <w:t>A</w:t>
      </w:r>
      <w:r w:rsidRPr="00912F1F">
        <w:rPr>
          <w:sz w:val="20"/>
          <w:szCs w:val="18"/>
        </w:rPr>
        <w:t>8.3</w:t>
      </w:r>
      <w:r>
        <w:tab/>
      </w:r>
      <w:r>
        <w:tab/>
        <w:t>Die fertige Applikation ist ein Kommandozeilenprogramm.</w:t>
      </w:r>
      <w:r>
        <w:tab/>
      </w:r>
      <w:r>
        <w:tab/>
      </w:r>
      <w:r>
        <w:tab/>
      </w:r>
      <w:r>
        <w:tab/>
        <w:t>Hoch</w:t>
      </w:r>
    </w:p>
    <w:p w14:paraId="7655C59B" w14:textId="77777777" w:rsidR="00B724B5" w:rsidRPr="00B724B5" w:rsidRDefault="00B724B5" w:rsidP="00492887">
      <w:pPr>
        <w:pStyle w:val="Main"/>
      </w:pPr>
    </w:p>
    <w:p w14:paraId="132CF4EE" w14:textId="77777777" w:rsidR="00C17BCF" w:rsidRDefault="00C17BCF">
      <w:pPr>
        <w:widowControl/>
        <w:spacing w:line="240" w:lineRule="auto"/>
        <w:rPr>
          <w:i/>
          <w:sz w:val="36"/>
        </w:rPr>
      </w:pPr>
      <w:r>
        <w:br w:type="page"/>
      </w:r>
    </w:p>
    <w:p w14:paraId="20E34B13" w14:textId="6A31CA5B" w:rsidR="004C30C1" w:rsidRDefault="00B724B5" w:rsidP="00A77728">
      <w:pPr>
        <w:pStyle w:val="Formatvorlage1"/>
      </w:pPr>
      <w:bookmarkStart w:id="35" w:name="_Toc161903157"/>
      <w:r>
        <w:lastRenderedPageBreak/>
        <w:t>User Stories</w:t>
      </w:r>
      <w:bookmarkEnd w:id="35"/>
    </w:p>
    <w:p w14:paraId="4BF7950E" w14:textId="603B2C54" w:rsidR="00B724B5" w:rsidRPr="00CF0653" w:rsidRDefault="00B724B5" w:rsidP="00B724B5">
      <w:pPr>
        <w:pStyle w:val="Main"/>
      </w:pPr>
      <w:r>
        <w:t xml:space="preserve">Die User Stories werden benötigt um den Zeitplan sowie das im Verlauf des Projekts verwendete Kanban Board </w:t>
      </w:r>
      <w:r w:rsidR="002616C2">
        <w:t>zu erstellen. Sie werden für eine möglichst genaue Planung des Projektes benötigt.</w:t>
      </w:r>
      <w:r w:rsidR="00CF0653">
        <w:t xml:space="preserve"> </w:t>
      </w:r>
    </w:p>
    <w:p w14:paraId="0608892C" w14:textId="2FF4B06C" w:rsidR="002616C2" w:rsidRDefault="002616C2" w:rsidP="002616C2">
      <w:pPr>
        <w:pStyle w:val="Titel2NichtVerzeichnis"/>
      </w:pPr>
      <w:r>
        <w:t>Projektplanung</w:t>
      </w:r>
      <w:r w:rsidR="002E1666">
        <w:t xml:space="preserve"> – S1</w:t>
      </w:r>
    </w:p>
    <w:p w14:paraId="5920F494" w14:textId="3710D474" w:rsidR="002E1666" w:rsidRDefault="002E1666" w:rsidP="002E1666">
      <w:pPr>
        <w:pStyle w:val="Title2-Main"/>
      </w:pPr>
      <w:r>
        <w:t>Anforderungen</w:t>
      </w:r>
    </w:p>
    <w:p w14:paraId="1BB33617" w14:textId="094C2468" w:rsidR="002E1666" w:rsidRPr="00FE5F4C" w:rsidRDefault="002E1666" w:rsidP="002E1666">
      <w:pPr>
        <w:pStyle w:val="Main"/>
        <w:rPr>
          <w:sz w:val="18"/>
          <w:szCs w:val="16"/>
        </w:rPr>
      </w:pPr>
      <w:r>
        <w:t>A</w:t>
      </w:r>
      <w:r w:rsidRPr="00912F1F">
        <w:rPr>
          <w:sz w:val="20"/>
          <w:szCs w:val="18"/>
        </w:rPr>
        <w:t>4</w:t>
      </w:r>
      <w:r w:rsidR="00912F1F">
        <w:rPr>
          <w:sz w:val="20"/>
          <w:szCs w:val="18"/>
        </w:rPr>
        <w:t>.1</w:t>
      </w:r>
      <w:r w:rsidR="00FE5F4C">
        <w:rPr>
          <w:sz w:val="20"/>
          <w:szCs w:val="18"/>
        </w:rPr>
        <w:t xml:space="preserve">, </w:t>
      </w:r>
      <w:r w:rsidR="00FE5F4C" w:rsidRPr="00FE5F4C">
        <w:t>A</w:t>
      </w:r>
      <w:r w:rsidR="00FE5F4C">
        <w:rPr>
          <w:sz w:val="18"/>
          <w:szCs w:val="16"/>
        </w:rPr>
        <w:t>4.2</w:t>
      </w:r>
    </w:p>
    <w:p w14:paraId="149158BD" w14:textId="664BD7BD" w:rsidR="002616C2" w:rsidRDefault="002616C2" w:rsidP="002616C2">
      <w:pPr>
        <w:pStyle w:val="Title2-Main"/>
      </w:pPr>
      <w:r>
        <w:t>Beschreibung</w:t>
      </w:r>
    </w:p>
    <w:p w14:paraId="38CE0052" w14:textId="2E6B2075" w:rsidR="002616C2" w:rsidRDefault="002616C2" w:rsidP="002616C2">
      <w:pPr>
        <w:pStyle w:val="Main"/>
      </w:pPr>
      <w:r>
        <w:t xml:space="preserve">Als Kandidat ist es mir wichtig, mein Projekt möglichst gut zu planen damit ich im vorgegebenen Zeitraum alle Anforderungen realisieren und das Projekt umsetzen kann. </w:t>
      </w:r>
    </w:p>
    <w:p w14:paraId="5EC901D1" w14:textId="40BD91FE" w:rsidR="002616C2" w:rsidRDefault="002616C2" w:rsidP="002616C2">
      <w:pPr>
        <w:pStyle w:val="Title2-Main"/>
      </w:pPr>
      <w:r>
        <w:t>Tasks</w:t>
      </w:r>
    </w:p>
    <w:p w14:paraId="439699CF" w14:textId="6837CF15" w:rsidR="002616C2" w:rsidRDefault="002616C2" w:rsidP="002616C2">
      <w:pPr>
        <w:pStyle w:val="Main"/>
        <w:rPr>
          <w:b/>
          <w:bCs/>
        </w:rPr>
      </w:pPr>
      <w:r>
        <w:rPr>
          <w:b/>
          <w:bCs/>
        </w:rPr>
        <w:t>Nummer</w:t>
      </w:r>
      <w:r>
        <w:rPr>
          <w:b/>
          <w:bCs/>
        </w:rPr>
        <w:tab/>
        <w:t>Beschreibung</w:t>
      </w:r>
      <w:r>
        <w:rPr>
          <w:b/>
          <w:bCs/>
        </w:rPr>
        <w:tab/>
      </w:r>
      <w:r>
        <w:rPr>
          <w:b/>
          <w:bCs/>
        </w:rPr>
        <w:tab/>
      </w:r>
      <w:r>
        <w:rPr>
          <w:b/>
          <w:bCs/>
        </w:rPr>
        <w:tab/>
      </w:r>
      <w:r>
        <w:rPr>
          <w:b/>
          <w:bCs/>
        </w:rPr>
        <w:tab/>
      </w:r>
      <w:r>
        <w:rPr>
          <w:b/>
          <w:bCs/>
        </w:rPr>
        <w:tab/>
      </w:r>
      <w:r>
        <w:rPr>
          <w:b/>
          <w:bCs/>
        </w:rPr>
        <w:tab/>
      </w:r>
      <w:r>
        <w:rPr>
          <w:b/>
          <w:bCs/>
        </w:rPr>
        <w:tab/>
      </w:r>
      <w:r>
        <w:rPr>
          <w:b/>
          <w:bCs/>
        </w:rPr>
        <w:tab/>
      </w:r>
      <w:r>
        <w:rPr>
          <w:b/>
          <w:bCs/>
        </w:rPr>
        <w:tab/>
        <w:t>Zeit</w:t>
      </w:r>
      <w:r>
        <w:rPr>
          <w:b/>
          <w:bCs/>
        </w:rPr>
        <w:tab/>
      </w:r>
      <w:r>
        <w:rPr>
          <w:b/>
          <w:bCs/>
        </w:rPr>
        <w:tab/>
      </w:r>
      <w:r w:rsidR="003F4737">
        <w:rPr>
          <w:b/>
          <w:bCs/>
        </w:rPr>
        <w:t>Ablauf</w:t>
      </w:r>
    </w:p>
    <w:p w14:paraId="2992D267" w14:textId="54F056D5" w:rsidR="003F4737" w:rsidRDefault="002616C2" w:rsidP="002616C2">
      <w:pPr>
        <w:pStyle w:val="Main"/>
      </w:pPr>
      <w:r>
        <w:t>T</w:t>
      </w:r>
      <w:r w:rsidRPr="003F4737">
        <w:rPr>
          <w:sz w:val="20"/>
          <w:szCs w:val="18"/>
        </w:rPr>
        <w:t>1.1</w:t>
      </w:r>
      <w:r>
        <w:tab/>
      </w:r>
      <w:r>
        <w:tab/>
        <w:t>Use Cases definieren</w:t>
      </w:r>
      <w:r w:rsidR="003F4737">
        <w:t>, graphisch darstellen</w:t>
      </w:r>
      <w:r w:rsidR="00FE5F4C">
        <w:t>.</w:t>
      </w:r>
      <w:r w:rsidR="003F4737">
        <w:tab/>
      </w:r>
      <w:r w:rsidR="003F4737">
        <w:tab/>
      </w:r>
      <w:r w:rsidR="003F4737">
        <w:tab/>
      </w:r>
      <w:r w:rsidR="003F4737">
        <w:tab/>
      </w:r>
      <w:r w:rsidR="003F4737">
        <w:tab/>
      </w:r>
      <w:r w:rsidR="004372D1">
        <w:t>1</w:t>
      </w:r>
      <w:r w:rsidR="003F4737">
        <w:t>h</w:t>
      </w:r>
      <w:r>
        <w:tab/>
      </w:r>
      <w:r>
        <w:tab/>
      </w:r>
      <w:r w:rsidR="003F4737">
        <w:t>1</w:t>
      </w:r>
    </w:p>
    <w:p w14:paraId="76E5DC60" w14:textId="0A363F88" w:rsidR="003F4737" w:rsidRDefault="003F4737" w:rsidP="002616C2">
      <w:pPr>
        <w:pStyle w:val="Main"/>
      </w:pPr>
      <w:r>
        <w:t>T</w:t>
      </w:r>
      <w:r w:rsidRPr="003F4737">
        <w:rPr>
          <w:sz w:val="20"/>
          <w:szCs w:val="18"/>
        </w:rPr>
        <w:t>1.2</w:t>
      </w:r>
      <w:r>
        <w:tab/>
      </w:r>
      <w:r>
        <w:tab/>
        <w:t>Anforderungen definieren</w:t>
      </w:r>
      <w:r w:rsidR="00FE5F4C">
        <w:t>.</w:t>
      </w:r>
      <w:r>
        <w:tab/>
      </w:r>
      <w:r>
        <w:tab/>
      </w:r>
      <w:r>
        <w:tab/>
      </w:r>
      <w:r>
        <w:tab/>
      </w:r>
      <w:r>
        <w:tab/>
      </w:r>
      <w:r>
        <w:tab/>
      </w:r>
      <w:r>
        <w:tab/>
      </w:r>
      <w:r w:rsidR="004372D1">
        <w:t>2</w:t>
      </w:r>
      <w:r>
        <w:t>h</w:t>
      </w:r>
      <w:r>
        <w:tab/>
      </w:r>
      <w:r>
        <w:tab/>
        <w:t>2</w:t>
      </w:r>
    </w:p>
    <w:p w14:paraId="086B8355" w14:textId="01952B33" w:rsidR="003F4737" w:rsidRDefault="003F4737" w:rsidP="002616C2">
      <w:pPr>
        <w:pStyle w:val="Main"/>
      </w:pPr>
      <w:r>
        <w:t>T</w:t>
      </w:r>
      <w:r w:rsidRPr="003F4737">
        <w:rPr>
          <w:sz w:val="20"/>
          <w:szCs w:val="18"/>
        </w:rPr>
        <w:t>1.3</w:t>
      </w:r>
      <w:r>
        <w:tab/>
      </w:r>
      <w:r>
        <w:tab/>
        <w:t>User Stories erarbeiten</w:t>
      </w:r>
      <w:r w:rsidR="00FE5F4C">
        <w:t>.</w:t>
      </w:r>
      <w:r>
        <w:tab/>
      </w:r>
      <w:r>
        <w:tab/>
      </w:r>
      <w:r>
        <w:tab/>
      </w:r>
      <w:r>
        <w:tab/>
      </w:r>
      <w:r>
        <w:tab/>
      </w:r>
      <w:r>
        <w:tab/>
      </w:r>
      <w:r>
        <w:tab/>
      </w:r>
      <w:r>
        <w:tab/>
        <w:t>3h</w:t>
      </w:r>
      <w:r>
        <w:tab/>
      </w:r>
      <w:r>
        <w:tab/>
        <w:t>3</w:t>
      </w:r>
      <w:r w:rsidR="002616C2">
        <w:tab/>
      </w:r>
    </w:p>
    <w:p w14:paraId="35A1DAB1" w14:textId="63FF4911" w:rsidR="003F4737" w:rsidRDefault="003F4737" w:rsidP="002616C2">
      <w:pPr>
        <w:pStyle w:val="Main"/>
      </w:pPr>
      <w:r>
        <w:t>T</w:t>
      </w:r>
      <w:r w:rsidRPr="003F4737">
        <w:rPr>
          <w:sz w:val="20"/>
          <w:szCs w:val="18"/>
        </w:rPr>
        <w:t>1.4</w:t>
      </w:r>
      <w:r w:rsidR="002616C2">
        <w:tab/>
      </w:r>
      <w:r w:rsidR="002616C2">
        <w:tab/>
      </w:r>
      <w:r>
        <w:t>Zeitplan erstellen</w:t>
      </w:r>
      <w:r w:rsidR="00FE5F4C">
        <w:t>.</w:t>
      </w:r>
      <w:r>
        <w:tab/>
      </w:r>
      <w:r>
        <w:tab/>
      </w:r>
      <w:r>
        <w:tab/>
      </w:r>
      <w:r>
        <w:tab/>
      </w:r>
      <w:r>
        <w:tab/>
      </w:r>
      <w:r>
        <w:tab/>
      </w:r>
      <w:r>
        <w:tab/>
      </w:r>
      <w:r>
        <w:tab/>
      </w:r>
      <w:r>
        <w:tab/>
      </w:r>
      <w:r w:rsidR="00571D0C">
        <w:t>1</w:t>
      </w:r>
      <w:r>
        <w:t>h</w:t>
      </w:r>
      <w:r>
        <w:tab/>
      </w:r>
      <w:r>
        <w:tab/>
        <w:t>4</w:t>
      </w:r>
    </w:p>
    <w:p w14:paraId="6EF51F5F" w14:textId="2D6C3B20" w:rsidR="003F4737" w:rsidRDefault="003F4737" w:rsidP="002616C2">
      <w:pPr>
        <w:pStyle w:val="Main"/>
      </w:pPr>
      <w:r>
        <w:t>T</w:t>
      </w:r>
      <w:r>
        <w:rPr>
          <w:sz w:val="20"/>
          <w:szCs w:val="18"/>
        </w:rPr>
        <w:t>1.5</w:t>
      </w:r>
      <w:r>
        <w:tab/>
      </w:r>
      <w:r>
        <w:tab/>
        <w:t>Vervollständigung Aufgabenstellung</w:t>
      </w:r>
      <w:r w:rsidR="00FE5F4C">
        <w:t>.</w:t>
      </w:r>
      <w:r>
        <w:tab/>
      </w:r>
      <w:r>
        <w:tab/>
      </w:r>
      <w:r>
        <w:tab/>
      </w:r>
      <w:r>
        <w:tab/>
      </w:r>
      <w:r>
        <w:tab/>
      </w:r>
      <w:r>
        <w:tab/>
      </w:r>
      <w:r w:rsidR="00571D0C">
        <w:t>2</w:t>
      </w:r>
      <w:r>
        <w:t>h</w:t>
      </w:r>
      <w:r>
        <w:tab/>
      </w:r>
      <w:r>
        <w:tab/>
        <w:t>5</w:t>
      </w:r>
    </w:p>
    <w:p w14:paraId="26827F64" w14:textId="1A95C9E7" w:rsidR="002616C2" w:rsidRDefault="003F4737" w:rsidP="002616C2">
      <w:pPr>
        <w:pStyle w:val="Main"/>
      </w:pPr>
      <w:r>
        <w:t>T</w:t>
      </w:r>
      <w:r>
        <w:rPr>
          <w:sz w:val="20"/>
          <w:szCs w:val="18"/>
        </w:rPr>
        <w:t>1.6</w:t>
      </w:r>
      <w:r>
        <w:tab/>
      </w:r>
      <w:r>
        <w:tab/>
        <w:t>Vervollständigung Projektplanung</w:t>
      </w:r>
      <w:r w:rsidR="00FE5F4C">
        <w:t>.</w:t>
      </w:r>
      <w:r>
        <w:tab/>
      </w:r>
      <w:r>
        <w:tab/>
      </w:r>
      <w:r>
        <w:tab/>
      </w:r>
      <w:r>
        <w:tab/>
      </w:r>
      <w:r>
        <w:tab/>
      </w:r>
      <w:r>
        <w:tab/>
        <w:t>2h</w:t>
      </w:r>
      <w:r>
        <w:tab/>
      </w:r>
      <w:r>
        <w:tab/>
        <w:t>6</w:t>
      </w:r>
    </w:p>
    <w:p w14:paraId="1A97B381" w14:textId="6E35A207" w:rsidR="003F4737" w:rsidRDefault="003F4737" w:rsidP="002616C2">
      <w:pPr>
        <w:pStyle w:val="Main"/>
      </w:pPr>
      <w:r>
        <w:t>T</w:t>
      </w:r>
      <w:r>
        <w:rPr>
          <w:sz w:val="20"/>
          <w:szCs w:val="18"/>
        </w:rPr>
        <w:t>1.7</w:t>
      </w:r>
      <w:r>
        <w:tab/>
      </w:r>
      <w:r>
        <w:tab/>
        <w:t>Projektauftrag dokumentieren</w:t>
      </w:r>
      <w:r w:rsidR="00FE5F4C">
        <w:t>.</w:t>
      </w:r>
      <w:r>
        <w:tab/>
      </w:r>
      <w:r>
        <w:tab/>
      </w:r>
      <w:r>
        <w:tab/>
      </w:r>
      <w:r>
        <w:tab/>
      </w:r>
      <w:r>
        <w:tab/>
      </w:r>
      <w:r>
        <w:tab/>
      </w:r>
      <w:r>
        <w:tab/>
      </w:r>
      <w:r w:rsidR="00C17BCF">
        <w:t>5</w:t>
      </w:r>
      <w:r>
        <w:t>h</w:t>
      </w:r>
      <w:r>
        <w:tab/>
      </w:r>
      <w:r>
        <w:tab/>
        <w:t>7</w:t>
      </w:r>
    </w:p>
    <w:p w14:paraId="5AA80D0D" w14:textId="37B3223F" w:rsidR="003F4737" w:rsidRDefault="003F4737" w:rsidP="003F4737">
      <w:pPr>
        <w:pStyle w:val="Main"/>
      </w:pPr>
      <w:r>
        <w:t>T</w:t>
      </w:r>
      <w:r>
        <w:rPr>
          <w:sz w:val="20"/>
          <w:szCs w:val="18"/>
        </w:rPr>
        <w:t>1.8</w:t>
      </w:r>
      <w:r>
        <w:tab/>
      </w:r>
      <w:r>
        <w:tab/>
        <w:t>Ausgangslage dokumentieren</w:t>
      </w:r>
      <w:r w:rsidR="00FE5F4C">
        <w:t>.</w:t>
      </w:r>
      <w:r>
        <w:tab/>
      </w:r>
      <w:r>
        <w:tab/>
      </w:r>
      <w:r>
        <w:tab/>
      </w:r>
      <w:r>
        <w:tab/>
      </w:r>
      <w:r>
        <w:tab/>
      </w:r>
      <w:r>
        <w:tab/>
      </w:r>
      <w:r>
        <w:tab/>
        <w:t>1h</w:t>
      </w:r>
      <w:r>
        <w:tab/>
      </w:r>
      <w:r>
        <w:tab/>
        <w:t>8</w:t>
      </w:r>
    </w:p>
    <w:p w14:paraId="022D9210" w14:textId="5A02C7AD" w:rsidR="002E1666" w:rsidRDefault="002E1666" w:rsidP="003F4737">
      <w:pPr>
        <w:pStyle w:val="Main"/>
      </w:pPr>
      <w:r>
        <w:t>T</w:t>
      </w:r>
      <w:r>
        <w:rPr>
          <w:sz w:val="20"/>
          <w:szCs w:val="18"/>
        </w:rPr>
        <w:t>1.9</w:t>
      </w:r>
      <w:r>
        <w:tab/>
      </w:r>
      <w:r>
        <w:tab/>
        <w:t>Architektur dokumentieren</w:t>
      </w:r>
      <w:r w:rsidR="00FE5F4C">
        <w:t>.</w:t>
      </w:r>
      <w:r>
        <w:tab/>
      </w:r>
      <w:r>
        <w:tab/>
      </w:r>
      <w:r>
        <w:tab/>
      </w:r>
      <w:r>
        <w:tab/>
      </w:r>
      <w:r>
        <w:tab/>
      </w:r>
      <w:r>
        <w:tab/>
      </w:r>
      <w:r>
        <w:tab/>
        <w:t>1h</w:t>
      </w:r>
      <w:r>
        <w:tab/>
      </w:r>
      <w:r>
        <w:tab/>
        <w:t>9</w:t>
      </w:r>
    </w:p>
    <w:p w14:paraId="3032C9BD" w14:textId="5BF4C868" w:rsidR="00804B3F" w:rsidRPr="00804B3F" w:rsidRDefault="00804B3F" w:rsidP="003F4737">
      <w:pPr>
        <w:pStyle w:val="Main"/>
      </w:pPr>
      <w:r>
        <w:t>T</w:t>
      </w:r>
      <w:r>
        <w:rPr>
          <w:sz w:val="20"/>
          <w:szCs w:val="18"/>
        </w:rPr>
        <w:t>1.10</w:t>
      </w:r>
      <w:r>
        <w:rPr>
          <w:sz w:val="20"/>
          <w:szCs w:val="18"/>
        </w:rPr>
        <w:tab/>
      </w:r>
      <w:r>
        <w:rPr>
          <w:sz w:val="20"/>
          <w:szCs w:val="18"/>
        </w:rPr>
        <w:tab/>
      </w:r>
      <w:r>
        <w:t xml:space="preserve">Klassenstruktur </w:t>
      </w:r>
      <w:r w:rsidR="00FE5F4C">
        <w:t>mit Diagramm erstellen.</w:t>
      </w:r>
      <w:r w:rsidR="00FE5F4C">
        <w:tab/>
      </w:r>
      <w:r w:rsidR="00FE5F4C">
        <w:tab/>
      </w:r>
      <w:r w:rsidR="00FE5F4C">
        <w:tab/>
      </w:r>
      <w:r w:rsidR="00FE5F4C">
        <w:tab/>
      </w:r>
      <w:r w:rsidR="00FE5F4C">
        <w:tab/>
        <w:t>2h</w:t>
      </w:r>
      <w:r w:rsidR="00FE5F4C">
        <w:tab/>
      </w:r>
      <w:r w:rsidR="00FE5F4C">
        <w:tab/>
        <w:t>10</w:t>
      </w:r>
    </w:p>
    <w:p w14:paraId="7EE64C4D" w14:textId="7273A462" w:rsidR="00C17BCF" w:rsidRDefault="00C17BCF" w:rsidP="003F4737">
      <w:pPr>
        <w:pStyle w:val="Main"/>
      </w:pPr>
      <w:r>
        <w:rPr>
          <w:b/>
        </w:rPr>
        <w:t>Aufwand Total</w:t>
      </w:r>
      <w:r>
        <w:rPr>
          <w:b/>
        </w:rPr>
        <w:tab/>
      </w:r>
      <w:r>
        <w:rPr>
          <w:b/>
        </w:rPr>
        <w:tab/>
      </w:r>
      <w:r>
        <w:rPr>
          <w:b/>
        </w:rPr>
        <w:tab/>
      </w:r>
      <w:r>
        <w:rPr>
          <w:b/>
        </w:rPr>
        <w:tab/>
      </w:r>
      <w:r>
        <w:rPr>
          <w:b/>
        </w:rPr>
        <w:tab/>
      </w:r>
      <w:r>
        <w:rPr>
          <w:b/>
        </w:rPr>
        <w:tab/>
      </w:r>
      <w:r>
        <w:rPr>
          <w:b/>
        </w:rPr>
        <w:tab/>
      </w:r>
      <w:r>
        <w:rPr>
          <w:b/>
        </w:rPr>
        <w:tab/>
      </w:r>
      <w:r>
        <w:rPr>
          <w:b/>
        </w:rPr>
        <w:tab/>
      </w:r>
      <w:r>
        <w:rPr>
          <w:b/>
        </w:rPr>
        <w:tab/>
      </w:r>
      <w:r>
        <w:rPr>
          <w:b/>
        </w:rPr>
        <w:tab/>
      </w:r>
      <w:r w:rsidR="004372D1">
        <w:t>20</w:t>
      </w:r>
      <w:r>
        <w:t>h</w:t>
      </w:r>
    </w:p>
    <w:p w14:paraId="0F787A73" w14:textId="4AE22E87" w:rsidR="00C17BCF" w:rsidRDefault="00C17BCF" w:rsidP="00C17BCF">
      <w:pPr>
        <w:pStyle w:val="Title2-Main"/>
      </w:pPr>
      <w:r>
        <w:t>Akzeptanzkriterien</w:t>
      </w:r>
    </w:p>
    <w:p w14:paraId="621FD18D" w14:textId="28B5DC43" w:rsidR="00C17BCF" w:rsidRDefault="00C17BCF" w:rsidP="004F3EEF">
      <w:pPr>
        <w:pStyle w:val="Main"/>
        <w:numPr>
          <w:ilvl w:val="0"/>
          <w:numId w:val="7"/>
        </w:numPr>
      </w:pPr>
      <w:r>
        <w:t>Use Cases wurden definiert sowie per Grafik der Dokumentation hinzugefügt.</w:t>
      </w:r>
    </w:p>
    <w:p w14:paraId="4DD8163C" w14:textId="63CFB8F4" w:rsidR="00C17BCF" w:rsidRDefault="00C17BCF" w:rsidP="004F3EEF">
      <w:pPr>
        <w:pStyle w:val="Main"/>
        <w:numPr>
          <w:ilvl w:val="0"/>
          <w:numId w:val="7"/>
        </w:numPr>
      </w:pPr>
      <w:r>
        <w:t>Anforderungen wurden auf der detaillierten Aufgabenstellung aufbauend festgelegt.</w:t>
      </w:r>
    </w:p>
    <w:p w14:paraId="63C42356" w14:textId="32F7457A" w:rsidR="00C17BCF" w:rsidRDefault="00C17BCF" w:rsidP="004F3EEF">
      <w:pPr>
        <w:pStyle w:val="Main"/>
        <w:numPr>
          <w:ilvl w:val="0"/>
          <w:numId w:val="7"/>
        </w:numPr>
      </w:pPr>
      <w:r>
        <w:t>User Stories wurden erarbeitet und mit realistischer Aufwandsschätzung ausgestattet.</w:t>
      </w:r>
    </w:p>
    <w:p w14:paraId="1FF6B7CB" w14:textId="5331352E" w:rsidR="00C17BCF" w:rsidRDefault="00C17BCF" w:rsidP="004F3EEF">
      <w:pPr>
        <w:pStyle w:val="Main"/>
        <w:numPr>
          <w:ilvl w:val="0"/>
          <w:numId w:val="7"/>
        </w:numPr>
      </w:pPr>
      <w:r>
        <w:t>Zeitplan wurde erstellt und auf PkOrg abgegeben.</w:t>
      </w:r>
    </w:p>
    <w:p w14:paraId="610F7E53" w14:textId="273969CF" w:rsidR="00C17BCF" w:rsidRDefault="00C17BCF" w:rsidP="004F3EEF">
      <w:pPr>
        <w:pStyle w:val="Main"/>
        <w:numPr>
          <w:ilvl w:val="0"/>
          <w:numId w:val="7"/>
        </w:numPr>
      </w:pPr>
      <w:r>
        <w:t>Die Aufgabenstellung</w:t>
      </w:r>
      <w:r w:rsidR="002E1666">
        <w:t xml:space="preserve"> wurde dokumentiert.</w:t>
      </w:r>
    </w:p>
    <w:p w14:paraId="7D8B2C27" w14:textId="143DF053" w:rsidR="002E1666" w:rsidRDefault="002E1666" w:rsidP="004F3EEF">
      <w:pPr>
        <w:pStyle w:val="Main"/>
        <w:numPr>
          <w:ilvl w:val="0"/>
          <w:numId w:val="7"/>
        </w:numPr>
      </w:pPr>
      <w:r>
        <w:t>Die Projektplanung wurde dokumentiert.</w:t>
      </w:r>
    </w:p>
    <w:p w14:paraId="4E64DE59" w14:textId="5C456F24" w:rsidR="002E1666" w:rsidRDefault="002E1666" w:rsidP="004F3EEF">
      <w:pPr>
        <w:pStyle w:val="Main"/>
        <w:numPr>
          <w:ilvl w:val="0"/>
          <w:numId w:val="7"/>
        </w:numPr>
      </w:pPr>
      <w:r>
        <w:t>Der Projektauftrag wurde dokumentiert.</w:t>
      </w:r>
    </w:p>
    <w:p w14:paraId="43B6F0EC" w14:textId="1832021B" w:rsidR="002E1666" w:rsidRDefault="002E1666" w:rsidP="004F3EEF">
      <w:pPr>
        <w:pStyle w:val="Main"/>
        <w:numPr>
          <w:ilvl w:val="0"/>
          <w:numId w:val="7"/>
        </w:numPr>
      </w:pPr>
      <w:r>
        <w:t>Die Ausgangslage wurde auf der detaillierten Aufgabenstellung aufbauend dokumentiert.</w:t>
      </w:r>
    </w:p>
    <w:p w14:paraId="51877CA8" w14:textId="02F30EFB" w:rsidR="00E81B6F" w:rsidRDefault="00E81B6F" w:rsidP="004F3EEF">
      <w:pPr>
        <w:pStyle w:val="Main"/>
        <w:numPr>
          <w:ilvl w:val="0"/>
          <w:numId w:val="7"/>
        </w:numPr>
      </w:pPr>
      <w:r>
        <w:t>Der Architekturentscheid wurde dokumentiert.</w:t>
      </w:r>
    </w:p>
    <w:p w14:paraId="14FF9981" w14:textId="443799EF" w:rsidR="00FE5F4C" w:rsidRPr="00C17BCF" w:rsidRDefault="00FE5F4C" w:rsidP="004F3EEF">
      <w:pPr>
        <w:pStyle w:val="Main"/>
        <w:numPr>
          <w:ilvl w:val="0"/>
          <w:numId w:val="7"/>
        </w:numPr>
      </w:pPr>
      <w:r>
        <w:t>Eine Klassenstruktur mit allen voraussichtlich benötigten Klassen wurde erstellt. Deren Beziehungen sind klar definiert und gut ersichtlich.</w:t>
      </w:r>
    </w:p>
    <w:p w14:paraId="14504976" w14:textId="77777777" w:rsidR="008D1B29" w:rsidRDefault="008D1B29">
      <w:pPr>
        <w:widowControl/>
        <w:spacing w:line="240" w:lineRule="auto"/>
        <w:rPr>
          <w:i/>
          <w:sz w:val="28"/>
        </w:rPr>
      </w:pPr>
      <w:r>
        <w:br w:type="page"/>
      </w:r>
    </w:p>
    <w:p w14:paraId="2D066A89" w14:textId="7B9B6A77" w:rsidR="00A66328" w:rsidRDefault="002E1666" w:rsidP="002E1666">
      <w:pPr>
        <w:pStyle w:val="Titel2NichtVerzeichnis"/>
      </w:pPr>
      <w:r>
        <w:lastRenderedPageBreak/>
        <w:t>Projektinitialisierung – S2</w:t>
      </w:r>
    </w:p>
    <w:p w14:paraId="43ABB7E2" w14:textId="2EC156C5" w:rsidR="002E1666" w:rsidRDefault="002E1666" w:rsidP="002E1666">
      <w:pPr>
        <w:pStyle w:val="Title2-Main"/>
      </w:pPr>
      <w:r>
        <w:t>Anforderungen</w:t>
      </w:r>
    </w:p>
    <w:p w14:paraId="4A2A9BD5" w14:textId="35FAA1AC" w:rsidR="002E1666" w:rsidRDefault="008D1B29" w:rsidP="002E1666">
      <w:pPr>
        <w:pStyle w:val="Main"/>
      </w:pPr>
      <w:r>
        <w:t>A</w:t>
      </w:r>
      <w:r w:rsidRPr="00912F1F">
        <w:rPr>
          <w:sz w:val="20"/>
          <w:szCs w:val="18"/>
        </w:rPr>
        <w:t>1.5</w:t>
      </w:r>
      <w:r>
        <w:t>, A</w:t>
      </w:r>
      <w:r w:rsidRPr="00912F1F">
        <w:rPr>
          <w:sz w:val="20"/>
          <w:szCs w:val="18"/>
        </w:rPr>
        <w:t>3</w:t>
      </w:r>
      <w:r>
        <w:t>,</w:t>
      </w:r>
      <w:r w:rsidR="00912F1F">
        <w:t xml:space="preserve"> A</w:t>
      </w:r>
      <w:r w:rsidR="00912F1F">
        <w:rPr>
          <w:sz w:val="20"/>
          <w:szCs w:val="18"/>
        </w:rPr>
        <w:t>4.3</w:t>
      </w:r>
      <w:r w:rsidR="00912F1F">
        <w:t>,</w:t>
      </w:r>
      <w:r w:rsidR="00CF0653">
        <w:t xml:space="preserve"> A</w:t>
      </w:r>
      <w:r w:rsidR="00CF0653">
        <w:rPr>
          <w:sz w:val="20"/>
          <w:szCs w:val="18"/>
        </w:rPr>
        <w:t>7</w:t>
      </w:r>
      <w:r w:rsidR="00CF0653">
        <w:t>, A</w:t>
      </w:r>
      <w:r w:rsidR="00CF0653">
        <w:rPr>
          <w:sz w:val="20"/>
          <w:szCs w:val="18"/>
        </w:rPr>
        <w:t>8.1</w:t>
      </w:r>
      <w:r w:rsidR="00CF0653">
        <w:t>,</w:t>
      </w:r>
      <w:r>
        <w:t xml:space="preserve"> A</w:t>
      </w:r>
      <w:r w:rsidRPr="00912F1F">
        <w:rPr>
          <w:sz w:val="20"/>
          <w:szCs w:val="18"/>
        </w:rPr>
        <w:t>8.3</w:t>
      </w:r>
    </w:p>
    <w:p w14:paraId="3608101E" w14:textId="36F22F39" w:rsidR="002E1666" w:rsidRDefault="002E1666" w:rsidP="002E1666">
      <w:pPr>
        <w:pStyle w:val="Title2-Main"/>
      </w:pPr>
      <w:r>
        <w:t>Beschreibung</w:t>
      </w:r>
    </w:p>
    <w:p w14:paraId="040A723B" w14:textId="671EF73A" w:rsidR="002E1666" w:rsidRDefault="002E1666" w:rsidP="002E1666">
      <w:pPr>
        <w:pStyle w:val="Main"/>
      </w:pPr>
      <w:r>
        <w:t>Als Kandidat möchte ich meine Solution gemäss meiner gewählten Architektur erstellen</w:t>
      </w:r>
      <w:r w:rsidR="008D1B29">
        <w:t xml:space="preserve"> und soweit vorbereiten dass ich damit in den nächsten Schritten ohne Unterbrechungen weiter arbeiten kann.</w:t>
      </w:r>
    </w:p>
    <w:p w14:paraId="29FF513A" w14:textId="63E4E7FD" w:rsidR="008D1B29" w:rsidRDefault="008D1B29" w:rsidP="008D1B29">
      <w:pPr>
        <w:pStyle w:val="Title2-Main"/>
      </w:pPr>
      <w:r>
        <w:t>Tasks</w:t>
      </w:r>
    </w:p>
    <w:p w14:paraId="5FA4B62A" w14:textId="634BD0D6" w:rsidR="008D1B29" w:rsidRDefault="008D1B29" w:rsidP="008D1B29">
      <w:pPr>
        <w:pStyle w:val="Main"/>
        <w:rPr>
          <w:b/>
        </w:rPr>
      </w:pPr>
      <w:r w:rsidRPr="008D1B29">
        <w:rPr>
          <w:b/>
        </w:rPr>
        <w:t>Nummer</w:t>
      </w:r>
      <w:r>
        <w:rPr>
          <w:b/>
        </w:rPr>
        <w:tab/>
        <w:t>Beschreibung</w:t>
      </w:r>
      <w:r>
        <w:rPr>
          <w:b/>
        </w:rPr>
        <w:tab/>
      </w:r>
      <w:r>
        <w:rPr>
          <w:b/>
        </w:rPr>
        <w:tab/>
      </w:r>
      <w:r>
        <w:rPr>
          <w:b/>
        </w:rPr>
        <w:tab/>
      </w:r>
      <w:r>
        <w:rPr>
          <w:b/>
        </w:rPr>
        <w:tab/>
      </w:r>
      <w:r>
        <w:rPr>
          <w:b/>
        </w:rPr>
        <w:tab/>
      </w:r>
      <w:r>
        <w:rPr>
          <w:b/>
        </w:rPr>
        <w:tab/>
      </w:r>
      <w:r>
        <w:rPr>
          <w:b/>
        </w:rPr>
        <w:tab/>
      </w:r>
      <w:r>
        <w:rPr>
          <w:b/>
        </w:rPr>
        <w:tab/>
      </w:r>
      <w:r>
        <w:rPr>
          <w:b/>
        </w:rPr>
        <w:tab/>
        <w:t>Zeit</w:t>
      </w:r>
      <w:r>
        <w:rPr>
          <w:b/>
        </w:rPr>
        <w:tab/>
      </w:r>
      <w:r>
        <w:rPr>
          <w:b/>
        </w:rPr>
        <w:tab/>
        <w:t>Ablauf</w:t>
      </w:r>
    </w:p>
    <w:p w14:paraId="6E9780C0" w14:textId="3D0D205A" w:rsidR="008D1B29" w:rsidRDefault="008D1B29" w:rsidP="008D1B29">
      <w:pPr>
        <w:pStyle w:val="Main"/>
      </w:pPr>
      <w:r>
        <w:t>T</w:t>
      </w:r>
      <w:r w:rsidRPr="00912F1F">
        <w:rPr>
          <w:sz w:val="20"/>
          <w:szCs w:val="18"/>
        </w:rPr>
        <w:t>2.1</w:t>
      </w:r>
      <w:r>
        <w:tab/>
      </w:r>
      <w:r>
        <w:tab/>
      </w:r>
      <w:proofErr w:type="spellStart"/>
      <w:r>
        <w:t>Github</w:t>
      </w:r>
      <w:proofErr w:type="spellEnd"/>
      <w:r>
        <w:t xml:space="preserve"> Repository aufsetzen und mit lokalem Repository verbinden.</w:t>
      </w:r>
      <w:r>
        <w:tab/>
        <w:t>1h</w:t>
      </w:r>
      <w:r>
        <w:tab/>
      </w:r>
      <w:r>
        <w:tab/>
        <w:t>1</w:t>
      </w:r>
    </w:p>
    <w:p w14:paraId="27700074" w14:textId="4C7CE582" w:rsidR="008D1B29" w:rsidRPr="00DA0C01" w:rsidRDefault="008D1B29" w:rsidP="008D1B29">
      <w:pPr>
        <w:pStyle w:val="Main"/>
      </w:pPr>
      <w:r w:rsidRPr="00DA0C01">
        <w:t>T</w:t>
      </w:r>
      <w:r w:rsidRPr="00DA0C01">
        <w:rPr>
          <w:sz w:val="20"/>
          <w:szCs w:val="18"/>
        </w:rPr>
        <w:t>2.2</w:t>
      </w:r>
      <w:r w:rsidRPr="00DA0C01">
        <w:tab/>
      </w:r>
      <w:r w:rsidRPr="00DA0C01">
        <w:tab/>
        <w:t xml:space="preserve">Solution mit allen Projekten (Core, Infrastructure, </w:t>
      </w:r>
      <w:proofErr w:type="spellStart"/>
      <w:r w:rsidRPr="00DA0C01">
        <w:t>Application</w:t>
      </w:r>
      <w:proofErr w:type="spellEnd"/>
      <w:r w:rsidRPr="00DA0C01">
        <w:t xml:space="preserve">, </w:t>
      </w:r>
      <w:r w:rsidRPr="00DA0C01">
        <w:tab/>
      </w:r>
      <w:r w:rsidRPr="00DA0C01">
        <w:tab/>
        <w:t>1h</w:t>
      </w:r>
      <w:r w:rsidRPr="00DA0C01">
        <w:tab/>
      </w:r>
      <w:r w:rsidRPr="00DA0C01">
        <w:tab/>
        <w:t>2</w:t>
      </w:r>
    </w:p>
    <w:p w14:paraId="0D2F5865" w14:textId="56C34F51" w:rsidR="008D1B29" w:rsidRPr="00DA0C01" w:rsidRDefault="008D1B29" w:rsidP="008D1B29">
      <w:pPr>
        <w:pStyle w:val="Main"/>
        <w:ind w:left="567" w:firstLine="567"/>
      </w:pPr>
      <w:r w:rsidRPr="00DA0C01">
        <w:t>Unit Tests) erstellen.</w:t>
      </w:r>
    </w:p>
    <w:p w14:paraId="4AF4AF3E" w14:textId="77777777" w:rsidR="00E0286E" w:rsidRDefault="008D1B29" w:rsidP="00E0286E">
      <w:pPr>
        <w:pStyle w:val="Main"/>
        <w:rPr>
          <w:b/>
        </w:rPr>
      </w:pPr>
      <w:r w:rsidRPr="008D1B29">
        <w:t>T</w:t>
      </w:r>
      <w:r w:rsidRPr="00912F1F">
        <w:rPr>
          <w:sz w:val="20"/>
          <w:szCs w:val="18"/>
        </w:rPr>
        <w:t>2.3</w:t>
      </w:r>
      <w:r w:rsidRPr="008D1B29">
        <w:tab/>
      </w:r>
      <w:r w:rsidRPr="008D1B29">
        <w:tab/>
        <w:t>Datenbank um «T_W</w:t>
      </w:r>
      <w:r>
        <w:t>HITELIST» Tabelle erweitern.</w:t>
      </w:r>
      <w:r>
        <w:tab/>
      </w:r>
      <w:r>
        <w:tab/>
      </w:r>
      <w:r>
        <w:tab/>
      </w:r>
      <w:r>
        <w:tab/>
        <w:t>1h</w:t>
      </w:r>
      <w:r>
        <w:tab/>
      </w:r>
      <w:r>
        <w:tab/>
        <w:t>3</w:t>
      </w:r>
    </w:p>
    <w:p w14:paraId="27F3C873" w14:textId="4C949C83" w:rsidR="00E0286E" w:rsidRDefault="00E0286E" w:rsidP="00E0286E">
      <w:pPr>
        <w:pStyle w:val="Main"/>
      </w:pPr>
      <w:r>
        <w:t>T</w:t>
      </w:r>
      <w:r>
        <w:rPr>
          <w:sz w:val="20"/>
          <w:szCs w:val="18"/>
        </w:rPr>
        <w:t>2.4</w:t>
      </w:r>
      <w:r>
        <w:tab/>
      </w:r>
      <w:r>
        <w:tab/>
        <w:t>«T_LEISTUNGSERFASSUNG» Tabelle in der Datenbank wird um</w:t>
      </w:r>
      <w:r>
        <w:tab/>
      </w:r>
      <w:r>
        <w:tab/>
      </w:r>
      <w:r w:rsidR="004372D1">
        <w:t>1</w:t>
      </w:r>
      <w:r>
        <w:t>h</w:t>
      </w:r>
      <w:r>
        <w:tab/>
      </w:r>
      <w:r>
        <w:tab/>
        <w:t>4</w:t>
      </w:r>
    </w:p>
    <w:p w14:paraId="0B602193" w14:textId="769D57AE" w:rsidR="008D1B29" w:rsidRDefault="00E0286E" w:rsidP="008D1B29">
      <w:pPr>
        <w:pStyle w:val="Main"/>
      </w:pPr>
      <w:r>
        <w:tab/>
      </w:r>
      <w:r>
        <w:tab/>
      </w:r>
      <w:r w:rsidRPr="00E0286E">
        <w:t>Spalte «LEI_JIRA_ID» erwei</w:t>
      </w:r>
      <w:r>
        <w:t>tert.</w:t>
      </w:r>
    </w:p>
    <w:p w14:paraId="0D39AB0B" w14:textId="0D439BCF" w:rsidR="00804B3F" w:rsidRDefault="00804B3F" w:rsidP="008D1B29">
      <w:pPr>
        <w:pStyle w:val="Main"/>
      </w:pPr>
      <w:r>
        <w:t>T</w:t>
      </w:r>
      <w:r>
        <w:rPr>
          <w:sz w:val="20"/>
          <w:szCs w:val="18"/>
        </w:rPr>
        <w:t>2.5</w:t>
      </w:r>
      <w:r>
        <w:tab/>
      </w:r>
      <w:r>
        <w:tab/>
      </w:r>
      <w:r w:rsidR="00FE5F4C">
        <w:t xml:space="preserve">Alle in der Klassenstruktur enthaltenen Klassen werden als </w:t>
      </w:r>
      <w:r w:rsidR="00FE5F4C">
        <w:tab/>
      </w:r>
      <w:r w:rsidR="00FE5F4C">
        <w:tab/>
        <w:t>2h</w:t>
      </w:r>
      <w:r w:rsidR="00FE5F4C">
        <w:tab/>
      </w:r>
      <w:r w:rsidR="00FE5F4C">
        <w:tab/>
        <w:t>5</w:t>
      </w:r>
    </w:p>
    <w:p w14:paraId="6A40AE12" w14:textId="035F910E" w:rsidR="00FE5F4C" w:rsidRDefault="00FE5F4C" w:rsidP="008D1B29">
      <w:pPr>
        <w:pStyle w:val="Main"/>
      </w:pPr>
      <w:r>
        <w:tab/>
      </w:r>
      <w:r>
        <w:tab/>
        <w:t xml:space="preserve">Entitäten im Core Projekt und als </w:t>
      </w:r>
      <w:proofErr w:type="spellStart"/>
      <w:r>
        <w:t>ViewModel</w:t>
      </w:r>
      <w:proofErr w:type="spellEnd"/>
      <w:r>
        <w:t xml:space="preserve"> im </w:t>
      </w:r>
      <w:proofErr w:type="spellStart"/>
      <w:r>
        <w:t>Application</w:t>
      </w:r>
      <w:proofErr w:type="spellEnd"/>
      <w:r>
        <w:t xml:space="preserve"> Projekt</w:t>
      </w:r>
    </w:p>
    <w:p w14:paraId="03D08B55" w14:textId="77D2DAF7" w:rsidR="00FE5F4C" w:rsidRPr="00804B3F" w:rsidRDefault="00FE5F4C" w:rsidP="008D1B29">
      <w:pPr>
        <w:pStyle w:val="Main"/>
      </w:pPr>
      <w:r>
        <w:tab/>
      </w:r>
      <w:r>
        <w:tab/>
        <w:t>Erstellt.</w:t>
      </w:r>
    </w:p>
    <w:p w14:paraId="1F92B43C" w14:textId="2A4A9968" w:rsidR="008D1B29" w:rsidRDefault="008D1B29" w:rsidP="008D1B29">
      <w:pPr>
        <w:pStyle w:val="Main"/>
      </w:pPr>
      <w:r>
        <w:rPr>
          <w:b/>
        </w:rPr>
        <w:t>Aufwand Total</w:t>
      </w:r>
      <w:r>
        <w:rPr>
          <w:b/>
        </w:rPr>
        <w:tab/>
      </w:r>
      <w:r>
        <w:rPr>
          <w:b/>
        </w:rPr>
        <w:tab/>
      </w:r>
      <w:r>
        <w:rPr>
          <w:b/>
        </w:rPr>
        <w:tab/>
      </w:r>
      <w:r>
        <w:rPr>
          <w:b/>
        </w:rPr>
        <w:tab/>
      </w:r>
      <w:r>
        <w:rPr>
          <w:b/>
        </w:rPr>
        <w:tab/>
      </w:r>
      <w:r>
        <w:rPr>
          <w:b/>
        </w:rPr>
        <w:tab/>
      </w:r>
      <w:r>
        <w:rPr>
          <w:b/>
        </w:rPr>
        <w:tab/>
      </w:r>
      <w:r>
        <w:rPr>
          <w:b/>
        </w:rPr>
        <w:tab/>
      </w:r>
      <w:r>
        <w:rPr>
          <w:b/>
        </w:rPr>
        <w:tab/>
      </w:r>
      <w:r>
        <w:rPr>
          <w:b/>
        </w:rPr>
        <w:tab/>
      </w:r>
      <w:r>
        <w:rPr>
          <w:b/>
        </w:rPr>
        <w:tab/>
      </w:r>
      <w:r w:rsidR="004372D1">
        <w:t>6</w:t>
      </w:r>
      <w:r>
        <w:t>h</w:t>
      </w:r>
    </w:p>
    <w:p w14:paraId="35AAB76D" w14:textId="505D14ED" w:rsidR="008D1B29" w:rsidRDefault="008D1B29" w:rsidP="008D1B29">
      <w:pPr>
        <w:pStyle w:val="Title2-Main"/>
      </w:pPr>
      <w:r>
        <w:t>Akzeptanzkriterien</w:t>
      </w:r>
    </w:p>
    <w:p w14:paraId="1DF8956D" w14:textId="59387B7F" w:rsidR="008D1B29" w:rsidRDefault="00912F1F" w:rsidP="004F3EEF">
      <w:pPr>
        <w:pStyle w:val="Main"/>
        <w:numPr>
          <w:ilvl w:val="0"/>
          <w:numId w:val="8"/>
        </w:numPr>
      </w:pPr>
      <w:r w:rsidRPr="00912F1F">
        <w:t xml:space="preserve">Initial Commit auf </w:t>
      </w:r>
      <w:proofErr w:type="spellStart"/>
      <w:r w:rsidRPr="00912F1F">
        <w:t>Github</w:t>
      </w:r>
      <w:proofErr w:type="spellEnd"/>
      <w:r w:rsidRPr="00912F1F">
        <w:t xml:space="preserve"> Repository wurde </w:t>
      </w:r>
      <w:r>
        <w:t>erstellt.</w:t>
      </w:r>
    </w:p>
    <w:p w14:paraId="66E68AFB" w14:textId="41925AF9" w:rsidR="00912F1F" w:rsidRDefault="00912F1F" w:rsidP="004F3EEF">
      <w:pPr>
        <w:pStyle w:val="Main"/>
        <w:numPr>
          <w:ilvl w:val="0"/>
          <w:numId w:val="8"/>
        </w:numPr>
      </w:pPr>
      <w:r>
        <w:t>Solution ist wie finale Applikation strukturiert (</w:t>
      </w:r>
      <w:proofErr w:type="spellStart"/>
      <w:r>
        <w:t>Application</w:t>
      </w:r>
      <w:proofErr w:type="spellEnd"/>
      <w:r>
        <w:t xml:space="preserve"> Project soll Kommandozeilen Project sein)</w:t>
      </w:r>
    </w:p>
    <w:p w14:paraId="10BB9CC5" w14:textId="04FB1E5B" w:rsidR="00912F1F" w:rsidRDefault="00912F1F" w:rsidP="004F3EEF">
      <w:pPr>
        <w:pStyle w:val="Main"/>
        <w:numPr>
          <w:ilvl w:val="0"/>
          <w:numId w:val="8"/>
        </w:numPr>
      </w:pPr>
      <w:r>
        <w:t>Datenbank ist auf die weitere Entwicklung des Projektes vorbereitet.</w:t>
      </w:r>
    </w:p>
    <w:p w14:paraId="30C8295B" w14:textId="23A278EB" w:rsidR="00FE5F4C" w:rsidRPr="00912F1F" w:rsidRDefault="00FE5F4C" w:rsidP="004F3EEF">
      <w:pPr>
        <w:pStyle w:val="Main"/>
        <w:numPr>
          <w:ilvl w:val="0"/>
          <w:numId w:val="8"/>
        </w:numPr>
      </w:pPr>
      <w:r>
        <w:t xml:space="preserve">Alle in der Klassenstruktur enthaltenen Klassen wurden in die Solution eingebaut. Vorhanden sind die Entitäten im Core Projekt welche mit der Datenbank kommunizieren und die </w:t>
      </w:r>
      <w:proofErr w:type="spellStart"/>
      <w:r>
        <w:t>ViewModels</w:t>
      </w:r>
      <w:proofErr w:type="spellEnd"/>
      <w:r>
        <w:t xml:space="preserve"> im </w:t>
      </w:r>
      <w:proofErr w:type="spellStart"/>
      <w:r>
        <w:t>Application</w:t>
      </w:r>
      <w:proofErr w:type="spellEnd"/>
      <w:r>
        <w:t xml:space="preserve"> Projekt welche von der Applikation verwendet werden.</w:t>
      </w:r>
    </w:p>
    <w:p w14:paraId="43CA64C1" w14:textId="77777777" w:rsidR="00912F1F" w:rsidRDefault="00912F1F" w:rsidP="00912F1F">
      <w:pPr>
        <w:pStyle w:val="Titel2NichtVerzeichnis"/>
      </w:pPr>
      <w:r>
        <w:t>Abfragen Jira Rest API – S3</w:t>
      </w:r>
    </w:p>
    <w:p w14:paraId="0E7D2A72" w14:textId="081CE1E2" w:rsidR="00912F1F" w:rsidRDefault="00912F1F" w:rsidP="00912F1F">
      <w:pPr>
        <w:pStyle w:val="Title2-Main"/>
        <w:ind w:left="0" w:firstLine="0"/>
      </w:pPr>
      <w:r>
        <w:t>Anforderungen</w:t>
      </w:r>
    </w:p>
    <w:p w14:paraId="57124583" w14:textId="126C5452" w:rsidR="00912F1F" w:rsidRPr="00FE5F4C" w:rsidRDefault="00C90946" w:rsidP="00912F1F">
      <w:pPr>
        <w:pStyle w:val="Main"/>
        <w:rPr>
          <w:sz w:val="20"/>
          <w:szCs w:val="18"/>
        </w:rPr>
      </w:pPr>
      <w:r>
        <w:t>A</w:t>
      </w:r>
      <w:r>
        <w:rPr>
          <w:sz w:val="20"/>
          <w:szCs w:val="18"/>
        </w:rPr>
        <w:t>5.1</w:t>
      </w:r>
      <w:r>
        <w:t xml:space="preserve">, </w:t>
      </w:r>
      <w:r w:rsidR="00FE5F4C" w:rsidRPr="00C90946">
        <w:t>A</w:t>
      </w:r>
      <w:r w:rsidR="00FE5F4C" w:rsidRPr="00C90946">
        <w:rPr>
          <w:sz w:val="20"/>
          <w:szCs w:val="18"/>
        </w:rPr>
        <w:t>6</w:t>
      </w:r>
      <w:r w:rsidR="00FE5F4C">
        <w:rPr>
          <w:sz w:val="20"/>
          <w:szCs w:val="18"/>
        </w:rPr>
        <w:t>.1</w:t>
      </w:r>
      <w:r w:rsidR="00FE5F4C">
        <w:t>, A</w:t>
      </w:r>
      <w:r w:rsidR="00FE5F4C">
        <w:rPr>
          <w:sz w:val="20"/>
          <w:szCs w:val="18"/>
        </w:rPr>
        <w:t>6.2</w:t>
      </w:r>
    </w:p>
    <w:p w14:paraId="438BF394" w14:textId="738ED4C3" w:rsidR="00912F1F" w:rsidRDefault="00912F1F" w:rsidP="00912F1F">
      <w:pPr>
        <w:pStyle w:val="Title2-Main"/>
        <w:ind w:left="0" w:firstLine="0"/>
      </w:pPr>
      <w:r>
        <w:t>Beschreibung</w:t>
      </w:r>
    </w:p>
    <w:p w14:paraId="49853B52" w14:textId="44AFEBF5" w:rsidR="00912F1F" w:rsidRDefault="00912F1F" w:rsidP="00912F1F">
      <w:pPr>
        <w:pStyle w:val="Main"/>
      </w:pPr>
      <w:r>
        <w:t>Als Kandidat möchte ich erste Abfragen an die Jira API senden und Antwort erhalten. Hierbei möchte ich nur Anfragen an Projekte senden, welche in der «T_WHITELIST» Tabelle in der Datenbank enthalten sind.</w:t>
      </w:r>
    </w:p>
    <w:p w14:paraId="5C1B9CC2" w14:textId="77777777" w:rsidR="00FE5F4C" w:rsidRDefault="00FE5F4C">
      <w:pPr>
        <w:widowControl/>
        <w:spacing w:line="240" w:lineRule="auto"/>
        <w:rPr>
          <w:i/>
          <w:sz w:val="24"/>
        </w:rPr>
      </w:pPr>
      <w:r>
        <w:br w:type="page"/>
      </w:r>
    </w:p>
    <w:p w14:paraId="10735463" w14:textId="04340E77" w:rsidR="00912F1F" w:rsidRDefault="00912F1F" w:rsidP="00912F1F">
      <w:pPr>
        <w:pStyle w:val="Title2-Main"/>
        <w:ind w:left="0" w:firstLine="0"/>
      </w:pPr>
      <w:r>
        <w:lastRenderedPageBreak/>
        <w:t>Tasks</w:t>
      </w:r>
    </w:p>
    <w:p w14:paraId="7C6A0359" w14:textId="74826F4C" w:rsidR="00E0286E" w:rsidRPr="00E0286E" w:rsidRDefault="00912F1F" w:rsidP="00E0286E">
      <w:pPr>
        <w:pStyle w:val="Main"/>
      </w:pPr>
      <w:r>
        <w:rPr>
          <w:b/>
        </w:rPr>
        <w:t>Nummer</w:t>
      </w:r>
      <w:r>
        <w:rPr>
          <w:b/>
        </w:rPr>
        <w:tab/>
        <w:t>Beschreibung</w:t>
      </w:r>
      <w:r>
        <w:rPr>
          <w:b/>
        </w:rPr>
        <w:tab/>
      </w:r>
      <w:r>
        <w:rPr>
          <w:b/>
        </w:rPr>
        <w:tab/>
      </w:r>
      <w:r>
        <w:rPr>
          <w:b/>
        </w:rPr>
        <w:tab/>
      </w:r>
      <w:r>
        <w:rPr>
          <w:b/>
        </w:rPr>
        <w:tab/>
      </w:r>
      <w:r>
        <w:rPr>
          <w:b/>
        </w:rPr>
        <w:tab/>
      </w:r>
      <w:r>
        <w:rPr>
          <w:b/>
        </w:rPr>
        <w:tab/>
      </w:r>
      <w:r>
        <w:rPr>
          <w:b/>
        </w:rPr>
        <w:tab/>
      </w:r>
      <w:r>
        <w:rPr>
          <w:b/>
        </w:rPr>
        <w:tab/>
      </w:r>
      <w:r>
        <w:rPr>
          <w:b/>
        </w:rPr>
        <w:tab/>
        <w:t>Zeit</w:t>
      </w:r>
      <w:r>
        <w:rPr>
          <w:b/>
        </w:rPr>
        <w:tab/>
      </w:r>
      <w:r>
        <w:rPr>
          <w:b/>
        </w:rPr>
        <w:tab/>
        <w:t>Ablauf</w:t>
      </w:r>
    </w:p>
    <w:p w14:paraId="6C854630" w14:textId="7661A431" w:rsidR="00912F1F" w:rsidRDefault="00912F1F" w:rsidP="00912F1F">
      <w:pPr>
        <w:pStyle w:val="Main"/>
      </w:pPr>
      <w:r>
        <w:t>T</w:t>
      </w:r>
      <w:r w:rsidRPr="00912F1F">
        <w:rPr>
          <w:sz w:val="20"/>
          <w:szCs w:val="18"/>
        </w:rPr>
        <w:t>3.1</w:t>
      </w:r>
      <w:r>
        <w:tab/>
      </w:r>
      <w:r>
        <w:tab/>
        <w:t>«T_WHITELIST» Tabelle in der Datenbank befüllen.</w:t>
      </w:r>
      <w:r>
        <w:tab/>
      </w:r>
      <w:r>
        <w:tab/>
      </w:r>
      <w:r>
        <w:tab/>
      </w:r>
      <w:r>
        <w:tab/>
      </w:r>
      <w:r w:rsidR="004372D1">
        <w:t>1</w:t>
      </w:r>
      <w:r>
        <w:t>h</w:t>
      </w:r>
      <w:r>
        <w:tab/>
      </w:r>
      <w:r>
        <w:tab/>
        <w:t>1</w:t>
      </w:r>
    </w:p>
    <w:p w14:paraId="0F12C0DF" w14:textId="5A9A2A12" w:rsidR="00912F1F" w:rsidRDefault="00912F1F" w:rsidP="00912F1F">
      <w:pPr>
        <w:pStyle w:val="Main"/>
      </w:pPr>
      <w:r w:rsidRPr="00912F1F">
        <w:t>T</w:t>
      </w:r>
      <w:r w:rsidRPr="00912F1F">
        <w:rPr>
          <w:sz w:val="20"/>
          <w:szCs w:val="18"/>
        </w:rPr>
        <w:t>3.2</w:t>
      </w:r>
      <w:r w:rsidRPr="00912F1F">
        <w:tab/>
      </w:r>
      <w:r w:rsidRPr="00912F1F">
        <w:tab/>
        <w:t>Atlassian API-Token für J</w:t>
      </w:r>
      <w:r>
        <w:t>ira erstellen.</w:t>
      </w:r>
      <w:r>
        <w:tab/>
      </w:r>
      <w:r>
        <w:tab/>
      </w:r>
      <w:r>
        <w:tab/>
      </w:r>
      <w:r>
        <w:tab/>
      </w:r>
      <w:r>
        <w:tab/>
      </w:r>
      <w:r>
        <w:tab/>
      </w:r>
      <w:r w:rsidR="004372D1">
        <w:t>1</w:t>
      </w:r>
      <w:r>
        <w:t>h</w:t>
      </w:r>
      <w:r>
        <w:tab/>
      </w:r>
      <w:r>
        <w:tab/>
        <w:t>2</w:t>
      </w:r>
    </w:p>
    <w:p w14:paraId="7390145F" w14:textId="40DD59AF" w:rsidR="00E0286E" w:rsidRDefault="00912F1F" w:rsidP="00912F1F">
      <w:pPr>
        <w:pStyle w:val="Main"/>
      </w:pPr>
      <w:r>
        <w:t>T</w:t>
      </w:r>
      <w:r>
        <w:rPr>
          <w:sz w:val="20"/>
          <w:szCs w:val="18"/>
        </w:rPr>
        <w:t>3.3</w:t>
      </w:r>
      <w:r>
        <w:rPr>
          <w:sz w:val="20"/>
          <w:szCs w:val="18"/>
        </w:rPr>
        <w:tab/>
      </w:r>
      <w:r>
        <w:rPr>
          <w:sz w:val="20"/>
          <w:szCs w:val="18"/>
        </w:rPr>
        <w:tab/>
      </w:r>
      <w:r w:rsidR="00E0286E">
        <w:t xml:space="preserve">Alle Zeitbuchungen welche noch nicht in der Datenbank </w:t>
      </w:r>
      <w:r w:rsidR="00E0286E">
        <w:tab/>
      </w:r>
      <w:r w:rsidR="00E0286E">
        <w:tab/>
      </w:r>
      <w:r w:rsidR="00E0286E">
        <w:tab/>
        <w:t>2h</w:t>
      </w:r>
      <w:r w:rsidR="00E0286E">
        <w:tab/>
      </w:r>
      <w:r w:rsidR="00E0286E">
        <w:tab/>
        <w:t>3</w:t>
      </w:r>
    </w:p>
    <w:p w14:paraId="5BFA868B" w14:textId="77777777" w:rsidR="00554274" w:rsidRDefault="00E0286E" w:rsidP="00554274">
      <w:pPr>
        <w:pStyle w:val="Main"/>
        <w:ind w:left="567" w:firstLine="567"/>
      </w:pPr>
      <w:r>
        <w:t>vorhanden sind, werden für die letzten 7 Tage importiert.</w:t>
      </w:r>
    </w:p>
    <w:p w14:paraId="218B0A36" w14:textId="761342D3" w:rsidR="00554274" w:rsidRPr="00E0286E" w:rsidRDefault="00554274" w:rsidP="00554274">
      <w:pPr>
        <w:pStyle w:val="Main"/>
      </w:pPr>
      <w:r>
        <w:t>T</w:t>
      </w:r>
      <w:r>
        <w:rPr>
          <w:sz w:val="20"/>
          <w:szCs w:val="18"/>
        </w:rPr>
        <w:t>3.4</w:t>
      </w:r>
      <w:r>
        <w:tab/>
      </w:r>
      <w:r>
        <w:tab/>
        <w:t>Testen ob alle nötigen Angaben mit plausiblen Werten gefüllt sind.</w:t>
      </w:r>
      <w:r>
        <w:tab/>
        <w:t>1h</w:t>
      </w:r>
      <w:r>
        <w:tab/>
      </w:r>
      <w:r>
        <w:tab/>
        <w:t>4</w:t>
      </w:r>
    </w:p>
    <w:p w14:paraId="7D74BF0C" w14:textId="77777777" w:rsidR="00554274" w:rsidRDefault="00554274" w:rsidP="00554274">
      <w:pPr>
        <w:pStyle w:val="Main"/>
        <w:ind w:left="567" w:firstLine="567"/>
      </w:pPr>
    </w:p>
    <w:p w14:paraId="02D22813" w14:textId="427994DC" w:rsidR="00554274" w:rsidRDefault="00554274" w:rsidP="00554274">
      <w:pPr>
        <w:pStyle w:val="Main"/>
      </w:pPr>
      <w:r>
        <w:t>T</w:t>
      </w:r>
      <w:r>
        <w:rPr>
          <w:sz w:val="20"/>
          <w:szCs w:val="18"/>
        </w:rPr>
        <w:t>3.5</w:t>
      </w:r>
      <w:r>
        <w:tab/>
      </w:r>
      <w:r>
        <w:tab/>
        <w:t xml:space="preserve">Testen ob hinterlegter Mitarbeiter innerhalb einer Buchung die </w:t>
      </w:r>
      <w:r>
        <w:tab/>
        <w:t>1h</w:t>
      </w:r>
      <w:r>
        <w:tab/>
      </w:r>
      <w:r>
        <w:tab/>
        <w:t>5</w:t>
      </w:r>
    </w:p>
    <w:p w14:paraId="535805FE" w14:textId="77777777" w:rsidR="00554274" w:rsidRPr="00E0286E" w:rsidRDefault="00554274" w:rsidP="00554274">
      <w:pPr>
        <w:pStyle w:val="Main"/>
        <w:ind w:left="567" w:firstLine="567"/>
      </w:pPr>
      <w:r>
        <w:t>benötigten Rechte auf das hinterlegte Leis Konto hat.</w:t>
      </w:r>
    </w:p>
    <w:p w14:paraId="2C3F7DEC" w14:textId="09458906" w:rsidR="00554274" w:rsidRPr="00FE5F4C" w:rsidRDefault="00912F1F" w:rsidP="00FE5F4C">
      <w:pPr>
        <w:pStyle w:val="Main"/>
      </w:pPr>
      <w:r>
        <w:rPr>
          <w:b/>
        </w:rPr>
        <w:t>Aufwand Total</w:t>
      </w:r>
      <w:r w:rsidR="00E0286E">
        <w:rPr>
          <w:b/>
        </w:rPr>
        <w:tab/>
      </w:r>
      <w:r w:rsidR="00E0286E">
        <w:rPr>
          <w:b/>
        </w:rPr>
        <w:tab/>
      </w:r>
      <w:r w:rsidR="00E0286E">
        <w:rPr>
          <w:b/>
        </w:rPr>
        <w:tab/>
      </w:r>
      <w:r w:rsidR="00E0286E">
        <w:rPr>
          <w:b/>
        </w:rPr>
        <w:tab/>
      </w:r>
      <w:r w:rsidR="00E0286E">
        <w:rPr>
          <w:b/>
        </w:rPr>
        <w:tab/>
      </w:r>
      <w:r w:rsidR="00E0286E">
        <w:rPr>
          <w:b/>
        </w:rPr>
        <w:tab/>
      </w:r>
      <w:r w:rsidR="00E0286E">
        <w:rPr>
          <w:b/>
        </w:rPr>
        <w:tab/>
      </w:r>
      <w:r w:rsidR="00E0286E">
        <w:rPr>
          <w:b/>
        </w:rPr>
        <w:tab/>
      </w:r>
      <w:r w:rsidR="00E0286E">
        <w:rPr>
          <w:b/>
        </w:rPr>
        <w:tab/>
      </w:r>
      <w:r w:rsidR="00E0286E">
        <w:rPr>
          <w:b/>
        </w:rPr>
        <w:tab/>
      </w:r>
      <w:r w:rsidR="00E0286E">
        <w:rPr>
          <w:b/>
        </w:rPr>
        <w:tab/>
      </w:r>
      <w:r w:rsidR="004372D1">
        <w:t>6</w:t>
      </w:r>
      <w:r w:rsidR="00E0286E">
        <w:t>h</w:t>
      </w:r>
    </w:p>
    <w:p w14:paraId="0E9389AE" w14:textId="51AB1B34" w:rsidR="00912F1F" w:rsidRDefault="00912F1F" w:rsidP="00912F1F">
      <w:pPr>
        <w:pStyle w:val="Title2-Main"/>
        <w:ind w:left="0" w:firstLine="0"/>
      </w:pPr>
      <w:r>
        <w:t>Akzeptanzkriterien</w:t>
      </w:r>
    </w:p>
    <w:p w14:paraId="063ECA35" w14:textId="44A5E467" w:rsidR="00E0286E" w:rsidRDefault="00E0286E" w:rsidP="004F3EEF">
      <w:pPr>
        <w:pStyle w:val="Main"/>
        <w:numPr>
          <w:ilvl w:val="0"/>
          <w:numId w:val="9"/>
        </w:numPr>
      </w:pPr>
      <w:r>
        <w:t>«T_WHITELIST» Tabelle enthält einige Jira Projekte sowie deren entsprechende Leis Konten.</w:t>
      </w:r>
    </w:p>
    <w:p w14:paraId="2B380A9A" w14:textId="5E33F1EA" w:rsidR="00E0286E" w:rsidRDefault="00E0286E" w:rsidP="004F3EEF">
      <w:pPr>
        <w:pStyle w:val="Main"/>
        <w:numPr>
          <w:ilvl w:val="0"/>
          <w:numId w:val="9"/>
        </w:numPr>
      </w:pPr>
      <w:r>
        <w:t>Gültiger Atlassian API-Token wurde für die IPA erstellt.</w:t>
      </w:r>
    </w:p>
    <w:p w14:paraId="09D480FE" w14:textId="240065E9" w:rsidR="00E0286E" w:rsidRDefault="00E0286E" w:rsidP="004F3EEF">
      <w:pPr>
        <w:pStyle w:val="Main"/>
        <w:numPr>
          <w:ilvl w:val="0"/>
          <w:numId w:val="9"/>
        </w:numPr>
      </w:pPr>
      <w:r>
        <w:t xml:space="preserve">Zeitbuchungen werden, sofern sie in der Datenbank nicht schon enthalten sind, von der Jira REST API </w:t>
      </w:r>
      <w:r w:rsidR="00E81B6F">
        <w:t>importiert</w:t>
      </w:r>
      <w:r>
        <w:t>.</w:t>
      </w:r>
    </w:p>
    <w:p w14:paraId="1E15D7AE" w14:textId="34BF373A" w:rsidR="00E0286E" w:rsidRDefault="00E0286E" w:rsidP="004F3EEF">
      <w:pPr>
        <w:pStyle w:val="Main"/>
        <w:numPr>
          <w:ilvl w:val="0"/>
          <w:numId w:val="9"/>
        </w:numPr>
      </w:pPr>
      <w:r>
        <w:t xml:space="preserve">Es wird überprüft ob alle nötigen Angaben in </w:t>
      </w:r>
      <w:r w:rsidR="00554274">
        <w:t>den importierten Zeitbuchungen plausibel vorhanden sind.</w:t>
      </w:r>
    </w:p>
    <w:p w14:paraId="26B67461" w14:textId="1ACE8D05" w:rsidR="00554274" w:rsidRDefault="00554274" w:rsidP="004F3EEF">
      <w:pPr>
        <w:pStyle w:val="Main"/>
        <w:numPr>
          <w:ilvl w:val="0"/>
          <w:numId w:val="9"/>
        </w:numPr>
      </w:pPr>
      <w:r>
        <w:t>Es wird überprüft ob der in der Zeitbuchung hinterlegten Mitarbeiter Rechte auf das hinterlegte Leis Konto hat.</w:t>
      </w:r>
    </w:p>
    <w:p w14:paraId="0104BAD5" w14:textId="293CE70E" w:rsidR="00554274" w:rsidRDefault="00FE5F4C" w:rsidP="00554274">
      <w:pPr>
        <w:pStyle w:val="Titel2NichtVerzeichnis"/>
      </w:pPr>
      <w:r>
        <w:t>Einfügen von Daten in Datenbank – S4</w:t>
      </w:r>
    </w:p>
    <w:p w14:paraId="2078D7DC" w14:textId="560C2BDE" w:rsidR="00FE5F4C" w:rsidRDefault="00FE5F4C" w:rsidP="00FE5F4C">
      <w:pPr>
        <w:pStyle w:val="Title2-Main"/>
      </w:pPr>
      <w:r>
        <w:t>Anforderungen</w:t>
      </w:r>
    </w:p>
    <w:p w14:paraId="2BFBD64A" w14:textId="3E844594" w:rsidR="00FE5F4C" w:rsidRDefault="00AA2A5C" w:rsidP="00FE5F4C">
      <w:pPr>
        <w:pStyle w:val="Main"/>
      </w:pPr>
      <w:r>
        <w:t>-</w:t>
      </w:r>
    </w:p>
    <w:p w14:paraId="358892FA" w14:textId="4CC3D13F" w:rsidR="00FE5F4C" w:rsidRDefault="00FE5F4C" w:rsidP="00FE5F4C">
      <w:pPr>
        <w:pStyle w:val="Title2-Main"/>
      </w:pPr>
      <w:r>
        <w:t>Beschreibung</w:t>
      </w:r>
    </w:p>
    <w:p w14:paraId="0F3F4118" w14:textId="7A4D3C5B" w:rsidR="00FE5F4C" w:rsidRDefault="00C90946" w:rsidP="00FE5F4C">
      <w:pPr>
        <w:pStyle w:val="Main"/>
      </w:pPr>
      <w:r>
        <w:t>Als Benutzer möchte ich, dass, wenn ich meine Daten korrekt in Jira eingegeben habe, diese ohne dass ich weiter etwas machen muss, für mich im Leis verbucht werden.</w:t>
      </w:r>
    </w:p>
    <w:p w14:paraId="75BED069" w14:textId="5BF0AFAB" w:rsidR="00FE5F4C" w:rsidRDefault="00FE5F4C" w:rsidP="00FE5F4C">
      <w:pPr>
        <w:pStyle w:val="Title2-Main"/>
      </w:pPr>
      <w:r>
        <w:t>Tasks</w:t>
      </w:r>
    </w:p>
    <w:p w14:paraId="3B900864" w14:textId="70CA4FC9" w:rsidR="00FE5F4C" w:rsidRDefault="00C90946" w:rsidP="00FE5F4C">
      <w:pPr>
        <w:pStyle w:val="Main"/>
        <w:rPr>
          <w:b/>
        </w:rPr>
      </w:pPr>
      <w:r>
        <w:rPr>
          <w:b/>
        </w:rPr>
        <w:t>Nummer</w:t>
      </w:r>
      <w:r>
        <w:rPr>
          <w:b/>
        </w:rPr>
        <w:tab/>
        <w:t>Beschreibung</w:t>
      </w:r>
      <w:r>
        <w:rPr>
          <w:b/>
        </w:rPr>
        <w:tab/>
      </w:r>
      <w:r>
        <w:rPr>
          <w:b/>
        </w:rPr>
        <w:tab/>
      </w:r>
      <w:r>
        <w:rPr>
          <w:b/>
        </w:rPr>
        <w:tab/>
      </w:r>
      <w:r>
        <w:rPr>
          <w:b/>
        </w:rPr>
        <w:tab/>
      </w:r>
      <w:r>
        <w:rPr>
          <w:b/>
        </w:rPr>
        <w:tab/>
      </w:r>
      <w:r>
        <w:rPr>
          <w:b/>
        </w:rPr>
        <w:tab/>
      </w:r>
      <w:r>
        <w:rPr>
          <w:b/>
        </w:rPr>
        <w:tab/>
      </w:r>
      <w:r>
        <w:rPr>
          <w:b/>
        </w:rPr>
        <w:tab/>
      </w:r>
      <w:r>
        <w:rPr>
          <w:b/>
        </w:rPr>
        <w:tab/>
        <w:t>Zeit</w:t>
      </w:r>
      <w:r>
        <w:rPr>
          <w:b/>
        </w:rPr>
        <w:tab/>
      </w:r>
      <w:r>
        <w:rPr>
          <w:b/>
        </w:rPr>
        <w:tab/>
        <w:t>Ablauf</w:t>
      </w:r>
    </w:p>
    <w:p w14:paraId="676C0275" w14:textId="3DD7F7AA" w:rsidR="00C90946" w:rsidRDefault="00C90946" w:rsidP="00FE5F4C">
      <w:pPr>
        <w:pStyle w:val="Main"/>
      </w:pPr>
      <w:r>
        <w:t>T</w:t>
      </w:r>
      <w:r>
        <w:rPr>
          <w:sz w:val="20"/>
          <w:szCs w:val="18"/>
        </w:rPr>
        <w:t>4.1</w:t>
      </w:r>
      <w:r>
        <w:rPr>
          <w:sz w:val="20"/>
          <w:szCs w:val="18"/>
        </w:rPr>
        <w:tab/>
      </w:r>
      <w:r>
        <w:rPr>
          <w:sz w:val="20"/>
          <w:szCs w:val="18"/>
        </w:rPr>
        <w:tab/>
      </w:r>
      <w:r>
        <w:t xml:space="preserve">Nach erfolgreichen Plausibilitätstests und potenziellem </w:t>
      </w:r>
      <w:r>
        <w:tab/>
      </w:r>
      <w:r>
        <w:tab/>
      </w:r>
      <w:r>
        <w:tab/>
        <w:t>3h</w:t>
      </w:r>
      <w:r>
        <w:tab/>
      </w:r>
      <w:r>
        <w:tab/>
        <w:t>1</w:t>
      </w:r>
    </w:p>
    <w:p w14:paraId="5114C426" w14:textId="77777777" w:rsidR="00C90946" w:rsidRDefault="00C90946" w:rsidP="00C90946">
      <w:pPr>
        <w:pStyle w:val="Main"/>
        <w:ind w:left="567" w:firstLine="567"/>
      </w:pPr>
      <w:r w:rsidRPr="00C90946">
        <w:t xml:space="preserve">Error-Handling </w:t>
      </w:r>
      <w:r>
        <w:t>werden Leistungen in «T_LEISTUNGSERFASSUNG»</w:t>
      </w:r>
    </w:p>
    <w:p w14:paraId="2FBF6E73" w14:textId="19E4E674" w:rsidR="00C90946" w:rsidRPr="00C90946" w:rsidRDefault="00C90946" w:rsidP="00C90946">
      <w:pPr>
        <w:pStyle w:val="Main"/>
        <w:ind w:left="567" w:firstLine="567"/>
      </w:pPr>
      <w:r>
        <w:t xml:space="preserve">mit dem passenden User sowie der </w:t>
      </w:r>
      <w:proofErr w:type="spellStart"/>
      <w:r>
        <w:t>Id</w:t>
      </w:r>
      <w:proofErr w:type="spellEnd"/>
      <w:r>
        <w:t xml:space="preserve"> des Jira Projektes verbucht.</w:t>
      </w:r>
    </w:p>
    <w:p w14:paraId="0A5EC393" w14:textId="6A9C2527" w:rsidR="00C90946" w:rsidRPr="00C90946" w:rsidRDefault="00A57954" w:rsidP="00FE5F4C">
      <w:pPr>
        <w:pStyle w:val="Main"/>
        <w:rPr>
          <w:lang w:val="en-US"/>
        </w:rPr>
      </w:pPr>
      <w:r>
        <w:rPr>
          <w:b/>
        </w:rPr>
        <w:t xml:space="preserve">Aufwand </w:t>
      </w:r>
      <w:r w:rsidR="00C90946" w:rsidRPr="00C90946">
        <w:rPr>
          <w:b/>
          <w:lang w:val="en-US"/>
        </w:rPr>
        <w:t>Total</w:t>
      </w:r>
      <w:r w:rsidR="00C90946">
        <w:rPr>
          <w:b/>
          <w:lang w:val="en-US"/>
        </w:rPr>
        <w:tab/>
      </w:r>
      <w:r w:rsidR="00C90946">
        <w:rPr>
          <w:b/>
          <w:lang w:val="en-US"/>
        </w:rPr>
        <w:tab/>
      </w:r>
      <w:r w:rsidR="00C90946">
        <w:rPr>
          <w:b/>
          <w:lang w:val="en-US"/>
        </w:rPr>
        <w:tab/>
      </w:r>
      <w:r w:rsidR="00C90946">
        <w:rPr>
          <w:b/>
          <w:lang w:val="en-US"/>
        </w:rPr>
        <w:tab/>
      </w:r>
      <w:r w:rsidR="00C90946">
        <w:rPr>
          <w:b/>
          <w:lang w:val="en-US"/>
        </w:rPr>
        <w:tab/>
      </w:r>
      <w:r w:rsidR="00C90946">
        <w:rPr>
          <w:b/>
          <w:lang w:val="en-US"/>
        </w:rPr>
        <w:tab/>
      </w:r>
      <w:r w:rsidR="00C90946">
        <w:rPr>
          <w:b/>
          <w:lang w:val="en-US"/>
        </w:rPr>
        <w:tab/>
      </w:r>
      <w:r w:rsidR="00C90946">
        <w:rPr>
          <w:b/>
          <w:lang w:val="en-US"/>
        </w:rPr>
        <w:tab/>
      </w:r>
      <w:r w:rsidR="00C90946">
        <w:rPr>
          <w:b/>
          <w:lang w:val="en-US"/>
        </w:rPr>
        <w:tab/>
      </w:r>
      <w:r w:rsidR="00C90946">
        <w:rPr>
          <w:b/>
          <w:lang w:val="en-US"/>
        </w:rPr>
        <w:tab/>
      </w:r>
      <w:r w:rsidR="00C90946">
        <w:rPr>
          <w:b/>
          <w:lang w:val="en-US"/>
        </w:rPr>
        <w:tab/>
      </w:r>
      <w:r w:rsidR="00C90946">
        <w:rPr>
          <w:lang w:val="en-US"/>
        </w:rPr>
        <w:t>3h</w:t>
      </w:r>
    </w:p>
    <w:p w14:paraId="07D2E183" w14:textId="0A0B4940" w:rsidR="00FE5F4C" w:rsidRDefault="00FE5F4C" w:rsidP="00FE5F4C">
      <w:pPr>
        <w:pStyle w:val="Title2-Main"/>
      </w:pPr>
      <w:r>
        <w:t>Akzeptanzkriterien</w:t>
      </w:r>
    </w:p>
    <w:p w14:paraId="6E05C456" w14:textId="1309E456" w:rsidR="00FE5F4C" w:rsidRDefault="00C90946" w:rsidP="004F3EEF">
      <w:pPr>
        <w:pStyle w:val="Main"/>
        <w:numPr>
          <w:ilvl w:val="0"/>
          <w:numId w:val="10"/>
        </w:numPr>
      </w:pPr>
      <w:r>
        <w:t>Sofern Plausibilitäts- und Berechtigungstests erfolgreich abgeschlossen wurden, werden Daten in die Tabelle «T_LEISTUNGSERFASSUNG» geschrieben.</w:t>
      </w:r>
    </w:p>
    <w:p w14:paraId="7D8982D7" w14:textId="40F04BF3" w:rsidR="00C90946" w:rsidRDefault="00C90946" w:rsidP="004F3EEF">
      <w:pPr>
        <w:pStyle w:val="Main"/>
        <w:numPr>
          <w:ilvl w:val="0"/>
          <w:numId w:val="10"/>
        </w:numPr>
      </w:pPr>
      <w:r>
        <w:t xml:space="preserve">Die </w:t>
      </w:r>
      <w:proofErr w:type="spellStart"/>
      <w:r>
        <w:t>Id</w:t>
      </w:r>
      <w:proofErr w:type="spellEnd"/>
      <w:r>
        <w:t xml:space="preserve"> des Jira Projekts wird für künftige Datenerfassungen hinterlegt.</w:t>
      </w:r>
    </w:p>
    <w:p w14:paraId="4C96886E" w14:textId="08892902" w:rsidR="00C90946" w:rsidRDefault="00C90946" w:rsidP="004F3EEF">
      <w:pPr>
        <w:pStyle w:val="Main"/>
        <w:numPr>
          <w:ilvl w:val="0"/>
          <w:numId w:val="10"/>
        </w:numPr>
      </w:pPr>
      <w:r>
        <w:t>Zeiten werden nicht gerundet oder angepasst.</w:t>
      </w:r>
    </w:p>
    <w:p w14:paraId="6884E76D" w14:textId="77777777" w:rsidR="00C90946" w:rsidRDefault="00C90946">
      <w:pPr>
        <w:widowControl/>
        <w:spacing w:line="240" w:lineRule="auto"/>
        <w:rPr>
          <w:i/>
          <w:sz w:val="28"/>
        </w:rPr>
      </w:pPr>
      <w:r>
        <w:br w:type="page"/>
      </w:r>
    </w:p>
    <w:p w14:paraId="405D3968" w14:textId="10F6D638" w:rsidR="00FE5F4C" w:rsidRDefault="00FE5F4C" w:rsidP="00FE5F4C">
      <w:pPr>
        <w:pStyle w:val="Titel2NichtVerzeichnis"/>
      </w:pPr>
      <w:proofErr w:type="spellStart"/>
      <w:r>
        <w:lastRenderedPageBreak/>
        <w:t>Logging</w:t>
      </w:r>
      <w:proofErr w:type="spellEnd"/>
      <w:r>
        <w:t xml:space="preserve"> – S5</w:t>
      </w:r>
    </w:p>
    <w:p w14:paraId="54817570" w14:textId="3EC6F8A1" w:rsidR="00FE5F4C" w:rsidRDefault="00FE5F4C" w:rsidP="00FE5F4C">
      <w:pPr>
        <w:pStyle w:val="Title2-Main"/>
      </w:pPr>
      <w:r>
        <w:t>Anforderungen</w:t>
      </w:r>
    </w:p>
    <w:p w14:paraId="723D1120" w14:textId="1F228FDB" w:rsidR="00FE5F4C" w:rsidRPr="00CF0653" w:rsidRDefault="00C90946" w:rsidP="00FE5F4C">
      <w:pPr>
        <w:pStyle w:val="Main"/>
        <w:rPr>
          <w:sz w:val="20"/>
          <w:szCs w:val="18"/>
        </w:rPr>
      </w:pPr>
      <w:r>
        <w:t>A</w:t>
      </w:r>
      <w:r>
        <w:rPr>
          <w:sz w:val="20"/>
          <w:szCs w:val="18"/>
        </w:rPr>
        <w:t>2</w:t>
      </w:r>
      <w:r w:rsidR="00CF0653">
        <w:t>, A</w:t>
      </w:r>
      <w:r w:rsidR="00CF0653">
        <w:rPr>
          <w:sz w:val="20"/>
          <w:szCs w:val="18"/>
        </w:rPr>
        <w:t>6.1</w:t>
      </w:r>
    </w:p>
    <w:p w14:paraId="440CD61C" w14:textId="70529B4E" w:rsidR="00FE5F4C" w:rsidRDefault="00FE5F4C" w:rsidP="00FE5F4C">
      <w:pPr>
        <w:pStyle w:val="Title2-Main"/>
      </w:pPr>
      <w:r>
        <w:t>Beschreibung</w:t>
      </w:r>
    </w:p>
    <w:p w14:paraId="2C1CF8A5" w14:textId="48B9E0C6" w:rsidR="00FE5F4C" w:rsidRDefault="00A57954" w:rsidP="00FE5F4C">
      <w:pPr>
        <w:pStyle w:val="Main"/>
      </w:pPr>
      <w:r>
        <w:t>Als Entwickler möchte ich verhindern, dass ungültige Daten in die Datenbank geschrieben werden oder zum Absturz der Applikation führen, Fehler sollen geloggt werden und nicht plausible Daten sollen ebenfalls als Warnungen geloggt werden.</w:t>
      </w:r>
    </w:p>
    <w:p w14:paraId="2236117B" w14:textId="559304D8" w:rsidR="00FE5F4C" w:rsidRDefault="00FE5F4C" w:rsidP="00FE5F4C">
      <w:pPr>
        <w:pStyle w:val="Title2-Main"/>
      </w:pPr>
      <w:r>
        <w:t>Tasks</w:t>
      </w:r>
    </w:p>
    <w:p w14:paraId="042DC590" w14:textId="23C0541C" w:rsidR="00FE5F4C" w:rsidRDefault="00A57954" w:rsidP="00FE5F4C">
      <w:pPr>
        <w:pStyle w:val="Main"/>
        <w:rPr>
          <w:b/>
        </w:rPr>
      </w:pPr>
      <w:r>
        <w:rPr>
          <w:b/>
        </w:rPr>
        <w:t>Nummer</w:t>
      </w:r>
      <w:r>
        <w:rPr>
          <w:b/>
        </w:rPr>
        <w:tab/>
        <w:t>Beschreibung</w:t>
      </w:r>
      <w:r>
        <w:rPr>
          <w:b/>
        </w:rPr>
        <w:tab/>
      </w:r>
      <w:r>
        <w:rPr>
          <w:b/>
        </w:rPr>
        <w:tab/>
      </w:r>
      <w:r>
        <w:rPr>
          <w:b/>
        </w:rPr>
        <w:tab/>
      </w:r>
      <w:r>
        <w:rPr>
          <w:b/>
        </w:rPr>
        <w:tab/>
      </w:r>
      <w:r>
        <w:rPr>
          <w:b/>
        </w:rPr>
        <w:tab/>
      </w:r>
      <w:r>
        <w:rPr>
          <w:b/>
        </w:rPr>
        <w:tab/>
      </w:r>
      <w:r>
        <w:rPr>
          <w:b/>
        </w:rPr>
        <w:tab/>
      </w:r>
      <w:r>
        <w:rPr>
          <w:b/>
        </w:rPr>
        <w:tab/>
      </w:r>
      <w:r>
        <w:rPr>
          <w:b/>
        </w:rPr>
        <w:tab/>
        <w:t>Zeit</w:t>
      </w:r>
      <w:r>
        <w:rPr>
          <w:b/>
        </w:rPr>
        <w:tab/>
      </w:r>
      <w:r>
        <w:rPr>
          <w:b/>
        </w:rPr>
        <w:tab/>
        <w:t>Ablauf</w:t>
      </w:r>
    </w:p>
    <w:p w14:paraId="246778B6" w14:textId="0E52321A" w:rsidR="00A57954" w:rsidRDefault="00A57954" w:rsidP="00FE5F4C">
      <w:pPr>
        <w:pStyle w:val="Main"/>
      </w:pPr>
      <w:r>
        <w:t>T</w:t>
      </w:r>
      <w:r>
        <w:rPr>
          <w:sz w:val="20"/>
          <w:szCs w:val="18"/>
        </w:rPr>
        <w:t>5.1</w:t>
      </w:r>
      <w:r>
        <w:tab/>
      </w:r>
      <w:r>
        <w:tab/>
        <w:t>Zum Start der Applikation soll das bestehende Logfile geöffnet</w:t>
      </w:r>
      <w:r>
        <w:tab/>
      </w:r>
      <w:r>
        <w:tab/>
      </w:r>
      <w:r w:rsidR="004372D1">
        <w:t>1</w:t>
      </w:r>
      <w:r>
        <w:t>h</w:t>
      </w:r>
      <w:r>
        <w:tab/>
      </w:r>
      <w:r>
        <w:tab/>
        <w:t>1</w:t>
      </w:r>
    </w:p>
    <w:p w14:paraId="00AC575F" w14:textId="07D21488" w:rsidR="00A57954" w:rsidRDefault="00A57954" w:rsidP="00FE5F4C">
      <w:pPr>
        <w:pStyle w:val="Main"/>
      </w:pPr>
      <w:r>
        <w:tab/>
      </w:r>
      <w:r>
        <w:tab/>
        <w:t>werden, oder falls keines vorhanden ist, ein neues erstellt werden.</w:t>
      </w:r>
    </w:p>
    <w:p w14:paraId="216A5E5B" w14:textId="4208CE72" w:rsidR="00A57954" w:rsidRDefault="00A57954" w:rsidP="00FE5F4C">
      <w:pPr>
        <w:pStyle w:val="Main"/>
      </w:pPr>
      <w:r>
        <w:t>T</w:t>
      </w:r>
      <w:r>
        <w:rPr>
          <w:sz w:val="20"/>
          <w:szCs w:val="18"/>
        </w:rPr>
        <w:t>5.2</w:t>
      </w:r>
      <w:r>
        <w:rPr>
          <w:sz w:val="20"/>
          <w:szCs w:val="18"/>
        </w:rPr>
        <w:tab/>
      </w:r>
      <w:r>
        <w:rPr>
          <w:sz w:val="20"/>
          <w:szCs w:val="18"/>
        </w:rPr>
        <w:tab/>
      </w:r>
      <w:r>
        <w:t>Werden unvollständig erfasste Zeiterfassungen von der Jira REST</w:t>
      </w:r>
      <w:r>
        <w:tab/>
        <w:t>1h</w:t>
      </w:r>
      <w:r>
        <w:tab/>
      </w:r>
      <w:r>
        <w:tab/>
        <w:t>2</w:t>
      </w:r>
    </w:p>
    <w:p w14:paraId="6CB9BCA2" w14:textId="66E4D5E3" w:rsidR="00A57954" w:rsidRDefault="00A57954" w:rsidP="00FE5F4C">
      <w:pPr>
        <w:pStyle w:val="Main"/>
      </w:pPr>
      <w:r>
        <w:tab/>
      </w:r>
      <w:r>
        <w:tab/>
      </w:r>
      <w:r w:rsidRPr="00A57954">
        <w:t>API importiert, soll ein F</w:t>
      </w:r>
      <w:r>
        <w:t>ehler im Log erfasst werden.</w:t>
      </w:r>
    </w:p>
    <w:p w14:paraId="73EE4392" w14:textId="56EB0049" w:rsidR="00A57954" w:rsidRDefault="00A57954" w:rsidP="00FE5F4C">
      <w:pPr>
        <w:pStyle w:val="Main"/>
      </w:pPr>
      <w:r>
        <w:t>T</w:t>
      </w:r>
      <w:r>
        <w:rPr>
          <w:sz w:val="20"/>
          <w:szCs w:val="18"/>
        </w:rPr>
        <w:t>5.3</w:t>
      </w:r>
      <w:r>
        <w:tab/>
      </w:r>
      <w:r>
        <w:tab/>
        <w:t>Werden Daten, welche nicht plausibel sind von der Jira REST API</w:t>
      </w:r>
      <w:r>
        <w:tab/>
        <w:t>2h</w:t>
      </w:r>
      <w:r>
        <w:tab/>
      </w:r>
      <w:r>
        <w:tab/>
        <w:t>3</w:t>
      </w:r>
    </w:p>
    <w:p w14:paraId="702E58C0" w14:textId="0B732BF5" w:rsidR="00A57954" w:rsidRDefault="00A57954" w:rsidP="00FE5F4C">
      <w:pPr>
        <w:pStyle w:val="Main"/>
      </w:pPr>
      <w:r>
        <w:tab/>
      </w:r>
      <w:r>
        <w:tab/>
        <w:t>importiert, soll eine Warnung im Log erfasst werden.</w:t>
      </w:r>
    </w:p>
    <w:p w14:paraId="5C6A1910" w14:textId="7EBE5A97" w:rsidR="00A57954" w:rsidRDefault="00A57954" w:rsidP="00FE5F4C">
      <w:pPr>
        <w:pStyle w:val="Main"/>
      </w:pPr>
      <w:r>
        <w:t>T</w:t>
      </w:r>
      <w:r>
        <w:rPr>
          <w:sz w:val="20"/>
          <w:szCs w:val="18"/>
        </w:rPr>
        <w:t>5.4</w:t>
      </w:r>
      <w:r>
        <w:rPr>
          <w:sz w:val="20"/>
          <w:szCs w:val="18"/>
        </w:rPr>
        <w:tab/>
      </w:r>
      <w:r>
        <w:rPr>
          <w:sz w:val="20"/>
          <w:szCs w:val="18"/>
        </w:rPr>
        <w:tab/>
      </w:r>
      <w:r>
        <w:t>Sollten sonstige Fehler innerhalb der Applikation vorkommen,</w:t>
      </w:r>
      <w:r>
        <w:tab/>
      </w:r>
      <w:r>
        <w:tab/>
        <w:t>3h</w:t>
      </w:r>
      <w:r>
        <w:tab/>
      </w:r>
      <w:r>
        <w:tab/>
        <w:t>4</w:t>
      </w:r>
    </w:p>
    <w:p w14:paraId="2E2257C5" w14:textId="0039E173" w:rsidR="00A57954" w:rsidRDefault="00A57954" w:rsidP="00FE5F4C">
      <w:pPr>
        <w:pStyle w:val="Main"/>
      </w:pPr>
      <w:r>
        <w:tab/>
      </w:r>
      <w:r>
        <w:tab/>
        <w:t>sollen diese ebenfalls geloggt werden.</w:t>
      </w:r>
    </w:p>
    <w:p w14:paraId="478AAF40" w14:textId="0473820C" w:rsidR="00A57954" w:rsidRPr="00A57954" w:rsidRDefault="00A57954" w:rsidP="00FE5F4C">
      <w:pPr>
        <w:pStyle w:val="Main"/>
      </w:pPr>
      <w:r>
        <w:t>T</w:t>
      </w:r>
      <w:r>
        <w:rPr>
          <w:sz w:val="20"/>
          <w:szCs w:val="18"/>
        </w:rPr>
        <w:t>5.5</w:t>
      </w:r>
      <w:r>
        <w:tab/>
      </w:r>
      <w:r>
        <w:tab/>
        <w:t>Wird die Applikation beendet, soll dies im Log vermerkt sein.</w:t>
      </w:r>
      <w:r>
        <w:tab/>
      </w:r>
      <w:r>
        <w:tab/>
      </w:r>
      <w:r w:rsidR="004372D1">
        <w:t>1</w:t>
      </w:r>
      <w:r>
        <w:t>h</w:t>
      </w:r>
      <w:r>
        <w:tab/>
      </w:r>
      <w:r>
        <w:tab/>
        <w:t>5</w:t>
      </w:r>
    </w:p>
    <w:p w14:paraId="18FDC7F2" w14:textId="58AE7587" w:rsidR="00A57954" w:rsidRPr="00A57954" w:rsidRDefault="00A57954" w:rsidP="00FE5F4C">
      <w:pPr>
        <w:pStyle w:val="Main"/>
      </w:pPr>
      <w:r w:rsidRPr="00A57954">
        <w:rPr>
          <w:b/>
        </w:rPr>
        <w:t>Aufwand Total</w:t>
      </w:r>
      <w:r>
        <w:rPr>
          <w:b/>
        </w:rPr>
        <w:tab/>
      </w:r>
      <w:r>
        <w:rPr>
          <w:b/>
        </w:rPr>
        <w:tab/>
      </w:r>
      <w:r>
        <w:rPr>
          <w:b/>
        </w:rPr>
        <w:tab/>
      </w:r>
      <w:r>
        <w:rPr>
          <w:b/>
        </w:rPr>
        <w:tab/>
      </w:r>
      <w:r>
        <w:rPr>
          <w:b/>
        </w:rPr>
        <w:tab/>
      </w:r>
      <w:r>
        <w:rPr>
          <w:b/>
        </w:rPr>
        <w:tab/>
      </w:r>
      <w:r>
        <w:rPr>
          <w:b/>
        </w:rPr>
        <w:tab/>
      </w:r>
      <w:r>
        <w:rPr>
          <w:b/>
        </w:rPr>
        <w:tab/>
      </w:r>
      <w:r>
        <w:rPr>
          <w:b/>
        </w:rPr>
        <w:tab/>
      </w:r>
      <w:r>
        <w:rPr>
          <w:b/>
        </w:rPr>
        <w:tab/>
      </w:r>
      <w:r>
        <w:rPr>
          <w:b/>
        </w:rPr>
        <w:tab/>
      </w:r>
      <w:r w:rsidR="004372D1">
        <w:t>8</w:t>
      </w:r>
      <w:r>
        <w:t>h</w:t>
      </w:r>
    </w:p>
    <w:p w14:paraId="3D5AE9A5" w14:textId="770B0BD8" w:rsidR="00FE5F4C" w:rsidRDefault="00FE5F4C" w:rsidP="00FE5F4C">
      <w:pPr>
        <w:pStyle w:val="Title2-Main"/>
      </w:pPr>
      <w:r>
        <w:t>Akzeptanzkriterien</w:t>
      </w:r>
    </w:p>
    <w:p w14:paraId="7DD25952" w14:textId="2FD67E64" w:rsidR="00FE5F4C" w:rsidRDefault="00A57954" w:rsidP="004F3EEF">
      <w:pPr>
        <w:pStyle w:val="Main"/>
        <w:numPr>
          <w:ilvl w:val="0"/>
          <w:numId w:val="11"/>
        </w:numPr>
      </w:pPr>
      <w:r>
        <w:t>Ein Logfile soll vorhanden sein, welches mit Zeitstempeln den Start sowie das Ende eines Applikationsdurchlaufes beschreiben.</w:t>
      </w:r>
    </w:p>
    <w:p w14:paraId="52BB84A4" w14:textId="4F03697D" w:rsidR="00A57954" w:rsidRDefault="00A57954" w:rsidP="004F3EEF">
      <w:pPr>
        <w:pStyle w:val="Main"/>
        <w:numPr>
          <w:ilvl w:val="0"/>
          <w:numId w:val="11"/>
        </w:numPr>
      </w:pPr>
      <w:r>
        <w:t>Im Logfile werden Fehlermeldungen mit passenden Fehlercodes ebenfalls mit Zeitstempel erfasst.</w:t>
      </w:r>
    </w:p>
    <w:p w14:paraId="24033C23" w14:textId="77777777" w:rsidR="00CF0653" w:rsidRDefault="00A57954" w:rsidP="004F3EEF">
      <w:pPr>
        <w:pStyle w:val="Main"/>
        <w:numPr>
          <w:ilvl w:val="0"/>
          <w:numId w:val="11"/>
        </w:numPr>
      </w:pPr>
      <w:r>
        <w:t>Im Logfile werden Warnungen mit passenden Codes ebenfalls mit Zeitstempel erfasst.</w:t>
      </w:r>
    </w:p>
    <w:p w14:paraId="2B26C1F0" w14:textId="4A974FAC" w:rsidR="00CF0653" w:rsidRPr="00CF0653" w:rsidRDefault="00CF0653" w:rsidP="00CF0653">
      <w:pPr>
        <w:pStyle w:val="Titel2NichtVerzeichnis"/>
        <w:rPr>
          <w:lang w:val="en-US"/>
        </w:rPr>
      </w:pPr>
      <w:r w:rsidRPr="00CF0653">
        <w:rPr>
          <w:lang w:val="en-US"/>
        </w:rPr>
        <w:t>Development Modus – S6</w:t>
      </w:r>
    </w:p>
    <w:p w14:paraId="08EAE903" w14:textId="77777777" w:rsidR="00CF0653" w:rsidRPr="00CF0653" w:rsidRDefault="00CF0653" w:rsidP="00CF0653">
      <w:pPr>
        <w:pStyle w:val="Title2-Main"/>
        <w:rPr>
          <w:lang w:val="en-US"/>
        </w:rPr>
      </w:pPr>
      <w:proofErr w:type="spellStart"/>
      <w:r w:rsidRPr="00CF0653">
        <w:rPr>
          <w:lang w:val="en-US"/>
        </w:rPr>
        <w:t>Anforderungen</w:t>
      </w:r>
      <w:proofErr w:type="spellEnd"/>
    </w:p>
    <w:p w14:paraId="36F9BCE1" w14:textId="320B2ACF" w:rsidR="00CF0653" w:rsidRPr="00DA0C01" w:rsidRDefault="00CF0653" w:rsidP="00CF0653">
      <w:pPr>
        <w:pStyle w:val="Main"/>
        <w:rPr>
          <w:sz w:val="20"/>
          <w:szCs w:val="18"/>
          <w:lang w:val="en-US"/>
        </w:rPr>
      </w:pPr>
      <w:r w:rsidRPr="00DA0C01">
        <w:rPr>
          <w:lang w:val="en-US"/>
        </w:rPr>
        <w:t>A</w:t>
      </w:r>
      <w:r w:rsidRPr="00DA0C01">
        <w:rPr>
          <w:sz w:val="20"/>
          <w:szCs w:val="18"/>
          <w:lang w:val="en-US"/>
        </w:rPr>
        <w:t>8.2</w:t>
      </w:r>
    </w:p>
    <w:p w14:paraId="25CFE4B3" w14:textId="77777777" w:rsidR="00CF0653" w:rsidRDefault="00CF0653" w:rsidP="00CF0653">
      <w:pPr>
        <w:pStyle w:val="Title2-Main"/>
      </w:pPr>
      <w:r>
        <w:t>Beschreibung</w:t>
      </w:r>
    </w:p>
    <w:p w14:paraId="33855C27" w14:textId="6B80C668" w:rsidR="00CF0653" w:rsidRDefault="00CF0653" w:rsidP="00CF0653">
      <w:pPr>
        <w:pStyle w:val="Main"/>
      </w:pPr>
      <w:r>
        <w:t>Als Entwickler möchte ich einen Development Modus, in welchem alle importierten Daten auf einen Development User gespeichert werden. Nötig ist dieser Development Modus da die Datenbank auf der Testumgebung anonymisiert ist, und somit Daten keinem spezifischen User zugewiesen werden können.</w:t>
      </w:r>
    </w:p>
    <w:p w14:paraId="1E2D15B1" w14:textId="77777777" w:rsidR="00CF0653" w:rsidRDefault="00CF0653" w:rsidP="00CF0653">
      <w:pPr>
        <w:pStyle w:val="Title2-Main"/>
      </w:pPr>
      <w:r>
        <w:t>Tasks</w:t>
      </w:r>
    </w:p>
    <w:p w14:paraId="42A5F2C1" w14:textId="00F2305B" w:rsidR="00CF0653" w:rsidRDefault="00CF0653" w:rsidP="00CF0653">
      <w:pPr>
        <w:pStyle w:val="Main"/>
        <w:rPr>
          <w:b/>
        </w:rPr>
      </w:pPr>
      <w:r>
        <w:rPr>
          <w:b/>
        </w:rPr>
        <w:t>Nummer</w:t>
      </w:r>
      <w:r>
        <w:rPr>
          <w:b/>
        </w:rPr>
        <w:tab/>
        <w:t>Beschreibung</w:t>
      </w:r>
      <w:r>
        <w:rPr>
          <w:b/>
        </w:rPr>
        <w:tab/>
      </w:r>
      <w:r>
        <w:rPr>
          <w:b/>
        </w:rPr>
        <w:tab/>
      </w:r>
      <w:r>
        <w:rPr>
          <w:b/>
        </w:rPr>
        <w:tab/>
      </w:r>
      <w:r>
        <w:rPr>
          <w:b/>
        </w:rPr>
        <w:tab/>
      </w:r>
      <w:r>
        <w:rPr>
          <w:b/>
        </w:rPr>
        <w:tab/>
      </w:r>
      <w:r>
        <w:rPr>
          <w:b/>
        </w:rPr>
        <w:tab/>
      </w:r>
      <w:r>
        <w:rPr>
          <w:b/>
        </w:rPr>
        <w:tab/>
      </w:r>
      <w:r>
        <w:rPr>
          <w:b/>
        </w:rPr>
        <w:tab/>
      </w:r>
      <w:r>
        <w:rPr>
          <w:b/>
        </w:rPr>
        <w:tab/>
        <w:t>Zeit</w:t>
      </w:r>
      <w:r>
        <w:rPr>
          <w:b/>
        </w:rPr>
        <w:tab/>
      </w:r>
      <w:r>
        <w:rPr>
          <w:b/>
        </w:rPr>
        <w:tab/>
        <w:t>Ablauf</w:t>
      </w:r>
    </w:p>
    <w:p w14:paraId="6635B8BF" w14:textId="60C86647" w:rsidR="00CF0653" w:rsidRDefault="00CF0653" w:rsidP="00CF0653">
      <w:pPr>
        <w:pStyle w:val="Main"/>
      </w:pPr>
      <w:r>
        <w:t>T</w:t>
      </w:r>
      <w:r>
        <w:rPr>
          <w:sz w:val="20"/>
          <w:szCs w:val="18"/>
        </w:rPr>
        <w:t>6.1</w:t>
      </w:r>
      <w:r>
        <w:rPr>
          <w:sz w:val="20"/>
          <w:szCs w:val="18"/>
        </w:rPr>
        <w:tab/>
      </w:r>
      <w:r>
        <w:rPr>
          <w:sz w:val="20"/>
          <w:szCs w:val="18"/>
        </w:rPr>
        <w:tab/>
      </w:r>
      <w:r>
        <w:t xml:space="preserve">Wird die Applikation ab Start mit dem </w:t>
      </w:r>
      <w:proofErr w:type="spellStart"/>
      <w:r>
        <w:t>Flag</w:t>
      </w:r>
      <w:proofErr w:type="spellEnd"/>
      <w:r>
        <w:t xml:space="preserve"> «-d» oder «-</w:t>
      </w:r>
      <w:proofErr w:type="spellStart"/>
      <w:r>
        <w:t>dev</w:t>
      </w:r>
      <w:proofErr w:type="spellEnd"/>
      <w:r>
        <w:t>»</w:t>
      </w:r>
      <w:r>
        <w:tab/>
      </w:r>
      <w:r>
        <w:tab/>
        <w:t>1h</w:t>
      </w:r>
      <w:r>
        <w:tab/>
      </w:r>
      <w:r>
        <w:tab/>
        <w:t>1</w:t>
      </w:r>
    </w:p>
    <w:p w14:paraId="4C04C2FA" w14:textId="03088A70" w:rsidR="00CF0653" w:rsidRDefault="00CF0653" w:rsidP="00CF0653">
      <w:pPr>
        <w:pStyle w:val="Main"/>
      </w:pPr>
      <w:r>
        <w:tab/>
      </w:r>
      <w:r>
        <w:tab/>
        <w:t>aufgerufen, wird sie im Development Modus gestartet.</w:t>
      </w:r>
    </w:p>
    <w:p w14:paraId="68203240" w14:textId="6E2D39E3" w:rsidR="00CF0653" w:rsidRDefault="00CF0653" w:rsidP="00CF0653">
      <w:pPr>
        <w:pStyle w:val="Main"/>
      </w:pPr>
      <w:r w:rsidRPr="00CF0653">
        <w:t>T</w:t>
      </w:r>
      <w:r w:rsidRPr="00CF0653">
        <w:rPr>
          <w:sz w:val="20"/>
          <w:szCs w:val="18"/>
        </w:rPr>
        <w:t>6.2</w:t>
      </w:r>
      <w:r w:rsidRPr="00CF0653">
        <w:tab/>
      </w:r>
      <w:r w:rsidRPr="00CF0653">
        <w:tab/>
        <w:t>Im Development Modus werde</w:t>
      </w:r>
      <w:r>
        <w:t xml:space="preserve">n alle Daten mit dem Development </w:t>
      </w:r>
      <w:r>
        <w:tab/>
      </w:r>
      <w:r w:rsidR="004372D1">
        <w:t>1</w:t>
      </w:r>
      <w:r>
        <w:t>h</w:t>
      </w:r>
      <w:r>
        <w:tab/>
      </w:r>
      <w:r>
        <w:tab/>
        <w:t>2</w:t>
      </w:r>
    </w:p>
    <w:p w14:paraId="79B39997" w14:textId="1ADF1960" w:rsidR="00CF0653" w:rsidRPr="00CF0653" w:rsidRDefault="00CF0653" w:rsidP="00CF0653">
      <w:pPr>
        <w:pStyle w:val="Main"/>
        <w:ind w:left="567" w:firstLine="567"/>
      </w:pPr>
      <w:r>
        <w:t>User gespeichert.</w:t>
      </w:r>
    </w:p>
    <w:p w14:paraId="0032426D" w14:textId="217C5DD7" w:rsidR="00CF0653" w:rsidRPr="00CF0653" w:rsidRDefault="00CF0653" w:rsidP="00CF0653">
      <w:pPr>
        <w:pStyle w:val="Main"/>
      </w:pPr>
      <w:r>
        <w:rPr>
          <w:b/>
        </w:rPr>
        <w:t>Aufwand Total</w:t>
      </w:r>
      <w:r>
        <w:rPr>
          <w:b/>
        </w:rPr>
        <w:tab/>
      </w:r>
      <w:r>
        <w:rPr>
          <w:b/>
        </w:rPr>
        <w:tab/>
      </w:r>
      <w:r>
        <w:rPr>
          <w:b/>
        </w:rPr>
        <w:tab/>
      </w:r>
      <w:r>
        <w:rPr>
          <w:b/>
        </w:rPr>
        <w:tab/>
      </w:r>
      <w:r>
        <w:rPr>
          <w:b/>
        </w:rPr>
        <w:tab/>
      </w:r>
      <w:r>
        <w:rPr>
          <w:b/>
        </w:rPr>
        <w:tab/>
      </w:r>
      <w:r>
        <w:rPr>
          <w:b/>
        </w:rPr>
        <w:tab/>
      </w:r>
      <w:r>
        <w:rPr>
          <w:b/>
        </w:rPr>
        <w:tab/>
      </w:r>
      <w:r>
        <w:rPr>
          <w:b/>
        </w:rPr>
        <w:tab/>
      </w:r>
      <w:r>
        <w:rPr>
          <w:b/>
        </w:rPr>
        <w:tab/>
      </w:r>
      <w:r>
        <w:rPr>
          <w:b/>
        </w:rPr>
        <w:tab/>
      </w:r>
      <w:r w:rsidR="004372D1">
        <w:t>2</w:t>
      </w:r>
      <w:r>
        <w:t>h</w:t>
      </w:r>
    </w:p>
    <w:p w14:paraId="7B526A01" w14:textId="77777777" w:rsidR="00CF0653" w:rsidRDefault="00CF0653">
      <w:pPr>
        <w:widowControl/>
        <w:spacing w:line="240" w:lineRule="auto"/>
        <w:rPr>
          <w:i/>
          <w:sz w:val="24"/>
        </w:rPr>
      </w:pPr>
      <w:r>
        <w:br w:type="page"/>
      </w:r>
    </w:p>
    <w:p w14:paraId="735EAC94" w14:textId="53D707C8" w:rsidR="00CF0653" w:rsidRDefault="00CF0653" w:rsidP="00CF0653">
      <w:pPr>
        <w:pStyle w:val="Title2-Main"/>
      </w:pPr>
      <w:r>
        <w:lastRenderedPageBreak/>
        <w:t>Akzeptanzkriterien</w:t>
      </w:r>
    </w:p>
    <w:p w14:paraId="7BBF3A72" w14:textId="4467CE3F" w:rsidR="00CF0653" w:rsidRDefault="00CF0653" w:rsidP="004F3EEF">
      <w:pPr>
        <w:pStyle w:val="Main"/>
        <w:numPr>
          <w:ilvl w:val="0"/>
          <w:numId w:val="11"/>
        </w:numPr>
      </w:pPr>
      <w:r>
        <w:t>Applikation kann in einem Development Modus gestartet werden.</w:t>
      </w:r>
    </w:p>
    <w:p w14:paraId="5D60206D" w14:textId="7BB2FA2B" w:rsidR="00CF0653" w:rsidRDefault="00CF0653" w:rsidP="004F3EEF">
      <w:pPr>
        <w:pStyle w:val="Main"/>
        <w:numPr>
          <w:ilvl w:val="0"/>
          <w:numId w:val="11"/>
        </w:numPr>
      </w:pPr>
      <w:r>
        <w:t>Läuft die Applikation im Development Modus, werden alle Zeiterfassungen mit dem Development User gespeichert.</w:t>
      </w:r>
    </w:p>
    <w:p w14:paraId="7232121C" w14:textId="328C06AA" w:rsidR="00CF0653" w:rsidRDefault="00CF0653" w:rsidP="00CF0653">
      <w:pPr>
        <w:pStyle w:val="Titel2NichtVerzeichnis"/>
      </w:pPr>
      <w:proofErr w:type="spellStart"/>
      <w:r>
        <w:t>Testing</w:t>
      </w:r>
      <w:proofErr w:type="spellEnd"/>
      <w:r>
        <w:t xml:space="preserve"> – S7</w:t>
      </w:r>
    </w:p>
    <w:p w14:paraId="05EDAF31" w14:textId="77777777" w:rsidR="00CF0653" w:rsidRDefault="00CF0653" w:rsidP="00CF0653">
      <w:pPr>
        <w:pStyle w:val="Title2-Main"/>
      </w:pPr>
      <w:r>
        <w:t>Anforderungen</w:t>
      </w:r>
    </w:p>
    <w:p w14:paraId="0A669763" w14:textId="77777777" w:rsidR="00CF0653" w:rsidRPr="00CF0653" w:rsidRDefault="00CF0653" w:rsidP="00CF0653">
      <w:pPr>
        <w:pStyle w:val="Main"/>
      </w:pPr>
      <w:r>
        <w:t>A</w:t>
      </w:r>
      <w:r>
        <w:rPr>
          <w:sz w:val="20"/>
          <w:szCs w:val="18"/>
        </w:rPr>
        <w:t>1</w:t>
      </w:r>
    </w:p>
    <w:p w14:paraId="1CCA675E" w14:textId="77777777" w:rsidR="00CF0653" w:rsidRDefault="00CF0653" w:rsidP="00CF0653">
      <w:pPr>
        <w:pStyle w:val="Title2-Main"/>
      </w:pPr>
      <w:r>
        <w:t>Beschreibung</w:t>
      </w:r>
    </w:p>
    <w:p w14:paraId="1BEC2FAE" w14:textId="450680DA" w:rsidR="00CF0653" w:rsidRDefault="00CF0653" w:rsidP="00CF0653">
      <w:pPr>
        <w:pStyle w:val="Main"/>
      </w:pPr>
      <w:r>
        <w:t>Als Entwickler ist es mir wichtig, dass meine Applikation fehlerfrei läuft. Ich möchte, dass ich wenn ich die Applikation weiter entwickle oder verändere mögliche Fehler sofort auffallen.</w:t>
      </w:r>
      <w:r w:rsidR="00823DE6">
        <w:t xml:space="preserve"> Mein Ziel ist es nach Test Driven Development vorzugehen.</w:t>
      </w:r>
    </w:p>
    <w:p w14:paraId="4EEDF855" w14:textId="77777777" w:rsidR="00CF0653" w:rsidRDefault="00CF0653" w:rsidP="00CF0653">
      <w:pPr>
        <w:pStyle w:val="Title2-Main"/>
      </w:pPr>
      <w:r>
        <w:t>Tasks</w:t>
      </w:r>
    </w:p>
    <w:p w14:paraId="1A5CB1B8" w14:textId="6D4E408A" w:rsidR="00CF0653" w:rsidRDefault="00823DE6" w:rsidP="00CF0653">
      <w:pPr>
        <w:pStyle w:val="Main"/>
        <w:rPr>
          <w:b/>
        </w:rPr>
      </w:pPr>
      <w:r>
        <w:rPr>
          <w:b/>
        </w:rPr>
        <w:t>Nummer</w:t>
      </w:r>
      <w:r>
        <w:rPr>
          <w:b/>
        </w:rPr>
        <w:tab/>
        <w:t>Beschreibung</w:t>
      </w:r>
      <w:r>
        <w:rPr>
          <w:b/>
        </w:rPr>
        <w:tab/>
      </w:r>
      <w:r>
        <w:rPr>
          <w:b/>
        </w:rPr>
        <w:tab/>
      </w:r>
      <w:r>
        <w:rPr>
          <w:b/>
        </w:rPr>
        <w:tab/>
      </w:r>
      <w:r>
        <w:rPr>
          <w:b/>
        </w:rPr>
        <w:tab/>
      </w:r>
      <w:r>
        <w:rPr>
          <w:b/>
        </w:rPr>
        <w:tab/>
      </w:r>
      <w:r>
        <w:rPr>
          <w:b/>
        </w:rPr>
        <w:tab/>
      </w:r>
      <w:r>
        <w:rPr>
          <w:b/>
        </w:rPr>
        <w:tab/>
      </w:r>
      <w:r>
        <w:rPr>
          <w:b/>
        </w:rPr>
        <w:tab/>
      </w:r>
      <w:r>
        <w:rPr>
          <w:b/>
        </w:rPr>
        <w:tab/>
        <w:t>Zeit</w:t>
      </w:r>
      <w:r>
        <w:rPr>
          <w:b/>
        </w:rPr>
        <w:tab/>
      </w:r>
      <w:r>
        <w:rPr>
          <w:b/>
        </w:rPr>
        <w:tab/>
        <w:t>Ablauf</w:t>
      </w:r>
    </w:p>
    <w:p w14:paraId="76B776DD" w14:textId="28CAD473" w:rsidR="00823DE6" w:rsidRDefault="00823DE6" w:rsidP="00CF0653">
      <w:pPr>
        <w:pStyle w:val="Main"/>
      </w:pPr>
      <w:r>
        <w:t>T</w:t>
      </w:r>
      <w:r>
        <w:rPr>
          <w:sz w:val="20"/>
          <w:szCs w:val="18"/>
        </w:rPr>
        <w:t>7.1</w:t>
      </w:r>
      <w:r>
        <w:tab/>
      </w:r>
      <w:r>
        <w:tab/>
        <w:t xml:space="preserve">Mit Unit Tests soll eine möglichst hohe Code Coverage erreicht </w:t>
      </w:r>
      <w:r>
        <w:tab/>
      </w:r>
      <w:r>
        <w:tab/>
        <w:t>8h</w:t>
      </w:r>
      <w:r>
        <w:tab/>
      </w:r>
      <w:r>
        <w:tab/>
        <w:t>1</w:t>
      </w:r>
    </w:p>
    <w:p w14:paraId="6E0ECD97" w14:textId="79577345" w:rsidR="00823DE6" w:rsidRDefault="00823DE6" w:rsidP="00CF0653">
      <w:pPr>
        <w:pStyle w:val="Main"/>
      </w:pPr>
      <w:r>
        <w:tab/>
      </w:r>
      <w:r>
        <w:tab/>
        <w:t>werden, wobei nur sinnvolle Methoden mit Unit Tests getestet</w:t>
      </w:r>
    </w:p>
    <w:p w14:paraId="2AEE0A57" w14:textId="08450DAB" w:rsidR="00823DE6" w:rsidRDefault="00823DE6" w:rsidP="00CF0653">
      <w:pPr>
        <w:pStyle w:val="Main"/>
      </w:pPr>
      <w:r>
        <w:tab/>
      </w:r>
      <w:r>
        <w:tab/>
        <w:t>werden sollen.</w:t>
      </w:r>
    </w:p>
    <w:p w14:paraId="5C2A18B2" w14:textId="0276903B" w:rsidR="00823DE6" w:rsidRDefault="00823DE6" w:rsidP="00CF0653">
      <w:pPr>
        <w:pStyle w:val="Main"/>
      </w:pPr>
      <w:r>
        <w:t>T</w:t>
      </w:r>
      <w:r>
        <w:rPr>
          <w:sz w:val="20"/>
          <w:szCs w:val="18"/>
        </w:rPr>
        <w:t>7.2</w:t>
      </w:r>
      <w:r>
        <w:rPr>
          <w:sz w:val="20"/>
          <w:szCs w:val="18"/>
        </w:rPr>
        <w:tab/>
      </w:r>
      <w:r>
        <w:rPr>
          <w:sz w:val="20"/>
          <w:szCs w:val="18"/>
        </w:rPr>
        <w:tab/>
      </w:r>
      <w:r>
        <w:t>Wo Unit Tests nicht möglich oder sinnlos sind, sollen manuelle</w:t>
      </w:r>
      <w:r>
        <w:tab/>
      </w:r>
      <w:r>
        <w:tab/>
        <w:t>4h</w:t>
      </w:r>
      <w:r>
        <w:tab/>
      </w:r>
      <w:r>
        <w:tab/>
        <w:t>2</w:t>
      </w:r>
    </w:p>
    <w:p w14:paraId="6CF87FE7" w14:textId="6BBBCD88" w:rsidR="00823DE6" w:rsidRDefault="00823DE6" w:rsidP="00CF0653">
      <w:pPr>
        <w:pStyle w:val="Main"/>
      </w:pPr>
      <w:r>
        <w:tab/>
      </w:r>
      <w:r>
        <w:tab/>
        <w:t>Tests durchgeführt werden. Für diese wird ein Testskript</w:t>
      </w:r>
    </w:p>
    <w:p w14:paraId="1EC8BA04" w14:textId="15C91B8E" w:rsidR="00823DE6" w:rsidRDefault="00823DE6" w:rsidP="00CF0653">
      <w:pPr>
        <w:pStyle w:val="Main"/>
      </w:pPr>
      <w:r>
        <w:tab/>
      </w:r>
      <w:r>
        <w:tab/>
        <w:t>geschrieben, sodass sie immer gleich durchgeführt werden</w:t>
      </w:r>
    </w:p>
    <w:p w14:paraId="5F32CA96" w14:textId="4138B046" w:rsidR="00823DE6" w:rsidRDefault="00823DE6" w:rsidP="00CF0653">
      <w:pPr>
        <w:pStyle w:val="Main"/>
      </w:pPr>
      <w:r>
        <w:tab/>
      </w:r>
      <w:r>
        <w:tab/>
        <w:t>können.</w:t>
      </w:r>
    </w:p>
    <w:p w14:paraId="36CF4C4A" w14:textId="2E24075F" w:rsidR="00823DE6" w:rsidRDefault="00823DE6" w:rsidP="00CF0653">
      <w:pPr>
        <w:pStyle w:val="Main"/>
      </w:pPr>
      <w:r>
        <w:t>T</w:t>
      </w:r>
      <w:r>
        <w:rPr>
          <w:sz w:val="20"/>
          <w:szCs w:val="18"/>
        </w:rPr>
        <w:t>7.3</w:t>
      </w:r>
      <w:r>
        <w:tab/>
      </w:r>
      <w:r>
        <w:tab/>
        <w:t>Am Ende der Entwicklungszeit sollen End-</w:t>
      </w:r>
      <w:proofErr w:type="spellStart"/>
      <w:r>
        <w:t>To</w:t>
      </w:r>
      <w:proofErr w:type="spellEnd"/>
      <w:r>
        <w:t xml:space="preserve">-End Tests </w:t>
      </w:r>
      <w:r>
        <w:tab/>
      </w:r>
      <w:r>
        <w:tab/>
      </w:r>
      <w:r>
        <w:tab/>
        <w:t>2h</w:t>
      </w:r>
      <w:r>
        <w:tab/>
      </w:r>
      <w:r>
        <w:tab/>
        <w:t>3</w:t>
      </w:r>
    </w:p>
    <w:p w14:paraId="1803D9A5" w14:textId="4F876577" w:rsidR="00823DE6" w:rsidRDefault="00823DE6" w:rsidP="00CF0653">
      <w:pPr>
        <w:pStyle w:val="Main"/>
      </w:pPr>
      <w:r>
        <w:tab/>
      </w:r>
      <w:r>
        <w:tab/>
        <w:t>durchgeführt werden, womit die Funktionsweise der Applikation</w:t>
      </w:r>
    </w:p>
    <w:p w14:paraId="184C6A56" w14:textId="4802F7F8" w:rsidR="00823DE6" w:rsidRPr="00823DE6" w:rsidRDefault="00823DE6" w:rsidP="00CF0653">
      <w:pPr>
        <w:pStyle w:val="Main"/>
      </w:pPr>
      <w:r>
        <w:tab/>
      </w:r>
      <w:r>
        <w:tab/>
        <w:t>als Ganzes getestet werden.</w:t>
      </w:r>
    </w:p>
    <w:p w14:paraId="184F7B72" w14:textId="5AE5BCDC" w:rsidR="00823DE6" w:rsidRPr="00823DE6" w:rsidRDefault="00823DE6" w:rsidP="00CF0653">
      <w:pPr>
        <w:pStyle w:val="Main"/>
      </w:pPr>
      <w:r>
        <w:rPr>
          <w:b/>
        </w:rPr>
        <w:t>Aufwand Total</w:t>
      </w:r>
      <w:r>
        <w:tab/>
      </w:r>
      <w:r>
        <w:tab/>
      </w:r>
      <w:r>
        <w:tab/>
      </w:r>
      <w:r>
        <w:tab/>
      </w:r>
      <w:r>
        <w:tab/>
      </w:r>
      <w:r>
        <w:tab/>
      </w:r>
      <w:r>
        <w:tab/>
      </w:r>
      <w:r>
        <w:tab/>
      </w:r>
      <w:r>
        <w:tab/>
      </w:r>
      <w:r>
        <w:tab/>
      </w:r>
      <w:r>
        <w:tab/>
        <w:t>14h</w:t>
      </w:r>
      <w:r>
        <w:tab/>
      </w:r>
      <w:r>
        <w:tab/>
        <w:t>4</w:t>
      </w:r>
    </w:p>
    <w:p w14:paraId="711A9557" w14:textId="77777777" w:rsidR="00CF0653" w:rsidRDefault="00CF0653" w:rsidP="00CF0653">
      <w:pPr>
        <w:pStyle w:val="Title2-Main"/>
      </w:pPr>
      <w:r>
        <w:t>Akzeptanzkriterien</w:t>
      </w:r>
    </w:p>
    <w:p w14:paraId="47B12DD7" w14:textId="4624534D" w:rsidR="00A57954" w:rsidRDefault="00823DE6" w:rsidP="004F3EEF">
      <w:pPr>
        <w:pStyle w:val="Main"/>
        <w:numPr>
          <w:ilvl w:val="0"/>
          <w:numId w:val="11"/>
        </w:numPr>
      </w:pPr>
      <w:r>
        <w:t xml:space="preserve">Methoden werden wo sinnvoll getestet, private Methoden werden nicht getestet oder </w:t>
      </w:r>
      <w:proofErr w:type="spellStart"/>
      <w:r>
        <w:t>gemockt</w:t>
      </w:r>
      <w:proofErr w:type="spellEnd"/>
      <w:r>
        <w:t xml:space="preserve">. Die Datenbank wird ebenfalls </w:t>
      </w:r>
      <w:proofErr w:type="spellStart"/>
      <w:r>
        <w:t>gemockt</w:t>
      </w:r>
      <w:proofErr w:type="spellEnd"/>
      <w:r>
        <w:t>.</w:t>
      </w:r>
    </w:p>
    <w:p w14:paraId="7A9C9CDE" w14:textId="0B271F72" w:rsidR="00823DE6" w:rsidRDefault="00823DE6" w:rsidP="004F3EEF">
      <w:pPr>
        <w:pStyle w:val="Main"/>
        <w:numPr>
          <w:ilvl w:val="0"/>
          <w:numId w:val="11"/>
        </w:numPr>
      </w:pPr>
      <w:r>
        <w:t>Ein Testskript soll klar beschreiben wie ein Test durchzuführen ist und soll nur Teile der Applikation testen welche durch die Unit Tests nicht schon abgedeckt sind.</w:t>
      </w:r>
    </w:p>
    <w:p w14:paraId="76EE194D" w14:textId="70F62A8E" w:rsidR="00823DE6" w:rsidRDefault="00823DE6" w:rsidP="004F3EEF">
      <w:pPr>
        <w:pStyle w:val="Main"/>
        <w:numPr>
          <w:ilvl w:val="0"/>
          <w:numId w:val="11"/>
        </w:numPr>
      </w:pPr>
      <w:r w:rsidRPr="00823DE6">
        <w:t>End-</w:t>
      </w:r>
      <w:proofErr w:type="spellStart"/>
      <w:r w:rsidRPr="00823DE6">
        <w:t>To</w:t>
      </w:r>
      <w:proofErr w:type="spellEnd"/>
      <w:r w:rsidRPr="00823DE6">
        <w:t>-End Tests sind Teil der manuellen Tests und verf</w:t>
      </w:r>
      <w:r>
        <w:t>ügen ebenfalls über ein Testskript.</w:t>
      </w:r>
    </w:p>
    <w:p w14:paraId="2ECB6F0A" w14:textId="6B45F0FB" w:rsidR="00823DE6" w:rsidRDefault="00823DE6" w:rsidP="004F3EEF">
      <w:pPr>
        <w:pStyle w:val="Main"/>
        <w:numPr>
          <w:ilvl w:val="0"/>
          <w:numId w:val="11"/>
        </w:numPr>
      </w:pPr>
      <w:r>
        <w:t xml:space="preserve">Alle Tests </w:t>
      </w:r>
      <w:r w:rsidR="00881EA6">
        <w:t>werden erfolgreich abgeschlossen.</w:t>
      </w:r>
    </w:p>
    <w:p w14:paraId="753AB482" w14:textId="5C516D74" w:rsidR="00881EA6" w:rsidRDefault="00881EA6" w:rsidP="00881EA6">
      <w:pPr>
        <w:pStyle w:val="Titel2NichtVerzeichnis"/>
      </w:pPr>
      <w:r>
        <w:t>Finalisierung</w:t>
      </w:r>
      <w:r w:rsidR="004372D1">
        <w:t xml:space="preserve"> Applikation</w:t>
      </w:r>
      <w:r>
        <w:t xml:space="preserve"> – S8</w:t>
      </w:r>
    </w:p>
    <w:p w14:paraId="5A3CAE1A" w14:textId="46CD921E" w:rsidR="00881EA6" w:rsidRDefault="00881EA6" w:rsidP="00881EA6">
      <w:pPr>
        <w:pStyle w:val="Title2-Main"/>
      </w:pPr>
      <w:r>
        <w:t>Anforderungen</w:t>
      </w:r>
    </w:p>
    <w:p w14:paraId="576B7325" w14:textId="30BDBF30" w:rsidR="00881EA6" w:rsidRPr="00881EA6" w:rsidRDefault="00881EA6" w:rsidP="00881EA6">
      <w:pPr>
        <w:pStyle w:val="Main"/>
        <w:rPr>
          <w:sz w:val="20"/>
          <w:szCs w:val="18"/>
        </w:rPr>
      </w:pPr>
      <w:r>
        <w:t>A</w:t>
      </w:r>
      <w:r>
        <w:rPr>
          <w:sz w:val="20"/>
          <w:szCs w:val="18"/>
        </w:rPr>
        <w:t>5.1</w:t>
      </w:r>
      <w:r>
        <w:t>, A</w:t>
      </w:r>
      <w:r>
        <w:rPr>
          <w:sz w:val="20"/>
          <w:szCs w:val="18"/>
        </w:rPr>
        <w:t>5.2</w:t>
      </w:r>
    </w:p>
    <w:p w14:paraId="121B321C" w14:textId="7A5C674E" w:rsidR="00881EA6" w:rsidRDefault="00881EA6" w:rsidP="00881EA6">
      <w:pPr>
        <w:pStyle w:val="Title2-Main"/>
      </w:pPr>
      <w:r>
        <w:t>Beschreibung</w:t>
      </w:r>
    </w:p>
    <w:p w14:paraId="79BA0DF7" w14:textId="2D639752" w:rsidR="00881EA6" w:rsidRDefault="00881EA6" w:rsidP="00881EA6">
      <w:pPr>
        <w:pStyle w:val="Main"/>
        <w:rPr>
          <w:i/>
          <w:sz w:val="24"/>
        </w:rPr>
      </w:pPr>
      <w:r>
        <w:t>Als Entwickler möchte ich mit einer sauber geschriebenen Applikation abschliessen. Dafür möchte ich sowohl während als auch am Ende der Entwicklung des Projektes Code Guidelines einhalten. Am Ende der Entwicklungszeit möchte ich das Projekt nochmals überarbeiten, um zu gewährleisten, dass diese Guidelines eingehalten werden.</w:t>
      </w:r>
      <w:r>
        <w:br w:type="page"/>
      </w:r>
    </w:p>
    <w:p w14:paraId="492644DD" w14:textId="60B0EC0B" w:rsidR="00881EA6" w:rsidRDefault="00881EA6" w:rsidP="00881EA6">
      <w:pPr>
        <w:pStyle w:val="Title2-Main"/>
      </w:pPr>
      <w:r>
        <w:lastRenderedPageBreak/>
        <w:t>Tasks</w:t>
      </w:r>
    </w:p>
    <w:p w14:paraId="7E5C583B" w14:textId="1B82DF38" w:rsidR="00881EA6" w:rsidRPr="00881EA6" w:rsidRDefault="00881EA6" w:rsidP="00881EA6">
      <w:pPr>
        <w:pStyle w:val="Main"/>
        <w:rPr>
          <w:b/>
        </w:rPr>
      </w:pPr>
      <w:r>
        <w:rPr>
          <w:b/>
        </w:rPr>
        <w:t>Nummer</w:t>
      </w:r>
      <w:r>
        <w:rPr>
          <w:b/>
        </w:rPr>
        <w:tab/>
        <w:t>Beschreibung</w:t>
      </w:r>
      <w:r>
        <w:rPr>
          <w:b/>
        </w:rPr>
        <w:tab/>
      </w:r>
      <w:r>
        <w:rPr>
          <w:b/>
        </w:rPr>
        <w:tab/>
      </w:r>
      <w:r>
        <w:rPr>
          <w:b/>
        </w:rPr>
        <w:tab/>
      </w:r>
      <w:r>
        <w:rPr>
          <w:b/>
        </w:rPr>
        <w:tab/>
      </w:r>
      <w:r>
        <w:rPr>
          <w:b/>
        </w:rPr>
        <w:tab/>
      </w:r>
      <w:r>
        <w:rPr>
          <w:b/>
        </w:rPr>
        <w:tab/>
      </w:r>
      <w:r>
        <w:rPr>
          <w:b/>
        </w:rPr>
        <w:tab/>
      </w:r>
      <w:r>
        <w:rPr>
          <w:b/>
        </w:rPr>
        <w:tab/>
      </w:r>
      <w:r>
        <w:rPr>
          <w:b/>
        </w:rPr>
        <w:tab/>
        <w:t>Zeit</w:t>
      </w:r>
      <w:r>
        <w:rPr>
          <w:b/>
        </w:rPr>
        <w:tab/>
      </w:r>
      <w:r>
        <w:rPr>
          <w:b/>
        </w:rPr>
        <w:tab/>
        <w:t>Ablauf</w:t>
      </w:r>
    </w:p>
    <w:p w14:paraId="06A6BAC0" w14:textId="1C689A5C" w:rsidR="00881EA6" w:rsidRDefault="00881EA6" w:rsidP="00881EA6">
      <w:pPr>
        <w:pStyle w:val="Main"/>
      </w:pPr>
      <w:r>
        <w:t>T</w:t>
      </w:r>
      <w:r>
        <w:rPr>
          <w:sz w:val="20"/>
          <w:szCs w:val="18"/>
        </w:rPr>
        <w:t>8.1</w:t>
      </w:r>
      <w:r>
        <w:rPr>
          <w:sz w:val="20"/>
          <w:szCs w:val="18"/>
        </w:rPr>
        <w:tab/>
      </w:r>
      <w:r>
        <w:rPr>
          <w:sz w:val="20"/>
          <w:szCs w:val="18"/>
        </w:rPr>
        <w:tab/>
      </w:r>
      <w:r>
        <w:t>Klassen-, Methoden-, und Variablennamen sollen sinnvoll und</w:t>
      </w:r>
      <w:r>
        <w:tab/>
      </w:r>
      <w:r>
        <w:tab/>
        <w:t>1h</w:t>
      </w:r>
      <w:r>
        <w:tab/>
      </w:r>
      <w:r>
        <w:tab/>
        <w:t>1</w:t>
      </w:r>
    </w:p>
    <w:p w14:paraId="2772BBF1" w14:textId="73F67557" w:rsidR="00881EA6" w:rsidRDefault="00881EA6" w:rsidP="00881EA6">
      <w:pPr>
        <w:pStyle w:val="Main"/>
      </w:pPr>
      <w:r>
        <w:tab/>
      </w:r>
      <w:r>
        <w:tab/>
        <w:t>aussagekräftig sein.</w:t>
      </w:r>
    </w:p>
    <w:p w14:paraId="5100741B" w14:textId="369B7FA3" w:rsidR="00881EA6" w:rsidRDefault="00881EA6" w:rsidP="00881EA6">
      <w:pPr>
        <w:pStyle w:val="Main"/>
      </w:pPr>
      <w:r>
        <w:t>T</w:t>
      </w:r>
      <w:r>
        <w:rPr>
          <w:sz w:val="20"/>
          <w:szCs w:val="18"/>
        </w:rPr>
        <w:t>8.2</w:t>
      </w:r>
      <w:r>
        <w:tab/>
      </w:r>
      <w:r>
        <w:tab/>
        <w:t xml:space="preserve">Wo nötig Code kommentieren (soll grösstenteils </w:t>
      </w:r>
      <w:proofErr w:type="spellStart"/>
      <w:r>
        <w:t>self-documenting</w:t>
      </w:r>
      <w:proofErr w:type="spellEnd"/>
      <w:r>
        <w:tab/>
        <w:t>1h</w:t>
      </w:r>
      <w:r>
        <w:tab/>
      </w:r>
      <w:r>
        <w:tab/>
        <w:t>2</w:t>
      </w:r>
    </w:p>
    <w:p w14:paraId="4D9F68A1" w14:textId="075A73E3" w:rsidR="00881EA6" w:rsidRDefault="00881EA6" w:rsidP="00881EA6">
      <w:pPr>
        <w:pStyle w:val="Main"/>
      </w:pPr>
      <w:r>
        <w:tab/>
      </w:r>
      <w:r>
        <w:tab/>
        <w:t>sein, das heisst Methoden und Variablennamen sollen beschreiben</w:t>
      </w:r>
    </w:p>
    <w:p w14:paraId="6B096EC5" w14:textId="0E146B2B" w:rsidR="00881EA6" w:rsidRDefault="00881EA6" w:rsidP="00881EA6">
      <w:pPr>
        <w:pStyle w:val="Main"/>
      </w:pPr>
      <w:r>
        <w:tab/>
      </w:r>
      <w:r>
        <w:tab/>
        <w:t>was sie machen und Kommentare sollten nicht nötig sein).</w:t>
      </w:r>
    </w:p>
    <w:p w14:paraId="405FFC88" w14:textId="69510B6D" w:rsidR="00881EA6" w:rsidRPr="00881EA6" w:rsidRDefault="00881EA6" w:rsidP="00881EA6">
      <w:pPr>
        <w:pStyle w:val="Main"/>
      </w:pPr>
      <w:r w:rsidRPr="00881EA6">
        <w:t>T</w:t>
      </w:r>
      <w:r w:rsidRPr="00881EA6">
        <w:rPr>
          <w:sz w:val="20"/>
          <w:szCs w:val="18"/>
        </w:rPr>
        <w:t>8.3</w:t>
      </w:r>
      <w:r w:rsidRPr="00881EA6">
        <w:tab/>
      </w:r>
      <w:r w:rsidRPr="00881EA6">
        <w:tab/>
        <w:t>Code aufräumen, unschönen C</w:t>
      </w:r>
      <w:r>
        <w:t xml:space="preserve">ode </w:t>
      </w:r>
      <w:proofErr w:type="spellStart"/>
      <w:r>
        <w:t>refactorn</w:t>
      </w:r>
      <w:proofErr w:type="spellEnd"/>
      <w:r>
        <w:t>.</w:t>
      </w:r>
      <w:r>
        <w:tab/>
      </w:r>
      <w:r>
        <w:tab/>
      </w:r>
      <w:r>
        <w:tab/>
      </w:r>
      <w:r>
        <w:tab/>
        <w:t>2h</w:t>
      </w:r>
    </w:p>
    <w:p w14:paraId="300AB4C7" w14:textId="47B01B61" w:rsidR="00881EA6" w:rsidRPr="00881EA6" w:rsidRDefault="004372D1" w:rsidP="00881EA6">
      <w:pPr>
        <w:pStyle w:val="Main"/>
        <w:rPr>
          <w:lang w:val="en-US"/>
        </w:rPr>
      </w:pPr>
      <w:r>
        <w:rPr>
          <w:b/>
        </w:rPr>
        <w:t xml:space="preserve">Aufwand </w:t>
      </w:r>
      <w:r w:rsidR="00881EA6" w:rsidRPr="00881EA6">
        <w:rPr>
          <w:b/>
          <w:lang w:val="en-US"/>
        </w:rPr>
        <w:t>Total</w:t>
      </w:r>
      <w:r w:rsidR="00881EA6" w:rsidRPr="00881EA6">
        <w:rPr>
          <w:lang w:val="en-US"/>
        </w:rPr>
        <w:tab/>
      </w:r>
      <w:r w:rsidR="00881EA6" w:rsidRPr="00881EA6">
        <w:rPr>
          <w:lang w:val="en-US"/>
        </w:rPr>
        <w:tab/>
      </w:r>
      <w:r w:rsidR="00881EA6" w:rsidRPr="00881EA6">
        <w:rPr>
          <w:lang w:val="en-US"/>
        </w:rPr>
        <w:tab/>
      </w:r>
      <w:r w:rsidR="00881EA6" w:rsidRPr="00881EA6">
        <w:rPr>
          <w:lang w:val="en-US"/>
        </w:rPr>
        <w:tab/>
      </w:r>
      <w:r w:rsidR="00881EA6" w:rsidRPr="00881EA6">
        <w:rPr>
          <w:lang w:val="en-US"/>
        </w:rPr>
        <w:tab/>
      </w:r>
      <w:r w:rsidR="00881EA6" w:rsidRPr="00881EA6">
        <w:rPr>
          <w:lang w:val="en-US"/>
        </w:rPr>
        <w:tab/>
      </w:r>
      <w:r w:rsidR="00881EA6" w:rsidRPr="00881EA6">
        <w:rPr>
          <w:lang w:val="en-US"/>
        </w:rPr>
        <w:tab/>
      </w:r>
      <w:r w:rsidR="00881EA6" w:rsidRPr="00881EA6">
        <w:rPr>
          <w:lang w:val="en-US"/>
        </w:rPr>
        <w:tab/>
      </w:r>
      <w:r w:rsidR="00881EA6" w:rsidRPr="00881EA6">
        <w:rPr>
          <w:lang w:val="en-US"/>
        </w:rPr>
        <w:tab/>
      </w:r>
      <w:r w:rsidR="00881EA6" w:rsidRPr="00881EA6">
        <w:rPr>
          <w:lang w:val="en-US"/>
        </w:rPr>
        <w:tab/>
      </w:r>
      <w:r w:rsidR="00881EA6" w:rsidRPr="00881EA6">
        <w:rPr>
          <w:lang w:val="en-US"/>
        </w:rPr>
        <w:tab/>
      </w:r>
      <w:r w:rsidR="00881EA6">
        <w:rPr>
          <w:lang w:val="en-US"/>
        </w:rPr>
        <w:t>4</w:t>
      </w:r>
      <w:r w:rsidR="00881EA6" w:rsidRPr="00881EA6">
        <w:rPr>
          <w:lang w:val="en-US"/>
        </w:rPr>
        <w:t>h</w:t>
      </w:r>
    </w:p>
    <w:p w14:paraId="607F33A2" w14:textId="5820C839" w:rsidR="00881EA6" w:rsidRDefault="00881EA6" w:rsidP="00881EA6">
      <w:pPr>
        <w:pStyle w:val="Title2-Main"/>
      </w:pPr>
      <w:r>
        <w:t>Akzeptanzkriterien</w:t>
      </w:r>
    </w:p>
    <w:p w14:paraId="7CAE20D9" w14:textId="3B9204D0" w:rsidR="00881EA6" w:rsidRDefault="00881EA6" w:rsidP="004F3EEF">
      <w:pPr>
        <w:pStyle w:val="Main"/>
        <w:numPr>
          <w:ilvl w:val="0"/>
          <w:numId w:val="12"/>
        </w:numPr>
      </w:pPr>
      <w:r>
        <w:t>Klassen-, Methoden-, und Variablennamen sind selbstbeschreibend.</w:t>
      </w:r>
    </w:p>
    <w:p w14:paraId="6BCF76B4" w14:textId="3708CD9A" w:rsidR="00881EA6" w:rsidRDefault="00881EA6" w:rsidP="004F3EEF">
      <w:pPr>
        <w:pStyle w:val="Main"/>
        <w:numPr>
          <w:ilvl w:val="0"/>
          <w:numId w:val="12"/>
        </w:numPr>
      </w:pPr>
      <w:r>
        <w:t>Kommentare sind nur an wenigen Orten notwendig und verwendet.</w:t>
      </w:r>
    </w:p>
    <w:p w14:paraId="5D215E8A" w14:textId="4FC85271" w:rsidR="00FE5F4C" w:rsidRDefault="00881EA6" w:rsidP="004F3EEF">
      <w:pPr>
        <w:pStyle w:val="Main"/>
        <w:numPr>
          <w:ilvl w:val="0"/>
          <w:numId w:val="12"/>
        </w:numPr>
      </w:pPr>
      <w:r>
        <w:t>Code ist sauber und gut lesbar.</w:t>
      </w:r>
    </w:p>
    <w:p w14:paraId="611E43CF" w14:textId="10C94320" w:rsidR="00FE5F4C" w:rsidRDefault="004372D1" w:rsidP="00554274">
      <w:pPr>
        <w:pStyle w:val="Titel2NichtVerzeichnis"/>
      </w:pPr>
      <w:r>
        <w:t>Finalisierung Dokumentation – S9</w:t>
      </w:r>
    </w:p>
    <w:p w14:paraId="1420E670" w14:textId="347F1271" w:rsidR="004372D1" w:rsidRDefault="004372D1" w:rsidP="004372D1">
      <w:pPr>
        <w:pStyle w:val="Title2-Main"/>
      </w:pPr>
      <w:r>
        <w:t>Anforderungen</w:t>
      </w:r>
    </w:p>
    <w:p w14:paraId="09F34794" w14:textId="07FF8522" w:rsidR="004372D1" w:rsidRDefault="004372D1" w:rsidP="004372D1">
      <w:pPr>
        <w:pStyle w:val="Main"/>
      </w:pPr>
      <w:r>
        <w:t>-</w:t>
      </w:r>
    </w:p>
    <w:p w14:paraId="111550B3" w14:textId="76C8C4D8" w:rsidR="004372D1" w:rsidRDefault="004372D1" w:rsidP="004372D1">
      <w:pPr>
        <w:pStyle w:val="Title2-Main"/>
      </w:pPr>
      <w:r>
        <w:t>Beschreibung</w:t>
      </w:r>
    </w:p>
    <w:p w14:paraId="0F347B39" w14:textId="58BFA3F4" w:rsidR="004372D1" w:rsidRDefault="004372D1" w:rsidP="004372D1">
      <w:pPr>
        <w:pStyle w:val="Main"/>
      </w:pPr>
      <w:r>
        <w:t>Als Kandidat will ich eine detaillierte und inhaltreiche Dokumentation erstellen. Wichtig ist mir hierbei dass ich so viele Bewertungskriterien wie möglich abdecken kann und parallel zur Applikationsentwicklung dokumentieren kann.</w:t>
      </w:r>
    </w:p>
    <w:p w14:paraId="3B7D89E3" w14:textId="305B3020" w:rsidR="004372D1" w:rsidRDefault="004372D1" w:rsidP="004372D1">
      <w:pPr>
        <w:pStyle w:val="Title2-Main"/>
      </w:pPr>
      <w:r>
        <w:t>Tasks</w:t>
      </w:r>
    </w:p>
    <w:p w14:paraId="35521025" w14:textId="4A173094" w:rsidR="004372D1" w:rsidRDefault="004372D1" w:rsidP="004372D1">
      <w:pPr>
        <w:pStyle w:val="Main"/>
        <w:rPr>
          <w:b/>
        </w:rPr>
      </w:pPr>
      <w:r>
        <w:rPr>
          <w:b/>
        </w:rPr>
        <w:t>Nummer</w:t>
      </w:r>
      <w:r>
        <w:rPr>
          <w:b/>
        </w:rPr>
        <w:tab/>
        <w:t>Beschreibung</w:t>
      </w:r>
      <w:r>
        <w:rPr>
          <w:b/>
        </w:rPr>
        <w:tab/>
      </w:r>
      <w:r>
        <w:rPr>
          <w:b/>
        </w:rPr>
        <w:tab/>
      </w:r>
      <w:r>
        <w:rPr>
          <w:b/>
        </w:rPr>
        <w:tab/>
      </w:r>
      <w:r>
        <w:rPr>
          <w:b/>
        </w:rPr>
        <w:tab/>
      </w:r>
      <w:r>
        <w:rPr>
          <w:b/>
        </w:rPr>
        <w:tab/>
      </w:r>
      <w:r>
        <w:rPr>
          <w:b/>
        </w:rPr>
        <w:tab/>
      </w:r>
      <w:r>
        <w:rPr>
          <w:b/>
        </w:rPr>
        <w:tab/>
      </w:r>
      <w:r>
        <w:rPr>
          <w:b/>
        </w:rPr>
        <w:tab/>
      </w:r>
      <w:r>
        <w:rPr>
          <w:b/>
        </w:rPr>
        <w:tab/>
        <w:t>Zeit</w:t>
      </w:r>
      <w:r>
        <w:rPr>
          <w:b/>
        </w:rPr>
        <w:tab/>
      </w:r>
      <w:r>
        <w:rPr>
          <w:b/>
        </w:rPr>
        <w:tab/>
        <w:t>Ablauf</w:t>
      </w:r>
    </w:p>
    <w:p w14:paraId="03AC3FAF" w14:textId="5851C12C" w:rsidR="004372D1" w:rsidRDefault="004372D1" w:rsidP="004372D1">
      <w:pPr>
        <w:pStyle w:val="Main"/>
      </w:pPr>
      <w:r>
        <w:t>T</w:t>
      </w:r>
      <w:r>
        <w:rPr>
          <w:sz w:val="20"/>
          <w:szCs w:val="18"/>
        </w:rPr>
        <w:t>9.1</w:t>
      </w:r>
      <w:r>
        <w:tab/>
      </w:r>
      <w:r>
        <w:tab/>
        <w:t>Arbeitsjournal führen.</w:t>
      </w:r>
      <w:r>
        <w:tab/>
      </w:r>
      <w:r>
        <w:tab/>
      </w:r>
      <w:r>
        <w:tab/>
      </w:r>
      <w:r>
        <w:tab/>
      </w:r>
      <w:r>
        <w:tab/>
      </w:r>
      <w:r>
        <w:tab/>
      </w:r>
      <w:r>
        <w:tab/>
      </w:r>
      <w:r>
        <w:tab/>
        <w:t>1</w:t>
      </w:r>
      <w:r w:rsidR="00266636">
        <w:t>0</w:t>
      </w:r>
      <w:r>
        <w:t>h</w:t>
      </w:r>
      <w:r>
        <w:tab/>
      </w:r>
      <w:r>
        <w:tab/>
        <w:t>1</w:t>
      </w:r>
    </w:p>
    <w:p w14:paraId="76AF7D85" w14:textId="070EED86" w:rsidR="004372D1" w:rsidRPr="004372D1" w:rsidRDefault="004372D1" w:rsidP="004372D1">
      <w:pPr>
        <w:pStyle w:val="Main"/>
      </w:pPr>
      <w:r>
        <w:t>T</w:t>
      </w:r>
      <w:r>
        <w:rPr>
          <w:sz w:val="20"/>
          <w:szCs w:val="18"/>
        </w:rPr>
        <w:t>9.2</w:t>
      </w:r>
      <w:r>
        <w:tab/>
      </w:r>
      <w:r>
        <w:tab/>
        <w:t xml:space="preserve">Dokumentation vervollständigen. </w:t>
      </w:r>
      <w:r>
        <w:tab/>
      </w:r>
      <w:r>
        <w:tab/>
      </w:r>
      <w:r>
        <w:tab/>
      </w:r>
      <w:r>
        <w:tab/>
      </w:r>
      <w:r>
        <w:tab/>
      </w:r>
      <w:r>
        <w:tab/>
      </w:r>
      <w:r w:rsidR="00266636">
        <w:t>7</w:t>
      </w:r>
      <w:r>
        <w:t>h</w:t>
      </w:r>
      <w:r>
        <w:tab/>
      </w:r>
      <w:r>
        <w:tab/>
        <w:t>2</w:t>
      </w:r>
    </w:p>
    <w:p w14:paraId="06BEDB04" w14:textId="60B0881F" w:rsidR="004372D1" w:rsidRPr="00266636" w:rsidRDefault="004372D1" w:rsidP="004372D1">
      <w:pPr>
        <w:pStyle w:val="Main"/>
      </w:pPr>
      <w:r>
        <w:rPr>
          <w:b/>
        </w:rPr>
        <w:t>Aufwand Total</w:t>
      </w:r>
      <w:r w:rsidR="00266636">
        <w:rPr>
          <w:b/>
        </w:rPr>
        <w:tab/>
      </w:r>
      <w:r w:rsidR="00266636">
        <w:rPr>
          <w:b/>
        </w:rPr>
        <w:tab/>
      </w:r>
      <w:r w:rsidR="00266636">
        <w:rPr>
          <w:b/>
        </w:rPr>
        <w:tab/>
      </w:r>
      <w:r w:rsidR="00266636">
        <w:rPr>
          <w:b/>
        </w:rPr>
        <w:tab/>
      </w:r>
      <w:r w:rsidR="00266636">
        <w:rPr>
          <w:b/>
        </w:rPr>
        <w:tab/>
      </w:r>
      <w:r w:rsidR="00266636">
        <w:rPr>
          <w:b/>
        </w:rPr>
        <w:tab/>
      </w:r>
      <w:r w:rsidR="00266636">
        <w:rPr>
          <w:b/>
        </w:rPr>
        <w:tab/>
      </w:r>
      <w:r w:rsidR="00266636">
        <w:rPr>
          <w:b/>
        </w:rPr>
        <w:tab/>
      </w:r>
      <w:r w:rsidR="00266636">
        <w:rPr>
          <w:b/>
        </w:rPr>
        <w:tab/>
      </w:r>
      <w:r w:rsidR="00266636">
        <w:rPr>
          <w:b/>
        </w:rPr>
        <w:tab/>
      </w:r>
      <w:r w:rsidR="00266636">
        <w:rPr>
          <w:b/>
        </w:rPr>
        <w:tab/>
      </w:r>
      <w:r w:rsidR="00266636">
        <w:t>17h</w:t>
      </w:r>
    </w:p>
    <w:p w14:paraId="37115EB8" w14:textId="424F70FF" w:rsidR="004372D1" w:rsidRDefault="004372D1" w:rsidP="004372D1">
      <w:pPr>
        <w:pStyle w:val="Title2-Main"/>
      </w:pPr>
      <w:r>
        <w:t>Akzeptanzkriterien</w:t>
      </w:r>
    </w:p>
    <w:p w14:paraId="7CAEC4D1" w14:textId="3D3A1487" w:rsidR="004372D1" w:rsidRDefault="004372D1" w:rsidP="004F3EEF">
      <w:pPr>
        <w:pStyle w:val="Main"/>
        <w:numPr>
          <w:ilvl w:val="0"/>
          <w:numId w:val="13"/>
        </w:numPr>
      </w:pPr>
      <w:r>
        <w:t>Das Arbeitsjournal wurde täglich geführt, überarbeitet und für jeden Tag final abgeschlossen.</w:t>
      </w:r>
    </w:p>
    <w:p w14:paraId="3E3838A1" w14:textId="7E74A43E" w:rsidR="004372D1" w:rsidRDefault="004372D1" w:rsidP="004F3EEF">
      <w:pPr>
        <w:pStyle w:val="Main"/>
        <w:numPr>
          <w:ilvl w:val="0"/>
          <w:numId w:val="13"/>
        </w:numPr>
      </w:pPr>
      <w:r>
        <w:t>Die Dokumentation ist vollständig, ohne Lücken und wurde gegen Ende nochmals überarbeitet.</w:t>
      </w:r>
    </w:p>
    <w:p w14:paraId="17C1F820" w14:textId="3CF07A23" w:rsidR="004372D1" w:rsidRDefault="004372D1" w:rsidP="004F3EEF">
      <w:pPr>
        <w:pStyle w:val="Main"/>
        <w:numPr>
          <w:ilvl w:val="0"/>
          <w:numId w:val="13"/>
        </w:numPr>
      </w:pPr>
      <w:r>
        <w:t>Alle Bewertungskriterien konnten erfolgreich abgearbeitet werden.</w:t>
      </w:r>
    </w:p>
    <w:p w14:paraId="60B520BD" w14:textId="77777777" w:rsidR="006431EA" w:rsidRDefault="006431EA">
      <w:pPr>
        <w:widowControl/>
        <w:spacing w:line="240" w:lineRule="auto"/>
        <w:rPr>
          <w:i/>
          <w:sz w:val="36"/>
        </w:rPr>
      </w:pPr>
      <w:r>
        <w:br w:type="page"/>
      </w:r>
    </w:p>
    <w:p w14:paraId="73681AA6" w14:textId="6D9AA4E7" w:rsidR="006431EA" w:rsidRDefault="006431EA" w:rsidP="006431EA">
      <w:pPr>
        <w:pStyle w:val="Formatvorlage1"/>
      </w:pPr>
      <w:r>
        <w:lastRenderedPageBreak/>
        <w:t>Risikoanalyse</w:t>
      </w:r>
    </w:p>
    <w:p w14:paraId="62B13143" w14:textId="72381BB5" w:rsidR="006431EA" w:rsidRDefault="006431EA" w:rsidP="006431EA">
      <w:pPr>
        <w:pStyle w:val="Formatvorlage2"/>
      </w:pPr>
      <w:r>
        <w:t>Motivationsverlust</w:t>
      </w:r>
      <w:r w:rsidR="00631AB0">
        <w:t xml:space="preserve"> – R1</w:t>
      </w:r>
    </w:p>
    <w:p w14:paraId="10D4519D" w14:textId="44BDDE28" w:rsidR="006431EA" w:rsidRPr="006431EA" w:rsidRDefault="006431EA" w:rsidP="006431EA">
      <w:pPr>
        <w:pStyle w:val="Titel2NichtVerzeichnis"/>
      </w:pPr>
      <w:r>
        <w:t>Beschreibung</w:t>
      </w:r>
    </w:p>
    <w:p w14:paraId="5015DA96" w14:textId="5CB6BA43" w:rsidR="006431EA" w:rsidRDefault="006431EA" w:rsidP="006431EA">
      <w:pPr>
        <w:pStyle w:val="Main"/>
      </w:pPr>
      <w:r>
        <w:t>Der Kandidat verliert die Motivation seriös an der Arbeit weiterzuarbeiten oder erleidet ein Burnout.</w:t>
      </w:r>
    </w:p>
    <w:p w14:paraId="00EEEC78" w14:textId="3C15777D" w:rsidR="006431EA" w:rsidRDefault="006431EA" w:rsidP="006431EA">
      <w:pPr>
        <w:pStyle w:val="Titel2NichtVerzeichnis"/>
      </w:pPr>
      <w:r>
        <w:t>Massnahmen</w:t>
      </w:r>
    </w:p>
    <w:p w14:paraId="1DDD4BE1" w14:textId="35651CB9" w:rsidR="006431EA" w:rsidRDefault="009049BC" w:rsidP="006431EA">
      <w:pPr>
        <w:pStyle w:val="Main"/>
      </w:pPr>
      <w:r>
        <w:t>Arbeiten,</w:t>
      </w:r>
      <w:r w:rsidR="006431EA">
        <w:t xml:space="preserve"> für welche sich der Kandidat nur schwer motivieren kann, werden in den ersten paar Tagen erledigt. Während der ersten paar Tage der Arbeit wird ausserdem länger </w:t>
      </w:r>
      <w:r>
        <w:t>gearbeitet,</w:t>
      </w:r>
      <w:r w:rsidR="006431EA">
        <w:t xml:space="preserve"> sodass Zeitdruck vermindert wird und der Kandidat sich auf entspanntere weitere Arbeitstage freuen kann. </w:t>
      </w:r>
      <w:r>
        <w:t>Weiterhin wurde der Zeitrahmen der IPA so gewählt, dass die zehn Arbeitstage in drei Wochen aufgeteilt sind, und zwischen den Arbeitsblöcken grössere Pausen vorkommen (Schule, Ostern). Im Zeitplan wurde ausserdem darauf geachtet, dass grosse Arbeitsblöcke (wie den Projektauftrag zu dokumentieren) auf zwei Tage aufgeteilt wurden, statt ein Tag für ein Thema aufzuwenden.</w:t>
      </w:r>
    </w:p>
    <w:p w14:paraId="728519DC" w14:textId="1F97C28A" w:rsidR="009049BC" w:rsidRDefault="009049BC" w:rsidP="009049BC">
      <w:pPr>
        <w:pStyle w:val="Titel2NichtVerzeichnis"/>
      </w:pPr>
      <w:r>
        <w:t>Risikohöhe</w:t>
      </w:r>
    </w:p>
    <w:p w14:paraId="5EB19B63" w14:textId="282A5DEE" w:rsidR="009049BC" w:rsidRDefault="009049BC" w:rsidP="009049BC">
      <w:pPr>
        <w:pStyle w:val="Main"/>
      </w:pPr>
      <w:r>
        <w:t xml:space="preserve">Eintrittswahrscheinlichkeit: </w:t>
      </w:r>
      <w:r>
        <w:tab/>
        <w:t>Tief</w:t>
      </w:r>
    </w:p>
    <w:p w14:paraId="6645D889" w14:textId="5BD226E1" w:rsidR="009049BC" w:rsidRDefault="009049BC" w:rsidP="009049BC">
      <w:pPr>
        <w:pStyle w:val="Main"/>
      </w:pPr>
      <w:r>
        <w:t xml:space="preserve">Auswirkungen: </w:t>
      </w:r>
      <w:r>
        <w:tab/>
      </w:r>
      <w:r>
        <w:tab/>
      </w:r>
      <w:r>
        <w:tab/>
        <w:t>Hoch</w:t>
      </w:r>
    </w:p>
    <w:p w14:paraId="0613D888" w14:textId="28D57BE1" w:rsidR="009049BC" w:rsidRDefault="009049BC" w:rsidP="009049BC">
      <w:pPr>
        <w:pStyle w:val="Formatvorlage2"/>
      </w:pPr>
      <w:r>
        <w:t>Unfall</w:t>
      </w:r>
      <w:r w:rsidR="00631AB0">
        <w:t xml:space="preserve"> – R2</w:t>
      </w:r>
    </w:p>
    <w:p w14:paraId="1B4B2BDD" w14:textId="095DC26B" w:rsidR="009049BC" w:rsidRDefault="009049BC" w:rsidP="009049BC">
      <w:pPr>
        <w:pStyle w:val="Titel2NichtVerzeichnis"/>
      </w:pPr>
      <w:r>
        <w:t>Beschreibung</w:t>
      </w:r>
    </w:p>
    <w:p w14:paraId="19B30427" w14:textId="4598FE3C" w:rsidR="009049BC" w:rsidRDefault="009049BC" w:rsidP="009049BC">
      <w:pPr>
        <w:pStyle w:val="Main"/>
      </w:pPr>
      <w:r>
        <w:t>Der Kandidat erleidet eine Verletzung und kann aufgrund dieser für einen längeren Zeitraum nicht weiterarbeiten.</w:t>
      </w:r>
    </w:p>
    <w:p w14:paraId="0BDEE843" w14:textId="6659FFB0" w:rsidR="009049BC" w:rsidRDefault="009049BC" w:rsidP="009049BC">
      <w:pPr>
        <w:pStyle w:val="Titel2NichtVerzeichnis"/>
      </w:pPr>
      <w:r>
        <w:t>Massnahmen</w:t>
      </w:r>
    </w:p>
    <w:p w14:paraId="77905CFF" w14:textId="77777777" w:rsidR="009049BC" w:rsidRDefault="009049BC" w:rsidP="009049BC">
      <w:pPr>
        <w:pStyle w:val="Main"/>
      </w:pPr>
      <w:r>
        <w:t xml:space="preserve">Das Expertenteam und die Fachkräfte werden über den Unfall sofort aufgeklärt. Weitere Schritte werden abgeklärt. </w:t>
      </w:r>
    </w:p>
    <w:p w14:paraId="77420F96" w14:textId="77777777" w:rsidR="009049BC" w:rsidRDefault="009049BC" w:rsidP="009049BC">
      <w:pPr>
        <w:pStyle w:val="Titel2NichtVerzeichnis"/>
      </w:pPr>
      <w:r>
        <w:t>Risikohöhe</w:t>
      </w:r>
    </w:p>
    <w:p w14:paraId="48EFDCE7" w14:textId="5E1681B6" w:rsidR="009049BC" w:rsidRDefault="009049BC" w:rsidP="009049BC">
      <w:pPr>
        <w:pStyle w:val="Main"/>
      </w:pPr>
      <w:r>
        <w:t>Eintrittswahrscheinlichkeit:</w:t>
      </w:r>
      <w:r>
        <w:tab/>
        <w:t>Tief</w:t>
      </w:r>
    </w:p>
    <w:p w14:paraId="62E0FE6F" w14:textId="58ACA1C9" w:rsidR="009049BC" w:rsidRDefault="009049BC" w:rsidP="009049BC">
      <w:pPr>
        <w:pStyle w:val="Main"/>
      </w:pPr>
      <w:r>
        <w:t>Auswirkungen:</w:t>
      </w:r>
      <w:r>
        <w:tab/>
      </w:r>
      <w:r>
        <w:tab/>
      </w:r>
      <w:r>
        <w:tab/>
        <w:t>Hoch</w:t>
      </w:r>
    </w:p>
    <w:p w14:paraId="5D1CA0E8" w14:textId="77777777" w:rsidR="009049BC" w:rsidRDefault="009049BC">
      <w:pPr>
        <w:widowControl/>
        <w:spacing w:line="240" w:lineRule="auto"/>
        <w:rPr>
          <w:i/>
          <w:sz w:val="32"/>
        </w:rPr>
      </w:pPr>
      <w:r>
        <w:br w:type="page"/>
      </w:r>
    </w:p>
    <w:p w14:paraId="0F90819A" w14:textId="343D9483" w:rsidR="009049BC" w:rsidRDefault="009049BC" w:rsidP="009049BC">
      <w:pPr>
        <w:pStyle w:val="Formatvorlage2"/>
      </w:pPr>
      <w:r>
        <w:lastRenderedPageBreak/>
        <w:t>Krankheit</w:t>
      </w:r>
      <w:r w:rsidR="00631AB0">
        <w:t xml:space="preserve"> – R3</w:t>
      </w:r>
    </w:p>
    <w:p w14:paraId="0BF3315C" w14:textId="4FBC20CF" w:rsidR="009049BC" w:rsidRDefault="009049BC" w:rsidP="009049BC">
      <w:pPr>
        <w:pStyle w:val="Titel2NichtVerzeichnis"/>
      </w:pPr>
      <w:r>
        <w:t>Beschreibung</w:t>
      </w:r>
    </w:p>
    <w:p w14:paraId="202A290A" w14:textId="63D5A89F" w:rsidR="009049BC" w:rsidRDefault="009049BC" w:rsidP="009049BC">
      <w:pPr>
        <w:pStyle w:val="Main"/>
      </w:pPr>
      <w:r>
        <w:t>Der Kandidat kann aufgrund einer Krankheit für eine Zeit nicht am Projekt weiterarbeiten.</w:t>
      </w:r>
    </w:p>
    <w:p w14:paraId="25D50600" w14:textId="4A6758A8" w:rsidR="009049BC" w:rsidRDefault="009049BC" w:rsidP="009049BC">
      <w:pPr>
        <w:pStyle w:val="Titel2NichtVerzeichnis"/>
      </w:pPr>
      <w:r>
        <w:t>Massnahmen</w:t>
      </w:r>
    </w:p>
    <w:p w14:paraId="651DD660" w14:textId="2CB43F03" w:rsidR="009049BC" w:rsidRDefault="009049BC" w:rsidP="009049BC">
      <w:pPr>
        <w:pStyle w:val="Main"/>
      </w:pPr>
      <w:r>
        <w:t xml:space="preserve">Das Expertenteam und die Fachkräfte werden über den Unfall sofort aufgeklärt. Weitere Schritte werden abgeklärt. </w:t>
      </w:r>
    </w:p>
    <w:p w14:paraId="7D34F4B7" w14:textId="4507CEFB" w:rsidR="009049BC" w:rsidRDefault="009049BC" w:rsidP="009049BC">
      <w:pPr>
        <w:pStyle w:val="Titel2NichtVerzeichnis"/>
      </w:pPr>
      <w:r>
        <w:t>Risikohöhe</w:t>
      </w:r>
    </w:p>
    <w:p w14:paraId="13C8E0FC" w14:textId="37C6699F" w:rsidR="009049BC" w:rsidRDefault="009049BC" w:rsidP="009049BC">
      <w:pPr>
        <w:pStyle w:val="Main"/>
      </w:pPr>
      <w:r>
        <w:t>Eintrittswahrscheinlichkeit:</w:t>
      </w:r>
      <w:r>
        <w:tab/>
        <w:t>Tief</w:t>
      </w:r>
    </w:p>
    <w:p w14:paraId="0462B751" w14:textId="0B580297" w:rsidR="009049BC" w:rsidRDefault="009049BC" w:rsidP="009049BC">
      <w:pPr>
        <w:pStyle w:val="Main"/>
      </w:pPr>
      <w:r>
        <w:t>Auswirkungen:</w:t>
      </w:r>
      <w:r>
        <w:tab/>
      </w:r>
      <w:r>
        <w:tab/>
      </w:r>
      <w:r>
        <w:tab/>
        <w:t>Mittel</w:t>
      </w:r>
    </w:p>
    <w:p w14:paraId="16C96FBB" w14:textId="4CF755D1" w:rsidR="009049BC" w:rsidRDefault="009049BC" w:rsidP="009049BC">
      <w:pPr>
        <w:pStyle w:val="Formatvorlage2"/>
      </w:pPr>
      <w:r>
        <w:t>Technische Störung (Verlust Laptop, Datenverlust)</w:t>
      </w:r>
      <w:r w:rsidR="00631AB0">
        <w:t xml:space="preserve"> – R4</w:t>
      </w:r>
    </w:p>
    <w:p w14:paraId="7D3E0610" w14:textId="1B30A0C7" w:rsidR="009049BC" w:rsidRDefault="009049BC" w:rsidP="009049BC">
      <w:pPr>
        <w:pStyle w:val="Titel2NichtVerzeichnis"/>
      </w:pPr>
      <w:r>
        <w:t>Beschreibung</w:t>
      </w:r>
    </w:p>
    <w:p w14:paraId="6AFB4D77" w14:textId="4531EACC" w:rsidR="009049BC" w:rsidRDefault="009049BC" w:rsidP="009049BC">
      <w:pPr>
        <w:pStyle w:val="Main"/>
      </w:pPr>
      <w:r>
        <w:t>Der Laptop des Kandidaten geht kaputt oder die Daten darauf gehen verloren.</w:t>
      </w:r>
    </w:p>
    <w:p w14:paraId="0DECB91F" w14:textId="48E864EE" w:rsidR="009049BC" w:rsidRDefault="009049BC" w:rsidP="009049BC">
      <w:pPr>
        <w:pStyle w:val="Titel2NichtVerzeichnis"/>
      </w:pPr>
      <w:r>
        <w:t>Massnahmen</w:t>
      </w:r>
    </w:p>
    <w:p w14:paraId="2ED4A013" w14:textId="26788110" w:rsidR="009049BC" w:rsidRDefault="005B691D" w:rsidP="009049BC">
      <w:pPr>
        <w:pStyle w:val="Main"/>
      </w:pPr>
      <w:r>
        <w:t xml:space="preserve">Daten werden auf dem persönlichen Verzeichnis des Kandidaten auf dem Softec Server gespeichert und es werden alle Daten zusätzlich täglich auf einem </w:t>
      </w:r>
      <w:proofErr w:type="spellStart"/>
      <w:r>
        <w:t>Github</w:t>
      </w:r>
      <w:proofErr w:type="spellEnd"/>
      <w:r>
        <w:t xml:space="preserve"> Repository gespeichert. Bei Geräteverlust muss ein Ersatzgerät eingesetzt werden.</w:t>
      </w:r>
    </w:p>
    <w:p w14:paraId="1DCB5A6E" w14:textId="2BC67190" w:rsidR="009049BC" w:rsidRDefault="009049BC" w:rsidP="009049BC">
      <w:pPr>
        <w:pStyle w:val="Titel2NichtVerzeichnis"/>
      </w:pPr>
      <w:r>
        <w:t>Risikohöhe</w:t>
      </w:r>
    </w:p>
    <w:p w14:paraId="2EE250BF" w14:textId="4AE16BAB" w:rsidR="005B691D" w:rsidRDefault="005B691D" w:rsidP="005B691D">
      <w:pPr>
        <w:pStyle w:val="Main"/>
      </w:pPr>
      <w:r>
        <w:t>Eintrittswahrscheinlichkeit:</w:t>
      </w:r>
      <w:r>
        <w:tab/>
      </w:r>
      <w:r w:rsidR="00631AB0">
        <w:t>Mittel</w:t>
      </w:r>
    </w:p>
    <w:p w14:paraId="0BAD79C1" w14:textId="29AB46AB" w:rsidR="004372D1" w:rsidRDefault="005B691D" w:rsidP="004372D1">
      <w:pPr>
        <w:pStyle w:val="Main"/>
      </w:pPr>
      <w:r>
        <w:t>Auswirkungen:</w:t>
      </w:r>
      <w:r>
        <w:tab/>
      </w:r>
      <w:r>
        <w:tab/>
      </w:r>
      <w:r>
        <w:tab/>
        <w:t>Tief</w:t>
      </w:r>
    </w:p>
    <w:p w14:paraId="7EF0E5EE" w14:textId="77777777" w:rsidR="004F3EEF" w:rsidRDefault="004F3EEF">
      <w:pPr>
        <w:widowControl/>
        <w:spacing w:line="240" w:lineRule="auto"/>
        <w:rPr>
          <w:i/>
          <w:sz w:val="32"/>
        </w:rPr>
      </w:pPr>
      <w:r>
        <w:br w:type="page"/>
      </w:r>
    </w:p>
    <w:p w14:paraId="3AB32051" w14:textId="7F2BDB66" w:rsidR="00631AB0" w:rsidRDefault="00631AB0" w:rsidP="00631AB0">
      <w:pPr>
        <w:pStyle w:val="Formatvorlage2"/>
      </w:pPr>
      <w:r>
        <w:lastRenderedPageBreak/>
        <w:t xml:space="preserve">Zeitplan </w:t>
      </w:r>
      <w:r w:rsidR="00F003DE">
        <w:t>verschätzt</w:t>
      </w:r>
      <w:r>
        <w:t xml:space="preserve"> – R5</w:t>
      </w:r>
    </w:p>
    <w:p w14:paraId="34E439AF" w14:textId="0EE511B2" w:rsidR="00631AB0" w:rsidRDefault="00631AB0" w:rsidP="00631AB0">
      <w:pPr>
        <w:pStyle w:val="Titel2NichtVerzeichnis"/>
      </w:pPr>
      <w:r>
        <w:t>Beschreibung</w:t>
      </w:r>
    </w:p>
    <w:p w14:paraId="0D4CEA45" w14:textId="65F5F447" w:rsidR="00631AB0" w:rsidRDefault="00631AB0" w:rsidP="00631AB0">
      <w:pPr>
        <w:pStyle w:val="Main"/>
      </w:pPr>
      <w:r>
        <w:t>Der Kandidat verschätzt sich im Zeitplan und ist im Verzug.</w:t>
      </w:r>
    </w:p>
    <w:p w14:paraId="529F465D" w14:textId="64882215" w:rsidR="00631AB0" w:rsidRDefault="00631AB0" w:rsidP="00631AB0">
      <w:pPr>
        <w:pStyle w:val="Titel2NichtVerzeichnis"/>
      </w:pPr>
      <w:r>
        <w:t>Massnahmen</w:t>
      </w:r>
    </w:p>
    <w:p w14:paraId="1FDDA59E" w14:textId="39140D68" w:rsidR="00631AB0" w:rsidRDefault="004F3EEF" w:rsidP="004F3EEF">
      <w:pPr>
        <w:pStyle w:val="Main"/>
      </w:pPr>
      <w:r>
        <w:t>Der Zeitplan ist relativ flexibel gestaltet und da die Mindestgrösse eines Eintrages eine Stunde beträgt wurden viele Schritte sehr grosszügig geschätzt.</w:t>
      </w:r>
    </w:p>
    <w:p w14:paraId="22207017" w14:textId="53A468CB" w:rsidR="00631AB0" w:rsidRDefault="00631AB0" w:rsidP="00631AB0">
      <w:pPr>
        <w:pStyle w:val="Titel2NichtVerzeichnis"/>
      </w:pPr>
      <w:r>
        <w:t>Risikohöhe</w:t>
      </w:r>
    </w:p>
    <w:p w14:paraId="46641CDB" w14:textId="12B13CBD" w:rsidR="004F3EEF" w:rsidRDefault="004F3EEF" w:rsidP="004F3EEF">
      <w:pPr>
        <w:pStyle w:val="Main"/>
      </w:pPr>
      <w:r>
        <w:t>Eintrittswahrscheinlichkeit:</w:t>
      </w:r>
      <w:r>
        <w:tab/>
        <w:t>Hoch</w:t>
      </w:r>
    </w:p>
    <w:p w14:paraId="6C185249" w14:textId="602F14FA" w:rsidR="00C17BCF" w:rsidRPr="00912F1F" w:rsidRDefault="004F3EEF" w:rsidP="00912F1F">
      <w:pPr>
        <w:pStyle w:val="Main"/>
      </w:pPr>
      <w:r>
        <w:t>Auswirkungen:</w:t>
      </w:r>
      <w:r>
        <w:tab/>
      </w:r>
      <w:r>
        <w:tab/>
      </w:r>
      <w:r>
        <w:tab/>
        <w:t>Mittel</w:t>
      </w:r>
    </w:p>
    <w:p w14:paraId="5800F3B5" w14:textId="0BDB9BDE" w:rsidR="006431EA" w:rsidRPr="006431EA" w:rsidRDefault="00492887" w:rsidP="006431EA">
      <w:pPr>
        <w:pStyle w:val="Formatvorlage1"/>
      </w:pPr>
      <w:bookmarkStart w:id="36" w:name="_Toc161903158"/>
      <w:r>
        <w:t>Zeitplan</w:t>
      </w:r>
      <w:bookmarkEnd w:id="36"/>
    </w:p>
    <w:p w14:paraId="33FE9971" w14:textId="0DFF8B72" w:rsidR="00690075" w:rsidRPr="00690075" w:rsidRDefault="00690075" w:rsidP="00690075">
      <w:pPr>
        <w:pStyle w:val="Main"/>
      </w:pPr>
      <w:r>
        <w:t>Der Zeitplan besteht aus den in den User Stories definierten Tasks. Die Tasks sind gemäss ihrer User Story gefärbt und werden in Reihenfolge abgearbeitet</w:t>
      </w:r>
      <w:r w:rsidR="005B691D">
        <w:t>.</w:t>
      </w:r>
    </w:p>
    <w:p w14:paraId="7EC078B0" w14:textId="05B831D1" w:rsidR="00A66328" w:rsidRPr="00934854" w:rsidRDefault="00E00F93" w:rsidP="00EF37F5">
      <w:pPr>
        <w:pStyle w:val="Main"/>
      </w:pPr>
      <w:r>
        <w:rPr>
          <w:noProof/>
        </w:rPr>
        <w:drawing>
          <wp:inline distT="0" distB="0" distL="0" distR="0" wp14:anchorId="655E33BD" wp14:editId="32B58FAA">
            <wp:extent cx="5669280" cy="4457700"/>
            <wp:effectExtent l="0" t="0" r="7620" b="0"/>
            <wp:docPr id="111027539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9280" cy="4457700"/>
                    </a:xfrm>
                    <a:prstGeom prst="rect">
                      <a:avLst/>
                    </a:prstGeom>
                    <a:noFill/>
                    <a:ln>
                      <a:noFill/>
                    </a:ln>
                  </pic:spPr>
                </pic:pic>
              </a:graphicData>
            </a:graphic>
          </wp:inline>
        </w:drawing>
      </w:r>
    </w:p>
    <w:p w14:paraId="3169553D" w14:textId="3D1645F3" w:rsidR="00FB1401" w:rsidRDefault="00B847B7">
      <w:pPr>
        <w:widowControl/>
        <w:spacing w:line="240" w:lineRule="auto"/>
        <w:rPr>
          <w:i/>
          <w:sz w:val="32"/>
        </w:rPr>
      </w:pPr>
      <w:r w:rsidRPr="00B847B7">
        <w:rPr>
          <w:noProof/>
        </w:rPr>
        <w:lastRenderedPageBreak/>
        <w:drawing>
          <wp:inline distT="0" distB="0" distL="0" distR="0" wp14:anchorId="7C6DE639" wp14:editId="47C2BA87">
            <wp:extent cx="4953691" cy="2619741"/>
            <wp:effectExtent l="0" t="0" r="0" b="9525"/>
            <wp:docPr id="354187506" name="Grafik 1" descr="Ein Bild, das Text, Screenshot,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87506" name="Grafik 1" descr="Ein Bild, das Text, Screenshot, Farbigkeit enthält.&#10;&#10;Automatisch generierte Beschreibung"/>
                    <pic:cNvPicPr/>
                  </pic:nvPicPr>
                  <pic:blipFill>
                    <a:blip r:embed="rId10"/>
                    <a:stretch>
                      <a:fillRect/>
                    </a:stretch>
                  </pic:blipFill>
                  <pic:spPr>
                    <a:xfrm>
                      <a:off x="0" y="0"/>
                      <a:ext cx="4953691" cy="2619741"/>
                    </a:xfrm>
                    <a:prstGeom prst="rect">
                      <a:avLst/>
                    </a:prstGeom>
                  </pic:spPr>
                </pic:pic>
              </a:graphicData>
            </a:graphic>
          </wp:inline>
        </w:drawing>
      </w:r>
      <w:r w:rsidRPr="00B847B7">
        <w:t xml:space="preserve"> </w:t>
      </w:r>
      <w:r w:rsidR="00FB1401">
        <w:br w:type="page"/>
      </w:r>
    </w:p>
    <w:p w14:paraId="046653F5" w14:textId="2495E7C4" w:rsidR="003E19B5" w:rsidRPr="00934854" w:rsidRDefault="003E19B5" w:rsidP="00A77728">
      <w:pPr>
        <w:pStyle w:val="Formatvorlage2"/>
      </w:pPr>
      <w:bookmarkStart w:id="37" w:name="_Toc161903159"/>
      <w:r w:rsidRPr="00934854">
        <w:lastRenderedPageBreak/>
        <w:t>Soll-Ist</w:t>
      </w:r>
      <w:r w:rsidR="00E5352B">
        <w:t>-</w:t>
      </w:r>
      <w:r w:rsidRPr="00934854">
        <w:t>Vergleich</w:t>
      </w:r>
      <w:bookmarkEnd w:id="37"/>
    </w:p>
    <w:p w14:paraId="36330F42" w14:textId="6CEC5EC1" w:rsidR="00E42626" w:rsidRPr="00A66328" w:rsidRDefault="00E42626" w:rsidP="00E42626">
      <w:pPr>
        <w:pStyle w:val="Main"/>
        <w:rPr>
          <w:color w:val="00B050"/>
        </w:rPr>
      </w:pPr>
      <w:r w:rsidRPr="00A66328">
        <w:rPr>
          <w:color w:val="00B050"/>
        </w:rPr>
        <w:t>[Insert Soll-Ist-Zeitplan]</w:t>
      </w:r>
    </w:p>
    <w:p w14:paraId="3F258547" w14:textId="16EA8C0E" w:rsidR="00407E11" w:rsidRDefault="00CA4F51" w:rsidP="00CA4F51">
      <w:pPr>
        <w:pStyle w:val="Title2-Main"/>
      </w:pPr>
      <w:r>
        <w:t>Tag 1</w:t>
      </w:r>
    </w:p>
    <w:p w14:paraId="7D2B6EA1" w14:textId="63771FA3" w:rsidR="00CA4F51" w:rsidRPr="00E42626" w:rsidRDefault="00CA4F51" w:rsidP="001A7B0E">
      <w:pPr>
        <w:pStyle w:val="Main"/>
        <w:rPr>
          <w:color w:val="00B050"/>
        </w:rPr>
      </w:pPr>
      <w:r w:rsidRPr="00E42626">
        <w:rPr>
          <w:color w:val="00B050"/>
        </w:rPr>
        <w:t xml:space="preserve">[…] </w:t>
      </w:r>
    </w:p>
    <w:p w14:paraId="56506F3E" w14:textId="42E73A3D" w:rsidR="00CA4F51" w:rsidRDefault="00CA4F51" w:rsidP="00CA4F51">
      <w:pPr>
        <w:pStyle w:val="Title2-Main"/>
      </w:pPr>
      <w:r>
        <w:t>Tag 2</w:t>
      </w:r>
    </w:p>
    <w:p w14:paraId="24FEA60D" w14:textId="77777777" w:rsidR="00CA4F51" w:rsidRPr="00E42626" w:rsidRDefault="00CA4F51" w:rsidP="00CA4F51">
      <w:pPr>
        <w:pStyle w:val="Main"/>
        <w:rPr>
          <w:color w:val="00B050"/>
        </w:rPr>
      </w:pPr>
      <w:r w:rsidRPr="00E42626">
        <w:rPr>
          <w:color w:val="00B050"/>
        </w:rPr>
        <w:t xml:space="preserve">[…] </w:t>
      </w:r>
    </w:p>
    <w:p w14:paraId="30A437EC" w14:textId="7FE10718" w:rsidR="00CA4F51" w:rsidRDefault="00CA4F51" w:rsidP="00CA4F51">
      <w:pPr>
        <w:pStyle w:val="Title2-Main"/>
      </w:pPr>
      <w:r>
        <w:t>Tag 3</w:t>
      </w:r>
    </w:p>
    <w:p w14:paraId="27021DE5" w14:textId="53D01AF1" w:rsidR="00CA4F51" w:rsidRPr="00E42626" w:rsidRDefault="00CA4F51" w:rsidP="00CA4F51">
      <w:pPr>
        <w:pStyle w:val="Main"/>
        <w:rPr>
          <w:vanish/>
          <w:color w:val="00B050"/>
        </w:rPr>
      </w:pPr>
      <w:r w:rsidRPr="00E42626">
        <w:rPr>
          <w:color w:val="00B050"/>
        </w:rPr>
        <w:t xml:space="preserve">[…] </w:t>
      </w:r>
    </w:p>
    <w:p w14:paraId="48D7EECF" w14:textId="10BF8D31" w:rsidR="00CA4F51" w:rsidRDefault="00CA4F51" w:rsidP="00CA4F51">
      <w:pPr>
        <w:pStyle w:val="Title2-Main"/>
      </w:pPr>
      <w:r>
        <w:t>Tag 4</w:t>
      </w:r>
    </w:p>
    <w:p w14:paraId="1EF14561" w14:textId="67AD159E" w:rsidR="00CA4F51" w:rsidRPr="00E42626" w:rsidRDefault="00CA4F51" w:rsidP="00CA4F51">
      <w:pPr>
        <w:pStyle w:val="Main"/>
        <w:rPr>
          <w:vanish/>
          <w:color w:val="00B050"/>
        </w:rPr>
      </w:pPr>
      <w:r w:rsidRPr="00E42626">
        <w:rPr>
          <w:color w:val="00B050"/>
        </w:rPr>
        <w:t xml:space="preserve">[…] </w:t>
      </w:r>
    </w:p>
    <w:p w14:paraId="7DDF8E50" w14:textId="37B20137" w:rsidR="00CA4F51" w:rsidRDefault="00CA4F51" w:rsidP="00CA4F51">
      <w:pPr>
        <w:pStyle w:val="Title2-Main"/>
      </w:pPr>
      <w:r>
        <w:t>Tag 5</w:t>
      </w:r>
    </w:p>
    <w:p w14:paraId="0463943E" w14:textId="15DAD521" w:rsidR="00CA4F51" w:rsidRPr="00E42626" w:rsidRDefault="00CA4F51" w:rsidP="00CA4F51">
      <w:pPr>
        <w:pStyle w:val="Main"/>
        <w:rPr>
          <w:vanish/>
          <w:color w:val="00B050"/>
        </w:rPr>
      </w:pPr>
      <w:r w:rsidRPr="00E42626">
        <w:rPr>
          <w:color w:val="00B050"/>
        </w:rPr>
        <w:t xml:space="preserve">[…] </w:t>
      </w:r>
    </w:p>
    <w:p w14:paraId="1EF3BFC0" w14:textId="229B499C" w:rsidR="00CA4F51" w:rsidRDefault="00CA4F51" w:rsidP="00CA4F51">
      <w:pPr>
        <w:pStyle w:val="Title2-Main"/>
      </w:pPr>
      <w:r>
        <w:t>Tag 6</w:t>
      </w:r>
    </w:p>
    <w:p w14:paraId="080FF927" w14:textId="0C6D0BE6" w:rsidR="00CA4F51" w:rsidRPr="00E42626" w:rsidRDefault="00CA4F51" w:rsidP="00CA4F51">
      <w:pPr>
        <w:pStyle w:val="Main"/>
        <w:rPr>
          <w:vanish/>
          <w:color w:val="00B050"/>
        </w:rPr>
      </w:pPr>
      <w:r w:rsidRPr="00E42626">
        <w:rPr>
          <w:color w:val="00B050"/>
        </w:rPr>
        <w:t xml:space="preserve">[…] </w:t>
      </w:r>
    </w:p>
    <w:p w14:paraId="05DD0587" w14:textId="1B9153E5" w:rsidR="00CA4F51" w:rsidRDefault="00CA4F51" w:rsidP="00CA4F51">
      <w:pPr>
        <w:pStyle w:val="Title2-Main"/>
      </w:pPr>
      <w:r>
        <w:t>Tag 7</w:t>
      </w:r>
    </w:p>
    <w:p w14:paraId="0B29D015" w14:textId="73B22A7E" w:rsidR="00CA4F51" w:rsidRPr="00E42626" w:rsidRDefault="00CA4F51" w:rsidP="00CA4F51">
      <w:pPr>
        <w:pStyle w:val="Main"/>
        <w:rPr>
          <w:vanish/>
          <w:color w:val="00B050"/>
        </w:rPr>
      </w:pPr>
      <w:r w:rsidRPr="00E42626">
        <w:rPr>
          <w:color w:val="00B050"/>
        </w:rPr>
        <w:t xml:space="preserve">[…] </w:t>
      </w:r>
    </w:p>
    <w:p w14:paraId="607109D9" w14:textId="078E61D0" w:rsidR="00CA4F51" w:rsidRDefault="00CA4F51" w:rsidP="00CA4F51">
      <w:pPr>
        <w:pStyle w:val="Title2-Main"/>
      </w:pPr>
      <w:r>
        <w:t>Tag 8</w:t>
      </w:r>
    </w:p>
    <w:p w14:paraId="6B93BB59" w14:textId="0CDE009E" w:rsidR="00CA4F51" w:rsidRPr="00E42626" w:rsidRDefault="00CA4F51" w:rsidP="00CA4F51">
      <w:pPr>
        <w:pStyle w:val="Main"/>
        <w:rPr>
          <w:vanish/>
          <w:color w:val="00B050"/>
        </w:rPr>
      </w:pPr>
      <w:r w:rsidRPr="00E42626">
        <w:rPr>
          <w:color w:val="00B050"/>
        </w:rPr>
        <w:t xml:space="preserve">[…] </w:t>
      </w:r>
    </w:p>
    <w:p w14:paraId="4A786430" w14:textId="07BBC484" w:rsidR="00CA4F51" w:rsidRDefault="00CA4F51" w:rsidP="00CA4F51">
      <w:pPr>
        <w:pStyle w:val="Title2-Main"/>
      </w:pPr>
      <w:r>
        <w:t>Tag 9</w:t>
      </w:r>
    </w:p>
    <w:p w14:paraId="07A860C7" w14:textId="3D3CB460" w:rsidR="00CA4F51" w:rsidRPr="00E42626" w:rsidRDefault="00CA4F51" w:rsidP="00CA4F51">
      <w:pPr>
        <w:pStyle w:val="Main"/>
        <w:rPr>
          <w:vanish/>
          <w:color w:val="00B050"/>
        </w:rPr>
      </w:pPr>
      <w:r w:rsidRPr="00E42626">
        <w:rPr>
          <w:color w:val="00B050"/>
        </w:rPr>
        <w:t xml:space="preserve">[…] </w:t>
      </w:r>
    </w:p>
    <w:p w14:paraId="365C0765" w14:textId="1796A608" w:rsidR="00CA4F51" w:rsidRDefault="00CA4F51" w:rsidP="00CA4F51">
      <w:pPr>
        <w:pStyle w:val="Title2-Main"/>
      </w:pPr>
      <w:r>
        <w:t>Tag 10</w:t>
      </w:r>
    </w:p>
    <w:p w14:paraId="03947D7E" w14:textId="77777777" w:rsidR="00CA4F51" w:rsidRPr="00E42626" w:rsidRDefault="00CA4F51" w:rsidP="00CA4F51">
      <w:pPr>
        <w:pStyle w:val="Main"/>
        <w:rPr>
          <w:vanish/>
          <w:color w:val="00B050"/>
        </w:rPr>
      </w:pPr>
      <w:r w:rsidRPr="00E42626">
        <w:rPr>
          <w:color w:val="00B050"/>
        </w:rPr>
        <w:t xml:space="preserve">[…] </w:t>
      </w:r>
    </w:p>
    <w:p w14:paraId="50CA94E2" w14:textId="7E867BC8" w:rsidR="00CA4F51" w:rsidRPr="00934854" w:rsidRDefault="00CA4F51" w:rsidP="001A7B0E">
      <w:pPr>
        <w:pStyle w:val="Main"/>
      </w:pPr>
    </w:p>
    <w:p w14:paraId="1D7EE24A" w14:textId="0A636488" w:rsidR="003E19B5" w:rsidRDefault="003E19B5" w:rsidP="00E42626">
      <w:pPr>
        <w:pStyle w:val="Main"/>
      </w:pPr>
    </w:p>
    <w:p w14:paraId="34D492E3" w14:textId="1B2FC0AB" w:rsidR="00E42626" w:rsidRPr="00A66328" w:rsidRDefault="00E42626" w:rsidP="00E42626">
      <w:pPr>
        <w:pStyle w:val="Main"/>
        <w:rPr>
          <w:color w:val="00B050"/>
        </w:rPr>
      </w:pPr>
    </w:p>
    <w:p w14:paraId="5E75A711" w14:textId="77777777" w:rsidR="009D22E2" w:rsidRPr="00934854" w:rsidRDefault="009D22E2" w:rsidP="001109A3">
      <w:pPr>
        <w:pStyle w:val="Main"/>
      </w:pPr>
    </w:p>
    <w:p w14:paraId="6AC0121B" w14:textId="77777777" w:rsidR="00E233C0" w:rsidRPr="004A08D2" w:rsidRDefault="00E233C0" w:rsidP="004A08D2">
      <w:pPr>
        <w:pStyle w:val="Main"/>
      </w:pPr>
    </w:p>
    <w:p w14:paraId="3415CDEA" w14:textId="7C4E3704" w:rsidR="00C14C5E" w:rsidRPr="00934854" w:rsidRDefault="00AB38FD" w:rsidP="00AB38FD">
      <w:pPr>
        <w:widowControl/>
        <w:spacing w:line="240" w:lineRule="auto"/>
      </w:pPr>
      <w:r w:rsidRPr="00934854">
        <w:br w:type="page"/>
      </w:r>
    </w:p>
    <w:p w14:paraId="43896485" w14:textId="42090899" w:rsidR="003E19B5" w:rsidRPr="00934854" w:rsidRDefault="006A747F" w:rsidP="006A747F">
      <w:pPr>
        <w:pStyle w:val="Ebene2"/>
      </w:pPr>
      <w:r w:rsidRPr="00934854">
        <w:lastRenderedPageBreak/>
        <w:t xml:space="preserve"> </w:t>
      </w:r>
      <w:bookmarkStart w:id="38" w:name="_Toc161903160"/>
      <w:r w:rsidRPr="00934854">
        <w:t>Arbeit</w:t>
      </w:r>
      <w:r w:rsidR="00C14C5E" w:rsidRPr="00934854">
        <w:t>s</w:t>
      </w:r>
      <w:r w:rsidRPr="00934854">
        <w:t>journal</w:t>
      </w:r>
      <w:bookmarkEnd w:id="38"/>
    </w:p>
    <w:p w14:paraId="38E43AD1" w14:textId="0B5A0A4C" w:rsidR="00D4190D" w:rsidRPr="00934854" w:rsidRDefault="00FE55B1" w:rsidP="00FE55B1">
      <w:pPr>
        <w:pStyle w:val="TitelNichtInhaltsverzeichnis"/>
      </w:pPr>
      <w:r>
        <w:t>Tag 1 – Projektplanung</w:t>
      </w:r>
    </w:p>
    <w:tbl>
      <w:tblPr>
        <w:tblStyle w:val="Tabellenraster"/>
        <w:tblW w:w="0" w:type="auto"/>
        <w:tblLook w:val="04A0" w:firstRow="1" w:lastRow="0" w:firstColumn="1" w:lastColumn="0" w:noHBand="0" w:noVBand="1"/>
      </w:tblPr>
      <w:tblGrid>
        <w:gridCol w:w="2268"/>
        <w:gridCol w:w="7360"/>
      </w:tblGrid>
      <w:tr w:rsidR="00D4190D" w:rsidRPr="00934854" w14:paraId="58089BD2" w14:textId="77777777" w:rsidTr="00FE55B1">
        <w:tc>
          <w:tcPr>
            <w:tcW w:w="2268" w:type="dxa"/>
            <w:tcBorders>
              <w:top w:val="nil"/>
              <w:left w:val="nil"/>
              <w:bottom w:val="nil"/>
              <w:right w:val="nil"/>
            </w:tcBorders>
          </w:tcPr>
          <w:p w14:paraId="26B13620" w14:textId="77777777" w:rsidR="00D4190D" w:rsidRPr="00934854" w:rsidRDefault="00D4190D" w:rsidP="00D4190D">
            <w:pPr>
              <w:tabs>
                <w:tab w:val="left" w:pos="2835"/>
              </w:tabs>
              <w:ind w:left="-104"/>
              <w:rPr>
                <w:rFonts w:ascii="Imago" w:hAnsi="Imago"/>
                <w:b/>
              </w:rPr>
            </w:pPr>
            <w:r w:rsidRPr="00934854">
              <w:rPr>
                <w:rFonts w:ascii="Imago" w:hAnsi="Imago"/>
                <w:b/>
              </w:rPr>
              <w:t>Datum</w:t>
            </w:r>
          </w:p>
        </w:tc>
        <w:tc>
          <w:tcPr>
            <w:tcW w:w="7360" w:type="dxa"/>
            <w:tcBorders>
              <w:top w:val="nil"/>
              <w:left w:val="nil"/>
              <w:bottom w:val="nil"/>
              <w:right w:val="nil"/>
            </w:tcBorders>
          </w:tcPr>
          <w:p w14:paraId="0AC58EEC" w14:textId="2102552A" w:rsidR="00DA7403" w:rsidRPr="00934854" w:rsidRDefault="007A1A96" w:rsidP="004159C2">
            <w:pPr>
              <w:pStyle w:val="Main"/>
            </w:pPr>
            <w:r>
              <w:t>20.03.2024</w:t>
            </w:r>
          </w:p>
        </w:tc>
      </w:tr>
      <w:tr w:rsidR="00D4190D" w:rsidRPr="00934854" w14:paraId="1CEBABB3" w14:textId="77777777" w:rsidTr="00FE55B1">
        <w:tc>
          <w:tcPr>
            <w:tcW w:w="2268" w:type="dxa"/>
            <w:tcBorders>
              <w:top w:val="nil"/>
              <w:left w:val="nil"/>
              <w:bottom w:val="nil"/>
              <w:right w:val="nil"/>
            </w:tcBorders>
          </w:tcPr>
          <w:p w14:paraId="5D4EA7F2" w14:textId="77777777" w:rsidR="00D4190D" w:rsidRPr="00934854" w:rsidRDefault="00D4190D" w:rsidP="00D4190D">
            <w:pPr>
              <w:tabs>
                <w:tab w:val="left" w:pos="2835"/>
              </w:tabs>
              <w:ind w:left="-104"/>
              <w:rPr>
                <w:rFonts w:ascii="Imago" w:hAnsi="Imago"/>
                <w:b/>
              </w:rPr>
            </w:pPr>
            <w:r w:rsidRPr="00934854">
              <w:rPr>
                <w:rFonts w:ascii="Imago" w:hAnsi="Imago"/>
                <w:b/>
              </w:rPr>
              <w:t>Projektstatus</w:t>
            </w:r>
          </w:p>
        </w:tc>
        <w:tc>
          <w:tcPr>
            <w:tcW w:w="7360" w:type="dxa"/>
            <w:tcBorders>
              <w:top w:val="nil"/>
              <w:left w:val="nil"/>
              <w:bottom w:val="nil"/>
              <w:right w:val="nil"/>
            </w:tcBorders>
          </w:tcPr>
          <w:p w14:paraId="352D10D6" w14:textId="58EADFF1" w:rsidR="00DA7403" w:rsidRPr="00934854" w:rsidRDefault="00881342" w:rsidP="00881342">
            <w:pPr>
              <w:pStyle w:val="Main"/>
            </w:pPr>
            <w:r w:rsidRPr="00881342">
              <w:rPr>
                <w:color w:val="92D050"/>
              </w:rPr>
              <w:sym w:font="Wingdings 2" w:char="F097"/>
            </w:r>
            <w:r w:rsidR="00FE55B1">
              <w:t xml:space="preserve"> </w:t>
            </w:r>
            <w:r>
              <w:t>Im Zeitplan</w:t>
            </w:r>
          </w:p>
        </w:tc>
      </w:tr>
      <w:tr w:rsidR="00FE55B1" w:rsidRPr="00934854" w14:paraId="4A4D81E5" w14:textId="77777777" w:rsidTr="00AD4D39">
        <w:tc>
          <w:tcPr>
            <w:tcW w:w="2268" w:type="dxa"/>
            <w:tcBorders>
              <w:top w:val="nil"/>
              <w:left w:val="nil"/>
              <w:bottom w:val="nil"/>
              <w:right w:val="nil"/>
            </w:tcBorders>
          </w:tcPr>
          <w:p w14:paraId="5B9C483F" w14:textId="77777777" w:rsidR="00FE55B1" w:rsidRPr="00934854" w:rsidRDefault="00FE55B1" w:rsidP="00AD4D39">
            <w:pPr>
              <w:tabs>
                <w:tab w:val="left" w:pos="2835"/>
              </w:tabs>
              <w:ind w:left="-104"/>
              <w:rPr>
                <w:rFonts w:ascii="Imago" w:hAnsi="Imago"/>
                <w:b/>
              </w:rPr>
            </w:pPr>
            <w:r>
              <w:rPr>
                <w:rFonts w:ascii="Imago" w:hAnsi="Imago"/>
                <w:b/>
              </w:rPr>
              <w:t>Überzeiten</w:t>
            </w:r>
          </w:p>
        </w:tc>
        <w:tc>
          <w:tcPr>
            <w:tcW w:w="7360" w:type="dxa"/>
            <w:tcBorders>
              <w:top w:val="nil"/>
              <w:left w:val="nil"/>
              <w:bottom w:val="nil"/>
              <w:right w:val="nil"/>
            </w:tcBorders>
          </w:tcPr>
          <w:p w14:paraId="158C816A" w14:textId="7DF26E46" w:rsidR="00FE55B1" w:rsidRDefault="00DA0C01" w:rsidP="00AD4D39">
            <w:pPr>
              <w:pStyle w:val="Main"/>
            </w:pPr>
            <w:r>
              <w:t>1</w:t>
            </w:r>
            <w:r w:rsidR="003027EC">
              <w:t>.5</w:t>
            </w:r>
            <w:r>
              <w:t>h</w:t>
            </w:r>
            <w:r w:rsidR="003027EC">
              <w:t xml:space="preserve"> (geplant)</w:t>
            </w:r>
          </w:p>
        </w:tc>
      </w:tr>
      <w:tr w:rsidR="00FE55B1" w:rsidRPr="00934854" w14:paraId="1759FCDD" w14:textId="77777777" w:rsidTr="00AD4D39">
        <w:tc>
          <w:tcPr>
            <w:tcW w:w="2268" w:type="dxa"/>
            <w:tcBorders>
              <w:top w:val="nil"/>
              <w:left w:val="nil"/>
              <w:bottom w:val="nil"/>
              <w:right w:val="nil"/>
            </w:tcBorders>
          </w:tcPr>
          <w:p w14:paraId="1A7D057C" w14:textId="77777777" w:rsidR="00FE55B1" w:rsidRPr="00934854" w:rsidRDefault="00FE55B1" w:rsidP="00AD4D39">
            <w:pPr>
              <w:tabs>
                <w:tab w:val="left" w:pos="2835"/>
              </w:tabs>
              <w:ind w:left="-104"/>
              <w:rPr>
                <w:rFonts w:ascii="Imago" w:hAnsi="Imago"/>
                <w:b/>
              </w:rPr>
            </w:pPr>
            <w:r>
              <w:rPr>
                <w:rFonts w:ascii="Imago" w:hAnsi="Imago"/>
                <w:b/>
              </w:rPr>
              <w:t>Ungeplante Arbeiten</w:t>
            </w:r>
          </w:p>
        </w:tc>
        <w:tc>
          <w:tcPr>
            <w:tcW w:w="7360" w:type="dxa"/>
            <w:tcBorders>
              <w:top w:val="nil"/>
              <w:left w:val="nil"/>
              <w:bottom w:val="nil"/>
              <w:right w:val="nil"/>
            </w:tcBorders>
          </w:tcPr>
          <w:p w14:paraId="09B3B9F6" w14:textId="2748E247" w:rsidR="00FE55B1" w:rsidRDefault="00B847B7" w:rsidP="00AD4D39">
            <w:pPr>
              <w:pStyle w:val="Main"/>
            </w:pPr>
            <w:r>
              <w:t>Keine</w:t>
            </w:r>
          </w:p>
          <w:p w14:paraId="718BB2DF" w14:textId="4704440E" w:rsidR="00FE55B1" w:rsidRDefault="00FE55B1" w:rsidP="00AD4D39">
            <w:pPr>
              <w:pStyle w:val="Main"/>
            </w:pPr>
          </w:p>
        </w:tc>
      </w:tr>
      <w:tr w:rsidR="00881342" w:rsidRPr="00934854" w14:paraId="6B30FA22" w14:textId="77777777" w:rsidTr="00AD4D39">
        <w:tc>
          <w:tcPr>
            <w:tcW w:w="2268" w:type="dxa"/>
            <w:tcBorders>
              <w:top w:val="nil"/>
              <w:left w:val="nil"/>
              <w:bottom w:val="nil"/>
              <w:right w:val="nil"/>
            </w:tcBorders>
          </w:tcPr>
          <w:p w14:paraId="693DC30A" w14:textId="6433C659" w:rsidR="00881342" w:rsidRPr="00934854" w:rsidRDefault="00881342" w:rsidP="00AD4D39">
            <w:pPr>
              <w:tabs>
                <w:tab w:val="left" w:pos="2835"/>
              </w:tabs>
              <w:ind w:left="-104"/>
              <w:rPr>
                <w:rFonts w:ascii="Imago" w:hAnsi="Imago"/>
                <w:b/>
              </w:rPr>
            </w:pPr>
            <w:r w:rsidRPr="00934854">
              <w:rPr>
                <w:rFonts w:ascii="Imago" w:hAnsi="Imago"/>
                <w:b/>
              </w:rPr>
              <w:t>Tagesablauf</w:t>
            </w:r>
          </w:p>
        </w:tc>
        <w:tc>
          <w:tcPr>
            <w:tcW w:w="7360" w:type="dxa"/>
            <w:tcBorders>
              <w:top w:val="nil"/>
              <w:left w:val="nil"/>
              <w:bottom w:val="nil"/>
              <w:right w:val="nil"/>
            </w:tcBorders>
          </w:tcPr>
          <w:p w14:paraId="3DD09FB2" w14:textId="6AE701D1" w:rsidR="00041332" w:rsidRDefault="007A1A96" w:rsidP="00AD4D39">
            <w:pPr>
              <w:pStyle w:val="Main"/>
            </w:pPr>
            <w:r>
              <w:t xml:space="preserve">Ich habe heute Morgen mit meiner IPA begonnen. Zunächst spielten meine Nerven etwas verrückt, doch nach einer Stunde </w:t>
            </w:r>
            <w:r w:rsidR="00041332">
              <w:t xml:space="preserve">Orientierung und Einarbeitung fand ich meinen Rhythmus ziemlich schnell und konnte innerhalb des Zeitplans weiterarbeiten. </w:t>
            </w:r>
          </w:p>
          <w:p w14:paraId="58D156FD" w14:textId="77777777" w:rsidR="003027EC" w:rsidRDefault="003027EC" w:rsidP="00B847B7">
            <w:pPr>
              <w:pStyle w:val="Main"/>
            </w:pPr>
            <w:r>
              <w:t xml:space="preserve">In meiner nervöseren Anfangsphase setzte ich das </w:t>
            </w:r>
            <w:proofErr w:type="spellStart"/>
            <w:r>
              <w:t>Github</w:t>
            </w:r>
            <w:proofErr w:type="spellEnd"/>
            <w:r>
              <w:t xml:space="preserve"> Repository auf, wobei ich bei der Zeitplanung vergass dieses am Anfang aufzuschreiben und ich nun gemäss Zeitplan einen Task welcher erst auf Freitag geplant war heute schon erledigt habe. </w:t>
            </w:r>
          </w:p>
          <w:p w14:paraId="05DD0E16" w14:textId="6E545EBD" w:rsidR="00881342" w:rsidRDefault="00B847B7" w:rsidP="00B847B7">
            <w:pPr>
              <w:pStyle w:val="Main"/>
            </w:pPr>
            <w:r>
              <w:t xml:space="preserve">Als </w:t>
            </w:r>
            <w:r w:rsidR="003027EC">
              <w:t>nächstes</w:t>
            </w:r>
            <w:r>
              <w:t xml:space="preserve"> definierte ich den Use Case meiner Applikation und setzte diesen mittels einer einfachen Grafik um. Danach definierte ich meine Anforderungen welche ich der detaillierten Aufgabenstellung sowie den individuellen Bewertungskriterien entnahm. Aus der detaillierten Aufgabenstellung konnte ich schliesslich die User Stories erarbeiten, und aus diesen wiederum meinen Zeitplan gestalten.</w:t>
            </w:r>
            <w:r w:rsidR="007A1A96">
              <w:t xml:space="preserve"> </w:t>
            </w:r>
            <w:r w:rsidR="003027EC">
              <w:t>Mit der Gestaltung des Zeitplans war ich längere Zeit unzufrieden, dies und die Gestaltung des Kanban Boards als Teil der Zeitplanung führten dazu, dass die Erstellung des Zeitplans länger dauerte als erwartet.</w:t>
            </w:r>
          </w:p>
          <w:p w14:paraId="4A5648BB" w14:textId="46DF76CA" w:rsidR="00B847B7" w:rsidRPr="00934854" w:rsidRDefault="00B847B7" w:rsidP="00B847B7">
            <w:pPr>
              <w:pStyle w:val="Main"/>
            </w:pPr>
          </w:p>
        </w:tc>
      </w:tr>
      <w:tr w:rsidR="00881342" w:rsidRPr="00934854" w14:paraId="79C58D1A" w14:textId="77777777" w:rsidTr="00AD4D39">
        <w:tc>
          <w:tcPr>
            <w:tcW w:w="2268" w:type="dxa"/>
            <w:tcBorders>
              <w:top w:val="nil"/>
              <w:left w:val="nil"/>
              <w:bottom w:val="nil"/>
              <w:right w:val="nil"/>
            </w:tcBorders>
          </w:tcPr>
          <w:p w14:paraId="50F8EB9A" w14:textId="77777777" w:rsidR="00881342" w:rsidRPr="00934854" w:rsidRDefault="00881342" w:rsidP="00AD4D39">
            <w:pPr>
              <w:tabs>
                <w:tab w:val="left" w:pos="2835"/>
              </w:tabs>
              <w:ind w:left="-104"/>
              <w:rPr>
                <w:rFonts w:ascii="Imago" w:hAnsi="Imago"/>
                <w:b/>
              </w:rPr>
            </w:pPr>
            <w:r w:rsidRPr="00934854">
              <w:rPr>
                <w:rFonts w:ascii="Imago" w:hAnsi="Imago"/>
                <w:b/>
              </w:rPr>
              <w:t>Reflexion</w:t>
            </w:r>
          </w:p>
        </w:tc>
        <w:tc>
          <w:tcPr>
            <w:tcW w:w="7360" w:type="dxa"/>
            <w:tcBorders>
              <w:top w:val="nil"/>
              <w:left w:val="nil"/>
              <w:bottom w:val="nil"/>
              <w:right w:val="nil"/>
            </w:tcBorders>
          </w:tcPr>
          <w:p w14:paraId="78735985" w14:textId="2FFBDA90" w:rsidR="00881342" w:rsidRDefault="00B847B7" w:rsidP="00AD4D39">
            <w:pPr>
              <w:pStyle w:val="Main"/>
            </w:pPr>
            <w:r>
              <w:t xml:space="preserve">Insbesondere zu Beginn des Tages war ich sehr zerstreut und die vielen komplexen </w:t>
            </w:r>
            <w:r w:rsidR="003027EC">
              <w:t>Arbeiten,</w:t>
            </w:r>
            <w:r>
              <w:t xml:space="preserve"> die mich noch erwarteten überforderten mich etwas. Ich entschied mich die Arbeit langsam und bestimmt anzugehen, und nach etwas Einarbeitungszeit konnte ich mich entspannen und die Arbeit auch tatsächlich geniessen.</w:t>
            </w:r>
          </w:p>
          <w:p w14:paraId="0F0F0189" w14:textId="38A08F8B" w:rsidR="009C7C0A" w:rsidRDefault="009C7C0A" w:rsidP="00AD4D39">
            <w:pPr>
              <w:pStyle w:val="Main"/>
            </w:pPr>
            <w:r>
              <w:t xml:space="preserve">Ich habe es mir zu Ziel gesetzt zu Beginn der Arbeit etwas Überzeit zu generieren damit ich es gegen Ende der Arbeit etwas entspannter angehen kann und die trockeneren ersten Schritte (Dokumentation) schneller erledigt habe. </w:t>
            </w:r>
            <w:r w:rsidR="003027EC">
              <w:t>Dieser Plan hat gut funktioniert, wobei ich mir unsicher war wie ich ihn im Zeitplan wiederspiegeln sollte, als solches sind alle Tage immer noch in acht Stunden unterteilt.</w:t>
            </w:r>
          </w:p>
          <w:p w14:paraId="7C3E36B4" w14:textId="77777777" w:rsidR="00881342" w:rsidRPr="00934854" w:rsidRDefault="00881342" w:rsidP="00AD4D39">
            <w:pPr>
              <w:pStyle w:val="Main"/>
            </w:pPr>
          </w:p>
        </w:tc>
      </w:tr>
    </w:tbl>
    <w:p w14:paraId="0A14C0D8" w14:textId="77777777" w:rsidR="009C7C0A" w:rsidRDefault="009C7C0A" w:rsidP="00881342">
      <w:pPr>
        <w:pStyle w:val="Main"/>
        <w:rPr>
          <w:b/>
        </w:rPr>
      </w:pPr>
    </w:p>
    <w:p w14:paraId="25B11324" w14:textId="77777777" w:rsidR="009C7C0A" w:rsidRDefault="009C7C0A">
      <w:pPr>
        <w:widowControl/>
        <w:spacing w:line="240" w:lineRule="auto"/>
        <w:rPr>
          <w:rFonts w:ascii="Imago" w:hAnsi="Imago"/>
          <w:b/>
        </w:rPr>
      </w:pPr>
      <w:r>
        <w:rPr>
          <w:b/>
        </w:rPr>
        <w:br w:type="page"/>
      </w:r>
    </w:p>
    <w:p w14:paraId="2AC30613" w14:textId="5936C85A" w:rsidR="00881342" w:rsidRPr="00934854" w:rsidRDefault="00881342" w:rsidP="00881342">
      <w:pPr>
        <w:pStyle w:val="Main"/>
      </w:pPr>
      <w:r w:rsidRPr="00934854">
        <w:rPr>
          <w:b/>
        </w:rPr>
        <w:lastRenderedPageBreak/>
        <w:t>Aufgabe</w:t>
      </w:r>
      <w:r>
        <w:rPr>
          <w:b/>
        </w:rPr>
        <w:t>n</w:t>
      </w:r>
      <w:r w:rsidRPr="00934854">
        <w:rPr>
          <w:b/>
        </w:rPr>
        <w:t>liste</w:t>
      </w:r>
    </w:p>
    <w:p w14:paraId="484D5EF1" w14:textId="7D3E9053" w:rsidR="00881342" w:rsidRPr="00DA6366" w:rsidRDefault="009C7C0A" w:rsidP="00881342">
      <w:pPr>
        <w:pStyle w:val="Main"/>
        <w:rPr>
          <w:color w:val="00B050"/>
        </w:rPr>
      </w:pPr>
      <w:r w:rsidRPr="009C7C0A">
        <w:rPr>
          <w:noProof/>
          <w:color w:val="00B050"/>
        </w:rPr>
        <w:drawing>
          <wp:inline distT="0" distB="0" distL="0" distR="0" wp14:anchorId="50059889" wp14:editId="738B29F9">
            <wp:extent cx="6120130" cy="4067175"/>
            <wp:effectExtent l="0" t="0" r="0" b="9525"/>
            <wp:docPr id="116676107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61078" name="Grafik 1" descr="Ein Bild, das Text, Screenshot, Software, Multimedia-Software enthält.&#10;&#10;Automatisch generierte Beschreibung"/>
                    <pic:cNvPicPr/>
                  </pic:nvPicPr>
                  <pic:blipFill>
                    <a:blip r:embed="rId11"/>
                    <a:stretch>
                      <a:fillRect/>
                    </a:stretch>
                  </pic:blipFill>
                  <pic:spPr>
                    <a:xfrm>
                      <a:off x="0" y="0"/>
                      <a:ext cx="6120130" cy="4067175"/>
                    </a:xfrm>
                    <a:prstGeom prst="rect">
                      <a:avLst/>
                    </a:prstGeom>
                  </pic:spPr>
                </pic:pic>
              </a:graphicData>
            </a:graphic>
          </wp:inline>
        </w:drawing>
      </w:r>
    </w:p>
    <w:p w14:paraId="7B2EB23B" w14:textId="19B65A83" w:rsidR="004159C2" w:rsidRPr="00934854" w:rsidRDefault="004159C2">
      <w:pPr>
        <w:widowControl/>
        <w:spacing w:line="240" w:lineRule="auto"/>
        <w:rPr>
          <w:rFonts w:ascii="Imago" w:hAnsi="Imago"/>
        </w:rPr>
      </w:pPr>
      <w:r w:rsidRPr="00934854">
        <w:br w:type="page"/>
      </w:r>
    </w:p>
    <w:p w14:paraId="49788528" w14:textId="7CD603CE" w:rsidR="004159C2" w:rsidRPr="00934854" w:rsidRDefault="004159C2" w:rsidP="004159C2">
      <w:pPr>
        <w:pStyle w:val="TitelNichtInhaltsverzeichnis"/>
      </w:pPr>
      <w:r w:rsidRPr="00934854">
        <w:lastRenderedPageBreak/>
        <w:t xml:space="preserve">Tag 2 – </w:t>
      </w:r>
      <w:r w:rsidR="003027EC">
        <w:t>Projektplanung (Teil 2)</w:t>
      </w:r>
    </w:p>
    <w:tbl>
      <w:tblPr>
        <w:tblStyle w:val="Tabellenraster"/>
        <w:tblW w:w="0" w:type="auto"/>
        <w:tblLook w:val="04A0" w:firstRow="1" w:lastRow="0" w:firstColumn="1" w:lastColumn="0" w:noHBand="0" w:noVBand="1"/>
      </w:tblPr>
      <w:tblGrid>
        <w:gridCol w:w="2215"/>
        <w:gridCol w:w="18"/>
        <w:gridCol w:w="7122"/>
      </w:tblGrid>
      <w:tr w:rsidR="00881342" w:rsidRPr="00934854" w14:paraId="51742B02" w14:textId="77777777" w:rsidTr="00E42626">
        <w:tc>
          <w:tcPr>
            <w:tcW w:w="2215" w:type="dxa"/>
            <w:tcBorders>
              <w:top w:val="nil"/>
              <w:left w:val="nil"/>
              <w:bottom w:val="nil"/>
              <w:right w:val="nil"/>
            </w:tcBorders>
          </w:tcPr>
          <w:p w14:paraId="50BA8576" w14:textId="77777777" w:rsidR="00881342" w:rsidRPr="00934854" w:rsidRDefault="00881342" w:rsidP="00AD4D39">
            <w:pPr>
              <w:tabs>
                <w:tab w:val="left" w:pos="2835"/>
              </w:tabs>
              <w:ind w:left="-104"/>
              <w:rPr>
                <w:rFonts w:ascii="Imago" w:hAnsi="Imago"/>
                <w:b/>
              </w:rPr>
            </w:pPr>
            <w:r w:rsidRPr="00934854">
              <w:rPr>
                <w:rFonts w:ascii="Imago" w:hAnsi="Imago"/>
                <w:b/>
              </w:rPr>
              <w:t>Datum</w:t>
            </w:r>
          </w:p>
        </w:tc>
        <w:tc>
          <w:tcPr>
            <w:tcW w:w="7140" w:type="dxa"/>
            <w:gridSpan w:val="2"/>
            <w:tcBorders>
              <w:top w:val="nil"/>
              <w:left w:val="nil"/>
              <w:bottom w:val="nil"/>
              <w:right w:val="nil"/>
            </w:tcBorders>
          </w:tcPr>
          <w:p w14:paraId="1E9EE998" w14:textId="610625D5" w:rsidR="00881342" w:rsidRPr="00934854" w:rsidRDefault="003027EC" w:rsidP="00AD4D39">
            <w:pPr>
              <w:pStyle w:val="Main"/>
            </w:pPr>
            <w:r>
              <w:t>21.03.2024</w:t>
            </w:r>
          </w:p>
        </w:tc>
      </w:tr>
      <w:tr w:rsidR="00E42626" w:rsidRPr="00934854" w14:paraId="3D581D26" w14:textId="77777777" w:rsidTr="00E42626">
        <w:tc>
          <w:tcPr>
            <w:tcW w:w="2233" w:type="dxa"/>
            <w:gridSpan w:val="2"/>
            <w:tcBorders>
              <w:top w:val="nil"/>
              <w:left w:val="nil"/>
              <w:bottom w:val="nil"/>
              <w:right w:val="nil"/>
            </w:tcBorders>
          </w:tcPr>
          <w:p w14:paraId="3A5A3A36" w14:textId="77777777" w:rsidR="00E42626" w:rsidRPr="00934854" w:rsidRDefault="00E42626" w:rsidP="00AF7C71">
            <w:pPr>
              <w:tabs>
                <w:tab w:val="left" w:pos="2835"/>
              </w:tabs>
              <w:ind w:left="-104"/>
              <w:rPr>
                <w:rFonts w:ascii="Imago" w:hAnsi="Imago"/>
                <w:b/>
              </w:rPr>
            </w:pPr>
            <w:r w:rsidRPr="00934854">
              <w:rPr>
                <w:rFonts w:ascii="Imago" w:hAnsi="Imago"/>
                <w:b/>
              </w:rPr>
              <w:t>Projektstatus</w:t>
            </w:r>
          </w:p>
        </w:tc>
        <w:tc>
          <w:tcPr>
            <w:tcW w:w="7122" w:type="dxa"/>
            <w:tcBorders>
              <w:top w:val="nil"/>
              <w:left w:val="nil"/>
              <w:bottom w:val="nil"/>
              <w:right w:val="nil"/>
            </w:tcBorders>
          </w:tcPr>
          <w:p w14:paraId="3277E9FB" w14:textId="77777777" w:rsidR="00E42626" w:rsidRPr="00934854" w:rsidRDefault="00E42626" w:rsidP="00AF7C71">
            <w:pPr>
              <w:pStyle w:val="Main"/>
            </w:pPr>
            <w:r w:rsidRPr="00881342">
              <w:rPr>
                <w:color w:val="92D050"/>
              </w:rPr>
              <w:sym w:font="Wingdings 2" w:char="F097"/>
            </w:r>
            <w:r>
              <w:t xml:space="preserve"> Im Zeitplan</w:t>
            </w:r>
          </w:p>
        </w:tc>
      </w:tr>
      <w:tr w:rsidR="00E42626" w:rsidRPr="00934854" w14:paraId="71352AC2" w14:textId="77777777" w:rsidTr="00E42626">
        <w:tc>
          <w:tcPr>
            <w:tcW w:w="2233" w:type="dxa"/>
            <w:gridSpan w:val="2"/>
            <w:tcBorders>
              <w:top w:val="nil"/>
              <w:left w:val="nil"/>
              <w:bottom w:val="nil"/>
              <w:right w:val="nil"/>
            </w:tcBorders>
          </w:tcPr>
          <w:p w14:paraId="786301E9" w14:textId="77777777" w:rsidR="00E42626" w:rsidRPr="00934854" w:rsidRDefault="00E42626" w:rsidP="00AF7C71">
            <w:pPr>
              <w:tabs>
                <w:tab w:val="left" w:pos="2835"/>
              </w:tabs>
              <w:ind w:left="-104"/>
              <w:rPr>
                <w:rFonts w:ascii="Imago" w:hAnsi="Imago"/>
                <w:b/>
              </w:rPr>
            </w:pPr>
            <w:r>
              <w:rPr>
                <w:rFonts w:ascii="Imago" w:hAnsi="Imago"/>
                <w:b/>
              </w:rPr>
              <w:t>Überzeiten</w:t>
            </w:r>
          </w:p>
        </w:tc>
        <w:tc>
          <w:tcPr>
            <w:tcW w:w="7122" w:type="dxa"/>
            <w:tcBorders>
              <w:top w:val="nil"/>
              <w:left w:val="nil"/>
              <w:bottom w:val="nil"/>
              <w:right w:val="nil"/>
            </w:tcBorders>
          </w:tcPr>
          <w:p w14:paraId="094D2FF3" w14:textId="689B35FB" w:rsidR="00E42626" w:rsidRDefault="003027EC" w:rsidP="00AF7C71">
            <w:pPr>
              <w:pStyle w:val="Main"/>
            </w:pPr>
            <w:r>
              <w:t>1.5h (geplant)</w:t>
            </w:r>
          </w:p>
        </w:tc>
      </w:tr>
      <w:tr w:rsidR="00E42626" w:rsidRPr="00934854" w14:paraId="4E484986" w14:textId="77777777" w:rsidTr="00E42626">
        <w:tc>
          <w:tcPr>
            <w:tcW w:w="2233" w:type="dxa"/>
            <w:gridSpan w:val="2"/>
            <w:tcBorders>
              <w:top w:val="nil"/>
              <w:left w:val="nil"/>
              <w:bottom w:val="nil"/>
              <w:right w:val="nil"/>
            </w:tcBorders>
          </w:tcPr>
          <w:p w14:paraId="1FB63822" w14:textId="77777777" w:rsidR="00E42626" w:rsidRPr="00934854" w:rsidRDefault="00E42626" w:rsidP="00AF7C71">
            <w:pPr>
              <w:tabs>
                <w:tab w:val="left" w:pos="2835"/>
              </w:tabs>
              <w:ind w:left="-104"/>
              <w:rPr>
                <w:rFonts w:ascii="Imago" w:hAnsi="Imago"/>
                <w:b/>
              </w:rPr>
            </w:pPr>
            <w:r>
              <w:rPr>
                <w:rFonts w:ascii="Imago" w:hAnsi="Imago"/>
                <w:b/>
              </w:rPr>
              <w:t>Ungeplante Arbeiten</w:t>
            </w:r>
          </w:p>
        </w:tc>
        <w:tc>
          <w:tcPr>
            <w:tcW w:w="7122" w:type="dxa"/>
            <w:tcBorders>
              <w:top w:val="nil"/>
              <w:left w:val="nil"/>
              <w:bottom w:val="nil"/>
              <w:right w:val="nil"/>
            </w:tcBorders>
          </w:tcPr>
          <w:p w14:paraId="2C943A4F" w14:textId="77777777" w:rsidR="00E42626" w:rsidRDefault="00E42626" w:rsidP="00AF7C71">
            <w:pPr>
              <w:pStyle w:val="Main"/>
            </w:pPr>
            <w:r>
              <w:t>Keine</w:t>
            </w:r>
          </w:p>
          <w:p w14:paraId="4D8DA6E4" w14:textId="77777777" w:rsidR="00E42626" w:rsidRDefault="00E42626" w:rsidP="00AF7C71">
            <w:pPr>
              <w:pStyle w:val="Main"/>
            </w:pPr>
          </w:p>
        </w:tc>
      </w:tr>
      <w:tr w:rsidR="00E42626" w:rsidRPr="00934854" w14:paraId="2CDBF64A" w14:textId="77777777" w:rsidTr="00E42626">
        <w:tc>
          <w:tcPr>
            <w:tcW w:w="2233" w:type="dxa"/>
            <w:gridSpan w:val="2"/>
            <w:tcBorders>
              <w:top w:val="nil"/>
              <w:left w:val="nil"/>
              <w:bottom w:val="nil"/>
              <w:right w:val="nil"/>
            </w:tcBorders>
          </w:tcPr>
          <w:p w14:paraId="46398B92" w14:textId="77777777" w:rsidR="00E42626" w:rsidRPr="00934854" w:rsidRDefault="00E42626" w:rsidP="00AF7C71">
            <w:pPr>
              <w:tabs>
                <w:tab w:val="left" w:pos="2835"/>
              </w:tabs>
              <w:ind w:left="-104"/>
              <w:rPr>
                <w:rFonts w:ascii="Imago" w:hAnsi="Imago"/>
                <w:b/>
              </w:rPr>
            </w:pPr>
            <w:r w:rsidRPr="00934854">
              <w:rPr>
                <w:rFonts w:ascii="Imago" w:hAnsi="Imago"/>
                <w:b/>
              </w:rPr>
              <w:t>Tagesablauf</w:t>
            </w:r>
          </w:p>
        </w:tc>
        <w:tc>
          <w:tcPr>
            <w:tcW w:w="7122" w:type="dxa"/>
            <w:tcBorders>
              <w:top w:val="nil"/>
              <w:left w:val="nil"/>
              <w:bottom w:val="nil"/>
              <w:right w:val="nil"/>
            </w:tcBorders>
          </w:tcPr>
          <w:p w14:paraId="28AC3D7A" w14:textId="76853BCB" w:rsidR="00E42626" w:rsidRDefault="003027EC" w:rsidP="00AF7C71">
            <w:pPr>
              <w:pStyle w:val="Main"/>
            </w:pPr>
            <w:r>
              <w:t xml:space="preserve">Auch heute bin ich etwas nervös in den Tag gestartet, jedoch um einiges entspannter als gestern. </w:t>
            </w:r>
            <w:r w:rsidR="00B274AB">
              <w:t>Als erstes habe ich die Aufgabenstellung dokumentiert, wobei ein Grossteil davon aus der detaillierten Aufgabenstellung von PkOrg entnommen wurde.</w:t>
            </w:r>
            <w:r w:rsidR="00F65EAD">
              <w:t xml:space="preserve"> Die Aufgabenstellung konnte schneller erledigt werden als erwartet, ich bin aktuell dem Zeitplan etwas voraus.</w:t>
            </w:r>
          </w:p>
          <w:p w14:paraId="72BF3833" w14:textId="77777777" w:rsidR="00E42626" w:rsidRPr="00934854" w:rsidRDefault="00E42626" w:rsidP="00AF7C71">
            <w:pPr>
              <w:pStyle w:val="Main"/>
            </w:pPr>
          </w:p>
        </w:tc>
      </w:tr>
      <w:tr w:rsidR="00E42626" w:rsidRPr="00934854" w14:paraId="08C0D6D7" w14:textId="77777777" w:rsidTr="00E42626">
        <w:tc>
          <w:tcPr>
            <w:tcW w:w="2233" w:type="dxa"/>
            <w:gridSpan w:val="2"/>
            <w:tcBorders>
              <w:top w:val="nil"/>
              <w:left w:val="nil"/>
              <w:bottom w:val="nil"/>
              <w:right w:val="nil"/>
            </w:tcBorders>
          </w:tcPr>
          <w:p w14:paraId="0D842ECE" w14:textId="77777777" w:rsidR="00E42626" w:rsidRPr="00934854" w:rsidRDefault="00E42626" w:rsidP="00AF7C71">
            <w:pPr>
              <w:tabs>
                <w:tab w:val="left" w:pos="2835"/>
              </w:tabs>
              <w:ind w:left="-104"/>
              <w:rPr>
                <w:rFonts w:ascii="Imago" w:hAnsi="Imago"/>
                <w:b/>
              </w:rPr>
            </w:pPr>
            <w:r w:rsidRPr="00934854">
              <w:rPr>
                <w:rFonts w:ascii="Imago" w:hAnsi="Imago"/>
                <w:b/>
              </w:rPr>
              <w:t>Reflexion</w:t>
            </w:r>
          </w:p>
        </w:tc>
        <w:tc>
          <w:tcPr>
            <w:tcW w:w="7122" w:type="dxa"/>
            <w:tcBorders>
              <w:top w:val="nil"/>
              <w:left w:val="nil"/>
              <w:bottom w:val="nil"/>
              <w:right w:val="nil"/>
            </w:tcBorders>
          </w:tcPr>
          <w:p w14:paraId="230457F9" w14:textId="77777777" w:rsidR="00E42626" w:rsidRDefault="00E42626" w:rsidP="00AF7C71">
            <w:pPr>
              <w:pStyle w:val="Main"/>
            </w:pPr>
            <w:r w:rsidRPr="00E42626">
              <w:rPr>
                <w:color w:val="00B050"/>
              </w:rPr>
              <w:t>[Kritische Würdigung Arbeit &amp; Vorgehensweise]</w:t>
            </w:r>
          </w:p>
          <w:p w14:paraId="78AFBBB4" w14:textId="77777777" w:rsidR="00E42626" w:rsidRPr="00934854" w:rsidRDefault="00E42626" w:rsidP="00AF7C71">
            <w:pPr>
              <w:pStyle w:val="Main"/>
            </w:pPr>
          </w:p>
        </w:tc>
      </w:tr>
    </w:tbl>
    <w:p w14:paraId="68FE9FB0" w14:textId="77777777" w:rsidR="00E42626" w:rsidRPr="00934854" w:rsidRDefault="00E42626" w:rsidP="00E42626">
      <w:pPr>
        <w:pStyle w:val="Main"/>
      </w:pPr>
      <w:r w:rsidRPr="00934854">
        <w:rPr>
          <w:b/>
        </w:rPr>
        <w:t>Aufgabe</w:t>
      </w:r>
      <w:r>
        <w:rPr>
          <w:b/>
        </w:rPr>
        <w:t>n</w:t>
      </w:r>
      <w:r w:rsidRPr="00934854">
        <w:rPr>
          <w:b/>
        </w:rPr>
        <w:t>liste</w:t>
      </w:r>
    </w:p>
    <w:p w14:paraId="0B411BE0" w14:textId="77777777" w:rsidR="00E42626" w:rsidRPr="00934854" w:rsidRDefault="00E42626" w:rsidP="00E42626">
      <w:pPr>
        <w:pStyle w:val="Main"/>
      </w:pPr>
    </w:p>
    <w:p w14:paraId="5D09A36F" w14:textId="77777777" w:rsidR="00881342" w:rsidRPr="00934854" w:rsidRDefault="00881342" w:rsidP="00881342">
      <w:pPr>
        <w:pStyle w:val="Main"/>
      </w:pPr>
    </w:p>
    <w:p w14:paraId="7515184E" w14:textId="77777777" w:rsidR="004159C2" w:rsidRPr="00934854" w:rsidRDefault="004159C2" w:rsidP="004159C2">
      <w:pPr>
        <w:widowControl/>
        <w:spacing w:line="240" w:lineRule="auto"/>
        <w:rPr>
          <w:rFonts w:ascii="Imago" w:hAnsi="Imago"/>
        </w:rPr>
      </w:pPr>
      <w:r w:rsidRPr="00934854">
        <w:br w:type="page"/>
      </w:r>
    </w:p>
    <w:p w14:paraId="45524C84" w14:textId="1A7B3700" w:rsidR="004159C2" w:rsidRPr="00934854" w:rsidRDefault="004159C2" w:rsidP="004159C2">
      <w:pPr>
        <w:pStyle w:val="TitelNichtInhaltsverzeichnis"/>
      </w:pPr>
      <w:r w:rsidRPr="00934854">
        <w:lastRenderedPageBreak/>
        <w:t xml:space="preserve">Tag 3 – </w:t>
      </w:r>
    </w:p>
    <w:tbl>
      <w:tblPr>
        <w:tblStyle w:val="Tabellenraster"/>
        <w:tblW w:w="0" w:type="auto"/>
        <w:tblLook w:val="04A0" w:firstRow="1" w:lastRow="0" w:firstColumn="1" w:lastColumn="0" w:noHBand="0" w:noVBand="1"/>
      </w:tblPr>
      <w:tblGrid>
        <w:gridCol w:w="2236"/>
        <w:gridCol w:w="7122"/>
      </w:tblGrid>
      <w:tr w:rsidR="00881342" w:rsidRPr="00934854" w14:paraId="754C6D1A" w14:textId="77777777" w:rsidTr="00E42626">
        <w:tc>
          <w:tcPr>
            <w:tcW w:w="2236" w:type="dxa"/>
            <w:tcBorders>
              <w:top w:val="nil"/>
              <w:left w:val="nil"/>
              <w:bottom w:val="nil"/>
              <w:right w:val="nil"/>
            </w:tcBorders>
          </w:tcPr>
          <w:p w14:paraId="18DCEB8E" w14:textId="77777777" w:rsidR="00881342" w:rsidRPr="00934854" w:rsidRDefault="00881342" w:rsidP="00AD4D39">
            <w:pPr>
              <w:tabs>
                <w:tab w:val="left" w:pos="2835"/>
              </w:tabs>
              <w:ind w:left="-104"/>
              <w:rPr>
                <w:rFonts w:ascii="Imago" w:hAnsi="Imago"/>
                <w:b/>
              </w:rPr>
            </w:pPr>
            <w:r w:rsidRPr="00934854">
              <w:rPr>
                <w:rFonts w:ascii="Imago" w:hAnsi="Imago"/>
                <w:b/>
              </w:rPr>
              <w:t>Datum</w:t>
            </w:r>
          </w:p>
        </w:tc>
        <w:tc>
          <w:tcPr>
            <w:tcW w:w="7119" w:type="dxa"/>
            <w:tcBorders>
              <w:top w:val="nil"/>
              <w:left w:val="nil"/>
              <w:bottom w:val="nil"/>
              <w:right w:val="nil"/>
            </w:tcBorders>
          </w:tcPr>
          <w:p w14:paraId="6E4557F6" w14:textId="06347293" w:rsidR="00881342" w:rsidRPr="00934854" w:rsidRDefault="009F51A9" w:rsidP="00AD4D39">
            <w:pPr>
              <w:pStyle w:val="Main"/>
            </w:pPr>
            <w:r>
              <w:t>TT.MM.JJJJ</w:t>
            </w:r>
          </w:p>
        </w:tc>
      </w:tr>
      <w:tr w:rsidR="00E42626" w:rsidRPr="00934854" w14:paraId="5EF911AC" w14:textId="77777777" w:rsidTr="00E42626">
        <w:tc>
          <w:tcPr>
            <w:tcW w:w="2233" w:type="dxa"/>
            <w:tcBorders>
              <w:top w:val="nil"/>
              <w:left w:val="nil"/>
              <w:bottom w:val="nil"/>
              <w:right w:val="nil"/>
            </w:tcBorders>
          </w:tcPr>
          <w:p w14:paraId="031F00BC" w14:textId="77777777" w:rsidR="00E42626" w:rsidRPr="00934854" w:rsidRDefault="00E42626" w:rsidP="00AF7C71">
            <w:pPr>
              <w:tabs>
                <w:tab w:val="left" w:pos="2835"/>
              </w:tabs>
              <w:ind w:left="-104"/>
              <w:rPr>
                <w:rFonts w:ascii="Imago" w:hAnsi="Imago"/>
                <w:b/>
              </w:rPr>
            </w:pPr>
            <w:r w:rsidRPr="00934854">
              <w:rPr>
                <w:rFonts w:ascii="Imago" w:hAnsi="Imago"/>
                <w:b/>
              </w:rPr>
              <w:t>Projektstatus</w:t>
            </w:r>
          </w:p>
        </w:tc>
        <w:tc>
          <w:tcPr>
            <w:tcW w:w="7122" w:type="dxa"/>
            <w:tcBorders>
              <w:top w:val="nil"/>
              <w:left w:val="nil"/>
              <w:bottom w:val="nil"/>
              <w:right w:val="nil"/>
            </w:tcBorders>
          </w:tcPr>
          <w:p w14:paraId="576BD5E2" w14:textId="77777777" w:rsidR="00E42626" w:rsidRPr="00934854" w:rsidRDefault="00E42626" w:rsidP="00AF7C71">
            <w:pPr>
              <w:pStyle w:val="Main"/>
            </w:pPr>
            <w:r w:rsidRPr="00881342">
              <w:rPr>
                <w:color w:val="92D050"/>
              </w:rPr>
              <w:sym w:font="Wingdings 2" w:char="F097"/>
            </w:r>
            <w:r>
              <w:t xml:space="preserve"> Im Zeitplan</w:t>
            </w:r>
          </w:p>
        </w:tc>
      </w:tr>
      <w:tr w:rsidR="00E42626" w:rsidRPr="00934854" w14:paraId="25B09913" w14:textId="77777777" w:rsidTr="00E42626">
        <w:tc>
          <w:tcPr>
            <w:tcW w:w="2233" w:type="dxa"/>
            <w:tcBorders>
              <w:top w:val="nil"/>
              <w:left w:val="nil"/>
              <w:bottom w:val="nil"/>
              <w:right w:val="nil"/>
            </w:tcBorders>
          </w:tcPr>
          <w:p w14:paraId="1427EAC6" w14:textId="77777777" w:rsidR="00E42626" w:rsidRPr="00934854" w:rsidRDefault="00E42626" w:rsidP="00AF7C71">
            <w:pPr>
              <w:tabs>
                <w:tab w:val="left" w:pos="2835"/>
              </w:tabs>
              <w:ind w:left="-104"/>
              <w:rPr>
                <w:rFonts w:ascii="Imago" w:hAnsi="Imago"/>
                <w:b/>
              </w:rPr>
            </w:pPr>
            <w:r>
              <w:rPr>
                <w:rFonts w:ascii="Imago" w:hAnsi="Imago"/>
                <w:b/>
              </w:rPr>
              <w:t>Überzeiten</w:t>
            </w:r>
          </w:p>
        </w:tc>
        <w:tc>
          <w:tcPr>
            <w:tcW w:w="7122" w:type="dxa"/>
            <w:tcBorders>
              <w:top w:val="nil"/>
              <w:left w:val="nil"/>
              <w:bottom w:val="nil"/>
              <w:right w:val="nil"/>
            </w:tcBorders>
          </w:tcPr>
          <w:p w14:paraId="5A6667FF" w14:textId="77777777" w:rsidR="00E42626" w:rsidRDefault="00E42626" w:rsidP="00AF7C71">
            <w:pPr>
              <w:pStyle w:val="Main"/>
            </w:pPr>
            <w:r>
              <w:t>Keine</w:t>
            </w:r>
          </w:p>
        </w:tc>
      </w:tr>
      <w:tr w:rsidR="00E42626" w:rsidRPr="00934854" w14:paraId="3D83990E" w14:textId="77777777" w:rsidTr="00E42626">
        <w:tc>
          <w:tcPr>
            <w:tcW w:w="2233" w:type="dxa"/>
            <w:tcBorders>
              <w:top w:val="nil"/>
              <w:left w:val="nil"/>
              <w:bottom w:val="nil"/>
              <w:right w:val="nil"/>
            </w:tcBorders>
          </w:tcPr>
          <w:p w14:paraId="02ED35EA" w14:textId="77777777" w:rsidR="00E42626" w:rsidRPr="00934854" w:rsidRDefault="00E42626" w:rsidP="00AF7C71">
            <w:pPr>
              <w:tabs>
                <w:tab w:val="left" w:pos="2835"/>
              </w:tabs>
              <w:ind w:left="-104"/>
              <w:rPr>
                <w:rFonts w:ascii="Imago" w:hAnsi="Imago"/>
                <w:b/>
              </w:rPr>
            </w:pPr>
            <w:r>
              <w:rPr>
                <w:rFonts w:ascii="Imago" w:hAnsi="Imago"/>
                <w:b/>
              </w:rPr>
              <w:t>Ungeplante Arbeiten</w:t>
            </w:r>
          </w:p>
        </w:tc>
        <w:tc>
          <w:tcPr>
            <w:tcW w:w="7122" w:type="dxa"/>
            <w:tcBorders>
              <w:top w:val="nil"/>
              <w:left w:val="nil"/>
              <w:bottom w:val="nil"/>
              <w:right w:val="nil"/>
            </w:tcBorders>
          </w:tcPr>
          <w:p w14:paraId="6139F479" w14:textId="77777777" w:rsidR="00E42626" w:rsidRDefault="00E42626" w:rsidP="00AF7C71">
            <w:pPr>
              <w:pStyle w:val="Main"/>
            </w:pPr>
            <w:r>
              <w:t>Keine</w:t>
            </w:r>
          </w:p>
          <w:p w14:paraId="0764B515" w14:textId="77777777" w:rsidR="00E42626" w:rsidRDefault="00E42626" w:rsidP="00AF7C71">
            <w:pPr>
              <w:pStyle w:val="Main"/>
            </w:pPr>
          </w:p>
        </w:tc>
      </w:tr>
      <w:tr w:rsidR="00E42626" w:rsidRPr="00934854" w14:paraId="47DD1472" w14:textId="77777777" w:rsidTr="00E42626">
        <w:tc>
          <w:tcPr>
            <w:tcW w:w="2233" w:type="dxa"/>
            <w:tcBorders>
              <w:top w:val="nil"/>
              <w:left w:val="nil"/>
              <w:bottom w:val="nil"/>
              <w:right w:val="nil"/>
            </w:tcBorders>
          </w:tcPr>
          <w:p w14:paraId="7C93914A" w14:textId="77777777" w:rsidR="00E42626" w:rsidRPr="00934854" w:rsidRDefault="00E42626" w:rsidP="00AF7C71">
            <w:pPr>
              <w:tabs>
                <w:tab w:val="left" w:pos="2835"/>
              </w:tabs>
              <w:ind w:left="-104"/>
              <w:rPr>
                <w:rFonts w:ascii="Imago" w:hAnsi="Imago"/>
                <w:b/>
              </w:rPr>
            </w:pPr>
            <w:r w:rsidRPr="00934854">
              <w:rPr>
                <w:rFonts w:ascii="Imago" w:hAnsi="Imago"/>
                <w:b/>
              </w:rPr>
              <w:t>Tagesablauf</w:t>
            </w:r>
          </w:p>
        </w:tc>
        <w:tc>
          <w:tcPr>
            <w:tcW w:w="7122" w:type="dxa"/>
            <w:tcBorders>
              <w:top w:val="nil"/>
              <w:left w:val="nil"/>
              <w:bottom w:val="nil"/>
              <w:right w:val="nil"/>
            </w:tcBorders>
          </w:tcPr>
          <w:p w14:paraId="4439B09B" w14:textId="77777777" w:rsidR="00E42626" w:rsidRDefault="00E42626" w:rsidP="00AF7C71">
            <w:pPr>
              <w:pStyle w:val="Main"/>
            </w:pPr>
            <w:r w:rsidRPr="00E42626">
              <w:rPr>
                <w:color w:val="00B050"/>
              </w:rPr>
              <w:t>[Erfolge / Misserfolge]</w:t>
            </w:r>
          </w:p>
          <w:p w14:paraId="7438F35C" w14:textId="77777777" w:rsidR="00E42626" w:rsidRPr="00934854" w:rsidRDefault="00E42626" w:rsidP="00AF7C71">
            <w:pPr>
              <w:pStyle w:val="Main"/>
            </w:pPr>
          </w:p>
        </w:tc>
      </w:tr>
      <w:tr w:rsidR="00E42626" w:rsidRPr="00934854" w14:paraId="7A22C99E" w14:textId="77777777" w:rsidTr="00E42626">
        <w:tc>
          <w:tcPr>
            <w:tcW w:w="2233" w:type="dxa"/>
            <w:tcBorders>
              <w:top w:val="nil"/>
              <w:left w:val="nil"/>
              <w:bottom w:val="nil"/>
              <w:right w:val="nil"/>
            </w:tcBorders>
          </w:tcPr>
          <w:p w14:paraId="0766355B" w14:textId="77777777" w:rsidR="00E42626" w:rsidRPr="00934854" w:rsidRDefault="00E42626" w:rsidP="00AF7C71">
            <w:pPr>
              <w:tabs>
                <w:tab w:val="left" w:pos="2835"/>
              </w:tabs>
              <w:ind w:left="-104"/>
              <w:rPr>
                <w:rFonts w:ascii="Imago" w:hAnsi="Imago"/>
                <w:b/>
              </w:rPr>
            </w:pPr>
            <w:r w:rsidRPr="00934854">
              <w:rPr>
                <w:rFonts w:ascii="Imago" w:hAnsi="Imago"/>
                <w:b/>
              </w:rPr>
              <w:t>Reflexion</w:t>
            </w:r>
          </w:p>
        </w:tc>
        <w:tc>
          <w:tcPr>
            <w:tcW w:w="7122" w:type="dxa"/>
            <w:tcBorders>
              <w:top w:val="nil"/>
              <w:left w:val="nil"/>
              <w:bottom w:val="nil"/>
              <w:right w:val="nil"/>
            </w:tcBorders>
          </w:tcPr>
          <w:p w14:paraId="771992A9" w14:textId="77777777" w:rsidR="00E42626" w:rsidRDefault="00E42626" w:rsidP="00AF7C71">
            <w:pPr>
              <w:pStyle w:val="Main"/>
            </w:pPr>
            <w:r w:rsidRPr="00E42626">
              <w:rPr>
                <w:color w:val="00B050"/>
              </w:rPr>
              <w:t>[Kritische Würdigung Arbeit &amp; Vorgehensweise]</w:t>
            </w:r>
          </w:p>
          <w:p w14:paraId="2B1C5CD9" w14:textId="77777777" w:rsidR="00E42626" w:rsidRPr="00934854" w:rsidRDefault="00E42626" w:rsidP="00AF7C71">
            <w:pPr>
              <w:pStyle w:val="Main"/>
            </w:pPr>
          </w:p>
        </w:tc>
      </w:tr>
    </w:tbl>
    <w:p w14:paraId="239DBBF8" w14:textId="77777777" w:rsidR="00E42626" w:rsidRPr="00934854" w:rsidRDefault="00E42626" w:rsidP="00E42626">
      <w:pPr>
        <w:pStyle w:val="Main"/>
      </w:pPr>
      <w:r w:rsidRPr="00934854">
        <w:rPr>
          <w:b/>
        </w:rPr>
        <w:t>Aufgabe</w:t>
      </w:r>
      <w:r>
        <w:rPr>
          <w:b/>
        </w:rPr>
        <w:t>n</w:t>
      </w:r>
      <w:r w:rsidRPr="00934854">
        <w:rPr>
          <w:b/>
        </w:rPr>
        <w:t>liste</w:t>
      </w:r>
    </w:p>
    <w:p w14:paraId="2F474155" w14:textId="5738E753" w:rsidR="00881342" w:rsidRPr="00934854" w:rsidRDefault="00881342" w:rsidP="00881342">
      <w:pPr>
        <w:pStyle w:val="Main"/>
      </w:pPr>
    </w:p>
    <w:p w14:paraId="28009A38" w14:textId="77777777" w:rsidR="00881342" w:rsidRPr="00934854" w:rsidRDefault="00881342" w:rsidP="00881342">
      <w:pPr>
        <w:pStyle w:val="Main"/>
      </w:pPr>
    </w:p>
    <w:p w14:paraId="028F176F" w14:textId="77777777" w:rsidR="004159C2" w:rsidRPr="00934854" w:rsidRDefault="004159C2" w:rsidP="004159C2">
      <w:pPr>
        <w:widowControl/>
        <w:spacing w:line="240" w:lineRule="auto"/>
        <w:rPr>
          <w:rFonts w:ascii="Imago" w:hAnsi="Imago"/>
        </w:rPr>
      </w:pPr>
      <w:r w:rsidRPr="00934854">
        <w:br w:type="page"/>
      </w:r>
    </w:p>
    <w:p w14:paraId="4682BC44" w14:textId="4B6DD98B" w:rsidR="004159C2" w:rsidRPr="00934854" w:rsidRDefault="004159C2" w:rsidP="004159C2">
      <w:pPr>
        <w:pStyle w:val="TitelNichtInhaltsverzeichnis"/>
      </w:pPr>
      <w:r w:rsidRPr="00934854">
        <w:lastRenderedPageBreak/>
        <w:t xml:space="preserve">Tag 4 – </w:t>
      </w:r>
    </w:p>
    <w:tbl>
      <w:tblPr>
        <w:tblStyle w:val="Tabellenraster"/>
        <w:tblW w:w="0" w:type="auto"/>
        <w:tblLook w:val="04A0" w:firstRow="1" w:lastRow="0" w:firstColumn="1" w:lastColumn="0" w:noHBand="0" w:noVBand="1"/>
      </w:tblPr>
      <w:tblGrid>
        <w:gridCol w:w="2236"/>
        <w:gridCol w:w="7122"/>
      </w:tblGrid>
      <w:tr w:rsidR="00881342" w:rsidRPr="00934854" w14:paraId="3CAD2CDF" w14:textId="77777777" w:rsidTr="00E42626">
        <w:tc>
          <w:tcPr>
            <w:tcW w:w="2236" w:type="dxa"/>
            <w:tcBorders>
              <w:top w:val="nil"/>
              <w:left w:val="nil"/>
              <w:bottom w:val="nil"/>
              <w:right w:val="nil"/>
            </w:tcBorders>
          </w:tcPr>
          <w:p w14:paraId="32B99BDA" w14:textId="77777777" w:rsidR="00881342" w:rsidRPr="00934854" w:rsidRDefault="00881342" w:rsidP="00AD4D39">
            <w:pPr>
              <w:tabs>
                <w:tab w:val="left" w:pos="2835"/>
              </w:tabs>
              <w:ind w:left="-104"/>
              <w:rPr>
                <w:rFonts w:ascii="Imago" w:hAnsi="Imago"/>
                <w:b/>
              </w:rPr>
            </w:pPr>
            <w:r w:rsidRPr="00934854">
              <w:rPr>
                <w:rFonts w:ascii="Imago" w:hAnsi="Imago"/>
                <w:b/>
              </w:rPr>
              <w:t>Datum</w:t>
            </w:r>
          </w:p>
        </w:tc>
        <w:tc>
          <w:tcPr>
            <w:tcW w:w="7119" w:type="dxa"/>
            <w:tcBorders>
              <w:top w:val="nil"/>
              <w:left w:val="nil"/>
              <w:bottom w:val="nil"/>
              <w:right w:val="nil"/>
            </w:tcBorders>
          </w:tcPr>
          <w:p w14:paraId="159CD53C" w14:textId="565B5986" w:rsidR="00881342" w:rsidRPr="00934854" w:rsidRDefault="009F51A9" w:rsidP="00AD4D39">
            <w:pPr>
              <w:pStyle w:val="Main"/>
            </w:pPr>
            <w:r>
              <w:t>TT.MM.JJJJ</w:t>
            </w:r>
          </w:p>
        </w:tc>
      </w:tr>
      <w:tr w:rsidR="00E42626" w:rsidRPr="00934854" w14:paraId="5922CE51" w14:textId="77777777" w:rsidTr="00E42626">
        <w:tc>
          <w:tcPr>
            <w:tcW w:w="2233" w:type="dxa"/>
            <w:tcBorders>
              <w:top w:val="nil"/>
              <w:left w:val="nil"/>
              <w:bottom w:val="nil"/>
              <w:right w:val="nil"/>
            </w:tcBorders>
          </w:tcPr>
          <w:p w14:paraId="6A1F8282" w14:textId="77777777" w:rsidR="00E42626" w:rsidRPr="00934854" w:rsidRDefault="00E42626" w:rsidP="00AF7C71">
            <w:pPr>
              <w:tabs>
                <w:tab w:val="left" w:pos="2835"/>
              </w:tabs>
              <w:ind w:left="-104"/>
              <w:rPr>
                <w:rFonts w:ascii="Imago" w:hAnsi="Imago"/>
                <w:b/>
              </w:rPr>
            </w:pPr>
            <w:r w:rsidRPr="00934854">
              <w:rPr>
                <w:rFonts w:ascii="Imago" w:hAnsi="Imago"/>
                <w:b/>
              </w:rPr>
              <w:t>Projektstatus</w:t>
            </w:r>
          </w:p>
        </w:tc>
        <w:tc>
          <w:tcPr>
            <w:tcW w:w="7122" w:type="dxa"/>
            <w:tcBorders>
              <w:top w:val="nil"/>
              <w:left w:val="nil"/>
              <w:bottom w:val="nil"/>
              <w:right w:val="nil"/>
            </w:tcBorders>
          </w:tcPr>
          <w:p w14:paraId="55DEA312" w14:textId="77777777" w:rsidR="00E42626" w:rsidRPr="00934854" w:rsidRDefault="00E42626" w:rsidP="00AF7C71">
            <w:pPr>
              <w:pStyle w:val="Main"/>
            </w:pPr>
            <w:r w:rsidRPr="00881342">
              <w:rPr>
                <w:color w:val="92D050"/>
              </w:rPr>
              <w:sym w:font="Wingdings 2" w:char="F097"/>
            </w:r>
            <w:r>
              <w:t xml:space="preserve"> Im Zeitplan</w:t>
            </w:r>
          </w:p>
        </w:tc>
      </w:tr>
      <w:tr w:rsidR="00E42626" w:rsidRPr="00934854" w14:paraId="32F7921A" w14:textId="77777777" w:rsidTr="00E42626">
        <w:tc>
          <w:tcPr>
            <w:tcW w:w="2233" w:type="dxa"/>
            <w:tcBorders>
              <w:top w:val="nil"/>
              <w:left w:val="nil"/>
              <w:bottom w:val="nil"/>
              <w:right w:val="nil"/>
            </w:tcBorders>
          </w:tcPr>
          <w:p w14:paraId="2751DF08" w14:textId="77777777" w:rsidR="00E42626" w:rsidRPr="00934854" w:rsidRDefault="00E42626" w:rsidP="00AF7C71">
            <w:pPr>
              <w:tabs>
                <w:tab w:val="left" w:pos="2835"/>
              </w:tabs>
              <w:ind w:left="-104"/>
              <w:rPr>
                <w:rFonts w:ascii="Imago" w:hAnsi="Imago"/>
                <w:b/>
              </w:rPr>
            </w:pPr>
            <w:r>
              <w:rPr>
                <w:rFonts w:ascii="Imago" w:hAnsi="Imago"/>
                <w:b/>
              </w:rPr>
              <w:t>Überzeiten</w:t>
            </w:r>
          </w:p>
        </w:tc>
        <w:tc>
          <w:tcPr>
            <w:tcW w:w="7122" w:type="dxa"/>
            <w:tcBorders>
              <w:top w:val="nil"/>
              <w:left w:val="nil"/>
              <w:bottom w:val="nil"/>
              <w:right w:val="nil"/>
            </w:tcBorders>
          </w:tcPr>
          <w:p w14:paraId="0AE5F513" w14:textId="77777777" w:rsidR="00E42626" w:rsidRDefault="00E42626" w:rsidP="00AF7C71">
            <w:pPr>
              <w:pStyle w:val="Main"/>
            </w:pPr>
            <w:r>
              <w:t>Keine</w:t>
            </w:r>
          </w:p>
        </w:tc>
      </w:tr>
      <w:tr w:rsidR="00E42626" w:rsidRPr="00934854" w14:paraId="6C85C222" w14:textId="77777777" w:rsidTr="00E42626">
        <w:tc>
          <w:tcPr>
            <w:tcW w:w="2233" w:type="dxa"/>
            <w:tcBorders>
              <w:top w:val="nil"/>
              <w:left w:val="nil"/>
              <w:bottom w:val="nil"/>
              <w:right w:val="nil"/>
            </w:tcBorders>
          </w:tcPr>
          <w:p w14:paraId="5EACABC3" w14:textId="77777777" w:rsidR="00E42626" w:rsidRPr="00934854" w:rsidRDefault="00E42626" w:rsidP="00AF7C71">
            <w:pPr>
              <w:tabs>
                <w:tab w:val="left" w:pos="2835"/>
              </w:tabs>
              <w:ind w:left="-104"/>
              <w:rPr>
                <w:rFonts w:ascii="Imago" w:hAnsi="Imago"/>
                <w:b/>
              </w:rPr>
            </w:pPr>
            <w:r>
              <w:rPr>
                <w:rFonts w:ascii="Imago" w:hAnsi="Imago"/>
                <w:b/>
              </w:rPr>
              <w:t>Ungeplante Arbeiten</w:t>
            </w:r>
          </w:p>
        </w:tc>
        <w:tc>
          <w:tcPr>
            <w:tcW w:w="7122" w:type="dxa"/>
            <w:tcBorders>
              <w:top w:val="nil"/>
              <w:left w:val="nil"/>
              <w:bottom w:val="nil"/>
              <w:right w:val="nil"/>
            </w:tcBorders>
          </w:tcPr>
          <w:p w14:paraId="21463A26" w14:textId="77777777" w:rsidR="00E42626" w:rsidRDefault="00E42626" w:rsidP="00AF7C71">
            <w:pPr>
              <w:pStyle w:val="Main"/>
            </w:pPr>
            <w:r>
              <w:t>Keine</w:t>
            </w:r>
          </w:p>
          <w:p w14:paraId="1E318345" w14:textId="77777777" w:rsidR="00E42626" w:rsidRDefault="00E42626" w:rsidP="00AF7C71">
            <w:pPr>
              <w:pStyle w:val="Main"/>
            </w:pPr>
          </w:p>
        </w:tc>
      </w:tr>
      <w:tr w:rsidR="00E42626" w:rsidRPr="00934854" w14:paraId="2DE07D95" w14:textId="77777777" w:rsidTr="00E42626">
        <w:tc>
          <w:tcPr>
            <w:tcW w:w="2233" w:type="dxa"/>
            <w:tcBorders>
              <w:top w:val="nil"/>
              <w:left w:val="nil"/>
              <w:bottom w:val="nil"/>
              <w:right w:val="nil"/>
            </w:tcBorders>
          </w:tcPr>
          <w:p w14:paraId="62758AE9" w14:textId="77777777" w:rsidR="00E42626" w:rsidRPr="00934854" w:rsidRDefault="00E42626" w:rsidP="00AF7C71">
            <w:pPr>
              <w:tabs>
                <w:tab w:val="left" w:pos="2835"/>
              </w:tabs>
              <w:ind w:left="-104"/>
              <w:rPr>
                <w:rFonts w:ascii="Imago" w:hAnsi="Imago"/>
                <w:b/>
              </w:rPr>
            </w:pPr>
            <w:r w:rsidRPr="00934854">
              <w:rPr>
                <w:rFonts w:ascii="Imago" w:hAnsi="Imago"/>
                <w:b/>
              </w:rPr>
              <w:t>Tagesablauf</w:t>
            </w:r>
          </w:p>
        </w:tc>
        <w:tc>
          <w:tcPr>
            <w:tcW w:w="7122" w:type="dxa"/>
            <w:tcBorders>
              <w:top w:val="nil"/>
              <w:left w:val="nil"/>
              <w:bottom w:val="nil"/>
              <w:right w:val="nil"/>
            </w:tcBorders>
          </w:tcPr>
          <w:p w14:paraId="525EF086" w14:textId="77777777" w:rsidR="00E42626" w:rsidRDefault="00E42626" w:rsidP="00AF7C71">
            <w:pPr>
              <w:pStyle w:val="Main"/>
            </w:pPr>
            <w:r w:rsidRPr="00E42626">
              <w:rPr>
                <w:color w:val="00B050"/>
              </w:rPr>
              <w:t>[Erfolge / Misserfolge]</w:t>
            </w:r>
          </w:p>
          <w:p w14:paraId="1F3E2364" w14:textId="77777777" w:rsidR="00E42626" w:rsidRPr="00934854" w:rsidRDefault="00E42626" w:rsidP="00AF7C71">
            <w:pPr>
              <w:pStyle w:val="Main"/>
            </w:pPr>
          </w:p>
        </w:tc>
      </w:tr>
      <w:tr w:rsidR="00E42626" w:rsidRPr="00934854" w14:paraId="4DA4DF0D" w14:textId="77777777" w:rsidTr="00E42626">
        <w:tc>
          <w:tcPr>
            <w:tcW w:w="2233" w:type="dxa"/>
            <w:tcBorders>
              <w:top w:val="nil"/>
              <w:left w:val="nil"/>
              <w:bottom w:val="nil"/>
              <w:right w:val="nil"/>
            </w:tcBorders>
          </w:tcPr>
          <w:p w14:paraId="183E9732" w14:textId="77777777" w:rsidR="00E42626" w:rsidRPr="00934854" w:rsidRDefault="00E42626" w:rsidP="00AF7C71">
            <w:pPr>
              <w:tabs>
                <w:tab w:val="left" w:pos="2835"/>
              </w:tabs>
              <w:ind w:left="-104"/>
              <w:rPr>
                <w:rFonts w:ascii="Imago" w:hAnsi="Imago"/>
                <w:b/>
              </w:rPr>
            </w:pPr>
            <w:r w:rsidRPr="00934854">
              <w:rPr>
                <w:rFonts w:ascii="Imago" w:hAnsi="Imago"/>
                <w:b/>
              </w:rPr>
              <w:t>Reflexion</w:t>
            </w:r>
          </w:p>
        </w:tc>
        <w:tc>
          <w:tcPr>
            <w:tcW w:w="7122" w:type="dxa"/>
            <w:tcBorders>
              <w:top w:val="nil"/>
              <w:left w:val="nil"/>
              <w:bottom w:val="nil"/>
              <w:right w:val="nil"/>
            </w:tcBorders>
          </w:tcPr>
          <w:p w14:paraId="343B1961" w14:textId="77777777" w:rsidR="00E42626" w:rsidRDefault="00E42626" w:rsidP="00AF7C71">
            <w:pPr>
              <w:pStyle w:val="Main"/>
            </w:pPr>
            <w:r w:rsidRPr="00E42626">
              <w:rPr>
                <w:color w:val="00B050"/>
              </w:rPr>
              <w:t>[Kritische Würdigung Arbeit &amp; Vorgehensweise]</w:t>
            </w:r>
          </w:p>
          <w:p w14:paraId="5A496B43" w14:textId="77777777" w:rsidR="00E42626" w:rsidRPr="00934854" w:rsidRDefault="00E42626" w:rsidP="00AF7C71">
            <w:pPr>
              <w:pStyle w:val="Main"/>
            </w:pPr>
          </w:p>
        </w:tc>
      </w:tr>
    </w:tbl>
    <w:p w14:paraId="490DDD46" w14:textId="77777777" w:rsidR="00E42626" w:rsidRPr="00934854" w:rsidRDefault="00E42626" w:rsidP="00E42626">
      <w:pPr>
        <w:pStyle w:val="Main"/>
      </w:pPr>
      <w:r w:rsidRPr="00934854">
        <w:rPr>
          <w:b/>
        </w:rPr>
        <w:t>Aufgabe</w:t>
      </w:r>
      <w:r>
        <w:rPr>
          <w:b/>
        </w:rPr>
        <w:t>n</w:t>
      </w:r>
      <w:r w:rsidRPr="00934854">
        <w:rPr>
          <w:b/>
        </w:rPr>
        <w:t>liste</w:t>
      </w:r>
    </w:p>
    <w:p w14:paraId="33EEA152" w14:textId="77777777" w:rsidR="00E42626" w:rsidRPr="00934854" w:rsidRDefault="00E42626" w:rsidP="00E42626">
      <w:pPr>
        <w:pStyle w:val="Main"/>
      </w:pPr>
    </w:p>
    <w:p w14:paraId="2B159E34" w14:textId="77777777" w:rsidR="00881342" w:rsidRPr="00934854" w:rsidRDefault="00881342" w:rsidP="00881342">
      <w:pPr>
        <w:pStyle w:val="Main"/>
      </w:pPr>
    </w:p>
    <w:p w14:paraId="2D065337" w14:textId="77777777" w:rsidR="004159C2" w:rsidRPr="00934854" w:rsidRDefault="004159C2" w:rsidP="004159C2">
      <w:pPr>
        <w:widowControl/>
        <w:spacing w:line="240" w:lineRule="auto"/>
        <w:rPr>
          <w:rFonts w:ascii="Imago" w:hAnsi="Imago"/>
        </w:rPr>
      </w:pPr>
      <w:r w:rsidRPr="00934854">
        <w:br w:type="page"/>
      </w:r>
    </w:p>
    <w:p w14:paraId="66B32ABD" w14:textId="71407763" w:rsidR="004159C2" w:rsidRPr="00934854" w:rsidRDefault="004159C2" w:rsidP="004159C2">
      <w:pPr>
        <w:pStyle w:val="TitelNichtInhaltsverzeichnis"/>
      </w:pPr>
      <w:r w:rsidRPr="00934854">
        <w:lastRenderedPageBreak/>
        <w:t xml:space="preserve">Tag 5 – </w:t>
      </w:r>
    </w:p>
    <w:tbl>
      <w:tblPr>
        <w:tblStyle w:val="Tabellenraster"/>
        <w:tblW w:w="0" w:type="auto"/>
        <w:tblLook w:val="04A0" w:firstRow="1" w:lastRow="0" w:firstColumn="1" w:lastColumn="0" w:noHBand="0" w:noVBand="1"/>
      </w:tblPr>
      <w:tblGrid>
        <w:gridCol w:w="2236"/>
        <w:gridCol w:w="7122"/>
      </w:tblGrid>
      <w:tr w:rsidR="00881342" w:rsidRPr="00934854" w14:paraId="7F3B4A9C" w14:textId="77777777" w:rsidTr="00E42626">
        <w:tc>
          <w:tcPr>
            <w:tcW w:w="2236" w:type="dxa"/>
            <w:tcBorders>
              <w:top w:val="nil"/>
              <w:left w:val="nil"/>
              <w:bottom w:val="nil"/>
              <w:right w:val="nil"/>
            </w:tcBorders>
          </w:tcPr>
          <w:p w14:paraId="06C7A41B" w14:textId="77777777" w:rsidR="00881342" w:rsidRPr="00934854" w:rsidRDefault="00881342" w:rsidP="00AD4D39">
            <w:pPr>
              <w:tabs>
                <w:tab w:val="left" w:pos="2835"/>
              </w:tabs>
              <w:ind w:left="-104"/>
              <w:rPr>
                <w:rFonts w:ascii="Imago" w:hAnsi="Imago"/>
                <w:b/>
              </w:rPr>
            </w:pPr>
            <w:r w:rsidRPr="00934854">
              <w:rPr>
                <w:rFonts w:ascii="Imago" w:hAnsi="Imago"/>
                <w:b/>
              </w:rPr>
              <w:t>Datum</w:t>
            </w:r>
          </w:p>
        </w:tc>
        <w:tc>
          <w:tcPr>
            <w:tcW w:w="7119" w:type="dxa"/>
            <w:tcBorders>
              <w:top w:val="nil"/>
              <w:left w:val="nil"/>
              <w:bottom w:val="nil"/>
              <w:right w:val="nil"/>
            </w:tcBorders>
          </w:tcPr>
          <w:p w14:paraId="33EF5276" w14:textId="3147360D" w:rsidR="00881342" w:rsidRPr="00934854" w:rsidRDefault="009F51A9" w:rsidP="00AD4D39">
            <w:pPr>
              <w:pStyle w:val="Main"/>
            </w:pPr>
            <w:r>
              <w:t>TT.MM.JJJJ</w:t>
            </w:r>
          </w:p>
        </w:tc>
      </w:tr>
      <w:tr w:rsidR="00E42626" w:rsidRPr="00934854" w14:paraId="22B8BD78" w14:textId="77777777" w:rsidTr="00E42626">
        <w:tc>
          <w:tcPr>
            <w:tcW w:w="2233" w:type="dxa"/>
            <w:tcBorders>
              <w:top w:val="nil"/>
              <w:left w:val="nil"/>
              <w:bottom w:val="nil"/>
              <w:right w:val="nil"/>
            </w:tcBorders>
          </w:tcPr>
          <w:p w14:paraId="7ADEF260" w14:textId="77777777" w:rsidR="00E42626" w:rsidRPr="00934854" w:rsidRDefault="00E42626" w:rsidP="00AF7C71">
            <w:pPr>
              <w:tabs>
                <w:tab w:val="left" w:pos="2835"/>
              </w:tabs>
              <w:ind w:left="-104"/>
              <w:rPr>
                <w:rFonts w:ascii="Imago" w:hAnsi="Imago"/>
                <w:b/>
              </w:rPr>
            </w:pPr>
            <w:r w:rsidRPr="00934854">
              <w:rPr>
                <w:rFonts w:ascii="Imago" w:hAnsi="Imago"/>
                <w:b/>
              </w:rPr>
              <w:t>Projektstatus</w:t>
            </w:r>
          </w:p>
        </w:tc>
        <w:tc>
          <w:tcPr>
            <w:tcW w:w="7122" w:type="dxa"/>
            <w:tcBorders>
              <w:top w:val="nil"/>
              <w:left w:val="nil"/>
              <w:bottom w:val="nil"/>
              <w:right w:val="nil"/>
            </w:tcBorders>
          </w:tcPr>
          <w:p w14:paraId="560541C3" w14:textId="77777777" w:rsidR="00E42626" w:rsidRPr="00934854" w:rsidRDefault="00E42626" w:rsidP="00AF7C71">
            <w:pPr>
              <w:pStyle w:val="Main"/>
            </w:pPr>
            <w:r w:rsidRPr="00881342">
              <w:rPr>
                <w:color w:val="92D050"/>
              </w:rPr>
              <w:sym w:font="Wingdings 2" w:char="F097"/>
            </w:r>
            <w:r>
              <w:t xml:space="preserve"> Im Zeitplan</w:t>
            </w:r>
          </w:p>
        </w:tc>
      </w:tr>
      <w:tr w:rsidR="00E42626" w:rsidRPr="00934854" w14:paraId="204C3F4F" w14:textId="77777777" w:rsidTr="00E42626">
        <w:tc>
          <w:tcPr>
            <w:tcW w:w="2233" w:type="dxa"/>
            <w:tcBorders>
              <w:top w:val="nil"/>
              <w:left w:val="nil"/>
              <w:bottom w:val="nil"/>
              <w:right w:val="nil"/>
            </w:tcBorders>
          </w:tcPr>
          <w:p w14:paraId="24496017" w14:textId="77777777" w:rsidR="00E42626" w:rsidRPr="00934854" w:rsidRDefault="00E42626" w:rsidP="00AF7C71">
            <w:pPr>
              <w:tabs>
                <w:tab w:val="left" w:pos="2835"/>
              </w:tabs>
              <w:ind w:left="-104"/>
              <w:rPr>
                <w:rFonts w:ascii="Imago" w:hAnsi="Imago"/>
                <w:b/>
              </w:rPr>
            </w:pPr>
            <w:r>
              <w:rPr>
                <w:rFonts w:ascii="Imago" w:hAnsi="Imago"/>
                <w:b/>
              </w:rPr>
              <w:t>Überzeiten</w:t>
            </w:r>
          </w:p>
        </w:tc>
        <w:tc>
          <w:tcPr>
            <w:tcW w:w="7122" w:type="dxa"/>
            <w:tcBorders>
              <w:top w:val="nil"/>
              <w:left w:val="nil"/>
              <w:bottom w:val="nil"/>
              <w:right w:val="nil"/>
            </w:tcBorders>
          </w:tcPr>
          <w:p w14:paraId="2DF80E60" w14:textId="77777777" w:rsidR="00E42626" w:rsidRDefault="00E42626" w:rsidP="00AF7C71">
            <w:pPr>
              <w:pStyle w:val="Main"/>
            </w:pPr>
            <w:r>
              <w:t>Keine</w:t>
            </w:r>
          </w:p>
        </w:tc>
      </w:tr>
      <w:tr w:rsidR="00E42626" w:rsidRPr="00934854" w14:paraId="59919287" w14:textId="77777777" w:rsidTr="00E42626">
        <w:tc>
          <w:tcPr>
            <w:tcW w:w="2233" w:type="dxa"/>
            <w:tcBorders>
              <w:top w:val="nil"/>
              <w:left w:val="nil"/>
              <w:bottom w:val="nil"/>
              <w:right w:val="nil"/>
            </w:tcBorders>
          </w:tcPr>
          <w:p w14:paraId="282589A6" w14:textId="77777777" w:rsidR="00E42626" w:rsidRPr="00934854" w:rsidRDefault="00E42626" w:rsidP="00AF7C71">
            <w:pPr>
              <w:tabs>
                <w:tab w:val="left" w:pos="2835"/>
              </w:tabs>
              <w:ind w:left="-104"/>
              <w:rPr>
                <w:rFonts w:ascii="Imago" w:hAnsi="Imago"/>
                <w:b/>
              </w:rPr>
            </w:pPr>
            <w:r>
              <w:rPr>
                <w:rFonts w:ascii="Imago" w:hAnsi="Imago"/>
                <w:b/>
              </w:rPr>
              <w:t>Ungeplante Arbeiten</w:t>
            </w:r>
          </w:p>
        </w:tc>
        <w:tc>
          <w:tcPr>
            <w:tcW w:w="7122" w:type="dxa"/>
            <w:tcBorders>
              <w:top w:val="nil"/>
              <w:left w:val="nil"/>
              <w:bottom w:val="nil"/>
              <w:right w:val="nil"/>
            </w:tcBorders>
          </w:tcPr>
          <w:p w14:paraId="431E77E0" w14:textId="77777777" w:rsidR="00E42626" w:rsidRDefault="00E42626" w:rsidP="00AF7C71">
            <w:pPr>
              <w:pStyle w:val="Main"/>
            </w:pPr>
            <w:r>
              <w:t>Keine</w:t>
            </w:r>
          </w:p>
          <w:p w14:paraId="02E9ACA9" w14:textId="77777777" w:rsidR="00E42626" w:rsidRDefault="00E42626" w:rsidP="00AF7C71">
            <w:pPr>
              <w:pStyle w:val="Main"/>
            </w:pPr>
          </w:p>
        </w:tc>
      </w:tr>
      <w:tr w:rsidR="00E42626" w:rsidRPr="00934854" w14:paraId="26E8B050" w14:textId="77777777" w:rsidTr="00E42626">
        <w:tc>
          <w:tcPr>
            <w:tcW w:w="2233" w:type="dxa"/>
            <w:tcBorders>
              <w:top w:val="nil"/>
              <w:left w:val="nil"/>
              <w:bottom w:val="nil"/>
              <w:right w:val="nil"/>
            </w:tcBorders>
          </w:tcPr>
          <w:p w14:paraId="40AF3BA8" w14:textId="77777777" w:rsidR="00E42626" w:rsidRPr="00934854" w:rsidRDefault="00E42626" w:rsidP="00AF7C71">
            <w:pPr>
              <w:tabs>
                <w:tab w:val="left" w:pos="2835"/>
              </w:tabs>
              <w:ind w:left="-104"/>
              <w:rPr>
                <w:rFonts w:ascii="Imago" w:hAnsi="Imago"/>
                <w:b/>
              </w:rPr>
            </w:pPr>
            <w:r w:rsidRPr="00934854">
              <w:rPr>
                <w:rFonts w:ascii="Imago" w:hAnsi="Imago"/>
                <w:b/>
              </w:rPr>
              <w:t>Tagesablauf</w:t>
            </w:r>
          </w:p>
        </w:tc>
        <w:tc>
          <w:tcPr>
            <w:tcW w:w="7122" w:type="dxa"/>
            <w:tcBorders>
              <w:top w:val="nil"/>
              <w:left w:val="nil"/>
              <w:bottom w:val="nil"/>
              <w:right w:val="nil"/>
            </w:tcBorders>
          </w:tcPr>
          <w:p w14:paraId="1D907B1E" w14:textId="77777777" w:rsidR="00E42626" w:rsidRDefault="00E42626" w:rsidP="00AF7C71">
            <w:pPr>
              <w:pStyle w:val="Main"/>
            </w:pPr>
            <w:r w:rsidRPr="00E42626">
              <w:rPr>
                <w:color w:val="00B050"/>
              </w:rPr>
              <w:t>[Erfolge / Misserfolge]</w:t>
            </w:r>
          </w:p>
          <w:p w14:paraId="4ACFF4A1" w14:textId="77777777" w:rsidR="00E42626" w:rsidRPr="00934854" w:rsidRDefault="00E42626" w:rsidP="00AF7C71">
            <w:pPr>
              <w:pStyle w:val="Main"/>
            </w:pPr>
          </w:p>
        </w:tc>
      </w:tr>
      <w:tr w:rsidR="00E42626" w:rsidRPr="00934854" w14:paraId="073B45D7" w14:textId="77777777" w:rsidTr="00E42626">
        <w:tc>
          <w:tcPr>
            <w:tcW w:w="2233" w:type="dxa"/>
            <w:tcBorders>
              <w:top w:val="nil"/>
              <w:left w:val="nil"/>
              <w:bottom w:val="nil"/>
              <w:right w:val="nil"/>
            </w:tcBorders>
          </w:tcPr>
          <w:p w14:paraId="47C0AF26" w14:textId="77777777" w:rsidR="00E42626" w:rsidRPr="00934854" w:rsidRDefault="00E42626" w:rsidP="00AF7C71">
            <w:pPr>
              <w:tabs>
                <w:tab w:val="left" w:pos="2835"/>
              </w:tabs>
              <w:ind w:left="-104"/>
              <w:rPr>
                <w:rFonts w:ascii="Imago" w:hAnsi="Imago"/>
                <w:b/>
              </w:rPr>
            </w:pPr>
            <w:r w:rsidRPr="00934854">
              <w:rPr>
                <w:rFonts w:ascii="Imago" w:hAnsi="Imago"/>
                <w:b/>
              </w:rPr>
              <w:t>Reflexion</w:t>
            </w:r>
          </w:p>
        </w:tc>
        <w:tc>
          <w:tcPr>
            <w:tcW w:w="7122" w:type="dxa"/>
            <w:tcBorders>
              <w:top w:val="nil"/>
              <w:left w:val="nil"/>
              <w:bottom w:val="nil"/>
              <w:right w:val="nil"/>
            </w:tcBorders>
          </w:tcPr>
          <w:p w14:paraId="460C2696" w14:textId="77777777" w:rsidR="00E42626" w:rsidRDefault="00E42626" w:rsidP="00AF7C71">
            <w:pPr>
              <w:pStyle w:val="Main"/>
            </w:pPr>
            <w:r w:rsidRPr="00E42626">
              <w:rPr>
                <w:color w:val="00B050"/>
              </w:rPr>
              <w:t>[Kritische Würdigung Arbeit &amp; Vorgehensweise]</w:t>
            </w:r>
          </w:p>
          <w:p w14:paraId="5B3123E7" w14:textId="77777777" w:rsidR="00E42626" w:rsidRPr="00934854" w:rsidRDefault="00E42626" w:rsidP="00AF7C71">
            <w:pPr>
              <w:pStyle w:val="Main"/>
            </w:pPr>
          </w:p>
        </w:tc>
      </w:tr>
    </w:tbl>
    <w:p w14:paraId="07F2F252" w14:textId="77777777" w:rsidR="00E42626" w:rsidRPr="00934854" w:rsidRDefault="00E42626" w:rsidP="00E42626">
      <w:pPr>
        <w:pStyle w:val="Main"/>
      </w:pPr>
      <w:r w:rsidRPr="00934854">
        <w:rPr>
          <w:b/>
        </w:rPr>
        <w:t>Aufgabe</w:t>
      </w:r>
      <w:r>
        <w:rPr>
          <w:b/>
        </w:rPr>
        <w:t>n</w:t>
      </w:r>
      <w:r w:rsidRPr="00934854">
        <w:rPr>
          <w:b/>
        </w:rPr>
        <w:t>liste</w:t>
      </w:r>
    </w:p>
    <w:p w14:paraId="0E46E386" w14:textId="77777777" w:rsidR="00E42626" w:rsidRPr="00934854" w:rsidRDefault="00E42626" w:rsidP="00E42626">
      <w:pPr>
        <w:pStyle w:val="Main"/>
      </w:pPr>
    </w:p>
    <w:p w14:paraId="2F556E6C" w14:textId="77777777" w:rsidR="00881342" w:rsidRPr="00934854" w:rsidRDefault="00881342" w:rsidP="00881342">
      <w:pPr>
        <w:pStyle w:val="Main"/>
      </w:pPr>
    </w:p>
    <w:p w14:paraId="5E2BF059" w14:textId="77777777" w:rsidR="004159C2" w:rsidRPr="00934854" w:rsidRDefault="004159C2" w:rsidP="004159C2">
      <w:pPr>
        <w:widowControl/>
        <w:spacing w:line="240" w:lineRule="auto"/>
        <w:rPr>
          <w:rFonts w:ascii="Imago" w:hAnsi="Imago"/>
        </w:rPr>
      </w:pPr>
      <w:r w:rsidRPr="00934854">
        <w:br w:type="page"/>
      </w:r>
    </w:p>
    <w:p w14:paraId="56B06125" w14:textId="1B25F205" w:rsidR="004159C2" w:rsidRPr="00934854" w:rsidRDefault="004159C2" w:rsidP="004159C2">
      <w:pPr>
        <w:pStyle w:val="TitelNichtInhaltsverzeichnis"/>
      </w:pPr>
      <w:r w:rsidRPr="00934854">
        <w:lastRenderedPageBreak/>
        <w:t xml:space="preserve">Tag 6 – </w:t>
      </w:r>
    </w:p>
    <w:tbl>
      <w:tblPr>
        <w:tblStyle w:val="Tabellenraster"/>
        <w:tblW w:w="0" w:type="auto"/>
        <w:tblLook w:val="04A0" w:firstRow="1" w:lastRow="0" w:firstColumn="1" w:lastColumn="0" w:noHBand="0" w:noVBand="1"/>
      </w:tblPr>
      <w:tblGrid>
        <w:gridCol w:w="2236"/>
        <w:gridCol w:w="7122"/>
      </w:tblGrid>
      <w:tr w:rsidR="00881342" w:rsidRPr="00934854" w14:paraId="256DEC2F" w14:textId="77777777" w:rsidTr="00E42626">
        <w:tc>
          <w:tcPr>
            <w:tcW w:w="2236" w:type="dxa"/>
            <w:tcBorders>
              <w:top w:val="nil"/>
              <w:left w:val="nil"/>
              <w:bottom w:val="nil"/>
              <w:right w:val="nil"/>
            </w:tcBorders>
          </w:tcPr>
          <w:p w14:paraId="142808F4" w14:textId="77777777" w:rsidR="00881342" w:rsidRPr="00934854" w:rsidRDefault="00881342" w:rsidP="00AD4D39">
            <w:pPr>
              <w:tabs>
                <w:tab w:val="left" w:pos="2835"/>
              </w:tabs>
              <w:ind w:left="-104"/>
              <w:rPr>
                <w:rFonts w:ascii="Imago" w:hAnsi="Imago"/>
                <w:b/>
              </w:rPr>
            </w:pPr>
            <w:r w:rsidRPr="00934854">
              <w:rPr>
                <w:rFonts w:ascii="Imago" w:hAnsi="Imago"/>
                <w:b/>
              </w:rPr>
              <w:t>Datum</w:t>
            </w:r>
          </w:p>
        </w:tc>
        <w:tc>
          <w:tcPr>
            <w:tcW w:w="7119" w:type="dxa"/>
            <w:tcBorders>
              <w:top w:val="nil"/>
              <w:left w:val="nil"/>
              <w:bottom w:val="nil"/>
              <w:right w:val="nil"/>
            </w:tcBorders>
          </w:tcPr>
          <w:p w14:paraId="5EEC2C57" w14:textId="77C7F669" w:rsidR="00881342" w:rsidRPr="00934854" w:rsidRDefault="009F51A9" w:rsidP="00AD4D39">
            <w:pPr>
              <w:pStyle w:val="Main"/>
            </w:pPr>
            <w:r>
              <w:t>TT.MM.JJJJ</w:t>
            </w:r>
          </w:p>
        </w:tc>
      </w:tr>
      <w:tr w:rsidR="00E42626" w:rsidRPr="00934854" w14:paraId="5CAC2426" w14:textId="77777777" w:rsidTr="00E42626">
        <w:tc>
          <w:tcPr>
            <w:tcW w:w="2233" w:type="dxa"/>
            <w:tcBorders>
              <w:top w:val="nil"/>
              <w:left w:val="nil"/>
              <w:bottom w:val="nil"/>
              <w:right w:val="nil"/>
            </w:tcBorders>
          </w:tcPr>
          <w:p w14:paraId="735AC2D1" w14:textId="77777777" w:rsidR="00E42626" w:rsidRPr="00934854" w:rsidRDefault="00E42626" w:rsidP="00AF7C71">
            <w:pPr>
              <w:tabs>
                <w:tab w:val="left" w:pos="2835"/>
              </w:tabs>
              <w:ind w:left="-104"/>
              <w:rPr>
                <w:rFonts w:ascii="Imago" w:hAnsi="Imago"/>
                <w:b/>
              </w:rPr>
            </w:pPr>
            <w:r w:rsidRPr="00934854">
              <w:rPr>
                <w:rFonts w:ascii="Imago" w:hAnsi="Imago"/>
                <w:b/>
              </w:rPr>
              <w:t>Projektstatus</w:t>
            </w:r>
          </w:p>
        </w:tc>
        <w:tc>
          <w:tcPr>
            <w:tcW w:w="7122" w:type="dxa"/>
            <w:tcBorders>
              <w:top w:val="nil"/>
              <w:left w:val="nil"/>
              <w:bottom w:val="nil"/>
              <w:right w:val="nil"/>
            </w:tcBorders>
          </w:tcPr>
          <w:p w14:paraId="7BF0B712" w14:textId="77777777" w:rsidR="00E42626" w:rsidRPr="00934854" w:rsidRDefault="00E42626" w:rsidP="00AF7C71">
            <w:pPr>
              <w:pStyle w:val="Main"/>
            </w:pPr>
            <w:r w:rsidRPr="00881342">
              <w:rPr>
                <w:color w:val="92D050"/>
              </w:rPr>
              <w:sym w:font="Wingdings 2" w:char="F097"/>
            </w:r>
            <w:r>
              <w:t xml:space="preserve"> Im Zeitplan</w:t>
            </w:r>
          </w:p>
        </w:tc>
      </w:tr>
      <w:tr w:rsidR="00E42626" w:rsidRPr="00934854" w14:paraId="0CFEE040" w14:textId="77777777" w:rsidTr="00E42626">
        <w:tc>
          <w:tcPr>
            <w:tcW w:w="2233" w:type="dxa"/>
            <w:tcBorders>
              <w:top w:val="nil"/>
              <w:left w:val="nil"/>
              <w:bottom w:val="nil"/>
              <w:right w:val="nil"/>
            </w:tcBorders>
          </w:tcPr>
          <w:p w14:paraId="52F3B453" w14:textId="77777777" w:rsidR="00E42626" w:rsidRPr="00934854" w:rsidRDefault="00E42626" w:rsidP="00AF7C71">
            <w:pPr>
              <w:tabs>
                <w:tab w:val="left" w:pos="2835"/>
              </w:tabs>
              <w:ind w:left="-104"/>
              <w:rPr>
                <w:rFonts w:ascii="Imago" w:hAnsi="Imago"/>
                <w:b/>
              </w:rPr>
            </w:pPr>
            <w:r>
              <w:rPr>
                <w:rFonts w:ascii="Imago" w:hAnsi="Imago"/>
                <w:b/>
              </w:rPr>
              <w:t>Überzeiten</w:t>
            </w:r>
          </w:p>
        </w:tc>
        <w:tc>
          <w:tcPr>
            <w:tcW w:w="7122" w:type="dxa"/>
            <w:tcBorders>
              <w:top w:val="nil"/>
              <w:left w:val="nil"/>
              <w:bottom w:val="nil"/>
              <w:right w:val="nil"/>
            </w:tcBorders>
          </w:tcPr>
          <w:p w14:paraId="6A59AAEB" w14:textId="77777777" w:rsidR="00E42626" w:rsidRDefault="00E42626" w:rsidP="00AF7C71">
            <w:pPr>
              <w:pStyle w:val="Main"/>
            </w:pPr>
            <w:r>
              <w:t>Keine</w:t>
            </w:r>
          </w:p>
        </w:tc>
      </w:tr>
      <w:tr w:rsidR="00E42626" w:rsidRPr="00934854" w14:paraId="566BD9FD" w14:textId="77777777" w:rsidTr="00E42626">
        <w:tc>
          <w:tcPr>
            <w:tcW w:w="2233" w:type="dxa"/>
            <w:tcBorders>
              <w:top w:val="nil"/>
              <w:left w:val="nil"/>
              <w:bottom w:val="nil"/>
              <w:right w:val="nil"/>
            </w:tcBorders>
          </w:tcPr>
          <w:p w14:paraId="28EDB9CA" w14:textId="77777777" w:rsidR="00E42626" w:rsidRPr="00934854" w:rsidRDefault="00E42626" w:rsidP="00AF7C71">
            <w:pPr>
              <w:tabs>
                <w:tab w:val="left" w:pos="2835"/>
              </w:tabs>
              <w:ind w:left="-104"/>
              <w:rPr>
                <w:rFonts w:ascii="Imago" w:hAnsi="Imago"/>
                <w:b/>
              </w:rPr>
            </w:pPr>
            <w:r>
              <w:rPr>
                <w:rFonts w:ascii="Imago" w:hAnsi="Imago"/>
                <w:b/>
              </w:rPr>
              <w:t>Ungeplante Arbeiten</w:t>
            </w:r>
          </w:p>
        </w:tc>
        <w:tc>
          <w:tcPr>
            <w:tcW w:w="7122" w:type="dxa"/>
            <w:tcBorders>
              <w:top w:val="nil"/>
              <w:left w:val="nil"/>
              <w:bottom w:val="nil"/>
              <w:right w:val="nil"/>
            </w:tcBorders>
          </w:tcPr>
          <w:p w14:paraId="42FD393F" w14:textId="77777777" w:rsidR="00E42626" w:rsidRDefault="00E42626" w:rsidP="00AF7C71">
            <w:pPr>
              <w:pStyle w:val="Main"/>
            </w:pPr>
            <w:r>
              <w:t>Keine</w:t>
            </w:r>
          </w:p>
          <w:p w14:paraId="078A0EF1" w14:textId="77777777" w:rsidR="00E42626" w:rsidRDefault="00E42626" w:rsidP="00AF7C71">
            <w:pPr>
              <w:pStyle w:val="Main"/>
            </w:pPr>
          </w:p>
        </w:tc>
      </w:tr>
      <w:tr w:rsidR="00E42626" w:rsidRPr="00934854" w14:paraId="236D7136" w14:textId="77777777" w:rsidTr="00E42626">
        <w:tc>
          <w:tcPr>
            <w:tcW w:w="2233" w:type="dxa"/>
            <w:tcBorders>
              <w:top w:val="nil"/>
              <w:left w:val="nil"/>
              <w:bottom w:val="nil"/>
              <w:right w:val="nil"/>
            </w:tcBorders>
          </w:tcPr>
          <w:p w14:paraId="02969FB9" w14:textId="77777777" w:rsidR="00E42626" w:rsidRPr="00934854" w:rsidRDefault="00E42626" w:rsidP="00AF7C71">
            <w:pPr>
              <w:tabs>
                <w:tab w:val="left" w:pos="2835"/>
              </w:tabs>
              <w:ind w:left="-104"/>
              <w:rPr>
                <w:rFonts w:ascii="Imago" w:hAnsi="Imago"/>
                <w:b/>
              </w:rPr>
            </w:pPr>
            <w:r w:rsidRPr="00934854">
              <w:rPr>
                <w:rFonts w:ascii="Imago" w:hAnsi="Imago"/>
                <w:b/>
              </w:rPr>
              <w:t>Tagesablauf</w:t>
            </w:r>
          </w:p>
        </w:tc>
        <w:tc>
          <w:tcPr>
            <w:tcW w:w="7122" w:type="dxa"/>
            <w:tcBorders>
              <w:top w:val="nil"/>
              <w:left w:val="nil"/>
              <w:bottom w:val="nil"/>
              <w:right w:val="nil"/>
            </w:tcBorders>
          </w:tcPr>
          <w:p w14:paraId="677A2364" w14:textId="77777777" w:rsidR="00E42626" w:rsidRDefault="00E42626" w:rsidP="00AF7C71">
            <w:pPr>
              <w:pStyle w:val="Main"/>
            </w:pPr>
            <w:r w:rsidRPr="00E42626">
              <w:rPr>
                <w:color w:val="00B050"/>
              </w:rPr>
              <w:t>[Erfolge / Misserfolge]</w:t>
            </w:r>
          </w:p>
          <w:p w14:paraId="53ACB375" w14:textId="77777777" w:rsidR="00E42626" w:rsidRPr="00934854" w:rsidRDefault="00E42626" w:rsidP="00AF7C71">
            <w:pPr>
              <w:pStyle w:val="Main"/>
            </w:pPr>
          </w:p>
        </w:tc>
      </w:tr>
      <w:tr w:rsidR="00E42626" w:rsidRPr="00934854" w14:paraId="61020D5C" w14:textId="77777777" w:rsidTr="00E42626">
        <w:tc>
          <w:tcPr>
            <w:tcW w:w="2233" w:type="dxa"/>
            <w:tcBorders>
              <w:top w:val="nil"/>
              <w:left w:val="nil"/>
              <w:bottom w:val="nil"/>
              <w:right w:val="nil"/>
            </w:tcBorders>
          </w:tcPr>
          <w:p w14:paraId="389CF910" w14:textId="77777777" w:rsidR="00E42626" w:rsidRPr="00934854" w:rsidRDefault="00E42626" w:rsidP="00AF7C71">
            <w:pPr>
              <w:tabs>
                <w:tab w:val="left" w:pos="2835"/>
              </w:tabs>
              <w:ind w:left="-104"/>
              <w:rPr>
                <w:rFonts w:ascii="Imago" w:hAnsi="Imago"/>
                <w:b/>
              </w:rPr>
            </w:pPr>
            <w:r w:rsidRPr="00934854">
              <w:rPr>
                <w:rFonts w:ascii="Imago" w:hAnsi="Imago"/>
                <w:b/>
              </w:rPr>
              <w:t>Reflexion</w:t>
            </w:r>
          </w:p>
        </w:tc>
        <w:tc>
          <w:tcPr>
            <w:tcW w:w="7122" w:type="dxa"/>
            <w:tcBorders>
              <w:top w:val="nil"/>
              <w:left w:val="nil"/>
              <w:bottom w:val="nil"/>
              <w:right w:val="nil"/>
            </w:tcBorders>
          </w:tcPr>
          <w:p w14:paraId="790BA97C" w14:textId="77777777" w:rsidR="00E42626" w:rsidRDefault="00E42626" w:rsidP="00AF7C71">
            <w:pPr>
              <w:pStyle w:val="Main"/>
            </w:pPr>
            <w:r w:rsidRPr="00E42626">
              <w:rPr>
                <w:color w:val="00B050"/>
              </w:rPr>
              <w:t>[Kritische Würdigung Arbeit &amp; Vorgehensweise]</w:t>
            </w:r>
          </w:p>
          <w:p w14:paraId="4F71EF9C" w14:textId="77777777" w:rsidR="00E42626" w:rsidRPr="00934854" w:rsidRDefault="00E42626" w:rsidP="00AF7C71">
            <w:pPr>
              <w:pStyle w:val="Main"/>
            </w:pPr>
          </w:p>
        </w:tc>
      </w:tr>
    </w:tbl>
    <w:p w14:paraId="26C76C86" w14:textId="77777777" w:rsidR="00E42626" w:rsidRPr="00934854" w:rsidRDefault="00E42626" w:rsidP="00E42626">
      <w:pPr>
        <w:pStyle w:val="Main"/>
      </w:pPr>
      <w:r w:rsidRPr="00934854">
        <w:rPr>
          <w:b/>
        </w:rPr>
        <w:t>Aufgabe</w:t>
      </w:r>
      <w:r>
        <w:rPr>
          <w:b/>
        </w:rPr>
        <w:t>n</w:t>
      </w:r>
      <w:r w:rsidRPr="00934854">
        <w:rPr>
          <w:b/>
        </w:rPr>
        <w:t>liste</w:t>
      </w:r>
    </w:p>
    <w:p w14:paraId="4B9B0BF3" w14:textId="77777777" w:rsidR="00E42626" w:rsidRPr="00934854" w:rsidRDefault="00E42626" w:rsidP="00E42626">
      <w:pPr>
        <w:pStyle w:val="Main"/>
      </w:pPr>
    </w:p>
    <w:p w14:paraId="124DCDBD" w14:textId="77777777" w:rsidR="00881342" w:rsidRPr="00934854" w:rsidRDefault="00881342" w:rsidP="00881342">
      <w:pPr>
        <w:pStyle w:val="Main"/>
      </w:pPr>
    </w:p>
    <w:p w14:paraId="16F77110" w14:textId="3A10BDA8" w:rsidR="004159C2" w:rsidRPr="00934854" w:rsidRDefault="004159C2" w:rsidP="00262562">
      <w:pPr>
        <w:pStyle w:val="Main"/>
      </w:pPr>
      <w:r w:rsidRPr="00934854">
        <w:br w:type="page"/>
      </w:r>
    </w:p>
    <w:p w14:paraId="2DB93E0B" w14:textId="0693D27A" w:rsidR="004159C2" w:rsidRPr="00934854" w:rsidRDefault="004159C2" w:rsidP="004159C2">
      <w:pPr>
        <w:pStyle w:val="TitelNichtInhaltsverzeichnis"/>
      </w:pPr>
      <w:r w:rsidRPr="00934854">
        <w:lastRenderedPageBreak/>
        <w:t xml:space="preserve">Tag 7 – </w:t>
      </w:r>
    </w:p>
    <w:tbl>
      <w:tblPr>
        <w:tblStyle w:val="Tabellenraster"/>
        <w:tblW w:w="0" w:type="auto"/>
        <w:tblLook w:val="04A0" w:firstRow="1" w:lastRow="0" w:firstColumn="1" w:lastColumn="0" w:noHBand="0" w:noVBand="1"/>
      </w:tblPr>
      <w:tblGrid>
        <w:gridCol w:w="2236"/>
        <w:gridCol w:w="7122"/>
      </w:tblGrid>
      <w:tr w:rsidR="00881342" w:rsidRPr="00934854" w14:paraId="5BE9468C" w14:textId="77777777" w:rsidTr="00E42626">
        <w:tc>
          <w:tcPr>
            <w:tcW w:w="2236" w:type="dxa"/>
            <w:tcBorders>
              <w:top w:val="nil"/>
              <w:left w:val="nil"/>
              <w:bottom w:val="nil"/>
              <w:right w:val="nil"/>
            </w:tcBorders>
          </w:tcPr>
          <w:p w14:paraId="01261ECE" w14:textId="77777777" w:rsidR="00881342" w:rsidRPr="00934854" w:rsidRDefault="00881342" w:rsidP="00AD4D39">
            <w:pPr>
              <w:tabs>
                <w:tab w:val="left" w:pos="2835"/>
              </w:tabs>
              <w:ind w:left="-104"/>
              <w:rPr>
                <w:rFonts w:ascii="Imago" w:hAnsi="Imago"/>
                <w:b/>
              </w:rPr>
            </w:pPr>
            <w:r w:rsidRPr="00934854">
              <w:rPr>
                <w:rFonts w:ascii="Imago" w:hAnsi="Imago"/>
                <w:b/>
              </w:rPr>
              <w:t>Datum</w:t>
            </w:r>
          </w:p>
        </w:tc>
        <w:tc>
          <w:tcPr>
            <w:tcW w:w="7119" w:type="dxa"/>
            <w:tcBorders>
              <w:top w:val="nil"/>
              <w:left w:val="nil"/>
              <w:bottom w:val="nil"/>
              <w:right w:val="nil"/>
            </w:tcBorders>
          </w:tcPr>
          <w:p w14:paraId="2E7865E1" w14:textId="03FE688A" w:rsidR="00881342" w:rsidRPr="00934854" w:rsidRDefault="009F51A9" w:rsidP="00AD4D39">
            <w:pPr>
              <w:pStyle w:val="Main"/>
            </w:pPr>
            <w:r>
              <w:t>TT.MM.JJJJ</w:t>
            </w:r>
          </w:p>
        </w:tc>
      </w:tr>
      <w:tr w:rsidR="00E42626" w:rsidRPr="00934854" w14:paraId="5E9315A1" w14:textId="77777777" w:rsidTr="00E42626">
        <w:tc>
          <w:tcPr>
            <w:tcW w:w="2233" w:type="dxa"/>
            <w:tcBorders>
              <w:top w:val="nil"/>
              <w:left w:val="nil"/>
              <w:bottom w:val="nil"/>
              <w:right w:val="nil"/>
            </w:tcBorders>
          </w:tcPr>
          <w:p w14:paraId="5864D0F5" w14:textId="77777777" w:rsidR="00E42626" w:rsidRPr="00934854" w:rsidRDefault="00E42626" w:rsidP="00AF7C71">
            <w:pPr>
              <w:tabs>
                <w:tab w:val="left" w:pos="2835"/>
              </w:tabs>
              <w:ind w:left="-104"/>
              <w:rPr>
                <w:rFonts w:ascii="Imago" w:hAnsi="Imago"/>
                <w:b/>
              </w:rPr>
            </w:pPr>
            <w:r w:rsidRPr="00934854">
              <w:rPr>
                <w:rFonts w:ascii="Imago" w:hAnsi="Imago"/>
                <w:b/>
              </w:rPr>
              <w:t>Projektstatus</w:t>
            </w:r>
          </w:p>
        </w:tc>
        <w:tc>
          <w:tcPr>
            <w:tcW w:w="7122" w:type="dxa"/>
            <w:tcBorders>
              <w:top w:val="nil"/>
              <w:left w:val="nil"/>
              <w:bottom w:val="nil"/>
              <w:right w:val="nil"/>
            </w:tcBorders>
          </w:tcPr>
          <w:p w14:paraId="2EB13034" w14:textId="77777777" w:rsidR="00E42626" w:rsidRPr="00934854" w:rsidRDefault="00E42626" w:rsidP="00AF7C71">
            <w:pPr>
              <w:pStyle w:val="Main"/>
            </w:pPr>
            <w:r w:rsidRPr="00881342">
              <w:rPr>
                <w:color w:val="92D050"/>
              </w:rPr>
              <w:sym w:font="Wingdings 2" w:char="F097"/>
            </w:r>
            <w:r>
              <w:t xml:space="preserve"> Im Zeitplan</w:t>
            </w:r>
          </w:p>
        </w:tc>
      </w:tr>
      <w:tr w:rsidR="00E42626" w:rsidRPr="00934854" w14:paraId="18F37DB0" w14:textId="77777777" w:rsidTr="00E42626">
        <w:tc>
          <w:tcPr>
            <w:tcW w:w="2233" w:type="dxa"/>
            <w:tcBorders>
              <w:top w:val="nil"/>
              <w:left w:val="nil"/>
              <w:bottom w:val="nil"/>
              <w:right w:val="nil"/>
            </w:tcBorders>
          </w:tcPr>
          <w:p w14:paraId="4BB19A0E" w14:textId="77777777" w:rsidR="00E42626" w:rsidRPr="00934854" w:rsidRDefault="00E42626" w:rsidP="00AF7C71">
            <w:pPr>
              <w:tabs>
                <w:tab w:val="left" w:pos="2835"/>
              </w:tabs>
              <w:ind w:left="-104"/>
              <w:rPr>
                <w:rFonts w:ascii="Imago" w:hAnsi="Imago"/>
                <w:b/>
              </w:rPr>
            </w:pPr>
            <w:r>
              <w:rPr>
                <w:rFonts w:ascii="Imago" w:hAnsi="Imago"/>
                <w:b/>
              </w:rPr>
              <w:t>Überzeiten</w:t>
            </w:r>
          </w:p>
        </w:tc>
        <w:tc>
          <w:tcPr>
            <w:tcW w:w="7122" w:type="dxa"/>
            <w:tcBorders>
              <w:top w:val="nil"/>
              <w:left w:val="nil"/>
              <w:bottom w:val="nil"/>
              <w:right w:val="nil"/>
            </w:tcBorders>
          </w:tcPr>
          <w:p w14:paraId="776FD962" w14:textId="77777777" w:rsidR="00E42626" w:rsidRDefault="00E42626" w:rsidP="00AF7C71">
            <w:pPr>
              <w:pStyle w:val="Main"/>
            </w:pPr>
            <w:r>
              <w:t>Keine</w:t>
            </w:r>
          </w:p>
        </w:tc>
      </w:tr>
      <w:tr w:rsidR="00E42626" w:rsidRPr="00934854" w14:paraId="54A2B0D2" w14:textId="77777777" w:rsidTr="00E42626">
        <w:tc>
          <w:tcPr>
            <w:tcW w:w="2233" w:type="dxa"/>
            <w:tcBorders>
              <w:top w:val="nil"/>
              <w:left w:val="nil"/>
              <w:bottom w:val="nil"/>
              <w:right w:val="nil"/>
            </w:tcBorders>
          </w:tcPr>
          <w:p w14:paraId="502990CB" w14:textId="77777777" w:rsidR="00E42626" w:rsidRPr="00934854" w:rsidRDefault="00E42626" w:rsidP="00AF7C71">
            <w:pPr>
              <w:tabs>
                <w:tab w:val="left" w:pos="2835"/>
              </w:tabs>
              <w:ind w:left="-104"/>
              <w:rPr>
                <w:rFonts w:ascii="Imago" w:hAnsi="Imago"/>
                <w:b/>
              </w:rPr>
            </w:pPr>
            <w:r>
              <w:rPr>
                <w:rFonts w:ascii="Imago" w:hAnsi="Imago"/>
                <w:b/>
              </w:rPr>
              <w:t>Ungeplante Arbeiten</w:t>
            </w:r>
          </w:p>
        </w:tc>
        <w:tc>
          <w:tcPr>
            <w:tcW w:w="7122" w:type="dxa"/>
            <w:tcBorders>
              <w:top w:val="nil"/>
              <w:left w:val="nil"/>
              <w:bottom w:val="nil"/>
              <w:right w:val="nil"/>
            </w:tcBorders>
          </w:tcPr>
          <w:p w14:paraId="65A49D00" w14:textId="77777777" w:rsidR="00E42626" w:rsidRDefault="00E42626" w:rsidP="00AF7C71">
            <w:pPr>
              <w:pStyle w:val="Main"/>
            </w:pPr>
            <w:r>
              <w:t>Keine</w:t>
            </w:r>
          </w:p>
          <w:p w14:paraId="7728005C" w14:textId="77777777" w:rsidR="00E42626" w:rsidRDefault="00E42626" w:rsidP="00AF7C71">
            <w:pPr>
              <w:pStyle w:val="Main"/>
            </w:pPr>
          </w:p>
        </w:tc>
      </w:tr>
      <w:tr w:rsidR="00E42626" w:rsidRPr="00934854" w14:paraId="2A63E1A6" w14:textId="77777777" w:rsidTr="00E42626">
        <w:tc>
          <w:tcPr>
            <w:tcW w:w="2233" w:type="dxa"/>
            <w:tcBorders>
              <w:top w:val="nil"/>
              <w:left w:val="nil"/>
              <w:bottom w:val="nil"/>
              <w:right w:val="nil"/>
            </w:tcBorders>
          </w:tcPr>
          <w:p w14:paraId="00665B9C" w14:textId="77777777" w:rsidR="00E42626" w:rsidRPr="00934854" w:rsidRDefault="00E42626" w:rsidP="00AF7C71">
            <w:pPr>
              <w:tabs>
                <w:tab w:val="left" w:pos="2835"/>
              </w:tabs>
              <w:ind w:left="-104"/>
              <w:rPr>
                <w:rFonts w:ascii="Imago" w:hAnsi="Imago"/>
                <w:b/>
              </w:rPr>
            </w:pPr>
            <w:r w:rsidRPr="00934854">
              <w:rPr>
                <w:rFonts w:ascii="Imago" w:hAnsi="Imago"/>
                <w:b/>
              </w:rPr>
              <w:t>Tagesablauf</w:t>
            </w:r>
          </w:p>
        </w:tc>
        <w:tc>
          <w:tcPr>
            <w:tcW w:w="7122" w:type="dxa"/>
            <w:tcBorders>
              <w:top w:val="nil"/>
              <w:left w:val="nil"/>
              <w:bottom w:val="nil"/>
              <w:right w:val="nil"/>
            </w:tcBorders>
          </w:tcPr>
          <w:p w14:paraId="71D511B0" w14:textId="77777777" w:rsidR="00E42626" w:rsidRDefault="00E42626" w:rsidP="00AF7C71">
            <w:pPr>
              <w:pStyle w:val="Main"/>
            </w:pPr>
            <w:r w:rsidRPr="00E42626">
              <w:rPr>
                <w:color w:val="00B050"/>
              </w:rPr>
              <w:t>[Erfolge / Misserfolge]</w:t>
            </w:r>
          </w:p>
          <w:p w14:paraId="1614789D" w14:textId="77777777" w:rsidR="00E42626" w:rsidRPr="00934854" w:rsidRDefault="00E42626" w:rsidP="00AF7C71">
            <w:pPr>
              <w:pStyle w:val="Main"/>
            </w:pPr>
          </w:p>
        </w:tc>
      </w:tr>
      <w:tr w:rsidR="00E42626" w:rsidRPr="00934854" w14:paraId="7A4FD155" w14:textId="77777777" w:rsidTr="00E42626">
        <w:tc>
          <w:tcPr>
            <w:tcW w:w="2233" w:type="dxa"/>
            <w:tcBorders>
              <w:top w:val="nil"/>
              <w:left w:val="nil"/>
              <w:bottom w:val="nil"/>
              <w:right w:val="nil"/>
            </w:tcBorders>
          </w:tcPr>
          <w:p w14:paraId="54D46323" w14:textId="77777777" w:rsidR="00E42626" w:rsidRPr="00934854" w:rsidRDefault="00E42626" w:rsidP="00AF7C71">
            <w:pPr>
              <w:tabs>
                <w:tab w:val="left" w:pos="2835"/>
              </w:tabs>
              <w:ind w:left="-104"/>
              <w:rPr>
                <w:rFonts w:ascii="Imago" w:hAnsi="Imago"/>
                <w:b/>
              </w:rPr>
            </w:pPr>
            <w:r w:rsidRPr="00934854">
              <w:rPr>
                <w:rFonts w:ascii="Imago" w:hAnsi="Imago"/>
                <w:b/>
              </w:rPr>
              <w:t>Reflexion</w:t>
            </w:r>
          </w:p>
        </w:tc>
        <w:tc>
          <w:tcPr>
            <w:tcW w:w="7122" w:type="dxa"/>
            <w:tcBorders>
              <w:top w:val="nil"/>
              <w:left w:val="nil"/>
              <w:bottom w:val="nil"/>
              <w:right w:val="nil"/>
            </w:tcBorders>
          </w:tcPr>
          <w:p w14:paraId="72EC1AA4" w14:textId="77777777" w:rsidR="00E42626" w:rsidRDefault="00E42626" w:rsidP="00AF7C71">
            <w:pPr>
              <w:pStyle w:val="Main"/>
            </w:pPr>
            <w:r w:rsidRPr="00E42626">
              <w:rPr>
                <w:color w:val="00B050"/>
              </w:rPr>
              <w:t>[Kritische Würdigung Arbeit &amp; Vorgehensweise]</w:t>
            </w:r>
          </w:p>
          <w:p w14:paraId="66C6F91E" w14:textId="77777777" w:rsidR="00E42626" w:rsidRPr="00934854" w:rsidRDefault="00E42626" w:rsidP="00AF7C71">
            <w:pPr>
              <w:pStyle w:val="Main"/>
            </w:pPr>
          </w:p>
        </w:tc>
      </w:tr>
    </w:tbl>
    <w:p w14:paraId="631E971F" w14:textId="77777777" w:rsidR="00E42626" w:rsidRPr="00934854" w:rsidRDefault="00E42626" w:rsidP="00E42626">
      <w:pPr>
        <w:pStyle w:val="Main"/>
      </w:pPr>
      <w:r w:rsidRPr="00934854">
        <w:rPr>
          <w:b/>
        </w:rPr>
        <w:t>Aufgabe</w:t>
      </w:r>
      <w:r>
        <w:rPr>
          <w:b/>
        </w:rPr>
        <w:t>n</w:t>
      </w:r>
      <w:r w:rsidRPr="00934854">
        <w:rPr>
          <w:b/>
        </w:rPr>
        <w:t>liste</w:t>
      </w:r>
    </w:p>
    <w:p w14:paraId="27987A2C" w14:textId="77777777" w:rsidR="00E42626" w:rsidRPr="00934854" w:rsidRDefault="00E42626" w:rsidP="00E42626">
      <w:pPr>
        <w:pStyle w:val="Main"/>
      </w:pPr>
    </w:p>
    <w:p w14:paraId="300AFFA1" w14:textId="77777777" w:rsidR="00881342" w:rsidRPr="00934854" w:rsidRDefault="00881342" w:rsidP="00881342">
      <w:pPr>
        <w:pStyle w:val="Main"/>
      </w:pPr>
    </w:p>
    <w:p w14:paraId="349B399C" w14:textId="0F662F2C" w:rsidR="004159C2" w:rsidRPr="00934854" w:rsidRDefault="004159C2" w:rsidP="00271A3C">
      <w:pPr>
        <w:pStyle w:val="Main"/>
      </w:pPr>
      <w:r w:rsidRPr="00934854">
        <w:br w:type="page"/>
      </w:r>
    </w:p>
    <w:p w14:paraId="41FDDE21" w14:textId="48700F76" w:rsidR="004159C2" w:rsidRPr="00934854" w:rsidRDefault="004159C2" w:rsidP="004159C2">
      <w:pPr>
        <w:pStyle w:val="TitelNichtInhaltsverzeichnis"/>
      </w:pPr>
      <w:r w:rsidRPr="00934854">
        <w:lastRenderedPageBreak/>
        <w:t xml:space="preserve">Tag 8 – </w:t>
      </w:r>
    </w:p>
    <w:tbl>
      <w:tblPr>
        <w:tblStyle w:val="Tabellenraster"/>
        <w:tblW w:w="0" w:type="auto"/>
        <w:tblLook w:val="04A0" w:firstRow="1" w:lastRow="0" w:firstColumn="1" w:lastColumn="0" w:noHBand="0" w:noVBand="1"/>
      </w:tblPr>
      <w:tblGrid>
        <w:gridCol w:w="2236"/>
        <w:gridCol w:w="7122"/>
      </w:tblGrid>
      <w:tr w:rsidR="00881342" w:rsidRPr="00934854" w14:paraId="3DAF5BC9" w14:textId="77777777" w:rsidTr="00E42626">
        <w:tc>
          <w:tcPr>
            <w:tcW w:w="2236" w:type="dxa"/>
            <w:tcBorders>
              <w:top w:val="nil"/>
              <w:left w:val="nil"/>
              <w:bottom w:val="nil"/>
              <w:right w:val="nil"/>
            </w:tcBorders>
          </w:tcPr>
          <w:p w14:paraId="7D45E719" w14:textId="77777777" w:rsidR="00881342" w:rsidRPr="00934854" w:rsidRDefault="00881342" w:rsidP="00AD4D39">
            <w:pPr>
              <w:tabs>
                <w:tab w:val="left" w:pos="2835"/>
              </w:tabs>
              <w:ind w:left="-104"/>
              <w:rPr>
                <w:rFonts w:ascii="Imago" w:hAnsi="Imago"/>
                <w:b/>
              </w:rPr>
            </w:pPr>
            <w:r w:rsidRPr="00934854">
              <w:rPr>
                <w:rFonts w:ascii="Imago" w:hAnsi="Imago"/>
                <w:b/>
              </w:rPr>
              <w:t>Datum</w:t>
            </w:r>
          </w:p>
        </w:tc>
        <w:tc>
          <w:tcPr>
            <w:tcW w:w="7119" w:type="dxa"/>
            <w:tcBorders>
              <w:top w:val="nil"/>
              <w:left w:val="nil"/>
              <w:bottom w:val="nil"/>
              <w:right w:val="nil"/>
            </w:tcBorders>
          </w:tcPr>
          <w:p w14:paraId="7DBFAF27" w14:textId="21D9C8A6" w:rsidR="00881342" w:rsidRPr="00934854" w:rsidRDefault="009F51A9" w:rsidP="00AD4D39">
            <w:pPr>
              <w:pStyle w:val="Main"/>
            </w:pPr>
            <w:r>
              <w:t>TT.MM.JJJJ</w:t>
            </w:r>
          </w:p>
        </w:tc>
      </w:tr>
      <w:tr w:rsidR="00E42626" w:rsidRPr="00934854" w14:paraId="7DCCD55F" w14:textId="77777777" w:rsidTr="00E42626">
        <w:tc>
          <w:tcPr>
            <w:tcW w:w="2233" w:type="dxa"/>
            <w:tcBorders>
              <w:top w:val="nil"/>
              <w:left w:val="nil"/>
              <w:bottom w:val="nil"/>
              <w:right w:val="nil"/>
            </w:tcBorders>
          </w:tcPr>
          <w:p w14:paraId="47861073" w14:textId="77777777" w:rsidR="00E42626" w:rsidRPr="00934854" w:rsidRDefault="00E42626" w:rsidP="00AF7C71">
            <w:pPr>
              <w:tabs>
                <w:tab w:val="left" w:pos="2835"/>
              </w:tabs>
              <w:ind w:left="-104"/>
              <w:rPr>
                <w:rFonts w:ascii="Imago" w:hAnsi="Imago"/>
                <w:b/>
              </w:rPr>
            </w:pPr>
            <w:r w:rsidRPr="00934854">
              <w:rPr>
                <w:rFonts w:ascii="Imago" w:hAnsi="Imago"/>
                <w:b/>
              </w:rPr>
              <w:t>Projektstatus</w:t>
            </w:r>
          </w:p>
        </w:tc>
        <w:tc>
          <w:tcPr>
            <w:tcW w:w="7122" w:type="dxa"/>
            <w:tcBorders>
              <w:top w:val="nil"/>
              <w:left w:val="nil"/>
              <w:bottom w:val="nil"/>
              <w:right w:val="nil"/>
            </w:tcBorders>
          </w:tcPr>
          <w:p w14:paraId="7D31E28A" w14:textId="77777777" w:rsidR="00E42626" w:rsidRPr="00934854" w:rsidRDefault="00E42626" w:rsidP="00AF7C71">
            <w:pPr>
              <w:pStyle w:val="Main"/>
            </w:pPr>
            <w:r w:rsidRPr="00881342">
              <w:rPr>
                <w:color w:val="92D050"/>
              </w:rPr>
              <w:sym w:font="Wingdings 2" w:char="F097"/>
            </w:r>
            <w:r>
              <w:t xml:space="preserve"> Im Zeitplan</w:t>
            </w:r>
          </w:p>
        </w:tc>
      </w:tr>
      <w:tr w:rsidR="00E42626" w:rsidRPr="00934854" w14:paraId="1ABA2253" w14:textId="77777777" w:rsidTr="00E42626">
        <w:tc>
          <w:tcPr>
            <w:tcW w:w="2233" w:type="dxa"/>
            <w:tcBorders>
              <w:top w:val="nil"/>
              <w:left w:val="nil"/>
              <w:bottom w:val="nil"/>
              <w:right w:val="nil"/>
            </w:tcBorders>
          </w:tcPr>
          <w:p w14:paraId="3622867D" w14:textId="77777777" w:rsidR="00E42626" w:rsidRPr="00934854" w:rsidRDefault="00E42626" w:rsidP="00AF7C71">
            <w:pPr>
              <w:tabs>
                <w:tab w:val="left" w:pos="2835"/>
              </w:tabs>
              <w:ind w:left="-104"/>
              <w:rPr>
                <w:rFonts w:ascii="Imago" w:hAnsi="Imago"/>
                <w:b/>
              </w:rPr>
            </w:pPr>
            <w:r>
              <w:rPr>
                <w:rFonts w:ascii="Imago" w:hAnsi="Imago"/>
                <w:b/>
              </w:rPr>
              <w:t>Überzeiten</w:t>
            </w:r>
          </w:p>
        </w:tc>
        <w:tc>
          <w:tcPr>
            <w:tcW w:w="7122" w:type="dxa"/>
            <w:tcBorders>
              <w:top w:val="nil"/>
              <w:left w:val="nil"/>
              <w:bottom w:val="nil"/>
              <w:right w:val="nil"/>
            </w:tcBorders>
          </w:tcPr>
          <w:p w14:paraId="658E2F51" w14:textId="77777777" w:rsidR="00E42626" w:rsidRDefault="00E42626" w:rsidP="00AF7C71">
            <w:pPr>
              <w:pStyle w:val="Main"/>
            </w:pPr>
            <w:r>
              <w:t>Keine</w:t>
            </w:r>
          </w:p>
        </w:tc>
      </w:tr>
      <w:tr w:rsidR="00E42626" w:rsidRPr="00934854" w14:paraId="16B771F6" w14:textId="77777777" w:rsidTr="00E42626">
        <w:tc>
          <w:tcPr>
            <w:tcW w:w="2233" w:type="dxa"/>
            <w:tcBorders>
              <w:top w:val="nil"/>
              <w:left w:val="nil"/>
              <w:bottom w:val="nil"/>
              <w:right w:val="nil"/>
            </w:tcBorders>
          </w:tcPr>
          <w:p w14:paraId="71C39334" w14:textId="77777777" w:rsidR="00E42626" w:rsidRPr="00934854" w:rsidRDefault="00E42626" w:rsidP="00AF7C71">
            <w:pPr>
              <w:tabs>
                <w:tab w:val="left" w:pos="2835"/>
              </w:tabs>
              <w:ind w:left="-104"/>
              <w:rPr>
                <w:rFonts w:ascii="Imago" w:hAnsi="Imago"/>
                <w:b/>
              </w:rPr>
            </w:pPr>
            <w:r>
              <w:rPr>
                <w:rFonts w:ascii="Imago" w:hAnsi="Imago"/>
                <w:b/>
              </w:rPr>
              <w:t>Ungeplante Arbeiten</w:t>
            </w:r>
          </w:p>
        </w:tc>
        <w:tc>
          <w:tcPr>
            <w:tcW w:w="7122" w:type="dxa"/>
            <w:tcBorders>
              <w:top w:val="nil"/>
              <w:left w:val="nil"/>
              <w:bottom w:val="nil"/>
              <w:right w:val="nil"/>
            </w:tcBorders>
          </w:tcPr>
          <w:p w14:paraId="76F335E9" w14:textId="77777777" w:rsidR="00E42626" w:rsidRDefault="00E42626" w:rsidP="00AF7C71">
            <w:pPr>
              <w:pStyle w:val="Main"/>
            </w:pPr>
            <w:r>
              <w:t>Keine</w:t>
            </w:r>
          </w:p>
          <w:p w14:paraId="6B682DF1" w14:textId="77777777" w:rsidR="00E42626" w:rsidRDefault="00E42626" w:rsidP="00AF7C71">
            <w:pPr>
              <w:pStyle w:val="Main"/>
            </w:pPr>
          </w:p>
        </w:tc>
      </w:tr>
      <w:tr w:rsidR="00E42626" w:rsidRPr="00934854" w14:paraId="289A61EE" w14:textId="77777777" w:rsidTr="00E42626">
        <w:tc>
          <w:tcPr>
            <w:tcW w:w="2233" w:type="dxa"/>
            <w:tcBorders>
              <w:top w:val="nil"/>
              <w:left w:val="nil"/>
              <w:bottom w:val="nil"/>
              <w:right w:val="nil"/>
            </w:tcBorders>
          </w:tcPr>
          <w:p w14:paraId="169BA424" w14:textId="77777777" w:rsidR="00E42626" w:rsidRPr="00934854" w:rsidRDefault="00E42626" w:rsidP="00AF7C71">
            <w:pPr>
              <w:tabs>
                <w:tab w:val="left" w:pos="2835"/>
              </w:tabs>
              <w:ind w:left="-104"/>
              <w:rPr>
                <w:rFonts w:ascii="Imago" w:hAnsi="Imago"/>
                <w:b/>
              </w:rPr>
            </w:pPr>
            <w:r w:rsidRPr="00934854">
              <w:rPr>
                <w:rFonts w:ascii="Imago" w:hAnsi="Imago"/>
                <w:b/>
              </w:rPr>
              <w:t>Tagesablauf</w:t>
            </w:r>
          </w:p>
        </w:tc>
        <w:tc>
          <w:tcPr>
            <w:tcW w:w="7122" w:type="dxa"/>
            <w:tcBorders>
              <w:top w:val="nil"/>
              <w:left w:val="nil"/>
              <w:bottom w:val="nil"/>
              <w:right w:val="nil"/>
            </w:tcBorders>
          </w:tcPr>
          <w:p w14:paraId="6BF4AE46" w14:textId="77777777" w:rsidR="00E42626" w:rsidRDefault="00E42626" w:rsidP="00AF7C71">
            <w:pPr>
              <w:pStyle w:val="Main"/>
            </w:pPr>
            <w:r w:rsidRPr="00E42626">
              <w:rPr>
                <w:color w:val="00B050"/>
              </w:rPr>
              <w:t>[Erfolge / Misserfolge]</w:t>
            </w:r>
          </w:p>
          <w:p w14:paraId="24CEB249" w14:textId="77777777" w:rsidR="00E42626" w:rsidRPr="00934854" w:rsidRDefault="00E42626" w:rsidP="00AF7C71">
            <w:pPr>
              <w:pStyle w:val="Main"/>
            </w:pPr>
          </w:p>
        </w:tc>
      </w:tr>
      <w:tr w:rsidR="00E42626" w:rsidRPr="00934854" w14:paraId="662F5D08" w14:textId="77777777" w:rsidTr="00E42626">
        <w:tc>
          <w:tcPr>
            <w:tcW w:w="2233" w:type="dxa"/>
            <w:tcBorders>
              <w:top w:val="nil"/>
              <w:left w:val="nil"/>
              <w:bottom w:val="nil"/>
              <w:right w:val="nil"/>
            </w:tcBorders>
          </w:tcPr>
          <w:p w14:paraId="45AB9EE8" w14:textId="77777777" w:rsidR="00E42626" w:rsidRPr="00934854" w:rsidRDefault="00E42626" w:rsidP="00AF7C71">
            <w:pPr>
              <w:tabs>
                <w:tab w:val="left" w:pos="2835"/>
              </w:tabs>
              <w:ind w:left="-104"/>
              <w:rPr>
                <w:rFonts w:ascii="Imago" w:hAnsi="Imago"/>
                <w:b/>
              </w:rPr>
            </w:pPr>
            <w:r w:rsidRPr="00934854">
              <w:rPr>
                <w:rFonts w:ascii="Imago" w:hAnsi="Imago"/>
                <w:b/>
              </w:rPr>
              <w:t>Reflexion</w:t>
            </w:r>
          </w:p>
        </w:tc>
        <w:tc>
          <w:tcPr>
            <w:tcW w:w="7122" w:type="dxa"/>
            <w:tcBorders>
              <w:top w:val="nil"/>
              <w:left w:val="nil"/>
              <w:bottom w:val="nil"/>
              <w:right w:val="nil"/>
            </w:tcBorders>
          </w:tcPr>
          <w:p w14:paraId="63FC1401" w14:textId="77777777" w:rsidR="00E42626" w:rsidRDefault="00E42626" w:rsidP="00AF7C71">
            <w:pPr>
              <w:pStyle w:val="Main"/>
            </w:pPr>
            <w:r w:rsidRPr="00E42626">
              <w:rPr>
                <w:color w:val="00B050"/>
              </w:rPr>
              <w:t>[Kritische Würdigung Arbeit &amp; Vorgehensweise]</w:t>
            </w:r>
          </w:p>
          <w:p w14:paraId="58984F84" w14:textId="77777777" w:rsidR="00E42626" w:rsidRPr="00934854" w:rsidRDefault="00E42626" w:rsidP="00AF7C71">
            <w:pPr>
              <w:pStyle w:val="Main"/>
            </w:pPr>
          </w:p>
        </w:tc>
      </w:tr>
    </w:tbl>
    <w:p w14:paraId="4210F331" w14:textId="77777777" w:rsidR="00E42626" w:rsidRPr="00934854" w:rsidRDefault="00E42626" w:rsidP="00E42626">
      <w:pPr>
        <w:pStyle w:val="Main"/>
      </w:pPr>
      <w:r w:rsidRPr="00934854">
        <w:rPr>
          <w:b/>
        </w:rPr>
        <w:t>Aufgabe</w:t>
      </w:r>
      <w:r>
        <w:rPr>
          <w:b/>
        </w:rPr>
        <w:t>n</w:t>
      </w:r>
      <w:r w:rsidRPr="00934854">
        <w:rPr>
          <w:b/>
        </w:rPr>
        <w:t>liste</w:t>
      </w:r>
    </w:p>
    <w:p w14:paraId="1F4E7F3C" w14:textId="6914F3A1" w:rsidR="00E42626" w:rsidRDefault="00E42626" w:rsidP="00E42626">
      <w:pPr>
        <w:pStyle w:val="Main"/>
      </w:pPr>
    </w:p>
    <w:p w14:paraId="63D35003" w14:textId="77777777" w:rsidR="00E42626" w:rsidRPr="00934854" w:rsidRDefault="00E42626" w:rsidP="00E42626">
      <w:pPr>
        <w:pStyle w:val="Main"/>
      </w:pPr>
    </w:p>
    <w:p w14:paraId="7D07739C" w14:textId="1FD1363F" w:rsidR="004159C2" w:rsidRPr="00934854" w:rsidRDefault="004159C2" w:rsidP="00465424">
      <w:pPr>
        <w:pStyle w:val="Main"/>
      </w:pPr>
      <w:r w:rsidRPr="00934854">
        <w:br w:type="page"/>
      </w:r>
    </w:p>
    <w:p w14:paraId="21EB33CA" w14:textId="564A8268" w:rsidR="004159C2" w:rsidRPr="00934854" w:rsidRDefault="004159C2" w:rsidP="004159C2">
      <w:pPr>
        <w:pStyle w:val="TitelNichtInhaltsverzeichnis"/>
      </w:pPr>
      <w:r w:rsidRPr="00934854">
        <w:lastRenderedPageBreak/>
        <w:t xml:space="preserve">Tag 9 – </w:t>
      </w:r>
    </w:p>
    <w:tbl>
      <w:tblPr>
        <w:tblStyle w:val="Tabellenraster"/>
        <w:tblW w:w="0" w:type="auto"/>
        <w:tblLook w:val="04A0" w:firstRow="1" w:lastRow="0" w:firstColumn="1" w:lastColumn="0" w:noHBand="0" w:noVBand="1"/>
      </w:tblPr>
      <w:tblGrid>
        <w:gridCol w:w="2236"/>
        <w:gridCol w:w="7122"/>
      </w:tblGrid>
      <w:tr w:rsidR="00881342" w:rsidRPr="00934854" w14:paraId="0C5AFC08" w14:textId="77777777" w:rsidTr="00E42626">
        <w:tc>
          <w:tcPr>
            <w:tcW w:w="2236" w:type="dxa"/>
            <w:tcBorders>
              <w:top w:val="nil"/>
              <w:left w:val="nil"/>
              <w:bottom w:val="nil"/>
              <w:right w:val="nil"/>
            </w:tcBorders>
          </w:tcPr>
          <w:p w14:paraId="273E7FC9" w14:textId="77777777" w:rsidR="00881342" w:rsidRPr="00934854" w:rsidRDefault="00881342" w:rsidP="00AD4D39">
            <w:pPr>
              <w:tabs>
                <w:tab w:val="left" w:pos="2835"/>
              </w:tabs>
              <w:ind w:left="-104"/>
              <w:rPr>
                <w:rFonts w:ascii="Imago" w:hAnsi="Imago"/>
                <w:b/>
              </w:rPr>
            </w:pPr>
            <w:r w:rsidRPr="00934854">
              <w:rPr>
                <w:rFonts w:ascii="Imago" w:hAnsi="Imago"/>
                <w:b/>
              </w:rPr>
              <w:t>Datum</w:t>
            </w:r>
          </w:p>
        </w:tc>
        <w:tc>
          <w:tcPr>
            <w:tcW w:w="7119" w:type="dxa"/>
            <w:tcBorders>
              <w:top w:val="nil"/>
              <w:left w:val="nil"/>
              <w:bottom w:val="nil"/>
              <w:right w:val="nil"/>
            </w:tcBorders>
          </w:tcPr>
          <w:p w14:paraId="23B90755" w14:textId="3A95EDDE" w:rsidR="00881342" w:rsidRPr="00934854" w:rsidRDefault="009F51A9" w:rsidP="00AD4D39">
            <w:pPr>
              <w:pStyle w:val="Main"/>
            </w:pPr>
            <w:r>
              <w:t>TT.MM.JJJJ</w:t>
            </w:r>
          </w:p>
        </w:tc>
      </w:tr>
      <w:tr w:rsidR="00E42626" w:rsidRPr="00934854" w14:paraId="24EDE146" w14:textId="77777777" w:rsidTr="00E42626">
        <w:tc>
          <w:tcPr>
            <w:tcW w:w="2233" w:type="dxa"/>
            <w:tcBorders>
              <w:top w:val="nil"/>
              <w:left w:val="nil"/>
              <w:bottom w:val="nil"/>
              <w:right w:val="nil"/>
            </w:tcBorders>
          </w:tcPr>
          <w:p w14:paraId="53877007" w14:textId="77777777" w:rsidR="00E42626" w:rsidRPr="00934854" w:rsidRDefault="00E42626" w:rsidP="00AF7C71">
            <w:pPr>
              <w:tabs>
                <w:tab w:val="left" w:pos="2835"/>
              </w:tabs>
              <w:ind w:left="-104"/>
              <w:rPr>
                <w:rFonts w:ascii="Imago" w:hAnsi="Imago"/>
                <w:b/>
              </w:rPr>
            </w:pPr>
            <w:r w:rsidRPr="00934854">
              <w:rPr>
                <w:rFonts w:ascii="Imago" w:hAnsi="Imago"/>
                <w:b/>
              </w:rPr>
              <w:t>Projektstatus</w:t>
            </w:r>
          </w:p>
        </w:tc>
        <w:tc>
          <w:tcPr>
            <w:tcW w:w="7122" w:type="dxa"/>
            <w:tcBorders>
              <w:top w:val="nil"/>
              <w:left w:val="nil"/>
              <w:bottom w:val="nil"/>
              <w:right w:val="nil"/>
            </w:tcBorders>
          </w:tcPr>
          <w:p w14:paraId="0DE1A7C5" w14:textId="77777777" w:rsidR="00E42626" w:rsidRPr="00934854" w:rsidRDefault="00E42626" w:rsidP="00AF7C71">
            <w:pPr>
              <w:pStyle w:val="Main"/>
            </w:pPr>
            <w:r w:rsidRPr="00881342">
              <w:rPr>
                <w:color w:val="92D050"/>
              </w:rPr>
              <w:sym w:font="Wingdings 2" w:char="F097"/>
            </w:r>
            <w:r>
              <w:t xml:space="preserve"> Im Zeitplan</w:t>
            </w:r>
          </w:p>
        </w:tc>
      </w:tr>
      <w:tr w:rsidR="00E42626" w:rsidRPr="00934854" w14:paraId="6804B04F" w14:textId="77777777" w:rsidTr="00E42626">
        <w:tc>
          <w:tcPr>
            <w:tcW w:w="2233" w:type="dxa"/>
            <w:tcBorders>
              <w:top w:val="nil"/>
              <w:left w:val="nil"/>
              <w:bottom w:val="nil"/>
              <w:right w:val="nil"/>
            </w:tcBorders>
          </w:tcPr>
          <w:p w14:paraId="54E7F074" w14:textId="77777777" w:rsidR="00E42626" w:rsidRPr="00934854" w:rsidRDefault="00E42626" w:rsidP="00AF7C71">
            <w:pPr>
              <w:tabs>
                <w:tab w:val="left" w:pos="2835"/>
              </w:tabs>
              <w:ind w:left="-104"/>
              <w:rPr>
                <w:rFonts w:ascii="Imago" w:hAnsi="Imago"/>
                <w:b/>
              </w:rPr>
            </w:pPr>
            <w:r>
              <w:rPr>
                <w:rFonts w:ascii="Imago" w:hAnsi="Imago"/>
                <w:b/>
              </w:rPr>
              <w:t>Überzeiten</w:t>
            </w:r>
          </w:p>
        </w:tc>
        <w:tc>
          <w:tcPr>
            <w:tcW w:w="7122" w:type="dxa"/>
            <w:tcBorders>
              <w:top w:val="nil"/>
              <w:left w:val="nil"/>
              <w:bottom w:val="nil"/>
              <w:right w:val="nil"/>
            </w:tcBorders>
          </w:tcPr>
          <w:p w14:paraId="61006A8E" w14:textId="77777777" w:rsidR="00E42626" w:rsidRDefault="00E42626" w:rsidP="00AF7C71">
            <w:pPr>
              <w:pStyle w:val="Main"/>
            </w:pPr>
            <w:r>
              <w:t>Keine</w:t>
            </w:r>
          </w:p>
        </w:tc>
      </w:tr>
      <w:tr w:rsidR="00E42626" w:rsidRPr="00934854" w14:paraId="3A0F4927" w14:textId="77777777" w:rsidTr="00E42626">
        <w:tc>
          <w:tcPr>
            <w:tcW w:w="2233" w:type="dxa"/>
            <w:tcBorders>
              <w:top w:val="nil"/>
              <w:left w:val="nil"/>
              <w:bottom w:val="nil"/>
              <w:right w:val="nil"/>
            </w:tcBorders>
          </w:tcPr>
          <w:p w14:paraId="16ECC807" w14:textId="77777777" w:rsidR="00E42626" w:rsidRPr="00934854" w:rsidRDefault="00E42626" w:rsidP="00AF7C71">
            <w:pPr>
              <w:tabs>
                <w:tab w:val="left" w:pos="2835"/>
              </w:tabs>
              <w:ind w:left="-104"/>
              <w:rPr>
                <w:rFonts w:ascii="Imago" w:hAnsi="Imago"/>
                <w:b/>
              </w:rPr>
            </w:pPr>
            <w:r>
              <w:rPr>
                <w:rFonts w:ascii="Imago" w:hAnsi="Imago"/>
                <w:b/>
              </w:rPr>
              <w:t>Ungeplante Arbeiten</w:t>
            </w:r>
          </w:p>
        </w:tc>
        <w:tc>
          <w:tcPr>
            <w:tcW w:w="7122" w:type="dxa"/>
            <w:tcBorders>
              <w:top w:val="nil"/>
              <w:left w:val="nil"/>
              <w:bottom w:val="nil"/>
              <w:right w:val="nil"/>
            </w:tcBorders>
          </w:tcPr>
          <w:p w14:paraId="14C27BA7" w14:textId="77777777" w:rsidR="00E42626" w:rsidRDefault="00E42626" w:rsidP="00AF7C71">
            <w:pPr>
              <w:pStyle w:val="Main"/>
            </w:pPr>
            <w:r>
              <w:t>Keine</w:t>
            </w:r>
          </w:p>
          <w:p w14:paraId="040E779C" w14:textId="77777777" w:rsidR="00E42626" w:rsidRDefault="00E42626" w:rsidP="00AF7C71">
            <w:pPr>
              <w:pStyle w:val="Main"/>
            </w:pPr>
          </w:p>
        </w:tc>
      </w:tr>
      <w:tr w:rsidR="00E42626" w:rsidRPr="00934854" w14:paraId="252BC913" w14:textId="77777777" w:rsidTr="00E42626">
        <w:tc>
          <w:tcPr>
            <w:tcW w:w="2233" w:type="dxa"/>
            <w:tcBorders>
              <w:top w:val="nil"/>
              <w:left w:val="nil"/>
              <w:bottom w:val="nil"/>
              <w:right w:val="nil"/>
            </w:tcBorders>
          </w:tcPr>
          <w:p w14:paraId="777640D2" w14:textId="77777777" w:rsidR="00E42626" w:rsidRPr="00934854" w:rsidRDefault="00E42626" w:rsidP="00AF7C71">
            <w:pPr>
              <w:tabs>
                <w:tab w:val="left" w:pos="2835"/>
              </w:tabs>
              <w:ind w:left="-104"/>
              <w:rPr>
                <w:rFonts w:ascii="Imago" w:hAnsi="Imago"/>
                <w:b/>
              </w:rPr>
            </w:pPr>
            <w:r w:rsidRPr="00934854">
              <w:rPr>
                <w:rFonts w:ascii="Imago" w:hAnsi="Imago"/>
                <w:b/>
              </w:rPr>
              <w:t>Tagesablauf</w:t>
            </w:r>
          </w:p>
        </w:tc>
        <w:tc>
          <w:tcPr>
            <w:tcW w:w="7122" w:type="dxa"/>
            <w:tcBorders>
              <w:top w:val="nil"/>
              <w:left w:val="nil"/>
              <w:bottom w:val="nil"/>
              <w:right w:val="nil"/>
            </w:tcBorders>
          </w:tcPr>
          <w:p w14:paraId="0EA1A876" w14:textId="77777777" w:rsidR="00E42626" w:rsidRDefault="00E42626" w:rsidP="00AF7C71">
            <w:pPr>
              <w:pStyle w:val="Main"/>
            </w:pPr>
            <w:r w:rsidRPr="00E42626">
              <w:rPr>
                <w:color w:val="00B050"/>
              </w:rPr>
              <w:t>[Erfolge / Misserfolge]</w:t>
            </w:r>
          </w:p>
          <w:p w14:paraId="6AC86732" w14:textId="77777777" w:rsidR="00E42626" w:rsidRPr="00934854" w:rsidRDefault="00E42626" w:rsidP="00AF7C71">
            <w:pPr>
              <w:pStyle w:val="Main"/>
            </w:pPr>
          </w:p>
        </w:tc>
      </w:tr>
      <w:tr w:rsidR="00E42626" w:rsidRPr="00934854" w14:paraId="26080E68" w14:textId="77777777" w:rsidTr="00E42626">
        <w:tc>
          <w:tcPr>
            <w:tcW w:w="2233" w:type="dxa"/>
            <w:tcBorders>
              <w:top w:val="nil"/>
              <w:left w:val="nil"/>
              <w:bottom w:val="nil"/>
              <w:right w:val="nil"/>
            </w:tcBorders>
          </w:tcPr>
          <w:p w14:paraId="1BCDA490" w14:textId="77777777" w:rsidR="00E42626" w:rsidRPr="00934854" w:rsidRDefault="00E42626" w:rsidP="00AF7C71">
            <w:pPr>
              <w:tabs>
                <w:tab w:val="left" w:pos="2835"/>
              </w:tabs>
              <w:ind w:left="-104"/>
              <w:rPr>
                <w:rFonts w:ascii="Imago" w:hAnsi="Imago"/>
                <w:b/>
              </w:rPr>
            </w:pPr>
            <w:r w:rsidRPr="00934854">
              <w:rPr>
                <w:rFonts w:ascii="Imago" w:hAnsi="Imago"/>
                <w:b/>
              </w:rPr>
              <w:t>Reflexion</w:t>
            </w:r>
          </w:p>
        </w:tc>
        <w:tc>
          <w:tcPr>
            <w:tcW w:w="7122" w:type="dxa"/>
            <w:tcBorders>
              <w:top w:val="nil"/>
              <w:left w:val="nil"/>
              <w:bottom w:val="nil"/>
              <w:right w:val="nil"/>
            </w:tcBorders>
          </w:tcPr>
          <w:p w14:paraId="3B2EE6CE" w14:textId="77777777" w:rsidR="00E42626" w:rsidRDefault="00E42626" w:rsidP="00AF7C71">
            <w:pPr>
              <w:pStyle w:val="Main"/>
            </w:pPr>
            <w:r w:rsidRPr="00E42626">
              <w:rPr>
                <w:color w:val="00B050"/>
              </w:rPr>
              <w:t>[Kritische Würdigung Arbeit &amp; Vorgehensweise]</w:t>
            </w:r>
          </w:p>
          <w:p w14:paraId="1159330C" w14:textId="77777777" w:rsidR="00E42626" w:rsidRPr="00934854" w:rsidRDefault="00E42626" w:rsidP="00AF7C71">
            <w:pPr>
              <w:pStyle w:val="Main"/>
            </w:pPr>
          </w:p>
        </w:tc>
      </w:tr>
    </w:tbl>
    <w:p w14:paraId="1E1D645B" w14:textId="77777777" w:rsidR="00E42626" w:rsidRPr="00934854" w:rsidRDefault="00E42626" w:rsidP="00E42626">
      <w:pPr>
        <w:pStyle w:val="Main"/>
      </w:pPr>
      <w:r w:rsidRPr="00934854">
        <w:rPr>
          <w:b/>
        </w:rPr>
        <w:t>Aufgabe</w:t>
      </w:r>
      <w:r>
        <w:rPr>
          <w:b/>
        </w:rPr>
        <w:t>n</w:t>
      </w:r>
      <w:r w:rsidRPr="00934854">
        <w:rPr>
          <w:b/>
        </w:rPr>
        <w:t>liste</w:t>
      </w:r>
    </w:p>
    <w:p w14:paraId="689FAFDA" w14:textId="77777777" w:rsidR="00E42626" w:rsidRPr="00934854" w:rsidRDefault="00E42626" w:rsidP="00E42626">
      <w:pPr>
        <w:pStyle w:val="Main"/>
      </w:pPr>
    </w:p>
    <w:p w14:paraId="7D842526" w14:textId="77777777" w:rsidR="00881342" w:rsidRPr="00934854" w:rsidRDefault="00881342" w:rsidP="00881342">
      <w:pPr>
        <w:pStyle w:val="Main"/>
      </w:pPr>
    </w:p>
    <w:p w14:paraId="7B07F70C" w14:textId="77777777" w:rsidR="004159C2" w:rsidRPr="00934854" w:rsidRDefault="004159C2" w:rsidP="004159C2">
      <w:pPr>
        <w:widowControl/>
        <w:spacing w:line="240" w:lineRule="auto"/>
        <w:rPr>
          <w:rFonts w:ascii="Imago" w:hAnsi="Imago"/>
        </w:rPr>
      </w:pPr>
      <w:r w:rsidRPr="00934854">
        <w:br w:type="page"/>
      </w:r>
    </w:p>
    <w:p w14:paraId="7B9D9040" w14:textId="75FE9392" w:rsidR="004159C2" w:rsidRPr="00934854" w:rsidRDefault="004159C2" w:rsidP="004159C2">
      <w:pPr>
        <w:pStyle w:val="TitelNichtInhaltsverzeichnis"/>
      </w:pPr>
      <w:r w:rsidRPr="00934854">
        <w:lastRenderedPageBreak/>
        <w:t xml:space="preserve">Tag 10 – </w:t>
      </w:r>
      <w:r w:rsidR="009C086A">
        <w:t>Abgabe</w:t>
      </w:r>
    </w:p>
    <w:tbl>
      <w:tblPr>
        <w:tblStyle w:val="Tabellenraster"/>
        <w:tblW w:w="0" w:type="auto"/>
        <w:tblLook w:val="04A0" w:firstRow="1" w:lastRow="0" w:firstColumn="1" w:lastColumn="0" w:noHBand="0" w:noVBand="1"/>
      </w:tblPr>
      <w:tblGrid>
        <w:gridCol w:w="2236"/>
        <w:gridCol w:w="7122"/>
      </w:tblGrid>
      <w:tr w:rsidR="00881342" w:rsidRPr="00934854" w14:paraId="3CF7799E" w14:textId="77777777" w:rsidTr="00E42626">
        <w:tc>
          <w:tcPr>
            <w:tcW w:w="2236" w:type="dxa"/>
            <w:tcBorders>
              <w:top w:val="nil"/>
              <w:left w:val="nil"/>
              <w:bottom w:val="nil"/>
              <w:right w:val="nil"/>
            </w:tcBorders>
          </w:tcPr>
          <w:p w14:paraId="274C885D" w14:textId="77777777" w:rsidR="00881342" w:rsidRPr="00934854" w:rsidRDefault="00881342" w:rsidP="00AD4D39">
            <w:pPr>
              <w:tabs>
                <w:tab w:val="left" w:pos="2835"/>
              </w:tabs>
              <w:ind w:left="-104"/>
              <w:rPr>
                <w:rFonts w:ascii="Imago" w:hAnsi="Imago"/>
                <w:b/>
              </w:rPr>
            </w:pPr>
            <w:r w:rsidRPr="00934854">
              <w:rPr>
                <w:rFonts w:ascii="Imago" w:hAnsi="Imago"/>
                <w:b/>
              </w:rPr>
              <w:t>Datum</w:t>
            </w:r>
          </w:p>
        </w:tc>
        <w:tc>
          <w:tcPr>
            <w:tcW w:w="7119" w:type="dxa"/>
            <w:tcBorders>
              <w:top w:val="nil"/>
              <w:left w:val="nil"/>
              <w:bottom w:val="nil"/>
              <w:right w:val="nil"/>
            </w:tcBorders>
          </w:tcPr>
          <w:p w14:paraId="3E181557" w14:textId="5478CF8D" w:rsidR="00881342" w:rsidRPr="00934854" w:rsidRDefault="009F51A9" w:rsidP="00AD4D39">
            <w:pPr>
              <w:pStyle w:val="Main"/>
            </w:pPr>
            <w:r>
              <w:t>TT.MM.JJJJ</w:t>
            </w:r>
          </w:p>
        </w:tc>
      </w:tr>
      <w:tr w:rsidR="00E42626" w:rsidRPr="00934854" w14:paraId="5B84B324" w14:textId="77777777" w:rsidTr="00E42626">
        <w:tc>
          <w:tcPr>
            <w:tcW w:w="2233" w:type="dxa"/>
            <w:tcBorders>
              <w:top w:val="nil"/>
              <w:left w:val="nil"/>
              <w:bottom w:val="nil"/>
              <w:right w:val="nil"/>
            </w:tcBorders>
          </w:tcPr>
          <w:p w14:paraId="7BF02E45" w14:textId="77777777" w:rsidR="00E42626" w:rsidRPr="00934854" w:rsidRDefault="00E42626" w:rsidP="00AF7C71">
            <w:pPr>
              <w:tabs>
                <w:tab w:val="left" w:pos="2835"/>
              </w:tabs>
              <w:ind w:left="-104"/>
              <w:rPr>
                <w:rFonts w:ascii="Imago" w:hAnsi="Imago"/>
                <w:b/>
              </w:rPr>
            </w:pPr>
            <w:r w:rsidRPr="00934854">
              <w:rPr>
                <w:rFonts w:ascii="Imago" w:hAnsi="Imago"/>
                <w:b/>
              </w:rPr>
              <w:t>Projektstatus</w:t>
            </w:r>
          </w:p>
        </w:tc>
        <w:tc>
          <w:tcPr>
            <w:tcW w:w="7122" w:type="dxa"/>
            <w:tcBorders>
              <w:top w:val="nil"/>
              <w:left w:val="nil"/>
              <w:bottom w:val="nil"/>
              <w:right w:val="nil"/>
            </w:tcBorders>
          </w:tcPr>
          <w:p w14:paraId="482C033A" w14:textId="77777777" w:rsidR="00E42626" w:rsidRPr="00934854" w:rsidRDefault="00E42626" w:rsidP="00AF7C71">
            <w:pPr>
              <w:pStyle w:val="Main"/>
            </w:pPr>
            <w:r w:rsidRPr="00881342">
              <w:rPr>
                <w:color w:val="92D050"/>
              </w:rPr>
              <w:sym w:font="Wingdings 2" w:char="F097"/>
            </w:r>
            <w:r>
              <w:t xml:space="preserve"> Im Zeitplan</w:t>
            </w:r>
          </w:p>
        </w:tc>
      </w:tr>
      <w:tr w:rsidR="00E42626" w:rsidRPr="00934854" w14:paraId="13DD7BCA" w14:textId="77777777" w:rsidTr="00E42626">
        <w:tc>
          <w:tcPr>
            <w:tcW w:w="2233" w:type="dxa"/>
            <w:tcBorders>
              <w:top w:val="nil"/>
              <w:left w:val="nil"/>
              <w:bottom w:val="nil"/>
              <w:right w:val="nil"/>
            </w:tcBorders>
          </w:tcPr>
          <w:p w14:paraId="0CD95B93" w14:textId="77777777" w:rsidR="00E42626" w:rsidRPr="00934854" w:rsidRDefault="00E42626" w:rsidP="00AF7C71">
            <w:pPr>
              <w:tabs>
                <w:tab w:val="left" w:pos="2835"/>
              </w:tabs>
              <w:ind w:left="-104"/>
              <w:rPr>
                <w:rFonts w:ascii="Imago" w:hAnsi="Imago"/>
                <w:b/>
              </w:rPr>
            </w:pPr>
            <w:r>
              <w:rPr>
                <w:rFonts w:ascii="Imago" w:hAnsi="Imago"/>
                <w:b/>
              </w:rPr>
              <w:t>Überzeiten</w:t>
            </w:r>
          </w:p>
        </w:tc>
        <w:tc>
          <w:tcPr>
            <w:tcW w:w="7122" w:type="dxa"/>
            <w:tcBorders>
              <w:top w:val="nil"/>
              <w:left w:val="nil"/>
              <w:bottom w:val="nil"/>
              <w:right w:val="nil"/>
            </w:tcBorders>
          </w:tcPr>
          <w:p w14:paraId="099AD4AC" w14:textId="77777777" w:rsidR="00E42626" w:rsidRDefault="00E42626" w:rsidP="00AF7C71">
            <w:pPr>
              <w:pStyle w:val="Main"/>
            </w:pPr>
            <w:r>
              <w:t>Keine</w:t>
            </w:r>
          </w:p>
        </w:tc>
      </w:tr>
      <w:tr w:rsidR="00E42626" w:rsidRPr="00934854" w14:paraId="7F5DB8D4" w14:textId="77777777" w:rsidTr="00E42626">
        <w:tc>
          <w:tcPr>
            <w:tcW w:w="2233" w:type="dxa"/>
            <w:tcBorders>
              <w:top w:val="nil"/>
              <w:left w:val="nil"/>
              <w:bottom w:val="nil"/>
              <w:right w:val="nil"/>
            </w:tcBorders>
          </w:tcPr>
          <w:p w14:paraId="32E2BBCA" w14:textId="77777777" w:rsidR="00E42626" w:rsidRPr="00934854" w:rsidRDefault="00E42626" w:rsidP="00AF7C71">
            <w:pPr>
              <w:tabs>
                <w:tab w:val="left" w:pos="2835"/>
              </w:tabs>
              <w:ind w:left="-104"/>
              <w:rPr>
                <w:rFonts w:ascii="Imago" w:hAnsi="Imago"/>
                <w:b/>
              </w:rPr>
            </w:pPr>
            <w:r>
              <w:rPr>
                <w:rFonts w:ascii="Imago" w:hAnsi="Imago"/>
                <w:b/>
              </w:rPr>
              <w:t>Ungeplante Arbeiten</w:t>
            </w:r>
          </w:p>
        </w:tc>
        <w:tc>
          <w:tcPr>
            <w:tcW w:w="7122" w:type="dxa"/>
            <w:tcBorders>
              <w:top w:val="nil"/>
              <w:left w:val="nil"/>
              <w:bottom w:val="nil"/>
              <w:right w:val="nil"/>
            </w:tcBorders>
          </w:tcPr>
          <w:p w14:paraId="3F4B1232" w14:textId="77777777" w:rsidR="00E42626" w:rsidRDefault="00E42626" w:rsidP="00AF7C71">
            <w:pPr>
              <w:pStyle w:val="Main"/>
            </w:pPr>
            <w:r>
              <w:t>Keine</w:t>
            </w:r>
          </w:p>
          <w:p w14:paraId="3E05CB86" w14:textId="77777777" w:rsidR="00E42626" w:rsidRDefault="00E42626" w:rsidP="00AF7C71">
            <w:pPr>
              <w:pStyle w:val="Main"/>
            </w:pPr>
          </w:p>
        </w:tc>
      </w:tr>
      <w:tr w:rsidR="00E42626" w:rsidRPr="00934854" w14:paraId="0EE4EDE4" w14:textId="77777777" w:rsidTr="00E42626">
        <w:tc>
          <w:tcPr>
            <w:tcW w:w="2233" w:type="dxa"/>
            <w:tcBorders>
              <w:top w:val="nil"/>
              <w:left w:val="nil"/>
              <w:bottom w:val="nil"/>
              <w:right w:val="nil"/>
            </w:tcBorders>
          </w:tcPr>
          <w:p w14:paraId="4988A576" w14:textId="77777777" w:rsidR="00E42626" w:rsidRPr="00934854" w:rsidRDefault="00E42626" w:rsidP="00AF7C71">
            <w:pPr>
              <w:tabs>
                <w:tab w:val="left" w:pos="2835"/>
              </w:tabs>
              <w:ind w:left="-104"/>
              <w:rPr>
                <w:rFonts w:ascii="Imago" w:hAnsi="Imago"/>
                <w:b/>
              </w:rPr>
            </w:pPr>
            <w:r w:rsidRPr="00934854">
              <w:rPr>
                <w:rFonts w:ascii="Imago" w:hAnsi="Imago"/>
                <w:b/>
              </w:rPr>
              <w:t>Tagesablauf</w:t>
            </w:r>
          </w:p>
        </w:tc>
        <w:tc>
          <w:tcPr>
            <w:tcW w:w="7122" w:type="dxa"/>
            <w:tcBorders>
              <w:top w:val="nil"/>
              <w:left w:val="nil"/>
              <w:bottom w:val="nil"/>
              <w:right w:val="nil"/>
            </w:tcBorders>
          </w:tcPr>
          <w:p w14:paraId="1A4070DE" w14:textId="77777777" w:rsidR="00E42626" w:rsidRDefault="00E42626" w:rsidP="00AF7C71">
            <w:pPr>
              <w:pStyle w:val="Main"/>
            </w:pPr>
            <w:r w:rsidRPr="00E42626">
              <w:rPr>
                <w:color w:val="00B050"/>
              </w:rPr>
              <w:t>[Erfolge / Misserfolge]</w:t>
            </w:r>
          </w:p>
          <w:p w14:paraId="3536B5B0" w14:textId="77777777" w:rsidR="00E42626" w:rsidRPr="00934854" w:rsidRDefault="00E42626" w:rsidP="00AF7C71">
            <w:pPr>
              <w:pStyle w:val="Main"/>
            </w:pPr>
          </w:p>
        </w:tc>
      </w:tr>
      <w:tr w:rsidR="00E42626" w:rsidRPr="00934854" w14:paraId="5A7D48A4" w14:textId="77777777" w:rsidTr="00E42626">
        <w:tc>
          <w:tcPr>
            <w:tcW w:w="2233" w:type="dxa"/>
            <w:tcBorders>
              <w:top w:val="nil"/>
              <w:left w:val="nil"/>
              <w:bottom w:val="nil"/>
              <w:right w:val="nil"/>
            </w:tcBorders>
          </w:tcPr>
          <w:p w14:paraId="7F870C35" w14:textId="77777777" w:rsidR="00E42626" w:rsidRPr="00934854" w:rsidRDefault="00E42626" w:rsidP="00AF7C71">
            <w:pPr>
              <w:tabs>
                <w:tab w:val="left" w:pos="2835"/>
              </w:tabs>
              <w:ind w:left="-104"/>
              <w:rPr>
                <w:rFonts w:ascii="Imago" w:hAnsi="Imago"/>
                <w:b/>
              </w:rPr>
            </w:pPr>
            <w:r w:rsidRPr="00934854">
              <w:rPr>
                <w:rFonts w:ascii="Imago" w:hAnsi="Imago"/>
                <w:b/>
              </w:rPr>
              <w:t>Reflexion</w:t>
            </w:r>
          </w:p>
        </w:tc>
        <w:tc>
          <w:tcPr>
            <w:tcW w:w="7122" w:type="dxa"/>
            <w:tcBorders>
              <w:top w:val="nil"/>
              <w:left w:val="nil"/>
              <w:bottom w:val="nil"/>
              <w:right w:val="nil"/>
            </w:tcBorders>
          </w:tcPr>
          <w:p w14:paraId="7AEC38EC" w14:textId="77777777" w:rsidR="00E42626" w:rsidRDefault="00E42626" w:rsidP="00AF7C71">
            <w:pPr>
              <w:pStyle w:val="Main"/>
            </w:pPr>
            <w:r w:rsidRPr="00E42626">
              <w:rPr>
                <w:color w:val="00B050"/>
              </w:rPr>
              <w:t>[Kritische Würdigung Arbeit &amp; Vorgehensweise]</w:t>
            </w:r>
          </w:p>
          <w:p w14:paraId="5350B6AF" w14:textId="77777777" w:rsidR="00E42626" w:rsidRPr="00934854" w:rsidRDefault="00E42626" w:rsidP="00AF7C71">
            <w:pPr>
              <w:pStyle w:val="Main"/>
            </w:pPr>
          </w:p>
        </w:tc>
      </w:tr>
    </w:tbl>
    <w:p w14:paraId="13589917" w14:textId="77777777" w:rsidR="00E42626" w:rsidRPr="00934854" w:rsidRDefault="00E42626" w:rsidP="00E42626">
      <w:pPr>
        <w:pStyle w:val="Main"/>
      </w:pPr>
      <w:r w:rsidRPr="00934854">
        <w:rPr>
          <w:b/>
        </w:rPr>
        <w:t>Aufgabe</w:t>
      </w:r>
      <w:r>
        <w:rPr>
          <w:b/>
        </w:rPr>
        <w:t>n</w:t>
      </w:r>
      <w:r w:rsidRPr="00934854">
        <w:rPr>
          <w:b/>
        </w:rPr>
        <w:t>liste</w:t>
      </w:r>
    </w:p>
    <w:p w14:paraId="48F5D535" w14:textId="77777777" w:rsidR="00E42626" w:rsidRPr="00934854" w:rsidRDefault="00E42626" w:rsidP="00E42626">
      <w:pPr>
        <w:pStyle w:val="Main"/>
      </w:pPr>
    </w:p>
    <w:p w14:paraId="373EEF2C" w14:textId="77777777" w:rsidR="00881342" w:rsidRPr="00934854" w:rsidRDefault="00881342" w:rsidP="00881342">
      <w:pPr>
        <w:pStyle w:val="Main"/>
      </w:pPr>
    </w:p>
    <w:p w14:paraId="47E646CA" w14:textId="77777777" w:rsidR="004159C2" w:rsidRPr="00934854" w:rsidRDefault="004159C2" w:rsidP="004159C2">
      <w:pPr>
        <w:widowControl/>
        <w:spacing w:line="240" w:lineRule="auto"/>
        <w:rPr>
          <w:rFonts w:ascii="Imago" w:hAnsi="Imago"/>
        </w:rPr>
      </w:pPr>
      <w:r w:rsidRPr="00934854">
        <w:br w:type="page"/>
      </w:r>
    </w:p>
    <w:p w14:paraId="68367BC3" w14:textId="24B531A2" w:rsidR="009566A6" w:rsidRPr="00934854" w:rsidRDefault="00203BAD" w:rsidP="009566A6">
      <w:pPr>
        <w:pStyle w:val="Ebene1"/>
        <w:outlineLvl w:val="0"/>
      </w:pPr>
      <w:bookmarkStart w:id="39" w:name="_Toc161903161"/>
      <w:r w:rsidRPr="00D70067">
        <w:lastRenderedPageBreak/>
        <w:t>T</w:t>
      </w:r>
      <w:r w:rsidR="00D70067" w:rsidRPr="00D70067">
        <w:t>eil</w:t>
      </w:r>
      <w:r w:rsidR="009566A6" w:rsidRPr="00934854">
        <w:t xml:space="preserve"> 2 – Projekt</w:t>
      </w:r>
      <w:bookmarkEnd w:id="39"/>
    </w:p>
    <w:p w14:paraId="27096354" w14:textId="499188B2" w:rsidR="00CA4F51" w:rsidRPr="00934854" w:rsidRDefault="00CA4F51" w:rsidP="00CA4F51">
      <w:pPr>
        <w:pStyle w:val="Ebene2"/>
      </w:pPr>
      <w:bookmarkStart w:id="40" w:name="_Toc161903162"/>
      <w:r>
        <w:t>Kurzfassung</w:t>
      </w:r>
      <w:bookmarkEnd w:id="40"/>
    </w:p>
    <w:p w14:paraId="2E346422" w14:textId="77777777" w:rsidR="00CA4F51" w:rsidRDefault="00CA4F51" w:rsidP="00CA4F51">
      <w:pPr>
        <w:pStyle w:val="Title2-Main"/>
      </w:pPr>
      <w:r>
        <w:t>Ausgangslage</w:t>
      </w:r>
    </w:p>
    <w:p w14:paraId="2AF2454B" w14:textId="77777777" w:rsidR="00CA4F51" w:rsidRDefault="00CA4F51" w:rsidP="00CA4F51">
      <w:pPr>
        <w:pStyle w:val="Main"/>
      </w:pPr>
    </w:p>
    <w:p w14:paraId="2B591907" w14:textId="77777777" w:rsidR="00CA4F51" w:rsidRDefault="00CA4F51" w:rsidP="00CA4F51">
      <w:pPr>
        <w:pStyle w:val="Main"/>
      </w:pPr>
    </w:p>
    <w:p w14:paraId="1421DFA9" w14:textId="77777777" w:rsidR="00CA4F51" w:rsidRDefault="00CA4F51" w:rsidP="00CA4F51">
      <w:pPr>
        <w:pStyle w:val="Title2-Main"/>
      </w:pPr>
      <w:r>
        <w:t>Umsetzung</w:t>
      </w:r>
    </w:p>
    <w:p w14:paraId="728E201F" w14:textId="77777777" w:rsidR="00CA4F51" w:rsidRDefault="00CA4F51" w:rsidP="00CA4F51">
      <w:pPr>
        <w:pStyle w:val="Main"/>
      </w:pPr>
    </w:p>
    <w:p w14:paraId="51733B46" w14:textId="77777777" w:rsidR="00CA4F51" w:rsidRDefault="00CA4F51" w:rsidP="00CA4F51">
      <w:pPr>
        <w:pStyle w:val="Main"/>
      </w:pPr>
    </w:p>
    <w:p w14:paraId="4CB5C991" w14:textId="77777777" w:rsidR="00CA4F51" w:rsidRDefault="00CA4F51" w:rsidP="00CA4F51">
      <w:pPr>
        <w:pStyle w:val="Title2-Main"/>
      </w:pPr>
      <w:r>
        <w:t>Ergebnis</w:t>
      </w:r>
    </w:p>
    <w:p w14:paraId="7502910C" w14:textId="77777777" w:rsidR="00CA4F51" w:rsidRDefault="00CA4F51" w:rsidP="00CA4F51">
      <w:pPr>
        <w:pStyle w:val="Main"/>
      </w:pPr>
    </w:p>
    <w:p w14:paraId="7E835D3C" w14:textId="77777777" w:rsidR="00CA4F51" w:rsidRDefault="00CA4F51" w:rsidP="00CA4F51">
      <w:pPr>
        <w:pStyle w:val="Main"/>
      </w:pPr>
    </w:p>
    <w:p w14:paraId="109CCBF3" w14:textId="77777777" w:rsidR="00CA4F51" w:rsidRPr="00934854" w:rsidRDefault="00CA4F51" w:rsidP="00CA4F51">
      <w:pPr>
        <w:pStyle w:val="Main"/>
      </w:pPr>
      <w:r w:rsidRPr="00934854">
        <w:br w:type="page"/>
      </w:r>
    </w:p>
    <w:p w14:paraId="0D36D384" w14:textId="6D916572" w:rsidR="004159C2" w:rsidRPr="00934854" w:rsidRDefault="003E261C" w:rsidP="003E261C">
      <w:pPr>
        <w:pStyle w:val="Ebene2"/>
      </w:pPr>
      <w:bookmarkStart w:id="41" w:name="_Toc161903163"/>
      <w:r w:rsidRPr="00934854">
        <w:lastRenderedPageBreak/>
        <w:t>Ausgangslage</w:t>
      </w:r>
      <w:bookmarkEnd w:id="41"/>
    </w:p>
    <w:p w14:paraId="7EC3E69B" w14:textId="4BF032B9" w:rsidR="003E261C" w:rsidRPr="00934854" w:rsidRDefault="003E261C" w:rsidP="00A77728">
      <w:pPr>
        <w:pStyle w:val="Formatvorlage1"/>
      </w:pPr>
      <w:bookmarkStart w:id="42" w:name="_Toc161903164"/>
      <w:r w:rsidRPr="00934854">
        <w:t>Einleitung</w:t>
      </w:r>
      <w:bookmarkEnd w:id="42"/>
    </w:p>
    <w:p w14:paraId="1CFB30BC" w14:textId="74F96B44" w:rsidR="0079615E" w:rsidRPr="00A66328" w:rsidRDefault="00A66328" w:rsidP="0079615E">
      <w:pPr>
        <w:pStyle w:val="Main"/>
        <w:rPr>
          <w:color w:val="00B050"/>
        </w:rPr>
      </w:pPr>
      <w:r w:rsidRPr="00A66328">
        <w:rPr>
          <w:color w:val="00B050"/>
        </w:rPr>
        <w:t>[Beschreibe dein System (Schnittstellen, Datenbank, …)]</w:t>
      </w:r>
    </w:p>
    <w:p w14:paraId="4EAB554E" w14:textId="683E5D07" w:rsidR="00CA4F51" w:rsidRPr="00A66328" w:rsidRDefault="00BC2549" w:rsidP="00A66328">
      <w:pPr>
        <w:widowControl/>
        <w:spacing w:line="240" w:lineRule="auto"/>
        <w:rPr>
          <w:rFonts w:ascii="Imago" w:hAnsi="Imago"/>
        </w:rPr>
      </w:pPr>
      <w:r>
        <w:br w:type="page"/>
      </w:r>
    </w:p>
    <w:p w14:paraId="72D49DE4" w14:textId="4D701D54" w:rsidR="00CE04A1" w:rsidRPr="00934854" w:rsidRDefault="009B1A71" w:rsidP="003E261C">
      <w:pPr>
        <w:pStyle w:val="Ebene2"/>
      </w:pPr>
      <w:bookmarkStart w:id="43" w:name="_Toc161903165"/>
      <w:r w:rsidRPr="00934854">
        <w:lastRenderedPageBreak/>
        <w:t>Funktionalitätsumsetzung</w:t>
      </w:r>
      <w:bookmarkEnd w:id="43"/>
    </w:p>
    <w:p w14:paraId="282B57E6" w14:textId="0F104D97" w:rsidR="004512FD" w:rsidRDefault="004512FD" w:rsidP="00A77728">
      <w:pPr>
        <w:pStyle w:val="Formatvorlage1"/>
      </w:pPr>
      <w:bookmarkStart w:id="44" w:name="_Toc161903166"/>
      <w:r w:rsidRPr="00934854">
        <w:t>Einleitung</w:t>
      </w:r>
      <w:bookmarkEnd w:id="44"/>
    </w:p>
    <w:p w14:paraId="56F88848" w14:textId="2DE01971" w:rsidR="005327D8" w:rsidRPr="00DA6366" w:rsidRDefault="00DA6366" w:rsidP="00020F95">
      <w:pPr>
        <w:pStyle w:val="Main"/>
        <w:rPr>
          <w:color w:val="00B050"/>
        </w:rPr>
      </w:pPr>
      <w:r w:rsidRPr="00DA6366">
        <w:rPr>
          <w:color w:val="00B050"/>
        </w:rPr>
        <w:t>[Dokumentiere deine Implementation + Relevante Themen / Methoden</w:t>
      </w:r>
      <w:r>
        <w:rPr>
          <w:color w:val="00B050"/>
        </w:rPr>
        <w:t xml:space="preserve"> + Gedankenwege</w:t>
      </w:r>
      <w:r w:rsidRPr="00DA6366">
        <w:rPr>
          <w:color w:val="00B050"/>
        </w:rPr>
        <w:t>]</w:t>
      </w:r>
    </w:p>
    <w:p w14:paraId="1E22EDC5" w14:textId="154FE1AD" w:rsidR="005327D8" w:rsidRPr="005327D8" w:rsidRDefault="005327D8" w:rsidP="00020F95">
      <w:pPr>
        <w:pStyle w:val="Main"/>
      </w:pPr>
    </w:p>
    <w:p w14:paraId="18135F51" w14:textId="36BAC6EA" w:rsidR="00BC2549" w:rsidRDefault="00BC2549">
      <w:pPr>
        <w:widowControl/>
        <w:spacing w:line="240" w:lineRule="auto"/>
        <w:rPr>
          <w:rFonts w:ascii="Imago" w:hAnsi="Imago"/>
        </w:rPr>
      </w:pPr>
      <w:r>
        <w:br w:type="page"/>
      </w:r>
    </w:p>
    <w:p w14:paraId="21D7023A" w14:textId="5768E20F" w:rsidR="00D85C55" w:rsidRPr="00934854" w:rsidRDefault="0079615E" w:rsidP="00144A81">
      <w:pPr>
        <w:pStyle w:val="Ebene2"/>
      </w:pPr>
      <w:r>
        <w:lastRenderedPageBreak/>
        <w:t xml:space="preserve"> </w:t>
      </w:r>
      <w:bookmarkStart w:id="45" w:name="_Toc161903167"/>
      <w:proofErr w:type="spellStart"/>
      <w:r w:rsidR="00CE04A1" w:rsidRPr="00934854">
        <w:t>Testing</w:t>
      </w:r>
      <w:bookmarkEnd w:id="45"/>
      <w:proofErr w:type="spellEnd"/>
    </w:p>
    <w:p w14:paraId="507D27B0" w14:textId="3DE805F9" w:rsidR="00CE04A1" w:rsidRPr="00934854" w:rsidRDefault="00CE04A1" w:rsidP="00A77728">
      <w:pPr>
        <w:pStyle w:val="Formatvorlage1"/>
      </w:pPr>
      <w:bookmarkStart w:id="46" w:name="_Toc161903168"/>
      <w:r w:rsidRPr="00934854">
        <w:t>Einleitung</w:t>
      </w:r>
      <w:bookmarkEnd w:id="46"/>
    </w:p>
    <w:p w14:paraId="6710DD88" w14:textId="043E4650" w:rsidR="005D2B72" w:rsidRDefault="005D2B72" w:rsidP="00D91D70">
      <w:pPr>
        <w:pStyle w:val="Main"/>
        <w:rPr>
          <w:color w:val="00B050"/>
        </w:rPr>
      </w:pPr>
      <w:r>
        <w:rPr>
          <w:color w:val="00B050"/>
        </w:rPr>
        <w:t xml:space="preserve">[Beschreibe: Warum ist </w:t>
      </w:r>
      <w:proofErr w:type="spellStart"/>
      <w:r>
        <w:rPr>
          <w:color w:val="00B050"/>
        </w:rPr>
        <w:t>Testing</w:t>
      </w:r>
      <w:proofErr w:type="spellEnd"/>
      <w:r>
        <w:rPr>
          <w:color w:val="00B050"/>
        </w:rPr>
        <w:t xml:space="preserve"> wichtig]</w:t>
      </w:r>
    </w:p>
    <w:p w14:paraId="357B828D" w14:textId="77777777" w:rsidR="00D91D70" w:rsidRDefault="00D91D70" w:rsidP="00897F08">
      <w:pPr>
        <w:pStyle w:val="Main"/>
        <w:tabs>
          <w:tab w:val="left" w:pos="2268"/>
        </w:tabs>
      </w:pPr>
    </w:p>
    <w:p w14:paraId="276D756F" w14:textId="0BAC74B0" w:rsidR="001E25CC" w:rsidRDefault="001E25CC" w:rsidP="00A77728">
      <w:pPr>
        <w:pStyle w:val="Formatvorlage1"/>
      </w:pPr>
      <w:bookmarkStart w:id="47" w:name="_Toc161903169"/>
      <w:r w:rsidRPr="00934854">
        <w:t>Umfeld</w:t>
      </w:r>
      <w:bookmarkEnd w:id="47"/>
    </w:p>
    <w:p w14:paraId="2D3EEDCE" w14:textId="3E8EF058" w:rsidR="001E25CC" w:rsidRPr="006E5022" w:rsidRDefault="001E25CC" w:rsidP="001E25CC">
      <w:pPr>
        <w:pStyle w:val="Main"/>
      </w:pPr>
    </w:p>
    <w:p w14:paraId="6235C071" w14:textId="096695B3" w:rsidR="001E25CC" w:rsidRDefault="001E25CC" w:rsidP="00A77728">
      <w:pPr>
        <w:pStyle w:val="Formatvorlage2"/>
      </w:pPr>
      <w:bookmarkStart w:id="48" w:name="_Toc161903170"/>
      <w:r>
        <w:t>Testanlage</w:t>
      </w:r>
      <w:bookmarkEnd w:id="48"/>
    </w:p>
    <w:p w14:paraId="43248944" w14:textId="77777777" w:rsidR="001E25CC" w:rsidRPr="005327D8" w:rsidRDefault="001E25CC" w:rsidP="001E25CC">
      <w:pPr>
        <w:pStyle w:val="Main"/>
      </w:pPr>
    </w:p>
    <w:p w14:paraId="3E93DC0D" w14:textId="0999A134" w:rsidR="00ED3A19" w:rsidRDefault="001E25CC" w:rsidP="00A77728">
      <w:pPr>
        <w:pStyle w:val="Formatvorlage2"/>
      </w:pPr>
      <w:bookmarkStart w:id="49" w:name="_Toc161903171"/>
      <w:r>
        <w:t>Mittel und Methoden</w:t>
      </w:r>
      <w:bookmarkEnd w:id="49"/>
    </w:p>
    <w:p w14:paraId="5977AF2E" w14:textId="132D99DE" w:rsidR="001E25CC" w:rsidRDefault="001E25CC" w:rsidP="00897F08">
      <w:pPr>
        <w:pStyle w:val="Main"/>
        <w:tabs>
          <w:tab w:val="left" w:pos="2268"/>
        </w:tabs>
      </w:pPr>
    </w:p>
    <w:p w14:paraId="57748601" w14:textId="26997B76" w:rsidR="00AF7C71" w:rsidRDefault="00AF7C71" w:rsidP="00A77728">
      <w:pPr>
        <w:pStyle w:val="Formatvorlage1"/>
      </w:pPr>
      <w:bookmarkStart w:id="50" w:name="_Toc161903172"/>
      <w:r>
        <w:t>Testdrehbuch</w:t>
      </w:r>
      <w:bookmarkEnd w:id="50"/>
    </w:p>
    <w:p w14:paraId="113370A8" w14:textId="1E3C475C" w:rsidR="00AF7C71" w:rsidRPr="005D2B72" w:rsidRDefault="005D2B72" w:rsidP="00897F08">
      <w:pPr>
        <w:pStyle w:val="Main"/>
        <w:tabs>
          <w:tab w:val="left" w:pos="2268"/>
        </w:tabs>
        <w:rPr>
          <w:color w:val="00B050"/>
        </w:rPr>
      </w:pPr>
      <w:r w:rsidRPr="005D2B72">
        <w:rPr>
          <w:color w:val="00B050"/>
        </w:rPr>
        <w:t>[Was muss getestet werden]</w:t>
      </w:r>
    </w:p>
    <w:p w14:paraId="098A4774" w14:textId="77777777" w:rsidR="005D2B72" w:rsidRDefault="005D2B72" w:rsidP="00897F08">
      <w:pPr>
        <w:pStyle w:val="Main"/>
        <w:tabs>
          <w:tab w:val="left" w:pos="2268"/>
        </w:tabs>
      </w:pPr>
    </w:p>
    <w:p w14:paraId="479F2D6B" w14:textId="118940A3" w:rsidR="001E25CC" w:rsidRDefault="00D91D70" w:rsidP="00A77728">
      <w:pPr>
        <w:pStyle w:val="Formatvorlage1"/>
      </w:pPr>
      <w:bookmarkStart w:id="51" w:name="_Toc161903173"/>
      <w:r>
        <w:t>Testprotokoll</w:t>
      </w:r>
      <w:bookmarkEnd w:id="51"/>
    </w:p>
    <w:p w14:paraId="12138B72" w14:textId="6F657D7D" w:rsidR="001E25CC" w:rsidRPr="005D2B72" w:rsidRDefault="005D2B72" w:rsidP="00897F08">
      <w:pPr>
        <w:pStyle w:val="Main"/>
        <w:tabs>
          <w:tab w:val="left" w:pos="2268"/>
        </w:tabs>
        <w:rPr>
          <w:color w:val="00B050"/>
        </w:rPr>
      </w:pPr>
      <w:r w:rsidRPr="005D2B72">
        <w:rPr>
          <w:color w:val="00B050"/>
        </w:rPr>
        <w:t>[Durchführung der «Drehbuch-Tests» mit Resultat]</w:t>
      </w:r>
    </w:p>
    <w:p w14:paraId="07F93E81" w14:textId="77777777" w:rsidR="005D2B72" w:rsidRDefault="005D2B72" w:rsidP="00897F08">
      <w:pPr>
        <w:pStyle w:val="Main"/>
        <w:tabs>
          <w:tab w:val="left" w:pos="2268"/>
        </w:tabs>
      </w:pPr>
    </w:p>
    <w:p w14:paraId="6CA1D27F" w14:textId="4DA8611C" w:rsidR="002D46B8" w:rsidRPr="005D2B72" w:rsidRDefault="00ED3A19" w:rsidP="00A77728">
      <w:pPr>
        <w:pStyle w:val="Formatvorlage2"/>
      </w:pPr>
      <w:bookmarkStart w:id="52" w:name="_Toc161903174"/>
      <w:r>
        <w:t>Unit-Tests</w:t>
      </w:r>
      <w:bookmarkEnd w:id="52"/>
    </w:p>
    <w:p w14:paraId="1A8244FB" w14:textId="43AA74AE" w:rsidR="00ED3A19" w:rsidRPr="005D2B72" w:rsidRDefault="005D2B72" w:rsidP="00ED3A19">
      <w:pPr>
        <w:pStyle w:val="Main"/>
        <w:tabs>
          <w:tab w:val="left" w:pos="2268"/>
        </w:tabs>
        <w:rPr>
          <w:color w:val="00B050"/>
        </w:rPr>
      </w:pPr>
      <w:r w:rsidRPr="005D2B72">
        <w:rPr>
          <w:color w:val="00B050"/>
        </w:rPr>
        <w:t>[Automatisierte Tests einzelner Komponenten]</w:t>
      </w:r>
    </w:p>
    <w:p w14:paraId="6D72ED66" w14:textId="77777777" w:rsidR="005D2B72" w:rsidRPr="00ED3A19" w:rsidRDefault="005D2B72" w:rsidP="00ED3A19">
      <w:pPr>
        <w:pStyle w:val="Main"/>
        <w:tabs>
          <w:tab w:val="left" w:pos="2268"/>
        </w:tabs>
      </w:pPr>
    </w:p>
    <w:p w14:paraId="67FE9D68" w14:textId="106A9DAB" w:rsidR="00D91D70" w:rsidRDefault="00ED3A19" w:rsidP="00A77728">
      <w:pPr>
        <w:pStyle w:val="Formatvorlage2"/>
      </w:pPr>
      <w:bookmarkStart w:id="53" w:name="_Toc161903175"/>
      <w:r>
        <w:t>Abnahmetests</w:t>
      </w:r>
      <w:bookmarkEnd w:id="53"/>
    </w:p>
    <w:p w14:paraId="239DF905" w14:textId="3C2BF1E7" w:rsidR="00ED3A19" w:rsidRPr="00ED3A19" w:rsidRDefault="00ED3A19" w:rsidP="00DA6366">
      <w:pPr>
        <w:pStyle w:val="Main"/>
        <w:rPr>
          <w:color w:val="00B050"/>
        </w:rPr>
      </w:pPr>
      <w:r w:rsidRPr="002C5DB3">
        <w:rPr>
          <w:color w:val="00B050"/>
        </w:rPr>
        <w:t>[Manuelle Tests basierend au</w:t>
      </w:r>
      <w:r w:rsidR="00DA6366">
        <w:rPr>
          <w:color w:val="00B050"/>
        </w:rPr>
        <w:t>f Anforderungen]</w:t>
      </w:r>
    </w:p>
    <w:p w14:paraId="535DE999" w14:textId="4DE50120" w:rsidR="00D91D70" w:rsidRPr="00ED3A19" w:rsidRDefault="00D91D70" w:rsidP="00897F08">
      <w:pPr>
        <w:pStyle w:val="Main"/>
        <w:tabs>
          <w:tab w:val="left" w:pos="2268"/>
        </w:tabs>
      </w:pPr>
    </w:p>
    <w:p w14:paraId="6FF467FD" w14:textId="30C0CD43" w:rsidR="00DC06B6" w:rsidRDefault="00633CE7" w:rsidP="00A77728">
      <w:pPr>
        <w:pStyle w:val="Formatvorlage1"/>
      </w:pPr>
      <w:bookmarkStart w:id="54" w:name="_Toc161903176"/>
      <w:r>
        <w:t>Testreport</w:t>
      </w:r>
      <w:bookmarkEnd w:id="54"/>
    </w:p>
    <w:p w14:paraId="205FEB16" w14:textId="08EB1AC6" w:rsidR="00DC06B6" w:rsidRDefault="00D421C5" w:rsidP="00A77728">
      <w:pPr>
        <w:pStyle w:val="Formatvorlage2"/>
      </w:pPr>
      <w:bookmarkStart w:id="55" w:name="_Toc161903177"/>
      <w:r>
        <w:t>Resultatübersicht</w:t>
      </w:r>
      <w:bookmarkEnd w:id="55"/>
    </w:p>
    <w:p w14:paraId="4D4115EE" w14:textId="133DC0E7" w:rsidR="00DC06B6" w:rsidRPr="005D2B72" w:rsidRDefault="005D2B72">
      <w:pPr>
        <w:widowControl/>
        <w:spacing w:line="240" w:lineRule="auto"/>
        <w:rPr>
          <w:rStyle w:val="MainZchn"/>
          <w:color w:val="00B050"/>
        </w:rPr>
      </w:pPr>
      <w:r w:rsidRPr="005D2B72">
        <w:rPr>
          <w:rStyle w:val="MainZchn"/>
          <w:color w:val="00B050"/>
        </w:rPr>
        <w:t>[Auflistung durchgeführter Tests mit Resultat]</w:t>
      </w:r>
    </w:p>
    <w:p w14:paraId="17B0540B" w14:textId="77777777" w:rsidR="005D2B72" w:rsidRDefault="005D2B72">
      <w:pPr>
        <w:widowControl/>
        <w:spacing w:line="240" w:lineRule="auto"/>
        <w:rPr>
          <w:rStyle w:val="MainZchn"/>
        </w:rPr>
      </w:pPr>
    </w:p>
    <w:p w14:paraId="5A55F307" w14:textId="72433866" w:rsidR="005B2643" w:rsidRDefault="00DC06B6" w:rsidP="00A77728">
      <w:pPr>
        <w:pStyle w:val="Formatvorlage2"/>
        <w:rPr>
          <w:rStyle w:val="MainZchn"/>
          <w:rFonts w:ascii="Minion" w:hAnsi="Minion"/>
          <w:sz w:val="32"/>
        </w:rPr>
      </w:pPr>
      <w:bookmarkStart w:id="56" w:name="_Toc161903178"/>
      <w:r>
        <w:rPr>
          <w:rStyle w:val="MainZchn"/>
          <w:rFonts w:ascii="Minion" w:hAnsi="Minion"/>
          <w:sz w:val="32"/>
        </w:rPr>
        <w:t>Auswertung</w:t>
      </w:r>
      <w:bookmarkEnd w:id="56"/>
    </w:p>
    <w:p w14:paraId="030858E5" w14:textId="116295A6" w:rsidR="00BC2549" w:rsidRPr="005D2B72" w:rsidRDefault="005D2B72" w:rsidP="005D2B72">
      <w:pPr>
        <w:pStyle w:val="Main"/>
        <w:rPr>
          <w:color w:val="00B050"/>
        </w:rPr>
      </w:pPr>
      <w:r w:rsidRPr="005D2B72">
        <w:rPr>
          <w:color w:val="00B050"/>
        </w:rPr>
        <w:t>[Auswertung der Resultatübersicht]</w:t>
      </w:r>
      <w:r w:rsidR="00BC2549" w:rsidRPr="005D2B72">
        <w:rPr>
          <w:color w:val="00B050"/>
        </w:rPr>
        <w:br w:type="page"/>
      </w:r>
    </w:p>
    <w:p w14:paraId="3289D0DF" w14:textId="074B3322" w:rsidR="00CE04A1" w:rsidRPr="00934854" w:rsidRDefault="00ED3565" w:rsidP="00CE04A1">
      <w:pPr>
        <w:pStyle w:val="Ebene2"/>
      </w:pPr>
      <w:r>
        <w:lastRenderedPageBreak/>
        <w:t xml:space="preserve"> </w:t>
      </w:r>
      <w:bookmarkStart w:id="57" w:name="_Toc161903179"/>
      <w:r w:rsidR="00CE04A1" w:rsidRPr="00934854">
        <w:t>Schlusswort</w:t>
      </w:r>
      <w:bookmarkEnd w:id="57"/>
    </w:p>
    <w:p w14:paraId="6C1ED2AD" w14:textId="0C34A10E" w:rsidR="00104774" w:rsidRDefault="00104774" w:rsidP="00A77728">
      <w:pPr>
        <w:pStyle w:val="Formatvorlage1"/>
      </w:pPr>
      <w:bookmarkStart w:id="58" w:name="_Toc161903180"/>
      <w:r w:rsidRPr="00934854">
        <w:t>Fazit</w:t>
      </w:r>
      <w:bookmarkEnd w:id="58"/>
    </w:p>
    <w:p w14:paraId="27EE0FA6" w14:textId="2FBFBBE3" w:rsidR="005D5F2C" w:rsidRPr="002C5DB3" w:rsidRDefault="00E7092B" w:rsidP="005D5F2C">
      <w:pPr>
        <w:pStyle w:val="Main"/>
        <w:rPr>
          <w:color w:val="00B050"/>
        </w:rPr>
      </w:pPr>
      <w:r w:rsidRPr="002C5DB3">
        <w:rPr>
          <w:color w:val="00B050"/>
        </w:rPr>
        <w:t>[Kritisch Würdigen, Schlüsse ziehen, Erfolge / Misserfolge, Gelerntes, Persönliche Bilanz]</w:t>
      </w:r>
    </w:p>
    <w:p w14:paraId="10F494E5" w14:textId="77777777" w:rsidR="00E7092B" w:rsidRPr="005D5F2C" w:rsidRDefault="00E7092B" w:rsidP="005D5F2C">
      <w:pPr>
        <w:pStyle w:val="Main"/>
      </w:pPr>
    </w:p>
    <w:p w14:paraId="511D7DEC" w14:textId="0FCB4D19" w:rsidR="00104774" w:rsidRDefault="00104774" w:rsidP="00A77728">
      <w:pPr>
        <w:pStyle w:val="Formatvorlage2"/>
      </w:pPr>
      <w:bookmarkStart w:id="59" w:name="_Toc161903181"/>
      <w:r w:rsidRPr="00934854">
        <w:t>Projektplanung</w:t>
      </w:r>
      <w:bookmarkEnd w:id="59"/>
    </w:p>
    <w:p w14:paraId="05597DB2" w14:textId="77777777" w:rsidR="00ED3565" w:rsidRPr="00ED3565" w:rsidRDefault="00ED3565" w:rsidP="00ED3565">
      <w:pPr>
        <w:pStyle w:val="Main"/>
      </w:pPr>
    </w:p>
    <w:p w14:paraId="77BE0E9A" w14:textId="5CD8382D" w:rsidR="00FA7462" w:rsidRDefault="00ED3565" w:rsidP="00A77728">
      <w:pPr>
        <w:pStyle w:val="Formatvorlage3"/>
      </w:pPr>
      <w:bookmarkStart w:id="60" w:name="_Toc161903182"/>
      <w:r>
        <w:t>Zeitplanung</w:t>
      </w:r>
      <w:bookmarkEnd w:id="60"/>
    </w:p>
    <w:p w14:paraId="6DF01054" w14:textId="77777777" w:rsidR="00ED3565" w:rsidRDefault="00ED3565" w:rsidP="00ED3565">
      <w:pPr>
        <w:pStyle w:val="Main"/>
      </w:pPr>
    </w:p>
    <w:p w14:paraId="6B781CC9" w14:textId="16999F1B" w:rsidR="00ED3565" w:rsidRDefault="00ED3565" w:rsidP="00A77728">
      <w:pPr>
        <w:pStyle w:val="Formatvorlage3"/>
      </w:pPr>
      <w:bookmarkStart w:id="61" w:name="_Toc161903183"/>
      <w:r>
        <w:t>Projektmethode</w:t>
      </w:r>
      <w:bookmarkEnd w:id="61"/>
    </w:p>
    <w:p w14:paraId="7BC748A3" w14:textId="77777777" w:rsidR="00ED3565" w:rsidRPr="00565CB5" w:rsidRDefault="00ED3565" w:rsidP="00565CB5">
      <w:pPr>
        <w:pStyle w:val="Main"/>
      </w:pPr>
    </w:p>
    <w:p w14:paraId="5E6040A1" w14:textId="52A69325" w:rsidR="00104774" w:rsidRDefault="00104774" w:rsidP="00A77728">
      <w:pPr>
        <w:pStyle w:val="Formatvorlage2"/>
      </w:pPr>
      <w:bookmarkStart w:id="62" w:name="_Toc161903184"/>
      <w:r w:rsidRPr="00934854">
        <w:t>Implementation</w:t>
      </w:r>
      <w:bookmarkEnd w:id="62"/>
    </w:p>
    <w:p w14:paraId="03180743" w14:textId="73FC0381" w:rsidR="004E6877" w:rsidRPr="00FA7462" w:rsidRDefault="004E6877" w:rsidP="00FA7462">
      <w:pPr>
        <w:pStyle w:val="Main"/>
      </w:pPr>
    </w:p>
    <w:p w14:paraId="2D9C54B4" w14:textId="5B21BF7A" w:rsidR="00104774" w:rsidRDefault="00104774" w:rsidP="00A77728">
      <w:pPr>
        <w:pStyle w:val="Formatvorlage2"/>
      </w:pPr>
      <w:bookmarkStart w:id="63" w:name="_Toc161903185"/>
      <w:r w:rsidRPr="00934854">
        <w:t>Dokumentation</w:t>
      </w:r>
      <w:bookmarkEnd w:id="63"/>
    </w:p>
    <w:p w14:paraId="52EF0A7E" w14:textId="5DED9B27" w:rsidR="00FA7462" w:rsidRPr="00FA7462" w:rsidRDefault="00FA7462" w:rsidP="00FA7462">
      <w:pPr>
        <w:pStyle w:val="Main"/>
      </w:pPr>
    </w:p>
    <w:p w14:paraId="616A4CAA" w14:textId="459D67ED" w:rsidR="00104774" w:rsidRDefault="00104774" w:rsidP="00A77728">
      <w:pPr>
        <w:pStyle w:val="Formatvorlage2"/>
      </w:pPr>
      <w:bookmarkStart w:id="64" w:name="_Toc161903186"/>
      <w:proofErr w:type="spellStart"/>
      <w:r w:rsidRPr="00934854">
        <w:t>Testing</w:t>
      </w:r>
      <w:bookmarkEnd w:id="64"/>
      <w:proofErr w:type="spellEnd"/>
    </w:p>
    <w:p w14:paraId="3E2BE695" w14:textId="77777777" w:rsidR="00FA7462" w:rsidRPr="00FA7462" w:rsidRDefault="00FA7462" w:rsidP="00FA7462">
      <w:pPr>
        <w:pStyle w:val="Main"/>
      </w:pPr>
    </w:p>
    <w:p w14:paraId="460BF657" w14:textId="1A4283D9" w:rsidR="00104774" w:rsidRDefault="00104774" w:rsidP="00A77728">
      <w:pPr>
        <w:pStyle w:val="Formatvorlage1"/>
      </w:pPr>
      <w:bookmarkStart w:id="65" w:name="_Toc161903187"/>
      <w:r w:rsidRPr="00934854">
        <w:t>Nächste Schritte</w:t>
      </w:r>
      <w:bookmarkEnd w:id="65"/>
    </w:p>
    <w:p w14:paraId="2ABBCE49" w14:textId="77777777" w:rsidR="00FA7462" w:rsidRPr="00FA7462" w:rsidRDefault="00FA7462" w:rsidP="00FA7462">
      <w:pPr>
        <w:pStyle w:val="Main"/>
      </w:pPr>
    </w:p>
    <w:p w14:paraId="53F6469D" w14:textId="77777777" w:rsidR="00FC7B2E" w:rsidRPr="00934854" w:rsidRDefault="00FC7B2E">
      <w:pPr>
        <w:widowControl/>
        <w:spacing w:line="240" w:lineRule="auto"/>
      </w:pPr>
      <w:r w:rsidRPr="00934854">
        <w:br w:type="page"/>
      </w:r>
    </w:p>
    <w:p w14:paraId="29FFDB2A" w14:textId="099489EB" w:rsidR="00104774" w:rsidRPr="00934854" w:rsidRDefault="00104774" w:rsidP="00104774">
      <w:pPr>
        <w:pStyle w:val="Ebene2"/>
      </w:pPr>
      <w:r w:rsidRPr="00934854">
        <w:lastRenderedPageBreak/>
        <w:t xml:space="preserve"> </w:t>
      </w:r>
      <w:bookmarkStart w:id="66" w:name="_Toc161903188"/>
      <w:r w:rsidRPr="00934854">
        <w:t>Verzeichnisse</w:t>
      </w:r>
      <w:bookmarkEnd w:id="66"/>
    </w:p>
    <w:p w14:paraId="57119AAB" w14:textId="77777777" w:rsidR="008B0C69" w:rsidRDefault="00104774" w:rsidP="007F6441">
      <w:pPr>
        <w:widowControl/>
        <w:spacing w:line="240" w:lineRule="auto"/>
        <w:rPr>
          <w:noProof/>
        </w:rPr>
      </w:pPr>
      <w:r w:rsidRPr="00ED3565">
        <w:t>Akronyme</w:t>
      </w:r>
      <w:r w:rsidR="001F4B1E" w:rsidRPr="00934854">
        <w:fldChar w:fldCharType="begin"/>
      </w:r>
      <w:r w:rsidR="001F4B1E" w:rsidRPr="00ED3565">
        <w:instrText xml:space="preserve"> INDEX \e "</w:instrText>
      </w:r>
      <w:r w:rsidR="001F4B1E" w:rsidRPr="00ED3565">
        <w:tab/>
        <w:instrText xml:space="preserve">" \h "A" \c "1" \z "2055" </w:instrText>
      </w:r>
      <w:r w:rsidR="001F4B1E" w:rsidRPr="00934854">
        <w:fldChar w:fldCharType="separate"/>
      </w:r>
    </w:p>
    <w:p w14:paraId="28B82D04" w14:textId="77777777" w:rsidR="008B0C69" w:rsidRDefault="008B0C69" w:rsidP="007F6441">
      <w:pPr>
        <w:widowControl/>
        <w:spacing w:line="240" w:lineRule="auto"/>
        <w:rPr>
          <w:noProof/>
        </w:rPr>
        <w:sectPr w:rsidR="008B0C69" w:rsidSect="00622AF1">
          <w:headerReference w:type="default" r:id="rId12"/>
          <w:footerReference w:type="default" r:id="rId13"/>
          <w:headerReference w:type="first" r:id="rId14"/>
          <w:footerReference w:type="first" r:id="rId15"/>
          <w:type w:val="continuous"/>
          <w:pgSz w:w="11907" w:h="16839" w:code="9"/>
          <w:pgMar w:top="1418" w:right="851" w:bottom="1134" w:left="1418" w:header="624" w:footer="567" w:gutter="0"/>
          <w:cols w:space="720"/>
          <w:titlePg/>
          <w:docGrid w:linePitch="299"/>
        </w:sectPr>
      </w:pPr>
    </w:p>
    <w:p w14:paraId="3CA3C8D9" w14:textId="77777777" w:rsidR="008B0C69" w:rsidRDefault="008B0C69">
      <w:pPr>
        <w:pStyle w:val="Indexberschrift"/>
        <w:keepNext/>
        <w:tabs>
          <w:tab w:val="right" w:leader="dot" w:pos="9628"/>
        </w:tabs>
        <w:rPr>
          <w:rFonts w:eastAsiaTheme="minorEastAsia" w:cstheme="minorBidi"/>
          <w:b w:val="0"/>
          <w:bCs w:val="0"/>
          <w:noProof/>
        </w:rPr>
      </w:pPr>
      <w:r>
        <w:rPr>
          <w:noProof/>
        </w:rPr>
        <w:t>I</w:t>
      </w:r>
    </w:p>
    <w:p w14:paraId="725CF0DD" w14:textId="77777777" w:rsidR="008B0C69" w:rsidRDefault="008B0C69">
      <w:pPr>
        <w:pStyle w:val="Index1"/>
        <w:tabs>
          <w:tab w:val="right" w:leader="dot" w:pos="9628"/>
        </w:tabs>
        <w:rPr>
          <w:noProof/>
        </w:rPr>
      </w:pPr>
      <w:r>
        <w:rPr>
          <w:noProof/>
        </w:rPr>
        <w:t>IPA</w:t>
      </w:r>
      <w:r>
        <w:rPr>
          <w:noProof/>
        </w:rPr>
        <w:tab/>
      </w:r>
      <w:r w:rsidRPr="000A688B">
        <w:rPr>
          <w:i/>
          <w:noProof/>
        </w:rPr>
        <w:t>Individuelle Praktische Arbeit</w:t>
      </w:r>
    </w:p>
    <w:p w14:paraId="27431C5C" w14:textId="54A3BDE0" w:rsidR="008B0C69" w:rsidRDefault="008B0C69" w:rsidP="007F6441">
      <w:pPr>
        <w:widowControl/>
        <w:spacing w:line="240" w:lineRule="auto"/>
        <w:rPr>
          <w:noProof/>
        </w:rPr>
        <w:sectPr w:rsidR="008B0C69" w:rsidSect="00622AF1">
          <w:type w:val="continuous"/>
          <w:pgSz w:w="11907" w:h="16839" w:code="9"/>
          <w:pgMar w:top="1418" w:right="851" w:bottom="1134" w:left="1418" w:header="624" w:footer="567" w:gutter="0"/>
          <w:cols w:space="720"/>
          <w:titlePg/>
          <w:docGrid w:linePitch="299"/>
        </w:sectPr>
      </w:pPr>
    </w:p>
    <w:p w14:paraId="22CE0D3F" w14:textId="71C4D598" w:rsidR="007F6441" w:rsidRPr="00934854" w:rsidRDefault="001F4B1E" w:rsidP="007F6441">
      <w:pPr>
        <w:widowControl/>
        <w:spacing w:line="240" w:lineRule="auto"/>
      </w:pPr>
      <w:r w:rsidRPr="00934854">
        <w:fldChar w:fldCharType="end"/>
      </w:r>
      <w:r w:rsidR="007F6441" w:rsidRPr="00934854">
        <w:br w:type="page"/>
      </w:r>
    </w:p>
    <w:p w14:paraId="427F2D46" w14:textId="46360514" w:rsidR="005D2B72" w:rsidRDefault="00FC7B2E" w:rsidP="00A77728">
      <w:pPr>
        <w:pStyle w:val="Formatvorlage1"/>
      </w:pPr>
      <w:r w:rsidRPr="00934854">
        <w:lastRenderedPageBreak/>
        <w:t xml:space="preserve"> </w:t>
      </w:r>
      <w:bookmarkStart w:id="67" w:name="_Toc161903189"/>
      <w:r w:rsidR="00104774" w:rsidRPr="00934854">
        <w:t>Glossar</w:t>
      </w:r>
      <w:bookmarkEnd w:id="67"/>
    </w:p>
    <w:p w14:paraId="15D2D235" w14:textId="77777777" w:rsidR="005D2B72" w:rsidRPr="005D2B72" w:rsidRDefault="005D2B72" w:rsidP="005D2B72">
      <w:pPr>
        <w:pStyle w:val="Main"/>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1985"/>
        <w:gridCol w:w="7643"/>
      </w:tblGrid>
      <w:tr w:rsidR="0088726B" w:rsidRPr="00934854" w14:paraId="307E9955" w14:textId="77777777" w:rsidTr="0088726B">
        <w:tc>
          <w:tcPr>
            <w:tcW w:w="1985" w:type="dxa"/>
          </w:tcPr>
          <w:p w14:paraId="65939FC7" w14:textId="04C1B9EA" w:rsidR="0088726B" w:rsidRPr="00934854" w:rsidRDefault="002F4B8C" w:rsidP="0088726B">
            <w:pPr>
              <w:pStyle w:val="Main"/>
              <w:tabs>
                <w:tab w:val="left" w:pos="1134"/>
              </w:tabs>
              <w:spacing w:line="276" w:lineRule="auto"/>
              <w:rPr>
                <w:b/>
              </w:rPr>
            </w:pPr>
            <w:r>
              <w:rPr>
                <w:b/>
              </w:rPr>
              <w:t>&lt;Wort&gt;</w:t>
            </w:r>
          </w:p>
        </w:tc>
        <w:tc>
          <w:tcPr>
            <w:tcW w:w="7643" w:type="dxa"/>
          </w:tcPr>
          <w:p w14:paraId="6B6583CF" w14:textId="07228D9F" w:rsidR="0088726B" w:rsidRPr="00934854" w:rsidRDefault="002F4B8C" w:rsidP="0088726B">
            <w:pPr>
              <w:pStyle w:val="Main"/>
              <w:tabs>
                <w:tab w:val="left" w:pos="1134"/>
              </w:tabs>
              <w:spacing w:line="240" w:lineRule="auto"/>
            </w:pPr>
            <w:r>
              <w:t>&lt;Beschreibung&gt;</w:t>
            </w:r>
          </w:p>
        </w:tc>
      </w:tr>
      <w:tr w:rsidR="00DC60CA" w:rsidRPr="00934854" w14:paraId="065EF79C" w14:textId="77777777" w:rsidTr="0088726B">
        <w:tc>
          <w:tcPr>
            <w:tcW w:w="1985" w:type="dxa"/>
          </w:tcPr>
          <w:p w14:paraId="29BFBEB6" w14:textId="175FA749" w:rsidR="00DC60CA" w:rsidRDefault="00DC60CA" w:rsidP="0088726B">
            <w:pPr>
              <w:pStyle w:val="Main"/>
              <w:tabs>
                <w:tab w:val="left" w:pos="1134"/>
              </w:tabs>
              <w:spacing w:line="276" w:lineRule="auto"/>
              <w:rPr>
                <w:b/>
              </w:rPr>
            </w:pPr>
          </w:p>
        </w:tc>
        <w:tc>
          <w:tcPr>
            <w:tcW w:w="7643" w:type="dxa"/>
          </w:tcPr>
          <w:p w14:paraId="3C042728" w14:textId="67C73C0F" w:rsidR="00DC60CA" w:rsidRPr="00934854" w:rsidRDefault="00DC60CA" w:rsidP="0088726B">
            <w:pPr>
              <w:pStyle w:val="Main"/>
              <w:tabs>
                <w:tab w:val="left" w:pos="1134"/>
              </w:tabs>
              <w:spacing w:line="240" w:lineRule="auto"/>
            </w:pPr>
          </w:p>
        </w:tc>
      </w:tr>
    </w:tbl>
    <w:p w14:paraId="6EC4D199" w14:textId="77777777" w:rsidR="0088726B" w:rsidRPr="00934854" w:rsidRDefault="0088726B" w:rsidP="0088726B">
      <w:pPr>
        <w:pStyle w:val="Main"/>
        <w:tabs>
          <w:tab w:val="left" w:pos="1134"/>
        </w:tabs>
      </w:pPr>
    </w:p>
    <w:p w14:paraId="7D92385C" w14:textId="2B7E6267" w:rsidR="007F6441" w:rsidRPr="00934854" w:rsidRDefault="007F6441">
      <w:pPr>
        <w:widowControl/>
        <w:spacing w:line="240" w:lineRule="auto"/>
        <w:rPr>
          <w:i/>
          <w:sz w:val="32"/>
        </w:rPr>
      </w:pPr>
      <w:r w:rsidRPr="00934854">
        <w:br w:type="page"/>
      </w:r>
    </w:p>
    <w:p w14:paraId="6D891110" w14:textId="5B08BA70" w:rsidR="007F6441" w:rsidRPr="00934854" w:rsidRDefault="00104774" w:rsidP="00A77728">
      <w:pPr>
        <w:pStyle w:val="Formatvorlage1"/>
      </w:pPr>
      <w:bookmarkStart w:id="68" w:name="_Toc161903190"/>
      <w:r w:rsidRPr="00934854">
        <w:lastRenderedPageBreak/>
        <w:t>Literatur</w:t>
      </w:r>
      <w:bookmarkEnd w:id="68"/>
    </w:p>
    <w:p w14:paraId="3E608587" w14:textId="72819AC5" w:rsidR="007F6441" w:rsidRPr="00934854" w:rsidRDefault="002F4B8C" w:rsidP="004F3EEF">
      <w:pPr>
        <w:pStyle w:val="Main"/>
        <w:numPr>
          <w:ilvl w:val="0"/>
          <w:numId w:val="5"/>
        </w:numPr>
        <w:ind w:left="426"/>
      </w:pPr>
      <w:r>
        <w:t>&lt;Beschreibung&gt;</w:t>
      </w:r>
    </w:p>
    <w:p w14:paraId="17EF697B" w14:textId="4EDD84D1" w:rsidR="002D20B3" w:rsidRPr="00934854" w:rsidRDefault="00F003DE" w:rsidP="004F3EEF">
      <w:pPr>
        <w:pStyle w:val="Main"/>
        <w:numPr>
          <w:ilvl w:val="1"/>
          <w:numId w:val="5"/>
        </w:numPr>
        <w:spacing w:after="240"/>
        <w:ind w:left="851"/>
      </w:pPr>
      <w:hyperlink r:id="rId16" w:history="1">
        <w:r w:rsidR="002F4B8C">
          <w:rPr>
            <w:rStyle w:val="Hyperlink"/>
            <w:color w:val="auto"/>
          </w:rPr>
          <w:t>&lt;link&gt;</w:t>
        </w:r>
      </w:hyperlink>
    </w:p>
    <w:p w14:paraId="79D54011" w14:textId="77777777" w:rsidR="007F6441" w:rsidRPr="00934854" w:rsidRDefault="007F6441">
      <w:pPr>
        <w:widowControl/>
        <w:spacing w:line="240" w:lineRule="auto"/>
        <w:rPr>
          <w:i/>
          <w:sz w:val="32"/>
        </w:rPr>
      </w:pPr>
      <w:r w:rsidRPr="00934854">
        <w:br w:type="page"/>
      </w:r>
    </w:p>
    <w:p w14:paraId="737E2FA4" w14:textId="77777777" w:rsidR="00A77728" w:rsidRDefault="00104774" w:rsidP="00A77728">
      <w:pPr>
        <w:pStyle w:val="Formatvorlage1"/>
      </w:pPr>
      <w:bookmarkStart w:id="69" w:name="_Toc161903191"/>
      <w:r w:rsidRPr="00934854">
        <w:lastRenderedPageBreak/>
        <w:t>Abbildungsverzeichnis</w:t>
      </w:r>
      <w:bookmarkEnd w:id="69"/>
    </w:p>
    <w:p w14:paraId="0FF5723F" w14:textId="1A80A9ED" w:rsidR="00104774" w:rsidRPr="00934854" w:rsidRDefault="00A77728" w:rsidP="00A77728">
      <w:pPr>
        <w:pStyle w:val="Main"/>
        <w:ind w:left="432"/>
        <w:jc w:val="left"/>
      </w:pPr>
      <w:r>
        <w:t>3.1</w:t>
      </w:r>
      <w:r>
        <w:tab/>
        <w:t>Use Case Diagramm</w:t>
      </w:r>
      <w:r>
        <w:tab/>
      </w:r>
      <w:r>
        <w:tab/>
      </w:r>
      <w:r>
        <w:tab/>
      </w:r>
      <w:r>
        <w:tab/>
      </w:r>
      <w:r>
        <w:tab/>
      </w:r>
      <w:r>
        <w:tab/>
      </w:r>
      <w:r>
        <w:tab/>
      </w:r>
      <w:r>
        <w:tab/>
      </w:r>
      <w:r>
        <w:tab/>
      </w:r>
      <w:r>
        <w:tab/>
      </w:r>
      <w:r>
        <w:tab/>
      </w:r>
      <w:r w:rsidR="00D47390">
        <w:t>11</w:t>
      </w:r>
      <w:r w:rsidR="007F6441" w:rsidRPr="00934854">
        <w:br w:type="page"/>
      </w:r>
    </w:p>
    <w:p w14:paraId="562C9C73" w14:textId="1D0ACF06" w:rsidR="00104774" w:rsidRPr="00934854" w:rsidRDefault="00104774" w:rsidP="00104774">
      <w:pPr>
        <w:pStyle w:val="Ebene2"/>
      </w:pPr>
      <w:r w:rsidRPr="00934854">
        <w:lastRenderedPageBreak/>
        <w:t xml:space="preserve"> </w:t>
      </w:r>
      <w:bookmarkStart w:id="70" w:name="_Toc161903192"/>
      <w:r w:rsidRPr="00934854">
        <w:t>Anhang</w:t>
      </w:r>
      <w:bookmarkEnd w:id="70"/>
    </w:p>
    <w:p w14:paraId="6803C056" w14:textId="6EAC8EBF" w:rsidR="00104774" w:rsidRDefault="00D64989" w:rsidP="004F3EEF">
      <w:pPr>
        <w:pStyle w:val="Formatvorlage1"/>
        <w:numPr>
          <w:ilvl w:val="1"/>
          <w:numId w:val="6"/>
        </w:numPr>
      </w:pPr>
      <w:bookmarkStart w:id="71" w:name="_Toc161903193"/>
      <w:proofErr w:type="spellStart"/>
      <w:r w:rsidRPr="00934854">
        <w:t>Git</w:t>
      </w:r>
      <w:proofErr w:type="spellEnd"/>
      <w:r w:rsidRPr="00934854">
        <w:t>-Log</w:t>
      </w:r>
      <w:bookmarkEnd w:id="71"/>
    </w:p>
    <w:p w14:paraId="4B5E8D0B" w14:textId="77777777" w:rsidR="00163869" w:rsidRPr="00FC0ECA" w:rsidRDefault="00163869" w:rsidP="00163869">
      <w:pPr>
        <w:pStyle w:val="Main"/>
      </w:pPr>
    </w:p>
    <w:sectPr w:rsidR="00163869" w:rsidRPr="00FC0ECA" w:rsidSect="00622AF1">
      <w:type w:val="continuous"/>
      <w:pgSz w:w="11907" w:h="16839" w:code="9"/>
      <w:pgMar w:top="1418" w:right="851" w:bottom="1134" w:left="1418" w:header="624"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FB6EE" w14:textId="77777777" w:rsidR="00622AF1" w:rsidRDefault="00622AF1">
      <w:r>
        <w:separator/>
      </w:r>
    </w:p>
  </w:endnote>
  <w:endnote w:type="continuationSeparator" w:id="0">
    <w:p w14:paraId="7AF072BB" w14:textId="77777777" w:rsidR="00622AF1" w:rsidRDefault="00622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w:altName w:val="Cambria"/>
    <w:charset w:val="00"/>
    <w:family w:val="roman"/>
    <w:pitch w:val="variable"/>
    <w:sig w:usb0="E00002AF" w:usb1="5000E07B" w:usb2="00000000" w:usb3="00000000" w:csb0="0000019F" w:csb1="00000000"/>
  </w:font>
  <w:font w:name="Imago">
    <w:altName w:val="Calibri"/>
    <w:charset w:val="00"/>
    <w:family w:val="auto"/>
    <w:pitch w:val="variable"/>
    <w:sig w:usb0="A00002AF" w:usb1="5000205B"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Hack">
    <w:altName w:val="Sylfaen"/>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ack-Regular">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Wingdings 2">
    <w:panose1 w:val="05020102010507070707"/>
    <w:charset w:val="02"/>
    <w:family w:val="roman"/>
    <w:pitch w:val="variable"/>
    <w:sig w:usb0="00000000" w:usb1="10000000" w:usb2="00000000" w:usb3="00000000" w:csb0="80000000" w:csb1="00000000"/>
  </w:font>
  <w:font w:name="Roche">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3418" w14:textId="5D6858DA" w:rsidR="00911F96" w:rsidRPr="00FB1401" w:rsidRDefault="00FB1401" w:rsidP="00E46830">
    <w:pPr>
      <w:pStyle w:val="Fuzeile"/>
      <w:tabs>
        <w:tab w:val="left" w:pos="4111"/>
      </w:tabs>
      <w:rPr>
        <w:rFonts w:ascii="Imago" w:hAnsi="Imago"/>
        <w:i w:val="0"/>
        <w:noProof/>
        <w:color w:val="00B050"/>
      </w:rPr>
    </w:pPr>
    <w:r>
      <w:rPr>
        <w:rFonts w:ascii="Imago" w:hAnsi="Imago"/>
        <w:i w:val="0"/>
        <w:noProof/>
        <w:color w:val="00B050"/>
      </w:rPr>
      <w:t>05.04.2024</w:t>
    </w:r>
    <w:r w:rsidR="00911F96" w:rsidRPr="00CB3FA2">
      <w:rPr>
        <w:rFonts w:ascii="Imago" w:hAnsi="Imago"/>
        <w:i w:val="0"/>
        <w:noProof/>
      </w:rPr>
      <w:ptab w:relativeTo="margin" w:alignment="center" w:leader="none"/>
    </w:r>
    <w:r w:rsidR="00911F96" w:rsidRPr="00CB3FA2">
      <w:rPr>
        <w:rFonts w:ascii="Imago" w:hAnsi="Imago"/>
        <w:i w:val="0"/>
        <w:noProof/>
      </w:rPr>
      <w:fldChar w:fldCharType="begin"/>
    </w:r>
    <w:r w:rsidR="00911F96" w:rsidRPr="00CB3FA2">
      <w:rPr>
        <w:rFonts w:ascii="Imago" w:hAnsi="Imago"/>
        <w:i w:val="0"/>
        <w:noProof/>
      </w:rPr>
      <w:instrText xml:space="preserve"> PAGE </w:instrText>
    </w:r>
    <w:r w:rsidR="00911F96" w:rsidRPr="00CB3FA2">
      <w:rPr>
        <w:rFonts w:ascii="Imago" w:hAnsi="Imago"/>
        <w:i w:val="0"/>
        <w:noProof/>
      </w:rPr>
      <w:fldChar w:fldCharType="separate"/>
    </w:r>
    <w:r w:rsidR="00B116C1">
      <w:rPr>
        <w:rFonts w:ascii="Imago" w:hAnsi="Imago"/>
        <w:i w:val="0"/>
        <w:noProof/>
      </w:rPr>
      <w:t>21</w:t>
    </w:r>
    <w:r w:rsidR="00911F96" w:rsidRPr="00CB3FA2">
      <w:rPr>
        <w:rFonts w:ascii="Imago" w:hAnsi="Imago"/>
        <w:i w:val="0"/>
        <w:noProof/>
      </w:rPr>
      <w:fldChar w:fldCharType="end"/>
    </w:r>
    <w:r w:rsidR="00911F96" w:rsidRPr="00CB3FA2">
      <w:rPr>
        <w:rFonts w:ascii="Imago" w:hAnsi="Imago"/>
        <w:i w:val="0"/>
        <w:noProof/>
      </w:rPr>
      <w:t xml:space="preserve"> / </w:t>
    </w:r>
    <w:r w:rsidR="00911F96" w:rsidRPr="00CB3FA2">
      <w:rPr>
        <w:rFonts w:ascii="Imago" w:hAnsi="Imago"/>
        <w:i w:val="0"/>
        <w:noProof/>
      </w:rPr>
      <w:fldChar w:fldCharType="begin"/>
    </w:r>
    <w:r w:rsidR="00911F96" w:rsidRPr="00CB3FA2">
      <w:rPr>
        <w:rFonts w:ascii="Imago" w:hAnsi="Imago"/>
        <w:i w:val="0"/>
        <w:noProof/>
      </w:rPr>
      <w:instrText xml:space="preserve"> NUMPAGES </w:instrText>
    </w:r>
    <w:r w:rsidR="00911F96" w:rsidRPr="00CB3FA2">
      <w:rPr>
        <w:rFonts w:ascii="Imago" w:hAnsi="Imago"/>
        <w:i w:val="0"/>
        <w:noProof/>
      </w:rPr>
      <w:fldChar w:fldCharType="separate"/>
    </w:r>
    <w:r w:rsidR="00B116C1">
      <w:rPr>
        <w:rFonts w:ascii="Imago" w:hAnsi="Imago"/>
        <w:i w:val="0"/>
        <w:noProof/>
      </w:rPr>
      <w:t>32</w:t>
    </w:r>
    <w:r w:rsidR="00911F96" w:rsidRPr="00CB3FA2">
      <w:rPr>
        <w:rFonts w:ascii="Imago" w:hAnsi="Imago"/>
        <w:i w:val="0"/>
        <w:noProof/>
      </w:rPr>
      <w:fldChar w:fldCharType="end"/>
    </w:r>
    <w:r w:rsidR="00911F96" w:rsidRPr="00CB3FA2">
      <w:rPr>
        <w:rFonts w:ascii="Imago" w:hAnsi="Imago"/>
        <w:i w:val="0"/>
        <w:noProof/>
      </w:rPr>
      <w:ptab w:relativeTo="margin" w:alignment="right" w:leader="none"/>
    </w:r>
    <w:sdt>
      <w:sdtPr>
        <w:rPr>
          <w:rFonts w:ascii="Imago" w:hAnsi="Imago"/>
          <w:i w:val="0"/>
          <w:noProof/>
        </w:rPr>
        <w:alias w:val="Autor"/>
        <w:tag w:val=""/>
        <w:id w:val="1060063879"/>
        <w:placeholder>
          <w:docPart w:val="F52A2CD9E75E49519F88A2C40FC8870B"/>
        </w:placeholder>
        <w:dataBinding w:prefixMappings="xmlns:ns0='http://purl.org/dc/elements/1.1/' xmlns:ns1='http://schemas.openxmlformats.org/package/2006/metadata/core-properties' " w:xpath="/ns1:coreProperties[1]/ns0:creator[1]" w:storeItemID="{6C3C8BC8-F283-45AE-878A-BAB7291924A1}"/>
        <w:text/>
      </w:sdtPr>
      <w:sdtEndPr/>
      <w:sdtContent>
        <w:r w:rsidR="00B11944">
          <w:rPr>
            <w:rFonts w:ascii="Imago" w:hAnsi="Imago"/>
            <w:i w:val="0"/>
            <w:noProof/>
          </w:rPr>
          <w:t>Simon andré Lötscher</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1C82" w14:textId="2314AAFD" w:rsidR="00911F96" w:rsidRDefault="008C26A0" w:rsidP="008C26A0">
    <w:pPr>
      <w:pStyle w:val="Main"/>
      <w:rPr>
        <w:b/>
        <w:bCs/>
      </w:rPr>
    </w:pPr>
    <w:r w:rsidRPr="008C26A0">
      <w:rPr>
        <w:b/>
        <w:bCs/>
      </w:rPr>
      <w:t>Softec AG</w:t>
    </w:r>
  </w:p>
  <w:p w14:paraId="6AF07BB5" w14:textId="46FED76D" w:rsidR="008C26A0" w:rsidRPr="008C26A0" w:rsidRDefault="008C26A0" w:rsidP="008C26A0">
    <w:pPr>
      <w:pStyle w:val="Main"/>
    </w:pPr>
    <w:r>
      <w:t>Industriestrasse 51, 6312 Steinhausen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72A32" w14:textId="77777777" w:rsidR="00622AF1" w:rsidRDefault="00622AF1">
      <w:r>
        <w:separator/>
      </w:r>
    </w:p>
  </w:footnote>
  <w:footnote w:type="continuationSeparator" w:id="0">
    <w:p w14:paraId="0154866F" w14:textId="77777777" w:rsidR="00622AF1" w:rsidRDefault="00622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65" w:type="dxa"/>
      <w:tblCellMar>
        <w:left w:w="0" w:type="dxa"/>
        <w:right w:w="0" w:type="dxa"/>
      </w:tblCellMar>
      <w:tblLook w:val="01E0" w:firstRow="1" w:lastRow="1" w:firstColumn="1" w:lastColumn="1" w:noHBand="0" w:noVBand="0"/>
    </w:tblPr>
    <w:tblGrid>
      <w:gridCol w:w="9965"/>
    </w:tblGrid>
    <w:tr w:rsidR="00911F96" w14:paraId="6FA6E709" w14:textId="77777777" w:rsidTr="00417464">
      <w:trPr>
        <w:trHeight w:hRule="exact" w:val="905"/>
      </w:trPr>
      <w:tc>
        <w:tcPr>
          <w:tcW w:w="9965" w:type="dxa"/>
        </w:tcPr>
        <w:p w14:paraId="1BCF02B0" w14:textId="1434F05C" w:rsidR="00911F96" w:rsidRDefault="00911F96" w:rsidP="00091F24">
          <w:pPr>
            <w:jc w:val="right"/>
          </w:pPr>
        </w:p>
      </w:tc>
    </w:tr>
  </w:tbl>
  <w:p w14:paraId="70FA40F3" w14:textId="77777777" w:rsidR="00911F96" w:rsidRPr="00032993" w:rsidRDefault="00911F96" w:rsidP="00032993">
    <w:pPr>
      <w:pStyle w:val="EmptyLi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A249" w14:textId="144B073A" w:rsidR="00911F96" w:rsidRPr="00790E13" w:rsidRDefault="00911F96" w:rsidP="00790E13">
    <w:pPr>
      <w:pStyle w:val="Kopfzeile"/>
      <w:jc w:val="right"/>
      <w:rPr>
        <w:rFonts w:ascii="Roche" w:hAnsi="Roche"/>
        <w:color w:val="0070C0"/>
        <w:sz w:val="60"/>
        <w:szCs w:val="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B4C392"/>
    <w:lvl w:ilvl="0">
      <w:start w:val="1"/>
      <w:numFmt w:val="decimal"/>
      <w:pStyle w:val="berschrift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AD136D"/>
    <w:multiLevelType w:val="hybridMultilevel"/>
    <w:tmpl w:val="C7BE6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46C47E0"/>
    <w:multiLevelType w:val="hybridMultilevel"/>
    <w:tmpl w:val="44A03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0C5C11"/>
    <w:multiLevelType w:val="hybridMultilevel"/>
    <w:tmpl w:val="74845B10"/>
    <w:lvl w:ilvl="0" w:tplc="F0D0E454">
      <w:start w:val="1"/>
      <w:numFmt w:val="decimal"/>
      <w:pStyle w:val="Ebene4"/>
      <w:lvlText w:val="1.%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3735F01"/>
    <w:multiLevelType w:val="hybridMultilevel"/>
    <w:tmpl w:val="E676E7D6"/>
    <w:lvl w:ilvl="0" w:tplc="08070003">
      <w:start w:val="1"/>
      <w:numFmt w:val="bullet"/>
      <w:lvlText w:val="o"/>
      <w:lvlJc w:val="left"/>
      <w:pPr>
        <w:ind w:left="927" w:hanging="360"/>
      </w:pPr>
      <w:rPr>
        <w:rFonts w:ascii="Courier New" w:hAnsi="Courier New" w:cs="Courier New"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5" w15:restartNumberingAfterBreak="0">
    <w:nsid w:val="18407839"/>
    <w:multiLevelType w:val="hybridMultilevel"/>
    <w:tmpl w:val="4C04CDB6"/>
    <w:lvl w:ilvl="0" w:tplc="069A9F3A">
      <w:start w:val="1"/>
      <w:numFmt w:val="decimal"/>
      <w:lvlText w:val="[%1]"/>
      <w:lvlJc w:val="left"/>
      <w:pPr>
        <w:ind w:left="786" w:hanging="360"/>
      </w:pPr>
      <w:rPr>
        <w:rFonts w:hint="default"/>
      </w:rPr>
    </w:lvl>
    <w:lvl w:ilvl="1" w:tplc="04090005">
      <w:start w:val="1"/>
      <w:numFmt w:val="bullet"/>
      <w:lvlText w:val=""/>
      <w:lvlJc w:val="left"/>
      <w:pPr>
        <w:ind w:left="1506" w:hanging="360"/>
      </w:pPr>
      <w:rPr>
        <w:rFonts w:ascii="Wingdings" w:hAnsi="Wingdings" w:hint="default"/>
      </w:r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96C7969"/>
    <w:multiLevelType w:val="multilevel"/>
    <w:tmpl w:val="6FF8E242"/>
    <w:lvl w:ilvl="0">
      <w:start w:val="1"/>
      <w:numFmt w:val="decimal"/>
      <w:pStyle w:val="Ebene2"/>
      <w:lvlText w:val="%1"/>
      <w:lvlJc w:val="left"/>
      <w:pPr>
        <w:ind w:left="432" w:hanging="432"/>
      </w:pPr>
    </w:lvl>
    <w:lvl w:ilvl="1">
      <w:start w:val="1"/>
      <w:numFmt w:val="decimal"/>
      <w:pStyle w:val="Formatvorlage1"/>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ormatvorlage2"/>
      <w:lvlText w:val="%1.%2.%3"/>
      <w:lvlJc w:val="left"/>
      <w:pPr>
        <w:ind w:left="720" w:hanging="720"/>
      </w:pPr>
    </w:lvl>
    <w:lvl w:ilvl="3">
      <w:start w:val="1"/>
      <w:numFmt w:val="decimal"/>
      <w:pStyle w:val="Formatvorlage3"/>
      <w:lvlText w:val="%1.%2.%3.%4"/>
      <w:lvlJc w:val="left"/>
      <w:pPr>
        <w:ind w:left="285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165297"/>
    <w:multiLevelType w:val="hybridMultilevel"/>
    <w:tmpl w:val="CF741522"/>
    <w:lvl w:ilvl="0" w:tplc="08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E3E6469"/>
    <w:multiLevelType w:val="hybridMultilevel"/>
    <w:tmpl w:val="0C9AC9AA"/>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F17057"/>
    <w:multiLevelType w:val="hybridMultilevel"/>
    <w:tmpl w:val="308820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303726A"/>
    <w:multiLevelType w:val="hybridMultilevel"/>
    <w:tmpl w:val="534885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6496A89"/>
    <w:multiLevelType w:val="hybridMultilevel"/>
    <w:tmpl w:val="3F88933C"/>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458470A"/>
    <w:multiLevelType w:val="hybridMultilevel"/>
    <w:tmpl w:val="75747702"/>
    <w:lvl w:ilvl="0" w:tplc="99527D46">
      <w:start w:val="1"/>
      <w:numFmt w:val="decimal"/>
      <w:pStyle w:val="berschrift2"/>
      <w:lvlText w:val="%1."/>
      <w:lvlJc w:val="left"/>
      <w:pPr>
        <w:ind w:left="720" w:hanging="360"/>
      </w:pPr>
    </w:lvl>
    <w:lvl w:ilvl="1" w:tplc="04090019" w:tentative="1">
      <w:start w:val="1"/>
      <w:numFmt w:val="lowerLetter"/>
      <w:lvlText w:val="%2."/>
      <w:lvlJc w:val="left"/>
      <w:pPr>
        <w:ind w:left="1440" w:hanging="360"/>
      </w:pPr>
    </w:lvl>
    <w:lvl w:ilvl="2" w:tplc="AF446746">
      <w:start w:val="1"/>
      <w:numFmt w:val="lowerRoman"/>
      <w:pStyle w:val="berschrift3"/>
      <w:lvlText w:val="%3."/>
      <w:lvlJc w:val="right"/>
      <w:pPr>
        <w:ind w:left="2160" w:hanging="180"/>
      </w:pPr>
    </w:lvl>
    <w:lvl w:ilvl="3" w:tplc="FD88095E">
      <w:start w:val="1"/>
      <w:numFmt w:val="decimal"/>
      <w:pStyle w:val="berschrift4"/>
      <w:lvlText w:val="%4."/>
      <w:lvlJc w:val="left"/>
      <w:pPr>
        <w:ind w:left="2880" w:hanging="360"/>
      </w:pPr>
    </w:lvl>
    <w:lvl w:ilvl="4" w:tplc="04090019" w:tentative="1">
      <w:start w:val="1"/>
      <w:numFmt w:val="lowerLetter"/>
      <w:pStyle w:val="berschrift5"/>
      <w:lvlText w:val="%5."/>
      <w:lvlJc w:val="left"/>
      <w:pPr>
        <w:ind w:left="3600" w:hanging="360"/>
      </w:pPr>
    </w:lvl>
    <w:lvl w:ilvl="5" w:tplc="0409001B" w:tentative="1">
      <w:start w:val="1"/>
      <w:numFmt w:val="lowerRoman"/>
      <w:pStyle w:val="berschrift6"/>
      <w:lvlText w:val="%6."/>
      <w:lvlJc w:val="right"/>
      <w:pPr>
        <w:ind w:left="4320" w:hanging="180"/>
      </w:pPr>
    </w:lvl>
    <w:lvl w:ilvl="6" w:tplc="0409000F" w:tentative="1">
      <w:start w:val="1"/>
      <w:numFmt w:val="decimal"/>
      <w:pStyle w:val="berschrift7"/>
      <w:lvlText w:val="%7."/>
      <w:lvlJc w:val="left"/>
      <w:pPr>
        <w:ind w:left="5040" w:hanging="360"/>
      </w:pPr>
    </w:lvl>
    <w:lvl w:ilvl="7" w:tplc="04090019">
      <w:start w:val="1"/>
      <w:numFmt w:val="lowerLetter"/>
      <w:pStyle w:val="berschrift8"/>
      <w:lvlText w:val="%8."/>
      <w:lvlJc w:val="left"/>
      <w:pPr>
        <w:ind w:left="5760" w:hanging="360"/>
      </w:pPr>
    </w:lvl>
    <w:lvl w:ilvl="8" w:tplc="0409001B" w:tentative="1">
      <w:start w:val="1"/>
      <w:numFmt w:val="lowerRoman"/>
      <w:pStyle w:val="berschrift9"/>
      <w:lvlText w:val="%9."/>
      <w:lvlJc w:val="right"/>
      <w:pPr>
        <w:ind w:left="6480" w:hanging="180"/>
      </w:pPr>
    </w:lvl>
  </w:abstractNum>
  <w:abstractNum w:abstractNumId="13" w15:restartNumberingAfterBreak="0">
    <w:nsid w:val="4E2F23D4"/>
    <w:multiLevelType w:val="hybridMultilevel"/>
    <w:tmpl w:val="789C7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3D96D6E"/>
    <w:multiLevelType w:val="hybridMultilevel"/>
    <w:tmpl w:val="128621A2"/>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CEF02E1"/>
    <w:multiLevelType w:val="hybridMultilevel"/>
    <w:tmpl w:val="584839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0CA63FE"/>
    <w:multiLevelType w:val="hybridMultilevel"/>
    <w:tmpl w:val="2B4EA3C4"/>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35E4BDA"/>
    <w:multiLevelType w:val="hybridMultilevel"/>
    <w:tmpl w:val="765ADF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96752661">
    <w:abstractNumId w:val="0"/>
  </w:num>
  <w:num w:numId="2" w16cid:durableId="1642617472">
    <w:abstractNumId w:val="12"/>
  </w:num>
  <w:num w:numId="3" w16cid:durableId="1185051521">
    <w:abstractNumId w:val="3"/>
  </w:num>
  <w:num w:numId="4" w16cid:durableId="1443917804">
    <w:abstractNumId w:val="6"/>
  </w:num>
  <w:num w:numId="5" w16cid:durableId="1937442623">
    <w:abstractNumId w:val="5"/>
  </w:num>
  <w:num w:numId="6" w16cid:durableId="19515425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2265421">
    <w:abstractNumId w:val="17"/>
  </w:num>
  <w:num w:numId="8" w16cid:durableId="568538571">
    <w:abstractNumId w:val="15"/>
  </w:num>
  <w:num w:numId="9" w16cid:durableId="923607746">
    <w:abstractNumId w:val="10"/>
  </w:num>
  <w:num w:numId="10" w16cid:durableId="1101953981">
    <w:abstractNumId w:val="13"/>
  </w:num>
  <w:num w:numId="11" w16cid:durableId="2103448500">
    <w:abstractNumId w:val="2"/>
  </w:num>
  <w:num w:numId="12" w16cid:durableId="2002462999">
    <w:abstractNumId w:val="9"/>
  </w:num>
  <w:num w:numId="13" w16cid:durableId="1762868424">
    <w:abstractNumId w:val="1"/>
  </w:num>
  <w:num w:numId="14" w16cid:durableId="1567378333">
    <w:abstractNumId w:val="16"/>
  </w:num>
  <w:num w:numId="15" w16cid:durableId="1948922528">
    <w:abstractNumId w:val="4"/>
  </w:num>
  <w:num w:numId="16" w16cid:durableId="1556433384">
    <w:abstractNumId w:val="11"/>
  </w:num>
  <w:num w:numId="17" w16cid:durableId="888804458">
    <w:abstractNumId w:val="7"/>
  </w:num>
  <w:num w:numId="18" w16cid:durableId="1519542782">
    <w:abstractNumId w:val="8"/>
  </w:num>
  <w:num w:numId="19" w16cid:durableId="1448692934">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DocConfidentiality" w:val="GCIFalse"/>
    <w:docVar w:name="varDocFooterShow" w:val="GCIFalse"/>
    <w:docVar w:name="varDocLang" w:val="GCIGerman"/>
    <w:docVar w:name="varDocLangPrevious" w:val="GCIEnglish"/>
    <w:docVar w:name="varDocLogoState" w:val="GCIHideLogo"/>
    <w:docVar w:name="varDocMandatoryIndication" w:val="GCIFalse"/>
    <w:docVar w:name="varDocSetupPerformed" w:val="GCITrue"/>
    <w:docVar w:name="varDocType" w:val="GCIBLANK"/>
    <w:docVar w:name="varDotVersion" w:val="GCI6.90"/>
    <w:docVar w:name="varsenaddress" w:val="GCI"/>
    <w:docVar w:name="varsenbuilding" w:val="GCI"/>
    <w:docVar w:name="varsencompanyEnglish" w:val="GCIRoche"/>
    <w:docVar w:name="varsencompanyFrench" w:val="GCIRoche"/>
    <w:docVar w:name="varsencompanyGerman" w:val="GCIRoche"/>
    <w:docVar w:name="varsencompanyItalian" w:val="GCIRoche"/>
    <w:docVar w:name="varsencompanyLocal" w:val="GCIRoche"/>
    <w:docVar w:name="varsencompanySpanish" w:val="GCIRoche"/>
    <w:docVar w:name="varsenconfidentiality" w:val="GCI"/>
    <w:docVar w:name="varsencustom_text" w:val="GCIFalse"/>
    <w:docVar w:name="varsendefault_text" w:val="GCITrue"/>
    <w:docVar w:name="varsendepartment" w:val="GCI"/>
    <w:docVar w:name="varsendepartment_short" w:val="GCI"/>
    <w:docVar w:name="varsendivision" w:val="GCICorporate"/>
    <w:docVar w:name="varsenemail" w:val="GCI"/>
    <w:docVar w:name="varsenfax" w:val="GCI"/>
    <w:docVar w:name="varsenfax_textEnglish" w:val="GCI"/>
    <w:docVar w:name="varsenfax_textFrench" w:val="GCI"/>
    <w:docVar w:name="varsenfax_textGerman" w:val="GCI"/>
    <w:docVar w:name="varsenfax_textItalian" w:val="GCI"/>
    <w:docVar w:name="varsenfax_textLocal" w:val="GCI"/>
    <w:docVar w:name="varsenfax_textSpanish" w:val="GCI"/>
    <w:docVar w:name="varsenfirst_name" w:val="GCIYael"/>
    <w:docVar w:name="varsenfunctionEnglish" w:val="GCI"/>
    <w:docVar w:name="varsenfunctionFrench" w:val="GCI"/>
    <w:docVar w:name="varsenfunctionGerman" w:val="GCI"/>
    <w:docVar w:name="varsenfunctionItalian" w:val="GCI"/>
    <w:docVar w:name="varsenfunctionLocal" w:val="GCI"/>
    <w:docVar w:name="varsenfunctionSpanish" w:val="GCI"/>
    <w:docVar w:name="varsenid" w:val="GCI1"/>
    <w:docVar w:name="varsenlanguage" w:val="GCINone"/>
    <w:docVar w:name="varsenlast_name" w:val="GCIFassbind"/>
    <w:docVar w:name="varsenletter_text_1English" w:val="GCI"/>
    <w:docVar w:name="varsenletter_text_1French" w:val="GCI"/>
    <w:docVar w:name="varsenletter_text_1German" w:val="GCI"/>
    <w:docVar w:name="varsenletter_text_1Italian" w:val="GCI"/>
    <w:docVar w:name="varsenletter_text_1Local" w:val="GCI"/>
    <w:docVar w:name="varsenletter_text_1Spanish" w:val="GCI"/>
    <w:docVar w:name="varsenletter_text_2English" w:val="GCI"/>
    <w:docVar w:name="varsenletter_text_2French" w:val="GCI"/>
    <w:docVar w:name="varsenletter_text_2German" w:val="GCI"/>
    <w:docVar w:name="varsenletter_text_2Italian" w:val="GCI"/>
    <w:docVar w:name="varsenletter_text_2Local" w:val="GCI"/>
    <w:docVar w:name="varsenletter_text_2Spanish" w:val="GCI"/>
    <w:docVar w:name="varsenletter_text_3English" w:val="GCI"/>
    <w:docVar w:name="varsenletter_text_3French" w:val="GCI"/>
    <w:docVar w:name="varsenletter_text_3German" w:val="GCI"/>
    <w:docVar w:name="varsenletter_text_3Italian" w:val="GCI"/>
    <w:docVar w:name="varsenletter_text_3Local" w:val="GCI"/>
    <w:docVar w:name="varsenletter_text_3Spanish" w:val="GCI"/>
    <w:docVar w:name="varsenletter_text_4English" w:val="GCI"/>
    <w:docVar w:name="varsenletter_text_4French" w:val="GCI"/>
    <w:docVar w:name="varsenletter_text_4German" w:val="GCI"/>
    <w:docVar w:name="varsenletter_text_4Italian" w:val="GCI"/>
    <w:docVar w:name="varsenletter_text_4Local" w:val="GCI"/>
    <w:docVar w:name="varsenletter_text_4Spanish" w:val="GCI"/>
    <w:docVar w:name="varsenlocationEnglish" w:val="GCI"/>
    <w:docVar w:name="varsenlocationFrench" w:val="GCI"/>
    <w:docVar w:name="varsenlocationGerman" w:val="GCI"/>
    <w:docVar w:name="varsenlocationItalian" w:val="GCI"/>
    <w:docVar w:name="varsenlocationLocal" w:val="GCI"/>
    <w:docVar w:name="varsenlocationSpanish" w:val="GCI"/>
    <w:docVar w:name="varsenlogo" w:val="GCIroche"/>
    <w:docVar w:name="varsenmandatory_indication" w:val="GCI"/>
    <w:docVar w:name="varsenmemo_textEnglish" w:val="GCI"/>
    <w:docVar w:name="varsenmemo_textFrench" w:val="GCI"/>
    <w:docVar w:name="varsenmemo_textGerman" w:val="GCI"/>
    <w:docVar w:name="varsenmemo_textItalian" w:val="GCI"/>
    <w:docVar w:name="varsenmemo_textLocal" w:val="GCI"/>
    <w:docVar w:name="varsenmemo_textSpanish" w:val="GCI"/>
    <w:docVar w:name="varsenphone" w:val="GCI"/>
  </w:docVars>
  <w:rsids>
    <w:rsidRoot w:val="00274F46"/>
    <w:rsid w:val="00004DA2"/>
    <w:rsid w:val="00005999"/>
    <w:rsid w:val="000068F8"/>
    <w:rsid w:val="00007CB7"/>
    <w:rsid w:val="00007DC1"/>
    <w:rsid w:val="000153B9"/>
    <w:rsid w:val="00015ACA"/>
    <w:rsid w:val="00016994"/>
    <w:rsid w:val="0001736C"/>
    <w:rsid w:val="00020F95"/>
    <w:rsid w:val="00021E29"/>
    <w:rsid w:val="0002291E"/>
    <w:rsid w:val="000236D5"/>
    <w:rsid w:val="00023F72"/>
    <w:rsid w:val="00023FF7"/>
    <w:rsid w:val="000266EE"/>
    <w:rsid w:val="0002720B"/>
    <w:rsid w:val="00027B43"/>
    <w:rsid w:val="00031076"/>
    <w:rsid w:val="00031A7D"/>
    <w:rsid w:val="00032993"/>
    <w:rsid w:val="000337CE"/>
    <w:rsid w:val="00035C82"/>
    <w:rsid w:val="0003635E"/>
    <w:rsid w:val="00037514"/>
    <w:rsid w:val="000402EE"/>
    <w:rsid w:val="000410EE"/>
    <w:rsid w:val="00041332"/>
    <w:rsid w:val="00045E6F"/>
    <w:rsid w:val="00045EA2"/>
    <w:rsid w:val="0004779B"/>
    <w:rsid w:val="00047903"/>
    <w:rsid w:val="00047B7E"/>
    <w:rsid w:val="00050F7A"/>
    <w:rsid w:val="00052EF4"/>
    <w:rsid w:val="00055958"/>
    <w:rsid w:val="0005640D"/>
    <w:rsid w:val="0005764C"/>
    <w:rsid w:val="000679B2"/>
    <w:rsid w:val="00071268"/>
    <w:rsid w:val="000738F6"/>
    <w:rsid w:val="00080D0E"/>
    <w:rsid w:val="00080DE4"/>
    <w:rsid w:val="00082DD6"/>
    <w:rsid w:val="00087409"/>
    <w:rsid w:val="00091F24"/>
    <w:rsid w:val="00094538"/>
    <w:rsid w:val="000946F9"/>
    <w:rsid w:val="000A194C"/>
    <w:rsid w:val="000A1B4E"/>
    <w:rsid w:val="000A2AB5"/>
    <w:rsid w:val="000A4691"/>
    <w:rsid w:val="000A4AF8"/>
    <w:rsid w:val="000A5B1B"/>
    <w:rsid w:val="000A5E6D"/>
    <w:rsid w:val="000A7110"/>
    <w:rsid w:val="000B062F"/>
    <w:rsid w:val="000B0813"/>
    <w:rsid w:val="000B2DE4"/>
    <w:rsid w:val="000B3C4E"/>
    <w:rsid w:val="000B54B2"/>
    <w:rsid w:val="000B68F5"/>
    <w:rsid w:val="000B6B21"/>
    <w:rsid w:val="000B6B96"/>
    <w:rsid w:val="000C16C8"/>
    <w:rsid w:val="000C3A4B"/>
    <w:rsid w:val="000C3E7B"/>
    <w:rsid w:val="000C45A5"/>
    <w:rsid w:val="000C4FD7"/>
    <w:rsid w:val="000C5919"/>
    <w:rsid w:val="000D1281"/>
    <w:rsid w:val="000D1470"/>
    <w:rsid w:val="000D322D"/>
    <w:rsid w:val="000D57FB"/>
    <w:rsid w:val="000D69E2"/>
    <w:rsid w:val="000E0757"/>
    <w:rsid w:val="000E27B6"/>
    <w:rsid w:val="000E447E"/>
    <w:rsid w:val="000E523E"/>
    <w:rsid w:val="000E6DEE"/>
    <w:rsid w:val="000E7C67"/>
    <w:rsid w:val="000F12AD"/>
    <w:rsid w:val="000F1D28"/>
    <w:rsid w:val="000F2FBF"/>
    <w:rsid w:val="000F3020"/>
    <w:rsid w:val="000F481B"/>
    <w:rsid w:val="000F52EC"/>
    <w:rsid w:val="000F58B9"/>
    <w:rsid w:val="000F6E79"/>
    <w:rsid w:val="000F7DB6"/>
    <w:rsid w:val="001035B3"/>
    <w:rsid w:val="00104153"/>
    <w:rsid w:val="00104774"/>
    <w:rsid w:val="00104CB9"/>
    <w:rsid w:val="0010755B"/>
    <w:rsid w:val="001109A3"/>
    <w:rsid w:val="0011255D"/>
    <w:rsid w:val="00113112"/>
    <w:rsid w:val="00114A1A"/>
    <w:rsid w:val="001167C9"/>
    <w:rsid w:val="00120786"/>
    <w:rsid w:val="001227CE"/>
    <w:rsid w:val="001230EF"/>
    <w:rsid w:val="0012314B"/>
    <w:rsid w:val="00123804"/>
    <w:rsid w:val="001306CB"/>
    <w:rsid w:val="001335D2"/>
    <w:rsid w:val="00134B5C"/>
    <w:rsid w:val="00135BC5"/>
    <w:rsid w:val="00140E6C"/>
    <w:rsid w:val="00141BF4"/>
    <w:rsid w:val="00142BB0"/>
    <w:rsid w:val="00144A81"/>
    <w:rsid w:val="00144BA1"/>
    <w:rsid w:val="00145778"/>
    <w:rsid w:val="00146CF7"/>
    <w:rsid w:val="00147CEA"/>
    <w:rsid w:val="00154794"/>
    <w:rsid w:val="001547FB"/>
    <w:rsid w:val="00155836"/>
    <w:rsid w:val="001562D3"/>
    <w:rsid w:val="0016007E"/>
    <w:rsid w:val="0016027D"/>
    <w:rsid w:val="0016078E"/>
    <w:rsid w:val="00163415"/>
    <w:rsid w:val="0016382E"/>
    <w:rsid w:val="00163869"/>
    <w:rsid w:val="00164544"/>
    <w:rsid w:val="00167ABF"/>
    <w:rsid w:val="00171B6C"/>
    <w:rsid w:val="00173CC9"/>
    <w:rsid w:val="00174527"/>
    <w:rsid w:val="001757A7"/>
    <w:rsid w:val="00175EB3"/>
    <w:rsid w:val="001761E5"/>
    <w:rsid w:val="0017668B"/>
    <w:rsid w:val="00176AD2"/>
    <w:rsid w:val="00177DB3"/>
    <w:rsid w:val="001805FC"/>
    <w:rsid w:val="0018164D"/>
    <w:rsid w:val="00185E45"/>
    <w:rsid w:val="001872A7"/>
    <w:rsid w:val="00187C05"/>
    <w:rsid w:val="00190035"/>
    <w:rsid w:val="00190235"/>
    <w:rsid w:val="001907D0"/>
    <w:rsid w:val="00191327"/>
    <w:rsid w:val="001922A2"/>
    <w:rsid w:val="001926B8"/>
    <w:rsid w:val="00193F15"/>
    <w:rsid w:val="001941B7"/>
    <w:rsid w:val="0019501E"/>
    <w:rsid w:val="00195DBD"/>
    <w:rsid w:val="00195E75"/>
    <w:rsid w:val="001968D2"/>
    <w:rsid w:val="001A0EF5"/>
    <w:rsid w:val="001A2C49"/>
    <w:rsid w:val="001A3BF3"/>
    <w:rsid w:val="001A484C"/>
    <w:rsid w:val="001A5082"/>
    <w:rsid w:val="001A593B"/>
    <w:rsid w:val="001A64F3"/>
    <w:rsid w:val="001A7B0E"/>
    <w:rsid w:val="001B16DD"/>
    <w:rsid w:val="001B1F32"/>
    <w:rsid w:val="001B3665"/>
    <w:rsid w:val="001B3DD8"/>
    <w:rsid w:val="001B3DDC"/>
    <w:rsid w:val="001B66AD"/>
    <w:rsid w:val="001B7582"/>
    <w:rsid w:val="001B7F9C"/>
    <w:rsid w:val="001C0B68"/>
    <w:rsid w:val="001C28F4"/>
    <w:rsid w:val="001C34E2"/>
    <w:rsid w:val="001C42F7"/>
    <w:rsid w:val="001C43D1"/>
    <w:rsid w:val="001C4B53"/>
    <w:rsid w:val="001C7714"/>
    <w:rsid w:val="001D1B9B"/>
    <w:rsid w:val="001D2F62"/>
    <w:rsid w:val="001D39C8"/>
    <w:rsid w:val="001D58DB"/>
    <w:rsid w:val="001D6122"/>
    <w:rsid w:val="001D7B88"/>
    <w:rsid w:val="001D7DF0"/>
    <w:rsid w:val="001E1FEE"/>
    <w:rsid w:val="001E20CB"/>
    <w:rsid w:val="001E25CC"/>
    <w:rsid w:val="001E7F60"/>
    <w:rsid w:val="001F0941"/>
    <w:rsid w:val="001F216E"/>
    <w:rsid w:val="001F3897"/>
    <w:rsid w:val="001F3BF8"/>
    <w:rsid w:val="001F4B1E"/>
    <w:rsid w:val="001F50EB"/>
    <w:rsid w:val="001F5EBA"/>
    <w:rsid w:val="001F698B"/>
    <w:rsid w:val="001F6E55"/>
    <w:rsid w:val="001F7345"/>
    <w:rsid w:val="001F792D"/>
    <w:rsid w:val="001F7C9B"/>
    <w:rsid w:val="00200AA5"/>
    <w:rsid w:val="0020355B"/>
    <w:rsid w:val="00203BAD"/>
    <w:rsid w:val="00204F81"/>
    <w:rsid w:val="002056D7"/>
    <w:rsid w:val="0020573D"/>
    <w:rsid w:val="002077A4"/>
    <w:rsid w:val="00211433"/>
    <w:rsid w:val="00211EDC"/>
    <w:rsid w:val="00213B66"/>
    <w:rsid w:val="00214E82"/>
    <w:rsid w:val="00216B35"/>
    <w:rsid w:val="00217240"/>
    <w:rsid w:val="00217BA2"/>
    <w:rsid w:val="00217D51"/>
    <w:rsid w:val="002243A9"/>
    <w:rsid w:val="002278ED"/>
    <w:rsid w:val="002318F2"/>
    <w:rsid w:val="00231F33"/>
    <w:rsid w:val="0023228F"/>
    <w:rsid w:val="002327C3"/>
    <w:rsid w:val="00234746"/>
    <w:rsid w:val="00237B6E"/>
    <w:rsid w:val="00241161"/>
    <w:rsid w:val="00241565"/>
    <w:rsid w:val="00242A54"/>
    <w:rsid w:val="002445FC"/>
    <w:rsid w:val="002501C1"/>
    <w:rsid w:val="0025060E"/>
    <w:rsid w:val="00251BCF"/>
    <w:rsid w:val="00252C9A"/>
    <w:rsid w:val="0025390C"/>
    <w:rsid w:val="00253EEB"/>
    <w:rsid w:val="0025476C"/>
    <w:rsid w:val="002562F1"/>
    <w:rsid w:val="00257080"/>
    <w:rsid w:val="002616C2"/>
    <w:rsid w:val="00261C1F"/>
    <w:rsid w:val="00262562"/>
    <w:rsid w:val="00266636"/>
    <w:rsid w:val="002670B1"/>
    <w:rsid w:val="002672CB"/>
    <w:rsid w:val="00271A3C"/>
    <w:rsid w:val="00272594"/>
    <w:rsid w:val="00274F46"/>
    <w:rsid w:val="00275CF8"/>
    <w:rsid w:val="00275D16"/>
    <w:rsid w:val="00282B8D"/>
    <w:rsid w:val="00283370"/>
    <w:rsid w:val="0028603B"/>
    <w:rsid w:val="00291B92"/>
    <w:rsid w:val="00292FA7"/>
    <w:rsid w:val="0029689D"/>
    <w:rsid w:val="00296CE7"/>
    <w:rsid w:val="00296DE8"/>
    <w:rsid w:val="00297695"/>
    <w:rsid w:val="002A2DAE"/>
    <w:rsid w:val="002A35BE"/>
    <w:rsid w:val="002A4681"/>
    <w:rsid w:val="002A54A5"/>
    <w:rsid w:val="002A5BDA"/>
    <w:rsid w:val="002A65F1"/>
    <w:rsid w:val="002A6BA6"/>
    <w:rsid w:val="002A6F24"/>
    <w:rsid w:val="002B0EC9"/>
    <w:rsid w:val="002B23DD"/>
    <w:rsid w:val="002B2589"/>
    <w:rsid w:val="002B2C7A"/>
    <w:rsid w:val="002B2E74"/>
    <w:rsid w:val="002B51D8"/>
    <w:rsid w:val="002B73FD"/>
    <w:rsid w:val="002B779A"/>
    <w:rsid w:val="002C027A"/>
    <w:rsid w:val="002C035C"/>
    <w:rsid w:val="002C5DB3"/>
    <w:rsid w:val="002D0CDB"/>
    <w:rsid w:val="002D20B3"/>
    <w:rsid w:val="002D2917"/>
    <w:rsid w:val="002D2B30"/>
    <w:rsid w:val="002D46B8"/>
    <w:rsid w:val="002D5782"/>
    <w:rsid w:val="002D6FFD"/>
    <w:rsid w:val="002D7118"/>
    <w:rsid w:val="002D71A1"/>
    <w:rsid w:val="002E1576"/>
    <w:rsid w:val="002E1666"/>
    <w:rsid w:val="002E2BD5"/>
    <w:rsid w:val="002E3A4F"/>
    <w:rsid w:val="002E4150"/>
    <w:rsid w:val="002E4361"/>
    <w:rsid w:val="002E6378"/>
    <w:rsid w:val="002E63DA"/>
    <w:rsid w:val="002F051B"/>
    <w:rsid w:val="002F115E"/>
    <w:rsid w:val="002F2C71"/>
    <w:rsid w:val="002F474D"/>
    <w:rsid w:val="002F4AF4"/>
    <w:rsid w:val="002F4B8C"/>
    <w:rsid w:val="002F6A48"/>
    <w:rsid w:val="003023BA"/>
    <w:rsid w:val="003027EC"/>
    <w:rsid w:val="0030281D"/>
    <w:rsid w:val="0030463C"/>
    <w:rsid w:val="003065C8"/>
    <w:rsid w:val="003077AC"/>
    <w:rsid w:val="00307D7E"/>
    <w:rsid w:val="003158E5"/>
    <w:rsid w:val="00315D93"/>
    <w:rsid w:val="00316334"/>
    <w:rsid w:val="0032057A"/>
    <w:rsid w:val="003209B8"/>
    <w:rsid w:val="00322C01"/>
    <w:rsid w:val="003230C9"/>
    <w:rsid w:val="00324E7F"/>
    <w:rsid w:val="0032526B"/>
    <w:rsid w:val="003273A0"/>
    <w:rsid w:val="00327DC9"/>
    <w:rsid w:val="00327EB9"/>
    <w:rsid w:val="00327EF7"/>
    <w:rsid w:val="00331704"/>
    <w:rsid w:val="00331F10"/>
    <w:rsid w:val="0033282F"/>
    <w:rsid w:val="00333D74"/>
    <w:rsid w:val="00334D6C"/>
    <w:rsid w:val="00335304"/>
    <w:rsid w:val="00335C29"/>
    <w:rsid w:val="00337905"/>
    <w:rsid w:val="00342000"/>
    <w:rsid w:val="003434F2"/>
    <w:rsid w:val="003448FF"/>
    <w:rsid w:val="00344B9F"/>
    <w:rsid w:val="0034529F"/>
    <w:rsid w:val="00346769"/>
    <w:rsid w:val="003472DA"/>
    <w:rsid w:val="00350440"/>
    <w:rsid w:val="00351B9A"/>
    <w:rsid w:val="003522DE"/>
    <w:rsid w:val="0035396A"/>
    <w:rsid w:val="00353F7B"/>
    <w:rsid w:val="00354FD7"/>
    <w:rsid w:val="00356A52"/>
    <w:rsid w:val="0035744E"/>
    <w:rsid w:val="003601C9"/>
    <w:rsid w:val="003629F6"/>
    <w:rsid w:val="00365F43"/>
    <w:rsid w:val="003662FD"/>
    <w:rsid w:val="00366356"/>
    <w:rsid w:val="0036705F"/>
    <w:rsid w:val="003718AE"/>
    <w:rsid w:val="00373EF5"/>
    <w:rsid w:val="003764E4"/>
    <w:rsid w:val="00376A97"/>
    <w:rsid w:val="00376E7E"/>
    <w:rsid w:val="00377894"/>
    <w:rsid w:val="0037798D"/>
    <w:rsid w:val="0038178F"/>
    <w:rsid w:val="0038310E"/>
    <w:rsid w:val="003851E6"/>
    <w:rsid w:val="00385481"/>
    <w:rsid w:val="00386466"/>
    <w:rsid w:val="00387327"/>
    <w:rsid w:val="003900DB"/>
    <w:rsid w:val="00391003"/>
    <w:rsid w:val="00391816"/>
    <w:rsid w:val="00391AE0"/>
    <w:rsid w:val="00392BE5"/>
    <w:rsid w:val="003933EB"/>
    <w:rsid w:val="00393A60"/>
    <w:rsid w:val="00394E0F"/>
    <w:rsid w:val="003956AE"/>
    <w:rsid w:val="003A1AA2"/>
    <w:rsid w:val="003A697A"/>
    <w:rsid w:val="003A6A8E"/>
    <w:rsid w:val="003B064E"/>
    <w:rsid w:val="003B1C36"/>
    <w:rsid w:val="003B226B"/>
    <w:rsid w:val="003B4406"/>
    <w:rsid w:val="003B5475"/>
    <w:rsid w:val="003B68F7"/>
    <w:rsid w:val="003B7D98"/>
    <w:rsid w:val="003C1A97"/>
    <w:rsid w:val="003C3DAF"/>
    <w:rsid w:val="003C456B"/>
    <w:rsid w:val="003C4F2D"/>
    <w:rsid w:val="003C51ED"/>
    <w:rsid w:val="003C59EB"/>
    <w:rsid w:val="003C5FF9"/>
    <w:rsid w:val="003C635B"/>
    <w:rsid w:val="003C65EB"/>
    <w:rsid w:val="003C694F"/>
    <w:rsid w:val="003C7740"/>
    <w:rsid w:val="003D0593"/>
    <w:rsid w:val="003D0F4E"/>
    <w:rsid w:val="003D11F4"/>
    <w:rsid w:val="003D2E07"/>
    <w:rsid w:val="003D35DB"/>
    <w:rsid w:val="003D4940"/>
    <w:rsid w:val="003D68F1"/>
    <w:rsid w:val="003D6F6B"/>
    <w:rsid w:val="003E05BA"/>
    <w:rsid w:val="003E14BC"/>
    <w:rsid w:val="003E19B5"/>
    <w:rsid w:val="003E1BAC"/>
    <w:rsid w:val="003E261C"/>
    <w:rsid w:val="003E4CA3"/>
    <w:rsid w:val="003E63B0"/>
    <w:rsid w:val="003E73D0"/>
    <w:rsid w:val="003E77EA"/>
    <w:rsid w:val="003F07A6"/>
    <w:rsid w:val="003F206E"/>
    <w:rsid w:val="003F445C"/>
    <w:rsid w:val="003F4737"/>
    <w:rsid w:val="00400CE4"/>
    <w:rsid w:val="00402AA3"/>
    <w:rsid w:val="0040350F"/>
    <w:rsid w:val="0040364C"/>
    <w:rsid w:val="00405D30"/>
    <w:rsid w:val="004062DA"/>
    <w:rsid w:val="00407E11"/>
    <w:rsid w:val="00410CE7"/>
    <w:rsid w:val="00411081"/>
    <w:rsid w:val="0041250E"/>
    <w:rsid w:val="00412C99"/>
    <w:rsid w:val="0041390D"/>
    <w:rsid w:val="00414448"/>
    <w:rsid w:val="00414618"/>
    <w:rsid w:val="004146A1"/>
    <w:rsid w:val="004159C2"/>
    <w:rsid w:val="00416276"/>
    <w:rsid w:val="00417464"/>
    <w:rsid w:val="00417541"/>
    <w:rsid w:val="00417845"/>
    <w:rsid w:val="00417C19"/>
    <w:rsid w:val="00420653"/>
    <w:rsid w:val="00421270"/>
    <w:rsid w:val="0042130D"/>
    <w:rsid w:val="00421D5E"/>
    <w:rsid w:val="004228DD"/>
    <w:rsid w:val="004231D6"/>
    <w:rsid w:val="0042447D"/>
    <w:rsid w:val="00424C76"/>
    <w:rsid w:val="00430CF8"/>
    <w:rsid w:val="00430D73"/>
    <w:rsid w:val="004365FF"/>
    <w:rsid w:val="00436EFF"/>
    <w:rsid w:val="004372D1"/>
    <w:rsid w:val="00437B91"/>
    <w:rsid w:val="004402B0"/>
    <w:rsid w:val="00440572"/>
    <w:rsid w:val="00441B56"/>
    <w:rsid w:val="00442C57"/>
    <w:rsid w:val="00443B87"/>
    <w:rsid w:val="00445840"/>
    <w:rsid w:val="0044585D"/>
    <w:rsid w:val="00445F38"/>
    <w:rsid w:val="00446021"/>
    <w:rsid w:val="00446369"/>
    <w:rsid w:val="004476F4"/>
    <w:rsid w:val="00450D84"/>
    <w:rsid w:val="004512FD"/>
    <w:rsid w:val="00452293"/>
    <w:rsid w:val="00453191"/>
    <w:rsid w:val="00454DA6"/>
    <w:rsid w:val="00455CF3"/>
    <w:rsid w:val="00461A33"/>
    <w:rsid w:val="00463273"/>
    <w:rsid w:val="00463F78"/>
    <w:rsid w:val="00465424"/>
    <w:rsid w:val="00465E13"/>
    <w:rsid w:val="00467071"/>
    <w:rsid w:val="0046747E"/>
    <w:rsid w:val="00470C94"/>
    <w:rsid w:val="00470EF3"/>
    <w:rsid w:val="004716B9"/>
    <w:rsid w:val="00471F6B"/>
    <w:rsid w:val="00473E2A"/>
    <w:rsid w:val="00475898"/>
    <w:rsid w:val="004803AE"/>
    <w:rsid w:val="00481563"/>
    <w:rsid w:val="00482ECE"/>
    <w:rsid w:val="00483537"/>
    <w:rsid w:val="00484725"/>
    <w:rsid w:val="00492887"/>
    <w:rsid w:val="0049317B"/>
    <w:rsid w:val="00494AC2"/>
    <w:rsid w:val="00495DA0"/>
    <w:rsid w:val="00497F31"/>
    <w:rsid w:val="004A08D2"/>
    <w:rsid w:val="004A0CC5"/>
    <w:rsid w:val="004A1C62"/>
    <w:rsid w:val="004A3215"/>
    <w:rsid w:val="004A48D4"/>
    <w:rsid w:val="004A535F"/>
    <w:rsid w:val="004B1F10"/>
    <w:rsid w:val="004B263D"/>
    <w:rsid w:val="004B49F1"/>
    <w:rsid w:val="004C30C1"/>
    <w:rsid w:val="004C3D57"/>
    <w:rsid w:val="004C5DC9"/>
    <w:rsid w:val="004C5FCE"/>
    <w:rsid w:val="004C6144"/>
    <w:rsid w:val="004D2BE1"/>
    <w:rsid w:val="004D3895"/>
    <w:rsid w:val="004D4C12"/>
    <w:rsid w:val="004D655C"/>
    <w:rsid w:val="004D675D"/>
    <w:rsid w:val="004D6864"/>
    <w:rsid w:val="004D7F84"/>
    <w:rsid w:val="004E25F0"/>
    <w:rsid w:val="004E375C"/>
    <w:rsid w:val="004E3937"/>
    <w:rsid w:val="004E418C"/>
    <w:rsid w:val="004E67B8"/>
    <w:rsid w:val="004E6877"/>
    <w:rsid w:val="004E6C7C"/>
    <w:rsid w:val="004F08C4"/>
    <w:rsid w:val="004F19A7"/>
    <w:rsid w:val="004F3EEF"/>
    <w:rsid w:val="004F3F9D"/>
    <w:rsid w:val="004F598A"/>
    <w:rsid w:val="004F70AB"/>
    <w:rsid w:val="00502055"/>
    <w:rsid w:val="00503543"/>
    <w:rsid w:val="00505635"/>
    <w:rsid w:val="005067C8"/>
    <w:rsid w:val="005078A2"/>
    <w:rsid w:val="00511A61"/>
    <w:rsid w:val="005122F5"/>
    <w:rsid w:val="0051768A"/>
    <w:rsid w:val="0051788E"/>
    <w:rsid w:val="0052154D"/>
    <w:rsid w:val="005219B6"/>
    <w:rsid w:val="005236FD"/>
    <w:rsid w:val="0053031A"/>
    <w:rsid w:val="0053186A"/>
    <w:rsid w:val="005327D8"/>
    <w:rsid w:val="005333B4"/>
    <w:rsid w:val="00533AA1"/>
    <w:rsid w:val="0053455C"/>
    <w:rsid w:val="00536C6F"/>
    <w:rsid w:val="00536EDE"/>
    <w:rsid w:val="00537BD9"/>
    <w:rsid w:val="005423AC"/>
    <w:rsid w:val="00542994"/>
    <w:rsid w:val="00543EA8"/>
    <w:rsid w:val="00543F91"/>
    <w:rsid w:val="005533C9"/>
    <w:rsid w:val="00554274"/>
    <w:rsid w:val="00554DA0"/>
    <w:rsid w:val="00555C70"/>
    <w:rsid w:val="005566BF"/>
    <w:rsid w:val="00556E8F"/>
    <w:rsid w:val="00560190"/>
    <w:rsid w:val="00561E4C"/>
    <w:rsid w:val="005647EA"/>
    <w:rsid w:val="00565BEB"/>
    <w:rsid w:val="00565CB5"/>
    <w:rsid w:val="005662CE"/>
    <w:rsid w:val="00566D77"/>
    <w:rsid w:val="0056747C"/>
    <w:rsid w:val="005706CC"/>
    <w:rsid w:val="00571D0C"/>
    <w:rsid w:val="00573544"/>
    <w:rsid w:val="00580481"/>
    <w:rsid w:val="00580D4D"/>
    <w:rsid w:val="005812BB"/>
    <w:rsid w:val="0058418C"/>
    <w:rsid w:val="005842F6"/>
    <w:rsid w:val="00584544"/>
    <w:rsid w:val="00584BA3"/>
    <w:rsid w:val="005864E9"/>
    <w:rsid w:val="00590447"/>
    <w:rsid w:val="0059243F"/>
    <w:rsid w:val="0059324C"/>
    <w:rsid w:val="00594662"/>
    <w:rsid w:val="0059599B"/>
    <w:rsid w:val="00595F9E"/>
    <w:rsid w:val="005A0318"/>
    <w:rsid w:val="005A045C"/>
    <w:rsid w:val="005A0EF2"/>
    <w:rsid w:val="005A1BFC"/>
    <w:rsid w:val="005A1E4A"/>
    <w:rsid w:val="005A26CC"/>
    <w:rsid w:val="005A2E71"/>
    <w:rsid w:val="005A6EF0"/>
    <w:rsid w:val="005A7E7D"/>
    <w:rsid w:val="005B1372"/>
    <w:rsid w:val="005B2643"/>
    <w:rsid w:val="005B397E"/>
    <w:rsid w:val="005B3E3A"/>
    <w:rsid w:val="005B4B12"/>
    <w:rsid w:val="005B691D"/>
    <w:rsid w:val="005C158D"/>
    <w:rsid w:val="005C3D87"/>
    <w:rsid w:val="005C55F1"/>
    <w:rsid w:val="005C5B64"/>
    <w:rsid w:val="005C60FC"/>
    <w:rsid w:val="005C672D"/>
    <w:rsid w:val="005C74BA"/>
    <w:rsid w:val="005D1790"/>
    <w:rsid w:val="005D2B72"/>
    <w:rsid w:val="005D3DE2"/>
    <w:rsid w:val="005D5F2C"/>
    <w:rsid w:val="005E10E2"/>
    <w:rsid w:val="005E130F"/>
    <w:rsid w:val="005E293D"/>
    <w:rsid w:val="005E2F91"/>
    <w:rsid w:val="005E5F85"/>
    <w:rsid w:val="005E7AF0"/>
    <w:rsid w:val="005F02B6"/>
    <w:rsid w:val="005F11F9"/>
    <w:rsid w:val="005F16E9"/>
    <w:rsid w:val="005F622C"/>
    <w:rsid w:val="005F7829"/>
    <w:rsid w:val="00601303"/>
    <w:rsid w:val="00601DC3"/>
    <w:rsid w:val="00602F6C"/>
    <w:rsid w:val="006035FB"/>
    <w:rsid w:val="00604057"/>
    <w:rsid w:val="006056BA"/>
    <w:rsid w:val="006117B7"/>
    <w:rsid w:val="00611C4D"/>
    <w:rsid w:val="00612310"/>
    <w:rsid w:val="006133CA"/>
    <w:rsid w:val="00622AF1"/>
    <w:rsid w:val="00625640"/>
    <w:rsid w:val="006257D5"/>
    <w:rsid w:val="006261C0"/>
    <w:rsid w:val="006266B6"/>
    <w:rsid w:val="0063195B"/>
    <w:rsid w:val="00631AB0"/>
    <w:rsid w:val="00631C9C"/>
    <w:rsid w:val="00633CE7"/>
    <w:rsid w:val="00635064"/>
    <w:rsid w:val="00635558"/>
    <w:rsid w:val="00640481"/>
    <w:rsid w:val="0064244F"/>
    <w:rsid w:val="006431EA"/>
    <w:rsid w:val="00643F1E"/>
    <w:rsid w:val="006441BF"/>
    <w:rsid w:val="00645BAC"/>
    <w:rsid w:val="00645E28"/>
    <w:rsid w:val="00647478"/>
    <w:rsid w:val="006501CB"/>
    <w:rsid w:val="0065255A"/>
    <w:rsid w:val="006543C3"/>
    <w:rsid w:val="00656218"/>
    <w:rsid w:val="006622B5"/>
    <w:rsid w:val="00662A7D"/>
    <w:rsid w:val="00662C17"/>
    <w:rsid w:val="00663B3A"/>
    <w:rsid w:val="00663E25"/>
    <w:rsid w:val="00665712"/>
    <w:rsid w:val="00666792"/>
    <w:rsid w:val="00667FBF"/>
    <w:rsid w:val="00670712"/>
    <w:rsid w:val="006708DC"/>
    <w:rsid w:val="00671633"/>
    <w:rsid w:val="00673AFD"/>
    <w:rsid w:val="00673C38"/>
    <w:rsid w:val="00674892"/>
    <w:rsid w:val="00674A44"/>
    <w:rsid w:val="00682581"/>
    <w:rsid w:val="00684471"/>
    <w:rsid w:val="00690075"/>
    <w:rsid w:val="00690458"/>
    <w:rsid w:val="00690E48"/>
    <w:rsid w:val="006945F4"/>
    <w:rsid w:val="006946A1"/>
    <w:rsid w:val="00697454"/>
    <w:rsid w:val="00697EB4"/>
    <w:rsid w:val="006A261A"/>
    <w:rsid w:val="006A4ED4"/>
    <w:rsid w:val="006A56AC"/>
    <w:rsid w:val="006A5F06"/>
    <w:rsid w:val="006A6365"/>
    <w:rsid w:val="006A747F"/>
    <w:rsid w:val="006A7C42"/>
    <w:rsid w:val="006B081F"/>
    <w:rsid w:val="006B2582"/>
    <w:rsid w:val="006B2FDE"/>
    <w:rsid w:val="006B47A4"/>
    <w:rsid w:val="006B6204"/>
    <w:rsid w:val="006B777D"/>
    <w:rsid w:val="006C20C3"/>
    <w:rsid w:val="006C27F5"/>
    <w:rsid w:val="006C4319"/>
    <w:rsid w:val="006C4D4B"/>
    <w:rsid w:val="006C4F7D"/>
    <w:rsid w:val="006C7943"/>
    <w:rsid w:val="006C7B61"/>
    <w:rsid w:val="006C7CC3"/>
    <w:rsid w:val="006D4CC1"/>
    <w:rsid w:val="006D5B19"/>
    <w:rsid w:val="006D61CF"/>
    <w:rsid w:val="006D6FA0"/>
    <w:rsid w:val="006E0B7F"/>
    <w:rsid w:val="006E369C"/>
    <w:rsid w:val="006E3F81"/>
    <w:rsid w:val="006E49DF"/>
    <w:rsid w:val="006E5022"/>
    <w:rsid w:val="006E5163"/>
    <w:rsid w:val="006E7CA3"/>
    <w:rsid w:val="006F035E"/>
    <w:rsid w:val="006F2B84"/>
    <w:rsid w:val="006F3487"/>
    <w:rsid w:val="006F3955"/>
    <w:rsid w:val="006F4191"/>
    <w:rsid w:val="006F5914"/>
    <w:rsid w:val="006F79AE"/>
    <w:rsid w:val="007026B0"/>
    <w:rsid w:val="007048EE"/>
    <w:rsid w:val="00705DB2"/>
    <w:rsid w:val="00706A7A"/>
    <w:rsid w:val="00706D1E"/>
    <w:rsid w:val="007103D6"/>
    <w:rsid w:val="00710C26"/>
    <w:rsid w:val="00711213"/>
    <w:rsid w:val="00712211"/>
    <w:rsid w:val="00714F70"/>
    <w:rsid w:val="007158FC"/>
    <w:rsid w:val="007174AB"/>
    <w:rsid w:val="00717F0C"/>
    <w:rsid w:val="00722278"/>
    <w:rsid w:val="00723F70"/>
    <w:rsid w:val="00725414"/>
    <w:rsid w:val="00726014"/>
    <w:rsid w:val="00727B26"/>
    <w:rsid w:val="00730AF9"/>
    <w:rsid w:val="00731771"/>
    <w:rsid w:val="00732E4E"/>
    <w:rsid w:val="00732E67"/>
    <w:rsid w:val="00733DC7"/>
    <w:rsid w:val="00734600"/>
    <w:rsid w:val="0073460B"/>
    <w:rsid w:val="00735AA1"/>
    <w:rsid w:val="00736089"/>
    <w:rsid w:val="007368DC"/>
    <w:rsid w:val="007416C0"/>
    <w:rsid w:val="00742615"/>
    <w:rsid w:val="00743C33"/>
    <w:rsid w:val="0074424B"/>
    <w:rsid w:val="00744BEA"/>
    <w:rsid w:val="00753DD9"/>
    <w:rsid w:val="0075433B"/>
    <w:rsid w:val="007561A1"/>
    <w:rsid w:val="007622DB"/>
    <w:rsid w:val="00762D0E"/>
    <w:rsid w:val="0076395F"/>
    <w:rsid w:val="007640CF"/>
    <w:rsid w:val="00764667"/>
    <w:rsid w:val="00770B40"/>
    <w:rsid w:val="00770B72"/>
    <w:rsid w:val="00771593"/>
    <w:rsid w:val="00772973"/>
    <w:rsid w:val="00772E95"/>
    <w:rsid w:val="007732D1"/>
    <w:rsid w:val="00774718"/>
    <w:rsid w:val="007759F2"/>
    <w:rsid w:val="00776693"/>
    <w:rsid w:val="00776CA3"/>
    <w:rsid w:val="007770F4"/>
    <w:rsid w:val="00780615"/>
    <w:rsid w:val="0078085D"/>
    <w:rsid w:val="00780B97"/>
    <w:rsid w:val="00780E9C"/>
    <w:rsid w:val="0078114F"/>
    <w:rsid w:val="007813C4"/>
    <w:rsid w:val="00783500"/>
    <w:rsid w:val="00783593"/>
    <w:rsid w:val="00786B62"/>
    <w:rsid w:val="00786F6F"/>
    <w:rsid w:val="007908DE"/>
    <w:rsid w:val="00790E13"/>
    <w:rsid w:val="0079218E"/>
    <w:rsid w:val="00792470"/>
    <w:rsid w:val="00793373"/>
    <w:rsid w:val="0079351A"/>
    <w:rsid w:val="007944C6"/>
    <w:rsid w:val="007960A1"/>
    <w:rsid w:val="0079615E"/>
    <w:rsid w:val="00796E30"/>
    <w:rsid w:val="007A009F"/>
    <w:rsid w:val="007A1A96"/>
    <w:rsid w:val="007A4E85"/>
    <w:rsid w:val="007A69B3"/>
    <w:rsid w:val="007A6B9B"/>
    <w:rsid w:val="007A77A3"/>
    <w:rsid w:val="007A7E8C"/>
    <w:rsid w:val="007A7F22"/>
    <w:rsid w:val="007B0E81"/>
    <w:rsid w:val="007B1D46"/>
    <w:rsid w:val="007B4056"/>
    <w:rsid w:val="007B428F"/>
    <w:rsid w:val="007B50FF"/>
    <w:rsid w:val="007B5307"/>
    <w:rsid w:val="007C1121"/>
    <w:rsid w:val="007C5A6B"/>
    <w:rsid w:val="007D0528"/>
    <w:rsid w:val="007D0BED"/>
    <w:rsid w:val="007D0C24"/>
    <w:rsid w:val="007D1BC2"/>
    <w:rsid w:val="007D3175"/>
    <w:rsid w:val="007D45E0"/>
    <w:rsid w:val="007D4BE7"/>
    <w:rsid w:val="007D514A"/>
    <w:rsid w:val="007D5705"/>
    <w:rsid w:val="007D7FDF"/>
    <w:rsid w:val="007E04C9"/>
    <w:rsid w:val="007E4856"/>
    <w:rsid w:val="007E6FBE"/>
    <w:rsid w:val="007F0007"/>
    <w:rsid w:val="007F0061"/>
    <w:rsid w:val="007F2E1A"/>
    <w:rsid w:val="007F6441"/>
    <w:rsid w:val="007F7D28"/>
    <w:rsid w:val="00800417"/>
    <w:rsid w:val="00801389"/>
    <w:rsid w:val="00804B3F"/>
    <w:rsid w:val="00805A9D"/>
    <w:rsid w:val="00806CF4"/>
    <w:rsid w:val="00806EAA"/>
    <w:rsid w:val="0081086E"/>
    <w:rsid w:val="00810FC0"/>
    <w:rsid w:val="00811F54"/>
    <w:rsid w:val="008120CE"/>
    <w:rsid w:val="008137A0"/>
    <w:rsid w:val="008215D5"/>
    <w:rsid w:val="0082207A"/>
    <w:rsid w:val="0082266B"/>
    <w:rsid w:val="00822BAB"/>
    <w:rsid w:val="00823DE6"/>
    <w:rsid w:val="00825C73"/>
    <w:rsid w:val="00830EF0"/>
    <w:rsid w:val="00831BEE"/>
    <w:rsid w:val="008331E7"/>
    <w:rsid w:val="00833942"/>
    <w:rsid w:val="00837166"/>
    <w:rsid w:val="008401F8"/>
    <w:rsid w:val="00842E06"/>
    <w:rsid w:val="008433C3"/>
    <w:rsid w:val="00843525"/>
    <w:rsid w:val="00843CA5"/>
    <w:rsid w:val="00844136"/>
    <w:rsid w:val="008443CB"/>
    <w:rsid w:val="008465C5"/>
    <w:rsid w:val="008466ED"/>
    <w:rsid w:val="008504C4"/>
    <w:rsid w:val="00851F3C"/>
    <w:rsid w:val="00851FD8"/>
    <w:rsid w:val="00852E96"/>
    <w:rsid w:val="00853E3F"/>
    <w:rsid w:val="0085454C"/>
    <w:rsid w:val="0085492D"/>
    <w:rsid w:val="00857054"/>
    <w:rsid w:val="00861118"/>
    <w:rsid w:val="0086299C"/>
    <w:rsid w:val="0086326A"/>
    <w:rsid w:val="0086664A"/>
    <w:rsid w:val="008678A4"/>
    <w:rsid w:val="008707D0"/>
    <w:rsid w:val="0087298E"/>
    <w:rsid w:val="00872F18"/>
    <w:rsid w:val="00877CA7"/>
    <w:rsid w:val="00881342"/>
    <w:rsid w:val="00881D1C"/>
    <w:rsid w:val="00881EA6"/>
    <w:rsid w:val="008822E3"/>
    <w:rsid w:val="008827C7"/>
    <w:rsid w:val="00882C38"/>
    <w:rsid w:val="0088311E"/>
    <w:rsid w:val="008848C6"/>
    <w:rsid w:val="00886855"/>
    <w:rsid w:val="0088726B"/>
    <w:rsid w:val="00887B6D"/>
    <w:rsid w:val="00891151"/>
    <w:rsid w:val="00893E2A"/>
    <w:rsid w:val="00893E3D"/>
    <w:rsid w:val="00895596"/>
    <w:rsid w:val="00895E8E"/>
    <w:rsid w:val="0089616F"/>
    <w:rsid w:val="00896F47"/>
    <w:rsid w:val="00897830"/>
    <w:rsid w:val="00897976"/>
    <w:rsid w:val="00897F08"/>
    <w:rsid w:val="008A10DD"/>
    <w:rsid w:val="008A1CB4"/>
    <w:rsid w:val="008A25DB"/>
    <w:rsid w:val="008A392B"/>
    <w:rsid w:val="008A658D"/>
    <w:rsid w:val="008B0C69"/>
    <w:rsid w:val="008B0CB7"/>
    <w:rsid w:val="008B4677"/>
    <w:rsid w:val="008C26A0"/>
    <w:rsid w:val="008D1B29"/>
    <w:rsid w:val="008D3D45"/>
    <w:rsid w:val="008E2E79"/>
    <w:rsid w:val="008E3686"/>
    <w:rsid w:val="008E4198"/>
    <w:rsid w:val="008E454F"/>
    <w:rsid w:val="008E5A66"/>
    <w:rsid w:val="008E5B12"/>
    <w:rsid w:val="008E6987"/>
    <w:rsid w:val="008E6C80"/>
    <w:rsid w:val="008F1C06"/>
    <w:rsid w:val="008F521C"/>
    <w:rsid w:val="008F6BE7"/>
    <w:rsid w:val="00900F33"/>
    <w:rsid w:val="00902CFC"/>
    <w:rsid w:val="009049BC"/>
    <w:rsid w:val="009049FE"/>
    <w:rsid w:val="00905944"/>
    <w:rsid w:val="00906EE2"/>
    <w:rsid w:val="00910A7D"/>
    <w:rsid w:val="00911308"/>
    <w:rsid w:val="00911F96"/>
    <w:rsid w:val="00912F1F"/>
    <w:rsid w:val="00914FF2"/>
    <w:rsid w:val="0091779F"/>
    <w:rsid w:val="0092602C"/>
    <w:rsid w:val="00931567"/>
    <w:rsid w:val="0093191A"/>
    <w:rsid w:val="00932133"/>
    <w:rsid w:val="00932846"/>
    <w:rsid w:val="009339EE"/>
    <w:rsid w:val="0093470C"/>
    <w:rsid w:val="00934817"/>
    <w:rsid w:val="00934854"/>
    <w:rsid w:val="00934F48"/>
    <w:rsid w:val="00935D3E"/>
    <w:rsid w:val="009365D5"/>
    <w:rsid w:val="00937E70"/>
    <w:rsid w:val="0094489C"/>
    <w:rsid w:val="00954BDA"/>
    <w:rsid w:val="00955DD9"/>
    <w:rsid w:val="009563CB"/>
    <w:rsid w:val="009566A6"/>
    <w:rsid w:val="00960258"/>
    <w:rsid w:val="00960B18"/>
    <w:rsid w:val="00960CED"/>
    <w:rsid w:val="0096113D"/>
    <w:rsid w:val="00964278"/>
    <w:rsid w:val="00964286"/>
    <w:rsid w:val="009709AB"/>
    <w:rsid w:val="00970F8C"/>
    <w:rsid w:val="0097236C"/>
    <w:rsid w:val="00973F42"/>
    <w:rsid w:val="009745BC"/>
    <w:rsid w:val="009752F1"/>
    <w:rsid w:val="009761F9"/>
    <w:rsid w:val="00980AB4"/>
    <w:rsid w:val="009813B8"/>
    <w:rsid w:val="0098630D"/>
    <w:rsid w:val="00995560"/>
    <w:rsid w:val="009958BA"/>
    <w:rsid w:val="009967F9"/>
    <w:rsid w:val="00996D80"/>
    <w:rsid w:val="00997E68"/>
    <w:rsid w:val="009A25E8"/>
    <w:rsid w:val="009A32C4"/>
    <w:rsid w:val="009A3F57"/>
    <w:rsid w:val="009A407D"/>
    <w:rsid w:val="009A42BF"/>
    <w:rsid w:val="009A6410"/>
    <w:rsid w:val="009A77AB"/>
    <w:rsid w:val="009B05D7"/>
    <w:rsid w:val="009B10BD"/>
    <w:rsid w:val="009B13C2"/>
    <w:rsid w:val="009B1A71"/>
    <w:rsid w:val="009B1BBD"/>
    <w:rsid w:val="009B22E1"/>
    <w:rsid w:val="009B64DE"/>
    <w:rsid w:val="009B782D"/>
    <w:rsid w:val="009B79EA"/>
    <w:rsid w:val="009C025D"/>
    <w:rsid w:val="009C086A"/>
    <w:rsid w:val="009C1A06"/>
    <w:rsid w:val="009C2D5D"/>
    <w:rsid w:val="009C2DC6"/>
    <w:rsid w:val="009C416D"/>
    <w:rsid w:val="009C5745"/>
    <w:rsid w:val="009C7C0A"/>
    <w:rsid w:val="009C7D88"/>
    <w:rsid w:val="009D22E2"/>
    <w:rsid w:val="009D2499"/>
    <w:rsid w:val="009D3331"/>
    <w:rsid w:val="009D3E60"/>
    <w:rsid w:val="009D45BA"/>
    <w:rsid w:val="009D64E5"/>
    <w:rsid w:val="009D71BF"/>
    <w:rsid w:val="009D77C0"/>
    <w:rsid w:val="009E27E3"/>
    <w:rsid w:val="009E33CE"/>
    <w:rsid w:val="009E3C4C"/>
    <w:rsid w:val="009E6250"/>
    <w:rsid w:val="009E63DC"/>
    <w:rsid w:val="009F0FFF"/>
    <w:rsid w:val="009F108F"/>
    <w:rsid w:val="009F22CD"/>
    <w:rsid w:val="009F3BE7"/>
    <w:rsid w:val="009F442A"/>
    <w:rsid w:val="009F51A9"/>
    <w:rsid w:val="009F55A7"/>
    <w:rsid w:val="009F72C0"/>
    <w:rsid w:val="00A03824"/>
    <w:rsid w:val="00A03BE5"/>
    <w:rsid w:val="00A03D2A"/>
    <w:rsid w:val="00A05CDC"/>
    <w:rsid w:val="00A06CF0"/>
    <w:rsid w:val="00A07894"/>
    <w:rsid w:val="00A11061"/>
    <w:rsid w:val="00A113CE"/>
    <w:rsid w:val="00A11A0D"/>
    <w:rsid w:val="00A13760"/>
    <w:rsid w:val="00A140E2"/>
    <w:rsid w:val="00A14889"/>
    <w:rsid w:val="00A14C12"/>
    <w:rsid w:val="00A15210"/>
    <w:rsid w:val="00A15A57"/>
    <w:rsid w:val="00A15B0C"/>
    <w:rsid w:val="00A16493"/>
    <w:rsid w:val="00A17ABD"/>
    <w:rsid w:val="00A2003B"/>
    <w:rsid w:val="00A212D4"/>
    <w:rsid w:val="00A25AE8"/>
    <w:rsid w:val="00A26551"/>
    <w:rsid w:val="00A27484"/>
    <w:rsid w:val="00A27DE3"/>
    <w:rsid w:val="00A30206"/>
    <w:rsid w:val="00A30FC8"/>
    <w:rsid w:val="00A32154"/>
    <w:rsid w:val="00A3327E"/>
    <w:rsid w:val="00A33306"/>
    <w:rsid w:val="00A36A1F"/>
    <w:rsid w:val="00A37200"/>
    <w:rsid w:val="00A37DA4"/>
    <w:rsid w:val="00A44C54"/>
    <w:rsid w:val="00A45F56"/>
    <w:rsid w:val="00A460BF"/>
    <w:rsid w:val="00A46491"/>
    <w:rsid w:val="00A50F96"/>
    <w:rsid w:val="00A51568"/>
    <w:rsid w:val="00A5418A"/>
    <w:rsid w:val="00A54989"/>
    <w:rsid w:val="00A55A00"/>
    <w:rsid w:val="00A570E0"/>
    <w:rsid w:val="00A57954"/>
    <w:rsid w:val="00A60866"/>
    <w:rsid w:val="00A648D1"/>
    <w:rsid w:val="00A64CCD"/>
    <w:rsid w:val="00A65B72"/>
    <w:rsid w:val="00A66328"/>
    <w:rsid w:val="00A7092C"/>
    <w:rsid w:val="00A72E2F"/>
    <w:rsid w:val="00A73058"/>
    <w:rsid w:val="00A74EB4"/>
    <w:rsid w:val="00A752F3"/>
    <w:rsid w:val="00A77728"/>
    <w:rsid w:val="00A81950"/>
    <w:rsid w:val="00A829CD"/>
    <w:rsid w:val="00A83752"/>
    <w:rsid w:val="00A8402A"/>
    <w:rsid w:val="00A84E57"/>
    <w:rsid w:val="00A86E35"/>
    <w:rsid w:val="00A87456"/>
    <w:rsid w:val="00A92E00"/>
    <w:rsid w:val="00A94623"/>
    <w:rsid w:val="00A958AA"/>
    <w:rsid w:val="00A95B1F"/>
    <w:rsid w:val="00A95E2D"/>
    <w:rsid w:val="00A96B2B"/>
    <w:rsid w:val="00A97567"/>
    <w:rsid w:val="00AA2966"/>
    <w:rsid w:val="00AA2A5C"/>
    <w:rsid w:val="00AA2BBC"/>
    <w:rsid w:val="00AA360C"/>
    <w:rsid w:val="00AA3A5F"/>
    <w:rsid w:val="00AA3C7C"/>
    <w:rsid w:val="00AA72AC"/>
    <w:rsid w:val="00AA7402"/>
    <w:rsid w:val="00AA7720"/>
    <w:rsid w:val="00AB10D1"/>
    <w:rsid w:val="00AB38FD"/>
    <w:rsid w:val="00AB4C74"/>
    <w:rsid w:val="00AB6C5A"/>
    <w:rsid w:val="00AB768D"/>
    <w:rsid w:val="00AC0A5A"/>
    <w:rsid w:val="00AC1F77"/>
    <w:rsid w:val="00AC25AD"/>
    <w:rsid w:val="00AC2E78"/>
    <w:rsid w:val="00AC35DD"/>
    <w:rsid w:val="00AC381E"/>
    <w:rsid w:val="00AD0838"/>
    <w:rsid w:val="00AD3582"/>
    <w:rsid w:val="00AD4D39"/>
    <w:rsid w:val="00AE1F30"/>
    <w:rsid w:val="00AE3358"/>
    <w:rsid w:val="00AE523D"/>
    <w:rsid w:val="00AF23E6"/>
    <w:rsid w:val="00AF451A"/>
    <w:rsid w:val="00AF7C71"/>
    <w:rsid w:val="00B00B76"/>
    <w:rsid w:val="00B02E75"/>
    <w:rsid w:val="00B05135"/>
    <w:rsid w:val="00B05657"/>
    <w:rsid w:val="00B06740"/>
    <w:rsid w:val="00B116C1"/>
    <w:rsid w:val="00B11944"/>
    <w:rsid w:val="00B13D4A"/>
    <w:rsid w:val="00B16A96"/>
    <w:rsid w:val="00B2000F"/>
    <w:rsid w:val="00B21CFF"/>
    <w:rsid w:val="00B21ECA"/>
    <w:rsid w:val="00B24D3A"/>
    <w:rsid w:val="00B25F12"/>
    <w:rsid w:val="00B274AB"/>
    <w:rsid w:val="00B30540"/>
    <w:rsid w:val="00B30C5D"/>
    <w:rsid w:val="00B30CD7"/>
    <w:rsid w:val="00B33852"/>
    <w:rsid w:val="00B33A8B"/>
    <w:rsid w:val="00B33A9B"/>
    <w:rsid w:val="00B35045"/>
    <w:rsid w:val="00B350C7"/>
    <w:rsid w:val="00B3657B"/>
    <w:rsid w:val="00B37430"/>
    <w:rsid w:val="00B40624"/>
    <w:rsid w:val="00B41919"/>
    <w:rsid w:val="00B42014"/>
    <w:rsid w:val="00B471EF"/>
    <w:rsid w:val="00B47988"/>
    <w:rsid w:val="00B47A87"/>
    <w:rsid w:val="00B47F33"/>
    <w:rsid w:val="00B532F5"/>
    <w:rsid w:val="00B57A2B"/>
    <w:rsid w:val="00B60DFA"/>
    <w:rsid w:val="00B60E37"/>
    <w:rsid w:val="00B6580E"/>
    <w:rsid w:val="00B66316"/>
    <w:rsid w:val="00B724B5"/>
    <w:rsid w:val="00B765E5"/>
    <w:rsid w:val="00B766F8"/>
    <w:rsid w:val="00B76840"/>
    <w:rsid w:val="00B772AF"/>
    <w:rsid w:val="00B827AE"/>
    <w:rsid w:val="00B837A3"/>
    <w:rsid w:val="00B847B7"/>
    <w:rsid w:val="00B85B00"/>
    <w:rsid w:val="00B864A2"/>
    <w:rsid w:val="00B90B40"/>
    <w:rsid w:val="00B912EF"/>
    <w:rsid w:val="00B918ED"/>
    <w:rsid w:val="00B91E26"/>
    <w:rsid w:val="00B9428E"/>
    <w:rsid w:val="00B942CC"/>
    <w:rsid w:val="00B9483D"/>
    <w:rsid w:val="00B953A9"/>
    <w:rsid w:val="00B96960"/>
    <w:rsid w:val="00B969C0"/>
    <w:rsid w:val="00B97ED1"/>
    <w:rsid w:val="00BA3672"/>
    <w:rsid w:val="00BA5B90"/>
    <w:rsid w:val="00BB5165"/>
    <w:rsid w:val="00BB54B7"/>
    <w:rsid w:val="00BB6408"/>
    <w:rsid w:val="00BC0CC2"/>
    <w:rsid w:val="00BC1724"/>
    <w:rsid w:val="00BC2549"/>
    <w:rsid w:val="00BC3F6C"/>
    <w:rsid w:val="00BC4C29"/>
    <w:rsid w:val="00BC562D"/>
    <w:rsid w:val="00BC60A7"/>
    <w:rsid w:val="00BC63C0"/>
    <w:rsid w:val="00BC6480"/>
    <w:rsid w:val="00BC6608"/>
    <w:rsid w:val="00BC6772"/>
    <w:rsid w:val="00BD0225"/>
    <w:rsid w:val="00BD19B8"/>
    <w:rsid w:val="00BD3958"/>
    <w:rsid w:val="00BD3AD3"/>
    <w:rsid w:val="00BD3F5D"/>
    <w:rsid w:val="00BD5C03"/>
    <w:rsid w:val="00BD5FA1"/>
    <w:rsid w:val="00BD74FB"/>
    <w:rsid w:val="00BE035E"/>
    <w:rsid w:val="00BE2203"/>
    <w:rsid w:val="00BE2907"/>
    <w:rsid w:val="00BE33ED"/>
    <w:rsid w:val="00BE54AC"/>
    <w:rsid w:val="00BE54E5"/>
    <w:rsid w:val="00BE6171"/>
    <w:rsid w:val="00BE72E5"/>
    <w:rsid w:val="00BF0917"/>
    <w:rsid w:val="00BF31A3"/>
    <w:rsid w:val="00BF38D3"/>
    <w:rsid w:val="00BF3C4D"/>
    <w:rsid w:val="00BF543F"/>
    <w:rsid w:val="00BF57B9"/>
    <w:rsid w:val="00BF770E"/>
    <w:rsid w:val="00C00A5A"/>
    <w:rsid w:val="00C03842"/>
    <w:rsid w:val="00C040CB"/>
    <w:rsid w:val="00C054AF"/>
    <w:rsid w:val="00C0620A"/>
    <w:rsid w:val="00C07C94"/>
    <w:rsid w:val="00C13BD8"/>
    <w:rsid w:val="00C14C5E"/>
    <w:rsid w:val="00C157A4"/>
    <w:rsid w:val="00C15AE7"/>
    <w:rsid w:val="00C17BCF"/>
    <w:rsid w:val="00C17E7E"/>
    <w:rsid w:val="00C20D7A"/>
    <w:rsid w:val="00C22ADD"/>
    <w:rsid w:val="00C25081"/>
    <w:rsid w:val="00C2618F"/>
    <w:rsid w:val="00C27E91"/>
    <w:rsid w:val="00C27EA0"/>
    <w:rsid w:val="00C3041E"/>
    <w:rsid w:val="00C318E7"/>
    <w:rsid w:val="00C339ED"/>
    <w:rsid w:val="00C349DE"/>
    <w:rsid w:val="00C34C62"/>
    <w:rsid w:val="00C35127"/>
    <w:rsid w:val="00C369EA"/>
    <w:rsid w:val="00C409FE"/>
    <w:rsid w:val="00C459B4"/>
    <w:rsid w:val="00C45C8D"/>
    <w:rsid w:val="00C47010"/>
    <w:rsid w:val="00C47D1A"/>
    <w:rsid w:val="00C511F8"/>
    <w:rsid w:val="00C514ED"/>
    <w:rsid w:val="00C533AE"/>
    <w:rsid w:val="00C53A7F"/>
    <w:rsid w:val="00C55C20"/>
    <w:rsid w:val="00C56606"/>
    <w:rsid w:val="00C56D2C"/>
    <w:rsid w:val="00C56EC5"/>
    <w:rsid w:val="00C57D00"/>
    <w:rsid w:val="00C60FC6"/>
    <w:rsid w:val="00C61790"/>
    <w:rsid w:val="00C63971"/>
    <w:rsid w:val="00C64051"/>
    <w:rsid w:val="00C64DFB"/>
    <w:rsid w:val="00C67635"/>
    <w:rsid w:val="00C70E72"/>
    <w:rsid w:val="00C710CD"/>
    <w:rsid w:val="00C71660"/>
    <w:rsid w:val="00C72818"/>
    <w:rsid w:val="00C73773"/>
    <w:rsid w:val="00C73CDE"/>
    <w:rsid w:val="00C74BC3"/>
    <w:rsid w:val="00C7698C"/>
    <w:rsid w:val="00C8079F"/>
    <w:rsid w:val="00C80BB0"/>
    <w:rsid w:val="00C83CCE"/>
    <w:rsid w:val="00C84224"/>
    <w:rsid w:val="00C858FE"/>
    <w:rsid w:val="00C85945"/>
    <w:rsid w:val="00C90946"/>
    <w:rsid w:val="00C940D6"/>
    <w:rsid w:val="00C9796B"/>
    <w:rsid w:val="00CA26F2"/>
    <w:rsid w:val="00CA4A3C"/>
    <w:rsid w:val="00CA4F51"/>
    <w:rsid w:val="00CA6B1D"/>
    <w:rsid w:val="00CA7590"/>
    <w:rsid w:val="00CB19DE"/>
    <w:rsid w:val="00CB24F4"/>
    <w:rsid w:val="00CB3334"/>
    <w:rsid w:val="00CB3FA2"/>
    <w:rsid w:val="00CB44EC"/>
    <w:rsid w:val="00CB5711"/>
    <w:rsid w:val="00CB6B9A"/>
    <w:rsid w:val="00CC3CDE"/>
    <w:rsid w:val="00CC6354"/>
    <w:rsid w:val="00CD0340"/>
    <w:rsid w:val="00CD0F29"/>
    <w:rsid w:val="00CD2FC5"/>
    <w:rsid w:val="00CE04A1"/>
    <w:rsid w:val="00CE0624"/>
    <w:rsid w:val="00CE0C48"/>
    <w:rsid w:val="00CE283F"/>
    <w:rsid w:val="00CE32B2"/>
    <w:rsid w:val="00CE34B4"/>
    <w:rsid w:val="00CE7F40"/>
    <w:rsid w:val="00CF0653"/>
    <w:rsid w:val="00CF0ABB"/>
    <w:rsid w:val="00CF4C9D"/>
    <w:rsid w:val="00CF623B"/>
    <w:rsid w:val="00CF6452"/>
    <w:rsid w:val="00CF66AC"/>
    <w:rsid w:val="00D02DB1"/>
    <w:rsid w:val="00D02FDF"/>
    <w:rsid w:val="00D04ECF"/>
    <w:rsid w:val="00D07A6A"/>
    <w:rsid w:val="00D1119C"/>
    <w:rsid w:val="00D12312"/>
    <w:rsid w:val="00D12C8B"/>
    <w:rsid w:val="00D12F51"/>
    <w:rsid w:val="00D24318"/>
    <w:rsid w:val="00D2767B"/>
    <w:rsid w:val="00D31360"/>
    <w:rsid w:val="00D34160"/>
    <w:rsid w:val="00D360DE"/>
    <w:rsid w:val="00D36EAF"/>
    <w:rsid w:val="00D37BA0"/>
    <w:rsid w:val="00D408F6"/>
    <w:rsid w:val="00D4190D"/>
    <w:rsid w:val="00D421C5"/>
    <w:rsid w:val="00D435EE"/>
    <w:rsid w:val="00D45276"/>
    <w:rsid w:val="00D47390"/>
    <w:rsid w:val="00D50E7D"/>
    <w:rsid w:val="00D526BE"/>
    <w:rsid w:val="00D5375C"/>
    <w:rsid w:val="00D53D14"/>
    <w:rsid w:val="00D5473E"/>
    <w:rsid w:val="00D559A9"/>
    <w:rsid w:val="00D56AA2"/>
    <w:rsid w:val="00D57A85"/>
    <w:rsid w:val="00D6011F"/>
    <w:rsid w:val="00D60613"/>
    <w:rsid w:val="00D6188C"/>
    <w:rsid w:val="00D64989"/>
    <w:rsid w:val="00D66EC3"/>
    <w:rsid w:val="00D70067"/>
    <w:rsid w:val="00D7403A"/>
    <w:rsid w:val="00D77AD3"/>
    <w:rsid w:val="00D82B55"/>
    <w:rsid w:val="00D83569"/>
    <w:rsid w:val="00D85C55"/>
    <w:rsid w:val="00D8685A"/>
    <w:rsid w:val="00D91D70"/>
    <w:rsid w:val="00D93D88"/>
    <w:rsid w:val="00D96F30"/>
    <w:rsid w:val="00D971CB"/>
    <w:rsid w:val="00DA02A0"/>
    <w:rsid w:val="00DA0C01"/>
    <w:rsid w:val="00DA333A"/>
    <w:rsid w:val="00DA3953"/>
    <w:rsid w:val="00DA6366"/>
    <w:rsid w:val="00DA7403"/>
    <w:rsid w:val="00DB1477"/>
    <w:rsid w:val="00DB2650"/>
    <w:rsid w:val="00DB3CB2"/>
    <w:rsid w:val="00DB7274"/>
    <w:rsid w:val="00DC06B6"/>
    <w:rsid w:val="00DC0C54"/>
    <w:rsid w:val="00DC51B1"/>
    <w:rsid w:val="00DC60CA"/>
    <w:rsid w:val="00DC706C"/>
    <w:rsid w:val="00DD1EEC"/>
    <w:rsid w:val="00DD4E3A"/>
    <w:rsid w:val="00DD5624"/>
    <w:rsid w:val="00DD6169"/>
    <w:rsid w:val="00DD64FD"/>
    <w:rsid w:val="00DE29EA"/>
    <w:rsid w:val="00DE435D"/>
    <w:rsid w:val="00DE6131"/>
    <w:rsid w:val="00DE6971"/>
    <w:rsid w:val="00DF2BDC"/>
    <w:rsid w:val="00DF2E05"/>
    <w:rsid w:val="00DF394B"/>
    <w:rsid w:val="00DF6E85"/>
    <w:rsid w:val="00DF7B02"/>
    <w:rsid w:val="00E00F93"/>
    <w:rsid w:val="00E01026"/>
    <w:rsid w:val="00E0286E"/>
    <w:rsid w:val="00E02BC5"/>
    <w:rsid w:val="00E0301D"/>
    <w:rsid w:val="00E038D1"/>
    <w:rsid w:val="00E059D5"/>
    <w:rsid w:val="00E072E1"/>
    <w:rsid w:val="00E07401"/>
    <w:rsid w:val="00E1110C"/>
    <w:rsid w:val="00E11EC3"/>
    <w:rsid w:val="00E14E5D"/>
    <w:rsid w:val="00E164AD"/>
    <w:rsid w:val="00E16C08"/>
    <w:rsid w:val="00E20E1D"/>
    <w:rsid w:val="00E2289D"/>
    <w:rsid w:val="00E22925"/>
    <w:rsid w:val="00E233C0"/>
    <w:rsid w:val="00E237E5"/>
    <w:rsid w:val="00E3142D"/>
    <w:rsid w:val="00E335B9"/>
    <w:rsid w:val="00E33DE6"/>
    <w:rsid w:val="00E354E1"/>
    <w:rsid w:val="00E36E33"/>
    <w:rsid w:val="00E407B4"/>
    <w:rsid w:val="00E41562"/>
    <w:rsid w:val="00E42191"/>
    <w:rsid w:val="00E42626"/>
    <w:rsid w:val="00E42897"/>
    <w:rsid w:val="00E42D21"/>
    <w:rsid w:val="00E4407A"/>
    <w:rsid w:val="00E4414B"/>
    <w:rsid w:val="00E46830"/>
    <w:rsid w:val="00E47E5E"/>
    <w:rsid w:val="00E513F0"/>
    <w:rsid w:val="00E5352B"/>
    <w:rsid w:val="00E5506E"/>
    <w:rsid w:val="00E600AC"/>
    <w:rsid w:val="00E611A6"/>
    <w:rsid w:val="00E612D2"/>
    <w:rsid w:val="00E61DAE"/>
    <w:rsid w:val="00E62461"/>
    <w:rsid w:val="00E64F9A"/>
    <w:rsid w:val="00E654F1"/>
    <w:rsid w:val="00E6550F"/>
    <w:rsid w:val="00E67713"/>
    <w:rsid w:val="00E7092B"/>
    <w:rsid w:val="00E72968"/>
    <w:rsid w:val="00E72E71"/>
    <w:rsid w:val="00E7600D"/>
    <w:rsid w:val="00E77AEF"/>
    <w:rsid w:val="00E77B2C"/>
    <w:rsid w:val="00E81B6F"/>
    <w:rsid w:val="00E823B0"/>
    <w:rsid w:val="00E85F55"/>
    <w:rsid w:val="00E87788"/>
    <w:rsid w:val="00E87DDA"/>
    <w:rsid w:val="00E909FA"/>
    <w:rsid w:val="00E91C33"/>
    <w:rsid w:val="00E97AF7"/>
    <w:rsid w:val="00EA0A0C"/>
    <w:rsid w:val="00EA1C84"/>
    <w:rsid w:val="00EA4D78"/>
    <w:rsid w:val="00EA7AC9"/>
    <w:rsid w:val="00EB08C8"/>
    <w:rsid w:val="00EB49C7"/>
    <w:rsid w:val="00EB7225"/>
    <w:rsid w:val="00EC3DAC"/>
    <w:rsid w:val="00EC5D91"/>
    <w:rsid w:val="00ED001F"/>
    <w:rsid w:val="00ED0A63"/>
    <w:rsid w:val="00ED1EF3"/>
    <w:rsid w:val="00ED2011"/>
    <w:rsid w:val="00ED256D"/>
    <w:rsid w:val="00ED3565"/>
    <w:rsid w:val="00ED3A19"/>
    <w:rsid w:val="00ED46E9"/>
    <w:rsid w:val="00ED68AC"/>
    <w:rsid w:val="00EE0A6F"/>
    <w:rsid w:val="00EE1E88"/>
    <w:rsid w:val="00EE3F96"/>
    <w:rsid w:val="00EE5B43"/>
    <w:rsid w:val="00EF095B"/>
    <w:rsid w:val="00EF1587"/>
    <w:rsid w:val="00EF34B8"/>
    <w:rsid w:val="00EF37F5"/>
    <w:rsid w:val="00EF3D0C"/>
    <w:rsid w:val="00EF62D9"/>
    <w:rsid w:val="00EF6EB5"/>
    <w:rsid w:val="00EF7D4E"/>
    <w:rsid w:val="00F003DE"/>
    <w:rsid w:val="00F01948"/>
    <w:rsid w:val="00F0255E"/>
    <w:rsid w:val="00F02B64"/>
    <w:rsid w:val="00F031EB"/>
    <w:rsid w:val="00F051A7"/>
    <w:rsid w:val="00F0681F"/>
    <w:rsid w:val="00F0781B"/>
    <w:rsid w:val="00F11871"/>
    <w:rsid w:val="00F121BE"/>
    <w:rsid w:val="00F165F4"/>
    <w:rsid w:val="00F22D55"/>
    <w:rsid w:val="00F2555A"/>
    <w:rsid w:val="00F263E3"/>
    <w:rsid w:val="00F26637"/>
    <w:rsid w:val="00F275F5"/>
    <w:rsid w:val="00F318D1"/>
    <w:rsid w:val="00F31DDC"/>
    <w:rsid w:val="00F34219"/>
    <w:rsid w:val="00F34BF6"/>
    <w:rsid w:val="00F358A6"/>
    <w:rsid w:val="00F370D6"/>
    <w:rsid w:val="00F37822"/>
    <w:rsid w:val="00F405F3"/>
    <w:rsid w:val="00F40E0C"/>
    <w:rsid w:val="00F430C6"/>
    <w:rsid w:val="00F432BE"/>
    <w:rsid w:val="00F44C02"/>
    <w:rsid w:val="00F44FF4"/>
    <w:rsid w:val="00F45AE4"/>
    <w:rsid w:val="00F45AE9"/>
    <w:rsid w:val="00F50CC2"/>
    <w:rsid w:val="00F53095"/>
    <w:rsid w:val="00F57231"/>
    <w:rsid w:val="00F611B7"/>
    <w:rsid w:val="00F651AA"/>
    <w:rsid w:val="00F65EAD"/>
    <w:rsid w:val="00F66EFF"/>
    <w:rsid w:val="00F70DC4"/>
    <w:rsid w:val="00F70FBF"/>
    <w:rsid w:val="00F721E2"/>
    <w:rsid w:val="00F733C8"/>
    <w:rsid w:val="00F7701F"/>
    <w:rsid w:val="00F80141"/>
    <w:rsid w:val="00F83515"/>
    <w:rsid w:val="00F839ED"/>
    <w:rsid w:val="00F870F6"/>
    <w:rsid w:val="00F925C3"/>
    <w:rsid w:val="00F93C1B"/>
    <w:rsid w:val="00F944BD"/>
    <w:rsid w:val="00F9473A"/>
    <w:rsid w:val="00F94B05"/>
    <w:rsid w:val="00F94C08"/>
    <w:rsid w:val="00F95057"/>
    <w:rsid w:val="00F95C2C"/>
    <w:rsid w:val="00F97A99"/>
    <w:rsid w:val="00FA15F8"/>
    <w:rsid w:val="00FA2629"/>
    <w:rsid w:val="00FA2C05"/>
    <w:rsid w:val="00FA7462"/>
    <w:rsid w:val="00FB06B9"/>
    <w:rsid w:val="00FB1401"/>
    <w:rsid w:val="00FB338C"/>
    <w:rsid w:val="00FB3CBD"/>
    <w:rsid w:val="00FB4D36"/>
    <w:rsid w:val="00FB6347"/>
    <w:rsid w:val="00FC0ECA"/>
    <w:rsid w:val="00FC1D6E"/>
    <w:rsid w:val="00FC38C4"/>
    <w:rsid w:val="00FC70C5"/>
    <w:rsid w:val="00FC7B2E"/>
    <w:rsid w:val="00FD02A2"/>
    <w:rsid w:val="00FD3D32"/>
    <w:rsid w:val="00FD405F"/>
    <w:rsid w:val="00FD42D6"/>
    <w:rsid w:val="00FD4BE4"/>
    <w:rsid w:val="00FD531C"/>
    <w:rsid w:val="00FE0AE6"/>
    <w:rsid w:val="00FE0C53"/>
    <w:rsid w:val="00FE43F7"/>
    <w:rsid w:val="00FE55B1"/>
    <w:rsid w:val="00FE5F4C"/>
    <w:rsid w:val="00FE6495"/>
    <w:rsid w:val="00FE6DA8"/>
    <w:rsid w:val="00FF1762"/>
    <w:rsid w:val="00FF2546"/>
    <w:rsid w:val="00FF345D"/>
    <w:rsid w:val="00FF6F7A"/>
    <w:rsid w:val="00FF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3FD97B"/>
  <w15:docId w15:val="{515E6FE6-EBA8-48AB-82DC-9930A4AB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A77728"/>
    <w:pPr>
      <w:widowControl w:val="0"/>
      <w:spacing w:line="260" w:lineRule="atLeast"/>
    </w:pPr>
    <w:rPr>
      <w:rFonts w:ascii="Minion" w:hAnsi="Minion"/>
      <w:sz w:val="22"/>
      <w:lang w:val="de-CH" w:eastAsia="ru-RU"/>
    </w:rPr>
  </w:style>
  <w:style w:type="paragraph" w:styleId="berschrift1">
    <w:name w:val="heading 1"/>
    <w:basedOn w:val="Standard"/>
    <w:next w:val="Ebene4"/>
    <w:rsid w:val="00A77728"/>
    <w:pPr>
      <w:keepNext/>
      <w:numPr>
        <w:numId w:val="1"/>
      </w:numPr>
      <w:spacing w:before="240"/>
      <w:outlineLvl w:val="0"/>
    </w:pPr>
    <w:rPr>
      <w:i/>
      <w:sz w:val="36"/>
    </w:rPr>
  </w:style>
  <w:style w:type="paragraph" w:styleId="berschrift2">
    <w:name w:val="heading 2"/>
    <w:aliases w:val="Ebene 3"/>
    <w:next w:val="Standard"/>
    <w:link w:val="berschrift2Zchn"/>
    <w:rsid w:val="00CF623B"/>
    <w:pPr>
      <w:numPr>
        <w:numId w:val="2"/>
      </w:numPr>
      <w:ind w:left="357" w:hanging="357"/>
      <w:outlineLvl w:val="1"/>
    </w:pPr>
    <w:rPr>
      <w:rFonts w:ascii="Minion" w:hAnsi="Minion"/>
      <w:i/>
      <w:sz w:val="28"/>
      <w:lang w:val="de-CH" w:eastAsia="ru-RU"/>
    </w:rPr>
  </w:style>
  <w:style w:type="paragraph" w:styleId="berschrift3">
    <w:name w:val="heading 3"/>
    <w:basedOn w:val="berschrift2"/>
    <w:next w:val="Standard"/>
    <w:link w:val="berschrift3Zchn"/>
    <w:rsid w:val="00C15AE7"/>
    <w:pPr>
      <w:numPr>
        <w:ilvl w:val="2"/>
      </w:numPr>
      <w:outlineLvl w:val="2"/>
    </w:pPr>
  </w:style>
  <w:style w:type="paragraph" w:styleId="berschrift4">
    <w:name w:val="heading 4"/>
    <w:basedOn w:val="berschrift3"/>
    <w:next w:val="Standard"/>
    <w:rsid w:val="00C15AE7"/>
    <w:pPr>
      <w:numPr>
        <w:ilvl w:val="3"/>
      </w:numPr>
      <w:outlineLvl w:val="3"/>
    </w:pPr>
  </w:style>
  <w:style w:type="paragraph" w:styleId="berschrift5">
    <w:name w:val="heading 5"/>
    <w:basedOn w:val="berschrift4"/>
    <w:next w:val="Standard"/>
    <w:rsid w:val="00C15AE7"/>
    <w:pPr>
      <w:numPr>
        <w:ilvl w:val="4"/>
      </w:numPr>
      <w:outlineLvl w:val="4"/>
    </w:pPr>
  </w:style>
  <w:style w:type="paragraph" w:styleId="berschrift6">
    <w:name w:val="heading 6"/>
    <w:basedOn w:val="berschrift5"/>
    <w:next w:val="Standard"/>
    <w:rsid w:val="00C15AE7"/>
    <w:pPr>
      <w:numPr>
        <w:ilvl w:val="5"/>
      </w:numPr>
      <w:outlineLvl w:val="5"/>
    </w:pPr>
  </w:style>
  <w:style w:type="paragraph" w:styleId="berschrift7">
    <w:name w:val="heading 7"/>
    <w:basedOn w:val="berschrift6"/>
    <w:next w:val="Standard"/>
    <w:rsid w:val="00C15AE7"/>
    <w:pPr>
      <w:numPr>
        <w:ilvl w:val="6"/>
      </w:numPr>
      <w:outlineLvl w:val="6"/>
    </w:pPr>
  </w:style>
  <w:style w:type="paragraph" w:styleId="berschrift8">
    <w:name w:val="heading 8"/>
    <w:basedOn w:val="berschrift7"/>
    <w:next w:val="Standard"/>
    <w:rsid w:val="00C15AE7"/>
    <w:pPr>
      <w:numPr>
        <w:ilvl w:val="7"/>
      </w:numPr>
      <w:outlineLvl w:val="7"/>
    </w:pPr>
  </w:style>
  <w:style w:type="paragraph" w:styleId="berschrift9">
    <w:name w:val="heading 9"/>
    <w:basedOn w:val="berschrift8"/>
    <w:next w:val="Standard"/>
    <w:rsid w:val="00C15AE7"/>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C15AE7"/>
  </w:style>
  <w:style w:type="paragraph" w:styleId="Fuzeile">
    <w:name w:val="footer"/>
    <w:basedOn w:val="Standard"/>
    <w:link w:val="FuzeileZchn"/>
    <w:uiPriority w:val="99"/>
    <w:rsid w:val="00C15AE7"/>
    <w:pPr>
      <w:spacing w:line="220" w:lineRule="exact"/>
    </w:pPr>
    <w:rPr>
      <w:i/>
      <w:sz w:val="18"/>
    </w:rPr>
  </w:style>
  <w:style w:type="paragraph" w:customStyle="1" w:styleId="EmptyLine">
    <w:name w:val="EmptyLine"/>
    <w:basedOn w:val="Standard"/>
    <w:rsid w:val="00C15AE7"/>
    <w:pPr>
      <w:spacing w:line="10" w:lineRule="exact"/>
    </w:pPr>
    <w:rPr>
      <w:color w:val="FFFFFF"/>
    </w:rPr>
  </w:style>
  <w:style w:type="paragraph" w:customStyle="1" w:styleId="DocumentType">
    <w:name w:val="DocumentType"/>
    <w:basedOn w:val="Standard"/>
    <w:rsid w:val="00C15AE7"/>
    <w:pPr>
      <w:framePr w:hSpace="181" w:wrap="around" w:vAnchor="page" w:hAnchor="text" w:y="625"/>
      <w:spacing w:before="57"/>
    </w:pPr>
    <w:rPr>
      <w:i/>
      <w:sz w:val="54"/>
    </w:rPr>
  </w:style>
  <w:style w:type="paragraph" w:customStyle="1" w:styleId="FaxDisclaimer">
    <w:name w:val="FaxDisclaimer"/>
    <w:basedOn w:val="Standard"/>
    <w:rsid w:val="00BC1724"/>
    <w:pPr>
      <w:spacing w:line="200" w:lineRule="exact"/>
      <w:ind w:left="11"/>
    </w:pPr>
    <w:rPr>
      <w:sz w:val="16"/>
    </w:rPr>
  </w:style>
  <w:style w:type="table" w:styleId="Tabellenraster">
    <w:name w:val="Table Grid"/>
    <w:basedOn w:val="NormaleTabelle"/>
    <w:rsid w:val="006A7C42"/>
    <w:pPr>
      <w:widowControl w:val="0"/>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3">
    <w:name w:val="Footer3"/>
    <w:basedOn w:val="Standard"/>
    <w:link w:val="Footer3Char"/>
    <w:rsid w:val="002D7118"/>
    <w:pPr>
      <w:spacing w:line="210" w:lineRule="atLeast"/>
      <w:ind w:right="170"/>
    </w:pPr>
    <w:rPr>
      <w:i/>
      <w:sz w:val="16"/>
    </w:rPr>
  </w:style>
  <w:style w:type="paragraph" w:customStyle="1" w:styleId="Footer3Bold">
    <w:name w:val="Footer3Bold"/>
    <w:basedOn w:val="Footer3"/>
    <w:link w:val="Footer3BoldChar"/>
    <w:rsid w:val="002D7118"/>
    <w:rPr>
      <w:b/>
    </w:rPr>
  </w:style>
  <w:style w:type="character" w:customStyle="1" w:styleId="Footer3Char">
    <w:name w:val="Footer3 Char"/>
    <w:link w:val="Footer3"/>
    <w:rsid w:val="002D7118"/>
    <w:rPr>
      <w:rFonts w:ascii="Minion" w:hAnsi="Minion"/>
      <w:i/>
      <w:sz w:val="16"/>
      <w:lang w:val="en-GB" w:eastAsia="ru-RU" w:bidi="ar-SA"/>
    </w:rPr>
  </w:style>
  <w:style w:type="character" w:customStyle="1" w:styleId="Footer3BoldChar">
    <w:name w:val="Footer3Bold Char"/>
    <w:link w:val="Footer3Bold"/>
    <w:rsid w:val="002D7118"/>
    <w:rPr>
      <w:rFonts w:ascii="Minion" w:hAnsi="Minion"/>
      <w:b/>
      <w:i/>
      <w:sz w:val="16"/>
      <w:lang w:val="en-GB" w:eastAsia="ru-RU" w:bidi="ar-SA"/>
    </w:rPr>
  </w:style>
  <w:style w:type="paragraph" w:customStyle="1" w:styleId="Footer2">
    <w:name w:val="Footer2"/>
    <w:basedOn w:val="Standard"/>
    <w:rsid w:val="002D7118"/>
    <w:pPr>
      <w:spacing w:before="60" w:after="80" w:line="210" w:lineRule="atLeast"/>
    </w:pPr>
    <w:rPr>
      <w:rFonts w:ascii="Imago" w:hAnsi="Imago"/>
      <w:sz w:val="16"/>
      <w:szCs w:val="16"/>
    </w:rPr>
  </w:style>
  <w:style w:type="paragraph" w:customStyle="1" w:styleId="Footer4">
    <w:name w:val="Footer4"/>
    <w:basedOn w:val="Standard"/>
    <w:rsid w:val="005E130F"/>
    <w:pPr>
      <w:spacing w:before="120" w:after="80" w:line="210" w:lineRule="atLeast"/>
      <w:jc w:val="right"/>
    </w:pPr>
    <w:rPr>
      <w:rFonts w:ascii="Imago" w:hAnsi="Imago"/>
      <w:sz w:val="16"/>
      <w:szCs w:val="16"/>
    </w:rPr>
  </w:style>
  <w:style w:type="paragraph" w:styleId="KeinLeerraum">
    <w:name w:val="No Spacing"/>
    <w:link w:val="KeinLeerraumZchn"/>
    <w:uiPriority w:val="1"/>
    <w:rsid w:val="00274F46"/>
    <w:rPr>
      <w:rFonts w:asciiTheme="minorHAnsi" w:eastAsiaTheme="minorEastAsia" w:hAnsiTheme="minorHAnsi" w:cstheme="minorBidi"/>
      <w:sz w:val="22"/>
      <w:szCs w:val="22"/>
      <w:lang w:eastAsia="zh-CN"/>
    </w:rPr>
  </w:style>
  <w:style w:type="character" w:customStyle="1" w:styleId="KeinLeerraumZchn">
    <w:name w:val="Kein Leerraum Zchn"/>
    <w:basedOn w:val="Absatz-Standardschriftart"/>
    <w:link w:val="KeinLeerraum"/>
    <w:uiPriority w:val="1"/>
    <w:rsid w:val="00274F46"/>
    <w:rPr>
      <w:rFonts w:asciiTheme="minorHAnsi" w:eastAsiaTheme="minorEastAsia" w:hAnsiTheme="minorHAnsi" w:cstheme="minorBidi"/>
      <w:sz w:val="22"/>
      <w:szCs w:val="22"/>
      <w:lang w:eastAsia="zh-CN"/>
    </w:rPr>
  </w:style>
  <w:style w:type="paragraph" w:styleId="Verzeichnis1">
    <w:name w:val="toc 1"/>
    <w:basedOn w:val="Standard"/>
    <w:next w:val="Standard"/>
    <w:autoRedefine/>
    <w:uiPriority w:val="39"/>
    <w:unhideWhenUsed/>
    <w:rsid w:val="00960258"/>
    <w:pPr>
      <w:tabs>
        <w:tab w:val="right" w:pos="9628"/>
      </w:tabs>
      <w:spacing w:before="120"/>
    </w:pPr>
    <w:rPr>
      <w:rFonts w:ascii="Imago" w:hAnsi="Imago" w:cstheme="minorHAnsi"/>
      <w:b/>
      <w:bCs/>
      <w:iCs/>
      <w:noProof/>
      <w:sz w:val="24"/>
      <w:szCs w:val="24"/>
    </w:rPr>
  </w:style>
  <w:style w:type="paragraph" w:styleId="Verzeichnis2">
    <w:name w:val="toc 2"/>
    <w:basedOn w:val="Standard"/>
    <w:next w:val="Standard"/>
    <w:autoRedefine/>
    <w:uiPriority w:val="39"/>
    <w:unhideWhenUsed/>
    <w:rsid w:val="00274F46"/>
    <w:pPr>
      <w:spacing w:before="120"/>
      <w:ind w:left="220"/>
    </w:pPr>
    <w:rPr>
      <w:rFonts w:asciiTheme="minorHAnsi" w:hAnsiTheme="minorHAnsi" w:cstheme="minorHAnsi"/>
      <w:b/>
      <w:bCs/>
      <w:szCs w:val="22"/>
    </w:rPr>
  </w:style>
  <w:style w:type="paragraph" w:styleId="Verzeichnis3">
    <w:name w:val="toc 3"/>
    <w:basedOn w:val="Standard"/>
    <w:next w:val="Standard"/>
    <w:autoRedefine/>
    <w:uiPriority w:val="39"/>
    <w:unhideWhenUsed/>
    <w:rsid w:val="00274F46"/>
    <w:pPr>
      <w:ind w:left="440"/>
    </w:pPr>
    <w:rPr>
      <w:rFonts w:asciiTheme="minorHAnsi" w:hAnsiTheme="minorHAnsi" w:cstheme="minorHAnsi"/>
      <w:sz w:val="20"/>
    </w:rPr>
  </w:style>
  <w:style w:type="paragraph" w:styleId="Verzeichnis4">
    <w:name w:val="toc 4"/>
    <w:basedOn w:val="Standard"/>
    <w:next w:val="Standard"/>
    <w:autoRedefine/>
    <w:uiPriority w:val="39"/>
    <w:unhideWhenUsed/>
    <w:rsid w:val="00274F46"/>
    <w:pPr>
      <w:ind w:left="660"/>
    </w:pPr>
    <w:rPr>
      <w:rFonts w:asciiTheme="minorHAnsi" w:hAnsiTheme="minorHAnsi" w:cstheme="minorHAnsi"/>
      <w:sz w:val="20"/>
    </w:rPr>
  </w:style>
  <w:style w:type="paragraph" w:styleId="Verzeichnis5">
    <w:name w:val="toc 5"/>
    <w:basedOn w:val="Standard"/>
    <w:next w:val="Standard"/>
    <w:autoRedefine/>
    <w:uiPriority w:val="39"/>
    <w:unhideWhenUsed/>
    <w:rsid w:val="00274F46"/>
    <w:pPr>
      <w:ind w:left="880"/>
    </w:pPr>
    <w:rPr>
      <w:rFonts w:asciiTheme="minorHAnsi" w:hAnsiTheme="minorHAnsi" w:cstheme="minorHAnsi"/>
      <w:sz w:val="20"/>
    </w:rPr>
  </w:style>
  <w:style w:type="paragraph" w:styleId="Verzeichnis6">
    <w:name w:val="toc 6"/>
    <w:basedOn w:val="Standard"/>
    <w:next w:val="Standard"/>
    <w:autoRedefine/>
    <w:uiPriority w:val="39"/>
    <w:unhideWhenUsed/>
    <w:rsid w:val="00274F46"/>
    <w:pPr>
      <w:ind w:left="1100"/>
    </w:pPr>
    <w:rPr>
      <w:rFonts w:asciiTheme="minorHAnsi" w:hAnsiTheme="minorHAnsi" w:cstheme="minorHAnsi"/>
      <w:sz w:val="20"/>
    </w:rPr>
  </w:style>
  <w:style w:type="paragraph" w:styleId="Verzeichnis7">
    <w:name w:val="toc 7"/>
    <w:basedOn w:val="Standard"/>
    <w:next w:val="Standard"/>
    <w:autoRedefine/>
    <w:uiPriority w:val="39"/>
    <w:unhideWhenUsed/>
    <w:rsid w:val="00274F46"/>
    <w:pPr>
      <w:ind w:left="1320"/>
    </w:pPr>
    <w:rPr>
      <w:rFonts w:asciiTheme="minorHAnsi" w:hAnsiTheme="minorHAnsi" w:cstheme="minorHAnsi"/>
      <w:sz w:val="20"/>
    </w:rPr>
  </w:style>
  <w:style w:type="paragraph" w:styleId="Verzeichnis8">
    <w:name w:val="toc 8"/>
    <w:basedOn w:val="Standard"/>
    <w:next w:val="Standard"/>
    <w:autoRedefine/>
    <w:uiPriority w:val="39"/>
    <w:unhideWhenUsed/>
    <w:rsid w:val="00274F46"/>
    <w:pPr>
      <w:ind w:left="1540"/>
    </w:pPr>
    <w:rPr>
      <w:rFonts w:asciiTheme="minorHAnsi" w:hAnsiTheme="minorHAnsi" w:cstheme="minorHAnsi"/>
      <w:sz w:val="20"/>
    </w:rPr>
  </w:style>
  <w:style w:type="paragraph" w:styleId="Verzeichnis9">
    <w:name w:val="toc 9"/>
    <w:basedOn w:val="Standard"/>
    <w:next w:val="Standard"/>
    <w:autoRedefine/>
    <w:uiPriority w:val="39"/>
    <w:unhideWhenUsed/>
    <w:rsid w:val="00274F46"/>
    <w:pPr>
      <w:ind w:left="1760"/>
    </w:pPr>
    <w:rPr>
      <w:rFonts w:asciiTheme="minorHAnsi" w:hAnsiTheme="minorHAnsi" w:cstheme="minorHAnsi"/>
      <w:sz w:val="20"/>
    </w:rPr>
  </w:style>
  <w:style w:type="paragraph" w:customStyle="1" w:styleId="TitelNichtInhaltsverzeichnis">
    <w:name w:val="Titel (Nicht Inhaltsverzeichnis)"/>
    <w:basedOn w:val="Standard"/>
    <w:link w:val="TitelNichtInhaltsverzeichnisZchn"/>
    <w:qFormat/>
    <w:rsid w:val="00BC4C29"/>
    <w:pPr>
      <w:spacing w:before="480" w:after="240"/>
    </w:pPr>
    <w:rPr>
      <w:i/>
      <w:sz w:val="32"/>
    </w:rPr>
  </w:style>
  <w:style w:type="paragraph" w:styleId="Inhaltsverzeichnisberschrift">
    <w:name w:val="TOC Heading"/>
    <w:basedOn w:val="berschrift1"/>
    <w:next w:val="Standard"/>
    <w:uiPriority w:val="39"/>
    <w:unhideWhenUsed/>
    <w:rsid w:val="00274F46"/>
    <w:pPr>
      <w:keepLines/>
      <w:widowControl/>
      <w:numPr>
        <w:numId w:val="0"/>
      </w:numPr>
      <w:spacing w:line="259" w:lineRule="auto"/>
      <w:outlineLvl w:val="9"/>
    </w:pPr>
    <w:rPr>
      <w:rFonts w:asciiTheme="majorHAnsi" w:eastAsiaTheme="majorEastAsia" w:hAnsiTheme="majorHAnsi" w:cstheme="majorBidi"/>
      <w:i w:val="0"/>
      <w:color w:val="365F91" w:themeColor="accent1" w:themeShade="BF"/>
      <w:sz w:val="32"/>
      <w:szCs w:val="32"/>
      <w:lang w:val="en-US" w:eastAsia="en-US"/>
    </w:rPr>
  </w:style>
  <w:style w:type="character" w:customStyle="1" w:styleId="TitelNichtInhaltsverzeichnisZchn">
    <w:name w:val="Titel (Nicht Inhaltsverzeichnis) Zchn"/>
    <w:basedOn w:val="Absatz-Standardschriftart"/>
    <w:link w:val="TitelNichtInhaltsverzeichnis"/>
    <w:rsid w:val="00BC4C29"/>
    <w:rPr>
      <w:rFonts w:ascii="Minion" w:hAnsi="Minion"/>
      <w:i/>
      <w:sz w:val="32"/>
      <w:lang w:val="de-CH" w:eastAsia="ru-RU"/>
    </w:rPr>
  </w:style>
  <w:style w:type="paragraph" w:customStyle="1" w:styleId="Ebene1">
    <w:name w:val="Ebene 1"/>
    <w:basedOn w:val="Standard"/>
    <w:link w:val="Ebene1Zchn"/>
    <w:qFormat/>
    <w:rsid w:val="00774718"/>
    <w:pPr>
      <w:widowControl/>
      <w:spacing w:before="240" w:after="480" w:line="240" w:lineRule="auto"/>
    </w:pPr>
    <w:rPr>
      <w:b/>
      <w:i/>
      <w:sz w:val="52"/>
    </w:rPr>
  </w:style>
  <w:style w:type="character" w:styleId="Hyperlink">
    <w:name w:val="Hyperlink"/>
    <w:basedOn w:val="Absatz-Standardschriftart"/>
    <w:uiPriority w:val="99"/>
    <w:unhideWhenUsed/>
    <w:rsid w:val="00274F46"/>
    <w:rPr>
      <w:color w:val="0000FF" w:themeColor="hyperlink"/>
      <w:u w:val="single"/>
    </w:rPr>
  </w:style>
  <w:style w:type="character" w:customStyle="1" w:styleId="Ebene1Zchn">
    <w:name w:val="Ebene 1 Zchn"/>
    <w:basedOn w:val="Absatz-Standardschriftart"/>
    <w:link w:val="Ebene1"/>
    <w:rsid w:val="00774718"/>
    <w:rPr>
      <w:rFonts w:ascii="Minion" w:hAnsi="Minion"/>
      <w:b/>
      <w:i/>
      <w:sz w:val="52"/>
      <w:lang w:val="de-CH" w:eastAsia="ru-RU"/>
    </w:rPr>
  </w:style>
  <w:style w:type="paragraph" w:customStyle="1" w:styleId="Ebene2">
    <w:name w:val="Ebene 2"/>
    <w:basedOn w:val="Standard"/>
    <w:link w:val="Ebene2Zchn"/>
    <w:qFormat/>
    <w:rsid w:val="009709AB"/>
    <w:pPr>
      <w:widowControl/>
      <w:numPr>
        <w:numId w:val="4"/>
      </w:numPr>
      <w:spacing w:before="120" w:after="240" w:line="240" w:lineRule="auto"/>
      <w:outlineLvl w:val="1"/>
    </w:pPr>
    <w:rPr>
      <w:b/>
      <w:i/>
      <w:sz w:val="40"/>
    </w:rPr>
  </w:style>
  <w:style w:type="paragraph" w:styleId="Sprechblasentext">
    <w:name w:val="Balloon Text"/>
    <w:basedOn w:val="Standard"/>
    <w:link w:val="SprechblasentextZchn"/>
    <w:semiHidden/>
    <w:unhideWhenUsed/>
    <w:rsid w:val="00CF623B"/>
    <w:pPr>
      <w:spacing w:line="240" w:lineRule="auto"/>
    </w:pPr>
    <w:rPr>
      <w:rFonts w:ascii="Segoe UI" w:hAnsi="Segoe UI" w:cs="Segoe UI"/>
      <w:sz w:val="18"/>
      <w:szCs w:val="18"/>
    </w:rPr>
  </w:style>
  <w:style w:type="character" w:customStyle="1" w:styleId="Ebene2Zchn">
    <w:name w:val="Ebene 2 Zchn"/>
    <w:basedOn w:val="Absatz-Standardschriftart"/>
    <w:link w:val="Ebene2"/>
    <w:rsid w:val="009709AB"/>
    <w:rPr>
      <w:rFonts w:ascii="Minion" w:hAnsi="Minion"/>
      <w:b/>
      <w:i/>
      <w:sz w:val="40"/>
      <w:lang w:val="de-CH" w:eastAsia="ru-RU"/>
    </w:rPr>
  </w:style>
  <w:style w:type="character" w:customStyle="1" w:styleId="SprechblasentextZchn">
    <w:name w:val="Sprechblasentext Zchn"/>
    <w:basedOn w:val="Absatz-Standardschriftart"/>
    <w:link w:val="Sprechblasentext"/>
    <w:semiHidden/>
    <w:rsid w:val="00CF623B"/>
    <w:rPr>
      <w:rFonts w:ascii="Segoe UI" w:hAnsi="Segoe UI" w:cs="Segoe UI"/>
      <w:sz w:val="18"/>
      <w:szCs w:val="18"/>
      <w:lang w:val="de-CH" w:eastAsia="ru-RU"/>
    </w:rPr>
  </w:style>
  <w:style w:type="paragraph" w:customStyle="1" w:styleId="Formatvorlage1">
    <w:name w:val="Formatvorlage1"/>
    <w:basedOn w:val="berschrift1"/>
    <w:next w:val="Standard"/>
    <w:link w:val="Formatvorlage1Zchn"/>
    <w:qFormat/>
    <w:rsid w:val="00C83CCE"/>
    <w:pPr>
      <w:widowControl/>
      <w:numPr>
        <w:ilvl w:val="1"/>
        <w:numId w:val="4"/>
      </w:numPr>
      <w:spacing w:before="120" w:after="240" w:line="240" w:lineRule="auto"/>
      <w:outlineLvl w:val="2"/>
    </w:pPr>
  </w:style>
  <w:style w:type="paragraph" w:customStyle="1" w:styleId="Ebene4">
    <w:name w:val="Ebene 4"/>
    <w:basedOn w:val="Formatvorlage1"/>
    <w:link w:val="Ebene4Zchn"/>
    <w:rsid w:val="00C409FE"/>
    <w:pPr>
      <w:numPr>
        <w:ilvl w:val="0"/>
        <w:numId w:val="3"/>
      </w:numPr>
      <w:ind w:left="357" w:hanging="357"/>
    </w:pPr>
  </w:style>
  <w:style w:type="character" w:customStyle="1" w:styleId="berschrift2Zchn">
    <w:name w:val="Überschrift 2 Zchn"/>
    <w:aliases w:val="Ebene 3 Zchn"/>
    <w:basedOn w:val="Absatz-Standardschriftart"/>
    <w:link w:val="berschrift2"/>
    <w:rsid w:val="00C409FE"/>
    <w:rPr>
      <w:rFonts w:ascii="Minion" w:hAnsi="Minion"/>
      <w:i/>
      <w:sz w:val="28"/>
      <w:lang w:val="de-CH" w:eastAsia="ru-RU"/>
    </w:rPr>
  </w:style>
  <w:style w:type="character" w:customStyle="1" w:styleId="berschrift3Zchn">
    <w:name w:val="Überschrift 3 Zchn"/>
    <w:basedOn w:val="berschrift2Zchn"/>
    <w:link w:val="berschrift3"/>
    <w:rsid w:val="00C409FE"/>
    <w:rPr>
      <w:rFonts w:ascii="Minion" w:hAnsi="Minion"/>
      <w:i/>
      <w:sz w:val="28"/>
      <w:lang w:val="de-CH" w:eastAsia="ru-RU"/>
    </w:rPr>
  </w:style>
  <w:style w:type="character" w:customStyle="1" w:styleId="Formatvorlage1Zchn">
    <w:name w:val="Formatvorlage1 Zchn"/>
    <w:basedOn w:val="berschrift3Zchn"/>
    <w:link w:val="Formatvorlage1"/>
    <w:rsid w:val="00C83CCE"/>
    <w:rPr>
      <w:rFonts w:ascii="Minion" w:hAnsi="Minion"/>
      <w:i/>
      <w:sz w:val="36"/>
      <w:lang w:val="de-CH" w:eastAsia="ru-RU"/>
    </w:rPr>
  </w:style>
  <w:style w:type="paragraph" w:customStyle="1" w:styleId="Formatvorlage2">
    <w:name w:val="Formatvorlage2"/>
    <w:basedOn w:val="Formatvorlage1"/>
    <w:next w:val="Standard"/>
    <w:link w:val="Formatvorlage2Zchn"/>
    <w:qFormat/>
    <w:rsid w:val="00031076"/>
    <w:pPr>
      <w:numPr>
        <w:ilvl w:val="2"/>
      </w:numPr>
      <w:outlineLvl w:val="3"/>
    </w:pPr>
    <w:rPr>
      <w:sz w:val="32"/>
    </w:rPr>
  </w:style>
  <w:style w:type="character" w:customStyle="1" w:styleId="Ebene4Zchn">
    <w:name w:val="Ebene 4 Zchn"/>
    <w:basedOn w:val="berschrift2Zchn"/>
    <w:link w:val="Ebene4"/>
    <w:rsid w:val="00C409FE"/>
    <w:rPr>
      <w:rFonts w:ascii="Minion" w:hAnsi="Minion"/>
      <w:i/>
      <w:sz w:val="36"/>
      <w:lang w:val="de-CH" w:eastAsia="ru-RU"/>
    </w:rPr>
  </w:style>
  <w:style w:type="paragraph" w:customStyle="1" w:styleId="Main">
    <w:name w:val="Main"/>
    <w:basedOn w:val="Standard"/>
    <w:link w:val="MainZchn"/>
    <w:qFormat/>
    <w:rsid w:val="003E77EA"/>
    <w:pPr>
      <w:jc w:val="both"/>
    </w:pPr>
    <w:rPr>
      <w:rFonts w:ascii="Imago" w:hAnsi="Imago"/>
    </w:rPr>
  </w:style>
  <w:style w:type="character" w:styleId="Platzhaltertext">
    <w:name w:val="Placeholder Text"/>
    <w:basedOn w:val="Absatz-Standardschriftart"/>
    <w:uiPriority w:val="99"/>
    <w:semiHidden/>
    <w:rsid w:val="00E46830"/>
    <w:rPr>
      <w:color w:val="808080"/>
    </w:rPr>
  </w:style>
  <w:style w:type="character" w:customStyle="1" w:styleId="MainZchn">
    <w:name w:val="Main Zchn"/>
    <w:basedOn w:val="Absatz-Standardschriftart"/>
    <w:link w:val="Main"/>
    <w:rsid w:val="003E77EA"/>
    <w:rPr>
      <w:rFonts w:ascii="Imago" w:hAnsi="Imago"/>
      <w:sz w:val="22"/>
      <w:lang w:val="de-CH" w:eastAsia="ru-RU"/>
    </w:rPr>
  </w:style>
  <w:style w:type="character" w:customStyle="1" w:styleId="FuzeileZchn">
    <w:name w:val="Fußzeile Zchn"/>
    <w:basedOn w:val="Absatz-Standardschriftart"/>
    <w:link w:val="Fuzeile"/>
    <w:uiPriority w:val="99"/>
    <w:rsid w:val="00E46830"/>
    <w:rPr>
      <w:rFonts w:ascii="Minion" w:hAnsi="Minion"/>
      <w:i/>
      <w:sz w:val="18"/>
      <w:lang w:val="de-CH" w:eastAsia="ru-RU"/>
    </w:rPr>
  </w:style>
  <w:style w:type="paragraph" w:customStyle="1" w:styleId="Formatvorlage3">
    <w:name w:val="Formatvorlage3"/>
    <w:basedOn w:val="Formatvorlage2"/>
    <w:link w:val="Formatvorlage3Zchn"/>
    <w:qFormat/>
    <w:rsid w:val="004512FD"/>
    <w:pPr>
      <w:numPr>
        <w:ilvl w:val="3"/>
      </w:numPr>
    </w:pPr>
    <w:rPr>
      <w:sz w:val="28"/>
    </w:rPr>
  </w:style>
  <w:style w:type="paragraph" w:customStyle="1" w:styleId="Titel2NichtVerzeichnis">
    <w:name w:val="Titel 2 (Nicht Verzeichnis)"/>
    <w:basedOn w:val="TitelNichtInhaltsverzeichnis"/>
    <w:link w:val="Titel2NichtVerzeichnisZchn"/>
    <w:qFormat/>
    <w:rsid w:val="00AD0838"/>
    <w:rPr>
      <w:sz w:val="28"/>
    </w:rPr>
  </w:style>
  <w:style w:type="character" w:customStyle="1" w:styleId="Formatvorlage2Zchn">
    <w:name w:val="Formatvorlage2 Zchn"/>
    <w:basedOn w:val="Formatvorlage1Zchn"/>
    <w:link w:val="Formatvorlage2"/>
    <w:rsid w:val="00031076"/>
    <w:rPr>
      <w:rFonts w:ascii="Minion" w:hAnsi="Minion"/>
      <w:i/>
      <w:sz w:val="32"/>
      <w:lang w:val="de-CH" w:eastAsia="ru-RU"/>
    </w:rPr>
  </w:style>
  <w:style w:type="character" w:customStyle="1" w:styleId="Formatvorlage3Zchn">
    <w:name w:val="Formatvorlage3 Zchn"/>
    <w:basedOn w:val="Formatvorlage2Zchn"/>
    <w:link w:val="Formatvorlage3"/>
    <w:rsid w:val="004512FD"/>
    <w:rPr>
      <w:rFonts w:ascii="Minion" w:hAnsi="Minion"/>
      <w:i/>
      <w:sz w:val="28"/>
      <w:lang w:val="de-CH" w:eastAsia="ru-RU"/>
    </w:rPr>
  </w:style>
  <w:style w:type="paragraph" w:styleId="Listenabsatz">
    <w:name w:val="List Paragraph"/>
    <w:basedOn w:val="Standard"/>
    <w:uiPriority w:val="34"/>
    <w:rsid w:val="00A212D4"/>
    <w:pPr>
      <w:ind w:left="720"/>
      <w:contextualSpacing/>
    </w:pPr>
  </w:style>
  <w:style w:type="character" w:customStyle="1" w:styleId="Titel2NichtVerzeichnisZchn">
    <w:name w:val="Titel 2 (Nicht Verzeichnis) Zchn"/>
    <w:basedOn w:val="TitelNichtInhaltsverzeichnisZchn"/>
    <w:link w:val="Titel2NichtVerzeichnis"/>
    <w:rsid w:val="00AD0838"/>
    <w:rPr>
      <w:rFonts w:ascii="Minion" w:hAnsi="Minion"/>
      <w:i/>
      <w:sz w:val="28"/>
      <w:lang w:val="de-CH" w:eastAsia="ru-RU"/>
    </w:rPr>
  </w:style>
  <w:style w:type="character" w:styleId="Kommentarzeichen">
    <w:name w:val="annotation reference"/>
    <w:basedOn w:val="Absatz-Standardschriftart"/>
    <w:semiHidden/>
    <w:unhideWhenUsed/>
    <w:rsid w:val="00F97A99"/>
    <w:rPr>
      <w:sz w:val="16"/>
      <w:szCs w:val="16"/>
    </w:rPr>
  </w:style>
  <w:style w:type="paragraph" w:styleId="Kommentartext">
    <w:name w:val="annotation text"/>
    <w:basedOn w:val="Standard"/>
    <w:link w:val="KommentartextZchn"/>
    <w:semiHidden/>
    <w:unhideWhenUsed/>
    <w:rsid w:val="00F97A99"/>
    <w:pPr>
      <w:spacing w:line="240" w:lineRule="auto"/>
    </w:pPr>
    <w:rPr>
      <w:sz w:val="20"/>
    </w:rPr>
  </w:style>
  <w:style w:type="character" w:customStyle="1" w:styleId="KommentartextZchn">
    <w:name w:val="Kommentartext Zchn"/>
    <w:basedOn w:val="Absatz-Standardschriftart"/>
    <w:link w:val="Kommentartext"/>
    <w:semiHidden/>
    <w:rsid w:val="00F97A99"/>
    <w:rPr>
      <w:rFonts w:ascii="Minion" w:hAnsi="Minion"/>
      <w:lang w:val="de-CH" w:eastAsia="ru-RU"/>
    </w:rPr>
  </w:style>
  <w:style w:type="paragraph" w:styleId="Kommentarthema">
    <w:name w:val="annotation subject"/>
    <w:basedOn w:val="Kommentartext"/>
    <w:next w:val="Kommentartext"/>
    <w:link w:val="KommentarthemaZchn"/>
    <w:semiHidden/>
    <w:unhideWhenUsed/>
    <w:rsid w:val="00F97A99"/>
    <w:rPr>
      <w:b/>
      <w:bCs/>
    </w:rPr>
  </w:style>
  <w:style w:type="character" w:customStyle="1" w:styleId="KommentarthemaZchn">
    <w:name w:val="Kommentarthema Zchn"/>
    <w:basedOn w:val="KommentartextZchn"/>
    <w:link w:val="Kommentarthema"/>
    <w:semiHidden/>
    <w:rsid w:val="00F97A99"/>
    <w:rPr>
      <w:rFonts w:ascii="Minion" w:hAnsi="Minion"/>
      <w:b/>
      <w:bCs/>
      <w:lang w:val="de-CH" w:eastAsia="ru-RU"/>
    </w:rPr>
  </w:style>
  <w:style w:type="paragraph" w:styleId="Index1">
    <w:name w:val="index 1"/>
    <w:basedOn w:val="Standard"/>
    <w:next w:val="Standard"/>
    <w:autoRedefine/>
    <w:uiPriority w:val="99"/>
    <w:unhideWhenUsed/>
    <w:rsid w:val="00F97A99"/>
    <w:pPr>
      <w:ind w:left="220" w:hanging="220"/>
    </w:pPr>
    <w:rPr>
      <w:rFonts w:asciiTheme="minorHAnsi" w:hAnsiTheme="minorHAnsi" w:cstheme="minorHAnsi"/>
      <w:sz w:val="18"/>
      <w:szCs w:val="18"/>
    </w:rPr>
  </w:style>
  <w:style w:type="paragraph" w:styleId="Index2">
    <w:name w:val="index 2"/>
    <w:basedOn w:val="Standard"/>
    <w:next w:val="Standard"/>
    <w:autoRedefine/>
    <w:unhideWhenUsed/>
    <w:rsid w:val="00F97A99"/>
    <w:pPr>
      <w:ind w:left="440" w:hanging="220"/>
    </w:pPr>
    <w:rPr>
      <w:rFonts w:asciiTheme="minorHAnsi" w:hAnsiTheme="minorHAnsi" w:cstheme="minorHAnsi"/>
      <w:sz w:val="18"/>
      <w:szCs w:val="18"/>
    </w:rPr>
  </w:style>
  <w:style w:type="paragraph" w:styleId="Index3">
    <w:name w:val="index 3"/>
    <w:basedOn w:val="Standard"/>
    <w:next w:val="Standard"/>
    <w:autoRedefine/>
    <w:unhideWhenUsed/>
    <w:rsid w:val="00F97A99"/>
    <w:pPr>
      <w:ind w:left="660" w:hanging="220"/>
    </w:pPr>
    <w:rPr>
      <w:rFonts w:asciiTheme="minorHAnsi" w:hAnsiTheme="minorHAnsi" w:cstheme="minorHAnsi"/>
      <w:sz w:val="18"/>
      <w:szCs w:val="18"/>
    </w:rPr>
  </w:style>
  <w:style w:type="paragraph" w:styleId="Index4">
    <w:name w:val="index 4"/>
    <w:basedOn w:val="Standard"/>
    <w:next w:val="Standard"/>
    <w:autoRedefine/>
    <w:unhideWhenUsed/>
    <w:rsid w:val="00F97A99"/>
    <w:pPr>
      <w:ind w:left="880" w:hanging="220"/>
    </w:pPr>
    <w:rPr>
      <w:rFonts w:asciiTheme="minorHAnsi" w:hAnsiTheme="minorHAnsi" w:cstheme="minorHAnsi"/>
      <w:sz w:val="18"/>
      <w:szCs w:val="18"/>
    </w:rPr>
  </w:style>
  <w:style w:type="paragraph" w:styleId="Index5">
    <w:name w:val="index 5"/>
    <w:basedOn w:val="Standard"/>
    <w:next w:val="Standard"/>
    <w:autoRedefine/>
    <w:unhideWhenUsed/>
    <w:rsid w:val="00F97A99"/>
    <w:pPr>
      <w:ind w:left="1100" w:hanging="220"/>
    </w:pPr>
    <w:rPr>
      <w:rFonts w:asciiTheme="minorHAnsi" w:hAnsiTheme="minorHAnsi" w:cstheme="minorHAnsi"/>
      <w:sz w:val="18"/>
      <w:szCs w:val="18"/>
    </w:rPr>
  </w:style>
  <w:style w:type="paragraph" w:styleId="Index6">
    <w:name w:val="index 6"/>
    <w:basedOn w:val="Standard"/>
    <w:next w:val="Standard"/>
    <w:autoRedefine/>
    <w:unhideWhenUsed/>
    <w:rsid w:val="00F97A99"/>
    <w:pPr>
      <w:ind w:left="1320" w:hanging="220"/>
    </w:pPr>
    <w:rPr>
      <w:rFonts w:asciiTheme="minorHAnsi" w:hAnsiTheme="minorHAnsi" w:cstheme="minorHAnsi"/>
      <w:sz w:val="18"/>
      <w:szCs w:val="18"/>
    </w:rPr>
  </w:style>
  <w:style w:type="paragraph" w:styleId="Index7">
    <w:name w:val="index 7"/>
    <w:basedOn w:val="Standard"/>
    <w:next w:val="Standard"/>
    <w:autoRedefine/>
    <w:unhideWhenUsed/>
    <w:rsid w:val="00F97A99"/>
    <w:pPr>
      <w:ind w:left="1540" w:hanging="220"/>
    </w:pPr>
    <w:rPr>
      <w:rFonts w:asciiTheme="minorHAnsi" w:hAnsiTheme="minorHAnsi" w:cstheme="minorHAnsi"/>
      <w:sz w:val="18"/>
      <w:szCs w:val="18"/>
    </w:rPr>
  </w:style>
  <w:style w:type="paragraph" w:styleId="Index8">
    <w:name w:val="index 8"/>
    <w:basedOn w:val="Standard"/>
    <w:next w:val="Standard"/>
    <w:autoRedefine/>
    <w:unhideWhenUsed/>
    <w:rsid w:val="00F97A99"/>
    <w:pPr>
      <w:ind w:left="1760" w:hanging="220"/>
    </w:pPr>
    <w:rPr>
      <w:rFonts w:asciiTheme="minorHAnsi" w:hAnsiTheme="minorHAnsi" w:cstheme="minorHAnsi"/>
      <w:sz w:val="18"/>
      <w:szCs w:val="18"/>
    </w:rPr>
  </w:style>
  <w:style w:type="paragraph" w:styleId="Index9">
    <w:name w:val="index 9"/>
    <w:basedOn w:val="Standard"/>
    <w:next w:val="Standard"/>
    <w:autoRedefine/>
    <w:unhideWhenUsed/>
    <w:rsid w:val="00F97A99"/>
    <w:pPr>
      <w:ind w:left="1980" w:hanging="220"/>
    </w:pPr>
    <w:rPr>
      <w:rFonts w:asciiTheme="minorHAnsi" w:hAnsiTheme="minorHAnsi" w:cstheme="minorHAnsi"/>
      <w:sz w:val="18"/>
      <w:szCs w:val="18"/>
    </w:rPr>
  </w:style>
  <w:style w:type="paragraph" w:styleId="Indexberschrift">
    <w:name w:val="index heading"/>
    <w:basedOn w:val="Standard"/>
    <w:next w:val="Index1"/>
    <w:uiPriority w:val="99"/>
    <w:unhideWhenUsed/>
    <w:rsid w:val="00F97A99"/>
    <w:pPr>
      <w:spacing w:before="240" w:after="120"/>
      <w:jc w:val="center"/>
    </w:pPr>
    <w:rPr>
      <w:rFonts w:asciiTheme="minorHAnsi" w:hAnsiTheme="minorHAnsi" w:cstheme="minorHAnsi"/>
      <w:b/>
      <w:bCs/>
      <w:sz w:val="26"/>
      <w:szCs w:val="26"/>
    </w:rPr>
  </w:style>
  <w:style w:type="table" w:styleId="Gitternetztabelle1hell">
    <w:name w:val="Grid Table 1 Light"/>
    <w:basedOn w:val="NormaleTabelle"/>
    <w:uiPriority w:val="46"/>
    <w:rsid w:val="00EF34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
    <w:name w:val="Code"/>
    <w:basedOn w:val="Standard"/>
    <w:link w:val="CodeZchn"/>
    <w:qFormat/>
    <w:rsid w:val="00645BAC"/>
    <w:pPr>
      <w:widowControl/>
      <w:pBdr>
        <w:left w:val="single" w:sz="24" w:space="10" w:color="A6A6A6" w:themeColor="background1" w:themeShade="A6"/>
      </w:pBdr>
      <w:autoSpaceDE w:val="0"/>
      <w:autoSpaceDN w:val="0"/>
      <w:adjustRightInd w:val="0"/>
      <w:spacing w:line="240" w:lineRule="auto"/>
      <w:ind w:left="284"/>
    </w:pPr>
    <w:rPr>
      <w:rFonts w:ascii="Hack" w:hAnsi="Hack" w:cs="Consolas"/>
      <w:noProof/>
      <w:color w:val="000000"/>
      <w:sz w:val="17"/>
      <w:szCs w:val="19"/>
      <w:lang w:val="en-US" w:eastAsia="en-US"/>
    </w:rPr>
  </w:style>
  <w:style w:type="character" w:customStyle="1" w:styleId="CodeZchn">
    <w:name w:val="Code Zchn"/>
    <w:basedOn w:val="Absatz-Standardschriftart"/>
    <w:link w:val="Code"/>
    <w:rsid w:val="00645BAC"/>
    <w:rPr>
      <w:rFonts w:ascii="Hack" w:hAnsi="Hack" w:cs="Consolas"/>
      <w:noProof/>
      <w:color w:val="000000"/>
      <w:sz w:val="17"/>
      <w:szCs w:val="19"/>
    </w:rPr>
  </w:style>
  <w:style w:type="paragraph" w:styleId="Funotentext">
    <w:name w:val="footnote text"/>
    <w:basedOn w:val="Standard"/>
    <w:link w:val="FunotentextZchn"/>
    <w:semiHidden/>
    <w:unhideWhenUsed/>
    <w:rsid w:val="001227CE"/>
    <w:pPr>
      <w:spacing w:line="240" w:lineRule="auto"/>
    </w:pPr>
    <w:rPr>
      <w:sz w:val="20"/>
    </w:rPr>
  </w:style>
  <w:style w:type="character" w:customStyle="1" w:styleId="FunotentextZchn">
    <w:name w:val="Fußnotentext Zchn"/>
    <w:basedOn w:val="Absatz-Standardschriftart"/>
    <w:link w:val="Funotentext"/>
    <w:semiHidden/>
    <w:rsid w:val="001227CE"/>
    <w:rPr>
      <w:rFonts w:ascii="Minion" w:hAnsi="Minion"/>
      <w:lang w:val="de-CH" w:eastAsia="ru-RU"/>
    </w:rPr>
  </w:style>
  <w:style w:type="character" w:styleId="Funotenzeichen">
    <w:name w:val="footnote reference"/>
    <w:basedOn w:val="Absatz-Standardschriftart"/>
    <w:semiHidden/>
    <w:unhideWhenUsed/>
    <w:rsid w:val="001227CE"/>
    <w:rPr>
      <w:vertAlign w:val="superscript"/>
    </w:rPr>
  </w:style>
  <w:style w:type="paragraph" w:styleId="StandardWeb">
    <w:name w:val="Normal (Web)"/>
    <w:basedOn w:val="Standard"/>
    <w:uiPriority w:val="99"/>
    <w:semiHidden/>
    <w:unhideWhenUsed/>
    <w:rsid w:val="007174AB"/>
    <w:pPr>
      <w:widowControl/>
      <w:spacing w:before="100" w:beforeAutospacing="1" w:after="100" w:afterAutospacing="1" w:line="240" w:lineRule="auto"/>
    </w:pPr>
    <w:rPr>
      <w:rFonts w:ascii="Times New Roman" w:hAnsi="Times New Roman"/>
      <w:sz w:val="24"/>
      <w:szCs w:val="24"/>
      <w:lang w:val="en-US" w:eastAsia="zh-CN"/>
    </w:rPr>
  </w:style>
  <w:style w:type="paragraph" w:styleId="Beschriftung">
    <w:name w:val="caption"/>
    <w:basedOn w:val="Standard"/>
    <w:next w:val="Standard"/>
    <w:unhideWhenUsed/>
    <w:qFormat/>
    <w:rsid w:val="00896F47"/>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811F54"/>
    <w:rPr>
      <w:rFonts w:ascii="Imago" w:hAnsi="Imago" w:cstheme="minorHAnsi"/>
      <w:iCs/>
      <w:sz w:val="20"/>
    </w:rPr>
  </w:style>
  <w:style w:type="paragraph" w:customStyle="1" w:styleId="Title-Main">
    <w:name w:val="Title-Main"/>
    <w:basedOn w:val="Main"/>
    <w:link w:val="Title-MainZchn"/>
    <w:qFormat/>
    <w:rsid w:val="00B2000F"/>
    <w:pPr>
      <w:spacing w:before="240" w:after="120"/>
    </w:pPr>
    <w:rPr>
      <w:rFonts w:ascii="Minion" w:hAnsi="Minion"/>
      <w:i/>
      <w:sz w:val="28"/>
    </w:rPr>
  </w:style>
  <w:style w:type="paragraph" w:customStyle="1" w:styleId="Title2-Main">
    <w:name w:val="Title2-Main"/>
    <w:basedOn w:val="Main"/>
    <w:link w:val="Title2-MainZchn"/>
    <w:qFormat/>
    <w:rsid w:val="00B2000F"/>
    <w:pPr>
      <w:tabs>
        <w:tab w:val="left" w:pos="1985"/>
      </w:tabs>
      <w:spacing w:before="240" w:after="120"/>
      <w:ind w:left="1979" w:hanging="1979"/>
    </w:pPr>
    <w:rPr>
      <w:rFonts w:ascii="Minion" w:hAnsi="Minion"/>
      <w:i/>
      <w:sz w:val="24"/>
    </w:rPr>
  </w:style>
  <w:style w:type="character" w:customStyle="1" w:styleId="Title-MainZchn">
    <w:name w:val="Title-Main Zchn"/>
    <w:basedOn w:val="MainZchn"/>
    <w:link w:val="Title-Main"/>
    <w:rsid w:val="00B2000F"/>
    <w:rPr>
      <w:rFonts w:ascii="Minion" w:hAnsi="Minion"/>
      <w:i/>
      <w:sz w:val="28"/>
      <w:lang w:val="de-CH" w:eastAsia="ru-RU"/>
    </w:rPr>
  </w:style>
  <w:style w:type="character" w:customStyle="1" w:styleId="Title2-MainZchn">
    <w:name w:val="Title2-Main Zchn"/>
    <w:basedOn w:val="MainZchn"/>
    <w:link w:val="Title2-Main"/>
    <w:rsid w:val="00B2000F"/>
    <w:rPr>
      <w:rFonts w:ascii="Minion" w:hAnsi="Minion"/>
      <w:i/>
      <w:sz w:val="24"/>
      <w:lang w:val="de-CH" w:eastAsia="ru-RU"/>
    </w:rPr>
  </w:style>
  <w:style w:type="paragraph" w:styleId="berarbeitung">
    <w:name w:val="Revision"/>
    <w:hidden/>
    <w:uiPriority w:val="99"/>
    <w:semiHidden/>
    <w:rsid w:val="009E63DC"/>
    <w:rPr>
      <w:rFonts w:ascii="Minion" w:hAnsi="Minion"/>
      <w:sz w:val="22"/>
      <w:lang w:val="de-CH" w:eastAsia="ru-RU"/>
    </w:rPr>
  </w:style>
  <w:style w:type="paragraph" w:styleId="HTMLVorformatiert">
    <w:name w:val="HTML Preformatted"/>
    <w:basedOn w:val="Standard"/>
    <w:link w:val="HTMLVorformatiertZchn"/>
    <w:uiPriority w:val="99"/>
    <w:semiHidden/>
    <w:unhideWhenUsed/>
    <w:rsid w:val="004F3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en-US" w:eastAsia="zh-CN"/>
    </w:rPr>
  </w:style>
  <w:style w:type="character" w:customStyle="1" w:styleId="HTMLVorformatiertZchn">
    <w:name w:val="HTML Vorformatiert Zchn"/>
    <w:basedOn w:val="Absatz-Standardschriftart"/>
    <w:link w:val="HTMLVorformatiert"/>
    <w:uiPriority w:val="99"/>
    <w:semiHidden/>
    <w:rsid w:val="004F3F9D"/>
    <w:rPr>
      <w:rFonts w:ascii="Courier New" w:hAnsi="Courier New" w:cs="Courier New"/>
      <w:lang w:eastAsia="zh-CN"/>
    </w:rPr>
  </w:style>
  <w:style w:type="paragraph" w:customStyle="1" w:styleId="nl2br">
    <w:name w:val="nl2br"/>
    <w:basedOn w:val="Standard"/>
    <w:rsid w:val="00B274AB"/>
    <w:pPr>
      <w:widowControl/>
      <w:spacing w:before="100" w:beforeAutospacing="1" w:after="100" w:afterAutospacing="1" w:line="240" w:lineRule="auto"/>
    </w:pPr>
    <w:rPr>
      <w:rFonts w:ascii="Times New Roman" w:hAnsi="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093">
      <w:bodyDiv w:val="1"/>
      <w:marLeft w:val="0"/>
      <w:marRight w:val="0"/>
      <w:marTop w:val="0"/>
      <w:marBottom w:val="0"/>
      <w:divBdr>
        <w:top w:val="none" w:sz="0" w:space="0" w:color="auto"/>
        <w:left w:val="none" w:sz="0" w:space="0" w:color="auto"/>
        <w:bottom w:val="none" w:sz="0" w:space="0" w:color="auto"/>
        <w:right w:val="none" w:sz="0" w:space="0" w:color="auto"/>
      </w:divBdr>
      <w:divsChild>
        <w:div w:id="282930716">
          <w:marLeft w:val="0"/>
          <w:marRight w:val="0"/>
          <w:marTop w:val="0"/>
          <w:marBottom w:val="0"/>
          <w:divBdr>
            <w:top w:val="none" w:sz="0" w:space="0" w:color="auto"/>
            <w:left w:val="none" w:sz="0" w:space="0" w:color="auto"/>
            <w:bottom w:val="none" w:sz="0" w:space="0" w:color="auto"/>
            <w:right w:val="none" w:sz="0" w:space="0" w:color="auto"/>
          </w:divBdr>
          <w:divsChild>
            <w:div w:id="4366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511">
      <w:bodyDiv w:val="1"/>
      <w:marLeft w:val="0"/>
      <w:marRight w:val="0"/>
      <w:marTop w:val="0"/>
      <w:marBottom w:val="0"/>
      <w:divBdr>
        <w:top w:val="none" w:sz="0" w:space="0" w:color="auto"/>
        <w:left w:val="none" w:sz="0" w:space="0" w:color="auto"/>
        <w:bottom w:val="none" w:sz="0" w:space="0" w:color="auto"/>
        <w:right w:val="none" w:sz="0" w:space="0" w:color="auto"/>
      </w:divBdr>
      <w:divsChild>
        <w:div w:id="1108543342">
          <w:marLeft w:val="0"/>
          <w:marRight w:val="0"/>
          <w:marTop w:val="0"/>
          <w:marBottom w:val="0"/>
          <w:divBdr>
            <w:top w:val="none" w:sz="0" w:space="0" w:color="auto"/>
            <w:left w:val="none" w:sz="0" w:space="0" w:color="auto"/>
            <w:bottom w:val="none" w:sz="0" w:space="0" w:color="auto"/>
            <w:right w:val="none" w:sz="0" w:space="0" w:color="auto"/>
          </w:divBdr>
          <w:divsChild>
            <w:div w:id="4846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215">
      <w:bodyDiv w:val="1"/>
      <w:marLeft w:val="0"/>
      <w:marRight w:val="0"/>
      <w:marTop w:val="0"/>
      <w:marBottom w:val="0"/>
      <w:divBdr>
        <w:top w:val="none" w:sz="0" w:space="0" w:color="auto"/>
        <w:left w:val="none" w:sz="0" w:space="0" w:color="auto"/>
        <w:bottom w:val="none" w:sz="0" w:space="0" w:color="auto"/>
        <w:right w:val="none" w:sz="0" w:space="0" w:color="auto"/>
      </w:divBdr>
    </w:div>
    <w:div w:id="201672890">
      <w:bodyDiv w:val="1"/>
      <w:marLeft w:val="0"/>
      <w:marRight w:val="0"/>
      <w:marTop w:val="0"/>
      <w:marBottom w:val="0"/>
      <w:divBdr>
        <w:top w:val="none" w:sz="0" w:space="0" w:color="auto"/>
        <w:left w:val="none" w:sz="0" w:space="0" w:color="auto"/>
        <w:bottom w:val="none" w:sz="0" w:space="0" w:color="auto"/>
        <w:right w:val="none" w:sz="0" w:space="0" w:color="auto"/>
      </w:divBdr>
      <w:divsChild>
        <w:div w:id="957950896">
          <w:marLeft w:val="0"/>
          <w:marRight w:val="0"/>
          <w:marTop w:val="0"/>
          <w:marBottom w:val="0"/>
          <w:divBdr>
            <w:top w:val="none" w:sz="0" w:space="0" w:color="auto"/>
            <w:left w:val="none" w:sz="0" w:space="0" w:color="auto"/>
            <w:bottom w:val="none" w:sz="0" w:space="0" w:color="auto"/>
            <w:right w:val="none" w:sz="0" w:space="0" w:color="auto"/>
          </w:divBdr>
          <w:divsChild>
            <w:div w:id="942029319">
              <w:marLeft w:val="0"/>
              <w:marRight w:val="0"/>
              <w:marTop w:val="0"/>
              <w:marBottom w:val="0"/>
              <w:divBdr>
                <w:top w:val="none" w:sz="0" w:space="0" w:color="auto"/>
                <w:left w:val="none" w:sz="0" w:space="0" w:color="auto"/>
                <w:bottom w:val="none" w:sz="0" w:space="0" w:color="auto"/>
                <w:right w:val="none" w:sz="0" w:space="0" w:color="auto"/>
              </w:divBdr>
            </w:div>
            <w:div w:id="748423199">
              <w:marLeft w:val="0"/>
              <w:marRight w:val="0"/>
              <w:marTop w:val="0"/>
              <w:marBottom w:val="0"/>
              <w:divBdr>
                <w:top w:val="none" w:sz="0" w:space="0" w:color="auto"/>
                <w:left w:val="none" w:sz="0" w:space="0" w:color="auto"/>
                <w:bottom w:val="none" w:sz="0" w:space="0" w:color="auto"/>
                <w:right w:val="none" w:sz="0" w:space="0" w:color="auto"/>
              </w:divBdr>
            </w:div>
            <w:div w:id="2474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19">
      <w:bodyDiv w:val="1"/>
      <w:marLeft w:val="0"/>
      <w:marRight w:val="0"/>
      <w:marTop w:val="0"/>
      <w:marBottom w:val="0"/>
      <w:divBdr>
        <w:top w:val="none" w:sz="0" w:space="0" w:color="auto"/>
        <w:left w:val="none" w:sz="0" w:space="0" w:color="auto"/>
        <w:bottom w:val="none" w:sz="0" w:space="0" w:color="auto"/>
        <w:right w:val="none" w:sz="0" w:space="0" w:color="auto"/>
      </w:divBdr>
      <w:divsChild>
        <w:div w:id="601836022">
          <w:marLeft w:val="0"/>
          <w:marRight w:val="0"/>
          <w:marTop w:val="0"/>
          <w:marBottom w:val="0"/>
          <w:divBdr>
            <w:top w:val="none" w:sz="0" w:space="0" w:color="auto"/>
            <w:left w:val="none" w:sz="0" w:space="0" w:color="auto"/>
            <w:bottom w:val="none" w:sz="0" w:space="0" w:color="auto"/>
            <w:right w:val="none" w:sz="0" w:space="0" w:color="auto"/>
          </w:divBdr>
          <w:divsChild>
            <w:div w:id="1605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6589">
      <w:bodyDiv w:val="1"/>
      <w:marLeft w:val="0"/>
      <w:marRight w:val="0"/>
      <w:marTop w:val="0"/>
      <w:marBottom w:val="0"/>
      <w:divBdr>
        <w:top w:val="none" w:sz="0" w:space="0" w:color="auto"/>
        <w:left w:val="none" w:sz="0" w:space="0" w:color="auto"/>
        <w:bottom w:val="none" w:sz="0" w:space="0" w:color="auto"/>
        <w:right w:val="none" w:sz="0" w:space="0" w:color="auto"/>
      </w:divBdr>
    </w:div>
    <w:div w:id="264965215">
      <w:bodyDiv w:val="1"/>
      <w:marLeft w:val="0"/>
      <w:marRight w:val="0"/>
      <w:marTop w:val="0"/>
      <w:marBottom w:val="0"/>
      <w:divBdr>
        <w:top w:val="none" w:sz="0" w:space="0" w:color="auto"/>
        <w:left w:val="none" w:sz="0" w:space="0" w:color="auto"/>
        <w:bottom w:val="none" w:sz="0" w:space="0" w:color="auto"/>
        <w:right w:val="none" w:sz="0" w:space="0" w:color="auto"/>
      </w:divBdr>
      <w:divsChild>
        <w:div w:id="895554225">
          <w:marLeft w:val="0"/>
          <w:marRight w:val="0"/>
          <w:marTop w:val="0"/>
          <w:marBottom w:val="0"/>
          <w:divBdr>
            <w:top w:val="none" w:sz="0" w:space="0" w:color="auto"/>
            <w:left w:val="none" w:sz="0" w:space="0" w:color="auto"/>
            <w:bottom w:val="none" w:sz="0" w:space="0" w:color="auto"/>
            <w:right w:val="none" w:sz="0" w:space="0" w:color="auto"/>
          </w:divBdr>
          <w:divsChild>
            <w:div w:id="17344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172">
      <w:bodyDiv w:val="1"/>
      <w:marLeft w:val="0"/>
      <w:marRight w:val="0"/>
      <w:marTop w:val="0"/>
      <w:marBottom w:val="0"/>
      <w:divBdr>
        <w:top w:val="none" w:sz="0" w:space="0" w:color="auto"/>
        <w:left w:val="none" w:sz="0" w:space="0" w:color="auto"/>
        <w:bottom w:val="none" w:sz="0" w:space="0" w:color="auto"/>
        <w:right w:val="none" w:sz="0" w:space="0" w:color="auto"/>
      </w:divBdr>
    </w:div>
    <w:div w:id="268123773">
      <w:bodyDiv w:val="1"/>
      <w:marLeft w:val="0"/>
      <w:marRight w:val="0"/>
      <w:marTop w:val="0"/>
      <w:marBottom w:val="0"/>
      <w:divBdr>
        <w:top w:val="none" w:sz="0" w:space="0" w:color="auto"/>
        <w:left w:val="none" w:sz="0" w:space="0" w:color="auto"/>
        <w:bottom w:val="none" w:sz="0" w:space="0" w:color="auto"/>
        <w:right w:val="none" w:sz="0" w:space="0" w:color="auto"/>
      </w:divBdr>
      <w:divsChild>
        <w:div w:id="731579509">
          <w:marLeft w:val="0"/>
          <w:marRight w:val="0"/>
          <w:marTop w:val="0"/>
          <w:marBottom w:val="0"/>
          <w:divBdr>
            <w:top w:val="none" w:sz="0" w:space="0" w:color="auto"/>
            <w:left w:val="none" w:sz="0" w:space="0" w:color="auto"/>
            <w:bottom w:val="none" w:sz="0" w:space="0" w:color="auto"/>
            <w:right w:val="none" w:sz="0" w:space="0" w:color="auto"/>
          </w:divBdr>
          <w:divsChild>
            <w:div w:id="10837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8117">
      <w:bodyDiv w:val="1"/>
      <w:marLeft w:val="0"/>
      <w:marRight w:val="0"/>
      <w:marTop w:val="0"/>
      <w:marBottom w:val="0"/>
      <w:divBdr>
        <w:top w:val="none" w:sz="0" w:space="0" w:color="auto"/>
        <w:left w:val="none" w:sz="0" w:space="0" w:color="auto"/>
        <w:bottom w:val="none" w:sz="0" w:space="0" w:color="auto"/>
        <w:right w:val="none" w:sz="0" w:space="0" w:color="auto"/>
      </w:divBdr>
      <w:divsChild>
        <w:div w:id="696389677">
          <w:marLeft w:val="0"/>
          <w:marRight w:val="0"/>
          <w:marTop w:val="0"/>
          <w:marBottom w:val="0"/>
          <w:divBdr>
            <w:top w:val="none" w:sz="0" w:space="0" w:color="auto"/>
            <w:left w:val="none" w:sz="0" w:space="0" w:color="auto"/>
            <w:bottom w:val="none" w:sz="0" w:space="0" w:color="auto"/>
            <w:right w:val="none" w:sz="0" w:space="0" w:color="auto"/>
          </w:divBdr>
          <w:divsChild>
            <w:div w:id="1477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0931">
      <w:bodyDiv w:val="1"/>
      <w:marLeft w:val="0"/>
      <w:marRight w:val="0"/>
      <w:marTop w:val="0"/>
      <w:marBottom w:val="0"/>
      <w:divBdr>
        <w:top w:val="none" w:sz="0" w:space="0" w:color="auto"/>
        <w:left w:val="none" w:sz="0" w:space="0" w:color="auto"/>
        <w:bottom w:val="none" w:sz="0" w:space="0" w:color="auto"/>
        <w:right w:val="none" w:sz="0" w:space="0" w:color="auto"/>
      </w:divBdr>
      <w:divsChild>
        <w:div w:id="491142075">
          <w:marLeft w:val="0"/>
          <w:marRight w:val="0"/>
          <w:marTop w:val="0"/>
          <w:marBottom w:val="0"/>
          <w:divBdr>
            <w:top w:val="none" w:sz="0" w:space="0" w:color="auto"/>
            <w:left w:val="none" w:sz="0" w:space="0" w:color="auto"/>
            <w:bottom w:val="none" w:sz="0" w:space="0" w:color="auto"/>
            <w:right w:val="none" w:sz="0" w:space="0" w:color="auto"/>
          </w:divBdr>
          <w:divsChild>
            <w:div w:id="917440847">
              <w:marLeft w:val="0"/>
              <w:marRight w:val="0"/>
              <w:marTop w:val="0"/>
              <w:marBottom w:val="0"/>
              <w:divBdr>
                <w:top w:val="none" w:sz="0" w:space="0" w:color="auto"/>
                <w:left w:val="none" w:sz="0" w:space="0" w:color="auto"/>
                <w:bottom w:val="none" w:sz="0" w:space="0" w:color="auto"/>
                <w:right w:val="none" w:sz="0" w:space="0" w:color="auto"/>
              </w:divBdr>
            </w:div>
            <w:div w:id="391539061">
              <w:marLeft w:val="0"/>
              <w:marRight w:val="0"/>
              <w:marTop w:val="0"/>
              <w:marBottom w:val="0"/>
              <w:divBdr>
                <w:top w:val="none" w:sz="0" w:space="0" w:color="auto"/>
                <w:left w:val="none" w:sz="0" w:space="0" w:color="auto"/>
                <w:bottom w:val="none" w:sz="0" w:space="0" w:color="auto"/>
                <w:right w:val="none" w:sz="0" w:space="0" w:color="auto"/>
              </w:divBdr>
            </w:div>
            <w:div w:id="1355572821">
              <w:marLeft w:val="0"/>
              <w:marRight w:val="0"/>
              <w:marTop w:val="0"/>
              <w:marBottom w:val="0"/>
              <w:divBdr>
                <w:top w:val="none" w:sz="0" w:space="0" w:color="auto"/>
                <w:left w:val="none" w:sz="0" w:space="0" w:color="auto"/>
                <w:bottom w:val="none" w:sz="0" w:space="0" w:color="auto"/>
                <w:right w:val="none" w:sz="0" w:space="0" w:color="auto"/>
              </w:divBdr>
            </w:div>
            <w:div w:id="2054574971">
              <w:marLeft w:val="0"/>
              <w:marRight w:val="0"/>
              <w:marTop w:val="0"/>
              <w:marBottom w:val="0"/>
              <w:divBdr>
                <w:top w:val="none" w:sz="0" w:space="0" w:color="auto"/>
                <w:left w:val="none" w:sz="0" w:space="0" w:color="auto"/>
                <w:bottom w:val="none" w:sz="0" w:space="0" w:color="auto"/>
                <w:right w:val="none" w:sz="0" w:space="0" w:color="auto"/>
              </w:divBdr>
            </w:div>
            <w:div w:id="596644458">
              <w:marLeft w:val="0"/>
              <w:marRight w:val="0"/>
              <w:marTop w:val="0"/>
              <w:marBottom w:val="0"/>
              <w:divBdr>
                <w:top w:val="none" w:sz="0" w:space="0" w:color="auto"/>
                <w:left w:val="none" w:sz="0" w:space="0" w:color="auto"/>
                <w:bottom w:val="none" w:sz="0" w:space="0" w:color="auto"/>
                <w:right w:val="none" w:sz="0" w:space="0" w:color="auto"/>
              </w:divBdr>
            </w:div>
            <w:div w:id="2072925170">
              <w:marLeft w:val="0"/>
              <w:marRight w:val="0"/>
              <w:marTop w:val="0"/>
              <w:marBottom w:val="0"/>
              <w:divBdr>
                <w:top w:val="none" w:sz="0" w:space="0" w:color="auto"/>
                <w:left w:val="none" w:sz="0" w:space="0" w:color="auto"/>
                <w:bottom w:val="none" w:sz="0" w:space="0" w:color="auto"/>
                <w:right w:val="none" w:sz="0" w:space="0" w:color="auto"/>
              </w:divBdr>
            </w:div>
            <w:div w:id="333801958">
              <w:marLeft w:val="0"/>
              <w:marRight w:val="0"/>
              <w:marTop w:val="0"/>
              <w:marBottom w:val="0"/>
              <w:divBdr>
                <w:top w:val="none" w:sz="0" w:space="0" w:color="auto"/>
                <w:left w:val="none" w:sz="0" w:space="0" w:color="auto"/>
                <w:bottom w:val="none" w:sz="0" w:space="0" w:color="auto"/>
                <w:right w:val="none" w:sz="0" w:space="0" w:color="auto"/>
              </w:divBdr>
            </w:div>
            <w:div w:id="10578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2487">
      <w:bodyDiv w:val="1"/>
      <w:marLeft w:val="0"/>
      <w:marRight w:val="0"/>
      <w:marTop w:val="0"/>
      <w:marBottom w:val="0"/>
      <w:divBdr>
        <w:top w:val="none" w:sz="0" w:space="0" w:color="auto"/>
        <w:left w:val="none" w:sz="0" w:space="0" w:color="auto"/>
        <w:bottom w:val="none" w:sz="0" w:space="0" w:color="auto"/>
        <w:right w:val="none" w:sz="0" w:space="0" w:color="auto"/>
      </w:divBdr>
      <w:divsChild>
        <w:div w:id="676735720">
          <w:marLeft w:val="0"/>
          <w:marRight w:val="0"/>
          <w:marTop w:val="0"/>
          <w:marBottom w:val="0"/>
          <w:divBdr>
            <w:top w:val="none" w:sz="0" w:space="0" w:color="auto"/>
            <w:left w:val="none" w:sz="0" w:space="0" w:color="auto"/>
            <w:bottom w:val="none" w:sz="0" w:space="0" w:color="auto"/>
            <w:right w:val="none" w:sz="0" w:space="0" w:color="auto"/>
          </w:divBdr>
          <w:divsChild>
            <w:div w:id="8942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209">
      <w:bodyDiv w:val="1"/>
      <w:marLeft w:val="0"/>
      <w:marRight w:val="0"/>
      <w:marTop w:val="0"/>
      <w:marBottom w:val="0"/>
      <w:divBdr>
        <w:top w:val="none" w:sz="0" w:space="0" w:color="auto"/>
        <w:left w:val="none" w:sz="0" w:space="0" w:color="auto"/>
        <w:bottom w:val="none" w:sz="0" w:space="0" w:color="auto"/>
        <w:right w:val="none" w:sz="0" w:space="0" w:color="auto"/>
      </w:divBdr>
      <w:divsChild>
        <w:div w:id="1428118692">
          <w:marLeft w:val="0"/>
          <w:marRight w:val="0"/>
          <w:marTop w:val="0"/>
          <w:marBottom w:val="0"/>
          <w:divBdr>
            <w:top w:val="none" w:sz="0" w:space="0" w:color="auto"/>
            <w:left w:val="none" w:sz="0" w:space="0" w:color="auto"/>
            <w:bottom w:val="none" w:sz="0" w:space="0" w:color="auto"/>
            <w:right w:val="none" w:sz="0" w:space="0" w:color="auto"/>
          </w:divBdr>
          <w:divsChild>
            <w:div w:id="1652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5203">
      <w:bodyDiv w:val="1"/>
      <w:marLeft w:val="0"/>
      <w:marRight w:val="0"/>
      <w:marTop w:val="0"/>
      <w:marBottom w:val="0"/>
      <w:divBdr>
        <w:top w:val="none" w:sz="0" w:space="0" w:color="auto"/>
        <w:left w:val="none" w:sz="0" w:space="0" w:color="auto"/>
        <w:bottom w:val="none" w:sz="0" w:space="0" w:color="auto"/>
        <w:right w:val="none" w:sz="0" w:space="0" w:color="auto"/>
      </w:divBdr>
      <w:divsChild>
        <w:div w:id="1941062831">
          <w:marLeft w:val="0"/>
          <w:marRight w:val="0"/>
          <w:marTop w:val="0"/>
          <w:marBottom w:val="0"/>
          <w:divBdr>
            <w:top w:val="none" w:sz="0" w:space="0" w:color="auto"/>
            <w:left w:val="none" w:sz="0" w:space="0" w:color="auto"/>
            <w:bottom w:val="none" w:sz="0" w:space="0" w:color="auto"/>
            <w:right w:val="none" w:sz="0" w:space="0" w:color="auto"/>
          </w:divBdr>
          <w:divsChild>
            <w:div w:id="2031106286">
              <w:marLeft w:val="0"/>
              <w:marRight w:val="0"/>
              <w:marTop w:val="0"/>
              <w:marBottom w:val="0"/>
              <w:divBdr>
                <w:top w:val="none" w:sz="0" w:space="0" w:color="auto"/>
                <w:left w:val="none" w:sz="0" w:space="0" w:color="auto"/>
                <w:bottom w:val="none" w:sz="0" w:space="0" w:color="auto"/>
                <w:right w:val="none" w:sz="0" w:space="0" w:color="auto"/>
              </w:divBdr>
            </w:div>
            <w:div w:id="487088476">
              <w:marLeft w:val="0"/>
              <w:marRight w:val="0"/>
              <w:marTop w:val="0"/>
              <w:marBottom w:val="0"/>
              <w:divBdr>
                <w:top w:val="none" w:sz="0" w:space="0" w:color="auto"/>
                <w:left w:val="none" w:sz="0" w:space="0" w:color="auto"/>
                <w:bottom w:val="none" w:sz="0" w:space="0" w:color="auto"/>
                <w:right w:val="none" w:sz="0" w:space="0" w:color="auto"/>
              </w:divBdr>
            </w:div>
            <w:div w:id="685323408">
              <w:marLeft w:val="0"/>
              <w:marRight w:val="0"/>
              <w:marTop w:val="0"/>
              <w:marBottom w:val="0"/>
              <w:divBdr>
                <w:top w:val="none" w:sz="0" w:space="0" w:color="auto"/>
                <w:left w:val="none" w:sz="0" w:space="0" w:color="auto"/>
                <w:bottom w:val="none" w:sz="0" w:space="0" w:color="auto"/>
                <w:right w:val="none" w:sz="0" w:space="0" w:color="auto"/>
              </w:divBdr>
            </w:div>
            <w:div w:id="236863239">
              <w:marLeft w:val="0"/>
              <w:marRight w:val="0"/>
              <w:marTop w:val="0"/>
              <w:marBottom w:val="0"/>
              <w:divBdr>
                <w:top w:val="none" w:sz="0" w:space="0" w:color="auto"/>
                <w:left w:val="none" w:sz="0" w:space="0" w:color="auto"/>
                <w:bottom w:val="none" w:sz="0" w:space="0" w:color="auto"/>
                <w:right w:val="none" w:sz="0" w:space="0" w:color="auto"/>
              </w:divBdr>
            </w:div>
            <w:div w:id="303973100">
              <w:marLeft w:val="0"/>
              <w:marRight w:val="0"/>
              <w:marTop w:val="0"/>
              <w:marBottom w:val="0"/>
              <w:divBdr>
                <w:top w:val="none" w:sz="0" w:space="0" w:color="auto"/>
                <w:left w:val="none" w:sz="0" w:space="0" w:color="auto"/>
                <w:bottom w:val="none" w:sz="0" w:space="0" w:color="auto"/>
                <w:right w:val="none" w:sz="0" w:space="0" w:color="auto"/>
              </w:divBdr>
            </w:div>
            <w:div w:id="1895113908">
              <w:marLeft w:val="0"/>
              <w:marRight w:val="0"/>
              <w:marTop w:val="0"/>
              <w:marBottom w:val="0"/>
              <w:divBdr>
                <w:top w:val="none" w:sz="0" w:space="0" w:color="auto"/>
                <w:left w:val="none" w:sz="0" w:space="0" w:color="auto"/>
                <w:bottom w:val="none" w:sz="0" w:space="0" w:color="auto"/>
                <w:right w:val="none" w:sz="0" w:space="0" w:color="auto"/>
              </w:divBdr>
            </w:div>
            <w:div w:id="401611117">
              <w:marLeft w:val="0"/>
              <w:marRight w:val="0"/>
              <w:marTop w:val="0"/>
              <w:marBottom w:val="0"/>
              <w:divBdr>
                <w:top w:val="none" w:sz="0" w:space="0" w:color="auto"/>
                <w:left w:val="none" w:sz="0" w:space="0" w:color="auto"/>
                <w:bottom w:val="none" w:sz="0" w:space="0" w:color="auto"/>
                <w:right w:val="none" w:sz="0" w:space="0" w:color="auto"/>
              </w:divBdr>
            </w:div>
            <w:div w:id="1891529433">
              <w:marLeft w:val="0"/>
              <w:marRight w:val="0"/>
              <w:marTop w:val="0"/>
              <w:marBottom w:val="0"/>
              <w:divBdr>
                <w:top w:val="none" w:sz="0" w:space="0" w:color="auto"/>
                <w:left w:val="none" w:sz="0" w:space="0" w:color="auto"/>
                <w:bottom w:val="none" w:sz="0" w:space="0" w:color="auto"/>
                <w:right w:val="none" w:sz="0" w:space="0" w:color="auto"/>
              </w:divBdr>
            </w:div>
            <w:div w:id="349456293">
              <w:marLeft w:val="0"/>
              <w:marRight w:val="0"/>
              <w:marTop w:val="0"/>
              <w:marBottom w:val="0"/>
              <w:divBdr>
                <w:top w:val="none" w:sz="0" w:space="0" w:color="auto"/>
                <w:left w:val="none" w:sz="0" w:space="0" w:color="auto"/>
                <w:bottom w:val="none" w:sz="0" w:space="0" w:color="auto"/>
                <w:right w:val="none" w:sz="0" w:space="0" w:color="auto"/>
              </w:divBdr>
            </w:div>
            <w:div w:id="391008781">
              <w:marLeft w:val="0"/>
              <w:marRight w:val="0"/>
              <w:marTop w:val="0"/>
              <w:marBottom w:val="0"/>
              <w:divBdr>
                <w:top w:val="none" w:sz="0" w:space="0" w:color="auto"/>
                <w:left w:val="none" w:sz="0" w:space="0" w:color="auto"/>
                <w:bottom w:val="none" w:sz="0" w:space="0" w:color="auto"/>
                <w:right w:val="none" w:sz="0" w:space="0" w:color="auto"/>
              </w:divBdr>
            </w:div>
            <w:div w:id="1721587505">
              <w:marLeft w:val="0"/>
              <w:marRight w:val="0"/>
              <w:marTop w:val="0"/>
              <w:marBottom w:val="0"/>
              <w:divBdr>
                <w:top w:val="none" w:sz="0" w:space="0" w:color="auto"/>
                <w:left w:val="none" w:sz="0" w:space="0" w:color="auto"/>
                <w:bottom w:val="none" w:sz="0" w:space="0" w:color="auto"/>
                <w:right w:val="none" w:sz="0" w:space="0" w:color="auto"/>
              </w:divBdr>
            </w:div>
            <w:div w:id="665011960">
              <w:marLeft w:val="0"/>
              <w:marRight w:val="0"/>
              <w:marTop w:val="0"/>
              <w:marBottom w:val="0"/>
              <w:divBdr>
                <w:top w:val="none" w:sz="0" w:space="0" w:color="auto"/>
                <w:left w:val="none" w:sz="0" w:space="0" w:color="auto"/>
                <w:bottom w:val="none" w:sz="0" w:space="0" w:color="auto"/>
                <w:right w:val="none" w:sz="0" w:space="0" w:color="auto"/>
              </w:divBdr>
            </w:div>
            <w:div w:id="8942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4394">
      <w:bodyDiv w:val="1"/>
      <w:marLeft w:val="0"/>
      <w:marRight w:val="0"/>
      <w:marTop w:val="0"/>
      <w:marBottom w:val="0"/>
      <w:divBdr>
        <w:top w:val="none" w:sz="0" w:space="0" w:color="auto"/>
        <w:left w:val="none" w:sz="0" w:space="0" w:color="auto"/>
        <w:bottom w:val="none" w:sz="0" w:space="0" w:color="auto"/>
        <w:right w:val="none" w:sz="0" w:space="0" w:color="auto"/>
      </w:divBdr>
      <w:divsChild>
        <w:div w:id="1181504849">
          <w:marLeft w:val="0"/>
          <w:marRight w:val="0"/>
          <w:marTop w:val="0"/>
          <w:marBottom w:val="0"/>
          <w:divBdr>
            <w:top w:val="none" w:sz="0" w:space="0" w:color="auto"/>
            <w:left w:val="none" w:sz="0" w:space="0" w:color="auto"/>
            <w:bottom w:val="none" w:sz="0" w:space="0" w:color="auto"/>
            <w:right w:val="none" w:sz="0" w:space="0" w:color="auto"/>
          </w:divBdr>
          <w:divsChild>
            <w:div w:id="8374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0222">
      <w:bodyDiv w:val="1"/>
      <w:marLeft w:val="0"/>
      <w:marRight w:val="0"/>
      <w:marTop w:val="0"/>
      <w:marBottom w:val="0"/>
      <w:divBdr>
        <w:top w:val="none" w:sz="0" w:space="0" w:color="auto"/>
        <w:left w:val="none" w:sz="0" w:space="0" w:color="auto"/>
        <w:bottom w:val="none" w:sz="0" w:space="0" w:color="auto"/>
        <w:right w:val="none" w:sz="0" w:space="0" w:color="auto"/>
      </w:divBdr>
      <w:divsChild>
        <w:div w:id="750811282">
          <w:marLeft w:val="0"/>
          <w:marRight w:val="0"/>
          <w:marTop w:val="0"/>
          <w:marBottom w:val="0"/>
          <w:divBdr>
            <w:top w:val="none" w:sz="0" w:space="0" w:color="auto"/>
            <w:left w:val="none" w:sz="0" w:space="0" w:color="auto"/>
            <w:bottom w:val="none" w:sz="0" w:space="0" w:color="auto"/>
            <w:right w:val="none" w:sz="0" w:space="0" w:color="auto"/>
          </w:divBdr>
          <w:divsChild>
            <w:div w:id="17898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5207">
      <w:bodyDiv w:val="1"/>
      <w:marLeft w:val="0"/>
      <w:marRight w:val="0"/>
      <w:marTop w:val="0"/>
      <w:marBottom w:val="0"/>
      <w:divBdr>
        <w:top w:val="none" w:sz="0" w:space="0" w:color="auto"/>
        <w:left w:val="none" w:sz="0" w:space="0" w:color="auto"/>
        <w:bottom w:val="none" w:sz="0" w:space="0" w:color="auto"/>
        <w:right w:val="none" w:sz="0" w:space="0" w:color="auto"/>
      </w:divBdr>
    </w:div>
    <w:div w:id="492263344">
      <w:bodyDiv w:val="1"/>
      <w:marLeft w:val="0"/>
      <w:marRight w:val="0"/>
      <w:marTop w:val="0"/>
      <w:marBottom w:val="0"/>
      <w:divBdr>
        <w:top w:val="none" w:sz="0" w:space="0" w:color="auto"/>
        <w:left w:val="none" w:sz="0" w:space="0" w:color="auto"/>
        <w:bottom w:val="none" w:sz="0" w:space="0" w:color="auto"/>
        <w:right w:val="none" w:sz="0" w:space="0" w:color="auto"/>
      </w:divBdr>
      <w:divsChild>
        <w:div w:id="1260600152">
          <w:marLeft w:val="0"/>
          <w:marRight w:val="0"/>
          <w:marTop w:val="0"/>
          <w:marBottom w:val="0"/>
          <w:divBdr>
            <w:top w:val="none" w:sz="0" w:space="0" w:color="auto"/>
            <w:left w:val="none" w:sz="0" w:space="0" w:color="auto"/>
            <w:bottom w:val="none" w:sz="0" w:space="0" w:color="auto"/>
            <w:right w:val="none" w:sz="0" w:space="0" w:color="auto"/>
          </w:divBdr>
        </w:div>
        <w:div w:id="719130580">
          <w:marLeft w:val="0"/>
          <w:marRight w:val="0"/>
          <w:marTop w:val="0"/>
          <w:marBottom w:val="0"/>
          <w:divBdr>
            <w:top w:val="none" w:sz="0" w:space="0" w:color="auto"/>
            <w:left w:val="none" w:sz="0" w:space="0" w:color="auto"/>
            <w:bottom w:val="none" w:sz="0" w:space="0" w:color="auto"/>
            <w:right w:val="none" w:sz="0" w:space="0" w:color="auto"/>
          </w:divBdr>
        </w:div>
        <w:div w:id="1347092955">
          <w:marLeft w:val="0"/>
          <w:marRight w:val="0"/>
          <w:marTop w:val="0"/>
          <w:marBottom w:val="0"/>
          <w:divBdr>
            <w:top w:val="none" w:sz="0" w:space="0" w:color="auto"/>
            <w:left w:val="none" w:sz="0" w:space="0" w:color="auto"/>
            <w:bottom w:val="none" w:sz="0" w:space="0" w:color="auto"/>
            <w:right w:val="none" w:sz="0" w:space="0" w:color="auto"/>
          </w:divBdr>
        </w:div>
        <w:div w:id="620183351">
          <w:marLeft w:val="0"/>
          <w:marRight w:val="0"/>
          <w:marTop w:val="0"/>
          <w:marBottom w:val="0"/>
          <w:divBdr>
            <w:top w:val="none" w:sz="0" w:space="0" w:color="auto"/>
            <w:left w:val="none" w:sz="0" w:space="0" w:color="auto"/>
            <w:bottom w:val="none" w:sz="0" w:space="0" w:color="auto"/>
            <w:right w:val="none" w:sz="0" w:space="0" w:color="auto"/>
          </w:divBdr>
        </w:div>
        <w:div w:id="1322808930">
          <w:marLeft w:val="0"/>
          <w:marRight w:val="0"/>
          <w:marTop w:val="0"/>
          <w:marBottom w:val="0"/>
          <w:divBdr>
            <w:top w:val="none" w:sz="0" w:space="0" w:color="auto"/>
            <w:left w:val="none" w:sz="0" w:space="0" w:color="auto"/>
            <w:bottom w:val="none" w:sz="0" w:space="0" w:color="auto"/>
            <w:right w:val="none" w:sz="0" w:space="0" w:color="auto"/>
          </w:divBdr>
        </w:div>
        <w:div w:id="1145899910">
          <w:marLeft w:val="0"/>
          <w:marRight w:val="0"/>
          <w:marTop w:val="0"/>
          <w:marBottom w:val="0"/>
          <w:divBdr>
            <w:top w:val="none" w:sz="0" w:space="0" w:color="auto"/>
            <w:left w:val="none" w:sz="0" w:space="0" w:color="auto"/>
            <w:bottom w:val="none" w:sz="0" w:space="0" w:color="auto"/>
            <w:right w:val="none" w:sz="0" w:space="0" w:color="auto"/>
          </w:divBdr>
        </w:div>
        <w:div w:id="620693395">
          <w:marLeft w:val="0"/>
          <w:marRight w:val="0"/>
          <w:marTop w:val="0"/>
          <w:marBottom w:val="0"/>
          <w:divBdr>
            <w:top w:val="none" w:sz="0" w:space="0" w:color="auto"/>
            <w:left w:val="none" w:sz="0" w:space="0" w:color="auto"/>
            <w:bottom w:val="none" w:sz="0" w:space="0" w:color="auto"/>
            <w:right w:val="none" w:sz="0" w:space="0" w:color="auto"/>
          </w:divBdr>
        </w:div>
        <w:div w:id="372314977">
          <w:marLeft w:val="0"/>
          <w:marRight w:val="0"/>
          <w:marTop w:val="0"/>
          <w:marBottom w:val="0"/>
          <w:divBdr>
            <w:top w:val="none" w:sz="0" w:space="0" w:color="auto"/>
            <w:left w:val="none" w:sz="0" w:space="0" w:color="auto"/>
            <w:bottom w:val="none" w:sz="0" w:space="0" w:color="auto"/>
            <w:right w:val="none" w:sz="0" w:space="0" w:color="auto"/>
          </w:divBdr>
        </w:div>
        <w:div w:id="1845516369">
          <w:marLeft w:val="0"/>
          <w:marRight w:val="0"/>
          <w:marTop w:val="0"/>
          <w:marBottom w:val="0"/>
          <w:divBdr>
            <w:top w:val="none" w:sz="0" w:space="0" w:color="auto"/>
            <w:left w:val="none" w:sz="0" w:space="0" w:color="auto"/>
            <w:bottom w:val="none" w:sz="0" w:space="0" w:color="auto"/>
            <w:right w:val="none" w:sz="0" w:space="0" w:color="auto"/>
          </w:divBdr>
        </w:div>
        <w:div w:id="1264267642">
          <w:marLeft w:val="0"/>
          <w:marRight w:val="0"/>
          <w:marTop w:val="0"/>
          <w:marBottom w:val="0"/>
          <w:divBdr>
            <w:top w:val="none" w:sz="0" w:space="0" w:color="auto"/>
            <w:left w:val="none" w:sz="0" w:space="0" w:color="auto"/>
            <w:bottom w:val="none" w:sz="0" w:space="0" w:color="auto"/>
            <w:right w:val="none" w:sz="0" w:space="0" w:color="auto"/>
          </w:divBdr>
        </w:div>
        <w:div w:id="851335287">
          <w:marLeft w:val="0"/>
          <w:marRight w:val="0"/>
          <w:marTop w:val="0"/>
          <w:marBottom w:val="0"/>
          <w:divBdr>
            <w:top w:val="none" w:sz="0" w:space="0" w:color="auto"/>
            <w:left w:val="none" w:sz="0" w:space="0" w:color="auto"/>
            <w:bottom w:val="none" w:sz="0" w:space="0" w:color="auto"/>
            <w:right w:val="none" w:sz="0" w:space="0" w:color="auto"/>
          </w:divBdr>
        </w:div>
        <w:div w:id="1586299630">
          <w:marLeft w:val="0"/>
          <w:marRight w:val="0"/>
          <w:marTop w:val="0"/>
          <w:marBottom w:val="0"/>
          <w:divBdr>
            <w:top w:val="none" w:sz="0" w:space="0" w:color="auto"/>
            <w:left w:val="none" w:sz="0" w:space="0" w:color="auto"/>
            <w:bottom w:val="none" w:sz="0" w:space="0" w:color="auto"/>
            <w:right w:val="none" w:sz="0" w:space="0" w:color="auto"/>
          </w:divBdr>
        </w:div>
        <w:div w:id="1719629297">
          <w:marLeft w:val="0"/>
          <w:marRight w:val="0"/>
          <w:marTop w:val="0"/>
          <w:marBottom w:val="0"/>
          <w:divBdr>
            <w:top w:val="none" w:sz="0" w:space="0" w:color="auto"/>
            <w:left w:val="none" w:sz="0" w:space="0" w:color="auto"/>
            <w:bottom w:val="none" w:sz="0" w:space="0" w:color="auto"/>
            <w:right w:val="none" w:sz="0" w:space="0" w:color="auto"/>
          </w:divBdr>
        </w:div>
        <w:div w:id="1155297359">
          <w:marLeft w:val="0"/>
          <w:marRight w:val="0"/>
          <w:marTop w:val="0"/>
          <w:marBottom w:val="0"/>
          <w:divBdr>
            <w:top w:val="none" w:sz="0" w:space="0" w:color="auto"/>
            <w:left w:val="none" w:sz="0" w:space="0" w:color="auto"/>
            <w:bottom w:val="none" w:sz="0" w:space="0" w:color="auto"/>
            <w:right w:val="none" w:sz="0" w:space="0" w:color="auto"/>
          </w:divBdr>
        </w:div>
        <w:div w:id="765461772">
          <w:marLeft w:val="0"/>
          <w:marRight w:val="0"/>
          <w:marTop w:val="0"/>
          <w:marBottom w:val="0"/>
          <w:divBdr>
            <w:top w:val="none" w:sz="0" w:space="0" w:color="auto"/>
            <w:left w:val="none" w:sz="0" w:space="0" w:color="auto"/>
            <w:bottom w:val="none" w:sz="0" w:space="0" w:color="auto"/>
            <w:right w:val="none" w:sz="0" w:space="0" w:color="auto"/>
          </w:divBdr>
        </w:div>
        <w:div w:id="421072525">
          <w:marLeft w:val="0"/>
          <w:marRight w:val="0"/>
          <w:marTop w:val="0"/>
          <w:marBottom w:val="0"/>
          <w:divBdr>
            <w:top w:val="none" w:sz="0" w:space="0" w:color="auto"/>
            <w:left w:val="none" w:sz="0" w:space="0" w:color="auto"/>
            <w:bottom w:val="none" w:sz="0" w:space="0" w:color="auto"/>
            <w:right w:val="none" w:sz="0" w:space="0" w:color="auto"/>
          </w:divBdr>
        </w:div>
        <w:div w:id="1317758506">
          <w:marLeft w:val="0"/>
          <w:marRight w:val="0"/>
          <w:marTop w:val="0"/>
          <w:marBottom w:val="0"/>
          <w:divBdr>
            <w:top w:val="none" w:sz="0" w:space="0" w:color="auto"/>
            <w:left w:val="none" w:sz="0" w:space="0" w:color="auto"/>
            <w:bottom w:val="none" w:sz="0" w:space="0" w:color="auto"/>
            <w:right w:val="none" w:sz="0" w:space="0" w:color="auto"/>
          </w:divBdr>
        </w:div>
        <w:div w:id="26420247">
          <w:marLeft w:val="0"/>
          <w:marRight w:val="0"/>
          <w:marTop w:val="0"/>
          <w:marBottom w:val="0"/>
          <w:divBdr>
            <w:top w:val="none" w:sz="0" w:space="0" w:color="auto"/>
            <w:left w:val="none" w:sz="0" w:space="0" w:color="auto"/>
            <w:bottom w:val="none" w:sz="0" w:space="0" w:color="auto"/>
            <w:right w:val="none" w:sz="0" w:space="0" w:color="auto"/>
          </w:divBdr>
        </w:div>
        <w:div w:id="630868175">
          <w:marLeft w:val="0"/>
          <w:marRight w:val="0"/>
          <w:marTop w:val="0"/>
          <w:marBottom w:val="0"/>
          <w:divBdr>
            <w:top w:val="none" w:sz="0" w:space="0" w:color="auto"/>
            <w:left w:val="none" w:sz="0" w:space="0" w:color="auto"/>
            <w:bottom w:val="none" w:sz="0" w:space="0" w:color="auto"/>
            <w:right w:val="none" w:sz="0" w:space="0" w:color="auto"/>
          </w:divBdr>
        </w:div>
      </w:divsChild>
    </w:div>
    <w:div w:id="511184760">
      <w:bodyDiv w:val="1"/>
      <w:marLeft w:val="0"/>
      <w:marRight w:val="0"/>
      <w:marTop w:val="0"/>
      <w:marBottom w:val="0"/>
      <w:divBdr>
        <w:top w:val="none" w:sz="0" w:space="0" w:color="auto"/>
        <w:left w:val="none" w:sz="0" w:space="0" w:color="auto"/>
        <w:bottom w:val="none" w:sz="0" w:space="0" w:color="auto"/>
        <w:right w:val="none" w:sz="0" w:space="0" w:color="auto"/>
      </w:divBdr>
    </w:div>
    <w:div w:id="577863549">
      <w:bodyDiv w:val="1"/>
      <w:marLeft w:val="0"/>
      <w:marRight w:val="0"/>
      <w:marTop w:val="0"/>
      <w:marBottom w:val="0"/>
      <w:divBdr>
        <w:top w:val="none" w:sz="0" w:space="0" w:color="auto"/>
        <w:left w:val="none" w:sz="0" w:space="0" w:color="auto"/>
        <w:bottom w:val="none" w:sz="0" w:space="0" w:color="auto"/>
        <w:right w:val="none" w:sz="0" w:space="0" w:color="auto"/>
      </w:divBdr>
    </w:div>
    <w:div w:id="634599655">
      <w:bodyDiv w:val="1"/>
      <w:marLeft w:val="0"/>
      <w:marRight w:val="0"/>
      <w:marTop w:val="0"/>
      <w:marBottom w:val="0"/>
      <w:divBdr>
        <w:top w:val="none" w:sz="0" w:space="0" w:color="auto"/>
        <w:left w:val="none" w:sz="0" w:space="0" w:color="auto"/>
        <w:bottom w:val="none" w:sz="0" w:space="0" w:color="auto"/>
        <w:right w:val="none" w:sz="0" w:space="0" w:color="auto"/>
      </w:divBdr>
      <w:divsChild>
        <w:div w:id="1387878584">
          <w:marLeft w:val="0"/>
          <w:marRight w:val="0"/>
          <w:marTop w:val="0"/>
          <w:marBottom w:val="0"/>
          <w:divBdr>
            <w:top w:val="none" w:sz="0" w:space="0" w:color="auto"/>
            <w:left w:val="none" w:sz="0" w:space="0" w:color="auto"/>
            <w:bottom w:val="none" w:sz="0" w:space="0" w:color="auto"/>
            <w:right w:val="none" w:sz="0" w:space="0" w:color="auto"/>
          </w:divBdr>
          <w:divsChild>
            <w:div w:id="7333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331">
      <w:bodyDiv w:val="1"/>
      <w:marLeft w:val="0"/>
      <w:marRight w:val="0"/>
      <w:marTop w:val="0"/>
      <w:marBottom w:val="0"/>
      <w:divBdr>
        <w:top w:val="none" w:sz="0" w:space="0" w:color="auto"/>
        <w:left w:val="none" w:sz="0" w:space="0" w:color="auto"/>
        <w:bottom w:val="none" w:sz="0" w:space="0" w:color="auto"/>
        <w:right w:val="none" w:sz="0" w:space="0" w:color="auto"/>
      </w:divBdr>
      <w:divsChild>
        <w:div w:id="1949895398">
          <w:marLeft w:val="0"/>
          <w:marRight w:val="0"/>
          <w:marTop w:val="0"/>
          <w:marBottom w:val="0"/>
          <w:divBdr>
            <w:top w:val="none" w:sz="0" w:space="0" w:color="auto"/>
            <w:left w:val="none" w:sz="0" w:space="0" w:color="auto"/>
            <w:bottom w:val="none" w:sz="0" w:space="0" w:color="auto"/>
            <w:right w:val="none" w:sz="0" w:space="0" w:color="auto"/>
          </w:divBdr>
          <w:divsChild>
            <w:div w:id="10436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1320">
      <w:bodyDiv w:val="1"/>
      <w:marLeft w:val="0"/>
      <w:marRight w:val="0"/>
      <w:marTop w:val="0"/>
      <w:marBottom w:val="0"/>
      <w:divBdr>
        <w:top w:val="none" w:sz="0" w:space="0" w:color="auto"/>
        <w:left w:val="none" w:sz="0" w:space="0" w:color="auto"/>
        <w:bottom w:val="none" w:sz="0" w:space="0" w:color="auto"/>
        <w:right w:val="none" w:sz="0" w:space="0" w:color="auto"/>
      </w:divBdr>
      <w:divsChild>
        <w:div w:id="1297756415">
          <w:marLeft w:val="0"/>
          <w:marRight w:val="0"/>
          <w:marTop w:val="0"/>
          <w:marBottom w:val="0"/>
          <w:divBdr>
            <w:top w:val="none" w:sz="0" w:space="0" w:color="auto"/>
            <w:left w:val="none" w:sz="0" w:space="0" w:color="auto"/>
            <w:bottom w:val="none" w:sz="0" w:space="0" w:color="auto"/>
            <w:right w:val="none" w:sz="0" w:space="0" w:color="auto"/>
          </w:divBdr>
          <w:divsChild>
            <w:div w:id="5635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7267">
      <w:bodyDiv w:val="1"/>
      <w:marLeft w:val="0"/>
      <w:marRight w:val="0"/>
      <w:marTop w:val="0"/>
      <w:marBottom w:val="0"/>
      <w:divBdr>
        <w:top w:val="none" w:sz="0" w:space="0" w:color="auto"/>
        <w:left w:val="none" w:sz="0" w:space="0" w:color="auto"/>
        <w:bottom w:val="none" w:sz="0" w:space="0" w:color="auto"/>
        <w:right w:val="none" w:sz="0" w:space="0" w:color="auto"/>
      </w:divBdr>
      <w:divsChild>
        <w:div w:id="1931353038">
          <w:marLeft w:val="0"/>
          <w:marRight w:val="0"/>
          <w:marTop w:val="0"/>
          <w:marBottom w:val="0"/>
          <w:divBdr>
            <w:top w:val="none" w:sz="0" w:space="0" w:color="auto"/>
            <w:left w:val="none" w:sz="0" w:space="0" w:color="auto"/>
            <w:bottom w:val="none" w:sz="0" w:space="0" w:color="auto"/>
            <w:right w:val="none" w:sz="0" w:space="0" w:color="auto"/>
          </w:divBdr>
          <w:divsChild>
            <w:div w:id="1949000610">
              <w:marLeft w:val="0"/>
              <w:marRight w:val="0"/>
              <w:marTop w:val="0"/>
              <w:marBottom w:val="0"/>
              <w:divBdr>
                <w:top w:val="none" w:sz="0" w:space="0" w:color="auto"/>
                <w:left w:val="none" w:sz="0" w:space="0" w:color="auto"/>
                <w:bottom w:val="none" w:sz="0" w:space="0" w:color="auto"/>
                <w:right w:val="none" w:sz="0" w:space="0" w:color="auto"/>
              </w:divBdr>
            </w:div>
            <w:div w:id="1962688898">
              <w:marLeft w:val="0"/>
              <w:marRight w:val="0"/>
              <w:marTop w:val="0"/>
              <w:marBottom w:val="0"/>
              <w:divBdr>
                <w:top w:val="none" w:sz="0" w:space="0" w:color="auto"/>
                <w:left w:val="none" w:sz="0" w:space="0" w:color="auto"/>
                <w:bottom w:val="none" w:sz="0" w:space="0" w:color="auto"/>
                <w:right w:val="none" w:sz="0" w:space="0" w:color="auto"/>
              </w:divBdr>
            </w:div>
            <w:div w:id="925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5854">
      <w:bodyDiv w:val="1"/>
      <w:marLeft w:val="0"/>
      <w:marRight w:val="0"/>
      <w:marTop w:val="0"/>
      <w:marBottom w:val="0"/>
      <w:divBdr>
        <w:top w:val="none" w:sz="0" w:space="0" w:color="auto"/>
        <w:left w:val="none" w:sz="0" w:space="0" w:color="auto"/>
        <w:bottom w:val="none" w:sz="0" w:space="0" w:color="auto"/>
        <w:right w:val="none" w:sz="0" w:space="0" w:color="auto"/>
      </w:divBdr>
      <w:divsChild>
        <w:div w:id="1084494403">
          <w:marLeft w:val="0"/>
          <w:marRight w:val="0"/>
          <w:marTop w:val="0"/>
          <w:marBottom w:val="0"/>
          <w:divBdr>
            <w:top w:val="none" w:sz="0" w:space="0" w:color="auto"/>
            <w:left w:val="none" w:sz="0" w:space="0" w:color="auto"/>
            <w:bottom w:val="none" w:sz="0" w:space="0" w:color="auto"/>
            <w:right w:val="none" w:sz="0" w:space="0" w:color="auto"/>
          </w:divBdr>
          <w:divsChild>
            <w:div w:id="1879781680">
              <w:marLeft w:val="0"/>
              <w:marRight w:val="0"/>
              <w:marTop w:val="0"/>
              <w:marBottom w:val="0"/>
              <w:divBdr>
                <w:top w:val="none" w:sz="0" w:space="0" w:color="auto"/>
                <w:left w:val="none" w:sz="0" w:space="0" w:color="auto"/>
                <w:bottom w:val="none" w:sz="0" w:space="0" w:color="auto"/>
                <w:right w:val="none" w:sz="0" w:space="0" w:color="auto"/>
              </w:divBdr>
            </w:div>
            <w:div w:id="240911580">
              <w:marLeft w:val="0"/>
              <w:marRight w:val="0"/>
              <w:marTop w:val="0"/>
              <w:marBottom w:val="0"/>
              <w:divBdr>
                <w:top w:val="none" w:sz="0" w:space="0" w:color="auto"/>
                <w:left w:val="none" w:sz="0" w:space="0" w:color="auto"/>
                <w:bottom w:val="none" w:sz="0" w:space="0" w:color="auto"/>
                <w:right w:val="none" w:sz="0" w:space="0" w:color="auto"/>
              </w:divBdr>
            </w:div>
            <w:div w:id="120998244">
              <w:marLeft w:val="0"/>
              <w:marRight w:val="0"/>
              <w:marTop w:val="0"/>
              <w:marBottom w:val="0"/>
              <w:divBdr>
                <w:top w:val="none" w:sz="0" w:space="0" w:color="auto"/>
                <w:left w:val="none" w:sz="0" w:space="0" w:color="auto"/>
                <w:bottom w:val="none" w:sz="0" w:space="0" w:color="auto"/>
                <w:right w:val="none" w:sz="0" w:space="0" w:color="auto"/>
              </w:divBdr>
            </w:div>
            <w:div w:id="508103692">
              <w:marLeft w:val="0"/>
              <w:marRight w:val="0"/>
              <w:marTop w:val="0"/>
              <w:marBottom w:val="0"/>
              <w:divBdr>
                <w:top w:val="none" w:sz="0" w:space="0" w:color="auto"/>
                <w:left w:val="none" w:sz="0" w:space="0" w:color="auto"/>
                <w:bottom w:val="none" w:sz="0" w:space="0" w:color="auto"/>
                <w:right w:val="none" w:sz="0" w:space="0" w:color="auto"/>
              </w:divBdr>
            </w:div>
            <w:div w:id="574900617">
              <w:marLeft w:val="0"/>
              <w:marRight w:val="0"/>
              <w:marTop w:val="0"/>
              <w:marBottom w:val="0"/>
              <w:divBdr>
                <w:top w:val="none" w:sz="0" w:space="0" w:color="auto"/>
                <w:left w:val="none" w:sz="0" w:space="0" w:color="auto"/>
                <w:bottom w:val="none" w:sz="0" w:space="0" w:color="auto"/>
                <w:right w:val="none" w:sz="0" w:space="0" w:color="auto"/>
              </w:divBdr>
            </w:div>
            <w:div w:id="554321097">
              <w:marLeft w:val="0"/>
              <w:marRight w:val="0"/>
              <w:marTop w:val="0"/>
              <w:marBottom w:val="0"/>
              <w:divBdr>
                <w:top w:val="none" w:sz="0" w:space="0" w:color="auto"/>
                <w:left w:val="none" w:sz="0" w:space="0" w:color="auto"/>
                <w:bottom w:val="none" w:sz="0" w:space="0" w:color="auto"/>
                <w:right w:val="none" w:sz="0" w:space="0" w:color="auto"/>
              </w:divBdr>
            </w:div>
            <w:div w:id="2111467498">
              <w:marLeft w:val="0"/>
              <w:marRight w:val="0"/>
              <w:marTop w:val="0"/>
              <w:marBottom w:val="0"/>
              <w:divBdr>
                <w:top w:val="none" w:sz="0" w:space="0" w:color="auto"/>
                <w:left w:val="none" w:sz="0" w:space="0" w:color="auto"/>
                <w:bottom w:val="none" w:sz="0" w:space="0" w:color="auto"/>
                <w:right w:val="none" w:sz="0" w:space="0" w:color="auto"/>
              </w:divBdr>
            </w:div>
            <w:div w:id="2088071878">
              <w:marLeft w:val="0"/>
              <w:marRight w:val="0"/>
              <w:marTop w:val="0"/>
              <w:marBottom w:val="0"/>
              <w:divBdr>
                <w:top w:val="none" w:sz="0" w:space="0" w:color="auto"/>
                <w:left w:val="none" w:sz="0" w:space="0" w:color="auto"/>
                <w:bottom w:val="none" w:sz="0" w:space="0" w:color="auto"/>
                <w:right w:val="none" w:sz="0" w:space="0" w:color="auto"/>
              </w:divBdr>
            </w:div>
            <w:div w:id="8872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9111">
      <w:bodyDiv w:val="1"/>
      <w:marLeft w:val="0"/>
      <w:marRight w:val="0"/>
      <w:marTop w:val="0"/>
      <w:marBottom w:val="0"/>
      <w:divBdr>
        <w:top w:val="none" w:sz="0" w:space="0" w:color="auto"/>
        <w:left w:val="none" w:sz="0" w:space="0" w:color="auto"/>
        <w:bottom w:val="none" w:sz="0" w:space="0" w:color="auto"/>
        <w:right w:val="none" w:sz="0" w:space="0" w:color="auto"/>
      </w:divBdr>
      <w:divsChild>
        <w:div w:id="200897996">
          <w:marLeft w:val="0"/>
          <w:marRight w:val="0"/>
          <w:marTop w:val="0"/>
          <w:marBottom w:val="0"/>
          <w:divBdr>
            <w:top w:val="none" w:sz="0" w:space="0" w:color="auto"/>
            <w:left w:val="none" w:sz="0" w:space="0" w:color="auto"/>
            <w:bottom w:val="none" w:sz="0" w:space="0" w:color="auto"/>
            <w:right w:val="none" w:sz="0" w:space="0" w:color="auto"/>
          </w:divBdr>
          <w:divsChild>
            <w:div w:id="21164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0822">
      <w:bodyDiv w:val="1"/>
      <w:marLeft w:val="0"/>
      <w:marRight w:val="0"/>
      <w:marTop w:val="0"/>
      <w:marBottom w:val="0"/>
      <w:divBdr>
        <w:top w:val="none" w:sz="0" w:space="0" w:color="auto"/>
        <w:left w:val="none" w:sz="0" w:space="0" w:color="auto"/>
        <w:bottom w:val="none" w:sz="0" w:space="0" w:color="auto"/>
        <w:right w:val="none" w:sz="0" w:space="0" w:color="auto"/>
      </w:divBdr>
    </w:div>
    <w:div w:id="861169310">
      <w:bodyDiv w:val="1"/>
      <w:marLeft w:val="0"/>
      <w:marRight w:val="0"/>
      <w:marTop w:val="0"/>
      <w:marBottom w:val="0"/>
      <w:divBdr>
        <w:top w:val="none" w:sz="0" w:space="0" w:color="auto"/>
        <w:left w:val="none" w:sz="0" w:space="0" w:color="auto"/>
        <w:bottom w:val="none" w:sz="0" w:space="0" w:color="auto"/>
        <w:right w:val="none" w:sz="0" w:space="0" w:color="auto"/>
      </w:divBdr>
    </w:div>
    <w:div w:id="866017400">
      <w:bodyDiv w:val="1"/>
      <w:marLeft w:val="0"/>
      <w:marRight w:val="0"/>
      <w:marTop w:val="0"/>
      <w:marBottom w:val="0"/>
      <w:divBdr>
        <w:top w:val="none" w:sz="0" w:space="0" w:color="auto"/>
        <w:left w:val="none" w:sz="0" w:space="0" w:color="auto"/>
        <w:bottom w:val="none" w:sz="0" w:space="0" w:color="auto"/>
        <w:right w:val="none" w:sz="0" w:space="0" w:color="auto"/>
      </w:divBdr>
      <w:divsChild>
        <w:div w:id="1634751809">
          <w:marLeft w:val="0"/>
          <w:marRight w:val="0"/>
          <w:marTop w:val="0"/>
          <w:marBottom w:val="0"/>
          <w:divBdr>
            <w:top w:val="none" w:sz="0" w:space="0" w:color="auto"/>
            <w:left w:val="none" w:sz="0" w:space="0" w:color="auto"/>
            <w:bottom w:val="none" w:sz="0" w:space="0" w:color="auto"/>
            <w:right w:val="none" w:sz="0" w:space="0" w:color="auto"/>
          </w:divBdr>
          <w:divsChild>
            <w:div w:id="1690836625">
              <w:marLeft w:val="0"/>
              <w:marRight w:val="0"/>
              <w:marTop w:val="0"/>
              <w:marBottom w:val="0"/>
              <w:divBdr>
                <w:top w:val="none" w:sz="0" w:space="0" w:color="auto"/>
                <w:left w:val="none" w:sz="0" w:space="0" w:color="auto"/>
                <w:bottom w:val="none" w:sz="0" w:space="0" w:color="auto"/>
                <w:right w:val="none" w:sz="0" w:space="0" w:color="auto"/>
              </w:divBdr>
            </w:div>
            <w:div w:id="815027470">
              <w:marLeft w:val="0"/>
              <w:marRight w:val="0"/>
              <w:marTop w:val="0"/>
              <w:marBottom w:val="0"/>
              <w:divBdr>
                <w:top w:val="none" w:sz="0" w:space="0" w:color="auto"/>
                <w:left w:val="none" w:sz="0" w:space="0" w:color="auto"/>
                <w:bottom w:val="none" w:sz="0" w:space="0" w:color="auto"/>
                <w:right w:val="none" w:sz="0" w:space="0" w:color="auto"/>
              </w:divBdr>
            </w:div>
            <w:div w:id="649331492">
              <w:marLeft w:val="0"/>
              <w:marRight w:val="0"/>
              <w:marTop w:val="0"/>
              <w:marBottom w:val="0"/>
              <w:divBdr>
                <w:top w:val="none" w:sz="0" w:space="0" w:color="auto"/>
                <w:left w:val="none" w:sz="0" w:space="0" w:color="auto"/>
                <w:bottom w:val="none" w:sz="0" w:space="0" w:color="auto"/>
                <w:right w:val="none" w:sz="0" w:space="0" w:color="auto"/>
              </w:divBdr>
            </w:div>
            <w:div w:id="2030794165">
              <w:marLeft w:val="0"/>
              <w:marRight w:val="0"/>
              <w:marTop w:val="0"/>
              <w:marBottom w:val="0"/>
              <w:divBdr>
                <w:top w:val="none" w:sz="0" w:space="0" w:color="auto"/>
                <w:left w:val="none" w:sz="0" w:space="0" w:color="auto"/>
                <w:bottom w:val="none" w:sz="0" w:space="0" w:color="auto"/>
                <w:right w:val="none" w:sz="0" w:space="0" w:color="auto"/>
              </w:divBdr>
            </w:div>
            <w:div w:id="996688720">
              <w:marLeft w:val="0"/>
              <w:marRight w:val="0"/>
              <w:marTop w:val="0"/>
              <w:marBottom w:val="0"/>
              <w:divBdr>
                <w:top w:val="none" w:sz="0" w:space="0" w:color="auto"/>
                <w:left w:val="none" w:sz="0" w:space="0" w:color="auto"/>
                <w:bottom w:val="none" w:sz="0" w:space="0" w:color="auto"/>
                <w:right w:val="none" w:sz="0" w:space="0" w:color="auto"/>
              </w:divBdr>
            </w:div>
            <w:div w:id="1908109887">
              <w:marLeft w:val="0"/>
              <w:marRight w:val="0"/>
              <w:marTop w:val="0"/>
              <w:marBottom w:val="0"/>
              <w:divBdr>
                <w:top w:val="none" w:sz="0" w:space="0" w:color="auto"/>
                <w:left w:val="none" w:sz="0" w:space="0" w:color="auto"/>
                <w:bottom w:val="none" w:sz="0" w:space="0" w:color="auto"/>
                <w:right w:val="none" w:sz="0" w:space="0" w:color="auto"/>
              </w:divBdr>
            </w:div>
            <w:div w:id="2139375061">
              <w:marLeft w:val="0"/>
              <w:marRight w:val="0"/>
              <w:marTop w:val="0"/>
              <w:marBottom w:val="0"/>
              <w:divBdr>
                <w:top w:val="none" w:sz="0" w:space="0" w:color="auto"/>
                <w:left w:val="none" w:sz="0" w:space="0" w:color="auto"/>
                <w:bottom w:val="none" w:sz="0" w:space="0" w:color="auto"/>
                <w:right w:val="none" w:sz="0" w:space="0" w:color="auto"/>
              </w:divBdr>
            </w:div>
            <w:div w:id="618949844">
              <w:marLeft w:val="0"/>
              <w:marRight w:val="0"/>
              <w:marTop w:val="0"/>
              <w:marBottom w:val="0"/>
              <w:divBdr>
                <w:top w:val="none" w:sz="0" w:space="0" w:color="auto"/>
                <w:left w:val="none" w:sz="0" w:space="0" w:color="auto"/>
                <w:bottom w:val="none" w:sz="0" w:space="0" w:color="auto"/>
                <w:right w:val="none" w:sz="0" w:space="0" w:color="auto"/>
              </w:divBdr>
            </w:div>
            <w:div w:id="940915745">
              <w:marLeft w:val="0"/>
              <w:marRight w:val="0"/>
              <w:marTop w:val="0"/>
              <w:marBottom w:val="0"/>
              <w:divBdr>
                <w:top w:val="none" w:sz="0" w:space="0" w:color="auto"/>
                <w:left w:val="none" w:sz="0" w:space="0" w:color="auto"/>
                <w:bottom w:val="none" w:sz="0" w:space="0" w:color="auto"/>
                <w:right w:val="none" w:sz="0" w:space="0" w:color="auto"/>
              </w:divBdr>
            </w:div>
            <w:div w:id="1287808665">
              <w:marLeft w:val="0"/>
              <w:marRight w:val="0"/>
              <w:marTop w:val="0"/>
              <w:marBottom w:val="0"/>
              <w:divBdr>
                <w:top w:val="none" w:sz="0" w:space="0" w:color="auto"/>
                <w:left w:val="none" w:sz="0" w:space="0" w:color="auto"/>
                <w:bottom w:val="none" w:sz="0" w:space="0" w:color="auto"/>
                <w:right w:val="none" w:sz="0" w:space="0" w:color="auto"/>
              </w:divBdr>
            </w:div>
            <w:div w:id="675229516">
              <w:marLeft w:val="0"/>
              <w:marRight w:val="0"/>
              <w:marTop w:val="0"/>
              <w:marBottom w:val="0"/>
              <w:divBdr>
                <w:top w:val="none" w:sz="0" w:space="0" w:color="auto"/>
                <w:left w:val="none" w:sz="0" w:space="0" w:color="auto"/>
                <w:bottom w:val="none" w:sz="0" w:space="0" w:color="auto"/>
                <w:right w:val="none" w:sz="0" w:space="0" w:color="auto"/>
              </w:divBdr>
            </w:div>
            <w:div w:id="453331288">
              <w:marLeft w:val="0"/>
              <w:marRight w:val="0"/>
              <w:marTop w:val="0"/>
              <w:marBottom w:val="0"/>
              <w:divBdr>
                <w:top w:val="none" w:sz="0" w:space="0" w:color="auto"/>
                <w:left w:val="none" w:sz="0" w:space="0" w:color="auto"/>
                <w:bottom w:val="none" w:sz="0" w:space="0" w:color="auto"/>
                <w:right w:val="none" w:sz="0" w:space="0" w:color="auto"/>
              </w:divBdr>
            </w:div>
            <w:div w:id="12375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4354">
      <w:bodyDiv w:val="1"/>
      <w:marLeft w:val="0"/>
      <w:marRight w:val="0"/>
      <w:marTop w:val="0"/>
      <w:marBottom w:val="0"/>
      <w:divBdr>
        <w:top w:val="none" w:sz="0" w:space="0" w:color="auto"/>
        <w:left w:val="none" w:sz="0" w:space="0" w:color="auto"/>
        <w:bottom w:val="none" w:sz="0" w:space="0" w:color="auto"/>
        <w:right w:val="none" w:sz="0" w:space="0" w:color="auto"/>
      </w:divBdr>
      <w:divsChild>
        <w:div w:id="1509557994">
          <w:marLeft w:val="0"/>
          <w:marRight w:val="0"/>
          <w:marTop w:val="0"/>
          <w:marBottom w:val="0"/>
          <w:divBdr>
            <w:top w:val="none" w:sz="0" w:space="0" w:color="auto"/>
            <w:left w:val="none" w:sz="0" w:space="0" w:color="auto"/>
            <w:bottom w:val="none" w:sz="0" w:space="0" w:color="auto"/>
            <w:right w:val="none" w:sz="0" w:space="0" w:color="auto"/>
          </w:divBdr>
          <w:divsChild>
            <w:div w:id="693308015">
              <w:marLeft w:val="0"/>
              <w:marRight w:val="0"/>
              <w:marTop w:val="0"/>
              <w:marBottom w:val="0"/>
              <w:divBdr>
                <w:top w:val="none" w:sz="0" w:space="0" w:color="auto"/>
                <w:left w:val="none" w:sz="0" w:space="0" w:color="auto"/>
                <w:bottom w:val="none" w:sz="0" w:space="0" w:color="auto"/>
                <w:right w:val="none" w:sz="0" w:space="0" w:color="auto"/>
              </w:divBdr>
            </w:div>
            <w:div w:id="1464082940">
              <w:marLeft w:val="0"/>
              <w:marRight w:val="0"/>
              <w:marTop w:val="0"/>
              <w:marBottom w:val="0"/>
              <w:divBdr>
                <w:top w:val="none" w:sz="0" w:space="0" w:color="auto"/>
                <w:left w:val="none" w:sz="0" w:space="0" w:color="auto"/>
                <w:bottom w:val="none" w:sz="0" w:space="0" w:color="auto"/>
                <w:right w:val="none" w:sz="0" w:space="0" w:color="auto"/>
              </w:divBdr>
            </w:div>
            <w:div w:id="1449425412">
              <w:marLeft w:val="0"/>
              <w:marRight w:val="0"/>
              <w:marTop w:val="0"/>
              <w:marBottom w:val="0"/>
              <w:divBdr>
                <w:top w:val="none" w:sz="0" w:space="0" w:color="auto"/>
                <w:left w:val="none" w:sz="0" w:space="0" w:color="auto"/>
                <w:bottom w:val="none" w:sz="0" w:space="0" w:color="auto"/>
                <w:right w:val="none" w:sz="0" w:space="0" w:color="auto"/>
              </w:divBdr>
            </w:div>
            <w:div w:id="248345417">
              <w:marLeft w:val="0"/>
              <w:marRight w:val="0"/>
              <w:marTop w:val="0"/>
              <w:marBottom w:val="0"/>
              <w:divBdr>
                <w:top w:val="none" w:sz="0" w:space="0" w:color="auto"/>
                <w:left w:val="none" w:sz="0" w:space="0" w:color="auto"/>
                <w:bottom w:val="none" w:sz="0" w:space="0" w:color="auto"/>
                <w:right w:val="none" w:sz="0" w:space="0" w:color="auto"/>
              </w:divBdr>
            </w:div>
            <w:div w:id="1649017186">
              <w:marLeft w:val="0"/>
              <w:marRight w:val="0"/>
              <w:marTop w:val="0"/>
              <w:marBottom w:val="0"/>
              <w:divBdr>
                <w:top w:val="none" w:sz="0" w:space="0" w:color="auto"/>
                <w:left w:val="none" w:sz="0" w:space="0" w:color="auto"/>
                <w:bottom w:val="none" w:sz="0" w:space="0" w:color="auto"/>
                <w:right w:val="none" w:sz="0" w:space="0" w:color="auto"/>
              </w:divBdr>
            </w:div>
            <w:div w:id="136266907">
              <w:marLeft w:val="0"/>
              <w:marRight w:val="0"/>
              <w:marTop w:val="0"/>
              <w:marBottom w:val="0"/>
              <w:divBdr>
                <w:top w:val="none" w:sz="0" w:space="0" w:color="auto"/>
                <w:left w:val="none" w:sz="0" w:space="0" w:color="auto"/>
                <w:bottom w:val="none" w:sz="0" w:space="0" w:color="auto"/>
                <w:right w:val="none" w:sz="0" w:space="0" w:color="auto"/>
              </w:divBdr>
            </w:div>
            <w:div w:id="2110881276">
              <w:marLeft w:val="0"/>
              <w:marRight w:val="0"/>
              <w:marTop w:val="0"/>
              <w:marBottom w:val="0"/>
              <w:divBdr>
                <w:top w:val="none" w:sz="0" w:space="0" w:color="auto"/>
                <w:left w:val="none" w:sz="0" w:space="0" w:color="auto"/>
                <w:bottom w:val="none" w:sz="0" w:space="0" w:color="auto"/>
                <w:right w:val="none" w:sz="0" w:space="0" w:color="auto"/>
              </w:divBdr>
            </w:div>
            <w:div w:id="1404792884">
              <w:marLeft w:val="0"/>
              <w:marRight w:val="0"/>
              <w:marTop w:val="0"/>
              <w:marBottom w:val="0"/>
              <w:divBdr>
                <w:top w:val="none" w:sz="0" w:space="0" w:color="auto"/>
                <w:left w:val="none" w:sz="0" w:space="0" w:color="auto"/>
                <w:bottom w:val="none" w:sz="0" w:space="0" w:color="auto"/>
                <w:right w:val="none" w:sz="0" w:space="0" w:color="auto"/>
              </w:divBdr>
            </w:div>
            <w:div w:id="601188649">
              <w:marLeft w:val="0"/>
              <w:marRight w:val="0"/>
              <w:marTop w:val="0"/>
              <w:marBottom w:val="0"/>
              <w:divBdr>
                <w:top w:val="none" w:sz="0" w:space="0" w:color="auto"/>
                <w:left w:val="none" w:sz="0" w:space="0" w:color="auto"/>
                <w:bottom w:val="none" w:sz="0" w:space="0" w:color="auto"/>
                <w:right w:val="none" w:sz="0" w:space="0" w:color="auto"/>
              </w:divBdr>
            </w:div>
            <w:div w:id="2099982187">
              <w:marLeft w:val="0"/>
              <w:marRight w:val="0"/>
              <w:marTop w:val="0"/>
              <w:marBottom w:val="0"/>
              <w:divBdr>
                <w:top w:val="none" w:sz="0" w:space="0" w:color="auto"/>
                <w:left w:val="none" w:sz="0" w:space="0" w:color="auto"/>
                <w:bottom w:val="none" w:sz="0" w:space="0" w:color="auto"/>
                <w:right w:val="none" w:sz="0" w:space="0" w:color="auto"/>
              </w:divBdr>
            </w:div>
            <w:div w:id="1077674325">
              <w:marLeft w:val="0"/>
              <w:marRight w:val="0"/>
              <w:marTop w:val="0"/>
              <w:marBottom w:val="0"/>
              <w:divBdr>
                <w:top w:val="none" w:sz="0" w:space="0" w:color="auto"/>
                <w:left w:val="none" w:sz="0" w:space="0" w:color="auto"/>
                <w:bottom w:val="none" w:sz="0" w:space="0" w:color="auto"/>
                <w:right w:val="none" w:sz="0" w:space="0" w:color="auto"/>
              </w:divBdr>
            </w:div>
            <w:div w:id="739063481">
              <w:marLeft w:val="0"/>
              <w:marRight w:val="0"/>
              <w:marTop w:val="0"/>
              <w:marBottom w:val="0"/>
              <w:divBdr>
                <w:top w:val="none" w:sz="0" w:space="0" w:color="auto"/>
                <w:left w:val="none" w:sz="0" w:space="0" w:color="auto"/>
                <w:bottom w:val="none" w:sz="0" w:space="0" w:color="auto"/>
                <w:right w:val="none" w:sz="0" w:space="0" w:color="auto"/>
              </w:divBdr>
            </w:div>
            <w:div w:id="2095737081">
              <w:marLeft w:val="0"/>
              <w:marRight w:val="0"/>
              <w:marTop w:val="0"/>
              <w:marBottom w:val="0"/>
              <w:divBdr>
                <w:top w:val="none" w:sz="0" w:space="0" w:color="auto"/>
                <w:left w:val="none" w:sz="0" w:space="0" w:color="auto"/>
                <w:bottom w:val="none" w:sz="0" w:space="0" w:color="auto"/>
                <w:right w:val="none" w:sz="0" w:space="0" w:color="auto"/>
              </w:divBdr>
            </w:div>
            <w:div w:id="1159886223">
              <w:marLeft w:val="0"/>
              <w:marRight w:val="0"/>
              <w:marTop w:val="0"/>
              <w:marBottom w:val="0"/>
              <w:divBdr>
                <w:top w:val="none" w:sz="0" w:space="0" w:color="auto"/>
                <w:left w:val="none" w:sz="0" w:space="0" w:color="auto"/>
                <w:bottom w:val="none" w:sz="0" w:space="0" w:color="auto"/>
                <w:right w:val="none" w:sz="0" w:space="0" w:color="auto"/>
              </w:divBdr>
            </w:div>
            <w:div w:id="303196375">
              <w:marLeft w:val="0"/>
              <w:marRight w:val="0"/>
              <w:marTop w:val="0"/>
              <w:marBottom w:val="0"/>
              <w:divBdr>
                <w:top w:val="none" w:sz="0" w:space="0" w:color="auto"/>
                <w:left w:val="none" w:sz="0" w:space="0" w:color="auto"/>
                <w:bottom w:val="none" w:sz="0" w:space="0" w:color="auto"/>
                <w:right w:val="none" w:sz="0" w:space="0" w:color="auto"/>
              </w:divBdr>
            </w:div>
            <w:div w:id="571894154">
              <w:marLeft w:val="0"/>
              <w:marRight w:val="0"/>
              <w:marTop w:val="0"/>
              <w:marBottom w:val="0"/>
              <w:divBdr>
                <w:top w:val="none" w:sz="0" w:space="0" w:color="auto"/>
                <w:left w:val="none" w:sz="0" w:space="0" w:color="auto"/>
                <w:bottom w:val="none" w:sz="0" w:space="0" w:color="auto"/>
                <w:right w:val="none" w:sz="0" w:space="0" w:color="auto"/>
              </w:divBdr>
            </w:div>
            <w:div w:id="2009553341">
              <w:marLeft w:val="0"/>
              <w:marRight w:val="0"/>
              <w:marTop w:val="0"/>
              <w:marBottom w:val="0"/>
              <w:divBdr>
                <w:top w:val="none" w:sz="0" w:space="0" w:color="auto"/>
                <w:left w:val="none" w:sz="0" w:space="0" w:color="auto"/>
                <w:bottom w:val="none" w:sz="0" w:space="0" w:color="auto"/>
                <w:right w:val="none" w:sz="0" w:space="0" w:color="auto"/>
              </w:divBdr>
            </w:div>
            <w:div w:id="1422332301">
              <w:marLeft w:val="0"/>
              <w:marRight w:val="0"/>
              <w:marTop w:val="0"/>
              <w:marBottom w:val="0"/>
              <w:divBdr>
                <w:top w:val="none" w:sz="0" w:space="0" w:color="auto"/>
                <w:left w:val="none" w:sz="0" w:space="0" w:color="auto"/>
                <w:bottom w:val="none" w:sz="0" w:space="0" w:color="auto"/>
                <w:right w:val="none" w:sz="0" w:space="0" w:color="auto"/>
              </w:divBdr>
            </w:div>
            <w:div w:id="1241990533">
              <w:marLeft w:val="0"/>
              <w:marRight w:val="0"/>
              <w:marTop w:val="0"/>
              <w:marBottom w:val="0"/>
              <w:divBdr>
                <w:top w:val="none" w:sz="0" w:space="0" w:color="auto"/>
                <w:left w:val="none" w:sz="0" w:space="0" w:color="auto"/>
                <w:bottom w:val="none" w:sz="0" w:space="0" w:color="auto"/>
                <w:right w:val="none" w:sz="0" w:space="0" w:color="auto"/>
              </w:divBdr>
            </w:div>
            <w:div w:id="219218056">
              <w:marLeft w:val="0"/>
              <w:marRight w:val="0"/>
              <w:marTop w:val="0"/>
              <w:marBottom w:val="0"/>
              <w:divBdr>
                <w:top w:val="none" w:sz="0" w:space="0" w:color="auto"/>
                <w:left w:val="none" w:sz="0" w:space="0" w:color="auto"/>
                <w:bottom w:val="none" w:sz="0" w:space="0" w:color="auto"/>
                <w:right w:val="none" w:sz="0" w:space="0" w:color="auto"/>
              </w:divBdr>
            </w:div>
            <w:div w:id="1717005377">
              <w:marLeft w:val="0"/>
              <w:marRight w:val="0"/>
              <w:marTop w:val="0"/>
              <w:marBottom w:val="0"/>
              <w:divBdr>
                <w:top w:val="none" w:sz="0" w:space="0" w:color="auto"/>
                <w:left w:val="none" w:sz="0" w:space="0" w:color="auto"/>
                <w:bottom w:val="none" w:sz="0" w:space="0" w:color="auto"/>
                <w:right w:val="none" w:sz="0" w:space="0" w:color="auto"/>
              </w:divBdr>
            </w:div>
            <w:div w:id="737283744">
              <w:marLeft w:val="0"/>
              <w:marRight w:val="0"/>
              <w:marTop w:val="0"/>
              <w:marBottom w:val="0"/>
              <w:divBdr>
                <w:top w:val="none" w:sz="0" w:space="0" w:color="auto"/>
                <w:left w:val="none" w:sz="0" w:space="0" w:color="auto"/>
                <w:bottom w:val="none" w:sz="0" w:space="0" w:color="auto"/>
                <w:right w:val="none" w:sz="0" w:space="0" w:color="auto"/>
              </w:divBdr>
            </w:div>
            <w:div w:id="439181023">
              <w:marLeft w:val="0"/>
              <w:marRight w:val="0"/>
              <w:marTop w:val="0"/>
              <w:marBottom w:val="0"/>
              <w:divBdr>
                <w:top w:val="none" w:sz="0" w:space="0" w:color="auto"/>
                <w:left w:val="none" w:sz="0" w:space="0" w:color="auto"/>
                <w:bottom w:val="none" w:sz="0" w:space="0" w:color="auto"/>
                <w:right w:val="none" w:sz="0" w:space="0" w:color="auto"/>
              </w:divBdr>
            </w:div>
            <w:div w:id="992372212">
              <w:marLeft w:val="0"/>
              <w:marRight w:val="0"/>
              <w:marTop w:val="0"/>
              <w:marBottom w:val="0"/>
              <w:divBdr>
                <w:top w:val="none" w:sz="0" w:space="0" w:color="auto"/>
                <w:left w:val="none" w:sz="0" w:space="0" w:color="auto"/>
                <w:bottom w:val="none" w:sz="0" w:space="0" w:color="auto"/>
                <w:right w:val="none" w:sz="0" w:space="0" w:color="auto"/>
              </w:divBdr>
            </w:div>
            <w:div w:id="1426339912">
              <w:marLeft w:val="0"/>
              <w:marRight w:val="0"/>
              <w:marTop w:val="0"/>
              <w:marBottom w:val="0"/>
              <w:divBdr>
                <w:top w:val="none" w:sz="0" w:space="0" w:color="auto"/>
                <w:left w:val="none" w:sz="0" w:space="0" w:color="auto"/>
                <w:bottom w:val="none" w:sz="0" w:space="0" w:color="auto"/>
                <w:right w:val="none" w:sz="0" w:space="0" w:color="auto"/>
              </w:divBdr>
            </w:div>
            <w:div w:id="1190265401">
              <w:marLeft w:val="0"/>
              <w:marRight w:val="0"/>
              <w:marTop w:val="0"/>
              <w:marBottom w:val="0"/>
              <w:divBdr>
                <w:top w:val="none" w:sz="0" w:space="0" w:color="auto"/>
                <w:left w:val="none" w:sz="0" w:space="0" w:color="auto"/>
                <w:bottom w:val="none" w:sz="0" w:space="0" w:color="auto"/>
                <w:right w:val="none" w:sz="0" w:space="0" w:color="auto"/>
              </w:divBdr>
            </w:div>
            <w:div w:id="1404066063">
              <w:marLeft w:val="0"/>
              <w:marRight w:val="0"/>
              <w:marTop w:val="0"/>
              <w:marBottom w:val="0"/>
              <w:divBdr>
                <w:top w:val="none" w:sz="0" w:space="0" w:color="auto"/>
                <w:left w:val="none" w:sz="0" w:space="0" w:color="auto"/>
                <w:bottom w:val="none" w:sz="0" w:space="0" w:color="auto"/>
                <w:right w:val="none" w:sz="0" w:space="0" w:color="auto"/>
              </w:divBdr>
            </w:div>
            <w:div w:id="1173835973">
              <w:marLeft w:val="0"/>
              <w:marRight w:val="0"/>
              <w:marTop w:val="0"/>
              <w:marBottom w:val="0"/>
              <w:divBdr>
                <w:top w:val="none" w:sz="0" w:space="0" w:color="auto"/>
                <w:left w:val="none" w:sz="0" w:space="0" w:color="auto"/>
                <w:bottom w:val="none" w:sz="0" w:space="0" w:color="auto"/>
                <w:right w:val="none" w:sz="0" w:space="0" w:color="auto"/>
              </w:divBdr>
            </w:div>
            <w:div w:id="1092122068">
              <w:marLeft w:val="0"/>
              <w:marRight w:val="0"/>
              <w:marTop w:val="0"/>
              <w:marBottom w:val="0"/>
              <w:divBdr>
                <w:top w:val="none" w:sz="0" w:space="0" w:color="auto"/>
                <w:left w:val="none" w:sz="0" w:space="0" w:color="auto"/>
                <w:bottom w:val="none" w:sz="0" w:space="0" w:color="auto"/>
                <w:right w:val="none" w:sz="0" w:space="0" w:color="auto"/>
              </w:divBdr>
            </w:div>
            <w:div w:id="1594584257">
              <w:marLeft w:val="0"/>
              <w:marRight w:val="0"/>
              <w:marTop w:val="0"/>
              <w:marBottom w:val="0"/>
              <w:divBdr>
                <w:top w:val="none" w:sz="0" w:space="0" w:color="auto"/>
                <w:left w:val="none" w:sz="0" w:space="0" w:color="auto"/>
                <w:bottom w:val="none" w:sz="0" w:space="0" w:color="auto"/>
                <w:right w:val="none" w:sz="0" w:space="0" w:color="auto"/>
              </w:divBdr>
            </w:div>
            <w:div w:id="16720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5611">
      <w:bodyDiv w:val="1"/>
      <w:marLeft w:val="0"/>
      <w:marRight w:val="0"/>
      <w:marTop w:val="0"/>
      <w:marBottom w:val="0"/>
      <w:divBdr>
        <w:top w:val="none" w:sz="0" w:space="0" w:color="auto"/>
        <w:left w:val="none" w:sz="0" w:space="0" w:color="auto"/>
        <w:bottom w:val="none" w:sz="0" w:space="0" w:color="auto"/>
        <w:right w:val="none" w:sz="0" w:space="0" w:color="auto"/>
      </w:divBdr>
    </w:div>
    <w:div w:id="1031108247">
      <w:bodyDiv w:val="1"/>
      <w:marLeft w:val="0"/>
      <w:marRight w:val="0"/>
      <w:marTop w:val="0"/>
      <w:marBottom w:val="0"/>
      <w:divBdr>
        <w:top w:val="none" w:sz="0" w:space="0" w:color="auto"/>
        <w:left w:val="none" w:sz="0" w:space="0" w:color="auto"/>
        <w:bottom w:val="none" w:sz="0" w:space="0" w:color="auto"/>
        <w:right w:val="none" w:sz="0" w:space="0" w:color="auto"/>
      </w:divBdr>
      <w:divsChild>
        <w:div w:id="1899855295">
          <w:marLeft w:val="0"/>
          <w:marRight w:val="0"/>
          <w:marTop w:val="0"/>
          <w:marBottom w:val="0"/>
          <w:divBdr>
            <w:top w:val="none" w:sz="0" w:space="0" w:color="auto"/>
            <w:left w:val="none" w:sz="0" w:space="0" w:color="auto"/>
            <w:bottom w:val="none" w:sz="0" w:space="0" w:color="auto"/>
            <w:right w:val="none" w:sz="0" w:space="0" w:color="auto"/>
          </w:divBdr>
          <w:divsChild>
            <w:div w:id="722171198">
              <w:marLeft w:val="0"/>
              <w:marRight w:val="0"/>
              <w:marTop w:val="0"/>
              <w:marBottom w:val="0"/>
              <w:divBdr>
                <w:top w:val="none" w:sz="0" w:space="0" w:color="auto"/>
                <w:left w:val="none" w:sz="0" w:space="0" w:color="auto"/>
                <w:bottom w:val="none" w:sz="0" w:space="0" w:color="auto"/>
                <w:right w:val="none" w:sz="0" w:space="0" w:color="auto"/>
              </w:divBdr>
            </w:div>
            <w:div w:id="2138330281">
              <w:marLeft w:val="0"/>
              <w:marRight w:val="0"/>
              <w:marTop w:val="0"/>
              <w:marBottom w:val="0"/>
              <w:divBdr>
                <w:top w:val="none" w:sz="0" w:space="0" w:color="auto"/>
                <w:left w:val="none" w:sz="0" w:space="0" w:color="auto"/>
                <w:bottom w:val="none" w:sz="0" w:space="0" w:color="auto"/>
                <w:right w:val="none" w:sz="0" w:space="0" w:color="auto"/>
              </w:divBdr>
            </w:div>
            <w:div w:id="183370260">
              <w:marLeft w:val="0"/>
              <w:marRight w:val="0"/>
              <w:marTop w:val="0"/>
              <w:marBottom w:val="0"/>
              <w:divBdr>
                <w:top w:val="none" w:sz="0" w:space="0" w:color="auto"/>
                <w:left w:val="none" w:sz="0" w:space="0" w:color="auto"/>
                <w:bottom w:val="none" w:sz="0" w:space="0" w:color="auto"/>
                <w:right w:val="none" w:sz="0" w:space="0" w:color="auto"/>
              </w:divBdr>
            </w:div>
            <w:div w:id="854072420">
              <w:marLeft w:val="0"/>
              <w:marRight w:val="0"/>
              <w:marTop w:val="0"/>
              <w:marBottom w:val="0"/>
              <w:divBdr>
                <w:top w:val="none" w:sz="0" w:space="0" w:color="auto"/>
                <w:left w:val="none" w:sz="0" w:space="0" w:color="auto"/>
                <w:bottom w:val="none" w:sz="0" w:space="0" w:color="auto"/>
                <w:right w:val="none" w:sz="0" w:space="0" w:color="auto"/>
              </w:divBdr>
            </w:div>
            <w:div w:id="1254820327">
              <w:marLeft w:val="0"/>
              <w:marRight w:val="0"/>
              <w:marTop w:val="0"/>
              <w:marBottom w:val="0"/>
              <w:divBdr>
                <w:top w:val="none" w:sz="0" w:space="0" w:color="auto"/>
                <w:left w:val="none" w:sz="0" w:space="0" w:color="auto"/>
                <w:bottom w:val="none" w:sz="0" w:space="0" w:color="auto"/>
                <w:right w:val="none" w:sz="0" w:space="0" w:color="auto"/>
              </w:divBdr>
            </w:div>
            <w:div w:id="1829782181">
              <w:marLeft w:val="0"/>
              <w:marRight w:val="0"/>
              <w:marTop w:val="0"/>
              <w:marBottom w:val="0"/>
              <w:divBdr>
                <w:top w:val="none" w:sz="0" w:space="0" w:color="auto"/>
                <w:left w:val="none" w:sz="0" w:space="0" w:color="auto"/>
                <w:bottom w:val="none" w:sz="0" w:space="0" w:color="auto"/>
                <w:right w:val="none" w:sz="0" w:space="0" w:color="auto"/>
              </w:divBdr>
            </w:div>
            <w:div w:id="1332180281">
              <w:marLeft w:val="0"/>
              <w:marRight w:val="0"/>
              <w:marTop w:val="0"/>
              <w:marBottom w:val="0"/>
              <w:divBdr>
                <w:top w:val="none" w:sz="0" w:space="0" w:color="auto"/>
                <w:left w:val="none" w:sz="0" w:space="0" w:color="auto"/>
                <w:bottom w:val="none" w:sz="0" w:space="0" w:color="auto"/>
                <w:right w:val="none" w:sz="0" w:space="0" w:color="auto"/>
              </w:divBdr>
            </w:div>
            <w:div w:id="1052384890">
              <w:marLeft w:val="0"/>
              <w:marRight w:val="0"/>
              <w:marTop w:val="0"/>
              <w:marBottom w:val="0"/>
              <w:divBdr>
                <w:top w:val="none" w:sz="0" w:space="0" w:color="auto"/>
                <w:left w:val="none" w:sz="0" w:space="0" w:color="auto"/>
                <w:bottom w:val="none" w:sz="0" w:space="0" w:color="auto"/>
                <w:right w:val="none" w:sz="0" w:space="0" w:color="auto"/>
              </w:divBdr>
            </w:div>
            <w:div w:id="1271275955">
              <w:marLeft w:val="0"/>
              <w:marRight w:val="0"/>
              <w:marTop w:val="0"/>
              <w:marBottom w:val="0"/>
              <w:divBdr>
                <w:top w:val="none" w:sz="0" w:space="0" w:color="auto"/>
                <w:left w:val="none" w:sz="0" w:space="0" w:color="auto"/>
                <w:bottom w:val="none" w:sz="0" w:space="0" w:color="auto"/>
                <w:right w:val="none" w:sz="0" w:space="0" w:color="auto"/>
              </w:divBdr>
            </w:div>
            <w:div w:id="1476995082">
              <w:marLeft w:val="0"/>
              <w:marRight w:val="0"/>
              <w:marTop w:val="0"/>
              <w:marBottom w:val="0"/>
              <w:divBdr>
                <w:top w:val="none" w:sz="0" w:space="0" w:color="auto"/>
                <w:left w:val="none" w:sz="0" w:space="0" w:color="auto"/>
                <w:bottom w:val="none" w:sz="0" w:space="0" w:color="auto"/>
                <w:right w:val="none" w:sz="0" w:space="0" w:color="auto"/>
              </w:divBdr>
            </w:div>
            <w:div w:id="278268026">
              <w:marLeft w:val="0"/>
              <w:marRight w:val="0"/>
              <w:marTop w:val="0"/>
              <w:marBottom w:val="0"/>
              <w:divBdr>
                <w:top w:val="none" w:sz="0" w:space="0" w:color="auto"/>
                <w:left w:val="none" w:sz="0" w:space="0" w:color="auto"/>
                <w:bottom w:val="none" w:sz="0" w:space="0" w:color="auto"/>
                <w:right w:val="none" w:sz="0" w:space="0" w:color="auto"/>
              </w:divBdr>
            </w:div>
            <w:div w:id="1073042368">
              <w:marLeft w:val="0"/>
              <w:marRight w:val="0"/>
              <w:marTop w:val="0"/>
              <w:marBottom w:val="0"/>
              <w:divBdr>
                <w:top w:val="none" w:sz="0" w:space="0" w:color="auto"/>
                <w:left w:val="none" w:sz="0" w:space="0" w:color="auto"/>
                <w:bottom w:val="none" w:sz="0" w:space="0" w:color="auto"/>
                <w:right w:val="none" w:sz="0" w:space="0" w:color="auto"/>
              </w:divBdr>
            </w:div>
            <w:div w:id="430204838">
              <w:marLeft w:val="0"/>
              <w:marRight w:val="0"/>
              <w:marTop w:val="0"/>
              <w:marBottom w:val="0"/>
              <w:divBdr>
                <w:top w:val="none" w:sz="0" w:space="0" w:color="auto"/>
                <w:left w:val="none" w:sz="0" w:space="0" w:color="auto"/>
                <w:bottom w:val="none" w:sz="0" w:space="0" w:color="auto"/>
                <w:right w:val="none" w:sz="0" w:space="0" w:color="auto"/>
              </w:divBdr>
            </w:div>
            <w:div w:id="1715109675">
              <w:marLeft w:val="0"/>
              <w:marRight w:val="0"/>
              <w:marTop w:val="0"/>
              <w:marBottom w:val="0"/>
              <w:divBdr>
                <w:top w:val="none" w:sz="0" w:space="0" w:color="auto"/>
                <w:left w:val="none" w:sz="0" w:space="0" w:color="auto"/>
                <w:bottom w:val="none" w:sz="0" w:space="0" w:color="auto"/>
                <w:right w:val="none" w:sz="0" w:space="0" w:color="auto"/>
              </w:divBdr>
            </w:div>
            <w:div w:id="979268802">
              <w:marLeft w:val="0"/>
              <w:marRight w:val="0"/>
              <w:marTop w:val="0"/>
              <w:marBottom w:val="0"/>
              <w:divBdr>
                <w:top w:val="none" w:sz="0" w:space="0" w:color="auto"/>
                <w:left w:val="none" w:sz="0" w:space="0" w:color="auto"/>
                <w:bottom w:val="none" w:sz="0" w:space="0" w:color="auto"/>
                <w:right w:val="none" w:sz="0" w:space="0" w:color="auto"/>
              </w:divBdr>
            </w:div>
            <w:div w:id="1839810183">
              <w:marLeft w:val="0"/>
              <w:marRight w:val="0"/>
              <w:marTop w:val="0"/>
              <w:marBottom w:val="0"/>
              <w:divBdr>
                <w:top w:val="none" w:sz="0" w:space="0" w:color="auto"/>
                <w:left w:val="none" w:sz="0" w:space="0" w:color="auto"/>
                <w:bottom w:val="none" w:sz="0" w:space="0" w:color="auto"/>
                <w:right w:val="none" w:sz="0" w:space="0" w:color="auto"/>
              </w:divBdr>
            </w:div>
            <w:div w:id="1002128728">
              <w:marLeft w:val="0"/>
              <w:marRight w:val="0"/>
              <w:marTop w:val="0"/>
              <w:marBottom w:val="0"/>
              <w:divBdr>
                <w:top w:val="none" w:sz="0" w:space="0" w:color="auto"/>
                <w:left w:val="none" w:sz="0" w:space="0" w:color="auto"/>
                <w:bottom w:val="none" w:sz="0" w:space="0" w:color="auto"/>
                <w:right w:val="none" w:sz="0" w:space="0" w:color="auto"/>
              </w:divBdr>
            </w:div>
            <w:div w:id="1265917497">
              <w:marLeft w:val="0"/>
              <w:marRight w:val="0"/>
              <w:marTop w:val="0"/>
              <w:marBottom w:val="0"/>
              <w:divBdr>
                <w:top w:val="none" w:sz="0" w:space="0" w:color="auto"/>
                <w:left w:val="none" w:sz="0" w:space="0" w:color="auto"/>
                <w:bottom w:val="none" w:sz="0" w:space="0" w:color="auto"/>
                <w:right w:val="none" w:sz="0" w:space="0" w:color="auto"/>
              </w:divBdr>
            </w:div>
            <w:div w:id="1128016228">
              <w:marLeft w:val="0"/>
              <w:marRight w:val="0"/>
              <w:marTop w:val="0"/>
              <w:marBottom w:val="0"/>
              <w:divBdr>
                <w:top w:val="none" w:sz="0" w:space="0" w:color="auto"/>
                <w:left w:val="none" w:sz="0" w:space="0" w:color="auto"/>
                <w:bottom w:val="none" w:sz="0" w:space="0" w:color="auto"/>
                <w:right w:val="none" w:sz="0" w:space="0" w:color="auto"/>
              </w:divBdr>
            </w:div>
            <w:div w:id="1858695617">
              <w:marLeft w:val="0"/>
              <w:marRight w:val="0"/>
              <w:marTop w:val="0"/>
              <w:marBottom w:val="0"/>
              <w:divBdr>
                <w:top w:val="none" w:sz="0" w:space="0" w:color="auto"/>
                <w:left w:val="none" w:sz="0" w:space="0" w:color="auto"/>
                <w:bottom w:val="none" w:sz="0" w:space="0" w:color="auto"/>
                <w:right w:val="none" w:sz="0" w:space="0" w:color="auto"/>
              </w:divBdr>
            </w:div>
            <w:div w:id="577255997">
              <w:marLeft w:val="0"/>
              <w:marRight w:val="0"/>
              <w:marTop w:val="0"/>
              <w:marBottom w:val="0"/>
              <w:divBdr>
                <w:top w:val="none" w:sz="0" w:space="0" w:color="auto"/>
                <w:left w:val="none" w:sz="0" w:space="0" w:color="auto"/>
                <w:bottom w:val="none" w:sz="0" w:space="0" w:color="auto"/>
                <w:right w:val="none" w:sz="0" w:space="0" w:color="auto"/>
              </w:divBdr>
            </w:div>
            <w:div w:id="1041594451">
              <w:marLeft w:val="0"/>
              <w:marRight w:val="0"/>
              <w:marTop w:val="0"/>
              <w:marBottom w:val="0"/>
              <w:divBdr>
                <w:top w:val="none" w:sz="0" w:space="0" w:color="auto"/>
                <w:left w:val="none" w:sz="0" w:space="0" w:color="auto"/>
                <w:bottom w:val="none" w:sz="0" w:space="0" w:color="auto"/>
                <w:right w:val="none" w:sz="0" w:space="0" w:color="auto"/>
              </w:divBdr>
            </w:div>
            <w:div w:id="1043213094">
              <w:marLeft w:val="0"/>
              <w:marRight w:val="0"/>
              <w:marTop w:val="0"/>
              <w:marBottom w:val="0"/>
              <w:divBdr>
                <w:top w:val="none" w:sz="0" w:space="0" w:color="auto"/>
                <w:left w:val="none" w:sz="0" w:space="0" w:color="auto"/>
                <w:bottom w:val="none" w:sz="0" w:space="0" w:color="auto"/>
                <w:right w:val="none" w:sz="0" w:space="0" w:color="auto"/>
              </w:divBdr>
            </w:div>
            <w:div w:id="1862351263">
              <w:marLeft w:val="0"/>
              <w:marRight w:val="0"/>
              <w:marTop w:val="0"/>
              <w:marBottom w:val="0"/>
              <w:divBdr>
                <w:top w:val="none" w:sz="0" w:space="0" w:color="auto"/>
                <w:left w:val="none" w:sz="0" w:space="0" w:color="auto"/>
                <w:bottom w:val="none" w:sz="0" w:space="0" w:color="auto"/>
                <w:right w:val="none" w:sz="0" w:space="0" w:color="auto"/>
              </w:divBdr>
            </w:div>
            <w:div w:id="865749758">
              <w:marLeft w:val="0"/>
              <w:marRight w:val="0"/>
              <w:marTop w:val="0"/>
              <w:marBottom w:val="0"/>
              <w:divBdr>
                <w:top w:val="none" w:sz="0" w:space="0" w:color="auto"/>
                <w:left w:val="none" w:sz="0" w:space="0" w:color="auto"/>
                <w:bottom w:val="none" w:sz="0" w:space="0" w:color="auto"/>
                <w:right w:val="none" w:sz="0" w:space="0" w:color="auto"/>
              </w:divBdr>
            </w:div>
            <w:div w:id="510024982">
              <w:marLeft w:val="0"/>
              <w:marRight w:val="0"/>
              <w:marTop w:val="0"/>
              <w:marBottom w:val="0"/>
              <w:divBdr>
                <w:top w:val="none" w:sz="0" w:space="0" w:color="auto"/>
                <w:left w:val="none" w:sz="0" w:space="0" w:color="auto"/>
                <w:bottom w:val="none" w:sz="0" w:space="0" w:color="auto"/>
                <w:right w:val="none" w:sz="0" w:space="0" w:color="auto"/>
              </w:divBdr>
            </w:div>
            <w:div w:id="1084913284">
              <w:marLeft w:val="0"/>
              <w:marRight w:val="0"/>
              <w:marTop w:val="0"/>
              <w:marBottom w:val="0"/>
              <w:divBdr>
                <w:top w:val="none" w:sz="0" w:space="0" w:color="auto"/>
                <w:left w:val="none" w:sz="0" w:space="0" w:color="auto"/>
                <w:bottom w:val="none" w:sz="0" w:space="0" w:color="auto"/>
                <w:right w:val="none" w:sz="0" w:space="0" w:color="auto"/>
              </w:divBdr>
            </w:div>
            <w:div w:id="1564367082">
              <w:marLeft w:val="0"/>
              <w:marRight w:val="0"/>
              <w:marTop w:val="0"/>
              <w:marBottom w:val="0"/>
              <w:divBdr>
                <w:top w:val="none" w:sz="0" w:space="0" w:color="auto"/>
                <w:left w:val="none" w:sz="0" w:space="0" w:color="auto"/>
                <w:bottom w:val="none" w:sz="0" w:space="0" w:color="auto"/>
                <w:right w:val="none" w:sz="0" w:space="0" w:color="auto"/>
              </w:divBdr>
            </w:div>
            <w:div w:id="597326814">
              <w:marLeft w:val="0"/>
              <w:marRight w:val="0"/>
              <w:marTop w:val="0"/>
              <w:marBottom w:val="0"/>
              <w:divBdr>
                <w:top w:val="none" w:sz="0" w:space="0" w:color="auto"/>
                <w:left w:val="none" w:sz="0" w:space="0" w:color="auto"/>
                <w:bottom w:val="none" w:sz="0" w:space="0" w:color="auto"/>
                <w:right w:val="none" w:sz="0" w:space="0" w:color="auto"/>
              </w:divBdr>
            </w:div>
            <w:div w:id="372340654">
              <w:marLeft w:val="0"/>
              <w:marRight w:val="0"/>
              <w:marTop w:val="0"/>
              <w:marBottom w:val="0"/>
              <w:divBdr>
                <w:top w:val="none" w:sz="0" w:space="0" w:color="auto"/>
                <w:left w:val="none" w:sz="0" w:space="0" w:color="auto"/>
                <w:bottom w:val="none" w:sz="0" w:space="0" w:color="auto"/>
                <w:right w:val="none" w:sz="0" w:space="0" w:color="auto"/>
              </w:divBdr>
            </w:div>
            <w:div w:id="19085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686">
      <w:bodyDiv w:val="1"/>
      <w:marLeft w:val="0"/>
      <w:marRight w:val="0"/>
      <w:marTop w:val="0"/>
      <w:marBottom w:val="0"/>
      <w:divBdr>
        <w:top w:val="none" w:sz="0" w:space="0" w:color="auto"/>
        <w:left w:val="none" w:sz="0" w:space="0" w:color="auto"/>
        <w:bottom w:val="none" w:sz="0" w:space="0" w:color="auto"/>
        <w:right w:val="none" w:sz="0" w:space="0" w:color="auto"/>
      </w:divBdr>
      <w:divsChild>
        <w:div w:id="43988620">
          <w:marLeft w:val="0"/>
          <w:marRight w:val="0"/>
          <w:marTop w:val="0"/>
          <w:marBottom w:val="0"/>
          <w:divBdr>
            <w:top w:val="none" w:sz="0" w:space="0" w:color="auto"/>
            <w:left w:val="none" w:sz="0" w:space="0" w:color="auto"/>
            <w:bottom w:val="none" w:sz="0" w:space="0" w:color="auto"/>
            <w:right w:val="none" w:sz="0" w:space="0" w:color="auto"/>
          </w:divBdr>
          <w:divsChild>
            <w:div w:id="20422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6801">
      <w:bodyDiv w:val="1"/>
      <w:marLeft w:val="0"/>
      <w:marRight w:val="0"/>
      <w:marTop w:val="0"/>
      <w:marBottom w:val="0"/>
      <w:divBdr>
        <w:top w:val="none" w:sz="0" w:space="0" w:color="auto"/>
        <w:left w:val="none" w:sz="0" w:space="0" w:color="auto"/>
        <w:bottom w:val="none" w:sz="0" w:space="0" w:color="auto"/>
        <w:right w:val="none" w:sz="0" w:space="0" w:color="auto"/>
      </w:divBdr>
      <w:divsChild>
        <w:div w:id="977804655">
          <w:marLeft w:val="0"/>
          <w:marRight w:val="0"/>
          <w:marTop w:val="0"/>
          <w:marBottom w:val="0"/>
          <w:divBdr>
            <w:top w:val="none" w:sz="0" w:space="0" w:color="auto"/>
            <w:left w:val="none" w:sz="0" w:space="0" w:color="auto"/>
            <w:bottom w:val="none" w:sz="0" w:space="0" w:color="auto"/>
            <w:right w:val="none" w:sz="0" w:space="0" w:color="auto"/>
          </w:divBdr>
          <w:divsChild>
            <w:div w:id="3667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5114">
      <w:bodyDiv w:val="1"/>
      <w:marLeft w:val="0"/>
      <w:marRight w:val="0"/>
      <w:marTop w:val="0"/>
      <w:marBottom w:val="0"/>
      <w:divBdr>
        <w:top w:val="none" w:sz="0" w:space="0" w:color="auto"/>
        <w:left w:val="none" w:sz="0" w:space="0" w:color="auto"/>
        <w:bottom w:val="none" w:sz="0" w:space="0" w:color="auto"/>
        <w:right w:val="none" w:sz="0" w:space="0" w:color="auto"/>
      </w:divBdr>
      <w:divsChild>
        <w:div w:id="2036730849">
          <w:marLeft w:val="0"/>
          <w:marRight w:val="0"/>
          <w:marTop w:val="0"/>
          <w:marBottom w:val="0"/>
          <w:divBdr>
            <w:top w:val="none" w:sz="0" w:space="0" w:color="auto"/>
            <w:left w:val="none" w:sz="0" w:space="0" w:color="auto"/>
            <w:bottom w:val="none" w:sz="0" w:space="0" w:color="auto"/>
            <w:right w:val="none" w:sz="0" w:space="0" w:color="auto"/>
          </w:divBdr>
          <w:divsChild>
            <w:div w:id="6872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753">
      <w:bodyDiv w:val="1"/>
      <w:marLeft w:val="0"/>
      <w:marRight w:val="0"/>
      <w:marTop w:val="0"/>
      <w:marBottom w:val="0"/>
      <w:divBdr>
        <w:top w:val="none" w:sz="0" w:space="0" w:color="auto"/>
        <w:left w:val="none" w:sz="0" w:space="0" w:color="auto"/>
        <w:bottom w:val="none" w:sz="0" w:space="0" w:color="auto"/>
        <w:right w:val="none" w:sz="0" w:space="0" w:color="auto"/>
      </w:divBdr>
    </w:div>
    <w:div w:id="1197697804">
      <w:bodyDiv w:val="1"/>
      <w:marLeft w:val="0"/>
      <w:marRight w:val="0"/>
      <w:marTop w:val="0"/>
      <w:marBottom w:val="0"/>
      <w:divBdr>
        <w:top w:val="none" w:sz="0" w:space="0" w:color="auto"/>
        <w:left w:val="none" w:sz="0" w:space="0" w:color="auto"/>
        <w:bottom w:val="none" w:sz="0" w:space="0" w:color="auto"/>
        <w:right w:val="none" w:sz="0" w:space="0" w:color="auto"/>
      </w:divBdr>
    </w:div>
    <w:div w:id="1218052482">
      <w:bodyDiv w:val="1"/>
      <w:marLeft w:val="0"/>
      <w:marRight w:val="0"/>
      <w:marTop w:val="0"/>
      <w:marBottom w:val="0"/>
      <w:divBdr>
        <w:top w:val="none" w:sz="0" w:space="0" w:color="auto"/>
        <w:left w:val="none" w:sz="0" w:space="0" w:color="auto"/>
        <w:bottom w:val="none" w:sz="0" w:space="0" w:color="auto"/>
        <w:right w:val="none" w:sz="0" w:space="0" w:color="auto"/>
      </w:divBdr>
      <w:divsChild>
        <w:div w:id="556862727">
          <w:marLeft w:val="0"/>
          <w:marRight w:val="0"/>
          <w:marTop w:val="0"/>
          <w:marBottom w:val="0"/>
          <w:divBdr>
            <w:top w:val="none" w:sz="0" w:space="0" w:color="auto"/>
            <w:left w:val="none" w:sz="0" w:space="0" w:color="auto"/>
            <w:bottom w:val="none" w:sz="0" w:space="0" w:color="auto"/>
            <w:right w:val="none" w:sz="0" w:space="0" w:color="auto"/>
          </w:divBdr>
          <w:divsChild>
            <w:div w:id="1948659178">
              <w:marLeft w:val="0"/>
              <w:marRight w:val="0"/>
              <w:marTop w:val="0"/>
              <w:marBottom w:val="0"/>
              <w:divBdr>
                <w:top w:val="none" w:sz="0" w:space="0" w:color="auto"/>
                <w:left w:val="none" w:sz="0" w:space="0" w:color="auto"/>
                <w:bottom w:val="none" w:sz="0" w:space="0" w:color="auto"/>
                <w:right w:val="none" w:sz="0" w:space="0" w:color="auto"/>
              </w:divBdr>
            </w:div>
            <w:div w:id="1910457761">
              <w:marLeft w:val="0"/>
              <w:marRight w:val="0"/>
              <w:marTop w:val="0"/>
              <w:marBottom w:val="0"/>
              <w:divBdr>
                <w:top w:val="none" w:sz="0" w:space="0" w:color="auto"/>
                <w:left w:val="none" w:sz="0" w:space="0" w:color="auto"/>
                <w:bottom w:val="none" w:sz="0" w:space="0" w:color="auto"/>
                <w:right w:val="none" w:sz="0" w:space="0" w:color="auto"/>
              </w:divBdr>
            </w:div>
            <w:div w:id="15587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3586">
      <w:bodyDiv w:val="1"/>
      <w:marLeft w:val="0"/>
      <w:marRight w:val="0"/>
      <w:marTop w:val="0"/>
      <w:marBottom w:val="0"/>
      <w:divBdr>
        <w:top w:val="none" w:sz="0" w:space="0" w:color="auto"/>
        <w:left w:val="none" w:sz="0" w:space="0" w:color="auto"/>
        <w:bottom w:val="none" w:sz="0" w:space="0" w:color="auto"/>
        <w:right w:val="none" w:sz="0" w:space="0" w:color="auto"/>
      </w:divBdr>
    </w:div>
    <w:div w:id="1288044721">
      <w:bodyDiv w:val="1"/>
      <w:marLeft w:val="0"/>
      <w:marRight w:val="0"/>
      <w:marTop w:val="0"/>
      <w:marBottom w:val="0"/>
      <w:divBdr>
        <w:top w:val="none" w:sz="0" w:space="0" w:color="auto"/>
        <w:left w:val="none" w:sz="0" w:space="0" w:color="auto"/>
        <w:bottom w:val="none" w:sz="0" w:space="0" w:color="auto"/>
        <w:right w:val="none" w:sz="0" w:space="0" w:color="auto"/>
      </w:divBdr>
    </w:div>
    <w:div w:id="1292402153">
      <w:bodyDiv w:val="1"/>
      <w:marLeft w:val="0"/>
      <w:marRight w:val="0"/>
      <w:marTop w:val="0"/>
      <w:marBottom w:val="0"/>
      <w:divBdr>
        <w:top w:val="none" w:sz="0" w:space="0" w:color="auto"/>
        <w:left w:val="none" w:sz="0" w:space="0" w:color="auto"/>
        <w:bottom w:val="none" w:sz="0" w:space="0" w:color="auto"/>
        <w:right w:val="none" w:sz="0" w:space="0" w:color="auto"/>
      </w:divBdr>
      <w:divsChild>
        <w:div w:id="192576452">
          <w:marLeft w:val="0"/>
          <w:marRight w:val="0"/>
          <w:marTop w:val="0"/>
          <w:marBottom w:val="0"/>
          <w:divBdr>
            <w:top w:val="none" w:sz="0" w:space="0" w:color="auto"/>
            <w:left w:val="none" w:sz="0" w:space="0" w:color="auto"/>
            <w:bottom w:val="none" w:sz="0" w:space="0" w:color="auto"/>
            <w:right w:val="none" w:sz="0" w:space="0" w:color="auto"/>
          </w:divBdr>
          <w:divsChild>
            <w:div w:id="742532851">
              <w:marLeft w:val="0"/>
              <w:marRight w:val="0"/>
              <w:marTop w:val="0"/>
              <w:marBottom w:val="0"/>
              <w:divBdr>
                <w:top w:val="none" w:sz="0" w:space="0" w:color="auto"/>
                <w:left w:val="none" w:sz="0" w:space="0" w:color="auto"/>
                <w:bottom w:val="none" w:sz="0" w:space="0" w:color="auto"/>
                <w:right w:val="none" w:sz="0" w:space="0" w:color="auto"/>
              </w:divBdr>
            </w:div>
            <w:div w:id="1267080855">
              <w:marLeft w:val="0"/>
              <w:marRight w:val="0"/>
              <w:marTop w:val="0"/>
              <w:marBottom w:val="0"/>
              <w:divBdr>
                <w:top w:val="none" w:sz="0" w:space="0" w:color="auto"/>
                <w:left w:val="none" w:sz="0" w:space="0" w:color="auto"/>
                <w:bottom w:val="none" w:sz="0" w:space="0" w:color="auto"/>
                <w:right w:val="none" w:sz="0" w:space="0" w:color="auto"/>
              </w:divBdr>
            </w:div>
            <w:div w:id="245964710">
              <w:marLeft w:val="0"/>
              <w:marRight w:val="0"/>
              <w:marTop w:val="0"/>
              <w:marBottom w:val="0"/>
              <w:divBdr>
                <w:top w:val="none" w:sz="0" w:space="0" w:color="auto"/>
                <w:left w:val="none" w:sz="0" w:space="0" w:color="auto"/>
                <w:bottom w:val="none" w:sz="0" w:space="0" w:color="auto"/>
                <w:right w:val="none" w:sz="0" w:space="0" w:color="auto"/>
              </w:divBdr>
            </w:div>
            <w:div w:id="800197938">
              <w:marLeft w:val="0"/>
              <w:marRight w:val="0"/>
              <w:marTop w:val="0"/>
              <w:marBottom w:val="0"/>
              <w:divBdr>
                <w:top w:val="none" w:sz="0" w:space="0" w:color="auto"/>
                <w:left w:val="none" w:sz="0" w:space="0" w:color="auto"/>
                <w:bottom w:val="none" w:sz="0" w:space="0" w:color="auto"/>
                <w:right w:val="none" w:sz="0" w:space="0" w:color="auto"/>
              </w:divBdr>
            </w:div>
            <w:div w:id="1380667445">
              <w:marLeft w:val="0"/>
              <w:marRight w:val="0"/>
              <w:marTop w:val="0"/>
              <w:marBottom w:val="0"/>
              <w:divBdr>
                <w:top w:val="none" w:sz="0" w:space="0" w:color="auto"/>
                <w:left w:val="none" w:sz="0" w:space="0" w:color="auto"/>
                <w:bottom w:val="none" w:sz="0" w:space="0" w:color="auto"/>
                <w:right w:val="none" w:sz="0" w:space="0" w:color="auto"/>
              </w:divBdr>
            </w:div>
            <w:div w:id="331644412">
              <w:marLeft w:val="0"/>
              <w:marRight w:val="0"/>
              <w:marTop w:val="0"/>
              <w:marBottom w:val="0"/>
              <w:divBdr>
                <w:top w:val="none" w:sz="0" w:space="0" w:color="auto"/>
                <w:left w:val="none" w:sz="0" w:space="0" w:color="auto"/>
                <w:bottom w:val="none" w:sz="0" w:space="0" w:color="auto"/>
                <w:right w:val="none" w:sz="0" w:space="0" w:color="auto"/>
              </w:divBdr>
            </w:div>
            <w:div w:id="1745569216">
              <w:marLeft w:val="0"/>
              <w:marRight w:val="0"/>
              <w:marTop w:val="0"/>
              <w:marBottom w:val="0"/>
              <w:divBdr>
                <w:top w:val="none" w:sz="0" w:space="0" w:color="auto"/>
                <w:left w:val="none" w:sz="0" w:space="0" w:color="auto"/>
                <w:bottom w:val="none" w:sz="0" w:space="0" w:color="auto"/>
                <w:right w:val="none" w:sz="0" w:space="0" w:color="auto"/>
              </w:divBdr>
            </w:div>
            <w:div w:id="1918858780">
              <w:marLeft w:val="0"/>
              <w:marRight w:val="0"/>
              <w:marTop w:val="0"/>
              <w:marBottom w:val="0"/>
              <w:divBdr>
                <w:top w:val="none" w:sz="0" w:space="0" w:color="auto"/>
                <w:left w:val="none" w:sz="0" w:space="0" w:color="auto"/>
                <w:bottom w:val="none" w:sz="0" w:space="0" w:color="auto"/>
                <w:right w:val="none" w:sz="0" w:space="0" w:color="auto"/>
              </w:divBdr>
            </w:div>
            <w:div w:id="1129514561">
              <w:marLeft w:val="0"/>
              <w:marRight w:val="0"/>
              <w:marTop w:val="0"/>
              <w:marBottom w:val="0"/>
              <w:divBdr>
                <w:top w:val="none" w:sz="0" w:space="0" w:color="auto"/>
                <w:left w:val="none" w:sz="0" w:space="0" w:color="auto"/>
                <w:bottom w:val="none" w:sz="0" w:space="0" w:color="auto"/>
                <w:right w:val="none" w:sz="0" w:space="0" w:color="auto"/>
              </w:divBdr>
            </w:div>
            <w:div w:id="2001886443">
              <w:marLeft w:val="0"/>
              <w:marRight w:val="0"/>
              <w:marTop w:val="0"/>
              <w:marBottom w:val="0"/>
              <w:divBdr>
                <w:top w:val="none" w:sz="0" w:space="0" w:color="auto"/>
                <w:left w:val="none" w:sz="0" w:space="0" w:color="auto"/>
                <w:bottom w:val="none" w:sz="0" w:space="0" w:color="auto"/>
                <w:right w:val="none" w:sz="0" w:space="0" w:color="auto"/>
              </w:divBdr>
            </w:div>
            <w:div w:id="1497378152">
              <w:marLeft w:val="0"/>
              <w:marRight w:val="0"/>
              <w:marTop w:val="0"/>
              <w:marBottom w:val="0"/>
              <w:divBdr>
                <w:top w:val="none" w:sz="0" w:space="0" w:color="auto"/>
                <w:left w:val="none" w:sz="0" w:space="0" w:color="auto"/>
                <w:bottom w:val="none" w:sz="0" w:space="0" w:color="auto"/>
                <w:right w:val="none" w:sz="0" w:space="0" w:color="auto"/>
              </w:divBdr>
            </w:div>
            <w:div w:id="1998729557">
              <w:marLeft w:val="0"/>
              <w:marRight w:val="0"/>
              <w:marTop w:val="0"/>
              <w:marBottom w:val="0"/>
              <w:divBdr>
                <w:top w:val="none" w:sz="0" w:space="0" w:color="auto"/>
                <w:left w:val="none" w:sz="0" w:space="0" w:color="auto"/>
                <w:bottom w:val="none" w:sz="0" w:space="0" w:color="auto"/>
                <w:right w:val="none" w:sz="0" w:space="0" w:color="auto"/>
              </w:divBdr>
            </w:div>
            <w:div w:id="259991892">
              <w:marLeft w:val="0"/>
              <w:marRight w:val="0"/>
              <w:marTop w:val="0"/>
              <w:marBottom w:val="0"/>
              <w:divBdr>
                <w:top w:val="none" w:sz="0" w:space="0" w:color="auto"/>
                <w:left w:val="none" w:sz="0" w:space="0" w:color="auto"/>
                <w:bottom w:val="none" w:sz="0" w:space="0" w:color="auto"/>
                <w:right w:val="none" w:sz="0" w:space="0" w:color="auto"/>
              </w:divBdr>
            </w:div>
            <w:div w:id="5639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666">
      <w:bodyDiv w:val="1"/>
      <w:marLeft w:val="0"/>
      <w:marRight w:val="0"/>
      <w:marTop w:val="0"/>
      <w:marBottom w:val="0"/>
      <w:divBdr>
        <w:top w:val="none" w:sz="0" w:space="0" w:color="auto"/>
        <w:left w:val="none" w:sz="0" w:space="0" w:color="auto"/>
        <w:bottom w:val="none" w:sz="0" w:space="0" w:color="auto"/>
        <w:right w:val="none" w:sz="0" w:space="0" w:color="auto"/>
      </w:divBdr>
    </w:div>
    <w:div w:id="1517500844">
      <w:bodyDiv w:val="1"/>
      <w:marLeft w:val="0"/>
      <w:marRight w:val="0"/>
      <w:marTop w:val="0"/>
      <w:marBottom w:val="0"/>
      <w:divBdr>
        <w:top w:val="none" w:sz="0" w:space="0" w:color="auto"/>
        <w:left w:val="none" w:sz="0" w:space="0" w:color="auto"/>
        <w:bottom w:val="none" w:sz="0" w:space="0" w:color="auto"/>
        <w:right w:val="none" w:sz="0" w:space="0" w:color="auto"/>
      </w:divBdr>
    </w:div>
    <w:div w:id="1540430264">
      <w:bodyDiv w:val="1"/>
      <w:marLeft w:val="0"/>
      <w:marRight w:val="0"/>
      <w:marTop w:val="0"/>
      <w:marBottom w:val="0"/>
      <w:divBdr>
        <w:top w:val="none" w:sz="0" w:space="0" w:color="auto"/>
        <w:left w:val="none" w:sz="0" w:space="0" w:color="auto"/>
        <w:bottom w:val="none" w:sz="0" w:space="0" w:color="auto"/>
        <w:right w:val="none" w:sz="0" w:space="0" w:color="auto"/>
      </w:divBdr>
      <w:divsChild>
        <w:div w:id="914582358">
          <w:marLeft w:val="0"/>
          <w:marRight w:val="0"/>
          <w:marTop w:val="0"/>
          <w:marBottom w:val="0"/>
          <w:divBdr>
            <w:top w:val="none" w:sz="0" w:space="0" w:color="auto"/>
            <w:left w:val="none" w:sz="0" w:space="0" w:color="auto"/>
            <w:bottom w:val="none" w:sz="0" w:space="0" w:color="auto"/>
            <w:right w:val="none" w:sz="0" w:space="0" w:color="auto"/>
          </w:divBdr>
          <w:divsChild>
            <w:div w:id="1298679952">
              <w:marLeft w:val="0"/>
              <w:marRight w:val="0"/>
              <w:marTop w:val="0"/>
              <w:marBottom w:val="0"/>
              <w:divBdr>
                <w:top w:val="none" w:sz="0" w:space="0" w:color="auto"/>
                <w:left w:val="none" w:sz="0" w:space="0" w:color="auto"/>
                <w:bottom w:val="none" w:sz="0" w:space="0" w:color="auto"/>
                <w:right w:val="none" w:sz="0" w:space="0" w:color="auto"/>
              </w:divBdr>
            </w:div>
            <w:div w:id="1429618922">
              <w:marLeft w:val="0"/>
              <w:marRight w:val="0"/>
              <w:marTop w:val="0"/>
              <w:marBottom w:val="0"/>
              <w:divBdr>
                <w:top w:val="none" w:sz="0" w:space="0" w:color="auto"/>
                <w:left w:val="none" w:sz="0" w:space="0" w:color="auto"/>
                <w:bottom w:val="none" w:sz="0" w:space="0" w:color="auto"/>
                <w:right w:val="none" w:sz="0" w:space="0" w:color="auto"/>
              </w:divBdr>
            </w:div>
            <w:div w:id="15558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09188">
      <w:bodyDiv w:val="1"/>
      <w:marLeft w:val="0"/>
      <w:marRight w:val="0"/>
      <w:marTop w:val="0"/>
      <w:marBottom w:val="0"/>
      <w:divBdr>
        <w:top w:val="none" w:sz="0" w:space="0" w:color="auto"/>
        <w:left w:val="none" w:sz="0" w:space="0" w:color="auto"/>
        <w:bottom w:val="none" w:sz="0" w:space="0" w:color="auto"/>
        <w:right w:val="none" w:sz="0" w:space="0" w:color="auto"/>
      </w:divBdr>
      <w:divsChild>
        <w:div w:id="172378620">
          <w:marLeft w:val="0"/>
          <w:marRight w:val="0"/>
          <w:marTop w:val="0"/>
          <w:marBottom w:val="0"/>
          <w:divBdr>
            <w:top w:val="none" w:sz="0" w:space="0" w:color="auto"/>
            <w:left w:val="none" w:sz="0" w:space="0" w:color="auto"/>
            <w:bottom w:val="none" w:sz="0" w:space="0" w:color="auto"/>
            <w:right w:val="none" w:sz="0" w:space="0" w:color="auto"/>
          </w:divBdr>
          <w:divsChild>
            <w:div w:id="1127814282">
              <w:marLeft w:val="0"/>
              <w:marRight w:val="0"/>
              <w:marTop w:val="0"/>
              <w:marBottom w:val="0"/>
              <w:divBdr>
                <w:top w:val="none" w:sz="0" w:space="0" w:color="auto"/>
                <w:left w:val="none" w:sz="0" w:space="0" w:color="auto"/>
                <w:bottom w:val="none" w:sz="0" w:space="0" w:color="auto"/>
                <w:right w:val="none" w:sz="0" w:space="0" w:color="auto"/>
              </w:divBdr>
            </w:div>
            <w:div w:id="1840853521">
              <w:marLeft w:val="0"/>
              <w:marRight w:val="0"/>
              <w:marTop w:val="0"/>
              <w:marBottom w:val="0"/>
              <w:divBdr>
                <w:top w:val="none" w:sz="0" w:space="0" w:color="auto"/>
                <w:left w:val="none" w:sz="0" w:space="0" w:color="auto"/>
                <w:bottom w:val="none" w:sz="0" w:space="0" w:color="auto"/>
                <w:right w:val="none" w:sz="0" w:space="0" w:color="auto"/>
              </w:divBdr>
            </w:div>
            <w:div w:id="998113597">
              <w:marLeft w:val="0"/>
              <w:marRight w:val="0"/>
              <w:marTop w:val="0"/>
              <w:marBottom w:val="0"/>
              <w:divBdr>
                <w:top w:val="none" w:sz="0" w:space="0" w:color="auto"/>
                <w:left w:val="none" w:sz="0" w:space="0" w:color="auto"/>
                <w:bottom w:val="none" w:sz="0" w:space="0" w:color="auto"/>
                <w:right w:val="none" w:sz="0" w:space="0" w:color="auto"/>
              </w:divBdr>
            </w:div>
            <w:div w:id="207764354">
              <w:marLeft w:val="0"/>
              <w:marRight w:val="0"/>
              <w:marTop w:val="0"/>
              <w:marBottom w:val="0"/>
              <w:divBdr>
                <w:top w:val="none" w:sz="0" w:space="0" w:color="auto"/>
                <w:left w:val="none" w:sz="0" w:space="0" w:color="auto"/>
                <w:bottom w:val="none" w:sz="0" w:space="0" w:color="auto"/>
                <w:right w:val="none" w:sz="0" w:space="0" w:color="auto"/>
              </w:divBdr>
            </w:div>
            <w:div w:id="2015641555">
              <w:marLeft w:val="0"/>
              <w:marRight w:val="0"/>
              <w:marTop w:val="0"/>
              <w:marBottom w:val="0"/>
              <w:divBdr>
                <w:top w:val="none" w:sz="0" w:space="0" w:color="auto"/>
                <w:left w:val="none" w:sz="0" w:space="0" w:color="auto"/>
                <w:bottom w:val="none" w:sz="0" w:space="0" w:color="auto"/>
                <w:right w:val="none" w:sz="0" w:space="0" w:color="auto"/>
              </w:divBdr>
            </w:div>
            <w:div w:id="263926028">
              <w:marLeft w:val="0"/>
              <w:marRight w:val="0"/>
              <w:marTop w:val="0"/>
              <w:marBottom w:val="0"/>
              <w:divBdr>
                <w:top w:val="none" w:sz="0" w:space="0" w:color="auto"/>
                <w:left w:val="none" w:sz="0" w:space="0" w:color="auto"/>
                <w:bottom w:val="none" w:sz="0" w:space="0" w:color="auto"/>
                <w:right w:val="none" w:sz="0" w:space="0" w:color="auto"/>
              </w:divBdr>
            </w:div>
            <w:div w:id="1095325862">
              <w:marLeft w:val="0"/>
              <w:marRight w:val="0"/>
              <w:marTop w:val="0"/>
              <w:marBottom w:val="0"/>
              <w:divBdr>
                <w:top w:val="none" w:sz="0" w:space="0" w:color="auto"/>
                <w:left w:val="none" w:sz="0" w:space="0" w:color="auto"/>
                <w:bottom w:val="none" w:sz="0" w:space="0" w:color="auto"/>
                <w:right w:val="none" w:sz="0" w:space="0" w:color="auto"/>
              </w:divBdr>
            </w:div>
            <w:div w:id="2140687781">
              <w:marLeft w:val="0"/>
              <w:marRight w:val="0"/>
              <w:marTop w:val="0"/>
              <w:marBottom w:val="0"/>
              <w:divBdr>
                <w:top w:val="none" w:sz="0" w:space="0" w:color="auto"/>
                <w:left w:val="none" w:sz="0" w:space="0" w:color="auto"/>
                <w:bottom w:val="none" w:sz="0" w:space="0" w:color="auto"/>
                <w:right w:val="none" w:sz="0" w:space="0" w:color="auto"/>
              </w:divBdr>
            </w:div>
            <w:div w:id="1510096505">
              <w:marLeft w:val="0"/>
              <w:marRight w:val="0"/>
              <w:marTop w:val="0"/>
              <w:marBottom w:val="0"/>
              <w:divBdr>
                <w:top w:val="none" w:sz="0" w:space="0" w:color="auto"/>
                <w:left w:val="none" w:sz="0" w:space="0" w:color="auto"/>
                <w:bottom w:val="none" w:sz="0" w:space="0" w:color="auto"/>
                <w:right w:val="none" w:sz="0" w:space="0" w:color="auto"/>
              </w:divBdr>
            </w:div>
            <w:div w:id="995718842">
              <w:marLeft w:val="0"/>
              <w:marRight w:val="0"/>
              <w:marTop w:val="0"/>
              <w:marBottom w:val="0"/>
              <w:divBdr>
                <w:top w:val="none" w:sz="0" w:space="0" w:color="auto"/>
                <w:left w:val="none" w:sz="0" w:space="0" w:color="auto"/>
                <w:bottom w:val="none" w:sz="0" w:space="0" w:color="auto"/>
                <w:right w:val="none" w:sz="0" w:space="0" w:color="auto"/>
              </w:divBdr>
            </w:div>
            <w:div w:id="1508906657">
              <w:marLeft w:val="0"/>
              <w:marRight w:val="0"/>
              <w:marTop w:val="0"/>
              <w:marBottom w:val="0"/>
              <w:divBdr>
                <w:top w:val="none" w:sz="0" w:space="0" w:color="auto"/>
                <w:left w:val="none" w:sz="0" w:space="0" w:color="auto"/>
                <w:bottom w:val="none" w:sz="0" w:space="0" w:color="auto"/>
                <w:right w:val="none" w:sz="0" w:space="0" w:color="auto"/>
              </w:divBdr>
            </w:div>
            <w:div w:id="528108831">
              <w:marLeft w:val="0"/>
              <w:marRight w:val="0"/>
              <w:marTop w:val="0"/>
              <w:marBottom w:val="0"/>
              <w:divBdr>
                <w:top w:val="none" w:sz="0" w:space="0" w:color="auto"/>
                <w:left w:val="none" w:sz="0" w:space="0" w:color="auto"/>
                <w:bottom w:val="none" w:sz="0" w:space="0" w:color="auto"/>
                <w:right w:val="none" w:sz="0" w:space="0" w:color="auto"/>
              </w:divBdr>
            </w:div>
            <w:div w:id="1177230749">
              <w:marLeft w:val="0"/>
              <w:marRight w:val="0"/>
              <w:marTop w:val="0"/>
              <w:marBottom w:val="0"/>
              <w:divBdr>
                <w:top w:val="none" w:sz="0" w:space="0" w:color="auto"/>
                <w:left w:val="none" w:sz="0" w:space="0" w:color="auto"/>
                <w:bottom w:val="none" w:sz="0" w:space="0" w:color="auto"/>
                <w:right w:val="none" w:sz="0" w:space="0" w:color="auto"/>
              </w:divBdr>
            </w:div>
            <w:div w:id="829175286">
              <w:marLeft w:val="0"/>
              <w:marRight w:val="0"/>
              <w:marTop w:val="0"/>
              <w:marBottom w:val="0"/>
              <w:divBdr>
                <w:top w:val="none" w:sz="0" w:space="0" w:color="auto"/>
                <w:left w:val="none" w:sz="0" w:space="0" w:color="auto"/>
                <w:bottom w:val="none" w:sz="0" w:space="0" w:color="auto"/>
                <w:right w:val="none" w:sz="0" w:space="0" w:color="auto"/>
              </w:divBdr>
            </w:div>
            <w:div w:id="830294269">
              <w:marLeft w:val="0"/>
              <w:marRight w:val="0"/>
              <w:marTop w:val="0"/>
              <w:marBottom w:val="0"/>
              <w:divBdr>
                <w:top w:val="none" w:sz="0" w:space="0" w:color="auto"/>
                <w:left w:val="none" w:sz="0" w:space="0" w:color="auto"/>
                <w:bottom w:val="none" w:sz="0" w:space="0" w:color="auto"/>
                <w:right w:val="none" w:sz="0" w:space="0" w:color="auto"/>
              </w:divBdr>
            </w:div>
            <w:div w:id="1121071976">
              <w:marLeft w:val="0"/>
              <w:marRight w:val="0"/>
              <w:marTop w:val="0"/>
              <w:marBottom w:val="0"/>
              <w:divBdr>
                <w:top w:val="none" w:sz="0" w:space="0" w:color="auto"/>
                <w:left w:val="none" w:sz="0" w:space="0" w:color="auto"/>
                <w:bottom w:val="none" w:sz="0" w:space="0" w:color="auto"/>
                <w:right w:val="none" w:sz="0" w:space="0" w:color="auto"/>
              </w:divBdr>
            </w:div>
            <w:div w:id="843666380">
              <w:marLeft w:val="0"/>
              <w:marRight w:val="0"/>
              <w:marTop w:val="0"/>
              <w:marBottom w:val="0"/>
              <w:divBdr>
                <w:top w:val="none" w:sz="0" w:space="0" w:color="auto"/>
                <w:left w:val="none" w:sz="0" w:space="0" w:color="auto"/>
                <w:bottom w:val="none" w:sz="0" w:space="0" w:color="auto"/>
                <w:right w:val="none" w:sz="0" w:space="0" w:color="auto"/>
              </w:divBdr>
            </w:div>
            <w:div w:id="1760252202">
              <w:marLeft w:val="0"/>
              <w:marRight w:val="0"/>
              <w:marTop w:val="0"/>
              <w:marBottom w:val="0"/>
              <w:divBdr>
                <w:top w:val="none" w:sz="0" w:space="0" w:color="auto"/>
                <w:left w:val="none" w:sz="0" w:space="0" w:color="auto"/>
                <w:bottom w:val="none" w:sz="0" w:space="0" w:color="auto"/>
                <w:right w:val="none" w:sz="0" w:space="0" w:color="auto"/>
              </w:divBdr>
            </w:div>
            <w:div w:id="1613781490">
              <w:marLeft w:val="0"/>
              <w:marRight w:val="0"/>
              <w:marTop w:val="0"/>
              <w:marBottom w:val="0"/>
              <w:divBdr>
                <w:top w:val="none" w:sz="0" w:space="0" w:color="auto"/>
                <w:left w:val="none" w:sz="0" w:space="0" w:color="auto"/>
                <w:bottom w:val="none" w:sz="0" w:space="0" w:color="auto"/>
                <w:right w:val="none" w:sz="0" w:space="0" w:color="auto"/>
              </w:divBdr>
            </w:div>
            <w:div w:id="766384637">
              <w:marLeft w:val="0"/>
              <w:marRight w:val="0"/>
              <w:marTop w:val="0"/>
              <w:marBottom w:val="0"/>
              <w:divBdr>
                <w:top w:val="none" w:sz="0" w:space="0" w:color="auto"/>
                <w:left w:val="none" w:sz="0" w:space="0" w:color="auto"/>
                <w:bottom w:val="none" w:sz="0" w:space="0" w:color="auto"/>
                <w:right w:val="none" w:sz="0" w:space="0" w:color="auto"/>
              </w:divBdr>
            </w:div>
            <w:div w:id="127824091">
              <w:marLeft w:val="0"/>
              <w:marRight w:val="0"/>
              <w:marTop w:val="0"/>
              <w:marBottom w:val="0"/>
              <w:divBdr>
                <w:top w:val="none" w:sz="0" w:space="0" w:color="auto"/>
                <w:left w:val="none" w:sz="0" w:space="0" w:color="auto"/>
                <w:bottom w:val="none" w:sz="0" w:space="0" w:color="auto"/>
                <w:right w:val="none" w:sz="0" w:space="0" w:color="auto"/>
              </w:divBdr>
            </w:div>
            <w:div w:id="440613607">
              <w:marLeft w:val="0"/>
              <w:marRight w:val="0"/>
              <w:marTop w:val="0"/>
              <w:marBottom w:val="0"/>
              <w:divBdr>
                <w:top w:val="none" w:sz="0" w:space="0" w:color="auto"/>
                <w:left w:val="none" w:sz="0" w:space="0" w:color="auto"/>
                <w:bottom w:val="none" w:sz="0" w:space="0" w:color="auto"/>
                <w:right w:val="none" w:sz="0" w:space="0" w:color="auto"/>
              </w:divBdr>
            </w:div>
            <w:div w:id="912810642">
              <w:marLeft w:val="0"/>
              <w:marRight w:val="0"/>
              <w:marTop w:val="0"/>
              <w:marBottom w:val="0"/>
              <w:divBdr>
                <w:top w:val="none" w:sz="0" w:space="0" w:color="auto"/>
                <w:left w:val="none" w:sz="0" w:space="0" w:color="auto"/>
                <w:bottom w:val="none" w:sz="0" w:space="0" w:color="auto"/>
                <w:right w:val="none" w:sz="0" w:space="0" w:color="auto"/>
              </w:divBdr>
            </w:div>
            <w:div w:id="363603483">
              <w:marLeft w:val="0"/>
              <w:marRight w:val="0"/>
              <w:marTop w:val="0"/>
              <w:marBottom w:val="0"/>
              <w:divBdr>
                <w:top w:val="none" w:sz="0" w:space="0" w:color="auto"/>
                <w:left w:val="none" w:sz="0" w:space="0" w:color="auto"/>
                <w:bottom w:val="none" w:sz="0" w:space="0" w:color="auto"/>
                <w:right w:val="none" w:sz="0" w:space="0" w:color="auto"/>
              </w:divBdr>
            </w:div>
            <w:div w:id="2004964444">
              <w:marLeft w:val="0"/>
              <w:marRight w:val="0"/>
              <w:marTop w:val="0"/>
              <w:marBottom w:val="0"/>
              <w:divBdr>
                <w:top w:val="none" w:sz="0" w:space="0" w:color="auto"/>
                <w:left w:val="none" w:sz="0" w:space="0" w:color="auto"/>
                <w:bottom w:val="none" w:sz="0" w:space="0" w:color="auto"/>
                <w:right w:val="none" w:sz="0" w:space="0" w:color="auto"/>
              </w:divBdr>
            </w:div>
            <w:div w:id="1993634824">
              <w:marLeft w:val="0"/>
              <w:marRight w:val="0"/>
              <w:marTop w:val="0"/>
              <w:marBottom w:val="0"/>
              <w:divBdr>
                <w:top w:val="none" w:sz="0" w:space="0" w:color="auto"/>
                <w:left w:val="none" w:sz="0" w:space="0" w:color="auto"/>
                <w:bottom w:val="none" w:sz="0" w:space="0" w:color="auto"/>
                <w:right w:val="none" w:sz="0" w:space="0" w:color="auto"/>
              </w:divBdr>
            </w:div>
            <w:div w:id="344943593">
              <w:marLeft w:val="0"/>
              <w:marRight w:val="0"/>
              <w:marTop w:val="0"/>
              <w:marBottom w:val="0"/>
              <w:divBdr>
                <w:top w:val="none" w:sz="0" w:space="0" w:color="auto"/>
                <w:left w:val="none" w:sz="0" w:space="0" w:color="auto"/>
                <w:bottom w:val="none" w:sz="0" w:space="0" w:color="auto"/>
                <w:right w:val="none" w:sz="0" w:space="0" w:color="auto"/>
              </w:divBdr>
            </w:div>
            <w:div w:id="15966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5089">
      <w:bodyDiv w:val="1"/>
      <w:marLeft w:val="0"/>
      <w:marRight w:val="0"/>
      <w:marTop w:val="0"/>
      <w:marBottom w:val="0"/>
      <w:divBdr>
        <w:top w:val="none" w:sz="0" w:space="0" w:color="auto"/>
        <w:left w:val="none" w:sz="0" w:space="0" w:color="auto"/>
        <w:bottom w:val="none" w:sz="0" w:space="0" w:color="auto"/>
        <w:right w:val="none" w:sz="0" w:space="0" w:color="auto"/>
      </w:divBdr>
      <w:divsChild>
        <w:div w:id="1502816415">
          <w:marLeft w:val="0"/>
          <w:marRight w:val="0"/>
          <w:marTop w:val="0"/>
          <w:marBottom w:val="0"/>
          <w:divBdr>
            <w:top w:val="none" w:sz="0" w:space="0" w:color="auto"/>
            <w:left w:val="none" w:sz="0" w:space="0" w:color="auto"/>
            <w:bottom w:val="none" w:sz="0" w:space="0" w:color="auto"/>
            <w:right w:val="none" w:sz="0" w:space="0" w:color="auto"/>
          </w:divBdr>
          <w:divsChild>
            <w:div w:id="1189682759">
              <w:marLeft w:val="0"/>
              <w:marRight w:val="0"/>
              <w:marTop w:val="0"/>
              <w:marBottom w:val="0"/>
              <w:divBdr>
                <w:top w:val="none" w:sz="0" w:space="0" w:color="auto"/>
                <w:left w:val="none" w:sz="0" w:space="0" w:color="auto"/>
                <w:bottom w:val="none" w:sz="0" w:space="0" w:color="auto"/>
                <w:right w:val="none" w:sz="0" w:space="0" w:color="auto"/>
              </w:divBdr>
            </w:div>
            <w:div w:id="630209881">
              <w:marLeft w:val="0"/>
              <w:marRight w:val="0"/>
              <w:marTop w:val="0"/>
              <w:marBottom w:val="0"/>
              <w:divBdr>
                <w:top w:val="none" w:sz="0" w:space="0" w:color="auto"/>
                <w:left w:val="none" w:sz="0" w:space="0" w:color="auto"/>
                <w:bottom w:val="none" w:sz="0" w:space="0" w:color="auto"/>
                <w:right w:val="none" w:sz="0" w:space="0" w:color="auto"/>
              </w:divBdr>
            </w:div>
            <w:div w:id="185677366">
              <w:marLeft w:val="0"/>
              <w:marRight w:val="0"/>
              <w:marTop w:val="0"/>
              <w:marBottom w:val="0"/>
              <w:divBdr>
                <w:top w:val="none" w:sz="0" w:space="0" w:color="auto"/>
                <w:left w:val="none" w:sz="0" w:space="0" w:color="auto"/>
                <w:bottom w:val="none" w:sz="0" w:space="0" w:color="auto"/>
                <w:right w:val="none" w:sz="0" w:space="0" w:color="auto"/>
              </w:divBdr>
            </w:div>
            <w:div w:id="1447505959">
              <w:marLeft w:val="0"/>
              <w:marRight w:val="0"/>
              <w:marTop w:val="0"/>
              <w:marBottom w:val="0"/>
              <w:divBdr>
                <w:top w:val="none" w:sz="0" w:space="0" w:color="auto"/>
                <w:left w:val="none" w:sz="0" w:space="0" w:color="auto"/>
                <w:bottom w:val="none" w:sz="0" w:space="0" w:color="auto"/>
                <w:right w:val="none" w:sz="0" w:space="0" w:color="auto"/>
              </w:divBdr>
            </w:div>
            <w:div w:id="1761246361">
              <w:marLeft w:val="0"/>
              <w:marRight w:val="0"/>
              <w:marTop w:val="0"/>
              <w:marBottom w:val="0"/>
              <w:divBdr>
                <w:top w:val="none" w:sz="0" w:space="0" w:color="auto"/>
                <w:left w:val="none" w:sz="0" w:space="0" w:color="auto"/>
                <w:bottom w:val="none" w:sz="0" w:space="0" w:color="auto"/>
                <w:right w:val="none" w:sz="0" w:space="0" w:color="auto"/>
              </w:divBdr>
            </w:div>
            <w:div w:id="383720839">
              <w:marLeft w:val="0"/>
              <w:marRight w:val="0"/>
              <w:marTop w:val="0"/>
              <w:marBottom w:val="0"/>
              <w:divBdr>
                <w:top w:val="none" w:sz="0" w:space="0" w:color="auto"/>
                <w:left w:val="none" w:sz="0" w:space="0" w:color="auto"/>
                <w:bottom w:val="none" w:sz="0" w:space="0" w:color="auto"/>
                <w:right w:val="none" w:sz="0" w:space="0" w:color="auto"/>
              </w:divBdr>
            </w:div>
            <w:div w:id="1175072293">
              <w:marLeft w:val="0"/>
              <w:marRight w:val="0"/>
              <w:marTop w:val="0"/>
              <w:marBottom w:val="0"/>
              <w:divBdr>
                <w:top w:val="none" w:sz="0" w:space="0" w:color="auto"/>
                <w:left w:val="none" w:sz="0" w:space="0" w:color="auto"/>
                <w:bottom w:val="none" w:sz="0" w:space="0" w:color="auto"/>
                <w:right w:val="none" w:sz="0" w:space="0" w:color="auto"/>
              </w:divBdr>
            </w:div>
            <w:div w:id="1607344161">
              <w:marLeft w:val="0"/>
              <w:marRight w:val="0"/>
              <w:marTop w:val="0"/>
              <w:marBottom w:val="0"/>
              <w:divBdr>
                <w:top w:val="none" w:sz="0" w:space="0" w:color="auto"/>
                <w:left w:val="none" w:sz="0" w:space="0" w:color="auto"/>
                <w:bottom w:val="none" w:sz="0" w:space="0" w:color="auto"/>
                <w:right w:val="none" w:sz="0" w:space="0" w:color="auto"/>
              </w:divBdr>
            </w:div>
            <w:div w:id="600066120">
              <w:marLeft w:val="0"/>
              <w:marRight w:val="0"/>
              <w:marTop w:val="0"/>
              <w:marBottom w:val="0"/>
              <w:divBdr>
                <w:top w:val="none" w:sz="0" w:space="0" w:color="auto"/>
                <w:left w:val="none" w:sz="0" w:space="0" w:color="auto"/>
                <w:bottom w:val="none" w:sz="0" w:space="0" w:color="auto"/>
                <w:right w:val="none" w:sz="0" w:space="0" w:color="auto"/>
              </w:divBdr>
            </w:div>
            <w:div w:id="359745503">
              <w:marLeft w:val="0"/>
              <w:marRight w:val="0"/>
              <w:marTop w:val="0"/>
              <w:marBottom w:val="0"/>
              <w:divBdr>
                <w:top w:val="none" w:sz="0" w:space="0" w:color="auto"/>
                <w:left w:val="none" w:sz="0" w:space="0" w:color="auto"/>
                <w:bottom w:val="none" w:sz="0" w:space="0" w:color="auto"/>
                <w:right w:val="none" w:sz="0" w:space="0" w:color="auto"/>
              </w:divBdr>
            </w:div>
            <w:div w:id="1228299887">
              <w:marLeft w:val="0"/>
              <w:marRight w:val="0"/>
              <w:marTop w:val="0"/>
              <w:marBottom w:val="0"/>
              <w:divBdr>
                <w:top w:val="none" w:sz="0" w:space="0" w:color="auto"/>
                <w:left w:val="none" w:sz="0" w:space="0" w:color="auto"/>
                <w:bottom w:val="none" w:sz="0" w:space="0" w:color="auto"/>
                <w:right w:val="none" w:sz="0" w:space="0" w:color="auto"/>
              </w:divBdr>
            </w:div>
            <w:div w:id="1502695963">
              <w:marLeft w:val="0"/>
              <w:marRight w:val="0"/>
              <w:marTop w:val="0"/>
              <w:marBottom w:val="0"/>
              <w:divBdr>
                <w:top w:val="none" w:sz="0" w:space="0" w:color="auto"/>
                <w:left w:val="none" w:sz="0" w:space="0" w:color="auto"/>
                <w:bottom w:val="none" w:sz="0" w:space="0" w:color="auto"/>
                <w:right w:val="none" w:sz="0" w:space="0" w:color="auto"/>
              </w:divBdr>
            </w:div>
            <w:div w:id="2015985481">
              <w:marLeft w:val="0"/>
              <w:marRight w:val="0"/>
              <w:marTop w:val="0"/>
              <w:marBottom w:val="0"/>
              <w:divBdr>
                <w:top w:val="none" w:sz="0" w:space="0" w:color="auto"/>
                <w:left w:val="none" w:sz="0" w:space="0" w:color="auto"/>
                <w:bottom w:val="none" w:sz="0" w:space="0" w:color="auto"/>
                <w:right w:val="none" w:sz="0" w:space="0" w:color="auto"/>
              </w:divBdr>
            </w:div>
            <w:div w:id="834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7619">
      <w:bodyDiv w:val="1"/>
      <w:marLeft w:val="0"/>
      <w:marRight w:val="0"/>
      <w:marTop w:val="0"/>
      <w:marBottom w:val="0"/>
      <w:divBdr>
        <w:top w:val="none" w:sz="0" w:space="0" w:color="auto"/>
        <w:left w:val="none" w:sz="0" w:space="0" w:color="auto"/>
        <w:bottom w:val="none" w:sz="0" w:space="0" w:color="auto"/>
        <w:right w:val="none" w:sz="0" w:space="0" w:color="auto"/>
      </w:divBdr>
      <w:divsChild>
        <w:div w:id="1552377348">
          <w:marLeft w:val="0"/>
          <w:marRight w:val="0"/>
          <w:marTop w:val="0"/>
          <w:marBottom w:val="0"/>
          <w:divBdr>
            <w:top w:val="none" w:sz="0" w:space="0" w:color="auto"/>
            <w:left w:val="none" w:sz="0" w:space="0" w:color="auto"/>
            <w:bottom w:val="none" w:sz="0" w:space="0" w:color="auto"/>
            <w:right w:val="none" w:sz="0" w:space="0" w:color="auto"/>
          </w:divBdr>
          <w:divsChild>
            <w:div w:id="1078284879">
              <w:marLeft w:val="0"/>
              <w:marRight w:val="0"/>
              <w:marTop w:val="0"/>
              <w:marBottom w:val="0"/>
              <w:divBdr>
                <w:top w:val="none" w:sz="0" w:space="0" w:color="auto"/>
                <w:left w:val="none" w:sz="0" w:space="0" w:color="auto"/>
                <w:bottom w:val="none" w:sz="0" w:space="0" w:color="auto"/>
                <w:right w:val="none" w:sz="0" w:space="0" w:color="auto"/>
              </w:divBdr>
            </w:div>
            <w:div w:id="1221676406">
              <w:marLeft w:val="0"/>
              <w:marRight w:val="0"/>
              <w:marTop w:val="0"/>
              <w:marBottom w:val="0"/>
              <w:divBdr>
                <w:top w:val="none" w:sz="0" w:space="0" w:color="auto"/>
                <w:left w:val="none" w:sz="0" w:space="0" w:color="auto"/>
                <w:bottom w:val="none" w:sz="0" w:space="0" w:color="auto"/>
                <w:right w:val="none" w:sz="0" w:space="0" w:color="auto"/>
              </w:divBdr>
            </w:div>
            <w:div w:id="1198154044">
              <w:marLeft w:val="0"/>
              <w:marRight w:val="0"/>
              <w:marTop w:val="0"/>
              <w:marBottom w:val="0"/>
              <w:divBdr>
                <w:top w:val="none" w:sz="0" w:space="0" w:color="auto"/>
                <w:left w:val="none" w:sz="0" w:space="0" w:color="auto"/>
                <w:bottom w:val="none" w:sz="0" w:space="0" w:color="auto"/>
                <w:right w:val="none" w:sz="0" w:space="0" w:color="auto"/>
              </w:divBdr>
            </w:div>
            <w:div w:id="1525244855">
              <w:marLeft w:val="0"/>
              <w:marRight w:val="0"/>
              <w:marTop w:val="0"/>
              <w:marBottom w:val="0"/>
              <w:divBdr>
                <w:top w:val="none" w:sz="0" w:space="0" w:color="auto"/>
                <w:left w:val="none" w:sz="0" w:space="0" w:color="auto"/>
                <w:bottom w:val="none" w:sz="0" w:space="0" w:color="auto"/>
                <w:right w:val="none" w:sz="0" w:space="0" w:color="auto"/>
              </w:divBdr>
            </w:div>
            <w:div w:id="453136952">
              <w:marLeft w:val="0"/>
              <w:marRight w:val="0"/>
              <w:marTop w:val="0"/>
              <w:marBottom w:val="0"/>
              <w:divBdr>
                <w:top w:val="none" w:sz="0" w:space="0" w:color="auto"/>
                <w:left w:val="none" w:sz="0" w:space="0" w:color="auto"/>
                <w:bottom w:val="none" w:sz="0" w:space="0" w:color="auto"/>
                <w:right w:val="none" w:sz="0" w:space="0" w:color="auto"/>
              </w:divBdr>
            </w:div>
            <w:div w:id="1631856465">
              <w:marLeft w:val="0"/>
              <w:marRight w:val="0"/>
              <w:marTop w:val="0"/>
              <w:marBottom w:val="0"/>
              <w:divBdr>
                <w:top w:val="none" w:sz="0" w:space="0" w:color="auto"/>
                <w:left w:val="none" w:sz="0" w:space="0" w:color="auto"/>
                <w:bottom w:val="none" w:sz="0" w:space="0" w:color="auto"/>
                <w:right w:val="none" w:sz="0" w:space="0" w:color="auto"/>
              </w:divBdr>
            </w:div>
            <w:div w:id="1885674823">
              <w:marLeft w:val="0"/>
              <w:marRight w:val="0"/>
              <w:marTop w:val="0"/>
              <w:marBottom w:val="0"/>
              <w:divBdr>
                <w:top w:val="none" w:sz="0" w:space="0" w:color="auto"/>
                <w:left w:val="none" w:sz="0" w:space="0" w:color="auto"/>
                <w:bottom w:val="none" w:sz="0" w:space="0" w:color="auto"/>
                <w:right w:val="none" w:sz="0" w:space="0" w:color="auto"/>
              </w:divBdr>
            </w:div>
            <w:div w:id="1196652476">
              <w:marLeft w:val="0"/>
              <w:marRight w:val="0"/>
              <w:marTop w:val="0"/>
              <w:marBottom w:val="0"/>
              <w:divBdr>
                <w:top w:val="none" w:sz="0" w:space="0" w:color="auto"/>
                <w:left w:val="none" w:sz="0" w:space="0" w:color="auto"/>
                <w:bottom w:val="none" w:sz="0" w:space="0" w:color="auto"/>
                <w:right w:val="none" w:sz="0" w:space="0" w:color="auto"/>
              </w:divBdr>
            </w:div>
            <w:div w:id="465129334">
              <w:marLeft w:val="0"/>
              <w:marRight w:val="0"/>
              <w:marTop w:val="0"/>
              <w:marBottom w:val="0"/>
              <w:divBdr>
                <w:top w:val="none" w:sz="0" w:space="0" w:color="auto"/>
                <w:left w:val="none" w:sz="0" w:space="0" w:color="auto"/>
                <w:bottom w:val="none" w:sz="0" w:space="0" w:color="auto"/>
                <w:right w:val="none" w:sz="0" w:space="0" w:color="auto"/>
              </w:divBdr>
            </w:div>
            <w:div w:id="147022075">
              <w:marLeft w:val="0"/>
              <w:marRight w:val="0"/>
              <w:marTop w:val="0"/>
              <w:marBottom w:val="0"/>
              <w:divBdr>
                <w:top w:val="none" w:sz="0" w:space="0" w:color="auto"/>
                <w:left w:val="none" w:sz="0" w:space="0" w:color="auto"/>
                <w:bottom w:val="none" w:sz="0" w:space="0" w:color="auto"/>
                <w:right w:val="none" w:sz="0" w:space="0" w:color="auto"/>
              </w:divBdr>
            </w:div>
            <w:div w:id="793526681">
              <w:marLeft w:val="0"/>
              <w:marRight w:val="0"/>
              <w:marTop w:val="0"/>
              <w:marBottom w:val="0"/>
              <w:divBdr>
                <w:top w:val="none" w:sz="0" w:space="0" w:color="auto"/>
                <w:left w:val="none" w:sz="0" w:space="0" w:color="auto"/>
                <w:bottom w:val="none" w:sz="0" w:space="0" w:color="auto"/>
                <w:right w:val="none" w:sz="0" w:space="0" w:color="auto"/>
              </w:divBdr>
            </w:div>
            <w:div w:id="505747312">
              <w:marLeft w:val="0"/>
              <w:marRight w:val="0"/>
              <w:marTop w:val="0"/>
              <w:marBottom w:val="0"/>
              <w:divBdr>
                <w:top w:val="none" w:sz="0" w:space="0" w:color="auto"/>
                <w:left w:val="none" w:sz="0" w:space="0" w:color="auto"/>
                <w:bottom w:val="none" w:sz="0" w:space="0" w:color="auto"/>
                <w:right w:val="none" w:sz="0" w:space="0" w:color="auto"/>
              </w:divBdr>
            </w:div>
            <w:div w:id="556018528">
              <w:marLeft w:val="0"/>
              <w:marRight w:val="0"/>
              <w:marTop w:val="0"/>
              <w:marBottom w:val="0"/>
              <w:divBdr>
                <w:top w:val="none" w:sz="0" w:space="0" w:color="auto"/>
                <w:left w:val="none" w:sz="0" w:space="0" w:color="auto"/>
                <w:bottom w:val="none" w:sz="0" w:space="0" w:color="auto"/>
                <w:right w:val="none" w:sz="0" w:space="0" w:color="auto"/>
              </w:divBdr>
            </w:div>
            <w:div w:id="1787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479">
      <w:bodyDiv w:val="1"/>
      <w:marLeft w:val="0"/>
      <w:marRight w:val="0"/>
      <w:marTop w:val="0"/>
      <w:marBottom w:val="0"/>
      <w:divBdr>
        <w:top w:val="none" w:sz="0" w:space="0" w:color="auto"/>
        <w:left w:val="none" w:sz="0" w:space="0" w:color="auto"/>
        <w:bottom w:val="none" w:sz="0" w:space="0" w:color="auto"/>
        <w:right w:val="none" w:sz="0" w:space="0" w:color="auto"/>
      </w:divBdr>
      <w:divsChild>
        <w:div w:id="1080445943">
          <w:marLeft w:val="0"/>
          <w:marRight w:val="0"/>
          <w:marTop w:val="0"/>
          <w:marBottom w:val="0"/>
          <w:divBdr>
            <w:top w:val="none" w:sz="0" w:space="0" w:color="auto"/>
            <w:left w:val="none" w:sz="0" w:space="0" w:color="auto"/>
            <w:bottom w:val="none" w:sz="0" w:space="0" w:color="auto"/>
            <w:right w:val="none" w:sz="0" w:space="0" w:color="auto"/>
          </w:divBdr>
          <w:divsChild>
            <w:div w:id="1126777433">
              <w:marLeft w:val="0"/>
              <w:marRight w:val="0"/>
              <w:marTop w:val="0"/>
              <w:marBottom w:val="0"/>
              <w:divBdr>
                <w:top w:val="none" w:sz="0" w:space="0" w:color="auto"/>
                <w:left w:val="none" w:sz="0" w:space="0" w:color="auto"/>
                <w:bottom w:val="none" w:sz="0" w:space="0" w:color="auto"/>
                <w:right w:val="none" w:sz="0" w:space="0" w:color="auto"/>
              </w:divBdr>
            </w:div>
            <w:div w:id="2025741100">
              <w:marLeft w:val="0"/>
              <w:marRight w:val="0"/>
              <w:marTop w:val="0"/>
              <w:marBottom w:val="0"/>
              <w:divBdr>
                <w:top w:val="none" w:sz="0" w:space="0" w:color="auto"/>
                <w:left w:val="none" w:sz="0" w:space="0" w:color="auto"/>
                <w:bottom w:val="none" w:sz="0" w:space="0" w:color="auto"/>
                <w:right w:val="none" w:sz="0" w:space="0" w:color="auto"/>
              </w:divBdr>
            </w:div>
            <w:div w:id="1085299590">
              <w:marLeft w:val="0"/>
              <w:marRight w:val="0"/>
              <w:marTop w:val="0"/>
              <w:marBottom w:val="0"/>
              <w:divBdr>
                <w:top w:val="none" w:sz="0" w:space="0" w:color="auto"/>
                <w:left w:val="none" w:sz="0" w:space="0" w:color="auto"/>
                <w:bottom w:val="none" w:sz="0" w:space="0" w:color="auto"/>
                <w:right w:val="none" w:sz="0" w:space="0" w:color="auto"/>
              </w:divBdr>
            </w:div>
            <w:div w:id="1449740612">
              <w:marLeft w:val="0"/>
              <w:marRight w:val="0"/>
              <w:marTop w:val="0"/>
              <w:marBottom w:val="0"/>
              <w:divBdr>
                <w:top w:val="none" w:sz="0" w:space="0" w:color="auto"/>
                <w:left w:val="none" w:sz="0" w:space="0" w:color="auto"/>
                <w:bottom w:val="none" w:sz="0" w:space="0" w:color="auto"/>
                <w:right w:val="none" w:sz="0" w:space="0" w:color="auto"/>
              </w:divBdr>
            </w:div>
            <w:div w:id="1378317107">
              <w:marLeft w:val="0"/>
              <w:marRight w:val="0"/>
              <w:marTop w:val="0"/>
              <w:marBottom w:val="0"/>
              <w:divBdr>
                <w:top w:val="none" w:sz="0" w:space="0" w:color="auto"/>
                <w:left w:val="none" w:sz="0" w:space="0" w:color="auto"/>
                <w:bottom w:val="none" w:sz="0" w:space="0" w:color="auto"/>
                <w:right w:val="none" w:sz="0" w:space="0" w:color="auto"/>
              </w:divBdr>
            </w:div>
            <w:div w:id="610939593">
              <w:marLeft w:val="0"/>
              <w:marRight w:val="0"/>
              <w:marTop w:val="0"/>
              <w:marBottom w:val="0"/>
              <w:divBdr>
                <w:top w:val="none" w:sz="0" w:space="0" w:color="auto"/>
                <w:left w:val="none" w:sz="0" w:space="0" w:color="auto"/>
                <w:bottom w:val="none" w:sz="0" w:space="0" w:color="auto"/>
                <w:right w:val="none" w:sz="0" w:space="0" w:color="auto"/>
              </w:divBdr>
            </w:div>
            <w:div w:id="1817842678">
              <w:marLeft w:val="0"/>
              <w:marRight w:val="0"/>
              <w:marTop w:val="0"/>
              <w:marBottom w:val="0"/>
              <w:divBdr>
                <w:top w:val="none" w:sz="0" w:space="0" w:color="auto"/>
                <w:left w:val="none" w:sz="0" w:space="0" w:color="auto"/>
                <w:bottom w:val="none" w:sz="0" w:space="0" w:color="auto"/>
                <w:right w:val="none" w:sz="0" w:space="0" w:color="auto"/>
              </w:divBdr>
            </w:div>
            <w:div w:id="1593513885">
              <w:marLeft w:val="0"/>
              <w:marRight w:val="0"/>
              <w:marTop w:val="0"/>
              <w:marBottom w:val="0"/>
              <w:divBdr>
                <w:top w:val="none" w:sz="0" w:space="0" w:color="auto"/>
                <w:left w:val="none" w:sz="0" w:space="0" w:color="auto"/>
                <w:bottom w:val="none" w:sz="0" w:space="0" w:color="auto"/>
                <w:right w:val="none" w:sz="0" w:space="0" w:color="auto"/>
              </w:divBdr>
            </w:div>
            <w:div w:id="1675645565">
              <w:marLeft w:val="0"/>
              <w:marRight w:val="0"/>
              <w:marTop w:val="0"/>
              <w:marBottom w:val="0"/>
              <w:divBdr>
                <w:top w:val="none" w:sz="0" w:space="0" w:color="auto"/>
                <w:left w:val="none" w:sz="0" w:space="0" w:color="auto"/>
                <w:bottom w:val="none" w:sz="0" w:space="0" w:color="auto"/>
                <w:right w:val="none" w:sz="0" w:space="0" w:color="auto"/>
              </w:divBdr>
            </w:div>
            <w:div w:id="428310166">
              <w:marLeft w:val="0"/>
              <w:marRight w:val="0"/>
              <w:marTop w:val="0"/>
              <w:marBottom w:val="0"/>
              <w:divBdr>
                <w:top w:val="none" w:sz="0" w:space="0" w:color="auto"/>
                <w:left w:val="none" w:sz="0" w:space="0" w:color="auto"/>
                <w:bottom w:val="none" w:sz="0" w:space="0" w:color="auto"/>
                <w:right w:val="none" w:sz="0" w:space="0" w:color="auto"/>
              </w:divBdr>
            </w:div>
            <w:div w:id="2100519522">
              <w:marLeft w:val="0"/>
              <w:marRight w:val="0"/>
              <w:marTop w:val="0"/>
              <w:marBottom w:val="0"/>
              <w:divBdr>
                <w:top w:val="none" w:sz="0" w:space="0" w:color="auto"/>
                <w:left w:val="none" w:sz="0" w:space="0" w:color="auto"/>
                <w:bottom w:val="none" w:sz="0" w:space="0" w:color="auto"/>
                <w:right w:val="none" w:sz="0" w:space="0" w:color="auto"/>
              </w:divBdr>
            </w:div>
            <w:div w:id="1744520983">
              <w:marLeft w:val="0"/>
              <w:marRight w:val="0"/>
              <w:marTop w:val="0"/>
              <w:marBottom w:val="0"/>
              <w:divBdr>
                <w:top w:val="none" w:sz="0" w:space="0" w:color="auto"/>
                <w:left w:val="none" w:sz="0" w:space="0" w:color="auto"/>
                <w:bottom w:val="none" w:sz="0" w:space="0" w:color="auto"/>
                <w:right w:val="none" w:sz="0" w:space="0" w:color="auto"/>
              </w:divBdr>
            </w:div>
            <w:div w:id="1291206220">
              <w:marLeft w:val="0"/>
              <w:marRight w:val="0"/>
              <w:marTop w:val="0"/>
              <w:marBottom w:val="0"/>
              <w:divBdr>
                <w:top w:val="none" w:sz="0" w:space="0" w:color="auto"/>
                <w:left w:val="none" w:sz="0" w:space="0" w:color="auto"/>
                <w:bottom w:val="none" w:sz="0" w:space="0" w:color="auto"/>
                <w:right w:val="none" w:sz="0" w:space="0" w:color="auto"/>
              </w:divBdr>
            </w:div>
            <w:div w:id="10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515">
      <w:bodyDiv w:val="1"/>
      <w:marLeft w:val="0"/>
      <w:marRight w:val="0"/>
      <w:marTop w:val="0"/>
      <w:marBottom w:val="0"/>
      <w:divBdr>
        <w:top w:val="none" w:sz="0" w:space="0" w:color="auto"/>
        <w:left w:val="none" w:sz="0" w:space="0" w:color="auto"/>
        <w:bottom w:val="none" w:sz="0" w:space="0" w:color="auto"/>
        <w:right w:val="none" w:sz="0" w:space="0" w:color="auto"/>
      </w:divBdr>
      <w:divsChild>
        <w:div w:id="912929845">
          <w:marLeft w:val="0"/>
          <w:marRight w:val="0"/>
          <w:marTop w:val="0"/>
          <w:marBottom w:val="0"/>
          <w:divBdr>
            <w:top w:val="none" w:sz="0" w:space="0" w:color="auto"/>
            <w:left w:val="none" w:sz="0" w:space="0" w:color="auto"/>
            <w:bottom w:val="none" w:sz="0" w:space="0" w:color="auto"/>
            <w:right w:val="none" w:sz="0" w:space="0" w:color="auto"/>
          </w:divBdr>
          <w:divsChild>
            <w:div w:id="655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8043">
      <w:bodyDiv w:val="1"/>
      <w:marLeft w:val="0"/>
      <w:marRight w:val="0"/>
      <w:marTop w:val="0"/>
      <w:marBottom w:val="0"/>
      <w:divBdr>
        <w:top w:val="none" w:sz="0" w:space="0" w:color="auto"/>
        <w:left w:val="none" w:sz="0" w:space="0" w:color="auto"/>
        <w:bottom w:val="none" w:sz="0" w:space="0" w:color="auto"/>
        <w:right w:val="none" w:sz="0" w:space="0" w:color="auto"/>
      </w:divBdr>
      <w:divsChild>
        <w:div w:id="1138494884">
          <w:marLeft w:val="0"/>
          <w:marRight w:val="0"/>
          <w:marTop w:val="0"/>
          <w:marBottom w:val="0"/>
          <w:divBdr>
            <w:top w:val="none" w:sz="0" w:space="0" w:color="auto"/>
            <w:left w:val="none" w:sz="0" w:space="0" w:color="auto"/>
            <w:bottom w:val="none" w:sz="0" w:space="0" w:color="auto"/>
            <w:right w:val="none" w:sz="0" w:space="0" w:color="auto"/>
          </w:divBdr>
          <w:divsChild>
            <w:div w:id="400250848">
              <w:marLeft w:val="0"/>
              <w:marRight w:val="0"/>
              <w:marTop w:val="0"/>
              <w:marBottom w:val="0"/>
              <w:divBdr>
                <w:top w:val="none" w:sz="0" w:space="0" w:color="auto"/>
                <w:left w:val="none" w:sz="0" w:space="0" w:color="auto"/>
                <w:bottom w:val="none" w:sz="0" w:space="0" w:color="auto"/>
                <w:right w:val="none" w:sz="0" w:space="0" w:color="auto"/>
              </w:divBdr>
            </w:div>
            <w:div w:id="1596859472">
              <w:marLeft w:val="0"/>
              <w:marRight w:val="0"/>
              <w:marTop w:val="0"/>
              <w:marBottom w:val="0"/>
              <w:divBdr>
                <w:top w:val="none" w:sz="0" w:space="0" w:color="auto"/>
                <w:left w:val="none" w:sz="0" w:space="0" w:color="auto"/>
                <w:bottom w:val="none" w:sz="0" w:space="0" w:color="auto"/>
                <w:right w:val="none" w:sz="0" w:space="0" w:color="auto"/>
              </w:divBdr>
            </w:div>
            <w:div w:id="628047923">
              <w:marLeft w:val="0"/>
              <w:marRight w:val="0"/>
              <w:marTop w:val="0"/>
              <w:marBottom w:val="0"/>
              <w:divBdr>
                <w:top w:val="none" w:sz="0" w:space="0" w:color="auto"/>
                <w:left w:val="none" w:sz="0" w:space="0" w:color="auto"/>
                <w:bottom w:val="none" w:sz="0" w:space="0" w:color="auto"/>
                <w:right w:val="none" w:sz="0" w:space="0" w:color="auto"/>
              </w:divBdr>
            </w:div>
            <w:div w:id="1826897846">
              <w:marLeft w:val="0"/>
              <w:marRight w:val="0"/>
              <w:marTop w:val="0"/>
              <w:marBottom w:val="0"/>
              <w:divBdr>
                <w:top w:val="none" w:sz="0" w:space="0" w:color="auto"/>
                <w:left w:val="none" w:sz="0" w:space="0" w:color="auto"/>
                <w:bottom w:val="none" w:sz="0" w:space="0" w:color="auto"/>
                <w:right w:val="none" w:sz="0" w:space="0" w:color="auto"/>
              </w:divBdr>
            </w:div>
            <w:div w:id="1138844220">
              <w:marLeft w:val="0"/>
              <w:marRight w:val="0"/>
              <w:marTop w:val="0"/>
              <w:marBottom w:val="0"/>
              <w:divBdr>
                <w:top w:val="none" w:sz="0" w:space="0" w:color="auto"/>
                <w:left w:val="none" w:sz="0" w:space="0" w:color="auto"/>
                <w:bottom w:val="none" w:sz="0" w:space="0" w:color="auto"/>
                <w:right w:val="none" w:sz="0" w:space="0" w:color="auto"/>
              </w:divBdr>
            </w:div>
            <w:div w:id="1044208630">
              <w:marLeft w:val="0"/>
              <w:marRight w:val="0"/>
              <w:marTop w:val="0"/>
              <w:marBottom w:val="0"/>
              <w:divBdr>
                <w:top w:val="none" w:sz="0" w:space="0" w:color="auto"/>
                <w:left w:val="none" w:sz="0" w:space="0" w:color="auto"/>
                <w:bottom w:val="none" w:sz="0" w:space="0" w:color="auto"/>
                <w:right w:val="none" w:sz="0" w:space="0" w:color="auto"/>
              </w:divBdr>
            </w:div>
            <w:div w:id="19552581">
              <w:marLeft w:val="0"/>
              <w:marRight w:val="0"/>
              <w:marTop w:val="0"/>
              <w:marBottom w:val="0"/>
              <w:divBdr>
                <w:top w:val="none" w:sz="0" w:space="0" w:color="auto"/>
                <w:left w:val="none" w:sz="0" w:space="0" w:color="auto"/>
                <w:bottom w:val="none" w:sz="0" w:space="0" w:color="auto"/>
                <w:right w:val="none" w:sz="0" w:space="0" w:color="auto"/>
              </w:divBdr>
            </w:div>
            <w:div w:id="1156647657">
              <w:marLeft w:val="0"/>
              <w:marRight w:val="0"/>
              <w:marTop w:val="0"/>
              <w:marBottom w:val="0"/>
              <w:divBdr>
                <w:top w:val="none" w:sz="0" w:space="0" w:color="auto"/>
                <w:left w:val="none" w:sz="0" w:space="0" w:color="auto"/>
                <w:bottom w:val="none" w:sz="0" w:space="0" w:color="auto"/>
                <w:right w:val="none" w:sz="0" w:space="0" w:color="auto"/>
              </w:divBdr>
            </w:div>
            <w:div w:id="294917841">
              <w:marLeft w:val="0"/>
              <w:marRight w:val="0"/>
              <w:marTop w:val="0"/>
              <w:marBottom w:val="0"/>
              <w:divBdr>
                <w:top w:val="none" w:sz="0" w:space="0" w:color="auto"/>
                <w:left w:val="none" w:sz="0" w:space="0" w:color="auto"/>
                <w:bottom w:val="none" w:sz="0" w:space="0" w:color="auto"/>
                <w:right w:val="none" w:sz="0" w:space="0" w:color="auto"/>
              </w:divBdr>
            </w:div>
            <w:div w:id="1530024694">
              <w:marLeft w:val="0"/>
              <w:marRight w:val="0"/>
              <w:marTop w:val="0"/>
              <w:marBottom w:val="0"/>
              <w:divBdr>
                <w:top w:val="none" w:sz="0" w:space="0" w:color="auto"/>
                <w:left w:val="none" w:sz="0" w:space="0" w:color="auto"/>
                <w:bottom w:val="none" w:sz="0" w:space="0" w:color="auto"/>
                <w:right w:val="none" w:sz="0" w:space="0" w:color="auto"/>
              </w:divBdr>
            </w:div>
            <w:div w:id="1330330105">
              <w:marLeft w:val="0"/>
              <w:marRight w:val="0"/>
              <w:marTop w:val="0"/>
              <w:marBottom w:val="0"/>
              <w:divBdr>
                <w:top w:val="none" w:sz="0" w:space="0" w:color="auto"/>
                <w:left w:val="none" w:sz="0" w:space="0" w:color="auto"/>
                <w:bottom w:val="none" w:sz="0" w:space="0" w:color="auto"/>
                <w:right w:val="none" w:sz="0" w:space="0" w:color="auto"/>
              </w:divBdr>
            </w:div>
            <w:div w:id="550045549">
              <w:marLeft w:val="0"/>
              <w:marRight w:val="0"/>
              <w:marTop w:val="0"/>
              <w:marBottom w:val="0"/>
              <w:divBdr>
                <w:top w:val="none" w:sz="0" w:space="0" w:color="auto"/>
                <w:left w:val="none" w:sz="0" w:space="0" w:color="auto"/>
                <w:bottom w:val="none" w:sz="0" w:space="0" w:color="auto"/>
                <w:right w:val="none" w:sz="0" w:space="0" w:color="auto"/>
              </w:divBdr>
            </w:div>
            <w:div w:id="1528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6662">
      <w:bodyDiv w:val="1"/>
      <w:marLeft w:val="0"/>
      <w:marRight w:val="0"/>
      <w:marTop w:val="0"/>
      <w:marBottom w:val="0"/>
      <w:divBdr>
        <w:top w:val="none" w:sz="0" w:space="0" w:color="auto"/>
        <w:left w:val="none" w:sz="0" w:space="0" w:color="auto"/>
        <w:bottom w:val="none" w:sz="0" w:space="0" w:color="auto"/>
        <w:right w:val="none" w:sz="0" w:space="0" w:color="auto"/>
      </w:divBdr>
    </w:div>
    <w:div w:id="1759595907">
      <w:bodyDiv w:val="1"/>
      <w:marLeft w:val="0"/>
      <w:marRight w:val="0"/>
      <w:marTop w:val="0"/>
      <w:marBottom w:val="0"/>
      <w:divBdr>
        <w:top w:val="none" w:sz="0" w:space="0" w:color="auto"/>
        <w:left w:val="none" w:sz="0" w:space="0" w:color="auto"/>
        <w:bottom w:val="none" w:sz="0" w:space="0" w:color="auto"/>
        <w:right w:val="none" w:sz="0" w:space="0" w:color="auto"/>
      </w:divBdr>
      <w:divsChild>
        <w:div w:id="1437948130">
          <w:marLeft w:val="0"/>
          <w:marRight w:val="0"/>
          <w:marTop w:val="0"/>
          <w:marBottom w:val="0"/>
          <w:divBdr>
            <w:top w:val="none" w:sz="0" w:space="0" w:color="auto"/>
            <w:left w:val="none" w:sz="0" w:space="0" w:color="auto"/>
            <w:bottom w:val="none" w:sz="0" w:space="0" w:color="auto"/>
            <w:right w:val="none" w:sz="0" w:space="0" w:color="auto"/>
          </w:divBdr>
          <w:divsChild>
            <w:div w:id="14174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4154">
      <w:bodyDiv w:val="1"/>
      <w:marLeft w:val="0"/>
      <w:marRight w:val="0"/>
      <w:marTop w:val="0"/>
      <w:marBottom w:val="0"/>
      <w:divBdr>
        <w:top w:val="none" w:sz="0" w:space="0" w:color="auto"/>
        <w:left w:val="none" w:sz="0" w:space="0" w:color="auto"/>
        <w:bottom w:val="none" w:sz="0" w:space="0" w:color="auto"/>
        <w:right w:val="none" w:sz="0" w:space="0" w:color="auto"/>
      </w:divBdr>
    </w:div>
    <w:div w:id="1850833354">
      <w:bodyDiv w:val="1"/>
      <w:marLeft w:val="0"/>
      <w:marRight w:val="0"/>
      <w:marTop w:val="0"/>
      <w:marBottom w:val="0"/>
      <w:divBdr>
        <w:top w:val="none" w:sz="0" w:space="0" w:color="auto"/>
        <w:left w:val="none" w:sz="0" w:space="0" w:color="auto"/>
        <w:bottom w:val="none" w:sz="0" w:space="0" w:color="auto"/>
        <w:right w:val="none" w:sz="0" w:space="0" w:color="auto"/>
      </w:divBdr>
    </w:div>
    <w:div w:id="1985769375">
      <w:bodyDiv w:val="1"/>
      <w:marLeft w:val="0"/>
      <w:marRight w:val="0"/>
      <w:marTop w:val="0"/>
      <w:marBottom w:val="0"/>
      <w:divBdr>
        <w:top w:val="none" w:sz="0" w:space="0" w:color="auto"/>
        <w:left w:val="none" w:sz="0" w:space="0" w:color="auto"/>
        <w:bottom w:val="none" w:sz="0" w:space="0" w:color="auto"/>
        <w:right w:val="none" w:sz="0" w:space="0" w:color="auto"/>
      </w:divBdr>
      <w:divsChild>
        <w:div w:id="1214191247">
          <w:marLeft w:val="0"/>
          <w:marRight w:val="0"/>
          <w:marTop w:val="0"/>
          <w:marBottom w:val="0"/>
          <w:divBdr>
            <w:top w:val="none" w:sz="0" w:space="0" w:color="auto"/>
            <w:left w:val="none" w:sz="0" w:space="0" w:color="auto"/>
            <w:bottom w:val="none" w:sz="0" w:space="0" w:color="auto"/>
            <w:right w:val="none" w:sz="0" w:space="0" w:color="auto"/>
          </w:divBdr>
          <w:divsChild>
            <w:div w:id="2436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3632">
      <w:bodyDiv w:val="1"/>
      <w:marLeft w:val="0"/>
      <w:marRight w:val="0"/>
      <w:marTop w:val="0"/>
      <w:marBottom w:val="0"/>
      <w:divBdr>
        <w:top w:val="none" w:sz="0" w:space="0" w:color="auto"/>
        <w:left w:val="none" w:sz="0" w:space="0" w:color="auto"/>
        <w:bottom w:val="none" w:sz="0" w:space="0" w:color="auto"/>
        <w:right w:val="none" w:sz="0" w:space="0" w:color="auto"/>
      </w:divBdr>
    </w:div>
    <w:div w:id="21304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aldebaran.com/2-8/index_dev_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ssbiny\AppData\Roaming\Roche\_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A2CD9E75E49519F88A2C40FC8870B"/>
        <w:category>
          <w:name w:val="Allgemein"/>
          <w:gallery w:val="placeholder"/>
        </w:category>
        <w:types>
          <w:type w:val="bbPlcHdr"/>
        </w:types>
        <w:behaviors>
          <w:behavior w:val="content"/>
        </w:behaviors>
        <w:guid w:val="{3494FED5-BA5D-4185-B2F8-2295535C2A14}"/>
      </w:docPartPr>
      <w:docPartBody>
        <w:p w:rsidR="009E769A" w:rsidRDefault="009E769A" w:rsidP="009E769A">
          <w:pPr>
            <w:pStyle w:val="F52A2CD9E75E49519F88A2C40FC8870B"/>
          </w:pPr>
          <w:r w:rsidRPr="005C4C11">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w:altName w:val="Cambria"/>
    <w:charset w:val="00"/>
    <w:family w:val="roman"/>
    <w:pitch w:val="variable"/>
    <w:sig w:usb0="E00002AF" w:usb1="5000E07B" w:usb2="00000000" w:usb3="00000000" w:csb0="0000019F" w:csb1="00000000"/>
  </w:font>
  <w:font w:name="Imago">
    <w:altName w:val="Calibri"/>
    <w:charset w:val="00"/>
    <w:family w:val="auto"/>
    <w:pitch w:val="variable"/>
    <w:sig w:usb0="A00002AF" w:usb1="5000205B"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Hack">
    <w:altName w:val="Sylfaen"/>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ack-Regular">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Wingdings 2">
    <w:panose1 w:val="05020102010507070707"/>
    <w:charset w:val="02"/>
    <w:family w:val="roman"/>
    <w:pitch w:val="variable"/>
    <w:sig w:usb0="00000000" w:usb1="10000000" w:usb2="00000000" w:usb3="00000000" w:csb0="80000000" w:csb1="00000000"/>
  </w:font>
  <w:font w:name="Roche">
    <w:altName w:val="Symbol"/>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D81"/>
    <w:rsid w:val="001443F0"/>
    <w:rsid w:val="001C61F6"/>
    <w:rsid w:val="00235E1E"/>
    <w:rsid w:val="002F28CA"/>
    <w:rsid w:val="00332EC7"/>
    <w:rsid w:val="0036158C"/>
    <w:rsid w:val="003C4B32"/>
    <w:rsid w:val="003D0558"/>
    <w:rsid w:val="003D39A2"/>
    <w:rsid w:val="00470A69"/>
    <w:rsid w:val="00483D81"/>
    <w:rsid w:val="00530E1C"/>
    <w:rsid w:val="00581606"/>
    <w:rsid w:val="00595124"/>
    <w:rsid w:val="005F1E19"/>
    <w:rsid w:val="006517AA"/>
    <w:rsid w:val="007515BD"/>
    <w:rsid w:val="008016FF"/>
    <w:rsid w:val="008065E9"/>
    <w:rsid w:val="00945040"/>
    <w:rsid w:val="009E769A"/>
    <w:rsid w:val="00A46183"/>
    <w:rsid w:val="00AD24B1"/>
    <w:rsid w:val="00B13425"/>
    <w:rsid w:val="00B256B4"/>
    <w:rsid w:val="00B34881"/>
    <w:rsid w:val="00B66BD1"/>
    <w:rsid w:val="00BB6D30"/>
    <w:rsid w:val="00CE31E4"/>
    <w:rsid w:val="00DC6ACE"/>
    <w:rsid w:val="00E16EF9"/>
    <w:rsid w:val="00EA2C44"/>
    <w:rsid w:val="00EA4639"/>
    <w:rsid w:val="00ED312D"/>
    <w:rsid w:val="00F41E95"/>
    <w:rsid w:val="00F51057"/>
    <w:rsid w:val="00F53527"/>
    <w:rsid w:val="00F96651"/>
    <w:rsid w:val="00FD0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E769A"/>
    <w:rPr>
      <w:color w:val="808080"/>
    </w:rPr>
  </w:style>
  <w:style w:type="paragraph" w:customStyle="1" w:styleId="F52A2CD9E75E49519F88A2C40FC8870B">
    <w:name w:val="F52A2CD9E75E49519F88A2C40FC8870B"/>
    <w:rsid w:val="009E76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ABE52-A9DE-4958-A254-37E5A503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_BLANK.dotm</Template>
  <TotalTime>0</TotalTime>
  <Pages>46</Pages>
  <Words>4332</Words>
  <Characters>32811</Characters>
  <Application>Microsoft Office Word</Application>
  <DocSecurity>0</DocSecurity>
  <Lines>273</Lines>
  <Paragraphs>74</Paragraphs>
  <ScaleCrop>false</ScaleCrop>
  <HeadingPairs>
    <vt:vector size="2" baseType="variant">
      <vt:variant>
        <vt:lpstr>Titel</vt:lpstr>
      </vt:variant>
      <vt:variant>
        <vt:i4>1</vt:i4>
      </vt:variant>
    </vt:vector>
  </HeadingPairs>
  <TitlesOfParts>
    <vt:vector size="1" baseType="lpstr">
      <vt:lpstr>Nao Roboter Erweiterungen im Control Center</vt:lpstr>
    </vt:vector>
  </TitlesOfParts>
  <Company/>
  <LinksUpToDate>false</LinksUpToDate>
  <CharactersWithSpaces>37069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Nao Roboter Erweiterungen im Control Center</dc:title>
  <dc:subject>Individuelle Praktische Arbeit</dc:subject>
  <dc:creator>Simon andré Lötscher</dc:creator>
  <cp:keywords/>
  <dc:description/>
  <cp:lastModifiedBy>Simon Lötscher</cp:lastModifiedBy>
  <cp:revision>23</cp:revision>
  <cp:lastPrinted>2020-03-12T13:33:00Z</cp:lastPrinted>
  <dcterms:created xsi:type="dcterms:W3CDTF">2020-04-01T12:50:00Z</dcterms:created>
  <dcterms:modified xsi:type="dcterms:W3CDTF">2024-03-21T08:30:00Z</dcterms:modified>
</cp:coreProperties>
</file>