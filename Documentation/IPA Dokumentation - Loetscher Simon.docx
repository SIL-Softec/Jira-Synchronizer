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7618263"/>
        <w:docPartObj>
          <w:docPartGallery w:val="Cover Pages"/>
          <w:docPartUnique/>
        </w:docPartObj>
      </w:sdtPr>
      <w:sdtEndPr/>
      <w:sdtContent>
        <w:p w14:paraId="3D2F80FD" w14:textId="77777777" w:rsidR="00274F46" w:rsidRPr="00CD6474" w:rsidRDefault="00274F46" w:rsidP="00274F46">
          <w:r w:rsidRPr="00CD6474">
            <w:rPr>
              <w:noProof/>
              <w:lang w:eastAsia="zh-CN"/>
            </w:rPr>
            <mc:AlternateContent>
              <mc:Choice Requires="wps">
                <w:drawing>
                  <wp:anchor distT="0" distB="0" distL="182880" distR="182880" simplePos="0" relativeHeight="251660288" behindDoc="0" locked="0" layoutInCell="1" allowOverlap="1" wp14:anchorId="783A1CFE" wp14:editId="28334192">
                    <wp:simplePos x="0" y="0"/>
                    <wp:positionH relativeFrom="margin">
                      <wp:align>left</wp:align>
                    </wp:positionH>
                    <wp:positionV relativeFrom="page">
                      <wp:posOffset>3561632</wp:posOffset>
                    </wp:positionV>
                    <wp:extent cx="6209665" cy="4326255"/>
                    <wp:effectExtent l="0" t="0" r="635" b="0"/>
                    <wp:wrapSquare wrapText="bothSides"/>
                    <wp:docPr id="131" name="Text Box 131"/>
                    <wp:cNvGraphicFramePr/>
                    <a:graphic xmlns:a="http://schemas.openxmlformats.org/drawingml/2006/main">
                      <a:graphicData uri="http://schemas.microsoft.com/office/word/2010/wordprocessingShape">
                        <wps:wsp>
                          <wps:cNvSpPr txBox="1"/>
                          <wps:spPr>
                            <a:xfrm>
                              <a:off x="0" y="0"/>
                              <a:ext cx="6209665" cy="4326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8777C9"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83A1CFE" id="_x0000_t202" coordsize="21600,21600" o:spt="202" path="m,l,21600r21600,l21600,xe">
                    <v:stroke joinstyle="miter"/>
                    <v:path gradientshapeok="t" o:connecttype="rect"/>
                  </v:shapetype>
                  <v:shape id="Text Box 131" o:spid="_x0000_s1026" type="#_x0000_t202" style="position:absolute;margin-left:0;margin-top:280.45pt;width:488.95pt;height:340.65pt;z-index:251660288;visibility:visible;mso-wrap-style:square;mso-width-percent:0;mso-height-percent:0;mso-wrap-distance-left:14.4pt;mso-wrap-distance-top:0;mso-wrap-distance-right:14.4pt;mso-wrap-distance-bottom:0;mso-position-horizontal:lef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" filled="f" stroked="f" strokeweight=".5pt">
                    <v:textbox inset="0,0,0,0">
                      <w:txbxContent>
                        <w:p w14:paraId="35BB21CF" w14:textId="14C38D64" w:rsidR="00911F96" w:rsidRPr="00CD6474" w:rsidRDefault="00B11944" w:rsidP="0051788E">
                          <w:pPr>
                            <w:pStyle w:val="KeinLeerraum"/>
                            <w:spacing w:before="40" w:line="216" w:lineRule="auto"/>
                            <w:rPr>
                              <w:rFonts w:ascii="Imago" w:hAnsi="Imago"/>
                              <w:b/>
                              <w:sz w:val="72"/>
                              <w:szCs w:val="76"/>
                              <w:lang w:val="de-CH"/>
                            </w:rPr>
                          </w:pPr>
                          <w:r w:rsidRPr="00CD6474">
                            <w:rPr>
                              <w:rFonts w:ascii="Imago" w:hAnsi="Imago"/>
                              <w:b/>
                              <w:sz w:val="72"/>
                              <w:szCs w:val="76"/>
                              <w:lang w:val="de-CH"/>
                            </w:rPr>
                            <w:t>Jira Synchronizer</w:t>
                          </w:r>
                          <w:r w:rsidR="008C26A0" w:rsidRPr="00CD6474">
                            <w:rPr>
                              <w:rFonts w:ascii="Imago" w:hAnsi="Imago"/>
                              <w:b/>
                              <w:sz w:val="72"/>
                              <w:szCs w:val="76"/>
                              <w:lang w:val="de-CH"/>
                            </w:rPr>
                            <w:t xml:space="preserve"> für das interne Leistungserfassungssystem</w:t>
                          </w:r>
                        </w:p>
                        <w:p w14:paraId="6988C0AC" w14:textId="45B40AFB" w:rsidR="00911F96" w:rsidRPr="00CD6474" w:rsidRDefault="00911F96" w:rsidP="0051788E">
                          <w:pPr>
                            <w:pStyle w:val="KeinLeerraum"/>
                            <w:spacing w:before="40" w:line="216" w:lineRule="auto"/>
                            <w:rPr>
                              <w:rFonts w:ascii="Imago" w:hAnsi="Imago"/>
                              <w:b/>
                              <w:sz w:val="12"/>
                              <w:szCs w:val="76"/>
                              <w:lang w:val="de-CH"/>
                            </w:rPr>
                          </w:pPr>
                        </w:p>
                        <w:p w14:paraId="271623E4" w14:textId="20E4EA86" w:rsidR="00911F96" w:rsidRPr="00CD6474" w:rsidRDefault="00911F96" w:rsidP="0051788E">
                          <w:pPr>
                            <w:pStyle w:val="KeinLeerraum"/>
                            <w:spacing w:before="40" w:line="216" w:lineRule="auto"/>
                            <w:rPr>
                              <w:rFonts w:ascii="Imago" w:hAnsi="Imago"/>
                              <w:b/>
                              <w:sz w:val="12"/>
                              <w:szCs w:val="76"/>
                              <w:lang w:val="de-CH"/>
                            </w:rPr>
                          </w:pPr>
                        </w:p>
                        <w:p w14:paraId="345EED0D" w14:textId="0235F9C6" w:rsidR="00911F96" w:rsidRPr="00CD6474" w:rsidRDefault="008777C9" w:rsidP="00790E13">
                          <w:pPr>
                            <w:pStyle w:val="KeinLeerraum"/>
                            <w:spacing w:before="40" w:line="216" w:lineRule="auto"/>
                            <w:rPr>
                              <w:rFonts w:ascii="Imago" w:hAnsi="Imago"/>
                              <w:b/>
                              <w:sz w:val="10"/>
                              <w:szCs w:val="76"/>
                              <w:lang w:val="de-CH"/>
                            </w:rPr>
                          </w:pPr>
                          <w:sdt>
                            <w:sdtPr>
                              <w:rPr>
                                <w:rFonts w:ascii="Imago" w:hAnsi="Imago"/>
                                <w:b/>
                                <w:caps/>
                                <w:color w:val="808080" w:themeColor="background1" w:themeShade="80"/>
                                <w:sz w:val="48"/>
                                <w:szCs w:val="28"/>
                                <w:lang w:val="de-CH"/>
                              </w:rPr>
                              <w:alias w:val="Subtitle"/>
                              <w:tag w:val=""/>
                              <w:id w:val="431397629"/>
                              <w:dataBinding w:prefixMappings="xmlns:ns0='http://purl.org/dc/elements/1.1/' xmlns:ns1='http://schemas.openxmlformats.org/package/2006/metadata/core-properties' " w:xpath="/ns1:coreProperties[1]/ns0:subject[1]" w:storeItemID="{6C3C8BC8-F283-45AE-878A-BAB7291924A1}"/>
                              <w:text/>
                            </w:sdtPr>
                            <w:sdtEndPr/>
                            <w:sdtContent>
                              <w:r w:rsidR="00911F96" w:rsidRPr="00CD6474">
                                <w:rPr>
                                  <w:rFonts w:ascii="Imago" w:hAnsi="Imago"/>
                                  <w:b/>
                                  <w:color w:val="808080" w:themeColor="background1" w:themeShade="80"/>
                                  <w:sz w:val="48"/>
                                  <w:szCs w:val="28"/>
                                  <w:lang w:val="de-CH"/>
                                </w:rPr>
                                <w:t>Individuelle Praktische Arbeit</w:t>
                              </w:r>
                            </w:sdtContent>
                          </w:sdt>
                        </w:p>
                        <w:p w14:paraId="373354FA" w14:textId="5EBDB7E5"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p w14:paraId="2F44ADF9" w14:textId="77777777" w:rsidR="00911F96" w:rsidRPr="00CD6474" w:rsidRDefault="00911F96" w:rsidP="00790E13">
                          <w:pPr>
                            <w:pStyle w:val="KeinLeerraum"/>
                            <w:spacing w:before="40" w:after="240" w:line="216" w:lineRule="auto"/>
                            <w:rPr>
                              <w:rFonts w:ascii="Imago" w:hAnsi="Imago"/>
                              <w:b/>
                              <w:color w:val="808080" w:themeColor="background1" w:themeShade="80"/>
                              <w:sz w:val="2"/>
                              <w:szCs w:val="76"/>
                              <w:lang w:val="de-CH"/>
                            </w:rPr>
                          </w:pPr>
                        </w:p>
                        <w:sdt>
                          <w:sdtPr>
                            <w:rPr>
                              <w:rFonts w:ascii="Imago" w:hAnsi="Imago"/>
                              <w:caps/>
                              <w:sz w:val="40"/>
                              <w:szCs w:val="24"/>
                              <w:lang w:val="de-CH"/>
                            </w:rPr>
                            <w:alias w:val="Author"/>
                            <w:tag w:val=""/>
                            <w:id w:val="809671026"/>
                            <w:dataBinding w:prefixMappings="xmlns:ns0='http://purl.org/dc/elements/1.1/' xmlns:ns1='http://schemas.openxmlformats.org/package/2006/metadata/core-properties' " w:xpath="/ns1:coreProperties[1]/ns0:creator[1]" w:storeItemID="{6C3C8BC8-F283-45AE-878A-BAB7291924A1}"/>
                            <w:text/>
                          </w:sdtPr>
                          <w:sdtEndPr/>
                          <w:sdtContent>
                            <w:p w14:paraId="04448CD7" w14:textId="451BE7AD" w:rsidR="00911F96" w:rsidRPr="00CD6474" w:rsidRDefault="002B4170" w:rsidP="00790E13">
                              <w:pPr>
                                <w:pStyle w:val="KeinLeerraum"/>
                                <w:spacing w:before="80" w:after="40"/>
                                <w:rPr>
                                  <w:rFonts w:ascii="Imago" w:eastAsia="Times New Roman" w:hAnsi="Imago" w:cs="Times New Roman"/>
                                  <w:caps/>
                                  <w:sz w:val="40"/>
                                  <w:szCs w:val="24"/>
                                  <w:lang w:val="de-CH" w:eastAsia="ru-RU"/>
                                </w:rPr>
                              </w:pPr>
                              <w:r w:rsidRPr="00CD6474">
                                <w:rPr>
                                  <w:rFonts w:ascii="Imago" w:hAnsi="Imago"/>
                                  <w:caps/>
                                  <w:sz w:val="40"/>
                                  <w:szCs w:val="24"/>
                                  <w:lang w:val="de-CH"/>
                                </w:rPr>
                                <w:t>Simon André Lötscher</w:t>
                              </w:r>
                            </w:p>
                          </w:sdtContent>
                        </w:sdt>
                        <w:p w14:paraId="68762C34" w14:textId="71ADAE67" w:rsidR="00911F96" w:rsidRPr="00CD6474" w:rsidRDefault="00B11944" w:rsidP="00790E13">
                          <w:pPr>
                            <w:pStyle w:val="KeinLeerraum"/>
                            <w:spacing w:before="80" w:after="40"/>
                            <w:rPr>
                              <w:rFonts w:ascii="Imago" w:hAnsi="Imago"/>
                              <w:caps/>
                              <w:sz w:val="32"/>
                              <w:szCs w:val="28"/>
                              <w:lang w:val="de-CH"/>
                            </w:rPr>
                          </w:pPr>
                          <w:r w:rsidRPr="00CD6474">
                            <w:rPr>
                              <w:rFonts w:ascii="Imago" w:hAnsi="Imago"/>
                              <w:sz w:val="32"/>
                              <w:szCs w:val="28"/>
                              <w:lang w:val="de-CH"/>
                            </w:rPr>
                            <w:t>Softec</w:t>
                          </w:r>
                          <w:r w:rsidR="00911F96" w:rsidRPr="00CD6474">
                            <w:rPr>
                              <w:rFonts w:ascii="Imago" w:hAnsi="Imago"/>
                              <w:sz w:val="32"/>
                              <w:szCs w:val="28"/>
                              <w:lang w:val="de-CH"/>
                            </w:rPr>
                            <w:t xml:space="preserve"> </w:t>
                          </w:r>
                          <w:r w:rsidR="00911F96" w:rsidRPr="00CD6474">
                            <w:rPr>
                              <w:rFonts w:ascii="Imago" w:hAnsi="Imago"/>
                              <w:caps/>
                              <w:sz w:val="32"/>
                              <w:szCs w:val="28"/>
                              <w:lang w:val="de-CH"/>
                            </w:rPr>
                            <w:t>AG</w:t>
                          </w:r>
                        </w:p>
                        <w:p w14:paraId="188ABB42" w14:textId="765476F7" w:rsidR="00911F96" w:rsidRPr="00CD6474" w:rsidRDefault="00911F96">
                          <w:pPr>
                            <w:pStyle w:val="KeinLeerraum"/>
                            <w:spacing w:before="80" w:after="40"/>
                            <w:rPr>
                              <w:caps/>
                              <w:sz w:val="36"/>
                              <w:szCs w:val="24"/>
                              <w:lang w:val="de-CH"/>
                            </w:rPr>
                          </w:pPr>
                        </w:p>
                      </w:txbxContent>
                    </v:textbox>
                    <w10:wrap type="square" anchorx="margin" anchory="page"/>
                  </v:shape>
                </w:pict>
              </mc:Fallback>
            </mc:AlternateContent>
          </w:r>
          <w:r w:rsidRPr="00CD6474">
            <w:br w:type="page"/>
          </w:r>
        </w:p>
      </w:sdtContent>
    </w:sdt>
    <w:p w14:paraId="62742E78" w14:textId="5CF03822" w:rsidR="003E261C" w:rsidRPr="00CD6474" w:rsidRDefault="00274F46" w:rsidP="00274F46">
      <w:pPr>
        <w:pStyle w:val="TitelNichtInhaltsverzeichnis"/>
      </w:pPr>
      <w:r w:rsidRPr="00CD6474">
        <w:lastRenderedPageBreak/>
        <w:t>Inhaltsverzeichnis</w:t>
      </w:r>
    </w:p>
    <w:p w14:paraId="624717DC" w14:textId="26385F67" w:rsidR="00C221FF" w:rsidRDefault="00960258">
      <w:pPr>
        <w:pStyle w:val="Verzeichnis1"/>
        <w:rPr>
          <w:rFonts w:asciiTheme="minorHAnsi" w:eastAsiaTheme="minorEastAsia" w:hAnsiTheme="minorHAnsi" w:cstheme="minorBidi"/>
          <w:b w:val="0"/>
          <w:bCs w:val="0"/>
          <w:iCs w:val="0"/>
          <w:kern w:val="2"/>
          <w:lang w:eastAsia="de-CH"/>
          <w14:ligatures w14:val="standardContextual"/>
        </w:rPr>
      </w:pPr>
      <w:r w:rsidRPr="00CD6474">
        <w:rPr>
          <w:caps/>
          <w:noProof w:val="0"/>
          <w:sz w:val="20"/>
        </w:rPr>
        <w:fldChar w:fldCharType="begin"/>
      </w:r>
      <w:r w:rsidRPr="00CD6474">
        <w:rPr>
          <w:caps/>
          <w:noProof w:val="0"/>
          <w:sz w:val="20"/>
        </w:rPr>
        <w:instrText xml:space="preserve"> TOC \h \z \t "Ebene 1;1;Ebene 2;2;Formatvorlage1;3;Formatvorlage2;4;Formatvorlage3;5" </w:instrText>
      </w:r>
      <w:r w:rsidRPr="00CD6474">
        <w:rPr>
          <w:caps/>
          <w:noProof w:val="0"/>
          <w:sz w:val="20"/>
        </w:rPr>
        <w:fldChar w:fldCharType="separate"/>
      </w:r>
      <w:hyperlink w:anchor="_Toc163206287" w:history="1">
        <w:r w:rsidR="00C221FF" w:rsidRPr="00A65C17">
          <w:rPr>
            <w:rStyle w:val="Hyperlink"/>
          </w:rPr>
          <w:t>Teil 1 – Umfeld und Ablauf</w:t>
        </w:r>
        <w:r w:rsidR="00C221FF">
          <w:rPr>
            <w:webHidden/>
          </w:rPr>
          <w:tab/>
        </w:r>
        <w:r w:rsidR="00C221FF">
          <w:rPr>
            <w:webHidden/>
          </w:rPr>
          <w:fldChar w:fldCharType="begin"/>
        </w:r>
        <w:r w:rsidR="00C221FF">
          <w:rPr>
            <w:webHidden/>
          </w:rPr>
          <w:instrText xml:space="preserve"> PAGEREF _Toc163206287 \h </w:instrText>
        </w:r>
        <w:r w:rsidR="00C221FF">
          <w:rPr>
            <w:webHidden/>
          </w:rPr>
        </w:r>
        <w:r w:rsidR="00C221FF">
          <w:rPr>
            <w:webHidden/>
          </w:rPr>
          <w:fldChar w:fldCharType="separate"/>
        </w:r>
        <w:r w:rsidR="00B20910">
          <w:rPr>
            <w:webHidden/>
          </w:rPr>
          <w:t>7</w:t>
        </w:r>
        <w:r w:rsidR="00C221FF">
          <w:rPr>
            <w:webHidden/>
          </w:rPr>
          <w:fldChar w:fldCharType="end"/>
        </w:r>
      </w:hyperlink>
    </w:p>
    <w:p w14:paraId="5C6B3F1E" w14:textId="33CBA912" w:rsidR="00C221FF" w:rsidRDefault="00C221FF">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206288" w:history="1">
        <w:r w:rsidRPr="00A65C17">
          <w:rPr>
            <w:rStyle w:val="Hyperlink"/>
            <w:noProof/>
          </w:rPr>
          <w:t>1</w:t>
        </w:r>
        <w:r>
          <w:rPr>
            <w:rFonts w:eastAsiaTheme="minorEastAsia" w:cstheme="minorBidi"/>
            <w:b w:val="0"/>
            <w:bCs w:val="0"/>
            <w:noProof/>
            <w:kern w:val="2"/>
            <w:sz w:val="24"/>
            <w:szCs w:val="24"/>
            <w:lang w:eastAsia="de-CH"/>
            <w14:ligatures w14:val="standardContextual"/>
          </w:rPr>
          <w:tab/>
        </w:r>
        <w:r w:rsidRPr="00A65C17">
          <w:rPr>
            <w:rStyle w:val="Hyperlink"/>
            <w:noProof/>
          </w:rPr>
          <w:t>Aufgabenstellung</w:t>
        </w:r>
        <w:r>
          <w:rPr>
            <w:noProof/>
            <w:webHidden/>
          </w:rPr>
          <w:tab/>
        </w:r>
        <w:r>
          <w:rPr>
            <w:noProof/>
            <w:webHidden/>
          </w:rPr>
          <w:fldChar w:fldCharType="begin"/>
        </w:r>
        <w:r>
          <w:rPr>
            <w:noProof/>
            <w:webHidden/>
          </w:rPr>
          <w:instrText xml:space="preserve"> PAGEREF _Toc163206288 \h </w:instrText>
        </w:r>
        <w:r>
          <w:rPr>
            <w:noProof/>
            <w:webHidden/>
          </w:rPr>
        </w:r>
        <w:r>
          <w:rPr>
            <w:noProof/>
            <w:webHidden/>
          </w:rPr>
          <w:fldChar w:fldCharType="separate"/>
        </w:r>
        <w:r w:rsidR="00B20910">
          <w:rPr>
            <w:noProof/>
            <w:webHidden/>
          </w:rPr>
          <w:t>7</w:t>
        </w:r>
        <w:r>
          <w:rPr>
            <w:noProof/>
            <w:webHidden/>
          </w:rPr>
          <w:fldChar w:fldCharType="end"/>
        </w:r>
      </w:hyperlink>
    </w:p>
    <w:p w14:paraId="196146D4" w14:textId="58141780"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289" w:history="1">
        <w:r w:rsidRPr="00A65C17">
          <w:rPr>
            <w:rStyle w:val="Hyperlink"/>
            <w:noProof/>
            <w:lang w:eastAsia="de-CH"/>
            <w14:scene3d>
              <w14:camera w14:prst="orthographicFront"/>
              <w14:lightRig w14:rig="threePt" w14:dir="t">
                <w14:rot w14:lat="0" w14:lon="0" w14:rev="0"/>
              </w14:lightRig>
            </w14:scene3d>
          </w:rPr>
          <w:t>1.1</w:t>
        </w:r>
        <w:r>
          <w:rPr>
            <w:rFonts w:eastAsiaTheme="minorEastAsia" w:cstheme="minorBidi"/>
            <w:noProof/>
            <w:kern w:val="2"/>
            <w:sz w:val="24"/>
            <w:szCs w:val="24"/>
            <w:lang w:eastAsia="de-CH"/>
            <w14:ligatures w14:val="standardContextual"/>
          </w:rPr>
          <w:tab/>
        </w:r>
        <w:r w:rsidRPr="00A65C17">
          <w:rPr>
            <w:rStyle w:val="Hyperlink"/>
            <w:noProof/>
          </w:rPr>
          <w:t>Titel der Arbeit</w:t>
        </w:r>
        <w:r>
          <w:rPr>
            <w:noProof/>
            <w:webHidden/>
          </w:rPr>
          <w:tab/>
        </w:r>
        <w:r>
          <w:rPr>
            <w:noProof/>
            <w:webHidden/>
          </w:rPr>
          <w:fldChar w:fldCharType="begin"/>
        </w:r>
        <w:r>
          <w:rPr>
            <w:noProof/>
            <w:webHidden/>
          </w:rPr>
          <w:instrText xml:space="preserve"> PAGEREF _Toc163206289 \h </w:instrText>
        </w:r>
        <w:r>
          <w:rPr>
            <w:noProof/>
            <w:webHidden/>
          </w:rPr>
        </w:r>
        <w:r>
          <w:rPr>
            <w:noProof/>
            <w:webHidden/>
          </w:rPr>
          <w:fldChar w:fldCharType="separate"/>
        </w:r>
        <w:r w:rsidR="00B20910">
          <w:rPr>
            <w:noProof/>
            <w:webHidden/>
          </w:rPr>
          <w:t>7</w:t>
        </w:r>
        <w:r>
          <w:rPr>
            <w:noProof/>
            <w:webHidden/>
          </w:rPr>
          <w:fldChar w:fldCharType="end"/>
        </w:r>
      </w:hyperlink>
    </w:p>
    <w:p w14:paraId="43E70031" w14:textId="5FAA6FE0"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290" w:history="1">
        <w:r w:rsidRPr="00A65C17">
          <w:rPr>
            <w:rStyle w:val="Hyperlink"/>
            <w:noProof/>
            <w14:scene3d>
              <w14:camera w14:prst="orthographicFront"/>
              <w14:lightRig w14:rig="threePt" w14:dir="t">
                <w14:rot w14:lat="0" w14:lon="0" w14:rev="0"/>
              </w14:lightRig>
            </w14:scene3d>
          </w:rPr>
          <w:t>1.2</w:t>
        </w:r>
        <w:r>
          <w:rPr>
            <w:rFonts w:eastAsiaTheme="minorEastAsia" w:cstheme="minorBidi"/>
            <w:noProof/>
            <w:kern w:val="2"/>
            <w:sz w:val="24"/>
            <w:szCs w:val="24"/>
            <w:lang w:eastAsia="de-CH"/>
            <w14:ligatures w14:val="standardContextual"/>
          </w:rPr>
          <w:tab/>
        </w:r>
        <w:r w:rsidRPr="00A65C17">
          <w:rPr>
            <w:rStyle w:val="Hyperlink"/>
            <w:noProof/>
          </w:rPr>
          <w:t>Ausgangslage</w:t>
        </w:r>
        <w:r>
          <w:rPr>
            <w:noProof/>
            <w:webHidden/>
          </w:rPr>
          <w:tab/>
        </w:r>
        <w:r>
          <w:rPr>
            <w:noProof/>
            <w:webHidden/>
          </w:rPr>
          <w:fldChar w:fldCharType="begin"/>
        </w:r>
        <w:r>
          <w:rPr>
            <w:noProof/>
            <w:webHidden/>
          </w:rPr>
          <w:instrText xml:space="preserve"> PAGEREF _Toc163206290 \h </w:instrText>
        </w:r>
        <w:r>
          <w:rPr>
            <w:noProof/>
            <w:webHidden/>
          </w:rPr>
        </w:r>
        <w:r>
          <w:rPr>
            <w:noProof/>
            <w:webHidden/>
          </w:rPr>
          <w:fldChar w:fldCharType="separate"/>
        </w:r>
        <w:r w:rsidR="00B20910">
          <w:rPr>
            <w:noProof/>
            <w:webHidden/>
          </w:rPr>
          <w:t>7</w:t>
        </w:r>
        <w:r>
          <w:rPr>
            <w:noProof/>
            <w:webHidden/>
          </w:rPr>
          <w:fldChar w:fldCharType="end"/>
        </w:r>
      </w:hyperlink>
    </w:p>
    <w:p w14:paraId="0FFF3517" w14:textId="22F97A3D"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291" w:history="1">
        <w:r w:rsidRPr="00A65C17">
          <w:rPr>
            <w:rStyle w:val="Hyperlink"/>
            <w:noProof/>
            <w14:scene3d>
              <w14:camera w14:prst="orthographicFront"/>
              <w14:lightRig w14:rig="threePt" w14:dir="t">
                <w14:rot w14:lat="0" w14:lon="0" w14:rev="0"/>
              </w14:lightRig>
            </w14:scene3d>
          </w:rPr>
          <w:t>1.3</w:t>
        </w:r>
        <w:r>
          <w:rPr>
            <w:rFonts w:eastAsiaTheme="minorEastAsia" w:cstheme="minorBidi"/>
            <w:noProof/>
            <w:kern w:val="2"/>
            <w:sz w:val="24"/>
            <w:szCs w:val="24"/>
            <w:lang w:eastAsia="de-CH"/>
            <w14:ligatures w14:val="standardContextual"/>
          </w:rPr>
          <w:tab/>
        </w:r>
        <w:r w:rsidRPr="00A65C17">
          <w:rPr>
            <w:rStyle w:val="Hyperlink"/>
            <w:noProof/>
          </w:rPr>
          <w:t>Detaillierte Aufgabenstellung</w:t>
        </w:r>
        <w:r>
          <w:rPr>
            <w:noProof/>
            <w:webHidden/>
          </w:rPr>
          <w:tab/>
        </w:r>
        <w:r>
          <w:rPr>
            <w:noProof/>
            <w:webHidden/>
          </w:rPr>
          <w:fldChar w:fldCharType="begin"/>
        </w:r>
        <w:r>
          <w:rPr>
            <w:noProof/>
            <w:webHidden/>
          </w:rPr>
          <w:instrText xml:space="preserve"> PAGEREF _Toc163206291 \h </w:instrText>
        </w:r>
        <w:r>
          <w:rPr>
            <w:noProof/>
            <w:webHidden/>
          </w:rPr>
        </w:r>
        <w:r>
          <w:rPr>
            <w:noProof/>
            <w:webHidden/>
          </w:rPr>
          <w:fldChar w:fldCharType="separate"/>
        </w:r>
        <w:r w:rsidR="00B20910">
          <w:rPr>
            <w:noProof/>
            <w:webHidden/>
          </w:rPr>
          <w:t>7</w:t>
        </w:r>
        <w:r>
          <w:rPr>
            <w:noProof/>
            <w:webHidden/>
          </w:rPr>
          <w:fldChar w:fldCharType="end"/>
        </w:r>
      </w:hyperlink>
    </w:p>
    <w:p w14:paraId="4CA46C4D" w14:textId="5C2D55A9"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292" w:history="1">
        <w:r w:rsidRPr="00A65C17">
          <w:rPr>
            <w:rStyle w:val="Hyperlink"/>
            <w:noProof/>
          </w:rPr>
          <w:t>1.3.1</w:t>
        </w:r>
        <w:r>
          <w:rPr>
            <w:rFonts w:eastAsiaTheme="minorEastAsia" w:cstheme="minorBidi"/>
            <w:noProof/>
            <w:kern w:val="2"/>
            <w:sz w:val="24"/>
            <w:szCs w:val="24"/>
            <w:lang w:eastAsia="de-CH"/>
            <w14:ligatures w14:val="standardContextual"/>
          </w:rPr>
          <w:tab/>
        </w:r>
        <w:r w:rsidRPr="00A65C17">
          <w:rPr>
            <w:rStyle w:val="Hyperlink"/>
            <w:noProof/>
          </w:rPr>
          <w:t>Kriterien für den Import von Zeitbuchungen einer Aufgabe</w:t>
        </w:r>
        <w:r>
          <w:rPr>
            <w:noProof/>
            <w:webHidden/>
          </w:rPr>
          <w:tab/>
        </w:r>
        <w:r>
          <w:rPr>
            <w:noProof/>
            <w:webHidden/>
          </w:rPr>
          <w:fldChar w:fldCharType="begin"/>
        </w:r>
        <w:r>
          <w:rPr>
            <w:noProof/>
            <w:webHidden/>
          </w:rPr>
          <w:instrText xml:space="preserve"> PAGEREF _Toc163206292 \h </w:instrText>
        </w:r>
        <w:r>
          <w:rPr>
            <w:noProof/>
            <w:webHidden/>
          </w:rPr>
        </w:r>
        <w:r>
          <w:rPr>
            <w:noProof/>
            <w:webHidden/>
          </w:rPr>
          <w:fldChar w:fldCharType="separate"/>
        </w:r>
        <w:r w:rsidR="00B20910">
          <w:rPr>
            <w:noProof/>
            <w:webHidden/>
          </w:rPr>
          <w:t>8</w:t>
        </w:r>
        <w:r>
          <w:rPr>
            <w:noProof/>
            <w:webHidden/>
          </w:rPr>
          <w:fldChar w:fldCharType="end"/>
        </w:r>
      </w:hyperlink>
    </w:p>
    <w:p w14:paraId="5ADBA19C" w14:textId="65F7DA16"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293" w:history="1">
        <w:r w:rsidRPr="00A65C17">
          <w:rPr>
            <w:rStyle w:val="Hyperlink"/>
            <w:noProof/>
          </w:rPr>
          <w:t>1.3.2</w:t>
        </w:r>
        <w:r>
          <w:rPr>
            <w:rFonts w:eastAsiaTheme="minorEastAsia" w:cstheme="minorBidi"/>
            <w:noProof/>
            <w:kern w:val="2"/>
            <w:sz w:val="24"/>
            <w:szCs w:val="24"/>
            <w:lang w:eastAsia="de-CH"/>
            <w14:ligatures w14:val="standardContextual"/>
          </w:rPr>
          <w:tab/>
        </w:r>
        <w:r w:rsidRPr="00A65C17">
          <w:rPr>
            <w:rStyle w:val="Hyperlink"/>
            <w:noProof/>
          </w:rPr>
          <w:t>Felder welche beim Import von Jira Zeitbuchungen abgefüllt sein müssen</w:t>
        </w:r>
        <w:r>
          <w:rPr>
            <w:noProof/>
            <w:webHidden/>
          </w:rPr>
          <w:tab/>
        </w:r>
        <w:r>
          <w:rPr>
            <w:noProof/>
            <w:webHidden/>
          </w:rPr>
          <w:fldChar w:fldCharType="begin"/>
        </w:r>
        <w:r>
          <w:rPr>
            <w:noProof/>
            <w:webHidden/>
          </w:rPr>
          <w:instrText xml:space="preserve"> PAGEREF _Toc163206293 \h </w:instrText>
        </w:r>
        <w:r>
          <w:rPr>
            <w:noProof/>
            <w:webHidden/>
          </w:rPr>
        </w:r>
        <w:r>
          <w:rPr>
            <w:noProof/>
            <w:webHidden/>
          </w:rPr>
          <w:fldChar w:fldCharType="separate"/>
        </w:r>
        <w:r w:rsidR="00B20910">
          <w:rPr>
            <w:noProof/>
            <w:webHidden/>
          </w:rPr>
          <w:t>8</w:t>
        </w:r>
        <w:r>
          <w:rPr>
            <w:noProof/>
            <w:webHidden/>
          </w:rPr>
          <w:fldChar w:fldCharType="end"/>
        </w:r>
      </w:hyperlink>
    </w:p>
    <w:p w14:paraId="36D3BD22" w14:textId="0A27F49E"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294" w:history="1">
        <w:r w:rsidRPr="00A65C17">
          <w:rPr>
            <w:rStyle w:val="Hyperlink"/>
            <w:noProof/>
          </w:rPr>
          <w:t>1.3.3</w:t>
        </w:r>
        <w:r>
          <w:rPr>
            <w:rFonts w:eastAsiaTheme="minorEastAsia" w:cstheme="minorBidi"/>
            <w:noProof/>
            <w:kern w:val="2"/>
            <w:sz w:val="24"/>
            <w:szCs w:val="24"/>
            <w:lang w:eastAsia="de-CH"/>
            <w14:ligatures w14:val="standardContextual"/>
          </w:rPr>
          <w:tab/>
        </w:r>
        <w:r w:rsidRPr="00A65C17">
          <w:rPr>
            <w:rStyle w:val="Hyperlink"/>
            <w:noProof/>
          </w:rPr>
          <w:t>Out of Scope</w:t>
        </w:r>
        <w:r>
          <w:rPr>
            <w:noProof/>
            <w:webHidden/>
          </w:rPr>
          <w:tab/>
        </w:r>
        <w:r>
          <w:rPr>
            <w:noProof/>
            <w:webHidden/>
          </w:rPr>
          <w:fldChar w:fldCharType="begin"/>
        </w:r>
        <w:r>
          <w:rPr>
            <w:noProof/>
            <w:webHidden/>
          </w:rPr>
          <w:instrText xml:space="preserve"> PAGEREF _Toc163206294 \h </w:instrText>
        </w:r>
        <w:r>
          <w:rPr>
            <w:noProof/>
            <w:webHidden/>
          </w:rPr>
        </w:r>
        <w:r>
          <w:rPr>
            <w:noProof/>
            <w:webHidden/>
          </w:rPr>
          <w:fldChar w:fldCharType="separate"/>
        </w:r>
        <w:r w:rsidR="00B20910">
          <w:rPr>
            <w:noProof/>
            <w:webHidden/>
          </w:rPr>
          <w:t>9</w:t>
        </w:r>
        <w:r>
          <w:rPr>
            <w:noProof/>
            <w:webHidden/>
          </w:rPr>
          <w:fldChar w:fldCharType="end"/>
        </w:r>
      </w:hyperlink>
    </w:p>
    <w:p w14:paraId="740B848F" w14:textId="65583251"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295" w:history="1">
        <w:r w:rsidRPr="00A65C17">
          <w:rPr>
            <w:rStyle w:val="Hyperlink"/>
            <w:noProof/>
          </w:rPr>
          <w:t>1.3.4</w:t>
        </w:r>
        <w:r>
          <w:rPr>
            <w:rFonts w:eastAsiaTheme="minorEastAsia" w:cstheme="minorBidi"/>
            <w:noProof/>
            <w:kern w:val="2"/>
            <w:sz w:val="24"/>
            <w:szCs w:val="24"/>
            <w:lang w:eastAsia="de-CH"/>
            <w14:ligatures w14:val="standardContextual"/>
          </w:rPr>
          <w:tab/>
        </w:r>
        <w:r w:rsidRPr="00A65C17">
          <w:rPr>
            <w:rStyle w:val="Hyperlink"/>
            <w:noProof/>
          </w:rPr>
          <w:t>Vorgaben</w:t>
        </w:r>
        <w:r>
          <w:rPr>
            <w:noProof/>
            <w:webHidden/>
          </w:rPr>
          <w:tab/>
        </w:r>
        <w:r>
          <w:rPr>
            <w:noProof/>
            <w:webHidden/>
          </w:rPr>
          <w:fldChar w:fldCharType="begin"/>
        </w:r>
        <w:r>
          <w:rPr>
            <w:noProof/>
            <w:webHidden/>
          </w:rPr>
          <w:instrText xml:space="preserve"> PAGEREF _Toc163206295 \h </w:instrText>
        </w:r>
        <w:r>
          <w:rPr>
            <w:noProof/>
            <w:webHidden/>
          </w:rPr>
        </w:r>
        <w:r>
          <w:rPr>
            <w:noProof/>
            <w:webHidden/>
          </w:rPr>
          <w:fldChar w:fldCharType="separate"/>
        </w:r>
        <w:r w:rsidR="00B20910">
          <w:rPr>
            <w:noProof/>
            <w:webHidden/>
          </w:rPr>
          <w:t>9</w:t>
        </w:r>
        <w:r>
          <w:rPr>
            <w:noProof/>
            <w:webHidden/>
          </w:rPr>
          <w:fldChar w:fldCharType="end"/>
        </w:r>
      </w:hyperlink>
    </w:p>
    <w:p w14:paraId="78E95F87" w14:textId="28A54D90"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296" w:history="1">
        <w:r w:rsidRPr="00A65C17">
          <w:rPr>
            <w:rStyle w:val="Hyperlink"/>
            <w:noProof/>
            <w14:scene3d>
              <w14:camera w14:prst="orthographicFront"/>
              <w14:lightRig w14:rig="threePt" w14:dir="t">
                <w14:rot w14:lat="0" w14:lon="0" w14:rev="0"/>
              </w14:lightRig>
            </w14:scene3d>
          </w:rPr>
          <w:t>1.4</w:t>
        </w:r>
        <w:r>
          <w:rPr>
            <w:rFonts w:eastAsiaTheme="minorEastAsia" w:cstheme="minorBidi"/>
            <w:noProof/>
            <w:kern w:val="2"/>
            <w:sz w:val="24"/>
            <w:szCs w:val="24"/>
            <w:lang w:eastAsia="de-CH"/>
            <w14:ligatures w14:val="standardContextual"/>
          </w:rPr>
          <w:tab/>
        </w:r>
        <w:r w:rsidRPr="00A65C17">
          <w:rPr>
            <w:rStyle w:val="Hyperlink"/>
            <w:noProof/>
          </w:rPr>
          <w:t>Mittel und Methoden</w:t>
        </w:r>
        <w:r>
          <w:rPr>
            <w:noProof/>
            <w:webHidden/>
          </w:rPr>
          <w:tab/>
        </w:r>
        <w:r>
          <w:rPr>
            <w:noProof/>
            <w:webHidden/>
          </w:rPr>
          <w:fldChar w:fldCharType="begin"/>
        </w:r>
        <w:r>
          <w:rPr>
            <w:noProof/>
            <w:webHidden/>
          </w:rPr>
          <w:instrText xml:space="preserve"> PAGEREF _Toc163206296 \h </w:instrText>
        </w:r>
        <w:r>
          <w:rPr>
            <w:noProof/>
            <w:webHidden/>
          </w:rPr>
        </w:r>
        <w:r>
          <w:rPr>
            <w:noProof/>
            <w:webHidden/>
          </w:rPr>
          <w:fldChar w:fldCharType="separate"/>
        </w:r>
        <w:r w:rsidR="00B20910">
          <w:rPr>
            <w:noProof/>
            <w:webHidden/>
          </w:rPr>
          <w:t>9</w:t>
        </w:r>
        <w:r>
          <w:rPr>
            <w:noProof/>
            <w:webHidden/>
          </w:rPr>
          <w:fldChar w:fldCharType="end"/>
        </w:r>
      </w:hyperlink>
    </w:p>
    <w:p w14:paraId="2C02A85E" w14:textId="770731CE"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297" w:history="1">
        <w:r w:rsidRPr="00A65C17">
          <w:rPr>
            <w:rStyle w:val="Hyperlink"/>
            <w:noProof/>
            <w14:scene3d>
              <w14:camera w14:prst="orthographicFront"/>
              <w14:lightRig w14:rig="threePt" w14:dir="t">
                <w14:rot w14:lat="0" w14:lon="0" w14:rev="0"/>
              </w14:lightRig>
            </w14:scene3d>
          </w:rPr>
          <w:t>1.5</w:t>
        </w:r>
        <w:r>
          <w:rPr>
            <w:rFonts w:eastAsiaTheme="minorEastAsia" w:cstheme="minorBidi"/>
            <w:noProof/>
            <w:kern w:val="2"/>
            <w:sz w:val="24"/>
            <w:szCs w:val="24"/>
            <w:lang w:eastAsia="de-CH"/>
            <w14:ligatures w14:val="standardContextual"/>
          </w:rPr>
          <w:tab/>
        </w:r>
        <w:r w:rsidRPr="00A65C17">
          <w:rPr>
            <w:rStyle w:val="Hyperlink"/>
            <w:noProof/>
          </w:rPr>
          <w:t>Vorkenntnisse</w:t>
        </w:r>
        <w:r>
          <w:rPr>
            <w:noProof/>
            <w:webHidden/>
          </w:rPr>
          <w:tab/>
        </w:r>
        <w:r>
          <w:rPr>
            <w:noProof/>
            <w:webHidden/>
          </w:rPr>
          <w:fldChar w:fldCharType="begin"/>
        </w:r>
        <w:r>
          <w:rPr>
            <w:noProof/>
            <w:webHidden/>
          </w:rPr>
          <w:instrText xml:space="preserve"> PAGEREF _Toc163206297 \h </w:instrText>
        </w:r>
        <w:r>
          <w:rPr>
            <w:noProof/>
            <w:webHidden/>
          </w:rPr>
        </w:r>
        <w:r>
          <w:rPr>
            <w:noProof/>
            <w:webHidden/>
          </w:rPr>
          <w:fldChar w:fldCharType="separate"/>
        </w:r>
        <w:r w:rsidR="00B20910">
          <w:rPr>
            <w:noProof/>
            <w:webHidden/>
          </w:rPr>
          <w:t>9</w:t>
        </w:r>
        <w:r>
          <w:rPr>
            <w:noProof/>
            <w:webHidden/>
          </w:rPr>
          <w:fldChar w:fldCharType="end"/>
        </w:r>
      </w:hyperlink>
    </w:p>
    <w:p w14:paraId="7D01EE65" w14:textId="50358A04"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298" w:history="1">
        <w:r w:rsidRPr="00A65C17">
          <w:rPr>
            <w:rStyle w:val="Hyperlink"/>
            <w:noProof/>
            <w14:scene3d>
              <w14:camera w14:prst="orthographicFront"/>
              <w14:lightRig w14:rig="threePt" w14:dir="t">
                <w14:rot w14:lat="0" w14:lon="0" w14:rev="0"/>
              </w14:lightRig>
            </w14:scene3d>
          </w:rPr>
          <w:t>1.6</w:t>
        </w:r>
        <w:r>
          <w:rPr>
            <w:rFonts w:eastAsiaTheme="minorEastAsia" w:cstheme="minorBidi"/>
            <w:noProof/>
            <w:kern w:val="2"/>
            <w:sz w:val="24"/>
            <w:szCs w:val="24"/>
            <w:lang w:eastAsia="de-CH"/>
            <w14:ligatures w14:val="standardContextual"/>
          </w:rPr>
          <w:tab/>
        </w:r>
        <w:r w:rsidRPr="00A65C17">
          <w:rPr>
            <w:rStyle w:val="Hyperlink"/>
            <w:noProof/>
          </w:rPr>
          <w:t>Vorarbeiten</w:t>
        </w:r>
        <w:r>
          <w:rPr>
            <w:noProof/>
            <w:webHidden/>
          </w:rPr>
          <w:tab/>
        </w:r>
        <w:r>
          <w:rPr>
            <w:noProof/>
            <w:webHidden/>
          </w:rPr>
          <w:fldChar w:fldCharType="begin"/>
        </w:r>
        <w:r>
          <w:rPr>
            <w:noProof/>
            <w:webHidden/>
          </w:rPr>
          <w:instrText xml:space="preserve"> PAGEREF _Toc163206298 \h </w:instrText>
        </w:r>
        <w:r>
          <w:rPr>
            <w:noProof/>
            <w:webHidden/>
          </w:rPr>
        </w:r>
        <w:r>
          <w:rPr>
            <w:noProof/>
            <w:webHidden/>
          </w:rPr>
          <w:fldChar w:fldCharType="separate"/>
        </w:r>
        <w:r w:rsidR="00B20910">
          <w:rPr>
            <w:noProof/>
            <w:webHidden/>
          </w:rPr>
          <w:t>10</w:t>
        </w:r>
        <w:r>
          <w:rPr>
            <w:noProof/>
            <w:webHidden/>
          </w:rPr>
          <w:fldChar w:fldCharType="end"/>
        </w:r>
      </w:hyperlink>
    </w:p>
    <w:p w14:paraId="4E238723" w14:textId="6722F6F5"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299" w:history="1">
        <w:r w:rsidRPr="00A65C17">
          <w:rPr>
            <w:rStyle w:val="Hyperlink"/>
            <w:noProof/>
            <w14:scene3d>
              <w14:camera w14:prst="orthographicFront"/>
              <w14:lightRig w14:rig="threePt" w14:dir="t">
                <w14:rot w14:lat="0" w14:lon="0" w14:rev="0"/>
              </w14:lightRig>
            </w14:scene3d>
          </w:rPr>
          <w:t>1.7</w:t>
        </w:r>
        <w:r>
          <w:rPr>
            <w:rFonts w:eastAsiaTheme="minorEastAsia" w:cstheme="minorBidi"/>
            <w:noProof/>
            <w:kern w:val="2"/>
            <w:sz w:val="24"/>
            <w:szCs w:val="24"/>
            <w:lang w:eastAsia="de-CH"/>
            <w14:ligatures w14:val="standardContextual"/>
          </w:rPr>
          <w:tab/>
        </w:r>
        <w:r w:rsidRPr="00A65C17">
          <w:rPr>
            <w:rStyle w:val="Hyperlink"/>
            <w:noProof/>
          </w:rPr>
          <w:t>Neue Lerninhalte</w:t>
        </w:r>
        <w:r>
          <w:rPr>
            <w:noProof/>
            <w:webHidden/>
          </w:rPr>
          <w:tab/>
        </w:r>
        <w:r>
          <w:rPr>
            <w:noProof/>
            <w:webHidden/>
          </w:rPr>
          <w:fldChar w:fldCharType="begin"/>
        </w:r>
        <w:r>
          <w:rPr>
            <w:noProof/>
            <w:webHidden/>
          </w:rPr>
          <w:instrText xml:space="preserve"> PAGEREF _Toc163206299 \h </w:instrText>
        </w:r>
        <w:r>
          <w:rPr>
            <w:noProof/>
            <w:webHidden/>
          </w:rPr>
        </w:r>
        <w:r>
          <w:rPr>
            <w:noProof/>
            <w:webHidden/>
          </w:rPr>
          <w:fldChar w:fldCharType="separate"/>
        </w:r>
        <w:r w:rsidR="00B20910">
          <w:rPr>
            <w:noProof/>
            <w:webHidden/>
          </w:rPr>
          <w:t>10</w:t>
        </w:r>
        <w:r>
          <w:rPr>
            <w:noProof/>
            <w:webHidden/>
          </w:rPr>
          <w:fldChar w:fldCharType="end"/>
        </w:r>
      </w:hyperlink>
    </w:p>
    <w:p w14:paraId="440419AA" w14:textId="2D183533"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00" w:history="1">
        <w:r w:rsidRPr="00A65C17">
          <w:rPr>
            <w:rStyle w:val="Hyperlink"/>
            <w:noProof/>
            <w14:scene3d>
              <w14:camera w14:prst="orthographicFront"/>
              <w14:lightRig w14:rig="threePt" w14:dir="t">
                <w14:rot w14:lat="0" w14:lon="0" w14:rev="0"/>
              </w14:lightRig>
            </w14:scene3d>
          </w:rPr>
          <w:t>1.8</w:t>
        </w:r>
        <w:r>
          <w:rPr>
            <w:rFonts w:eastAsiaTheme="minorEastAsia" w:cstheme="minorBidi"/>
            <w:noProof/>
            <w:kern w:val="2"/>
            <w:sz w:val="24"/>
            <w:szCs w:val="24"/>
            <w:lang w:eastAsia="de-CH"/>
            <w14:ligatures w14:val="standardContextual"/>
          </w:rPr>
          <w:tab/>
        </w:r>
        <w:r w:rsidRPr="00A65C17">
          <w:rPr>
            <w:rStyle w:val="Hyperlink"/>
            <w:noProof/>
          </w:rPr>
          <w:t>Arbeiten in den letzten 6 Monaten</w:t>
        </w:r>
        <w:r>
          <w:rPr>
            <w:noProof/>
            <w:webHidden/>
          </w:rPr>
          <w:tab/>
        </w:r>
        <w:r>
          <w:rPr>
            <w:noProof/>
            <w:webHidden/>
          </w:rPr>
          <w:fldChar w:fldCharType="begin"/>
        </w:r>
        <w:r>
          <w:rPr>
            <w:noProof/>
            <w:webHidden/>
          </w:rPr>
          <w:instrText xml:space="preserve"> PAGEREF _Toc163206300 \h </w:instrText>
        </w:r>
        <w:r>
          <w:rPr>
            <w:noProof/>
            <w:webHidden/>
          </w:rPr>
        </w:r>
        <w:r>
          <w:rPr>
            <w:noProof/>
            <w:webHidden/>
          </w:rPr>
          <w:fldChar w:fldCharType="separate"/>
        </w:r>
        <w:r w:rsidR="00B20910">
          <w:rPr>
            <w:noProof/>
            <w:webHidden/>
          </w:rPr>
          <w:t>10</w:t>
        </w:r>
        <w:r>
          <w:rPr>
            <w:noProof/>
            <w:webHidden/>
          </w:rPr>
          <w:fldChar w:fldCharType="end"/>
        </w:r>
      </w:hyperlink>
    </w:p>
    <w:p w14:paraId="6C596154" w14:textId="4DE7B061" w:rsidR="00C221FF" w:rsidRDefault="00C221FF">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206301" w:history="1">
        <w:r w:rsidRPr="00A65C17">
          <w:rPr>
            <w:rStyle w:val="Hyperlink"/>
            <w:noProof/>
          </w:rPr>
          <w:t>2</w:t>
        </w:r>
        <w:r>
          <w:rPr>
            <w:rFonts w:eastAsiaTheme="minorEastAsia" w:cstheme="minorBidi"/>
            <w:b w:val="0"/>
            <w:bCs w:val="0"/>
            <w:noProof/>
            <w:kern w:val="2"/>
            <w:sz w:val="24"/>
            <w:szCs w:val="24"/>
            <w:lang w:eastAsia="de-CH"/>
            <w14:ligatures w14:val="standardContextual"/>
          </w:rPr>
          <w:tab/>
        </w:r>
        <w:r w:rsidRPr="00A65C17">
          <w:rPr>
            <w:rStyle w:val="Hyperlink"/>
            <w:noProof/>
          </w:rPr>
          <w:t>Projektaufbauorganisation</w:t>
        </w:r>
        <w:r>
          <w:rPr>
            <w:noProof/>
            <w:webHidden/>
          </w:rPr>
          <w:tab/>
        </w:r>
        <w:r>
          <w:rPr>
            <w:noProof/>
            <w:webHidden/>
          </w:rPr>
          <w:fldChar w:fldCharType="begin"/>
        </w:r>
        <w:r>
          <w:rPr>
            <w:noProof/>
            <w:webHidden/>
          </w:rPr>
          <w:instrText xml:space="preserve"> PAGEREF _Toc163206301 \h </w:instrText>
        </w:r>
        <w:r>
          <w:rPr>
            <w:noProof/>
            <w:webHidden/>
          </w:rPr>
        </w:r>
        <w:r>
          <w:rPr>
            <w:noProof/>
            <w:webHidden/>
          </w:rPr>
          <w:fldChar w:fldCharType="separate"/>
        </w:r>
        <w:r w:rsidR="00B20910">
          <w:rPr>
            <w:noProof/>
            <w:webHidden/>
          </w:rPr>
          <w:t>11</w:t>
        </w:r>
        <w:r>
          <w:rPr>
            <w:noProof/>
            <w:webHidden/>
          </w:rPr>
          <w:fldChar w:fldCharType="end"/>
        </w:r>
      </w:hyperlink>
    </w:p>
    <w:p w14:paraId="3BF7B3CD" w14:textId="100BEFB8"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02" w:history="1">
        <w:r w:rsidRPr="00A65C17">
          <w:rPr>
            <w:rStyle w:val="Hyperlink"/>
            <w:noProof/>
            <w14:scene3d>
              <w14:camera w14:prst="orthographicFront"/>
              <w14:lightRig w14:rig="threePt" w14:dir="t">
                <w14:rot w14:lat="0" w14:lon="0" w14:rev="0"/>
              </w14:lightRig>
            </w14:scene3d>
          </w:rPr>
          <w:t>2.1</w:t>
        </w:r>
        <w:r>
          <w:rPr>
            <w:rFonts w:eastAsiaTheme="minorEastAsia" w:cstheme="minorBidi"/>
            <w:noProof/>
            <w:kern w:val="2"/>
            <w:sz w:val="24"/>
            <w:szCs w:val="24"/>
            <w:lang w:eastAsia="de-CH"/>
            <w14:ligatures w14:val="standardContextual"/>
          </w:rPr>
          <w:tab/>
        </w:r>
        <w:r w:rsidRPr="00A65C17">
          <w:rPr>
            <w:rStyle w:val="Hyperlink"/>
            <w:noProof/>
          </w:rPr>
          <w:t>Projektumfeld</w:t>
        </w:r>
        <w:r>
          <w:rPr>
            <w:noProof/>
            <w:webHidden/>
          </w:rPr>
          <w:tab/>
        </w:r>
        <w:r>
          <w:rPr>
            <w:noProof/>
            <w:webHidden/>
          </w:rPr>
          <w:fldChar w:fldCharType="begin"/>
        </w:r>
        <w:r>
          <w:rPr>
            <w:noProof/>
            <w:webHidden/>
          </w:rPr>
          <w:instrText xml:space="preserve"> PAGEREF _Toc163206302 \h </w:instrText>
        </w:r>
        <w:r>
          <w:rPr>
            <w:noProof/>
            <w:webHidden/>
          </w:rPr>
        </w:r>
        <w:r>
          <w:rPr>
            <w:noProof/>
            <w:webHidden/>
          </w:rPr>
          <w:fldChar w:fldCharType="separate"/>
        </w:r>
        <w:r w:rsidR="00B20910">
          <w:rPr>
            <w:noProof/>
            <w:webHidden/>
          </w:rPr>
          <w:t>11</w:t>
        </w:r>
        <w:r>
          <w:rPr>
            <w:noProof/>
            <w:webHidden/>
          </w:rPr>
          <w:fldChar w:fldCharType="end"/>
        </w:r>
      </w:hyperlink>
    </w:p>
    <w:p w14:paraId="28B982AF" w14:textId="3045EA0D"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03" w:history="1">
        <w:r w:rsidRPr="00A65C17">
          <w:rPr>
            <w:rStyle w:val="Hyperlink"/>
            <w:noProof/>
          </w:rPr>
          <w:t>2.1.1</w:t>
        </w:r>
        <w:r>
          <w:rPr>
            <w:rFonts w:eastAsiaTheme="minorEastAsia" w:cstheme="minorBidi"/>
            <w:noProof/>
            <w:kern w:val="2"/>
            <w:sz w:val="24"/>
            <w:szCs w:val="24"/>
            <w:lang w:eastAsia="de-CH"/>
            <w14:ligatures w14:val="standardContextual"/>
          </w:rPr>
          <w:tab/>
        </w:r>
        <w:r w:rsidRPr="00A65C17">
          <w:rPr>
            <w:rStyle w:val="Hyperlink"/>
            <w:noProof/>
          </w:rPr>
          <w:t>Softec AG</w:t>
        </w:r>
        <w:r>
          <w:rPr>
            <w:noProof/>
            <w:webHidden/>
          </w:rPr>
          <w:tab/>
        </w:r>
        <w:r>
          <w:rPr>
            <w:noProof/>
            <w:webHidden/>
          </w:rPr>
          <w:fldChar w:fldCharType="begin"/>
        </w:r>
        <w:r>
          <w:rPr>
            <w:noProof/>
            <w:webHidden/>
          </w:rPr>
          <w:instrText xml:space="preserve"> PAGEREF _Toc163206303 \h </w:instrText>
        </w:r>
        <w:r>
          <w:rPr>
            <w:noProof/>
            <w:webHidden/>
          </w:rPr>
        </w:r>
        <w:r>
          <w:rPr>
            <w:noProof/>
            <w:webHidden/>
          </w:rPr>
          <w:fldChar w:fldCharType="separate"/>
        </w:r>
        <w:r w:rsidR="00B20910">
          <w:rPr>
            <w:noProof/>
            <w:webHidden/>
          </w:rPr>
          <w:t>11</w:t>
        </w:r>
        <w:r>
          <w:rPr>
            <w:noProof/>
            <w:webHidden/>
          </w:rPr>
          <w:fldChar w:fldCharType="end"/>
        </w:r>
      </w:hyperlink>
    </w:p>
    <w:p w14:paraId="6FD74ACA" w14:textId="3CECD66D"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04" w:history="1">
        <w:r w:rsidRPr="00A65C17">
          <w:rPr>
            <w:rStyle w:val="Hyperlink"/>
            <w:noProof/>
          </w:rPr>
          <w:t>2.1.1.1</w:t>
        </w:r>
        <w:r>
          <w:rPr>
            <w:rFonts w:eastAsiaTheme="minorEastAsia" w:cstheme="minorBidi"/>
            <w:noProof/>
            <w:kern w:val="2"/>
            <w:sz w:val="24"/>
            <w:szCs w:val="24"/>
            <w:lang w:eastAsia="de-CH"/>
            <w14:ligatures w14:val="standardContextual"/>
          </w:rPr>
          <w:tab/>
        </w:r>
        <w:r w:rsidRPr="00A65C17">
          <w:rPr>
            <w:rStyle w:val="Hyperlink"/>
            <w:noProof/>
          </w:rPr>
          <w:t>Codefathers</w:t>
        </w:r>
        <w:r>
          <w:rPr>
            <w:noProof/>
            <w:webHidden/>
          </w:rPr>
          <w:tab/>
        </w:r>
        <w:r>
          <w:rPr>
            <w:noProof/>
            <w:webHidden/>
          </w:rPr>
          <w:fldChar w:fldCharType="begin"/>
        </w:r>
        <w:r>
          <w:rPr>
            <w:noProof/>
            <w:webHidden/>
          </w:rPr>
          <w:instrText xml:space="preserve"> PAGEREF _Toc163206304 \h </w:instrText>
        </w:r>
        <w:r>
          <w:rPr>
            <w:noProof/>
            <w:webHidden/>
          </w:rPr>
        </w:r>
        <w:r>
          <w:rPr>
            <w:noProof/>
            <w:webHidden/>
          </w:rPr>
          <w:fldChar w:fldCharType="separate"/>
        </w:r>
        <w:r w:rsidR="00B20910">
          <w:rPr>
            <w:noProof/>
            <w:webHidden/>
          </w:rPr>
          <w:t>11</w:t>
        </w:r>
        <w:r>
          <w:rPr>
            <w:noProof/>
            <w:webHidden/>
          </w:rPr>
          <w:fldChar w:fldCharType="end"/>
        </w:r>
      </w:hyperlink>
    </w:p>
    <w:p w14:paraId="315D11B5" w14:textId="20033D22"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05" w:history="1">
        <w:r w:rsidRPr="00A65C17">
          <w:rPr>
            <w:rStyle w:val="Hyperlink"/>
            <w:noProof/>
          </w:rPr>
          <w:t>2.1.1.2</w:t>
        </w:r>
        <w:r>
          <w:rPr>
            <w:rFonts w:eastAsiaTheme="minorEastAsia" w:cstheme="minorBidi"/>
            <w:noProof/>
            <w:kern w:val="2"/>
            <w:sz w:val="24"/>
            <w:szCs w:val="24"/>
            <w:lang w:eastAsia="de-CH"/>
            <w14:ligatures w14:val="standardContextual"/>
          </w:rPr>
          <w:tab/>
        </w:r>
        <w:r w:rsidRPr="00A65C17">
          <w:rPr>
            <w:rStyle w:val="Hyperlink"/>
            <w:noProof/>
          </w:rPr>
          <w:t>LAWIS</w:t>
        </w:r>
        <w:r>
          <w:rPr>
            <w:noProof/>
            <w:webHidden/>
          </w:rPr>
          <w:tab/>
        </w:r>
        <w:r>
          <w:rPr>
            <w:noProof/>
            <w:webHidden/>
          </w:rPr>
          <w:fldChar w:fldCharType="begin"/>
        </w:r>
        <w:r>
          <w:rPr>
            <w:noProof/>
            <w:webHidden/>
          </w:rPr>
          <w:instrText xml:space="preserve"> PAGEREF _Toc163206305 \h </w:instrText>
        </w:r>
        <w:r>
          <w:rPr>
            <w:noProof/>
            <w:webHidden/>
          </w:rPr>
        </w:r>
        <w:r>
          <w:rPr>
            <w:noProof/>
            <w:webHidden/>
          </w:rPr>
          <w:fldChar w:fldCharType="separate"/>
        </w:r>
        <w:r w:rsidR="00B20910">
          <w:rPr>
            <w:noProof/>
            <w:webHidden/>
          </w:rPr>
          <w:t>11</w:t>
        </w:r>
        <w:r>
          <w:rPr>
            <w:noProof/>
            <w:webHidden/>
          </w:rPr>
          <w:fldChar w:fldCharType="end"/>
        </w:r>
      </w:hyperlink>
    </w:p>
    <w:p w14:paraId="5A7D1D00" w14:textId="224A2D4C"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06" w:history="1">
        <w:r w:rsidRPr="00A65C17">
          <w:rPr>
            <w:rStyle w:val="Hyperlink"/>
            <w:noProof/>
          </w:rPr>
          <w:t>2.1.2</w:t>
        </w:r>
        <w:r>
          <w:rPr>
            <w:rFonts w:eastAsiaTheme="minorEastAsia" w:cstheme="minorBidi"/>
            <w:noProof/>
            <w:kern w:val="2"/>
            <w:sz w:val="24"/>
            <w:szCs w:val="24"/>
            <w:lang w:eastAsia="de-CH"/>
            <w14:ligatures w14:val="standardContextual"/>
          </w:rPr>
          <w:tab/>
        </w:r>
        <w:r w:rsidRPr="00A65C17">
          <w:rPr>
            <w:rStyle w:val="Hyperlink"/>
            <w:noProof/>
          </w:rPr>
          <w:t>bildxzug Lehre im Verbund</w:t>
        </w:r>
        <w:r>
          <w:rPr>
            <w:noProof/>
            <w:webHidden/>
          </w:rPr>
          <w:tab/>
        </w:r>
        <w:r>
          <w:rPr>
            <w:noProof/>
            <w:webHidden/>
          </w:rPr>
          <w:fldChar w:fldCharType="begin"/>
        </w:r>
        <w:r>
          <w:rPr>
            <w:noProof/>
            <w:webHidden/>
          </w:rPr>
          <w:instrText xml:space="preserve"> PAGEREF _Toc163206306 \h </w:instrText>
        </w:r>
        <w:r>
          <w:rPr>
            <w:noProof/>
            <w:webHidden/>
          </w:rPr>
        </w:r>
        <w:r>
          <w:rPr>
            <w:noProof/>
            <w:webHidden/>
          </w:rPr>
          <w:fldChar w:fldCharType="separate"/>
        </w:r>
        <w:r w:rsidR="00B20910">
          <w:rPr>
            <w:noProof/>
            <w:webHidden/>
          </w:rPr>
          <w:t>11</w:t>
        </w:r>
        <w:r>
          <w:rPr>
            <w:noProof/>
            <w:webHidden/>
          </w:rPr>
          <w:fldChar w:fldCharType="end"/>
        </w:r>
      </w:hyperlink>
    </w:p>
    <w:p w14:paraId="0CCE7773" w14:textId="4A519AE9"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07" w:history="1">
        <w:r w:rsidRPr="00A65C17">
          <w:rPr>
            <w:rStyle w:val="Hyperlink"/>
            <w:noProof/>
            <w14:scene3d>
              <w14:camera w14:prst="orthographicFront"/>
              <w14:lightRig w14:rig="threePt" w14:dir="t">
                <w14:rot w14:lat="0" w14:lon="0" w14:rev="0"/>
              </w14:lightRig>
            </w14:scene3d>
          </w:rPr>
          <w:t>2.2</w:t>
        </w:r>
        <w:r>
          <w:rPr>
            <w:rFonts w:eastAsiaTheme="minorEastAsia" w:cstheme="minorBidi"/>
            <w:noProof/>
            <w:kern w:val="2"/>
            <w:sz w:val="24"/>
            <w:szCs w:val="24"/>
            <w:lang w:eastAsia="de-CH"/>
            <w14:ligatures w14:val="standardContextual"/>
          </w:rPr>
          <w:tab/>
        </w:r>
        <w:r w:rsidRPr="00A65C17">
          <w:rPr>
            <w:rStyle w:val="Hyperlink"/>
            <w:noProof/>
          </w:rPr>
          <w:t>Projektorganisation</w:t>
        </w:r>
        <w:r>
          <w:rPr>
            <w:noProof/>
            <w:webHidden/>
          </w:rPr>
          <w:tab/>
        </w:r>
        <w:r>
          <w:rPr>
            <w:noProof/>
            <w:webHidden/>
          </w:rPr>
          <w:fldChar w:fldCharType="begin"/>
        </w:r>
        <w:r>
          <w:rPr>
            <w:noProof/>
            <w:webHidden/>
          </w:rPr>
          <w:instrText xml:space="preserve"> PAGEREF _Toc163206307 \h </w:instrText>
        </w:r>
        <w:r>
          <w:rPr>
            <w:noProof/>
            <w:webHidden/>
          </w:rPr>
        </w:r>
        <w:r>
          <w:rPr>
            <w:noProof/>
            <w:webHidden/>
          </w:rPr>
          <w:fldChar w:fldCharType="separate"/>
        </w:r>
        <w:r w:rsidR="00B20910">
          <w:rPr>
            <w:noProof/>
            <w:webHidden/>
          </w:rPr>
          <w:t>12</w:t>
        </w:r>
        <w:r>
          <w:rPr>
            <w:noProof/>
            <w:webHidden/>
          </w:rPr>
          <w:fldChar w:fldCharType="end"/>
        </w:r>
      </w:hyperlink>
    </w:p>
    <w:p w14:paraId="67C92036" w14:textId="13B4096F"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08" w:history="1">
        <w:r w:rsidRPr="00A65C17">
          <w:rPr>
            <w:rStyle w:val="Hyperlink"/>
            <w:noProof/>
          </w:rPr>
          <w:t>2.2.1</w:t>
        </w:r>
        <w:r>
          <w:rPr>
            <w:rFonts w:eastAsiaTheme="minorEastAsia" w:cstheme="minorBidi"/>
            <w:noProof/>
            <w:kern w:val="2"/>
            <w:sz w:val="24"/>
            <w:szCs w:val="24"/>
            <w:lang w:eastAsia="de-CH"/>
            <w14:ligatures w14:val="standardContextual"/>
          </w:rPr>
          <w:tab/>
        </w:r>
        <w:r w:rsidRPr="00A65C17">
          <w:rPr>
            <w:rStyle w:val="Hyperlink"/>
            <w:noProof/>
          </w:rPr>
          <w:t>Beteiligte Personen</w:t>
        </w:r>
        <w:r>
          <w:rPr>
            <w:noProof/>
            <w:webHidden/>
          </w:rPr>
          <w:tab/>
        </w:r>
        <w:r>
          <w:rPr>
            <w:noProof/>
            <w:webHidden/>
          </w:rPr>
          <w:fldChar w:fldCharType="begin"/>
        </w:r>
        <w:r>
          <w:rPr>
            <w:noProof/>
            <w:webHidden/>
          </w:rPr>
          <w:instrText xml:space="preserve"> PAGEREF _Toc163206308 \h </w:instrText>
        </w:r>
        <w:r>
          <w:rPr>
            <w:noProof/>
            <w:webHidden/>
          </w:rPr>
        </w:r>
        <w:r>
          <w:rPr>
            <w:noProof/>
            <w:webHidden/>
          </w:rPr>
          <w:fldChar w:fldCharType="separate"/>
        </w:r>
        <w:r w:rsidR="00B20910">
          <w:rPr>
            <w:noProof/>
            <w:webHidden/>
          </w:rPr>
          <w:t>13</w:t>
        </w:r>
        <w:r>
          <w:rPr>
            <w:noProof/>
            <w:webHidden/>
          </w:rPr>
          <w:fldChar w:fldCharType="end"/>
        </w:r>
      </w:hyperlink>
    </w:p>
    <w:p w14:paraId="29E5A29E" w14:textId="6B4BC6CE"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09" w:history="1">
        <w:r w:rsidRPr="00A65C17">
          <w:rPr>
            <w:rStyle w:val="Hyperlink"/>
            <w:noProof/>
            <w14:scene3d>
              <w14:camera w14:prst="orthographicFront"/>
              <w14:lightRig w14:rig="threePt" w14:dir="t">
                <w14:rot w14:lat="0" w14:lon="0" w14:rev="0"/>
              </w14:lightRig>
            </w14:scene3d>
          </w:rPr>
          <w:t>2.3</w:t>
        </w:r>
        <w:r>
          <w:rPr>
            <w:rFonts w:eastAsiaTheme="minorEastAsia" w:cstheme="minorBidi"/>
            <w:noProof/>
            <w:kern w:val="2"/>
            <w:sz w:val="24"/>
            <w:szCs w:val="24"/>
            <w:lang w:eastAsia="de-CH"/>
            <w14:ligatures w14:val="standardContextual"/>
          </w:rPr>
          <w:tab/>
        </w:r>
        <w:r w:rsidRPr="00A65C17">
          <w:rPr>
            <w:rStyle w:val="Hyperlink"/>
            <w:noProof/>
          </w:rPr>
          <w:t>Projektmethode</w:t>
        </w:r>
        <w:r>
          <w:rPr>
            <w:noProof/>
            <w:webHidden/>
          </w:rPr>
          <w:tab/>
        </w:r>
        <w:r>
          <w:rPr>
            <w:noProof/>
            <w:webHidden/>
          </w:rPr>
          <w:fldChar w:fldCharType="begin"/>
        </w:r>
        <w:r>
          <w:rPr>
            <w:noProof/>
            <w:webHidden/>
          </w:rPr>
          <w:instrText xml:space="preserve"> PAGEREF _Toc163206309 \h </w:instrText>
        </w:r>
        <w:r>
          <w:rPr>
            <w:noProof/>
            <w:webHidden/>
          </w:rPr>
        </w:r>
        <w:r>
          <w:rPr>
            <w:noProof/>
            <w:webHidden/>
          </w:rPr>
          <w:fldChar w:fldCharType="separate"/>
        </w:r>
        <w:r w:rsidR="00B20910">
          <w:rPr>
            <w:noProof/>
            <w:webHidden/>
          </w:rPr>
          <w:t>14</w:t>
        </w:r>
        <w:r>
          <w:rPr>
            <w:noProof/>
            <w:webHidden/>
          </w:rPr>
          <w:fldChar w:fldCharType="end"/>
        </w:r>
      </w:hyperlink>
    </w:p>
    <w:p w14:paraId="699C498F" w14:textId="628BFB01"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10" w:history="1">
        <w:r w:rsidRPr="00A65C17">
          <w:rPr>
            <w:rStyle w:val="Hyperlink"/>
            <w:noProof/>
          </w:rPr>
          <w:t>2.3.1</w:t>
        </w:r>
        <w:r>
          <w:rPr>
            <w:rFonts w:eastAsiaTheme="minorEastAsia" w:cstheme="minorBidi"/>
            <w:noProof/>
            <w:kern w:val="2"/>
            <w:sz w:val="24"/>
            <w:szCs w:val="24"/>
            <w:lang w:eastAsia="de-CH"/>
            <w14:ligatures w14:val="standardContextual"/>
          </w:rPr>
          <w:tab/>
        </w:r>
        <w:r w:rsidRPr="00A65C17">
          <w:rPr>
            <w:rStyle w:val="Hyperlink"/>
            <w:noProof/>
          </w:rPr>
          <w:t>Vergleich von Projektmethoden</w:t>
        </w:r>
        <w:r>
          <w:rPr>
            <w:noProof/>
            <w:webHidden/>
          </w:rPr>
          <w:tab/>
        </w:r>
        <w:r>
          <w:rPr>
            <w:noProof/>
            <w:webHidden/>
          </w:rPr>
          <w:fldChar w:fldCharType="begin"/>
        </w:r>
        <w:r>
          <w:rPr>
            <w:noProof/>
            <w:webHidden/>
          </w:rPr>
          <w:instrText xml:space="preserve"> PAGEREF _Toc163206310 \h </w:instrText>
        </w:r>
        <w:r>
          <w:rPr>
            <w:noProof/>
            <w:webHidden/>
          </w:rPr>
        </w:r>
        <w:r>
          <w:rPr>
            <w:noProof/>
            <w:webHidden/>
          </w:rPr>
          <w:fldChar w:fldCharType="separate"/>
        </w:r>
        <w:r w:rsidR="00B20910">
          <w:rPr>
            <w:noProof/>
            <w:webHidden/>
          </w:rPr>
          <w:t>14</w:t>
        </w:r>
        <w:r>
          <w:rPr>
            <w:noProof/>
            <w:webHidden/>
          </w:rPr>
          <w:fldChar w:fldCharType="end"/>
        </w:r>
      </w:hyperlink>
    </w:p>
    <w:p w14:paraId="2BBEDBB3" w14:textId="5D3DAA72"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11" w:history="1">
        <w:r w:rsidRPr="00A65C17">
          <w:rPr>
            <w:rStyle w:val="Hyperlink"/>
            <w:noProof/>
          </w:rPr>
          <w:t>2.3.1.1</w:t>
        </w:r>
        <w:r>
          <w:rPr>
            <w:rFonts w:eastAsiaTheme="minorEastAsia" w:cstheme="minorBidi"/>
            <w:noProof/>
            <w:kern w:val="2"/>
            <w:sz w:val="24"/>
            <w:szCs w:val="24"/>
            <w:lang w:eastAsia="de-CH"/>
            <w14:ligatures w14:val="standardContextual"/>
          </w:rPr>
          <w:tab/>
        </w:r>
        <w:r w:rsidRPr="00A65C17">
          <w:rPr>
            <w:rStyle w:val="Hyperlink"/>
            <w:noProof/>
          </w:rPr>
          <w:t>IPERKA</w:t>
        </w:r>
        <w:r>
          <w:rPr>
            <w:noProof/>
            <w:webHidden/>
          </w:rPr>
          <w:tab/>
        </w:r>
        <w:r>
          <w:rPr>
            <w:noProof/>
            <w:webHidden/>
          </w:rPr>
          <w:fldChar w:fldCharType="begin"/>
        </w:r>
        <w:r>
          <w:rPr>
            <w:noProof/>
            <w:webHidden/>
          </w:rPr>
          <w:instrText xml:space="preserve"> PAGEREF _Toc163206311 \h </w:instrText>
        </w:r>
        <w:r>
          <w:rPr>
            <w:noProof/>
            <w:webHidden/>
          </w:rPr>
        </w:r>
        <w:r>
          <w:rPr>
            <w:noProof/>
            <w:webHidden/>
          </w:rPr>
          <w:fldChar w:fldCharType="separate"/>
        </w:r>
        <w:r w:rsidR="00B20910">
          <w:rPr>
            <w:noProof/>
            <w:webHidden/>
          </w:rPr>
          <w:t>14</w:t>
        </w:r>
        <w:r>
          <w:rPr>
            <w:noProof/>
            <w:webHidden/>
          </w:rPr>
          <w:fldChar w:fldCharType="end"/>
        </w:r>
      </w:hyperlink>
    </w:p>
    <w:p w14:paraId="53FF3951" w14:textId="7945B1CE"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12" w:history="1">
        <w:r w:rsidRPr="00A65C17">
          <w:rPr>
            <w:rStyle w:val="Hyperlink"/>
            <w:noProof/>
          </w:rPr>
          <w:t>2.3.1.2</w:t>
        </w:r>
        <w:r>
          <w:rPr>
            <w:rFonts w:eastAsiaTheme="minorEastAsia" w:cstheme="minorBidi"/>
            <w:noProof/>
            <w:kern w:val="2"/>
            <w:sz w:val="24"/>
            <w:szCs w:val="24"/>
            <w:lang w:eastAsia="de-CH"/>
            <w14:ligatures w14:val="standardContextual"/>
          </w:rPr>
          <w:tab/>
        </w:r>
        <w:r w:rsidRPr="00A65C17">
          <w:rPr>
            <w:rStyle w:val="Hyperlink"/>
            <w:noProof/>
          </w:rPr>
          <w:t>Wasserfall</w:t>
        </w:r>
        <w:r>
          <w:rPr>
            <w:noProof/>
            <w:webHidden/>
          </w:rPr>
          <w:tab/>
        </w:r>
        <w:r>
          <w:rPr>
            <w:noProof/>
            <w:webHidden/>
          </w:rPr>
          <w:fldChar w:fldCharType="begin"/>
        </w:r>
        <w:r>
          <w:rPr>
            <w:noProof/>
            <w:webHidden/>
          </w:rPr>
          <w:instrText xml:space="preserve"> PAGEREF _Toc163206312 \h </w:instrText>
        </w:r>
        <w:r>
          <w:rPr>
            <w:noProof/>
            <w:webHidden/>
          </w:rPr>
        </w:r>
        <w:r>
          <w:rPr>
            <w:noProof/>
            <w:webHidden/>
          </w:rPr>
          <w:fldChar w:fldCharType="separate"/>
        </w:r>
        <w:r w:rsidR="00B20910">
          <w:rPr>
            <w:noProof/>
            <w:webHidden/>
          </w:rPr>
          <w:t>14</w:t>
        </w:r>
        <w:r>
          <w:rPr>
            <w:noProof/>
            <w:webHidden/>
          </w:rPr>
          <w:fldChar w:fldCharType="end"/>
        </w:r>
      </w:hyperlink>
    </w:p>
    <w:p w14:paraId="0146C9B9" w14:textId="3923DA72"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13" w:history="1">
        <w:r w:rsidRPr="00A65C17">
          <w:rPr>
            <w:rStyle w:val="Hyperlink"/>
            <w:noProof/>
          </w:rPr>
          <w:t>2.3.1.3</w:t>
        </w:r>
        <w:r>
          <w:rPr>
            <w:rFonts w:eastAsiaTheme="minorEastAsia" w:cstheme="minorBidi"/>
            <w:noProof/>
            <w:kern w:val="2"/>
            <w:sz w:val="24"/>
            <w:szCs w:val="24"/>
            <w:lang w:eastAsia="de-CH"/>
            <w14:ligatures w14:val="standardContextual"/>
          </w:rPr>
          <w:tab/>
        </w:r>
        <w:r w:rsidRPr="00A65C17">
          <w:rPr>
            <w:rStyle w:val="Hyperlink"/>
            <w:noProof/>
          </w:rPr>
          <w:t>Kanban</w:t>
        </w:r>
        <w:r>
          <w:rPr>
            <w:noProof/>
            <w:webHidden/>
          </w:rPr>
          <w:tab/>
        </w:r>
        <w:r>
          <w:rPr>
            <w:noProof/>
            <w:webHidden/>
          </w:rPr>
          <w:fldChar w:fldCharType="begin"/>
        </w:r>
        <w:r>
          <w:rPr>
            <w:noProof/>
            <w:webHidden/>
          </w:rPr>
          <w:instrText xml:space="preserve"> PAGEREF _Toc163206313 \h </w:instrText>
        </w:r>
        <w:r>
          <w:rPr>
            <w:noProof/>
            <w:webHidden/>
          </w:rPr>
        </w:r>
        <w:r>
          <w:rPr>
            <w:noProof/>
            <w:webHidden/>
          </w:rPr>
          <w:fldChar w:fldCharType="separate"/>
        </w:r>
        <w:r w:rsidR="00B20910">
          <w:rPr>
            <w:noProof/>
            <w:webHidden/>
          </w:rPr>
          <w:t>15</w:t>
        </w:r>
        <w:r>
          <w:rPr>
            <w:noProof/>
            <w:webHidden/>
          </w:rPr>
          <w:fldChar w:fldCharType="end"/>
        </w:r>
      </w:hyperlink>
    </w:p>
    <w:p w14:paraId="13B563E6" w14:textId="5F01E063"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14" w:history="1">
        <w:r w:rsidRPr="00A65C17">
          <w:rPr>
            <w:rStyle w:val="Hyperlink"/>
            <w:noProof/>
          </w:rPr>
          <w:t>2.3.2</w:t>
        </w:r>
        <w:r>
          <w:rPr>
            <w:rFonts w:eastAsiaTheme="minorEastAsia" w:cstheme="minorBidi"/>
            <w:noProof/>
            <w:kern w:val="2"/>
            <w:sz w:val="24"/>
            <w:szCs w:val="24"/>
            <w:lang w:eastAsia="de-CH"/>
            <w14:ligatures w14:val="standardContextual"/>
          </w:rPr>
          <w:tab/>
        </w:r>
        <w:r w:rsidRPr="00A65C17">
          <w:rPr>
            <w:rStyle w:val="Hyperlink"/>
            <w:noProof/>
          </w:rPr>
          <w:t>Auswahl der Projektmethode</w:t>
        </w:r>
        <w:r>
          <w:rPr>
            <w:noProof/>
            <w:webHidden/>
          </w:rPr>
          <w:tab/>
        </w:r>
        <w:r>
          <w:rPr>
            <w:noProof/>
            <w:webHidden/>
          </w:rPr>
          <w:fldChar w:fldCharType="begin"/>
        </w:r>
        <w:r>
          <w:rPr>
            <w:noProof/>
            <w:webHidden/>
          </w:rPr>
          <w:instrText xml:space="preserve"> PAGEREF _Toc163206314 \h </w:instrText>
        </w:r>
        <w:r>
          <w:rPr>
            <w:noProof/>
            <w:webHidden/>
          </w:rPr>
        </w:r>
        <w:r>
          <w:rPr>
            <w:noProof/>
            <w:webHidden/>
          </w:rPr>
          <w:fldChar w:fldCharType="separate"/>
        </w:r>
        <w:r w:rsidR="00B20910">
          <w:rPr>
            <w:noProof/>
            <w:webHidden/>
          </w:rPr>
          <w:t>16</w:t>
        </w:r>
        <w:r>
          <w:rPr>
            <w:noProof/>
            <w:webHidden/>
          </w:rPr>
          <w:fldChar w:fldCharType="end"/>
        </w:r>
      </w:hyperlink>
    </w:p>
    <w:p w14:paraId="30C6300B" w14:textId="2A9A28AF"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15" w:history="1">
        <w:r w:rsidRPr="00A65C17">
          <w:rPr>
            <w:rStyle w:val="Hyperlink"/>
            <w:noProof/>
          </w:rPr>
          <w:t>2.3.3</w:t>
        </w:r>
        <w:r>
          <w:rPr>
            <w:rFonts w:eastAsiaTheme="minorEastAsia" w:cstheme="minorBidi"/>
            <w:noProof/>
            <w:kern w:val="2"/>
            <w:sz w:val="24"/>
            <w:szCs w:val="24"/>
            <w:lang w:eastAsia="de-CH"/>
            <w14:ligatures w14:val="standardContextual"/>
          </w:rPr>
          <w:tab/>
        </w:r>
        <w:r w:rsidRPr="00A65C17">
          <w:rPr>
            <w:rStyle w:val="Hyperlink"/>
            <w:noProof/>
          </w:rPr>
          <w:t>Anwendung der ausgewählten Projektmethode</w:t>
        </w:r>
        <w:r>
          <w:rPr>
            <w:noProof/>
            <w:webHidden/>
          </w:rPr>
          <w:tab/>
        </w:r>
        <w:r>
          <w:rPr>
            <w:noProof/>
            <w:webHidden/>
          </w:rPr>
          <w:fldChar w:fldCharType="begin"/>
        </w:r>
        <w:r>
          <w:rPr>
            <w:noProof/>
            <w:webHidden/>
          </w:rPr>
          <w:instrText xml:space="preserve"> PAGEREF _Toc163206315 \h </w:instrText>
        </w:r>
        <w:r>
          <w:rPr>
            <w:noProof/>
            <w:webHidden/>
          </w:rPr>
        </w:r>
        <w:r>
          <w:rPr>
            <w:noProof/>
            <w:webHidden/>
          </w:rPr>
          <w:fldChar w:fldCharType="separate"/>
        </w:r>
        <w:r w:rsidR="00B20910">
          <w:rPr>
            <w:noProof/>
            <w:webHidden/>
          </w:rPr>
          <w:t>17</w:t>
        </w:r>
        <w:r>
          <w:rPr>
            <w:noProof/>
            <w:webHidden/>
          </w:rPr>
          <w:fldChar w:fldCharType="end"/>
        </w:r>
      </w:hyperlink>
    </w:p>
    <w:p w14:paraId="3E2DF1E5" w14:textId="5B95F283"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16" w:history="1">
        <w:r w:rsidRPr="00A65C17">
          <w:rPr>
            <w:rStyle w:val="Hyperlink"/>
            <w:noProof/>
            <w14:scene3d>
              <w14:camera w14:prst="orthographicFront"/>
              <w14:lightRig w14:rig="threePt" w14:dir="t">
                <w14:rot w14:lat="0" w14:lon="0" w14:rev="0"/>
              </w14:lightRig>
            </w14:scene3d>
          </w:rPr>
          <w:t>2.4</w:t>
        </w:r>
        <w:r>
          <w:rPr>
            <w:rFonts w:eastAsiaTheme="minorEastAsia" w:cstheme="minorBidi"/>
            <w:noProof/>
            <w:kern w:val="2"/>
            <w:sz w:val="24"/>
            <w:szCs w:val="24"/>
            <w:lang w:eastAsia="de-CH"/>
            <w14:ligatures w14:val="standardContextual"/>
          </w:rPr>
          <w:tab/>
        </w:r>
        <w:r w:rsidRPr="00A65C17">
          <w:rPr>
            <w:rStyle w:val="Hyperlink"/>
            <w:noProof/>
          </w:rPr>
          <w:t>Verwendete Technologien und Tools</w:t>
        </w:r>
        <w:r>
          <w:rPr>
            <w:noProof/>
            <w:webHidden/>
          </w:rPr>
          <w:tab/>
        </w:r>
        <w:r>
          <w:rPr>
            <w:noProof/>
            <w:webHidden/>
          </w:rPr>
          <w:fldChar w:fldCharType="begin"/>
        </w:r>
        <w:r>
          <w:rPr>
            <w:noProof/>
            <w:webHidden/>
          </w:rPr>
          <w:instrText xml:space="preserve"> PAGEREF _Toc163206316 \h </w:instrText>
        </w:r>
        <w:r>
          <w:rPr>
            <w:noProof/>
            <w:webHidden/>
          </w:rPr>
        </w:r>
        <w:r>
          <w:rPr>
            <w:noProof/>
            <w:webHidden/>
          </w:rPr>
          <w:fldChar w:fldCharType="separate"/>
        </w:r>
        <w:r w:rsidR="00B20910">
          <w:rPr>
            <w:noProof/>
            <w:webHidden/>
          </w:rPr>
          <w:t>18</w:t>
        </w:r>
        <w:r>
          <w:rPr>
            <w:noProof/>
            <w:webHidden/>
          </w:rPr>
          <w:fldChar w:fldCharType="end"/>
        </w:r>
      </w:hyperlink>
    </w:p>
    <w:p w14:paraId="03A5C2DD" w14:textId="74516A74"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17" w:history="1">
        <w:r w:rsidRPr="00A65C17">
          <w:rPr>
            <w:rStyle w:val="Hyperlink"/>
            <w:noProof/>
          </w:rPr>
          <w:t>2.4.1</w:t>
        </w:r>
        <w:r>
          <w:rPr>
            <w:rFonts w:eastAsiaTheme="minorEastAsia" w:cstheme="minorBidi"/>
            <w:noProof/>
            <w:kern w:val="2"/>
            <w:sz w:val="24"/>
            <w:szCs w:val="24"/>
            <w:lang w:eastAsia="de-CH"/>
            <w14:ligatures w14:val="standardContextual"/>
          </w:rPr>
          <w:tab/>
        </w:r>
        <w:r w:rsidRPr="00A65C17">
          <w:rPr>
            <w:rStyle w:val="Hyperlink"/>
            <w:noProof/>
          </w:rPr>
          <w:t>Entwickler-Tools</w:t>
        </w:r>
        <w:r>
          <w:rPr>
            <w:noProof/>
            <w:webHidden/>
          </w:rPr>
          <w:tab/>
        </w:r>
        <w:r>
          <w:rPr>
            <w:noProof/>
            <w:webHidden/>
          </w:rPr>
          <w:fldChar w:fldCharType="begin"/>
        </w:r>
        <w:r>
          <w:rPr>
            <w:noProof/>
            <w:webHidden/>
          </w:rPr>
          <w:instrText xml:space="preserve"> PAGEREF _Toc163206317 \h </w:instrText>
        </w:r>
        <w:r>
          <w:rPr>
            <w:noProof/>
            <w:webHidden/>
          </w:rPr>
        </w:r>
        <w:r>
          <w:rPr>
            <w:noProof/>
            <w:webHidden/>
          </w:rPr>
          <w:fldChar w:fldCharType="separate"/>
        </w:r>
        <w:r w:rsidR="00B20910">
          <w:rPr>
            <w:noProof/>
            <w:webHidden/>
          </w:rPr>
          <w:t>18</w:t>
        </w:r>
        <w:r>
          <w:rPr>
            <w:noProof/>
            <w:webHidden/>
          </w:rPr>
          <w:fldChar w:fldCharType="end"/>
        </w:r>
      </w:hyperlink>
    </w:p>
    <w:p w14:paraId="093139DB" w14:textId="7E310674"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18" w:history="1">
        <w:r w:rsidRPr="00A65C17">
          <w:rPr>
            <w:rStyle w:val="Hyperlink"/>
            <w:noProof/>
          </w:rPr>
          <w:t>2.4.1.1</w:t>
        </w:r>
        <w:r>
          <w:rPr>
            <w:rFonts w:eastAsiaTheme="minorEastAsia" w:cstheme="minorBidi"/>
            <w:noProof/>
            <w:kern w:val="2"/>
            <w:sz w:val="24"/>
            <w:szCs w:val="24"/>
            <w:lang w:eastAsia="de-CH"/>
            <w14:ligatures w14:val="standardContextual"/>
          </w:rPr>
          <w:tab/>
        </w:r>
        <w:r w:rsidRPr="00A65C17">
          <w:rPr>
            <w:rStyle w:val="Hyperlink"/>
            <w:noProof/>
          </w:rPr>
          <w:t>Editoren</w:t>
        </w:r>
        <w:r>
          <w:rPr>
            <w:noProof/>
            <w:webHidden/>
          </w:rPr>
          <w:tab/>
        </w:r>
        <w:r>
          <w:rPr>
            <w:noProof/>
            <w:webHidden/>
          </w:rPr>
          <w:fldChar w:fldCharType="begin"/>
        </w:r>
        <w:r>
          <w:rPr>
            <w:noProof/>
            <w:webHidden/>
          </w:rPr>
          <w:instrText xml:space="preserve"> PAGEREF _Toc163206318 \h </w:instrText>
        </w:r>
        <w:r>
          <w:rPr>
            <w:noProof/>
            <w:webHidden/>
          </w:rPr>
        </w:r>
        <w:r>
          <w:rPr>
            <w:noProof/>
            <w:webHidden/>
          </w:rPr>
          <w:fldChar w:fldCharType="separate"/>
        </w:r>
        <w:r w:rsidR="00B20910">
          <w:rPr>
            <w:noProof/>
            <w:webHidden/>
          </w:rPr>
          <w:t>18</w:t>
        </w:r>
        <w:r>
          <w:rPr>
            <w:noProof/>
            <w:webHidden/>
          </w:rPr>
          <w:fldChar w:fldCharType="end"/>
        </w:r>
      </w:hyperlink>
    </w:p>
    <w:p w14:paraId="4085486C" w14:textId="34B5B315"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19" w:history="1">
        <w:r w:rsidRPr="00A65C17">
          <w:rPr>
            <w:rStyle w:val="Hyperlink"/>
            <w:noProof/>
          </w:rPr>
          <w:t>2.4.1.2</w:t>
        </w:r>
        <w:r>
          <w:rPr>
            <w:rFonts w:eastAsiaTheme="minorEastAsia" w:cstheme="minorBidi"/>
            <w:noProof/>
            <w:kern w:val="2"/>
            <w:sz w:val="24"/>
            <w:szCs w:val="24"/>
            <w:lang w:eastAsia="de-CH"/>
            <w14:ligatures w14:val="standardContextual"/>
          </w:rPr>
          <w:tab/>
        </w:r>
        <w:r w:rsidRPr="00A65C17">
          <w:rPr>
            <w:rStyle w:val="Hyperlink"/>
            <w:noProof/>
          </w:rPr>
          <w:t>Source Code Verwaltung</w:t>
        </w:r>
        <w:r>
          <w:rPr>
            <w:noProof/>
            <w:webHidden/>
          </w:rPr>
          <w:tab/>
        </w:r>
        <w:r>
          <w:rPr>
            <w:noProof/>
            <w:webHidden/>
          </w:rPr>
          <w:fldChar w:fldCharType="begin"/>
        </w:r>
        <w:r>
          <w:rPr>
            <w:noProof/>
            <w:webHidden/>
          </w:rPr>
          <w:instrText xml:space="preserve"> PAGEREF _Toc163206319 \h </w:instrText>
        </w:r>
        <w:r>
          <w:rPr>
            <w:noProof/>
            <w:webHidden/>
          </w:rPr>
        </w:r>
        <w:r>
          <w:rPr>
            <w:noProof/>
            <w:webHidden/>
          </w:rPr>
          <w:fldChar w:fldCharType="separate"/>
        </w:r>
        <w:r w:rsidR="00B20910">
          <w:rPr>
            <w:noProof/>
            <w:webHidden/>
          </w:rPr>
          <w:t>18</w:t>
        </w:r>
        <w:r>
          <w:rPr>
            <w:noProof/>
            <w:webHidden/>
          </w:rPr>
          <w:fldChar w:fldCharType="end"/>
        </w:r>
      </w:hyperlink>
    </w:p>
    <w:p w14:paraId="5438241C" w14:textId="63EF62E5"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20" w:history="1">
        <w:r w:rsidRPr="00A65C17">
          <w:rPr>
            <w:rStyle w:val="Hyperlink"/>
            <w:noProof/>
          </w:rPr>
          <w:t>2.4.1.3</w:t>
        </w:r>
        <w:r>
          <w:rPr>
            <w:rFonts w:eastAsiaTheme="minorEastAsia" w:cstheme="minorBidi"/>
            <w:noProof/>
            <w:kern w:val="2"/>
            <w:sz w:val="24"/>
            <w:szCs w:val="24"/>
            <w:lang w:eastAsia="de-CH"/>
            <w14:ligatures w14:val="standardContextual"/>
          </w:rPr>
          <w:tab/>
        </w:r>
        <w:r w:rsidRPr="00A65C17">
          <w:rPr>
            <w:rStyle w:val="Hyperlink"/>
            <w:noProof/>
          </w:rPr>
          <w:t>Datenbank Management Tool</w:t>
        </w:r>
        <w:r>
          <w:rPr>
            <w:noProof/>
            <w:webHidden/>
          </w:rPr>
          <w:tab/>
        </w:r>
        <w:r>
          <w:rPr>
            <w:noProof/>
            <w:webHidden/>
          </w:rPr>
          <w:fldChar w:fldCharType="begin"/>
        </w:r>
        <w:r>
          <w:rPr>
            <w:noProof/>
            <w:webHidden/>
          </w:rPr>
          <w:instrText xml:space="preserve"> PAGEREF _Toc163206320 \h </w:instrText>
        </w:r>
        <w:r>
          <w:rPr>
            <w:noProof/>
            <w:webHidden/>
          </w:rPr>
        </w:r>
        <w:r>
          <w:rPr>
            <w:noProof/>
            <w:webHidden/>
          </w:rPr>
          <w:fldChar w:fldCharType="separate"/>
        </w:r>
        <w:r w:rsidR="00B20910">
          <w:rPr>
            <w:noProof/>
            <w:webHidden/>
          </w:rPr>
          <w:t>18</w:t>
        </w:r>
        <w:r>
          <w:rPr>
            <w:noProof/>
            <w:webHidden/>
          </w:rPr>
          <w:fldChar w:fldCharType="end"/>
        </w:r>
      </w:hyperlink>
    </w:p>
    <w:p w14:paraId="08CE2DF4" w14:textId="4DC09FFB"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21" w:history="1">
        <w:r w:rsidRPr="00A65C17">
          <w:rPr>
            <w:rStyle w:val="Hyperlink"/>
            <w:noProof/>
          </w:rPr>
          <w:t>2.4.2</w:t>
        </w:r>
        <w:r>
          <w:rPr>
            <w:rFonts w:eastAsiaTheme="minorEastAsia" w:cstheme="minorBidi"/>
            <w:noProof/>
            <w:kern w:val="2"/>
            <w:sz w:val="24"/>
            <w:szCs w:val="24"/>
            <w:lang w:eastAsia="de-CH"/>
            <w14:ligatures w14:val="standardContextual"/>
          </w:rPr>
          <w:tab/>
        </w:r>
        <w:r w:rsidRPr="00A65C17">
          <w:rPr>
            <w:rStyle w:val="Hyperlink"/>
            <w:noProof/>
          </w:rPr>
          <w:t>draw.io</w:t>
        </w:r>
        <w:r>
          <w:rPr>
            <w:noProof/>
            <w:webHidden/>
          </w:rPr>
          <w:tab/>
        </w:r>
        <w:r>
          <w:rPr>
            <w:noProof/>
            <w:webHidden/>
          </w:rPr>
          <w:fldChar w:fldCharType="begin"/>
        </w:r>
        <w:r>
          <w:rPr>
            <w:noProof/>
            <w:webHidden/>
          </w:rPr>
          <w:instrText xml:space="preserve"> PAGEREF _Toc163206321 \h </w:instrText>
        </w:r>
        <w:r>
          <w:rPr>
            <w:noProof/>
            <w:webHidden/>
          </w:rPr>
        </w:r>
        <w:r>
          <w:rPr>
            <w:noProof/>
            <w:webHidden/>
          </w:rPr>
          <w:fldChar w:fldCharType="separate"/>
        </w:r>
        <w:r w:rsidR="00B20910">
          <w:rPr>
            <w:noProof/>
            <w:webHidden/>
          </w:rPr>
          <w:t>18</w:t>
        </w:r>
        <w:r>
          <w:rPr>
            <w:noProof/>
            <w:webHidden/>
          </w:rPr>
          <w:fldChar w:fldCharType="end"/>
        </w:r>
      </w:hyperlink>
    </w:p>
    <w:p w14:paraId="68C58CB4" w14:textId="5CF7867D"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22" w:history="1">
        <w:r w:rsidRPr="00A65C17">
          <w:rPr>
            <w:rStyle w:val="Hyperlink"/>
            <w:noProof/>
          </w:rPr>
          <w:t>2.4.3</w:t>
        </w:r>
        <w:r>
          <w:rPr>
            <w:rFonts w:eastAsiaTheme="minorEastAsia" w:cstheme="minorBidi"/>
            <w:noProof/>
            <w:kern w:val="2"/>
            <w:sz w:val="24"/>
            <w:szCs w:val="24"/>
            <w:lang w:eastAsia="de-CH"/>
            <w14:ligatures w14:val="standardContextual"/>
          </w:rPr>
          <w:tab/>
        </w:r>
        <w:r w:rsidRPr="00A65C17">
          <w:rPr>
            <w:rStyle w:val="Hyperlink"/>
            <w:noProof/>
          </w:rPr>
          <w:t>Google Sheets</w:t>
        </w:r>
        <w:r>
          <w:rPr>
            <w:noProof/>
            <w:webHidden/>
          </w:rPr>
          <w:tab/>
        </w:r>
        <w:r>
          <w:rPr>
            <w:noProof/>
            <w:webHidden/>
          </w:rPr>
          <w:fldChar w:fldCharType="begin"/>
        </w:r>
        <w:r>
          <w:rPr>
            <w:noProof/>
            <w:webHidden/>
          </w:rPr>
          <w:instrText xml:space="preserve"> PAGEREF _Toc163206322 \h </w:instrText>
        </w:r>
        <w:r>
          <w:rPr>
            <w:noProof/>
            <w:webHidden/>
          </w:rPr>
        </w:r>
        <w:r>
          <w:rPr>
            <w:noProof/>
            <w:webHidden/>
          </w:rPr>
          <w:fldChar w:fldCharType="separate"/>
        </w:r>
        <w:r w:rsidR="00B20910">
          <w:rPr>
            <w:noProof/>
            <w:webHidden/>
          </w:rPr>
          <w:t>18</w:t>
        </w:r>
        <w:r>
          <w:rPr>
            <w:noProof/>
            <w:webHidden/>
          </w:rPr>
          <w:fldChar w:fldCharType="end"/>
        </w:r>
      </w:hyperlink>
    </w:p>
    <w:p w14:paraId="7DB3D5E4" w14:textId="5D1332FD"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23" w:history="1">
        <w:r w:rsidRPr="00A65C17">
          <w:rPr>
            <w:rStyle w:val="Hyperlink"/>
            <w:noProof/>
          </w:rPr>
          <w:t>2.4.4</w:t>
        </w:r>
        <w:r>
          <w:rPr>
            <w:rFonts w:eastAsiaTheme="minorEastAsia" w:cstheme="minorBidi"/>
            <w:noProof/>
            <w:kern w:val="2"/>
            <w:sz w:val="24"/>
            <w:szCs w:val="24"/>
            <w:lang w:eastAsia="de-CH"/>
            <w14:ligatures w14:val="standardContextual"/>
          </w:rPr>
          <w:tab/>
        </w:r>
        <w:r w:rsidRPr="00A65C17">
          <w:rPr>
            <w:rStyle w:val="Hyperlink"/>
            <w:noProof/>
          </w:rPr>
          <w:t>Trello</w:t>
        </w:r>
        <w:r>
          <w:rPr>
            <w:noProof/>
            <w:webHidden/>
          </w:rPr>
          <w:tab/>
        </w:r>
        <w:r>
          <w:rPr>
            <w:noProof/>
            <w:webHidden/>
          </w:rPr>
          <w:fldChar w:fldCharType="begin"/>
        </w:r>
        <w:r>
          <w:rPr>
            <w:noProof/>
            <w:webHidden/>
          </w:rPr>
          <w:instrText xml:space="preserve"> PAGEREF _Toc163206323 \h </w:instrText>
        </w:r>
        <w:r>
          <w:rPr>
            <w:noProof/>
            <w:webHidden/>
          </w:rPr>
        </w:r>
        <w:r>
          <w:rPr>
            <w:noProof/>
            <w:webHidden/>
          </w:rPr>
          <w:fldChar w:fldCharType="separate"/>
        </w:r>
        <w:r w:rsidR="00B20910">
          <w:rPr>
            <w:noProof/>
            <w:webHidden/>
          </w:rPr>
          <w:t>19</w:t>
        </w:r>
        <w:r>
          <w:rPr>
            <w:noProof/>
            <w:webHidden/>
          </w:rPr>
          <w:fldChar w:fldCharType="end"/>
        </w:r>
      </w:hyperlink>
    </w:p>
    <w:p w14:paraId="7721795F" w14:textId="14F2E021"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24" w:history="1">
        <w:r w:rsidRPr="00A65C17">
          <w:rPr>
            <w:rStyle w:val="Hyperlink"/>
            <w:noProof/>
          </w:rPr>
          <w:t>2.4.5</w:t>
        </w:r>
        <w:r>
          <w:rPr>
            <w:rFonts w:eastAsiaTheme="minorEastAsia" w:cstheme="minorBidi"/>
            <w:noProof/>
            <w:kern w:val="2"/>
            <w:sz w:val="24"/>
            <w:szCs w:val="24"/>
            <w:lang w:eastAsia="de-CH"/>
            <w14:ligatures w14:val="standardContextual"/>
          </w:rPr>
          <w:tab/>
        </w:r>
        <w:r w:rsidRPr="00A65C17">
          <w:rPr>
            <w:rStyle w:val="Hyperlink"/>
            <w:noProof/>
          </w:rPr>
          <w:t>Dokumentation</w:t>
        </w:r>
        <w:r>
          <w:rPr>
            <w:noProof/>
            <w:webHidden/>
          </w:rPr>
          <w:tab/>
        </w:r>
        <w:r>
          <w:rPr>
            <w:noProof/>
            <w:webHidden/>
          </w:rPr>
          <w:fldChar w:fldCharType="begin"/>
        </w:r>
        <w:r>
          <w:rPr>
            <w:noProof/>
            <w:webHidden/>
          </w:rPr>
          <w:instrText xml:space="preserve"> PAGEREF _Toc163206324 \h </w:instrText>
        </w:r>
        <w:r>
          <w:rPr>
            <w:noProof/>
            <w:webHidden/>
          </w:rPr>
        </w:r>
        <w:r>
          <w:rPr>
            <w:noProof/>
            <w:webHidden/>
          </w:rPr>
          <w:fldChar w:fldCharType="separate"/>
        </w:r>
        <w:r w:rsidR="00B20910">
          <w:rPr>
            <w:noProof/>
            <w:webHidden/>
          </w:rPr>
          <w:t>19</w:t>
        </w:r>
        <w:r>
          <w:rPr>
            <w:noProof/>
            <w:webHidden/>
          </w:rPr>
          <w:fldChar w:fldCharType="end"/>
        </w:r>
      </w:hyperlink>
    </w:p>
    <w:p w14:paraId="5A3A20EE" w14:textId="73B259E5"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25" w:history="1">
        <w:r w:rsidRPr="00A65C17">
          <w:rPr>
            <w:rStyle w:val="Hyperlink"/>
            <w:noProof/>
          </w:rPr>
          <w:t>2.4.6</w:t>
        </w:r>
        <w:r>
          <w:rPr>
            <w:rFonts w:eastAsiaTheme="minorEastAsia" w:cstheme="minorBidi"/>
            <w:noProof/>
            <w:kern w:val="2"/>
            <w:sz w:val="24"/>
            <w:szCs w:val="24"/>
            <w:lang w:eastAsia="de-CH"/>
            <w14:ligatures w14:val="standardContextual"/>
          </w:rPr>
          <w:tab/>
        </w:r>
        <w:r w:rsidRPr="00A65C17">
          <w:rPr>
            <w:rStyle w:val="Hyperlink"/>
            <w:noProof/>
          </w:rPr>
          <w:t>Organisation und Sicherung der Arbeitsergebnisse</w:t>
        </w:r>
        <w:r>
          <w:rPr>
            <w:noProof/>
            <w:webHidden/>
          </w:rPr>
          <w:tab/>
        </w:r>
        <w:r>
          <w:rPr>
            <w:noProof/>
            <w:webHidden/>
          </w:rPr>
          <w:fldChar w:fldCharType="begin"/>
        </w:r>
        <w:r>
          <w:rPr>
            <w:noProof/>
            <w:webHidden/>
          </w:rPr>
          <w:instrText xml:space="preserve"> PAGEREF _Toc163206325 \h </w:instrText>
        </w:r>
        <w:r>
          <w:rPr>
            <w:noProof/>
            <w:webHidden/>
          </w:rPr>
        </w:r>
        <w:r>
          <w:rPr>
            <w:noProof/>
            <w:webHidden/>
          </w:rPr>
          <w:fldChar w:fldCharType="separate"/>
        </w:r>
        <w:r w:rsidR="00B20910">
          <w:rPr>
            <w:noProof/>
            <w:webHidden/>
          </w:rPr>
          <w:t>19</w:t>
        </w:r>
        <w:r>
          <w:rPr>
            <w:noProof/>
            <w:webHidden/>
          </w:rPr>
          <w:fldChar w:fldCharType="end"/>
        </w:r>
      </w:hyperlink>
    </w:p>
    <w:p w14:paraId="030E2833" w14:textId="6B70FE0A" w:rsidR="00C221FF" w:rsidRDefault="00C221FF">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206326" w:history="1">
        <w:r w:rsidRPr="00A65C17">
          <w:rPr>
            <w:rStyle w:val="Hyperlink"/>
            <w:noProof/>
          </w:rPr>
          <w:t>3</w:t>
        </w:r>
        <w:r>
          <w:rPr>
            <w:rFonts w:eastAsiaTheme="minorEastAsia" w:cstheme="minorBidi"/>
            <w:b w:val="0"/>
            <w:bCs w:val="0"/>
            <w:noProof/>
            <w:kern w:val="2"/>
            <w:sz w:val="24"/>
            <w:szCs w:val="24"/>
            <w:lang w:eastAsia="de-CH"/>
            <w14:ligatures w14:val="standardContextual"/>
          </w:rPr>
          <w:tab/>
        </w:r>
        <w:r w:rsidRPr="00A65C17">
          <w:rPr>
            <w:rStyle w:val="Hyperlink"/>
            <w:noProof/>
          </w:rPr>
          <w:t>Projektplanung</w:t>
        </w:r>
        <w:r>
          <w:rPr>
            <w:noProof/>
            <w:webHidden/>
          </w:rPr>
          <w:tab/>
        </w:r>
        <w:r>
          <w:rPr>
            <w:noProof/>
            <w:webHidden/>
          </w:rPr>
          <w:fldChar w:fldCharType="begin"/>
        </w:r>
        <w:r>
          <w:rPr>
            <w:noProof/>
            <w:webHidden/>
          </w:rPr>
          <w:instrText xml:space="preserve"> PAGEREF _Toc163206326 \h </w:instrText>
        </w:r>
        <w:r>
          <w:rPr>
            <w:noProof/>
            <w:webHidden/>
          </w:rPr>
        </w:r>
        <w:r>
          <w:rPr>
            <w:noProof/>
            <w:webHidden/>
          </w:rPr>
          <w:fldChar w:fldCharType="separate"/>
        </w:r>
        <w:r w:rsidR="00B20910">
          <w:rPr>
            <w:noProof/>
            <w:webHidden/>
          </w:rPr>
          <w:t>20</w:t>
        </w:r>
        <w:r>
          <w:rPr>
            <w:noProof/>
            <w:webHidden/>
          </w:rPr>
          <w:fldChar w:fldCharType="end"/>
        </w:r>
      </w:hyperlink>
    </w:p>
    <w:p w14:paraId="5128E8EB" w14:textId="5CC2745B"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27" w:history="1">
        <w:r w:rsidRPr="00A65C17">
          <w:rPr>
            <w:rStyle w:val="Hyperlink"/>
            <w:noProof/>
            <w14:scene3d>
              <w14:camera w14:prst="orthographicFront"/>
              <w14:lightRig w14:rig="threePt" w14:dir="t">
                <w14:rot w14:lat="0" w14:lon="0" w14:rev="0"/>
              </w14:lightRig>
            </w14:scene3d>
          </w:rPr>
          <w:t>3.1</w:t>
        </w:r>
        <w:r>
          <w:rPr>
            <w:rFonts w:eastAsiaTheme="minorEastAsia" w:cstheme="minorBidi"/>
            <w:noProof/>
            <w:kern w:val="2"/>
            <w:sz w:val="24"/>
            <w:szCs w:val="24"/>
            <w:lang w:eastAsia="de-CH"/>
            <w14:ligatures w14:val="standardContextual"/>
          </w:rPr>
          <w:tab/>
        </w:r>
        <w:r w:rsidRPr="00A65C17">
          <w:rPr>
            <w:rStyle w:val="Hyperlink"/>
            <w:noProof/>
          </w:rPr>
          <w:t>Use Case</w:t>
        </w:r>
        <w:r>
          <w:rPr>
            <w:noProof/>
            <w:webHidden/>
          </w:rPr>
          <w:tab/>
        </w:r>
        <w:r>
          <w:rPr>
            <w:noProof/>
            <w:webHidden/>
          </w:rPr>
          <w:fldChar w:fldCharType="begin"/>
        </w:r>
        <w:r>
          <w:rPr>
            <w:noProof/>
            <w:webHidden/>
          </w:rPr>
          <w:instrText xml:space="preserve"> PAGEREF _Toc163206327 \h </w:instrText>
        </w:r>
        <w:r>
          <w:rPr>
            <w:noProof/>
            <w:webHidden/>
          </w:rPr>
        </w:r>
        <w:r>
          <w:rPr>
            <w:noProof/>
            <w:webHidden/>
          </w:rPr>
          <w:fldChar w:fldCharType="separate"/>
        </w:r>
        <w:r w:rsidR="00B20910">
          <w:rPr>
            <w:noProof/>
            <w:webHidden/>
          </w:rPr>
          <w:t>20</w:t>
        </w:r>
        <w:r>
          <w:rPr>
            <w:noProof/>
            <w:webHidden/>
          </w:rPr>
          <w:fldChar w:fldCharType="end"/>
        </w:r>
      </w:hyperlink>
    </w:p>
    <w:p w14:paraId="297C68A6" w14:textId="5586E6B2"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28" w:history="1">
        <w:r w:rsidRPr="00A65C17">
          <w:rPr>
            <w:rStyle w:val="Hyperlink"/>
            <w:noProof/>
            <w14:scene3d>
              <w14:camera w14:prst="orthographicFront"/>
              <w14:lightRig w14:rig="threePt" w14:dir="t">
                <w14:rot w14:lat="0" w14:lon="0" w14:rev="0"/>
              </w14:lightRig>
            </w14:scene3d>
          </w:rPr>
          <w:t>3.2</w:t>
        </w:r>
        <w:r>
          <w:rPr>
            <w:rFonts w:eastAsiaTheme="minorEastAsia" w:cstheme="minorBidi"/>
            <w:noProof/>
            <w:kern w:val="2"/>
            <w:sz w:val="24"/>
            <w:szCs w:val="24"/>
            <w:lang w:eastAsia="de-CH"/>
            <w14:ligatures w14:val="standardContextual"/>
          </w:rPr>
          <w:tab/>
        </w:r>
        <w:r w:rsidRPr="00A65C17">
          <w:rPr>
            <w:rStyle w:val="Hyperlink"/>
            <w:noProof/>
          </w:rPr>
          <w:t>Anforderungsliste</w:t>
        </w:r>
        <w:r>
          <w:rPr>
            <w:noProof/>
            <w:webHidden/>
          </w:rPr>
          <w:tab/>
        </w:r>
        <w:r>
          <w:rPr>
            <w:noProof/>
            <w:webHidden/>
          </w:rPr>
          <w:fldChar w:fldCharType="begin"/>
        </w:r>
        <w:r>
          <w:rPr>
            <w:noProof/>
            <w:webHidden/>
          </w:rPr>
          <w:instrText xml:space="preserve"> PAGEREF _Toc163206328 \h </w:instrText>
        </w:r>
        <w:r>
          <w:rPr>
            <w:noProof/>
            <w:webHidden/>
          </w:rPr>
        </w:r>
        <w:r>
          <w:rPr>
            <w:noProof/>
            <w:webHidden/>
          </w:rPr>
          <w:fldChar w:fldCharType="separate"/>
        </w:r>
        <w:r w:rsidR="00B20910">
          <w:rPr>
            <w:noProof/>
            <w:webHidden/>
          </w:rPr>
          <w:t>20</w:t>
        </w:r>
        <w:r>
          <w:rPr>
            <w:noProof/>
            <w:webHidden/>
          </w:rPr>
          <w:fldChar w:fldCharType="end"/>
        </w:r>
      </w:hyperlink>
    </w:p>
    <w:p w14:paraId="24C77AA7" w14:textId="30DBB63B"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29" w:history="1">
        <w:r w:rsidRPr="00A65C17">
          <w:rPr>
            <w:rStyle w:val="Hyperlink"/>
            <w:noProof/>
            <w14:scene3d>
              <w14:camera w14:prst="orthographicFront"/>
              <w14:lightRig w14:rig="threePt" w14:dir="t">
                <w14:rot w14:lat="0" w14:lon="0" w14:rev="0"/>
              </w14:lightRig>
            </w14:scene3d>
          </w:rPr>
          <w:t>3.3</w:t>
        </w:r>
        <w:r>
          <w:rPr>
            <w:rFonts w:eastAsiaTheme="minorEastAsia" w:cstheme="minorBidi"/>
            <w:noProof/>
            <w:kern w:val="2"/>
            <w:sz w:val="24"/>
            <w:szCs w:val="24"/>
            <w:lang w:eastAsia="de-CH"/>
            <w14:ligatures w14:val="standardContextual"/>
          </w:rPr>
          <w:tab/>
        </w:r>
        <w:r w:rsidRPr="00A65C17">
          <w:rPr>
            <w:rStyle w:val="Hyperlink"/>
            <w:noProof/>
          </w:rPr>
          <w:t>User Stories</w:t>
        </w:r>
        <w:r>
          <w:rPr>
            <w:noProof/>
            <w:webHidden/>
          </w:rPr>
          <w:tab/>
        </w:r>
        <w:r>
          <w:rPr>
            <w:noProof/>
            <w:webHidden/>
          </w:rPr>
          <w:fldChar w:fldCharType="begin"/>
        </w:r>
        <w:r>
          <w:rPr>
            <w:noProof/>
            <w:webHidden/>
          </w:rPr>
          <w:instrText xml:space="preserve"> PAGEREF _Toc163206329 \h </w:instrText>
        </w:r>
        <w:r>
          <w:rPr>
            <w:noProof/>
            <w:webHidden/>
          </w:rPr>
        </w:r>
        <w:r>
          <w:rPr>
            <w:noProof/>
            <w:webHidden/>
          </w:rPr>
          <w:fldChar w:fldCharType="separate"/>
        </w:r>
        <w:r w:rsidR="00B20910">
          <w:rPr>
            <w:noProof/>
            <w:webHidden/>
          </w:rPr>
          <w:t>22</w:t>
        </w:r>
        <w:r>
          <w:rPr>
            <w:noProof/>
            <w:webHidden/>
          </w:rPr>
          <w:fldChar w:fldCharType="end"/>
        </w:r>
      </w:hyperlink>
    </w:p>
    <w:p w14:paraId="13B9240D" w14:textId="06D399F5"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30" w:history="1">
        <w:r w:rsidRPr="00A65C17">
          <w:rPr>
            <w:rStyle w:val="Hyperlink"/>
            <w:noProof/>
            <w14:scene3d>
              <w14:camera w14:prst="orthographicFront"/>
              <w14:lightRig w14:rig="threePt" w14:dir="t">
                <w14:rot w14:lat="0" w14:lon="0" w14:rev="0"/>
              </w14:lightRig>
            </w14:scene3d>
          </w:rPr>
          <w:t>3.4</w:t>
        </w:r>
        <w:r>
          <w:rPr>
            <w:rFonts w:eastAsiaTheme="minorEastAsia" w:cstheme="minorBidi"/>
            <w:noProof/>
            <w:kern w:val="2"/>
            <w:sz w:val="24"/>
            <w:szCs w:val="24"/>
            <w:lang w:eastAsia="de-CH"/>
            <w14:ligatures w14:val="standardContextual"/>
          </w:rPr>
          <w:tab/>
        </w:r>
        <w:r w:rsidRPr="00A65C17">
          <w:rPr>
            <w:rStyle w:val="Hyperlink"/>
            <w:noProof/>
          </w:rPr>
          <w:t>Risikoanalyse</w:t>
        </w:r>
        <w:r>
          <w:rPr>
            <w:noProof/>
            <w:webHidden/>
          </w:rPr>
          <w:tab/>
        </w:r>
        <w:r>
          <w:rPr>
            <w:noProof/>
            <w:webHidden/>
          </w:rPr>
          <w:fldChar w:fldCharType="begin"/>
        </w:r>
        <w:r>
          <w:rPr>
            <w:noProof/>
            <w:webHidden/>
          </w:rPr>
          <w:instrText xml:space="preserve"> PAGEREF _Toc163206330 \h </w:instrText>
        </w:r>
        <w:r>
          <w:rPr>
            <w:noProof/>
            <w:webHidden/>
          </w:rPr>
        </w:r>
        <w:r>
          <w:rPr>
            <w:noProof/>
            <w:webHidden/>
          </w:rPr>
          <w:fldChar w:fldCharType="separate"/>
        </w:r>
        <w:r w:rsidR="00B20910">
          <w:rPr>
            <w:noProof/>
            <w:webHidden/>
          </w:rPr>
          <w:t>31</w:t>
        </w:r>
        <w:r>
          <w:rPr>
            <w:noProof/>
            <w:webHidden/>
          </w:rPr>
          <w:fldChar w:fldCharType="end"/>
        </w:r>
      </w:hyperlink>
    </w:p>
    <w:p w14:paraId="40A8AFDC" w14:textId="0E2E949E"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31" w:history="1">
        <w:r w:rsidRPr="00A65C17">
          <w:rPr>
            <w:rStyle w:val="Hyperlink"/>
            <w:noProof/>
          </w:rPr>
          <w:t>3.4.1</w:t>
        </w:r>
        <w:r>
          <w:rPr>
            <w:rFonts w:eastAsiaTheme="minorEastAsia" w:cstheme="minorBidi"/>
            <w:noProof/>
            <w:kern w:val="2"/>
            <w:sz w:val="24"/>
            <w:szCs w:val="24"/>
            <w:lang w:eastAsia="de-CH"/>
            <w14:ligatures w14:val="standardContextual"/>
          </w:rPr>
          <w:tab/>
        </w:r>
        <w:r w:rsidRPr="00A65C17">
          <w:rPr>
            <w:rStyle w:val="Hyperlink"/>
            <w:noProof/>
          </w:rPr>
          <w:t>Motivationsverlust – R1</w:t>
        </w:r>
        <w:r>
          <w:rPr>
            <w:noProof/>
            <w:webHidden/>
          </w:rPr>
          <w:tab/>
        </w:r>
        <w:r>
          <w:rPr>
            <w:noProof/>
            <w:webHidden/>
          </w:rPr>
          <w:fldChar w:fldCharType="begin"/>
        </w:r>
        <w:r>
          <w:rPr>
            <w:noProof/>
            <w:webHidden/>
          </w:rPr>
          <w:instrText xml:space="preserve"> PAGEREF _Toc163206331 \h </w:instrText>
        </w:r>
        <w:r>
          <w:rPr>
            <w:noProof/>
            <w:webHidden/>
          </w:rPr>
        </w:r>
        <w:r>
          <w:rPr>
            <w:noProof/>
            <w:webHidden/>
          </w:rPr>
          <w:fldChar w:fldCharType="separate"/>
        </w:r>
        <w:r w:rsidR="00B20910">
          <w:rPr>
            <w:noProof/>
            <w:webHidden/>
          </w:rPr>
          <w:t>31</w:t>
        </w:r>
        <w:r>
          <w:rPr>
            <w:noProof/>
            <w:webHidden/>
          </w:rPr>
          <w:fldChar w:fldCharType="end"/>
        </w:r>
      </w:hyperlink>
    </w:p>
    <w:p w14:paraId="226F5A0C" w14:textId="4E00081E"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32" w:history="1">
        <w:r w:rsidRPr="00A65C17">
          <w:rPr>
            <w:rStyle w:val="Hyperlink"/>
            <w:noProof/>
          </w:rPr>
          <w:t>3.4.2</w:t>
        </w:r>
        <w:r>
          <w:rPr>
            <w:rFonts w:eastAsiaTheme="minorEastAsia" w:cstheme="minorBidi"/>
            <w:noProof/>
            <w:kern w:val="2"/>
            <w:sz w:val="24"/>
            <w:szCs w:val="24"/>
            <w:lang w:eastAsia="de-CH"/>
            <w14:ligatures w14:val="standardContextual"/>
          </w:rPr>
          <w:tab/>
        </w:r>
        <w:r w:rsidRPr="00A65C17">
          <w:rPr>
            <w:rStyle w:val="Hyperlink"/>
            <w:noProof/>
          </w:rPr>
          <w:t>Unfall – R2</w:t>
        </w:r>
        <w:r>
          <w:rPr>
            <w:noProof/>
            <w:webHidden/>
          </w:rPr>
          <w:tab/>
        </w:r>
        <w:r>
          <w:rPr>
            <w:noProof/>
            <w:webHidden/>
          </w:rPr>
          <w:fldChar w:fldCharType="begin"/>
        </w:r>
        <w:r>
          <w:rPr>
            <w:noProof/>
            <w:webHidden/>
          </w:rPr>
          <w:instrText xml:space="preserve"> PAGEREF _Toc163206332 \h </w:instrText>
        </w:r>
        <w:r>
          <w:rPr>
            <w:noProof/>
            <w:webHidden/>
          </w:rPr>
        </w:r>
        <w:r>
          <w:rPr>
            <w:noProof/>
            <w:webHidden/>
          </w:rPr>
          <w:fldChar w:fldCharType="separate"/>
        </w:r>
        <w:r w:rsidR="00B20910">
          <w:rPr>
            <w:noProof/>
            <w:webHidden/>
          </w:rPr>
          <w:t>31</w:t>
        </w:r>
        <w:r>
          <w:rPr>
            <w:noProof/>
            <w:webHidden/>
          </w:rPr>
          <w:fldChar w:fldCharType="end"/>
        </w:r>
      </w:hyperlink>
    </w:p>
    <w:p w14:paraId="24DE5102" w14:textId="406B9936"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33" w:history="1">
        <w:r w:rsidRPr="00A65C17">
          <w:rPr>
            <w:rStyle w:val="Hyperlink"/>
            <w:noProof/>
          </w:rPr>
          <w:t>3.4.3</w:t>
        </w:r>
        <w:r>
          <w:rPr>
            <w:rFonts w:eastAsiaTheme="minorEastAsia" w:cstheme="minorBidi"/>
            <w:noProof/>
            <w:kern w:val="2"/>
            <w:sz w:val="24"/>
            <w:szCs w:val="24"/>
            <w:lang w:eastAsia="de-CH"/>
            <w14:ligatures w14:val="standardContextual"/>
          </w:rPr>
          <w:tab/>
        </w:r>
        <w:r w:rsidRPr="00A65C17">
          <w:rPr>
            <w:rStyle w:val="Hyperlink"/>
            <w:noProof/>
          </w:rPr>
          <w:t>Krankheit – R3</w:t>
        </w:r>
        <w:r>
          <w:rPr>
            <w:noProof/>
            <w:webHidden/>
          </w:rPr>
          <w:tab/>
        </w:r>
        <w:r>
          <w:rPr>
            <w:noProof/>
            <w:webHidden/>
          </w:rPr>
          <w:fldChar w:fldCharType="begin"/>
        </w:r>
        <w:r>
          <w:rPr>
            <w:noProof/>
            <w:webHidden/>
          </w:rPr>
          <w:instrText xml:space="preserve"> PAGEREF _Toc163206333 \h </w:instrText>
        </w:r>
        <w:r>
          <w:rPr>
            <w:noProof/>
            <w:webHidden/>
          </w:rPr>
        </w:r>
        <w:r>
          <w:rPr>
            <w:noProof/>
            <w:webHidden/>
          </w:rPr>
          <w:fldChar w:fldCharType="separate"/>
        </w:r>
        <w:r w:rsidR="00B20910">
          <w:rPr>
            <w:noProof/>
            <w:webHidden/>
          </w:rPr>
          <w:t>32</w:t>
        </w:r>
        <w:r>
          <w:rPr>
            <w:noProof/>
            <w:webHidden/>
          </w:rPr>
          <w:fldChar w:fldCharType="end"/>
        </w:r>
      </w:hyperlink>
    </w:p>
    <w:p w14:paraId="7FD67A9C" w14:textId="378018BB"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34" w:history="1">
        <w:r w:rsidRPr="00A65C17">
          <w:rPr>
            <w:rStyle w:val="Hyperlink"/>
            <w:noProof/>
          </w:rPr>
          <w:t>3.4.4</w:t>
        </w:r>
        <w:r>
          <w:rPr>
            <w:rFonts w:eastAsiaTheme="minorEastAsia" w:cstheme="minorBidi"/>
            <w:noProof/>
            <w:kern w:val="2"/>
            <w:sz w:val="24"/>
            <w:szCs w:val="24"/>
            <w:lang w:eastAsia="de-CH"/>
            <w14:ligatures w14:val="standardContextual"/>
          </w:rPr>
          <w:tab/>
        </w:r>
        <w:r w:rsidRPr="00A65C17">
          <w:rPr>
            <w:rStyle w:val="Hyperlink"/>
            <w:noProof/>
          </w:rPr>
          <w:t>Technische Störung (Verlust Laptop, Datenverlust) – R4</w:t>
        </w:r>
        <w:r>
          <w:rPr>
            <w:noProof/>
            <w:webHidden/>
          </w:rPr>
          <w:tab/>
        </w:r>
        <w:r>
          <w:rPr>
            <w:noProof/>
            <w:webHidden/>
          </w:rPr>
          <w:fldChar w:fldCharType="begin"/>
        </w:r>
        <w:r>
          <w:rPr>
            <w:noProof/>
            <w:webHidden/>
          </w:rPr>
          <w:instrText xml:space="preserve"> PAGEREF _Toc163206334 \h </w:instrText>
        </w:r>
        <w:r>
          <w:rPr>
            <w:noProof/>
            <w:webHidden/>
          </w:rPr>
        </w:r>
        <w:r>
          <w:rPr>
            <w:noProof/>
            <w:webHidden/>
          </w:rPr>
          <w:fldChar w:fldCharType="separate"/>
        </w:r>
        <w:r w:rsidR="00B20910">
          <w:rPr>
            <w:noProof/>
            <w:webHidden/>
          </w:rPr>
          <w:t>32</w:t>
        </w:r>
        <w:r>
          <w:rPr>
            <w:noProof/>
            <w:webHidden/>
          </w:rPr>
          <w:fldChar w:fldCharType="end"/>
        </w:r>
      </w:hyperlink>
    </w:p>
    <w:p w14:paraId="622ABE69" w14:textId="15ECE9AD"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35" w:history="1">
        <w:r w:rsidRPr="00A65C17">
          <w:rPr>
            <w:rStyle w:val="Hyperlink"/>
            <w:noProof/>
          </w:rPr>
          <w:t>3.4.5</w:t>
        </w:r>
        <w:r>
          <w:rPr>
            <w:rFonts w:eastAsiaTheme="minorEastAsia" w:cstheme="minorBidi"/>
            <w:noProof/>
            <w:kern w:val="2"/>
            <w:sz w:val="24"/>
            <w:szCs w:val="24"/>
            <w:lang w:eastAsia="de-CH"/>
            <w14:ligatures w14:val="standardContextual"/>
          </w:rPr>
          <w:tab/>
        </w:r>
        <w:r w:rsidRPr="00A65C17">
          <w:rPr>
            <w:rStyle w:val="Hyperlink"/>
            <w:noProof/>
          </w:rPr>
          <w:t>Zeitplan verschätzt – R5</w:t>
        </w:r>
        <w:r>
          <w:rPr>
            <w:noProof/>
            <w:webHidden/>
          </w:rPr>
          <w:tab/>
        </w:r>
        <w:r>
          <w:rPr>
            <w:noProof/>
            <w:webHidden/>
          </w:rPr>
          <w:fldChar w:fldCharType="begin"/>
        </w:r>
        <w:r>
          <w:rPr>
            <w:noProof/>
            <w:webHidden/>
          </w:rPr>
          <w:instrText xml:space="preserve"> PAGEREF _Toc163206335 \h </w:instrText>
        </w:r>
        <w:r>
          <w:rPr>
            <w:noProof/>
            <w:webHidden/>
          </w:rPr>
        </w:r>
        <w:r>
          <w:rPr>
            <w:noProof/>
            <w:webHidden/>
          </w:rPr>
          <w:fldChar w:fldCharType="separate"/>
        </w:r>
        <w:r w:rsidR="00B20910">
          <w:rPr>
            <w:noProof/>
            <w:webHidden/>
          </w:rPr>
          <w:t>33</w:t>
        </w:r>
        <w:r>
          <w:rPr>
            <w:noProof/>
            <w:webHidden/>
          </w:rPr>
          <w:fldChar w:fldCharType="end"/>
        </w:r>
      </w:hyperlink>
    </w:p>
    <w:p w14:paraId="1CD7B935" w14:textId="2AE087B4"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36" w:history="1">
        <w:r w:rsidRPr="00A65C17">
          <w:rPr>
            <w:rStyle w:val="Hyperlink"/>
            <w:noProof/>
            <w14:scene3d>
              <w14:camera w14:prst="orthographicFront"/>
              <w14:lightRig w14:rig="threePt" w14:dir="t">
                <w14:rot w14:lat="0" w14:lon="0" w14:rev="0"/>
              </w14:lightRig>
            </w14:scene3d>
          </w:rPr>
          <w:t>3.5</w:t>
        </w:r>
        <w:r>
          <w:rPr>
            <w:rFonts w:eastAsiaTheme="minorEastAsia" w:cstheme="minorBidi"/>
            <w:noProof/>
            <w:kern w:val="2"/>
            <w:sz w:val="24"/>
            <w:szCs w:val="24"/>
            <w:lang w:eastAsia="de-CH"/>
            <w14:ligatures w14:val="standardContextual"/>
          </w:rPr>
          <w:tab/>
        </w:r>
        <w:r w:rsidRPr="00A65C17">
          <w:rPr>
            <w:rStyle w:val="Hyperlink"/>
            <w:noProof/>
          </w:rPr>
          <w:t>Zeitplan</w:t>
        </w:r>
        <w:r>
          <w:rPr>
            <w:noProof/>
            <w:webHidden/>
          </w:rPr>
          <w:tab/>
        </w:r>
        <w:r>
          <w:rPr>
            <w:noProof/>
            <w:webHidden/>
          </w:rPr>
          <w:fldChar w:fldCharType="begin"/>
        </w:r>
        <w:r>
          <w:rPr>
            <w:noProof/>
            <w:webHidden/>
          </w:rPr>
          <w:instrText xml:space="preserve"> PAGEREF _Toc163206336 \h </w:instrText>
        </w:r>
        <w:r>
          <w:rPr>
            <w:noProof/>
            <w:webHidden/>
          </w:rPr>
        </w:r>
        <w:r>
          <w:rPr>
            <w:noProof/>
            <w:webHidden/>
          </w:rPr>
          <w:fldChar w:fldCharType="separate"/>
        </w:r>
        <w:r w:rsidR="00B20910">
          <w:rPr>
            <w:noProof/>
            <w:webHidden/>
          </w:rPr>
          <w:t>34</w:t>
        </w:r>
        <w:r>
          <w:rPr>
            <w:noProof/>
            <w:webHidden/>
          </w:rPr>
          <w:fldChar w:fldCharType="end"/>
        </w:r>
      </w:hyperlink>
    </w:p>
    <w:p w14:paraId="1AE8F1C9" w14:textId="07645FAA"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37" w:history="1">
        <w:r w:rsidRPr="00A65C17">
          <w:rPr>
            <w:rStyle w:val="Hyperlink"/>
            <w:noProof/>
          </w:rPr>
          <w:t>3.5.1</w:t>
        </w:r>
        <w:r>
          <w:rPr>
            <w:rFonts w:eastAsiaTheme="minorEastAsia" w:cstheme="minorBidi"/>
            <w:noProof/>
            <w:kern w:val="2"/>
            <w:sz w:val="24"/>
            <w:szCs w:val="24"/>
            <w:lang w:eastAsia="de-CH"/>
            <w14:ligatures w14:val="standardContextual"/>
          </w:rPr>
          <w:tab/>
        </w:r>
        <w:r w:rsidRPr="00A65C17">
          <w:rPr>
            <w:rStyle w:val="Hyperlink"/>
            <w:noProof/>
          </w:rPr>
          <w:t>Machbarkeit</w:t>
        </w:r>
        <w:r>
          <w:rPr>
            <w:noProof/>
            <w:webHidden/>
          </w:rPr>
          <w:tab/>
        </w:r>
        <w:r>
          <w:rPr>
            <w:noProof/>
            <w:webHidden/>
          </w:rPr>
          <w:fldChar w:fldCharType="begin"/>
        </w:r>
        <w:r>
          <w:rPr>
            <w:noProof/>
            <w:webHidden/>
          </w:rPr>
          <w:instrText xml:space="preserve"> PAGEREF _Toc163206337 \h </w:instrText>
        </w:r>
        <w:r>
          <w:rPr>
            <w:noProof/>
            <w:webHidden/>
          </w:rPr>
        </w:r>
        <w:r>
          <w:rPr>
            <w:noProof/>
            <w:webHidden/>
          </w:rPr>
          <w:fldChar w:fldCharType="separate"/>
        </w:r>
        <w:r w:rsidR="00B20910">
          <w:rPr>
            <w:noProof/>
            <w:webHidden/>
          </w:rPr>
          <w:t>35</w:t>
        </w:r>
        <w:r>
          <w:rPr>
            <w:noProof/>
            <w:webHidden/>
          </w:rPr>
          <w:fldChar w:fldCharType="end"/>
        </w:r>
      </w:hyperlink>
    </w:p>
    <w:p w14:paraId="75906317" w14:textId="6A12A7CA" w:rsidR="00C221FF" w:rsidRDefault="00C221FF">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206338" w:history="1">
        <w:r w:rsidRPr="00A65C17">
          <w:rPr>
            <w:rStyle w:val="Hyperlink"/>
            <w:noProof/>
          </w:rPr>
          <w:t>4</w:t>
        </w:r>
        <w:r>
          <w:rPr>
            <w:rFonts w:eastAsiaTheme="minorEastAsia" w:cstheme="minorBidi"/>
            <w:b w:val="0"/>
            <w:bCs w:val="0"/>
            <w:noProof/>
            <w:kern w:val="2"/>
            <w:sz w:val="24"/>
            <w:szCs w:val="24"/>
            <w:lang w:eastAsia="de-CH"/>
            <w14:ligatures w14:val="standardContextual"/>
          </w:rPr>
          <w:tab/>
        </w:r>
        <w:r w:rsidRPr="00A65C17">
          <w:rPr>
            <w:rStyle w:val="Hyperlink"/>
            <w:noProof/>
          </w:rPr>
          <w:t>Arbeitsjournal</w:t>
        </w:r>
        <w:r>
          <w:rPr>
            <w:noProof/>
            <w:webHidden/>
          </w:rPr>
          <w:tab/>
        </w:r>
        <w:r>
          <w:rPr>
            <w:noProof/>
            <w:webHidden/>
          </w:rPr>
          <w:fldChar w:fldCharType="begin"/>
        </w:r>
        <w:r>
          <w:rPr>
            <w:noProof/>
            <w:webHidden/>
          </w:rPr>
          <w:instrText xml:space="preserve"> PAGEREF _Toc163206338 \h </w:instrText>
        </w:r>
        <w:r>
          <w:rPr>
            <w:noProof/>
            <w:webHidden/>
          </w:rPr>
        </w:r>
        <w:r>
          <w:rPr>
            <w:noProof/>
            <w:webHidden/>
          </w:rPr>
          <w:fldChar w:fldCharType="separate"/>
        </w:r>
        <w:r w:rsidR="00B20910">
          <w:rPr>
            <w:noProof/>
            <w:webHidden/>
          </w:rPr>
          <w:t>36</w:t>
        </w:r>
        <w:r>
          <w:rPr>
            <w:noProof/>
            <w:webHidden/>
          </w:rPr>
          <w:fldChar w:fldCharType="end"/>
        </w:r>
      </w:hyperlink>
    </w:p>
    <w:p w14:paraId="3F36569A" w14:textId="0B981CD3"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39" w:history="1">
        <w:r w:rsidRPr="00A65C17">
          <w:rPr>
            <w:rStyle w:val="Hyperlink"/>
            <w:noProof/>
            <w14:scene3d>
              <w14:camera w14:prst="orthographicFront"/>
              <w14:lightRig w14:rig="threePt" w14:dir="t">
                <w14:rot w14:lat="0" w14:lon="0" w14:rev="0"/>
              </w14:lightRig>
            </w14:scene3d>
          </w:rPr>
          <w:t>4.1</w:t>
        </w:r>
        <w:r>
          <w:rPr>
            <w:rFonts w:eastAsiaTheme="minorEastAsia" w:cstheme="minorBidi"/>
            <w:noProof/>
            <w:kern w:val="2"/>
            <w:sz w:val="24"/>
            <w:szCs w:val="24"/>
            <w:lang w:eastAsia="de-CH"/>
            <w14:ligatures w14:val="standardContextual"/>
          </w:rPr>
          <w:tab/>
        </w:r>
        <w:r w:rsidRPr="00A65C17">
          <w:rPr>
            <w:rStyle w:val="Hyperlink"/>
            <w:noProof/>
          </w:rPr>
          <w:t>Tag 1 – Projektplanung (Teil 1)</w:t>
        </w:r>
        <w:r>
          <w:rPr>
            <w:noProof/>
            <w:webHidden/>
          </w:rPr>
          <w:tab/>
        </w:r>
        <w:r>
          <w:rPr>
            <w:noProof/>
            <w:webHidden/>
          </w:rPr>
          <w:fldChar w:fldCharType="begin"/>
        </w:r>
        <w:r>
          <w:rPr>
            <w:noProof/>
            <w:webHidden/>
          </w:rPr>
          <w:instrText xml:space="preserve"> PAGEREF _Toc163206339 \h </w:instrText>
        </w:r>
        <w:r>
          <w:rPr>
            <w:noProof/>
            <w:webHidden/>
          </w:rPr>
        </w:r>
        <w:r>
          <w:rPr>
            <w:noProof/>
            <w:webHidden/>
          </w:rPr>
          <w:fldChar w:fldCharType="separate"/>
        </w:r>
        <w:r w:rsidR="00B20910">
          <w:rPr>
            <w:noProof/>
            <w:webHidden/>
          </w:rPr>
          <w:t>36</w:t>
        </w:r>
        <w:r>
          <w:rPr>
            <w:noProof/>
            <w:webHidden/>
          </w:rPr>
          <w:fldChar w:fldCharType="end"/>
        </w:r>
      </w:hyperlink>
    </w:p>
    <w:p w14:paraId="22A5257E" w14:textId="58C5116B"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40" w:history="1">
        <w:r w:rsidRPr="00A65C17">
          <w:rPr>
            <w:rStyle w:val="Hyperlink"/>
            <w:noProof/>
            <w14:scene3d>
              <w14:camera w14:prst="orthographicFront"/>
              <w14:lightRig w14:rig="threePt" w14:dir="t">
                <w14:rot w14:lat="0" w14:lon="0" w14:rev="0"/>
              </w14:lightRig>
            </w14:scene3d>
          </w:rPr>
          <w:t>4.2</w:t>
        </w:r>
        <w:r>
          <w:rPr>
            <w:rFonts w:eastAsiaTheme="minorEastAsia" w:cstheme="minorBidi"/>
            <w:noProof/>
            <w:kern w:val="2"/>
            <w:sz w:val="24"/>
            <w:szCs w:val="24"/>
            <w:lang w:eastAsia="de-CH"/>
            <w14:ligatures w14:val="standardContextual"/>
          </w:rPr>
          <w:tab/>
        </w:r>
        <w:r w:rsidRPr="00A65C17">
          <w:rPr>
            <w:rStyle w:val="Hyperlink"/>
            <w:noProof/>
          </w:rPr>
          <w:t>Tag 2 – Projektplanung (Teil 2)</w:t>
        </w:r>
        <w:r>
          <w:rPr>
            <w:noProof/>
            <w:webHidden/>
          </w:rPr>
          <w:tab/>
        </w:r>
        <w:r>
          <w:rPr>
            <w:noProof/>
            <w:webHidden/>
          </w:rPr>
          <w:fldChar w:fldCharType="begin"/>
        </w:r>
        <w:r>
          <w:rPr>
            <w:noProof/>
            <w:webHidden/>
          </w:rPr>
          <w:instrText xml:space="preserve"> PAGEREF _Toc163206340 \h </w:instrText>
        </w:r>
        <w:r>
          <w:rPr>
            <w:noProof/>
            <w:webHidden/>
          </w:rPr>
        </w:r>
        <w:r>
          <w:rPr>
            <w:noProof/>
            <w:webHidden/>
          </w:rPr>
          <w:fldChar w:fldCharType="separate"/>
        </w:r>
        <w:r w:rsidR="00B20910">
          <w:rPr>
            <w:noProof/>
            <w:webHidden/>
          </w:rPr>
          <w:t>38</w:t>
        </w:r>
        <w:r>
          <w:rPr>
            <w:noProof/>
            <w:webHidden/>
          </w:rPr>
          <w:fldChar w:fldCharType="end"/>
        </w:r>
      </w:hyperlink>
    </w:p>
    <w:p w14:paraId="349C1A8E" w14:textId="1FF7AE15"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41" w:history="1">
        <w:r w:rsidRPr="00A65C17">
          <w:rPr>
            <w:rStyle w:val="Hyperlink"/>
            <w:noProof/>
            <w14:scene3d>
              <w14:camera w14:prst="orthographicFront"/>
              <w14:lightRig w14:rig="threePt" w14:dir="t">
                <w14:rot w14:lat="0" w14:lon="0" w14:rev="0"/>
              </w14:lightRig>
            </w14:scene3d>
          </w:rPr>
          <w:t>4.3</w:t>
        </w:r>
        <w:r>
          <w:rPr>
            <w:rFonts w:eastAsiaTheme="minorEastAsia" w:cstheme="minorBidi"/>
            <w:noProof/>
            <w:kern w:val="2"/>
            <w:sz w:val="24"/>
            <w:szCs w:val="24"/>
            <w:lang w:eastAsia="de-CH"/>
            <w14:ligatures w14:val="standardContextual"/>
          </w:rPr>
          <w:tab/>
        </w:r>
        <w:r w:rsidRPr="00A65C17">
          <w:rPr>
            <w:rStyle w:val="Hyperlink"/>
            <w:noProof/>
          </w:rPr>
          <w:t>Tag 3 – Projektplanung (Teil 3) und Projektinitialisierung</w:t>
        </w:r>
        <w:r>
          <w:rPr>
            <w:noProof/>
            <w:webHidden/>
          </w:rPr>
          <w:tab/>
        </w:r>
        <w:r>
          <w:rPr>
            <w:noProof/>
            <w:webHidden/>
          </w:rPr>
          <w:fldChar w:fldCharType="begin"/>
        </w:r>
        <w:r>
          <w:rPr>
            <w:noProof/>
            <w:webHidden/>
          </w:rPr>
          <w:instrText xml:space="preserve"> PAGEREF _Toc163206341 \h </w:instrText>
        </w:r>
        <w:r>
          <w:rPr>
            <w:noProof/>
            <w:webHidden/>
          </w:rPr>
        </w:r>
        <w:r>
          <w:rPr>
            <w:noProof/>
            <w:webHidden/>
          </w:rPr>
          <w:fldChar w:fldCharType="separate"/>
        </w:r>
        <w:r w:rsidR="00B20910">
          <w:rPr>
            <w:noProof/>
            <w:webHidden/>
          </w:rPr>
          <w:t>40</w:t>
        </w:r>
        <w:r>
          <w:rPr>
            <w:noProof/>
            <w:webHidden/>
          </w:rPr>
          <w:fldChar w:fldCharType="end"/>
        </w:r>
      </w:hyperlink>
    </w:p>
    <w:p w14:paraId="63B393DF" w14:textId="11C5472C"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42" w:history="1">
        <w:r w:rsidRPr="00A65C17">
          <w:rPr>
            <w:rStyle w:val="Hyperlink"/>
            <w:noProof/>
            <w14:scene3d>
              <w14:camera w14:prst="orthographicFront"/>
              <w14:lightRig w14:rig="threePt" w14:dir="t">
                <w14:rot w14:lat="0" w14:lon="0" w14:rev="0"/>
              </w14:lightRig>
            </w14:scene3d>
          </w:rPr>
          <w:t>4.4</w:t>
        </w:r>
        <w:r>
          <w:rPr>
            <w:rFonts w:eastAsiaTheme="minorEastAsia" w:cstheme="minorBidi"/>
            <w:noProof/>
            <w:kern w:val="2"/>
            <w:sz w:val="24"/>
            <w:szCs w:val="24"/>
            <w:lang w:eastAsia="de-CH"/>
            <w14:ligatures w14:val="standardContextual"/>
          </w:rPr>
          <w:tab/>
        </w:r>
        <w:r w:rsidRPr="00A65C17">
          <w:rPr>
            <w:rStyle w:val="Hyperlink"/>
            <w:noProof/>
          </w:rPr>
          <w:t>Tag 4 – Erste API-Abfragen</w:t>
        </w:r>
        <w:r>
          <w:rPr>
            <w:noProof/>
            <w:webHidden/>
          </w:rPr>
          <w:tab/>
        </w:r>
        <w:r>
          <w:rPr>
            <w:noProof/>
            <w:webHidden/>
          </w:rPr>
          <w:fldChar w:fldCharType="begin"/>
        </w:r>
        <w:r>
          <w:rPr>
            <w:noProof/>
            <w:webHidden/>
          </w:rPr>
          <w:instrText xml:space="preserve"> PAGEREF _Toc163206342 \h </w:instrText>
        </w:r>
        <w:r>
          <w:rPr>
            <w:noProof/>
            <w:webHidden/>
          </w:rPr>
        </w:r>
        <w:r>
          <w:rPr>
            <w:noProof/>
            <w:webHidden/>
          </w:rPr>
          <w:fldChar w:fldCharType="separate"/>
        </w:r>
        <w:r w:rsidR="00B20910">
          <w:rPr>
            <w:noProof/>
            <w:webHidden/>
          </w:rPr>
          <w:t>42</w:t>
        </w:r>
        <w:r>
          <w:rPr>
            <w:noProof/>
            <w:webHidden/>
          </w:rPr>
          <w:fldChar w:fldCharType="end"/>
        </w:r>
      </w:hyperlink>
    </w:p>
    <w:p w14:paraId="7B3CCD7E" w14:textId="620DED77"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43" w:history="1">
        <w:r w:rsidRPr="00A65C17">
          <w:rPr>
            <w:rStyle w:val="Hyperlink"/>
            <w:noProof/>
            <w14:scene3d>
              <w14:camera w14:prst="orthographicFront"/>
              <w14:lightRig w14:rig="threePt" w14:dir="t">
                <w14:rot w14:lat="0" w14:lon="0" w14:rev="0"/>
              </w14:lightRig>
            </w14:scene3d>
          </w:rPr>
          <w:t>4.5</w:t>
        </w:r>
        <w:r>
          <w:rPr>
            <w:rFonts w:eastAsiaTheme="minorEastAsia" w:cstheme="minorBidi"/>
            <w:noProof/>
            <w:kern w:val="2"/>
            <w:sz w:val="24"/>
            <w:szCs w:val="24"/>
            <w:lang w:eastAsia="de-CH"/>
            <w14:ligatures w14:val="standardContextual"/>
          </w:rPr>
          <w:tab/>
        </w:r>
        <w:r w:rsidRPr="00A65C17">
          <w:rPr>
            <w:rStyle w:val="Hyperlink"/>
            <w:noProof/>
          </w:rPr>
          <w:t>Tag 5 – Datenbank Einträge und Logging</w:t>
        </w:r>
        <w:r>
          <w:rPr>
            <w:noProof/>
            <w:webHidden/>
          </w:rPr>
          <w:tab/>
        </w:r>
        <w:r>
          <w:rPr>
            <w:noProof/>
            <w:webHidden/>
          </w:rPr>
          <w:fldChar w:fldCharType="begin"/>
        </w:r>
        <w:r>
          <w:rPr>
            <w:noProof/>
            <w:webHidden/>
          </w:rPr>
          <w:instrText xml:space="preserve"> PAGEREF _Toc163206343 \h </w:instrText>
        </w:r>
        <w:r>
          <w:rPr>
            <w:noProof/>
            <w:webHidden/>
          </w:rPr>
        </w:r>
        <w:r>
          <w:rPr>
            <w:noProof/>
            <w:webHidden/>
          </w:rPr>
          <w:fldChar w:fldCharType="separate"/>
        </w:r>
        <w:r w:rsidR="00B20910">
          <w:rPr>
            <w:noProof/>
            <w:webHidden/>
          </w:rPr>
          <w:t>45</w:t>
        </w:r>
        <w:r>
          <w:rPr>
            <w:noProof/>
            <w:webHidden/>
          </w:rPr>
          <w:fldChar w:fldCharType="end"/>
        </w:r>
      </w:hyperlink>
    </w:p>
    <w:p w14:paraId="66A441CC" w14:textId="1FBD36AC"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44" w:history="1">
        <w:r w:rsidRPr="00A65C17">
          <w:rPr>
            <w:rStyle w:val="Hyperlink"/>
            <w:noProof/>
            <w14:scene3d>
              <w14:camera w14:prst="orthographicFront"/>
              <w14:lightRig w14:rig="threePt" w14:dir="t">
                <w14:rot w14:lat="0" w14:lon="0" w14:rev="0"/>
              </w14:lightRig>
            </w14:scene3d>
          </w:rPr>
          <w:t>4.6</w:t>
        </w:r>
        <w:r>
          <w:rPr>
            <w:rFonts w:eastAsiaTheme="minorEastAsia" w:cstheme="minorBidi"/>
            <w:noProof/>
            <w:kern w:val="2"/>
            <w:sz w:val="24"/>
            <w:szCs w:val="24"/>
            <w:lang w:eastAsia="de-CH"/>
            <w14:ligatures w14:val="standardContextual"/>
          </w:rPr>
          <w:tab/>
        </w:r>
        <w:r w:rsidRPr="00A65C17">
          <w:rPr>
            <w:rStyle w:val="Hyperlink"/>
            <w:noProof/>
          </w:rPr>
          <w:t>Tag 6 – Testing und Development Modus</w:t>
        </w:r>
        <w:r>
          <w:rPr>
            <w:noProof/>
            <w:webHidden/>
          </w:rPr>
          <w:tab/>
        </w:r>
        <w:r>
          <w:rPr>
            <w:noProof/>
            <w:webHidden/>
          </w:rPr>
          <w:fldChar w:fldCharType="begin"/>
        </w:r>
        <w:r>
          <w:rPr>
            <w:noProof/>
            <w:webHidden/>
          </w:rPr>
          <w:instrText xml:space="preserve"> PAGEREF _Toc163206344 \h </w:instrText>
        </w:r>
        <w:r>
          <w:rPr>
            <w:noProof/>
            <w:webHidden/>
          </w:rPr>
        </w:r>
        <w:r>
          <w:rPr>
            <w:noProof/>
            <w:webHidden/>
          </w:rPr>
          <w:fldChar w:fldCharType="separate"/>
        </w:r>
        <w:r w:rsidR="00B20910">
          <w:rPr>
            <w:noProof/>
            <w:webHidden/>
          </w:rPr>
          <w:t>47</w:t>
        </w:r>
        <w:r>
          <w:rPr>
            <w:noProof/>
            <w:webHidden/>
          </w:rPr>
          <w:fldChar w:fldCharType="end"/>
        </w:r>
      </w:hyperlink>
    </w:p>
    <w:p w14:paraId="467D2605" w14:textId="1785E7E6"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45" w:history="1">
        <w:r w:rsidRPr="00A65C17">
          <w:rPr>
            <w:rStyle w:val="Hyperlink"/>
            <w:noProof/>
            <w14:scene3d>
              <w14:camera w14:prst="orthographicFront"/>
              <w14:lightRig w14:rig="threePt" w14:dir="t">
                <w14:rot w14:lat="0" w14:lon="0" w14:rev="0"/>
              </w14:lightRig>
            </w14:scene3d>
          </w:rPr>
          <w:t>4.7</w:t>
        </w:r>
        <w:r>
          <w:rPr>
            <w:rFonts w:eastAsiaTheme="minorEastAsia" w:cstheme="minorBidi"/>
            <w:noProof/>
            <w:kern w:val="2"/>
            <w:sz w:val="24"/>
            <w:szCs w:val="24"/>
            <w:lang w:eastAsia="de-CH"/>
            <w14:ligatures w14:val="standardContextual"/>
          </w:rPr>
          <w:tab/>
        </w:r>
        <w:r w:rsidRPr="00A65C17">
          <w:rPr>
            <w:rStyle w:val="Hyperlink"/>
            <w:noProof/>
          </w:rPr>
          <w:t>Tag 7 – Dokumentation</w:t>
        </w:r>
        <w:r>
          <w:rPr>
            <w:noProof/>
            <w:webHidden/>
          </w:rPr>
          <w:tab/>
        </w:r>
        <w:r>
          <w:rPr>
            <w:noProof/>
            <w:webHidden/>
          </w:rPr>
          <w:fldChar w:fldCharType="begin"/>
        </w:r>
        <w:r>
          <w:rPr>
            <w:noProof/>
            <w:webHidden/>
          </w:rPr>
          <w:instrText xml:space="preserve"> PAGEREF _Toc163206345 \h </w:instrText>
        </w:r>
        <w:r>
          <w:rPr>
            <w:noProof/>
            <w:webHidden/>
          </w:rPr>
        </w:r>
        <w:r>
          <w:rPr>
            <w:noProof/>
            <w:webHidden/>
          </w:rPr>
          <w:fldChar w:fldCharType="separate"/>
        </w:r>
        <w:r w:rsidR="00B20910">
          <w:rPr>
            <w:noProof/>
            <w:webHidden/>
          </w:rPr>
          <w:t>49</w:t>
        </w:r>
        <w:r>
          <w:rPr>
            <w:noProof/>
            <w:webHidden/>
          </w:rPr>
          <w:fldChar w:fldCharType="end"/>
        </w:r>
      </w:hyperlink>
    </w:p>
    <w:p w14:paraId="4A2871C5" w14:textId="2BDD98F0"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46" w:history="1">
        <w:r w:rsidRPr="00A65C17">
          <w:rPr>
            <w:rStyle w:val="Hyperlink"/>
            <w:noProof/>
            <w14:scene3d>
              <w14:camera w14:prst="orthographicFront"/>
              <w14:lightRig w14:rig="threePt" w14:dir="t">
                <w14:rot w14:lat="0" w14:lon="0" w14:rev="0"/>
              </w14:lightRig>
            </w14:scene3d>
          </w:rPr>
          <w:t>4.8</w:t>
        </w:r>
        <w:r>
          <w:rPr>
            <w:rFonts w:eastAsiaTheme="minorEastAsia" w:cstheme="minorBidi"/>
            <w:noProof/>
            <w:kern w:val="2"/>
            <w:sz w:val="24"/>
            <w:szCs w:val="24"/>
            <w:lang w:eastAsia="de-CH"/>
            <w14:ligatures w14:val="standardContextual"/>
          </w:rPr>
          <w:tab/>
        </w:r>
        <w:r w:rsidRPr="00A65C17">
          <w:rPr>
            <w:rStyle w:val="Hyperlink"/>
            <w:noProof/>
          </w:rPr>
          <w:t>Tag 8 – Dokumentation Finalisieren (Teil 1), Leserlichkeit des Codes gewährleisten</w:t>
        </w:r>
        <w:r>
          <w:rPr>
            <w:noProof/>
            <w:webHidden/>
          </w:rPr>
          <w:tab/>
        </w:r>
        <w:r>
          <w:rPr>
            <w:noProof/>
            <w:webHidden/>
          </w:rPr>
          <w:fldChar w:fldCharType="begin"/>
        </w:r>
        <w:r>
          <w:rPr>
            <w:noProof/>
            <w:webHidden/>
          </w:rPr>
          <w:instrText xml:space="preserve"> PAGEREF _Toc163206346 \h </w:instrText>
        </w:r>
        <w:r>
          <w:rPr>
            <w:noProof/>
            <w:webHidden/>
          </w:rPr>
        </w:r>
        <w:r>
          <w:rPr>
            <w:noProof/>
            <w:webHidden/>
          </w:rPr>
          <w:fldChar w:fldCharType="separate"/>
        </w:r>
        <w:r w:rsidR="00B20910">
          <w:rPr>
            <w:noProof/>
            <w:webHidden/>
          </w:rPr>
          <w:t>51</w:t>
        </w:r>
        <w:r>
          <w:rPr>
            <w:noProof/>
            <w:webHidden/>
          </w:rPr>
          <w:fldChar w:fldCharType="end"/>
        </w:r>
      </w:hyperlink>
    </w:p>
    <w:p w14:paraId="0CA1783F" w14:textId="298ECB0D"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47" w:history="1">
        <w:r w:rsidRPr="00A65C17">
          <w:rPr>
            <w:rStyle w:val="Hyperlink"/>
            <w:noProof/>
            <w14:scene3d>
              <w14:camera w14:prst="orthographicFront"/>
              <w14:lightRig w14:rig="threePt" w14:dir="t">
                <w14:rot w14:lat="0" w14:lon="0" w14:rev="0"/>
              </w14:lightRig>
            </w14:scene3d>
          </w:rPr>
          <w:t>4.9</w:t>
        </w:r>
        <w:r>
          <w:rPr>
            <w:rFonts w:eastAsiaTheme="minorEastAsia" w:cstheme="minorBidi"/>
            <w:noProof/>
            <w:kern w:val="2"/>
            <w:sz w:val="24"/>
            <w:szCs w:val="24"/>
            <w:lang w:eastAsia="de-CH"/>
            <w14:ligatures w14:val="standardContextual"/>
          </w:rPr>
          <w:tab/>
        </w:r>
        <w:r w:rsidRPr="00A65C17">
          <w:rPr>
            <w:rStyle w:val="Hyperlink"/>
            <w:noProof/>
          </w:rPr>
          <w:t>Tag 9 – Dokumentation Finalisieren (Teil 2), Applikation Finalisieren</w:t>
        </w:r>
        <w:r>
          <w:rPr>
            <w:noProof/>
            <w:webHidden/>
          </w:rPr>
          <w:tab/>
        </w:r>
        <w:r>
          <w:rPr>
            <w:noProof/>
            <w:webHidden/>
          </w:rPr>
          <w:fldChar w:fldCharType="begin"/>
        </w:r>
        <w:r>
          <w:rPr>
            <w:noProof/>
            <w:webHidden/>
          </w:rPr>
          <w:instrText xml:space="preserve"> PAGEREF _Toc163206347 \h </w:instrText>
        </w:r>
        <w:r>
          <w:rPr>
            <w:noProof/>
            <w:webHidden/>
          </w:rPr>
        </w:r>
        <w:r>
          <w:rPr>
            <w:noProof/>
            <w:webHidden/>
          </w:rPr>
          <w:fldChar w:fldCharType="separate"/>
        </w:r>
        <w:r w:rsidR="00B20910">
          <w:rPr>
            <w:noProof/>
            <w:webHidden/>
          </w:rPr>
          <w:t>53</w:t>
        </w:r>
        <w:r>
          <w:rPr>
            <w:noProof/>
            <w:webHidden/>
          </w:rPr>
          <w:fldChar w:fldCharType="end"/>
        </w:r>
      </w:hyperlink>
    </w:p>
    <w:p w14:paraId="298ECF05" w14:textId="1E7A2207"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48" w:history="1">
        <w:r w:rsidRPr="00A65C17">
          <w:rPr>
            <w:rStyle w:val="Hyperlink"/>
            <w:noProof/>
            <w14:scene3d>
              <w14:camera w14:prst="orthographicFront"/>
              <w14:lightRig w14:rig="threePt" w14:dir="t">
                <w14:rot w14:lat="0" w14:lon="0" w14:rev="0"/>
              </w14:lightRig>
            </w14:scene3d>
          </w:rPr>
          <w:t>4.10</w:t>
        </w:r>
        <w:r>
          <w:rPr>
            <w:rFonts w:eastAsiaTheme="minorEastAsia" w:cstheme="minorBidi"/>
            <w:noProof/>
            <w:kern w:val="2"/>
            <w:sz w:val="24"/>
            <w:szCs w:val="24"/>
            <w:lang w:eastAsia="de-CH"/>
            <w14:ligatures w14:val="standardContextual"/>
          </w:rPr>
          <w:tab/>
        </w:r>
        <w:r w:rsidRPr="00A65C17">
          <w:rPr>
            <w:rStyle w:val="Hyperlink"/>
            <w:noProof/>
          </w:rPr>
          <w:t>Tag 10 – Abgabe</w:t>
        </w:r>
        <w:r>
          <w:rPr>
            <w:noProof/>
            <w:webHidden/>
          </w:rPr>
          <w:tab/>
        </w:r>
        <w:r>
          <w:rPr>
            <w:noProof/>
            <w:webHidden/>
          </w:rPr>
          <w:fldChar w:fldCharType="begin"/>
        </w:r>
        <w:r>
          <w:rPr>
            <w:noProof/>
            <w:webHidden/>
          </w:rPr>
          <w:instrText xml:space="preserve"> PAGEREF _Toc163206348 \h </w:instrText>
        </w:r>
        <w:r>
          <w:rPr>
            <w:noProof/>
            <w:webHidden/>
          </w:rPr>
        </w:r>
        <w:r>
          <w:rPr>
            <w:noProof/>
            <w:webHidden/>
          </w:rPr>
          <w:fldChar w:fldCharType="separate"/>
        </w:r>
        <w:r w:rsidR="00B20910">
          <w:rPr>
            <w:noProof/>
            <w:webHidden/>
          </w:rPr>
          <w:t>55</w:t>
        </w:r>
        <w:r>
          <w:rPr>
            <w:noProof/>
            <w:webHidden/>
          </w:rPr>
          <w:fldChar w:fldCharType="end"/>
        </w:r>
      </w:hyperlink>
    </w:p>
    <w:p w14:paraId="66A8CD41" w14:textId="748495B4" w:rsidR="00C221FF" w:rsidRDefault="00C221FF">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206349" w:history="1">
        <w:r w:rsidRPr="00A65C17">
          <w:rPr>
            <w:rStyle w:val="Hyperlink"/>
            <w:noProof/>
          </w:rPr>
          <w:t>5</w:t>
        </w:r>
        <w:r>
          <w:rPr>
            <w:rFonts w:eastAsiaTheme="minorEastAsia" w:cstheme="minorBidi"/>
            <w:b w:val="0"/>
            <w:bCs w:val="0"/>
            <w:noProof/>
            <w:kern w:val="2"/>
            <w:sz w:val="24"/>
            <w:szCs w:val="24"/>
            <w:lang w:eastAsia="de-CH"/>
            <w14:ligatures w14:val="standardContextual"/>
          </w:rPr>
          <w:tab/>
        </w:r>
        <w:r w:rsidRPr="00A65C17">
          <w:rPr>
            <w:rStyle w:val="Hyperlink"/>
            <w:noProof/>
          </w:rPr>
          <w:t>Soll-Ist-Vergleich</w:t>
        </w:r>
        <w:r>
          <w:rPr>
            <w:noProof/>
            <w:webHidden/>
          </w:rPr>
          <w:tab/>
        </w:r>
        <w:r>
          <w:rPr>
            <w:noProof/>
            <w:webHidden/>
          </w:rPr>
          <w:fldChar w:fldCharType="begin"/>
        </w:r>
        <w:r>
          <w:rPr>
            <w:noProof/>
            <w:webHidden/>
          </w:rPr>
          <w:instrText xml:space="preserve"> PAGEREF _Toc163206349 \h </w:instrText>
        </w:r>
        <w:r>
          <w:rPr>
            <w:noProof/>
            <w:webHidden/>
          </w:rPr>
        </w:r>
        <w:r>
          <w:rPr>
            <w:noProof/>
            <w:webHidden/>
          </w:rPr>
          <w:fldChar w:fldCharType="separate"/>
        </w:r>
        <w:r w:rsidR="00B20910">
          <w:rPr>
            <w:noProof/>
            <w:webHidden/>
          </w:rPr>
          <w:t>56</w:t>
        </w:r>
        <w:r>
          <w:rPr>
            <w:noProof/>
            <w:webHidden/>
          </w:rPr>
          <w:fldChar w:fldCharType="end"/>
        </w:r>
      </w:hyperlink>
    </w:p>
    <w:p w14:paraId="74D719AA" w14:textId="707F8D8D"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50" w:history="1">
        <w:r w:rsidRPr="00A65C17">
          <w:rPr>
            <w:rStyle w:val="Hyperlink"/>
            <w:noProof/>
            <w14:scene3d>
              <w14:camera w14:prst="orthographicFront"/>
              <w14:lightRig w14:rig="threePt" w14:dir="t">
                <w14:rot w14:lat="0" w14:lon="0" w14:rev="0"/>
              </w14:lightRig>
            </w14:scene3d>
          </w:rPr>
          <w:t>5.1</w:t>
        </w:r>
        <w:r>
          <w:rPr>
            <w:rFonts w:eastAsiaTheme="minorEastAsia" w:cstheme="minorBidi"/>
            <w:noProof/>
            <w:kern w:val="2"/>
            <w:sz w:val="24"/>
            <w:szCs w:val="24"/>
            <w:lang w:eastAsia="de-CH"/>
            <w14:ligatures w14:val="standardContextual"/>
          </w:rPr>
          <w:tab/>
        </w:r>
        <w:r w:rsidRPr="00A65C17">
          <w:rPr>
            <w:rStyle w:val="Hyperlink"/>
            <w:noProof/>
          </w:rPr>
          <w:t>Soll-Ist-Zeitplan</w:t>
        </w:r>
        <w:r>
          <w:rPr>
            <w:noProof/>
            <w:webHidden/>
          </w:rPr>
          <w:tab/>
        </w:r>
        <w:r>
          <w:rPr>
            <w:noProof/>
            <w:webHidden/>
          </w:rPr>
          <w:fldChar w:fldCharType="begin"/>
        </w:r>
        <w:r>
          <w:rPr>
            <w:noProof/>
            <w:webHidden/>
          </w:rPr>
          <w:instrText xml:space="preserve"> PAGEREF _Toc163206350 \h </w:instrText>
        </w:r>
        <w:r>
          <w:rPr>
            <w:noProof/>
            <w:webHidden/>
          </w:rPr>
        </w:r>
        <w:r>
          <w:rPr>
            <w:noProof/>
            <w:webHidden/>
          </w:rPr>
          <w:fldChar w:fldCharType="separate"/>
        </w:r>
        <w:r w:rsidR="00B20910">
          <w:rPr>
            <w:noProof/>
            <w:webHidden/>
          </w:rPr>
          <w:t>57</w:t>
        </w:r>
        <w:r>
          <w:rPr>
            <w:noProof/>
            <w:webHidden/>
          </w:rPr>
          <w:fldChar w:fldCharType="end"/>
        </w:r>
      </w:hyperlink>
    </w:p>
    <w:p w14:paraId="7B0093E7" w14:textId="35BCA68E"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51" w:history="1">
        <w:r w:rsidRPr="00A65C17">
          <w:rPr>
            <w:rStyle w:val="Hyperlink"/>
            <w:noProof/>
            <w14:scene3d>
              <w14:camera w14:prst="orthographicFront"/>
              <w14:lightRig w14:rig="threePt" w14:dir="t">
                <w14:rot w14:lat="0" w14:lon="0" w14:rev="0"/>
              </w14:lightRig>
            </w14:scene3d>
          </w:rPr>
          <w:t>5.2</w:t>
        </w:r>
        <w:r>
          <w:rPr>
            <w:rFonts w:eastAsiaTheme="minorEastAsia" w:cstheme="minorBidi"/>
            <w:noProof/>
            <w:kern w:val="2"/>
            <w:sz w:val="24"/>
            <w:szCs w:val="24"/>
            <w:lang w:eastAsia="de-CH"/>
            <w14:ligatures w14:val="standardContextual"/>
          </w:rPr>
          <w:tab/>
        </w:r>
        <w:r w:rsidRPr="00A65C17">
          <w:rPr>
            <w:rStyle w:val="Hyperlink"/>
            <w:noProof/>
          </w:rPr>
          <w:t>Fazit</w:t>
        </w:r>
        <w:r>
          <w:rPr>
            <w:noProof/>
            <w:webHidden/>
          </w:rPr>
          <w:tab/>
        </w:r>
        <w:r>
          <w:rPr>
            <w:noProof/>
            <w:webHidden/>
          </w:rPr>
          <w:fldChar w:fldCharType="begin"/>
        </w:r>
        <w:r>
          <w:rPr>
            <w:noProof/>
            <w:webHidden/>
          </w:rPr>
          <w:instrText xml:space="preserve"> PAGEREF _Toc163206351 \h </w:instrText>
        </w:r>
        <w:r>
          <w:rPr>
            <w:noProof/>
            <w:webHidden/>
          </w:rPr>
        </w:r>
        <w:r>
          <w:rPr>
            <w:noProof/>
            <w:webHidden/>
          </w:rPr>
          <w:fldChar w:fldCharType="separate"/>
        </w:r>
        <w:r w:rsidR="00B20910">
          <w:rPr>
            <w:noProof/>
            <w:webHidden/>
          </w:rPr>
          <w:t>58</w:t>
        </w:r>
        <w:r>
          <w:rPr>
            <w:noProof/>
            <w:webHidden/>
          </w:rPr>
          <w:fldChar w:fldCharType="end"/>
        </w:r>
      </w:hyperlink>
    </w:p>
    <w:p w14:paraId="6036FC94" w14:textId="582CA4BE" w:rsidR="00C221FF" w:rsidRDefault="00C221FF">
      <w:pPr>
        <w:pStyle w:val="Verzeichnis1"/>
        <w:rPr>
          <w:rFonts w:asciiTheme="minorHAnsi" w:eastAsiaTheme="minorEastAsia" w:hAnsiTheme="minorHAnsi" w:cstheme="minorBidi"/>
          <w:b w:val="0"/>
          <w:bCs w:val="0"/>
          <w:iCs w:val="0"/>
          <w:kern w:val="2"/>
          <w:lang w:eastAsia="de-CH"/>
          <w14:ligatures w14:val="standardContextual"/>
        </w:rPr>
      </w:pPr>
      <w:hyperlink w:anchor="_Toc163206352" w:history="1">
        <w:r w:rsidRPr="00A65C17">
          <w:rPr>
            <w:rStyle w:val="Hyperlink"/>
          </w:rPr>
          <w:t>Teil 2 – Projekt</w:t>
        </w:r>
        <w:r>
          <w:rPr>
            <w:webHidden/>
          </w:rPr>
          <w:tab/>
        </w:r>
        <w:r>
          <w:rPr>
            <w:webHidden/>
          </w:rPr>
          <w:fldChar w:fldCharType="begin"/>
        </w:r>
        <w:r>
          <w:rPr>
            <w:webHidden/>
          </w:rPr>
          <w:instrText xml:space="preserve"> PAGEREF _Toc163206352 \h </w:instrText>
        </w:r>
        <w:r>
          <w:rPr>
            <w:webHidden/>
          </w:rPr>
        </w:r>
        <w:r>
          <w:rPr>
            <w:webHidden/>
          </w:rPr>
          <w:fldChar w:fldCharType="separate"/>
        </w:r>
        <w:r w:rsidR="00B20910">
          <w:rPr>
            <w:webHidden/>
          </w:rPr>
          <w:t>59</w:t>
        </w:r>
        <w:r>
          <w:rPr>
            <w:webHidden/>
          </w:rPr>
          <w:fldChar w:fldCharType="end"/>
        </w:r>
      </w:hyperlink>
    </w:p>
    <w:p w14:paraId="388496C1" w14:textId="2B74304E" w:rsidR="00C221FF" w:rsidRDefault="00C221FF">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206353" w:history="1">
        <w:r w:rsidRPr="00A65C17">
          <w:rPr>
            <w:rStyle w:val="Hyperlink"/>
            <w:noProof/>
          </w:rPr>
          <w:t>6</w:t>
        </w:r>
        <w:r>
          <w:rPr>
            <w:rFonts w:eastAsiaTheme="minorEastAsia" w:cstheme="minorBidi"/>
            <w:b w:val="0"/>
            <w:bCs w:val="0"/>
            <w:noProof/>
            <w:kern w:val="2"/>
            <w:sz w:val="24"/>
            <w:szCs w:val="24"/>
            <w:lang w:eastAsia="de-CH"/>
            <w14:ligatures w14:val="standardContextual"/>
          </w:rPr>
          <w:tab/>
        </w:r>
        <w:r w:rsidRPr="00A65C17">
          <w:rPr>
            <w:rStyle w:val="Hyperlink"/>
            <w:noProof/>
          </w:rPr>
          <w:t>Kurzfassung</w:t>
        </w:r>
        <w:r>
          <w:rPr>
            <w:noProof/>
            <w:webHidden/>
          </w:rPr>
          <w:tab/>
        </w:r>
        <w:r>
          <w:rPr>
            <w:noProof/>
            <w:webHidden/>
          </w:rPr>
          <w:fldChar w:fldCharType="begin"/>
        </w:r>
        <w:r>
          <w:rPr>
            <w:noProof/>
            <w:webHidden/>
          </w:rPr>
          <w:instrText xml:space="preserve"> PAGEREF _Toc163206353 \h </w:instrText>
        </w:r>
        <w:r>
          <w:rPr>
            <w:noProof/>
            <w:webHidden/>
          </w:rPr>
        </w:r>
        <w:r>
          <w:rPr>
            <w:noProof/>
            <w:webHidden/>
          </w:rPr>
          <w:fldChar w:fldCharType="separate"/>
        </w:r>
        <w:r w:rsidR="00B20910">
          <w:rPr>
            <w:noProof/>
            <w:webHidden/>
          </w:rPr>
          <w:t>59</w:t>
        </w:r>
        <w:r>
          <w:rPr>
            <w:noProof/>
            <w:webHidden/>
          </w:rPr>
          <w:fldChar w:fldCharType="end"/>
        </w:r>
      </w:hyperlink>
    </w:p>
    <w:p w14:paraId="51982D8C" w14:textId="4D87FD7E" w:rsidR="00C221FF" w:rsidRDefault="00C221FF">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206354" w:history="1">
        <w:r w:rsidRPr="00A65C17">
          <w:rPr>
            <w:rStyle w:val="Hyperlink"/>
            <w:noProof/>
          </w:rPr>
          <w:t>7</w:t>
        </w:r>
        <w:r>
          <w:rPr>
            <w:rFonts w:eastAsiaTheme="minorEastAsia" w:cstheme="minorBidi"/>
            <w:b w:val="0"/>
            <w:bCs w:val="0"/>
            <w:noProof/>
            <w:kern w:val="2"/>
            <w:sz w:val="24"/>
            <w:szCs w:val="24"/>
            <w:lang w:eastAsia="de-CH"/>
            <w14:ligatures w14:val="standardContextual"/>
          </w:rPr>
          <w:tab/>
        </w:r>
        <w:r w:rsidRPr="00A65C17">
          <w:rPr>
            <w:rStyle w:val="Hyperlink"/>
            <w:noProof/>
          </w:rPr>
          <w:t>Ausgangslage</w:t>
        </w:r>
        <w:r>
          <w:rPr>
            <w:noProof/>
            <w:webHidden/>
          </w:rPr>
          <w:tab/>
        </w:r>
        <w:r>
          <w:rPr>
            <w:noProof/>
            <w:webHidden/>
          </w:rPr>
          <w:fldChar w:fldCharType="begin"/>
        </w:r>
        <w:r>
          <w:rPr>
            <w:noProof/>
            <w:webHidden/>
          </w:rPr>
          <w:instrText xml:space="preserve"> PAGEREF _Toc163206354 \h </w:instrText>
        </w:r>
        <w:r>
          <w:rPr>
            <w:noProof/>
            <w:webHidden/>
          </w:rPr>
        </w:r>
        <w:r>
          <w:rPr>
            <w:noProof/>
            <w:webHidden/>
          </w:rPr>
          <w:fldChar w:fldCharType="separate"/>
        </w:r>
        <w:r w:rsidR="00B20910">
          <w:rPr>
            <w:noProof/>
            <w:webHidden/>
          </w:rPr>
          <w:t>60</w:t>
        </w:r>
        <w:r>
          <w:rPr>
            <w:noProof/>
            <w:webHidden/>
          </w:rPr>
          <w:fldChar w:fldCharType="end"/>
        </w:r>
      </w:hyperlink>
    </w:p>
    <w:p w14:paraId="56183FFB" w14:textId="354C3D94"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55" w:history="1">
        <w:r w:rsidRPr="00A65C17">
          <w:rPr>
            <w:rStyle w:val="Hyperlink"/>
            <w:noProof/>
            <w14:scene3d>
              <w14:camera w14:prst="orthographicFront"/>
              <w14:lightRig w14:rig="threePt" w14:dir="t">
                <w14:rot w14:lat="0" w14:lon="0" w14:rev="0"/>
              </w14:lightRig>
            </w14:scene3d>
          </w:rPr>
          <w:t>7.1</w:t>
        </w:r>
        <w:r>
          <w:rPr>
            <w:rFonts w:eastAsiaTheme="minorEastAsia" w:cstheme="minorBidi"/>
            <w:noProof/>
            <w:kern w:val="2"/>
            <w:sz w:val="24"/>
            <w:szCs w:val="24"/>
            <w:lang w:eastAsia="de-CH"/>
            <w14:ligatures w14:val="standardContextual"/>
          </w:rPr>
          <w:tab/>
        </w:r>
        <w:r w:rsidRPr="00A65C17">
          <w:rPr>
            <w:rStyle w:val="Hyperlink"/>
            <w:noProof/>
          </w:rPr>
          <w:t>Einleitung</w:t>
        </w:r>
        <w:r>
          <w:rPr>
            <w:noProof/>
            <w:webHidden/>
          </w:rPr>
          <w:tab/>
        </w:r>
        <w:r>
          <w:rPr>
            <w:noProof/>
            <w:webHidden/>
          </w:rPr>
          <w:fldChar w:fldCharType="begin"/>
        </w:r>
        <w:r>
          <w:rPr>
            <w:noProof/>
            <w:webHidden/>
          </w:rPr>
          <w:instrText xml:space="preserve"> PAGEREF _Toc163206355 \h </w:instrText>
        </w:r>
        <w:r>
          <w:rPr>
            <w:noProof/>
            <w:webHidden/>
          </w:rPr>
        </w:r>
        <w:r>
          <w:rPr>
            <w:noProof/>
            <w:webHidden/>
          </w:rPr>
          <w:fldChar w:fldCharType="separate"/>
        </w:r>
        <w:r w:rsidR="00B20910">
          <w:rPr>
            <w:noProof/>
            <w:webHidden/>
          </w:rPr>
          <w:t>60</w:t>
        </w:r>
        <w:r>
          <w:rPr>
            <w:noProof/>
            <w:webHidden/>
          </w:rPr>
          <w:fldChar w:fldCharType="end"/>
        </w:r>
      </w:hyperlink>
    </w:p>
    <w:p w14:paraId="7B5B5E24" w14:textId="4B79A243"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56" w:history="1">
        <w:r w:rsidRPr="00A65C17">
          <w:rPr>
            <w:rStyle w:val="Hyperlink"/>
            <w:noProof/>
            <w14:scene3d>
              <w14:camera w14:prst="orthographicFront"/>
              <w14:lightRig w14:rig="threePt" w14:dir="t">
                <w14:rot w14:lat="0" w14:lon="0" w14:rev="0"/>
              </w14:lightRig>
            </w14:scene3d>
          </w:rPr>
          <w:t>7.2</w:t>
        </w:r>
        <w:r>
          <w:rPr>
            <w:rFonts w:eastAsiaTheme="minorEastAsia" w:cstheme="minorBidi"/>
            <w:noProof/>
            <w:kern w:val="2"/>
            <w:sz w:val="24"/>
            <w:szCs w:val="24"/>
            <w:lang w:eastAsia="de-CH"/>
            <w14:ligatures w14:val="standardContextual"/>
          </w:rPr>
          <w:tab/>
        </w:r>
        <w:r w:rsidRPr="00A65C17">
          <w:rPr>
            <w:rStyle w:val="Hyperlink"/>
            <w:noProof/>
          </w:rPr>
          <w:t>Jira</w:t>
        </w:r>
        <w:r>
          <w:rPr>
            <w:noProof/>
            <w:webHidden/>
          </w:rPr>
          <w:tab/>
        </w:r>
        <w:r>
          <w:rPr>
            <w:noProof/>
            <w:webHidden/>
          </w:rPr>
          <w:fldChar w:fldCharType="begin"/>
        </w:r>
        <w:r>
          <w:rPr>
            <w:noProof/>
            <w:webHidden/>
          </w:rPr>
          <w:instrText xml:space="preserve"> PAGEREF _Toc163206356 \h </w:instrText>
        </w:r>
        <w:r>
          <w:rPr>
            <w:noProof/>
            <w:webHidden/>
          </w:rPr>
        </w:r>
        <w:r>
          <w:rPr>
            <w:noProof/>
            <w:webHidden/>
          </w:rPr>
          <w:fldChar w:fldCharType="separate"/>
        </w:r>
        <w:r w:rsidR="00B20910">
          <w:rPr>
            <w:noProof/>
            <w:webHidden/>
          </w:rPr>
          <w:t>60</w:t>
        </w:r>
        <w:r>
          <w:rPr>
            <w:noProof/>
            <w:webHidden/>
          </w:rPr>
          <w:fldChar w:fldCharType="end"/>
        </w:r>
      </w:hyperlink>
    </w:p>
    <w:p w14:paraId="7B3782BC" w14:textId="441A8A9C"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57" w:history="1">
        <w:r w:rsidRPr="00A65C17">
          <w:rPr>
            <w:rStyle w:val="Hyperlink"/>
            <w:noProof/>
            <w14:scene3d>
              <w14:camera w14:prst="orthographicFront"/>
              <w14:lightRig w14:rig="threePt" w14:dir="t">
                <w14:rot w14:lat="0" w14:lon="0" w14:rev="0"/>
              </w14:lightRig>
            </w14:scene3d>
          </w:rPr>
          <w:t>7.3</w:t>
        </w:r>
        <w:r>
          <w:rPr>
            <w:rFonts w:eastAsiaTheme="minorEastAsia" w:cstheme="minorBidi"/>
            <w:noProof/>
            <w:kern w:val="2"/>
            <w:sz w:val="24"/>
            <w:szCs w:val="24"/>
            <w:lang w:eastAsia="de-CH"/>
            <w14:ligatures w14:val="standardContextual"/>
          </w:rPr>
          <w:tab/>
        </w:r>
        <w:r w:rsidRPr="00A65C17">
          <w:rPr>
            <w:rStyle w:val="Hyperlink"/>
            <w:noProof/>
          </w:rPr>
          <w:t>LEIS Datenbank</w:t>
        </w:r>
        <w:r>
          <w:rPr>
            <w:noProof/>
            <w:webHidden/>
          </w:rPr>
          <w:tab/>
        </w:r>
        <w:r>
          <w:rPr>
            <w:noProof/>
            <w:webHidden/>
          </w:rPr>
          <w:fldChar w:fldCharType="begin"/>
        </w:r>
        <w:r>
          <w:rPr>
            <w:noProof/>
            <w:webHidden/>
          </w:rPr>
          <w:instrText xml:space="preserve"> PAGEREF _Toc163206357 \h </w:instrText>
        </w:r>
        <w:r>
          <w:rPr>
            <w:noProof/>
            <w:webHidden/>
          </w:rPr>
        </w:r>
        <w:r>
          <w:rPr>
            <w:noProof/>
            <w:webHidden/>
          </w:rPr>
          <w:fldChar w:fldCharType="separate"/>
        </w:r>
        <w:r w:rsidR="00B20910">
          <w:rPr>
            <w:noProof/>
            <w:webHidden/>
          </w:rPr>
          <w:t>60</w:t>
        </w:r>
        <w:r>
          <w:rPr>
            <w:noProof/>
            <w:webHidden/>
          </w:rPr>
          <w:fldChar w:fldCharType="end"/>
        </w:r>
      </w:hyperlink>
    </w:p>
    <w:p w14:paraId="1B9F69A6" w14:textId="5D7E6C31" w:rsidR="00C221FF" w:rsidRDefault="00C221FF">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206358" w:history="1">
        <w:r w:rsidRPr="00A65C17">
          <w:rPr>
            <w:rStyle w:val="Hyperlink"/>
            <w:noProof/>
          </w:rPr>
          <w:t>8</w:t>
        </w:r>
        <w:r>
          <w:rPr>
            <w:rFonts w:eastAsiaTheme="minorEastAsia" w:cstheme="minorBidi"/>
            <w:b w:val="0"/>
            <w:bCs w:val="0"/>
            <w:noProof/>
            <w:kern w:val="2"/>
            <w:sz w:val="24"/>
            <w:szCs w:val="24"/>
            <w:lang w:eastAsia="de-CH"/>
            <w14:ligatures w14:val="standardContextual"/>
          </w:rPr>
          <w:tab/>
        </w:r>
        <w:r w:rsidRPr="00A65C17">
          <w:rPr>
            <w:rStyle w:val="Hyperlink"/>
            <w:noProof/>
          </w:rPr>
          <w:t>Architektur</w:t>
        </w:r>
        <w:r>
          <w:rPr>
            <w:noProof/>
            <w:webHidden/>
          </w:rPr>
          <w:tab/>
        </w:r>
        <w:r>
          <w:rPr>
            <w:noProof/>
            <w:webHidden/>
          </w:rPr>
          <w:fldChar w:fldCharType="begin"/>
        </w:r>
        <w:r>
          <w:rPr>
            <w:noProof/>
            <w:webHidden/>
          </w:rPr>
          <w:instrText xml:space="preserve"> PAGEREF _Toc163206358 \h </w:instrText>
        </w:r>
        <w:r>
          <w:rPr>
            <w:noProof/>
            <w:webHidden/>
          </w:rPr>
        </w:r>
        <w:r>
          <w:rPr>
            <w:noProof/>
            <w:webHidden/>
          </w:rPr>
          <w:fldChar w:fldCharType="separate"/>
        </w:r>
        <w:r w:rsidR="00B20910">
          <w:rPr>
            <w:noProof/>
            <w:webHidden/>
          </w:rPr>
          <w:t>62</w:t>
        </w:r>
        <w:r>
          <w:rPr>
            <w:noProof/>
            <w:webHidden/>
          </w:rPr>
          <w:fldChar w:fldCharType="end"/>
        </w:r>
      </w:hyperlink>
    </w:p>
    <w:p w14:paraId="4DA4C8D1" w14:textId="46F30DE2"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59" w:history="1">
        <w:r w:rsidRPr="00A65C17">
          <w:rPr>
            <w:rStyle w:val="Hyperlink"/>
            <w:noProof/>
            <w14:scene3d>
              <w14:camera w14:prst="orthographicFront"/>
              <w14:lightRig w14:rig="threePt" w14:dir="t">
                <w14:rot w14:lat="0" w14:lon="0" w14:rev="0"/>
              </w14:lightRig>
            </w14:scene3d>
          </w:rPr>
          <w:t>8.1</w:t>
        </w:r>
        <w:r>
          <w:rPr>
            <w:rFonts w:eastAsiaTheme="minorEastAsia" w:cstheme="minorBidi"/>
            <w:noProof/>
            <w:kern w:val="2"/>
            <w:sz w:val="24"/>
            <w:szCs w:val="24"/>
            <w:lang w:eastAsia="de-CH"/>
            <w14:ligatures w14:val="standardContextual"/>
          </w:rPr>
          <w:tab/>
        </w:r>
        <w:r w:rsidRPr="00A65C17">
          <w:rPr>
            <w:rStyle w:val="Hyperlink"/>
            <w:noProof/>
          </w:rPr>
          <w:t>Einleitung</w:t>
        </w:r>
        <w:r>
          <w:rPr>
            <w:noProof/>
            <w:webHidden/>
          </w:rPr>
          <w:tab/>
        </w:r>
        <w:r>
          <w:rPr>
            <w:noProof/>
            <w:webHidden/>
          </w:rPr>
          <w:fldChar w:fldCharType="begin"/>
        </w:r>
        <w:r>
          <w:rPr>
            <w:noProof/>
            <w:webHidden/>
          </w:rPr>
          <w:instrText xml:space="preserve"> PAGEREF _Toc163206359 \h </w:instrText>
        </w:r>
        <w:r>
          <w:rPr>
            <w:noProof/>
            <w:webHidden/>
          </w:rPr>
        </w:r>
        <w:r>
          <w:rPr>
            <w:noProof/>
            <w:webHidden/>
          </w:rPr>
          <w:fldChar w:fldCharType="separate"/>
        </w:r>
        <w:r w:rsidR="00B20910">
          <w:rPr>
            <w:noProof/>
            <w:webHidden/>
          </w:rPr>
          <w:t>62</w:t>
        </w:r>
        <w:r>
          <w:rPr>
            <w:noProof/>
            <w:webHidden/>
          </w:rPr>
          <w:fldChar w:fldCharType="end"/>
        </w:r>
      </w:hyperlink>
    </w:p>
    <w:p w14:paraId="45B8C6A7" w14:textId="41ADABA3"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60" w:history="1">
        <w:r w:rsidRPr="00A65C17">
          <w:rPr>
            <w:rStyle w:val="Hyperlink"/>
            <w:noProof/>
            <w14:scene3d>
              <w14:camera w14:prst="orthographicFront"/>
              <w14:lightRig w14:rig="threePt" w14:dir="t">
                <w14:rot w14:lat="0" w14:lon="0" w14:rev="0"/>
              </w14:lightRig>
            </w14:scene3d>
          </w:rPr>
          <w:t>8.2</w:t>
        </w:r>
        <w:r>
          <w:rPr>
            <w:rFonts w:eastAsiaTheme="minorEastAsia" w:cstheme="minorBidi"/>
            <w:noProof/>
            <w:kern w:val="2"/>
            <w:sz w:val="24"/>
            <w:szCs w:val="24"/>
            <w:lang w:eastAsia="de-CH"/>
            <w14:ligatures w14:val="standardContextual"/>
          </w:rPr>
          <w:tab/>
        </w:r>
        <w:r w:rsidRPr="00A65C17">
          <w:rPr>
            <w:rStyle w:val="Hyperlink"/>
            <w:noProof/>
          </w:rPr>
          <w:t>Vergleich von Architekturen</w:t>
        </w:r>
        <w:r>
          <w:rPr>
            <w:noProof/>
            <w:webHidden/>
          </w:rPr>
          <w:tab/>
        </w:r>
        <w:r>
          <w:rPr>
            <w:noProof/>
            <w:webHidden/>
          </w:rPr>
          <w:fldChar w:fldCharType="begin"/>
        </w:r>
        <w:r>
          <w:rPr>
            <w:noProof/>
            <w:webHidden/>
          </w:rPr>
          <w:instrText xml:space="preserve"> PAGEREF _Toc163206360 \h </w:instrText>
        </w:r>
        <w:r>
          <w:rPr>
            <w:noProof/>
            <w:webHidden/>
          </w:rPr>
        </w:r>
        <w:r>
          <w:rPr>
            <w:noProof/>
            <w:webHidden/>
          </w:rPr>
          <w:fldChar w:fldCharType="separate"/>
        </w:r>
        <w:r w:rsidR="00B20910">
          <w:rPr>
            <w:noProof/>
            <w:webHidden/>
          </w:rPr>
          <w:t>62</w:t>
        </w:r>
        <w:r>
          <w:rPr>
            <w:noProof/>
            <w:webHidden/>
          </w:rPr>
          <w:fldChar w:fldCharType="end"/>
        </w:r>
      </w:hyperlink>
    </w:p>
    <w:p w14:paraId="5CA9CE81" w14:textId="5F7E6495"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61" w:history="1">
        <w:r w:rsidRPr="00A65C17">
          <w:rPr>
            <w:rStyle w:val="Hyperlink"/>
            <w:noProof/>
          </w:rPr>
          <w:t>8.2.1</w:t>
        </w:r>
        <w:r>
          <w:rPr>
            <w:rFonts w:eastAsiaTheme="minorEastAsia" w:cstheme="minorBidi"/>
            <w:noProof/>
            <w:kern w:val="2"/>
            <w:sz w:val="24"/>
            <w:szCs w:val="24"/>
            <w:lang w:eastAsia="de-CH"/>
            <w14:ligatures w14:val="standardContextual"/>
          </w:rPr>
          <w:tab/>
        </w:r>
        <w:r w:rsidRPr="00A65C17">
          <w:rPr>
            <w:rStyle w:val="Hyperlink"/>
            <w:noProof/>
          </w:rPr>
          <w:t>Clean Architecture</w:t>
        </w:r>
        <w:r>
          <w:rPr>
            <w:noProof/>
            <w:webHidden/>
          </w:rPr>
          <w:tab/>
        </w:r>
        <w:r>
          <w:rPr>
            <w:noProof/>
            <w:webHidden/>
          </w:rPr>
          <w:fldChar w:fldCharType="begin"/>
        </w:r>
        <w:r>
          <w:rPr>
            <w:noProof/>
            <w:webHidden/>
          </w:rPr>
          <w:instrText xml:space="preserve"> PAGEREF _Toc163206361 \h </w:instrText>
        </w:r>
        <w:r>
          <w:rPr>
            <w:noProof/>
            <w:webHidden/>
          </w:rPr>
        </w:r>
        <w:r>
          <w:rPr>
            <w:noProof/>
            <w:webHidden/>
          </w:rPr>
          <w:fldChar w:fldCharType="separate"/>
        </w:r>
        <w:r w:rsidR="00B20910">
          <w:rPr>
            <w:noProof/>
            <w:webHidden/>
          </w:rPr>
          <w:t>62</w:t>
        </w:r>
        <w:r>
          <w:rPr>
            <w:noProof/>
            <w:webHidden/>
          </w:rPr>
          <w:fldChar w:fldCharType="end"/>
        </w:r>
      </w:hyperlink>
    </w:p>
    <w:p w14:paraId="796422E5" w14:textId="170B0982"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62" w:history="1">
        <w:r w:rsidRPr="00A65C17">
          <w:rPr>
            <w:rStyle w:val="Hyperlink"/>
            <w:noProof/>
          </w:rPr>
          <w:t>8.2.2</w:t>
        </w:r>
        <w:r>
          <w:rPr>
            <w:rFonts w:eastAsiaTheme="minorEastAsia" w:cstheme="minorBidi"/>
            <w:noProof/>
            <w:kern w:val="2"/>
            <w:sz w:val="24"/>
            <w:szCs w:val="24"/>
            <w:lang w:eastAsia="de-CH"/>
            <w14:ligatures w14:val="standardContextual"/>
          </w:rPr>
          <w:tab/>
        </w:r>
        <w:r w:rsidRPr="00A65C17">
          <w:rPr>
            <w:rStyle w:val="Hyperlink"/>
            <w:noProof/>
          </w:rPr>
          <w:t>MVC-Architektur</w:t>
        </w:r>
        <w:r>
          <w:rPr>
            <w:noProof/>
            <w:webHidden/>
          </w:rPr>
          <w:tab/>
        </w:r>
        <w:r>
          <w:rPr>
            <w:noProof/>
            <w:webHidden/>
          </w:rPr>
          <w:fldChar w:fldCharType="begin"/>
        </w:r>
        <w:r>
          <w:rPr>
            <w:noProof/>
            <w:webHidden/>
          </w:rPr>
          <w:instrText xml:space="preserve"> PAGEREF _Toc163206362 \h </w:instrText>
        </w:r>
        <w:r>
          <w:rPr>
            <w:noProof/>
            <w:webHidden/>
          </w:rPr>
        </w:r>
        <w:r>
          <w:rPr>
            <w:noProof/>
            <w:webHidden/>
          </w:rPr>
          <w:fldChar w:fldCharType="separate"/>
        </w:r>
        <w:r w:rsidR="00B20910">
          <w:rPr>
            <w:noProof/>
            <w:webHidden/>
          </w:rPr>
          <w:t>63</w:t>
        </w:r>
        <w:r>
          <w:rPr>
            <w:noProof/>
            <w:webHidden/>
          </w:rPr>
          <w:fldChar w:fldCharType="end"/>
        </w:r>
      </w:hyperlink>
    </w:p>
    <w:p w14:paraId="119BAAF3" w14:textId="32C77D5F"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63" w:history="1">
        <w:r w:rsidRPr="00A65C17">
          <w:rPr>
            <w:rStyle w:val="Hyperlink"/>
            <w:noProof/>
          </w:rPr>
          <w:t>8.2.3</w:t>
        </w:r>
        <w:r>
          <w:rPr>
            <w:rFonts w:eastAsiaTheme="minorEastAsia" w:cstheme="minorBidi"/>
            <w:noProof/>
            <w:kern w:val="2"/>
            <w:sz w:val="24"/>
            <w:szCs w:val="24"/>
            <w:lang w:eastAsia="de-CH"/>
            <w14:ligatures w14:val="standardContextual"/>
          </w:rPr>
          <w:tab/>
        </w:r>
        <w:r w:rsidRPr="00A65C17">
          <w:rPr>
            <w:rStyle w:val="Hyperlink"/>
            <w:noProof/>
          </w:rPr>
          <w:t>Schichtenarchitektur</w:t>
        </w:r>
        <w:r>
          <w:rPr>
            <w:noProof/>
            <w:webHidden/>
          </w:rPr>
          <w:tab/>
        </w:r>
        <w:r>
          <w:rPr>
            <w:noProof/>
            <w:webHidden/>
          </w:rPr>
          <w:fldChar w:fldCharType="begin"/>
        </w:r>
        <w:r>
          <w:rPr>
            <w:noProof/>
            <w:webHidden/>
          </w:rPr>
          <w:instrText xml:space="preserve"> PAGEREF _Toc163206363 \h </w:instrText>
        </w:r>
        <w:r>
          <w:rPr>
            <w:noProof/>
            <w:webHidden/>
          </w:rPr>
        </w:r>
        <w:r>
          <w:rPr>
            <w:noProof/>
            <w:webHidden/>
          </w:rPr>
          <w:fldChar w:fldCharType="separate"/>
        </w:r>
        <w:r w:rsidR="00B20910">
          <w:rPr>
            <w:noProof/>
            <w:webHidden/>
          </w:rPr>
          <w:t>63</w:t>
        </w:r>
        <w:r>
          <w:rPr>
            <w:noProof/>
            <w:webHidden/>
          </w:rPr>
          <w:fldChar w:fldCharType="end"/>
        </w:r>
      </w:hyperlink>
    </w:p>
    <w:p w14:paraId="1BF9D437" w14:textId="60FA3E8F"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64" w:history="1">
        <w:r w:rsidRPr="00A65C17">
          <w:rPr>
            <w:rStyle w:val="Hyperlink"/>
            <w:noProof/>
          </w:rPr>
          <w:t>8.2.4</w:t>
        </w:r>
        <w:r>
          <w:rPr>
            <w:rFonts w:eastAsiaTheme="minorEastAsia" w:cstheme="minorBidi"/>
            <w:noProof/>
            <w:kern w:val="2"/>
            <w:sz w:val="24"/>
            <w:szCs w:val="24"/>
            <w:lang w:eastAsia="de-CH"/>
            <w14:ligatures w14:val="standardContextual"/>
          </w:rPr>
          <w:tab/>
        </w:r>
        <w:r w:rsidRPr="00A65C17">
          <w:rPr>
            <w:rStyle w:val="Hyperlink"/>
            <w:noProof/>
          </w:rPr>
          <w:t>Auswahl der Architektur</w:t>
        </w:r>
        <w:r>
          <w:rPr>
            <w:noProof/>
            <w:webHidden/>
          </w:rPr>
          <w:tab/>
        </w:r>
        <w:r>
          <w:rPr>
            <w:noProof/>
            <w:webHidden/>
          </w:rPr>
          <w:fldChar w:fldCharType="begin"/>
        </w:r>
        <w:r>
          <w:rPr>
            <w:noProof/>
            <w:webHidden/>
          </w:rPr>
          <w:instrText xml:space="preserve"> PAGEREF _Toc163206364 \h </w:instrText>
        </w:r>
        <w:r>
          <w:rPr>
            <w:noProof/>
            <w:webHidden/>
          </w:rPr>
        </w:r>
        <w:r>
          <w:rPr>
            <w:noProof/>
            <w:webHidden/>
          </w:rPr>
          <w:fldChar w:fldCharType="separate"/>
        </w:r>
        <w:r w:rsidR="00B20910">
          <w:rPr>
            <w:noProof/>
            <w:webHidden/>
          </w:rPr>
          <w:t>63</w:t>
        </w:r>
        <w:r>
          <w:rPr>
            <w:noProof/>
            <w:webHidden/>
          </w:rPr>
          <w:fldChar w:fldCharType="end"/>
        </w:r>
      </w:hyperlink>
    </w:p>
    <w:p w14:paraId="5A4F14B3" w14:textId="331913AD"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65" w:history="1">
        <w:r w:rsidRPr="00A65C17">
          <w:rPr>
            <w:rStyle w:val="Hyperlink"/>
            <w:noProof/>
            <w14:scene3d>
              <w14:camera w14:prst="orthographicFront"/>
              <w14:lightRig w14:rig="threePt" w14:dir="t">
                <w14:rot w14:lat="0" w14:lon="0" w14:rev="0"/>
              </w14:lightRig>
            </w14:scene3d>
          </w:rPr>
          <w:t>8.3</w:t>
        </w:r>
        <w:r>
          <w:rPr>
            <w:rFonts w:eastAsiaTheme="minorEastAsia" w:cstheme="minorBidi"/>
            <w:noProof/>
            <w:kern w:val="2"/>
            <w:sz w:val="24"/>
            <w:szCs w:val="24"/>
            <w:lang w:eastAsia="de-CH"/>
            <w14:ligatures w14:val="standardContextual"/>
          </w:rPr>
          <w:tab/>
        </w:r>
        <w:r w:rsidRPr="00A65C17">
          <w:rPr>
            <w:rStyle w:val="Hyperlink"/>
            <w:noProof/>
          </w:rPr>
          <w:t>Schichtentrennung</w:t>
        </w:r>
        <w:r>
          <w:rPr>
            <w:noProof/>
            <w:webHidden/>
          </w:rPr>
          <w:tab/>
        </w:r>
        <w:r>
          <w:rPr>
            <w:noProof/>
            <w:webHidden/>
          </w:rPr>
          <w:fldChar w:fldCharType="begin"/>
        </w:r>
        <w:r>
          <w:rPr>
            <w:noProof/>
            <w:webHidden/>
          </w:rPr>
          <w:instrText xml:space="preserve"> PAGEREF _Toc163206365 \h </w:instrText>
        </w:r>
        <w:r>
          <w:rPr>
            <w:noProof/>
            <w:webHidden/>
          </w:rPr>
        </w:r>
        <w:r>
          <w:rPr>
            <w:noProof/>
            <w:webHidden/>
          </w:rPr>
          <w:fldChar w:fldCharType="separate"/>
        </w:r>
        <w:r w:rsidR="00B20910">
          <w:rPr>
            <w:noProof/>
            <w:webHidden/>
          </w:rPr>
          <w:t>64</w:t>
        </w:r>
        <w:r>
          <w:rPr>
            <w:noProof/>
            <w:webHidden/>
          </w:rPr>
          <w:fldChar w:fldCharType="end"/>
        </w:r>
      </w:hyperlink>
    </w:p>
    <w:p w14:paraId="26DA0540" w14:textId="08580A9D"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66" w:history="1">
        <w:r w:rsidRPr="00A65C17">
          <w:rPr>
            <w:rStyle w:val="Hyperlink"/>
            <w:noProof/>
          </w:rPr>
          <w:t>8.3.1</w:t>
        </w:r>
        <w:r>
          <w:rPr>
            <w:rFonts w:eastAsiaTheme="minorEastAsia" w:cstheme="minorBidi"/>
            <w:noProof/>
            <w:kern w:val="2"/>
            <w:sz w:val="24"/>
            <w:szCs w:val="24"/>
            <w:lang w:eastAsia="de-CH"/>
            <w14:ligatures w14:val="standardContextual"/>
          </w:rPr>
          <w:tab/>
        </w:r>
        <w:r w:rsidRPr="00A65C17">
          <w:rPr>
            <w:rStyle w:val="Hyperlink"/>
            <w:noProof/>
          </w:rPr>
          <w:t>Core</w:t>
        </w:r>
        <w:r>
          <w:rPr>
            <w:noProof/>
            <w:webHidden/>
          </w:rPr>
          <w:tab/>
        </w:r>
        <w:r>
          <w:rPr>
            <w:noProof/>
            <w:webHidden/>
          </w:rPr>
          <w:fldChar w:fldCharType="begin"/>
        </w:r>
        <w:r>
          <w:rPr>
            <w:noProof/>
            <w:webHidden/>
          </w:rPr>
          <w:instrText xml:space="preserve"> PAGEREF _Toc163206366 \h </w:instrText>
        </w:r>
        <w:r>
          <w:rPr>
            <w:noProof/>
            <w:webHidden/>
          </w:rPr>
        </w:r>
        <w:r>
          <w:rPr>
            <w:noProof/>
            <w:webHidden/>
          </w:rPr>
          <w:fldChar w:fldCharType="separate"/>
        </w:r>
        <w:r w:rsidR="00B20910">
          <w:rPr>
            <w:noProof/>
            <w:webHidden/>
          </w:rPr>
          <w:t>64</w:t>
        </w:r>
        <w:r>
          <w:rPr>
            <w:noProof/>
            <w:webHidden/>
          </w:rPr>
          <w:fldChar w:fldCharType="end"/>
        </w:r>
      </w:hyperlink>
    </w:p>
    <w:p w14:paraId="15082326" w14:textId="5A562009"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67" w:history="1">
        <w:r w:rsidRPr="00A65C17">
          <w:rPr>
            <w:rStyle w:val="Hyperlink"/>
            <w:noProof/>
          </w:rPr>
          <w:t>8.3.2</w:t>
        </w:r>
        <w:r>
          <w:rPr>
            <w:rFonts w:eastAsiaTheme="minorEastAsia" w:cstheme="minorBidi"/>
            <w:noProof/>
            <w:kern w:val="2"/>
            <w:sz w:val="24"/>
            <w:szCs w:val="24"/>
            <w:lang w:eastAsia="de-CH"/>
            <w14:ligatures w14:val="standardContextual"/>
          </w:rPr>
          <w:tab/>
        </w:r>
        <w:r w:rsidRPr="00A65C17">
          <w:rPr>
            <w:rStyle w:val="Hyperlink"/>
            <w:noProof/>
          </w:rPr>
          <w:t>Infrastructure</w:t>
        </w:r>
        <w:r>
          <w:rPr>
            <w:noProof/>
            <w:webHidden/>
          </w:rPr>
          <w:tab/>
        </w:r>
        <w:r>
          <w:rPr>
            <w:noProof/>
            <w:webHidden/>
          </w:rPr>
          <w:fldChar w:fldCharType="begin"/>
        </w:r>
        <w:r>
          <w:rPr>
            <w:noProof/>
            <w:webHidden/>
          </w:rPr>
          <w:instrText xml:space="preserve"> PAGEREF _Toc163206367 \h </w:instrText>
        </w:r>
        <w:r>
          <w:rPr>
            <w:noProof/>
            <w:webHidden/>
          </w:rPr>
        </w:r>
        <w:r>
          <w:rPr>
            <w:noProof/>
            <w:webHidden/>
          </w:rPr>
          <w:fldChar w:fldCharType="separate"/>
        </w:r>
        <w:r w:rsidR="00B20910">
          <w:rPr>
            <w:noProof/>
            <w:webHidden/>
          </w:rPr>
          <w:t>64</w:t>
        </w:r>
        <w:r>
          <w:rPr>
            <w:noProof/>
            <w:webHidden/>
          </w:rPr>
          <w:fldChar w:fldCharType="end"/>
        </w:r>
      </w:hyperlink>
    </w:p>
    <w:p w14:paraId="74391370" w14:textId="71AE00F0"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68" w:history="1">
        <w:r w:rsidRPr="00A65C17">
          <w:rPr>
            <w:rStyle w:val="Hyperlink"/>
            <w:noProof/>
          </w:rPr>
          <w:t>8.3.3</w:t>
        </w:r>
        <w:r>
          <w:rPr>
            <w:rFonts w:eastAsiaTheme="minorEastAsia" w:cstheme="minorBidi"/>
            <w:noProof/>
            <w:kern w:val="2"/>
            <w:sz w:val="24"/>
            <w:szCs w:val="24"/>
            <w:lang w:eastAsia="de-CH"/>
            <w14:ligatures w14:val="standardContextual"/>
          </w:rPr>
          <w:tab/>
        </w:r>
        <w:r w:rsidRPr="00A65C17">
          <w:rPr>
            <w:rStyle w:val="Hyperlink"/>
            <w:noProof/>
          </w:rPr>
          <w:t>Application</w:t>
        </w:r>
        <w:r>
          <w:rPr>
            <w:noProof/>
            <w:webHidden/>
          </w:rPr>
          <w:tab/>
        </w:r>
        <w:r>
          <w:rPr>
            <w:noProof/>
            <w:webHidden/>
          </w:rPr>
          <w:fldChar w:fldCharType="begin"/>
        </w:r>
        <w:r>
          <w:rPr>
            <w:noProof/>
            <w:webHidden/>
          </w:rPr>
          <w:instrText xml:space="preserve"> PAGEREF _Toc163206368 \h </w:instrText>
        </w:r>
        <w:r>
          <w:rPr>
            <w:noProof/>
            <w:webHidden/>
          </w:rPr>
        </w:r>
        <w:r>
          <w:rPr>
            <w:noProof/>
            <w:webHidden/>
          </w:rPr>
          <w:fldChar w:fldCharType="separate"/>
        </w:r>
        <w:r w:rsidR="00B20910">
          <w:rPr>
            <w:noProof/>
            <w:webHidden/>
          </w:rPr>
          <w:t>64</w:t>
        </w:r>
        <w:r>
          <w:rPr>
            <w:noProof/>
            <w:webHidden/>
          </w:rPr>
          <w:fldChar w:fldCharType="end"/>
        </w:r>
      </w:hyperlink>
    </w:p>
    <w:p w14:paraId="4CAB9717" w14:textId="793BBCEA"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69" w:history="1">
        <w:r w:rsidRPr="00A65C17">
          <w:rPr>
            <w:rStyle w:val="Hyperlink"/>
            <w:noProof/>
          </w:rPr>
          <w:t>8.3.4</w:t>
        </w:r>
        <w:r>
          <w:rPr>
            <w:rFonts w:eastAsiaTheme="minorEastAsia" w:cstheme="minorBidi"/>
            <w:noProof/>
            <w:kern w:val="2"/>
            <w:sz w:val="24"/>
            <w:szCs w:val="24"/>
            <w:lang w:eastAsia="de-CH"/>
            <w14:ligatures w14:val="standardContextual"/>
          </w:rPr>
          <w:tab/>
        </w:r>
        <w:r w:rsidRPr="00A65C17">
          <w:rPr>
            <w:rStyle w:val="Hyperlink"/>
            <w:noProof/>
          </w:rPr>
          <w:t>Unit-Tests</w:t>
        </w:r>
        <w:r>
          <w:rPr>
            <w:noProof/>
            <w:webHidden/>
          </w:rPr>
          <w:tab/>
        </w:r>
        <w:r>
          <w:rPr>
            <w:noProof/>
            <w:webHidden/>
          </w:rPr>
          <w:fldChar w:fldCharType="begin"/>
        </w:r>
        <w:r>
          <w:rPr>
            <w:noProof/>
            <w:webHidden/>
          </w:rPr>
          <w:instrText xml:space="preserve"> PAGEREF _Toc163206369 \h </w:instrText>
        </w:r>
        <w:r>
          <w:rPr>
            <w:noProof/>
            <w:webHidden/>
          </w:rPr>
        </w:r>
        <w:r>
          <w:rPr>
            <w:noProof/>
            <w:webHidden/>
          </w:rPr>
          <w:fldChar w:fldCharType="separate"/>
        </w:r>
        <w:r w:rsidR="00B20910">
          <w:rPr>
            <w:noProof/>
            <w:webHidden/>
          </w:rPr>
          <w:t>65</w:t>
        </w:r>
        <w:r>
          <w:rPr>
            <w:noProof/>
            <w:webHidden/>
          </w:rPr>
          <w:fldChar w:fldCharType="end"/>
        </w:r>
      </w:hyperlink>
    </w:p>
    <w:p w14:paraId="6DD01A4E" w14:textId="2C2E0D81"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70" w:history="1">
        <w:r w:rsidRPr="00A65C17">
          <w:rPr>
            <w:rStyle w:val="Hyperlink"/>
            <w:noProof/>
          </w:rPr>
          <w:t>8.3.4.1</w:t>
        </w:r>
        <w:r>
          <w:rPr>
            <w:rFonts w:eastAsiaTheme="minorEastAsia" w:cstheme="minorBidi"/>
            <w:noProof/>
            <w:kern w:val="2"/>
            <w:sz w:val="24"/>
            <w:szCs w:val="24"/>
            <w:lang w:eastAsia="de-CH"/>
            <w14:ligatures w14:val="standardContextual"/>
          </w:rPr>
          <w:tab/>
        </w:r>
        <w:r w:rsidRPr="00A65C17">
          <w:rPr>
            <w:rStyle w:val="Hyperlink"/>
            <w:noProof/>
          </w:rPr>
          <w:t>NSubstitute</w:t>
        </w:r>
        <w:r>
          <w:rPr>
            <w:noProof/>
            <w:webHidden/>
          </w:rPr>
          <w:tab/>
        </w:r>
        <w:r>
          <w:rPr>
            <w:noProof/>
            <w:webHidden/>
          </w:rPr>
          <w:fldChar w:fldCharType="begin"/>
        </w:r>
        <w:r>
          <w:rPr>
            <w:noProof/>
            <w:webHidden/>
          </w:rPr>
          <w:instrText xml:space="preserve"> PAGEREF _Toc163206370 \h </w:instrText>
        </w:r>
        <w:r>
          <w:rPr>
            <w:noProof/>
            <w:webHidden/>
          </w:rPr>
        </w:r>
        <w:r>
          <w:rPr>
            <w:noProof/>
            <w:webHidden/>
          </w:rPr>
          <w:fldChar w:fldCharType="separate"/>
        </w:r>
        <w:r w:rsidR="00B20910">
          <w:rPr>
            <w:noProof/>
            <w:webHidden/>
          </w:rPr>
          <w:t>65</w:t>
        </w:r>
        <w:r>
          <w:rPr>
            <w:noProof/>
            <w:webHidden/>
          </w:rPr>
          <w:fldChar w:fldCharType="end"/>
        </w:r>
      </w:hyperlink>
    </w:p>
    <w:p w14:paraId="638E1114" w14:textId="1F81D529" w:rsidR="00C221FF" w:rsidRDefault="00C221FF">
      <w:pPr>
        <w:pStyle w:val="Verzeichnis5"/>
        <w:tabs>
          <w:tab w:val="left" w:pos="1760"/>
          <w:tab w:val="right" w:pos="9628"/>
        </w:tabs>
        <w:rPr>
          <w:rFonts w:eastAsiaTheme="minorEastAsia" w:cstheme="minorBidi"/>
          <w:noProof/>
          <w:kern w:val="2"/>
          <w:sz w:val="24"/>
          <w:szCs w:val="24"/>
          <w:lang w:eastAsia="de-CH"/>
          <w14:ligatures w14:val="standardContextual"/>
        </w:rPr>
      </w:pPr>
      <w:hyperlink w:anchor="_Toc163206371" w:history="1">
        <w:r w:rsidRPr="00A65C17">
          <w:rPr>
            <w:rStyle w:val="Hyperlink"/>
            <w:noProof/>
          </w:rPr>
          <w:t>8.3.4.2</w:t>
        </w:r>
        <w:r>
          <w:rPr>
            <w:rFonts w:eastAsiaTheme="minorEastAsia" w:cstheme="minorBidi"/>
            <w:noProof/>
            <w:kern w:val="2"/>
            <w:sz w:val="24"/>
            <w:szCs w:val="24"/>
            <w:lang w:eastAsia="de-CH"/>
            <w14:ligatures w14:val="standardContextual"/>
          </w:rPr>
          <w:tab/>
        </w:r>
        <w:r w:rsidRPr="00A65C17">
          <w:rPr>
            <w:rStyle w:val="Hyperlink"/>
            <w:noProof/>
          </w:rPr>
          <w:t>Fluent Assertions</w:t>
        </w:r>
        <w:r>
          <w:rPr>
            <w:noProof/>
            <w:webHidden/>
          </w:rPr>
          <w:tab/>
        </w:r>
        <w:r>
          <w:rPr>
            <w:noProof/>
            <w:webHidden/>
          </w:rPr>
          <w:fldChar w:fldCharType="begin"/>
        </w:r>
        <w:r>
          <w:rPr>
            <w:noProof/>
            <w:webHidden/>
          </w:rPr>
          <w:instrText xml:space="preserve"> PAGEREF _Toc163206371 \h </w:instrText>
        </w:r>
        <w:r>
          <w:rPr>
            <w:noProof/>
            <w:webHidden/>
          </w:rPr>
        </w:r>
        <w:r>
          <w:rPr>
            <w:noProof/>
            <w:webHidden/>
          </w:rPr>
          <w:fldChar w:fldCharType="separate"/>
        </w:r>
        <w:r w:rsidR="00B20910">
          <w:rPr>
            <w:noProof/>
            <w:webHidden/>
          </w:rPr>
          <w:t>65</w:t>
        </w:r>
        <w:r>
          <w:rPr>
            <w:noProof/>
            <w:webHidden/>
          </w:rPr>
          <w:fldChar w:fldCharType="end"/>
        </w:r>
      </w:hyperlink>
    </w:p>
    <w:p w14:paraId="5C321816" w14:textId="40937368"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72" w:history="1">
        <w:r w:rsidRPr="00A65C17">
          <w:rPr>
            <w:rStyle w:val="Hyperlink"/>
            <w:noProof/>
            <w14:scene3d>
              <w14:camera w14:prst="orthographicFront"/>
              <w14:lightRig w14:rig="threePt" w14:dir="t">
                <w14:rot w14:lat="0" w14:lon="0" w14:rev="0"/>
              </w14:lightRig>
            </w14:scene3d>
          </w:rPr>
          <w:t>8.4</w:t>
        </w:r>
        <w:r>
          <w:rPr>
            <w:rFonts w:eastAsiaTheme="minorEastAsia" w:cstheme="minorBidi"/>
            <w:noProof/>
            <w:kern w:val="2"/>
            <w:sz w:val="24"/>
            <w:szCs w:val="24"/>
            <w:lang w:eastAsia="de-CH"/>
            <w14:ligatures w14:val="standardContextual"/>
          </w:rPr>
          <w:tab/>
        </w:r>
        <w:r w:rsidRPr="00A65C17">
          <w:rPr>
            <w:rStyle w:val="Hyperlink"/>
            <w:noProof/>
          </w:rPr>
          <w:t>Klassendiagramm</w:t>
        </w:r>
        <w:r>
          <w:rPr>
            <w:noProof/>
            <w:webHidden/>
          </w:rPr>
          <w:tab/>
        </w:r>
        <w:r>
          <w:rPr>
            <w:noProof/>
            <w:webHidden/>
          </w:rPr>
          <w:fldChar w:fldCharType="begin"/>
        </w:r>
        <w:r>
          <w:rPr>
            <w:noProof/>
            <w:webHidden/>
          </w:rPr>
          <w:instrText xml:space="preserve"> PAGEREF _Toc163206372 \h </w:instrText>
        </w:r>
        <w:r>
          <w:rPr>
            <w:noProof/>
            <w:webHidden/>
          </w:rPr>
        </w:r>
        <w:r>
          <w:rPr>
            <w:noProof/>
            <w:webHidden/>
          </w:rPr>
          <w:fldChar w:fldCharType="separate"/>
        </w:r>
        <w:r w:rsidR="00B20910">
          <w:rPr>
            <w:noProof/>
            <w:webHidden/>
          </w:rPr>
          <w:t>66</w:t>
        </w:r>
        <w:r>
          <w:rPr>
            <w:noProof/>
            <w:webHidden/>
          </w:rPr>
          <w:fldChar w:fldCharType="end"/>
        </w:r>
      </w:hyperlink>
    </w:p>
    <w:p w14:paraId="08D2EC72" w14:textId="08F2CB32" w:rsidR="00C221FF" w:rsidRDefault="00C221FF">
      <w:pPr>
        <w:pStyle w:val="Verzeichnis2"/>
        <w:tabs>
          <w:tab w:val="left" w:pos="660"/>
          <w:tab w:val="right" w:pos="9628"/>
        </w:tabs>
        <w:rPr>
          <w:rFonts w:eastAsiaTheme="minorEastAsia" w:cstheme="minorBidi"/>
          <w:b w:val="0"/>
          <w:bCs w:val="0"/>
          <w:noProof/>
          <w:kern w:val="2"/>
          <w:sz w:val="24"/>
          <w:szCs w:val="24"/>
          <w:lang w:eastAsia="de-CH"/>
          <w14:ligatures w14:val="standardContextual"/>
        </w:rPr>
      </w:pPr>
      <w:hyperlink w:anchor="_Toc163206373" w:history="1">
        <w:r w:rsidRPr="00A65C17">
          <w:rPr>
            <w:rStyle w:val="Hyperlink"/>
            <w:noProof/>
          </w:rPr>
          <w:t>9</w:t>
        </w:r>
        <w:r>
          <w:rPr>
            <w:rFonts w:eastAsiaTheme="minorEastAsia" w:cstheme="minorBidi"/>
            <w:b w:val="0"/>
            <w:bCs w:val="0"/>
            <w:noProof/>
            <w:kern w:val="2"/>
            <w:sz w:val="24"/>
            <w:szCs w:val="24"/>
            <w:lang w:eastAsia="de-CH"/>
            <w14:ligatures w14:val="standardContextual"/>
          </w:rPr>
          <w:tab/>
        </w:r>
        <w:r w:rsidRPr="00A65C17">
          <w:rPr>
            <w:rStyle w:val="Hyperlink"/>
            <w:noProof/>
          </w:rPr>
          <w:t>Entwicklung</w:t>
        </w:r>
        <w:r>
          <w:rPr>
            <w:noProof/>
            <w:webHidden/>
          </w:rPr>
          <w:tab/>
        </w:r>
        <w:r>
          <w:rPr>
            <w:noProof/>
            <w:webHidden/>
          </w:rPr>
          <w:fldChar w:fldCharType="begin"/>
        </w:r>
        <w:r>
          <w:rPr>
            <w:noProof/>
            <w:webHidden/>
          </w:rPr>
          <w:instrText xml:space="preserve"> PAGEREF _Toc163206373 \h </w:instrText>
        </w:r>
        <w:r>
          <w:rPr>
            <w:noProof/>
            <w:webHidden/>
          </w:rPr>
        </w:r>
        <w:r>
          <w:rPr>
            <w:noProof/>
            <w:webHidden/>
          </w:rPr>
          <w:fldChar w:fldCharType="separate"/>
        </w:r>
        <w:r w:rsidR="00B20910">
          <w:rPr>
            <w:noProof/>
            <w:webHidden/>
          </w:rPr>
          <w:t>68</w:t>
        </w:r>
        <w:r>
          <w:rPr>
            <w:noProof/>
            <w:webHidden/>
          </w:rPr>
          <w:fldChar w:fldCharType="end"/>
        </w:r>
      </w:hyperlink>
    </w:p>
    <w:p w14:paraId="1EC58CD6" w14:textId="2EC57848"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74" w:history="1">
        <w:r w:rsidRPr="00A65C17">
          <w:rPr>
            <w:rStyle w:val="Hyperlink"/>
            <w:noProof/>
            <w14:scene3d>
              <w14:camera w14:prst="orthographicFront"/>
              <w14:lightRig w14:rig="threePt" w14:dir="t">
                <w14:rot w14:lat="0" w14:lon="0" w14:rev="0"/>
              </w14:lightRig>
            </w14:scene3d>
          </w:rPr>
          <w:t>9.1</w:t>
        </w:r>
        <w:r>
          <w:rPr>
            <w:rFonts w:eastAsiaTheme="minorEastAsia" w:cstheme="minorBidi"/>
            <w:noProof/>
            <w:kern w:val="2"/>
            <w:sz w:val="24"/>
            <w:szCs w:val="24"/>
            <w:lang w:eastAsia="de-CH"/>
            <w14:ligatures w14:val="standardContextual"/>
          </w:rPr>
          <w:tab/>
        </w:r>
        <w:r w:rsidRPr="00A65C17">
          <w:rPr>
            <w:rStyle w:val="Hyperlink"/>
            <w:noProof/>
          </w:rPr>
          <w:t>Erweiterung der Datenbank</w:t>
        </w:r>
        <w:r>
          <w:rPr>
            <w:noProof/>
            <w:webHidden/>
          </w:rPr>
          <w:tab/>
        </w:r>
        <w:r>
          <w:rPr>
            <w:noProof/>
            <w:webHidden/>
          </w:rPr>
          <w:fldChar w:fldCharType="begin"/>
        </w:r>
        <w:r>
          <w:rPr>
            <w:noProof/>
            <w:webHidden/>
          </w:rPr>
          <w:instrText xml:space="preserve"> PAGEREF _Toc163206374 \h </w:instrText>
        </w:r>
        <w:r>
          <w:rPr>
            <w:noProof/>
            <w:webHidden/>
          </w:rPr>
        </w:r>
        <w:r>
          <w:rPr>
            <w:noProof/>
            <w:webHidden/>
          </w:rPr>
          <w:fldChar w:fldCharType="separate"/>
        </w:r>
        <w:r w:rsidR="00B20910">
          <w:rPr>
            <w:noProof/>
            <w:webHidden/>
          </w:rPr>
          <w:t>68</w:t>
        </w:r>
        <w:r>
          <w:rPr>
            <w:noProof/>
            <w:webHidden/>
          </w:rPr>
          <w:fldChar w:fldCharType="end"/>
        </w:r>
      </w:hyperlink>
    </w:p>
    <w:p w14:paraId="1BB8A2CB" w14:textId="7F313C38"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75" w:history="1">
        <w:r w:rsidRPr="00A65C17">
          <w:rPr>
            <w:rStyle w:val="Hyperlink"/>
            <w:noProof/>
            <w14:scene3d>
              <w14:camera w14:prst="orthographicFront"/>
              <w14:lightRig w14:rig="threePt" w14:dir="t">
                <w14:rot w14:lat="0" w14:lon="0" w14:rev="0"/>
              </w14:lightRig>
            </w14:scene3d>
          </w:rPr>
          <w:t>9.2</w:t>
        </w:r>
        <w:r>
          <w:rPr>
            <w:rFonts w:eastAsiaTheme="minorEastAsia" w:cstheme="minorBidi"/>
            <w:noProof/>
            <w:kern w:val="2"/>
            <w:sz w:val="24"/>
            <w:szCs w:val="24"/>
            <w:lang w:eastAsia="de-CH"/>
            <w14:ligatures w14:val="standardContextual"/>
          </w:rPr>
          <w:tab/>
        </w:r>
        <w:r w:rsidRPr="00A65C17">
          <w:rPr>
            <w:rStyle w:val="Hyperlink"/>
            <w:noProof/>
          </w:rPr>
          <w:t>Klassen Realisierung</w:t>
        </w:r>
        <w:r>
          <w:rPr>
            <w:noProof/>
            <w:webHidden/>
          </w:rPr>
          <w:tab/>
        </w:r>
        <w:r>
          <w:rPr>
            <w:noProof/>
            <w:webHidden/>
          </w:rPr>
          <w:fldChar w:fldCharType="begin"/>
        </w:r>
        <w:r>
          <w:rPr>
            <w:noProof/>
            <w:webHidden/>
          </w:rPr>
          <w:instrText xml:space="preserve"> PAGEREF _Toc163206375 \h </w:instrText>
        </w:r>
        <w:r>
          <w:rPr>
            <w:noProof/>
            <w:webHidden/>
          </w:rPr>
        </w:r>
        <w:r>
          <w:rPr>
            <w:noProof/>
            <w:webHidden/>
          </w:rPr>
          <w:fldChar w:fldCharType="separate"/>
        </w:r>
        <w:r w:rsidR="00B20910">
          <w:rPr>
            <w:noProof/>
            <w:webHidden/>
          </w:rPr>
          <w:t>68</w:t>
        </w:r>
        <w:r>
          <w:rPr>
            <w:noProof/>
            <w:webHidden/>
          </w:rPr>
          <w:fldChar w:fldCharType="end"/>
        </w:r>
      </w:hyperlink>
    </w:p>
    <w:p w14:paraId="154A104D" w14:textId="1A1AB7F4"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76" w:history="1">
        <w:r w:rsidRPr="00A65C17">
          <w:rPr>
            <w:rStyle w:val="Hyperlink"/>
            <w:noProof/>
            <w14:scene3d>
              <w14:camera w14:prst="orthographicFront"/>
              <w14:lightRig w14:rig="threePt" w14:dir="t">
                <w14:rot w14:lat="0" w14:lon="0" w14:rev="0"/>
              </w14:lightRig>
            </w14:scene3d>
          </w:rPr>
          <w:t>9.3</w:t>
        </w:r>
        <w:r>
          <w:rPr>
            <w:rFonts w:eastAsiaTheme="minorEastAsia" w:cstheme="minorBidi"/>
            <w:noProof/>
            <w:kern w:val="2"/>
            <w:sz w:val="24"/>
            <w:szCs w:val="24"/>
            <w:lang w:eastAsia="de-CH"/>
            <w14:ligatures w14:val="standardContextual"/>
          </w:rPr>
          <w:tab/>
        </w:r>
        <w:r w:rsidRPr="00A65C17">
          <w:rPr>
            <w:rStyle w:val="Hyperlink"/>
            <w:noProof/>
          </w:rPr>
          <w:t>Jira REST API</w:t>
        </w:r>
        <w:r>
          <w:rPr>
            <w:noProof/>
            <w:webHidden/>
          </w:rPr>
          <w:tab/>
        </w:r>
        <w:r>
          <w:rPr>
            <w:noProof/>
            <w:webHidden/>
          </w:rPr>
          <w:fldChar w:fldCharType="begin"/>
        </w:r>
        <w:r>
          <w:rPr>
            <w:noProof/>
            <w:webHidden/>
          </w:rPr>
          <w:instrText xml:space="preserve"> PAGEREF _Toc163206376 \h </w:instrText>
        </w:r>
        <w:r>
          <w:rPr>
            <w:noProof/>
            <w:webHidden/>
          </w:rPr>
        </w:r>
        <w:r>
          <w:rPr>
            <w:noProof/>
            <w:webHidden/>
          </w:rPr>
          <w:fldChar w:fldCharType="separate"/>
        </w:r>
        <w:r w:rsidR="00B20910">
          <w:rPr>
            <w:noProof/>
            <w:webHidden/>
          </w:rPr>
          <w:t>68</w:t>
        </w:r>
        <w:r>
          <w:rPr>
            <w:noProof/>
            <w:webHidden/>
          </w:rPr>
          <w:fldChar w:fldCharType="end"/>
        </w:r>
      </w:hyperlink>
    </w:p>
    <w:p w14:paraId="5560298C" w14:textId="0EE13F87"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77" w:history="1">
        <w:r w:rsidRPr="00A65C17">
          <w:rPr>
            <w:rStyle w:val="Hyperlink"/>
            <w:noProof/>
            <w14:scene3d>
              <w14:camera w14:prst="orthographicFront"/>
              <w14:lightRig w14:rig="threePt" w14:dir="t">
                <w14:rot w14:lat="0" w14:lon="0" w14:rev="0"/>
              </w14:lightRig>
            </w14:scene3d>
          </w:rPr>
          <w:t>9.4</w:t>
        </w:r>
        <w:r>
          <w:rPr>
            <w:rFonts w:eastAsiaTheme="minorEastAsia" w:cstheme="minorBidi"/>
            <w:noProof/>
            <w:kern w:val="2"/>
            <w:sz w:val="24"/>
            <w:szCs w:val="24"/>
            <w:lang w:eastAsia="de-CH"/>
            <w14:ligatures w14:val="standardContextual"/>
          </w:rPr>
          <w:tab/>
        </w:r>
        <w:r w:rsidRPr="00A65C17">
          <w:rPr>
            <w:rStyle w:val="Hyperlink"/>
            <w:noProof/>
          </w:rPr>
          <w:t>LEIS Datenbank</w:t>
        </w:r>
        <w:r>
          <w:rPr>
            <w:noProof/>
            <w:webHidden/>
          </w:rPr>
          <w:tab/>
        </w:r>
        <w:r>
          <w:rPr>
            <w:noProof/>
            <w:webHidden/>
          </w:rPr>
          <w:fldChar w:fldCharType="begin"/>
        </w:r>
        <w:r>
          <w:rPr>
            <w:noProof/>
            <w:webHidden/>
          </w:rPr>
          <w:instrText xml:space="preserve"> PAGEREF _Toc163206377 \h </w:instrText>
        </w:r>
        <w:r>
          <w:rPr>
            <w:noProof/>
            <w:webHidden/>
          </w:rPr>
        </w:r>
        <w:r>
          <w:rPr>
            <w:noProof/>
            <w:webHidden/>
          </w:rPr>
          <w:fldChar w:fldCharType="separate"/>
        </w:r>
        <w:r w:rsidR="00B20910">
          <w:rPr>
            <w:noProof/>
            <w:webHidden/>
          </w:rPr>
          <w:t>69</w:t>
        </w:r>
        <w:r>
          <w:rPr>
            <w:noProof/>
            <w:webHidden/>
          </w:rPr>
          <w:fldChar w:fldCharType="end"/>
        </w:r>
      </w:hyperlink>
    </w:p>
    <w:p w14:paraId="6526B5F3" w14:textId="56B9F69D"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78" w:history="1">
        <w:r w:rsidRPr="00A65C17">
          <w:rPr>
            <w:rStyle w:val="Hyperlink"/>
            <w:noProof/>
            <w14:scene3d>
              <w14:camera w14:prst="orthographicFront"/>
              <w14:lightRig w14:rig="threePt" w14:dir="t">
                <w14:rot w14:lat="0" w14:lon="0" w14:rev="0"/>
              </w14:lightRig>
            </w14:scene3d>
          </w:rPr>
          <w:t>9.5</w:t>
        </w:r>
        <w:r>
          <w:rPr>
            <w:rFonts w:eastAsiaTheme="minorEastAsia" w:cstheme="minorBidi"/>
            <w:noProof/>
            <w:kern w:val="2"/>
            <w:sz w:val="24"/>
            <w:szCs w:val="24"/>
            <w:lang w:eastAsia="de-CH"/>
            <w14:ligatures w14:val="standardContextual"/>
          </w:rPr>
          <w:tab/>
        </w:r>
        <w:r w:rsidRPr="00A65C17">
          <w:rPr>
            <w:rStyle w:val="Hyperlink"/>
            <w:noProof/>
          </w:rPr>
          <w:t>Logging</w:t>
        </w:r>
        <w:r>
          <w:rPr>
            <w:noProof/>
            <w:webHidden/>
          </w:rPr>
          <w:tab/>
        </w:r>
        <w:r>
          <w:rPr>
            <w:noProof/>
            <w:webHidden/>
          </w:rPr>
          <w:fldChar w:fldCharType="begin"/>
        </w:r>
        <w:r>
          <w:rPr>
            <w:noProof/>
            <w:webHidden/>
          </w:rPr>
          <w:instrText xml:space="preserve"> PAGEREF _Toc163206378 \h </w:instrText>
        </w:r>
        <w:r>
          <w:rPr>
            <w:noProof/>
            <w:webHidden/>
          </w:rPr>
        </w:r>
        <w:r>
          <w:rPr>
            <w:noProof/>
            <w:webHidden/>
          </w:rPr>
          <w:fldChar w:fldCharType="separate"/>
        </w:r>
        <w:r w:rsidR="00B20910">
          <w:rPr>
            <w:noProof/>
            <w:webHidden/>
          </w:rPr>
          <w:t>69</w:t>
        </w:r>
        <w:r>
          <w:rPr>
            <w:noProof/>
            <w:webHidden/>
          </w:rPr>
          <w:fldChar w:fldCharType="end"/>
        </w:r>
      </w:hyperlink>
    </w:p>
    <w:p w14:paraId="191F202B" w14:textId="4C9B4E26"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79" w:history="1">
        <w:r w:rsidRPr="00A65C17">
          <w:rPr>
            <w:rStyle w:val="Hyperlink"/>
            <w:noProof/>
          </w:rPr>
          <w:t>9.5.1</w:t>
        </w:r>
        <w:r>
          <w:rPr>
            <w:rFonts w:eastAsiaTheme="minorEastAsia" w:cstheme="minorBidi"/>
            <w:noProof/>
            <w:kern w:val="2"/>
            <w:sz w:val="24"/>
            <w:szCs w:val="24"/>
            <w:lang w:eastAsia="de-CH"/>
            <w14:ligatures w14:val="standardContextual"/>
          </w:rPr>
          <w:tab/>
        </w:r>
        <w:r w:rsidRPr="00A65C17">
          <w:rPr>
            <w:rStyle w:val="Hyperlink"/>
            <w:noProof/>
          </w:rPr>
          <w:t>Log-Codes</w:t>
        </w:r>
        <w:r>
          <w:rPr>
            <w:noProof/>
            <w:webHidden/>
          </w:rPr>
          <w:tab/>
        </w:r>
        <w:r>
          <w:rPr>
            <w:noProof/>
            <w:webHidden/>
          </w:rPr>
          <w:fldChar w:fldCharType="begin"/>
        </w:r>
        <w:r>
          <w:rPr>
            <w:noProof/>
            <w:webHidden/>
          </w:rPr>
          <w:instrText xml:space="preserve"> PAGEREF _Toc163206379 \h </w:instrText>
        </w:r>
        <w:r>
          <w:rPr>
            <w:noProof/>
            <w:webHidden/>
          </w:rPr>
        </w:r>
        <w:r>
          <w:rPr>
            <w:noProof/>
            <w:webHidden/>
          </w:rPr>
          <w:fldChar w:fldCharType="separate"/>
        </w:r>
        <w:r w:rsidR="00B20910">
          <w:rPr>
            <w:noProof/>
            <w:webHidden/>
          </w:rPr>
          <w:t>69</w:t>
        </w:r>
        <w:r>
          <w:rPr>
            <w:noProof/>
            <w:webHidden/>
          </w:rPr>
          <w:fldChar w:fldCharType="end"/>
        </w:r>
      </w:hyperlink>
    </w:p>
    <w:p w14:paraId="5A21D2E2" w14:textId="2FFF2027"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80" w:history="1">
        <w:r w:rsidRPr="00A65C17">
          <w:rPr>
            <w:rStyle w:val="Hyperlink"/>
            <w:noProof/>
          </w:rPr>
          <w:t>9.5.2</w:t>
        </w:r>
        <w:r>
          <w:rPr>
            <w:rFonts w:eastAsiaTheme="minorEastAsia" w:cstheme="minorBidi"/>
            <w:noProof/>
            <w:kern w:val="2"/>
            <w:sz w:val="24"/>
            <w:szCs w:val="24"/>
            <w:lang w:eastAsia="de-CH"/>
            <w14:ligatures w14:val="standardContextual"/>
          </w:rPr>
          <w:tab/>
        </w:r>
        <w:r w:rsidRPr="00A65C17">
          <w:rPr>
            <w:rStyle w:val="Hyperlink"/>
            <w:noProof/>
          </w:rPr>
          <w:t>Vorgehen</w:t>
        </w:r>
        <w:r>
          <w:rPr>
            <w:noProof/>
            <w:webHidden/>
          </w:rPr>
          <w:tab/>
        </w:r>
        <w:r>
          <w:rPr>
            <w:noProof/>
            <w:webHidden/>
          </w:rPr>
          <w:fldChar w:fldCharType="begin"/>
        </w:r>
        <w:r>
          <w:rPr>
            <w:noProof/>
            <w:webHidden/>
          </w:rPr>
          <w:instrText xml:space="preserve"> PAGEREF _Toc163206380 \h </w:instrText>
        </w:r>
        <w:r>
          <w:rPr>
            <w:noProof/>
            <w:webHidden/>
          </w:rPr>
        </w:r>
        <w:r>
          <w:rPr>
            <w:noProof/>
            <w:webHidden/>
          </w:rPr>
          <w:fldChar w:fldCharType="separate"/>
        </w:r>
        <w:r w:rsidR="00B20910">
          <w:rPr>
            <w:noProof/>
            <w:webHidden/>
          </w:rPr>
          <w:t>70</w:t>
        </w:r>
        <w:r>
          <w:rPr>
            <w:noProof/>
            <w:webHidden/>
          </w:rPr>
          <w:fldChar w:fldCharType="end"/>
        </w:r>
      </w:hyperlink>
    </w:p>
    <w:p w14:paraId="5EA409F5" w14:textId="1E8D86EC"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81" w:history="1">
        <w:r w:rsidRPr="00A65C17">
          <w:rPr>
            <w:rStyle w:val="Hyperlink"/>
            <w:noProof/>
            <w14:scene3d>
              <w14:camera w14:prst="orthographicFront"/>
              <w14:lightRig w14:rig="threePt" w14:dir="t">
                <w14:rot w14:lat="0" w14:lon="0" w14:rev="0"/>
              </w14:lightRig>
            </w14:scene3d>
          </w:rPr>
          <w:t>9.6</w:t>
        </w:r>
        <w:r>
          <w:rPr>
            <w:rFonts w:eastAsiaTheme="minorEastAsia" w:cstheme="minorBidi"/>
            <w:noProof/>
            <w:kern w:val="2"/>
            <w:sz w:val="24"/>
            <w:szCs w:val="24"/>
            <w:lang w:eastAsia="de-CH"/>
            <w14:ligatures w14:val="standardContextual"/>
          </w:rPr>
          <w:tab/>
        </w:r>
        <w:r w:rsidRPr="00A65C17">
          <w:rPr>
            <w:rStyle w:val="Hyperlink"/>
            <w:noProof/>
          </w:rPr>
          <w:t>Development Modus</w:t>
        </w:r>
        <w:r>
          <w:rPr>
            <w:noProof/>
            <w:webHidden/>
          </w:rPr>
          <w:tab/>
        </w:r>
        <w:r>
          <w:rPr>
            <w:noProof/>
            <w:webHidden/>
          </w:rPr>
          <w:fldChar w:fldCharType="begin"/>
        </w:r>
        <w:r>
          <w:rPr>
            <w:noProof/>
            <w:webHidden/>
          </w:rPr>
          <w:instrText xml:space="preserve"> PAGEREF _Toc163206381 \h </w:instrText>
        </w:r>
        <w:r>
          <w:rPr>
            <w:noProof/>
            <w:webHidden/>
          </w:rPr>
        </w:r>
        <w:r>
          <w:rPr>
            <w:noProof/>
            <w:webHidden/>
          </w:rPr>
          <w:fldChar w:fldCharType="separate"/>
        </w:r>
        <w:r w:rsidR="00B20910">
          <w:rPr>
            <w:noProof/>
            <w:webHidden/>
          </w:rPr>
          <w:t>70</w:t>
        </w:r>
        <w:r>
          <w:rPr>
            <w:noProof/>
            <w:webHidden/>
          </w:rPr>
          <w:fldChar w:fldCharType="end"/>
        </w:r>
      </w:hyperlink>
    </w:p>
    <w:p w14:paraId="561EDE62" w14:textId="131175CA"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82" w:history="1">
        <w:r w:rsidRPr="00A65C17">
          <w:rPr>
            <w:rStyle w:val="Hyperlink"/>
            <w:noProof/>
          </w:rPr>
          <w:t>9.6.1</w:t>
        </w:r>
        <w:r>
          <w:rPr>
            <w:rFonts w:eastAsiaTheme="minorEastAsia" w:cstheme="minorBidi"/>
            <w:noProof/>
            <w:kern w:val="2"/>
            <w:sz w:val="24"/>
            <w:szCs w:val="24"/>
            <w:lang w:eastAsia="de-CH"/>
            <w14:ligatures w14:val="standardContextual"/>
          </w:rPr>
          <w:tab/>
        </w:r>
        <w:r w:rsidRPr="00A65C17">
          <w:rPr>
            <w:rStyle w:val="Hyperlink"/>
            <w:noProof/>
          </w:rPr>
          <w:t>Flags</w:t>
        </w:r>
        <w:r>
          <w:rPr>
            <w:noProof/>
            <w:webHidden/>
          </w:rPr>
          <w:tab/>
        </w:r>
        <w:r>
          <w:rPr>
            <w:noProof/>
            <w:webHidden/>
          </w:rPr>
          <w:fldChar w:fldCharType="begin"/>
        </w:r>
        <w:r>
          <w:rPr>
            <w:noProof/>
            <w:webHidden/>
          </w:rPr>
          <w:instrText xml:space="preserve"> PAGEREF _Toc163206382 \h </w:instrText>
        </w:r>
        <w:r>
          <w:rPr>
            <w:noProof/>
            <w:webHidden/>
          </w:rPr>
        </w:r>
        <w:r>
          <w:rPr>
            <w:noProof/>
            <w:webHidden/>
          </w:rPr>
          <w:fldChar w:fldCharType="separate"/>
        </w:r>
        <w:r w:rsidR="00B20910">
          <w:rPr>
            <w:noProof/>
            <w:webHidden/>
          </w:rPr>
          <w:t>70</w:t>
        </w:r>
        <w:r>
          <w:rPr>
            <w:noProof/>
            <w:webHidden/>
          </w:rPr>
          <w:fldChar w:fldCharType="end"/>
        </w:r>
      </w:hyperlink>
    </w:p>
    <w:p w14:paraId="79464265" w14:textId="0364AAF1"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83" w:history="1">
        <w:r w:rsidRPr="00A65C17">
          <w:rPr>
            <w:rStyle w:val="Hyperlink"/>
            <w:noProof/>
          </w:rPr>
          <w:t>9.6.2</w:t>
        </w:r>
        <w:r>
          <w:rPr>
            <w:rFonts w:eastAsiaTheme="minorEastAsia" w:cstheme="minorBidi"/>
            <w:noProof/>
            <w:kern w:val="2"/>
            <w:sz w:val="24"/>
            <w:szCs w:val="24"/>
            <w:lang w:eastAsia="de-CH"/>
            <w14:ligatures w14:val="standardContextual"/>
          </w:rPr>
          <w:tab/>
        </w:r>
        <w:r w:rsidRPr="00A65C17">
          <w:rPr>
            <w:rStyle w:val="Hyperlink"/>
            <w:noProof/>
          </w:rPr>
          <w:t>Programmablauf</w:t>
        </w:r>
        <w:r>
          <w:rPr>
            <w:noProof/>
            <w:webHidden/>
          </w:rPr>
          <w:tab/>
        </w:r>
        <w:r>
          <w:rPr>
            <w:noProof/>
            <w:webHidden/>
          </w:rPr>
          <w:fldChar w:fldCharType="begin"/>
        </w:r>
        <w:r>
          <w:rPr>
            <w:noProof/>
            <w:webHidden/>
          </w:rPr>
          <w:instrText xml:space="preserve"> PAGEREF _Toc163206383 \h </w:instrText>
        </w:r>
        <w:r>
          <w:rPr>
            <w:noProof/>
            <w:webHidden/>
          </w:rPr>
        </w:r>
        <w:r>
          <w:rPr>
            <w:noProof/>
            <w:webHidden/>
          </w:rPr>
          <w:fldChar w:fldCharType="separate"/>
        </w:r>
        <w:r w:rsidR="00B20910">
          <w:rPr>
            <w:noProof/>
            <w:webHidden/>
          </w:rPr>
          <w:t>70</w:t>
        </w:r>
        <w:r>
          <w:rPr>
            <w:noProof/>
            <w:webHidden/>
          </w:rPr>
          <w:fldChar w:fldCharType="end"/>
        </w:r>
      </w:hyperlink>
    </w:p>
    <w:p w14:paraId="176E1302" w14:textId="0A671BB9" w:rsidR="00C221FF" w:rsidRDefault="00C221FF">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206384" w:history="1">
        <w:r w:rsidRPr="00A65C17">
          <w:rPr>
            <w:rStyle w:val="Hyperlink"/>
            <w:noProof/>
          </w:rPr>
          <w:t>10</w:t>
        </w:r>
        <w:r>
          <w:rPr>
            <w:rFonts w:eastAsiaTheme="minorEastAsia" w:cstheme="minorBidi"/>
            <w:b w:val="0"/>
            <w:bCs w:val="0"/>
            <w:noProof/>
            <w:kern w:val="2"/>
            <w:sz w:val="24"/>
            <w:szCs w:val="24"/>
            <w:lang w:eastAsia="de-CH"/>
            <w14:ligatures w14:val="standardContextual"/>
          </w:rPr>
          <w:tab/>
        </w:r>
        <w:r w:rsidRPr="00A65C17">
          <w:rPr>
            <w:rStyle w:val="Hyperlink"/>
            <w:noProof/>
          </w:rPr>
          <w:t>Testing</w:t>
        </w:r>
        <w:r>
          <w:rPr>
            <w:noProof/>
            <w:webHidden/>
          </w:rPr>
          <w:tab/>
        </w:r>
        <w:r>
          <w:rPr>
            <w:noProof/>
            <w:webHidden/>
          </w:rPr>
          <w:fldChar w:fldCharType="begin"/>
        </w:r>
        <w:r>
          <w:rPr>
            <w:noProof/>
            <w:webHidden/>
          </w:rPr>
          <w:instrText xml:space="preserve"> PAGEREF _Toc163206384 \h </w:instrText>
        </w:r>
        <w:r>
          <w:rPr>
            <w:noProof/>
            <w:webHidden/>
          </w:rPr>
        </w:r>
        <w:r>
          <w:rPr>
            <w:noProof/>
            <w:webHidden/>
          </w:rPr>
          <w:fldChar w:fldCharType="separate"/>
        </w:r>
        <w:r w:rsidR="00B20910">
          <w:rPr>
            <w:noProof/>
            <w:webHidden/>
          </w:rPr>
          <w:t>71</w:t>
        </w:r>
        <w:r>
          <w:rPr>
            <w:noProof/>
            <w:webHidden/>
          </w:rPr>
          <w:fldChar w:fldCharType="end"/>
        </w:r>
      </w:hyperlink>
    </w:p>
    <w:p w14:paraId="74DBE002" w14:textId="65EA0F74"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85" w:history="1">
        <w:r w:rsidRPr="00A65C17">
          <w:rPr>
            <w:rStyle w:val="Hyperlink"/>
            <w:noProof/>
            <w14:scene3d>
              <w14:camera w14:prst="orthographicFront"/>
              <w14:lightRig w14:rig="threePt" w14:dir="t">
                <w14:rot w14:lat="0" w14:lon="0" w14:rev="0"/>
              </w14:lightRig>
            </w14:scene3d>
          </w:rPr>
          <w:t>10.1</w:t>
        </w:r>
        <w:r>
          <w:rPr>
            <w:rFonts w:eastAsiaTheme="minorEastAsia" w:cstheme="minorBidi"/>
            <w:noProof/>
            <w:kern w:val="2"/>
            <w:sz w:val="24"/>
            <w:szCs w:val="24"/>
            <w:lang w:eastAsia="de-CH"/>
            <w14:ligatures w14:val="standardContextual"/>
          </w:rPr>
          <w:tab/>
        </w:r>
        <w:r w:rsidRPr="00A65C17">
          <w:rPr>
            <w:rStyle w:val="Hyperlink"/>
            <w:noProof/>
          </w:rPr>
          <w:t>Einleitung</w:t>
        </w:r>
        <w:r>
          <w:rPr>
            <w:noProof/>
            <w:webHidden/>
          </w:rPr>
          <w:tab/>
        </w:r>
        <w:r>
          <w:rPr>
            <w:noProof/>
            <w:webHidden/>
          </w:rPr>
          <w:fldChar w:fldCharType="begin"/>
        </w:r>
        <w:r>
          <w:rPr>
            <w:noProof/>
            <w:webHidden/>
          </w:rPr>
          <w:instrText xml:space="preserve"> PAGEREF _Toc163206385 \h </w:instrText>
        </w:r>
        <w:r>
          <w:rPr>
            <w:noProof/>
            <w:webHidden/>
          </w:rPr>
        </w:r>
        <w:r>
          <w:rPr>
            <w:noProof/>
            <w:webHidden/>
          </w:rPr>
          <w:fldChar w:fldCharType="separate"/>
        </w:r>
        <w:r w:rsidR="00B20910">
          <w:rPr>
            <w:noProof/>
            <w:webHidden/>
          </w:rPr>
          <w:t>71</w:t>
        </w:r>
        <w:r>
          <w:rPr>
            <w:noProof/>
            <w:webHidden/>
          </w:rPr>
          <w:fldChar w:fldCharType="end"/>
        </w:r>
      </w:hyperlink>
    </w:p>
    <w:p w14:paraId="322D93FB" w14:textId="7843BCC3"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86" w:history="1">
        <w:r w:rsidRPr="00A65C17">
          <w:rPr>
            <w:rStyle w:val="Hyperlink"/>
            <w:noProof/>
            <w14:scene3d>
              <w14:camera w14:prst="orthographicFront"/>
              <w14:lightRig w14:rig="threePt" w14:dir="t">
                <w14:rot w14:lat="0" w14:lon="0" w14:rev="0"/>
              </w14:lightRig>
            </w14:scene3d>
          </w:rPr>
          <w:t>10.2</w:t>
        </w:r>
        <w:r>
          <w:rPr>
            <w:rFonts w:eastAsiaTheme="minorEastAsia" w:cstheme="minorBidi"/>
            <w:noProof/>
            <w:kern w:val="2"/>
            <w:sz w:val="24"/>
            <w:szCs w:val="24"/>
            <w:lang w:eastAsia="de-CH"/>
            <w14:ligatures w14:val="standardContextual"/>
          </w:rPr>
          <w:tab/>
        </w:r>
        <w:r w:rsidRPr="00A65C17">
          <w:rPr>
            <w:rStyle w:val="Hyperlink"/>
            <w:noProof/>
          </w:rPr>
          <w:t>Umfeld</w:t>
        </w:r>
        <w:r>
          <w:rPr>
            <w:noProof/>
            <w:webHidden/>
          </w:rPr>
          <w:tab/>
        </w:r>
        <w:r>
          <w:rPr>
            <w:noProof/>
            <w:webHidden/>
          </w:rPr>
          <w:fldChar w:fldCharType="begin"/>
        </w:r>
        <w:r>
          <w:rPr>
            <w:noProof/>
            <w:webHidden/>
          </w:rPr>
          <w:instrText xml:space="preserve"> PAGEREF _Toc163206386 \h </w:instrText>
        </w:r>
        <w:r>
          <w:rPr>
            <w:noProof/>
            <w:webHidden/>
          </w:rPr>
        </w:r>
        <w:r>
          <w:rPr>
            <w:noProof/>
            <w:webHidden/>
          </w:rPr>
          <w:fldChar w:fldCharType="separate"/>
        </w:r>
        <w:r w:rsidR="00B20910">
          <w:rPr>
            <w:noProof/>
            <w:webHidden/>
          </w:rPr>
          <w:t>71</w:t>
        </w:r>
        <w:r>
          <w:rPr>
            <w:noProof/>
            <w:webHidden/>
          </w:rPr>
          <w:fldChar w:fldCharType="end"/>
        </w:r>
      </w:hyperlink>
    </w:p>
    <w:p w14:paraId="1992C35A" w14:textId="6F09DD6F"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87" w:history="1">
        <w:r w:rsidRPr="00A65C17">
          <w:rPr>
            <w:rStyle w:val="Hyperlink"/>
            <w:noProof/>
          </w:rPr>
          <w:t>10.2.1</w:t>
        </w:r>
        <w:r>
          <w:rPr>
            <w:rFonts w:eastAsiaTheme="minorEastAsia" w:cstheme="minorBidi"/>
            <w:noProof/>
            <w:kern w:val="2"/>
            <w:sz w:val="24"/>
            <w:szCs w:val="24"/>
            <w:lang w:eastAsia="de-CH"/>
            <w14:ligatures w14:val="standardContextual"/>
          </w:rPr>
          <w:tab/>
        </w:r>
        <w:r w:rsidRPr="00A65C17">
          <w:rPr>
            <w:rStyle w:val="Hyperlink"/>
            <w:noProof/>
          </w:rPr>
          <w:t>Mittel und Methoden</w:t>
        </w:r>
        <w:r>
          <w:rPr>
            <w:noProof/>
            <w:webHidden/>
          </w:rPr>
          <w:tab/>
        </w:r>
        <w:r>
          <w:rPr>
            <w:noProof/>
            <w:webHidden/>
          </w:rPr>
          <w:fldChar w:fldCharType="begin"/>
        </w:r>
        <w:r>
          <w:rPr>
            <w:noProof/>
            <w:webHidden/>
          </w:rPr>
          <w:instrText xml:space="preserve"> PAGEREF _Toc163206387 \h </w:instrText>
        </w:r>
        <w:r>
          <w:rPr>
            <w:noProof/>
            <w:webHidden/>
          </w:rPr>
        </w:r>
        <w:r>
          <w:rPr>
            <w:noProof/>
            <w:webHidden/>
          </w:rPr>
          <w:fldChar w:fldCharType="separate"/>
        </w:r>
        <w:r w:rsidR="00B20910">
          <w:rPr>
            <w:noProof/>
            <w:webHidden/>
          </w:rPr>
          <w:t>71</w:t>
        </w:r>
        <w:r>
          <w:rPr>
            <w:noProof/>
            <w:webHidden/>
          </w:rPr>
          <w:fldChar w:fldCharType="end"/>
        </w:r>
      </w:hyperlink>
    </w:p>
    <w:p w14:paraId="2E5D0BE5" w14:textId="3126B66A"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88" w:history="1">
        <w:r w:rsidRPr="00A65C17">
          <w:rPr>
            <w:rStyle w:val="Hyperlink"/>
            <w:noProof/>
            <w14:scene3d>
              <w14:camera w14:prst="orthographicFront"/>
              <w14:lightRig w14:rig="threePt" w14:dir="t">
                <w14:rot w14:lat="0" w14:lon="0" w14:rev="0"/>
              </w14:lightRig>
            </w14:scene3d>
          </w:rPr>
          <w:t>10.3</w:t>
        </w:r>
        <w:r>
          <w:rPr>
            <w:rFonts w:eastAsiaTheme="minorEastAsia" w:cstheme="minorBidi"/>
            <w:noProof/>
            <w:kern w:val="2"/>
            <w:sz w:val="24"/>
            <w:szCs w:val="24"/>
            <w:lang w:eastAsia="de-CH"/>
            <w14:ligatures w14:val="standardContextual"/>
          </w:rPr>
          <w:tab/>
        </w:r>
        <w:r w:rsidRPr="00A65C17">
          <w:rPr>
            <w:rStyle w:val="Hyperlink"/>
            <w:noProof/>
          </w:rPr>
          <w:t>Konzept</w:t>
        </w:r>
        <w:r>
          <w:rPr>
            <w:noProof/>
            <w:webHidden/>
          </w:rPr>
          <w:tab/>
        </w:r>
        <w:r>
          <w:rPr>
            <w:noProof/>
            <w:webHidden/>
          </w:rPr>
          <w:fldChar w:fldCharType="begin"/>
        </w:r>
        <w:r>
          <w:rPr>
            <w:noProof/>
            <w:webHidden/>
          </w:rPr>
          <w:instrText xml:space="preserve"> PAGEREF _Toc163206388 \h </w:instrText>
        </w:r>
        <w:r>
          <w:rPr>
            <w:noProof/>
            <w:webHidden/>
          </w:rPr>
        </w:r>
        <w:r>
          <w:rPr>
            <w:noProof/>
            <w:webHidden/>
          </w:rPr>
          <w:fldChar w:fldCharType="separate"/>
        </w:r>
        <w:r w:rsidR="00B20910">
          <w:rPr>
            <w:noProof/>
            <w:webHidden/>
          </w:rPr>
          <w:t>72</w:t>
        </w:r>
        <w:r>
          <w:rPr>
            <w:noProof/>
            <w:webHidden/>
          </w:rPr>
          <w:fldChar w:fldCharType="end"/>
        </w:r>
      </w:hyperlink>
    </w:p>
    <w:p w14:paraId="429E0C82" w14:textId="2C720E4F"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89" w:history="1">
        <w:r w:rsidRPr="00A65C17">
          <w:rPr>
            <w:rStyle w:val="Hyperlink"/>
            <w:noProof/>
          </w:rPr>
          <w:t>10.3.1</w:t>
        </w:r>
        <w:r>
          <w:rPr>
            <w:rFonts w:eastAsiaTheme="minorEastAsia" w:cstheme="minorBidi"/>
            <w:noProof/>
            <w:kern w:val="2"/>
            <w:sz w:val="24"/>
            <w:szCs w:val="24"/>
            <w:lang w:eastAsia="de-CH"/>
            <w14:ligatures w14:val="standardContextual"/>
          </w:rPr>
          <w:tab/>
        </w:r>
        <w:r w:rsidRPr="00A65C17">
          <w:rPr>
            <w:rStyle w:val="Hyperlink"/>
            <w:noProof/>
          </w:rPr>
          <w:t>Automatisierte Unit-Tests</w:t>
        </w:r>
        <w:r>
          <w:rPr>
            <w:noProof/>
            <w:webHidden/>
          </w:rPr>
          <w:tab/>
        </w:r>
        <w:r>
          <w:rPr>
            <w:noProof/>
            <w:webHidden/>
          </w:rPr>
          <w:fldChar w:fldCharType="begin"/>
        </w:r>
        <w:r>
          <w:rPr>
            <w:noProof/>
            <w:webHidden/>
          </w:rPr>
          <w:instrText xml:space="preserve"> PAGEREF _Toc163206389 \h </w:instrText>
        </w:r>
        <w:r>
          <w:rPr>
            <w:noProof/>
            <w:webHidden/>
          </w:rPr>
        </w:r>
        <w:r>
          <w:rPr>
            <w:noProof/>
            <w:webHidden/>
          </w:rPr>
          <w:fldChar w:fldCharType="separate"/>
        </w:r>
        <w:r w:rsidR="00B20910">
          <w:rPr>
            <w:noProof/>
            <w:webHidden/>
          </w:rPr>
          <w:t>72</w:t>
        </w:r>
        <w:r>
          <w:rPr>
            <w:noProof/>
            <w:webHidden/>
          </w:rPr>
          <w:fldChar w:fldCharType="end"/>
        </w:r>
      </w:hyperlink>
    </w:p>
    <w:p w14:paraId="4452B988" w14:textId="2844D782"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90" w:history="1">
        <w:r w:rsidRPr="00A65C17">
          <w:rPr>
            <w:rStyle w:val="Hyperlink"/>
            <w:noProof/>
          </w:rPr>
          <w:t>10.3.2</w:t>
        </w:r>
        <w:r>
          <w:rPr>
            <w:rFonts w:eastAsiaTheme="minorEastAsia" w:cstheme="minorBidi"/>
            <w:noProof/>
            <w:kern w:val="2"/>
            <w:sz w:val="24"/>
            <w:szCs w:val="24"/>
            <w:lang w:eastAsia="de-CH"/>
            <w14:ligatures w14:val="standardContextual"/>
          </w:rPr>
          <w:tab/>
        </w:r>
        <w:r w:rsidRPr="00A65C17">
          <w:rPr>
            <w:rStyle w:val="Hyperlink"/>
            <w:noProof/>
          </w:rPr>
          <w:t>End-to-end Tests</w:t>
        </w:r>
        <w:r>
          <w:rPr>
            <w:noProof/>
            <w:webHidden/>
          </w:rPr>
          <w:tab/>
        </w:r>
        <w:r>
          <w:rPr>
            <w:noProof/>
            <w:webHidden/>
          </w:rPr>
          <w:fldChar w:fldCharType="begin"/>
        </w:r>
        <w:r>
          <w:rPr>
            <w:noProof/>
            <w:webHidden/>
          </w:rPr>
          <w:instrText xml:space="preserve"> PAGEREF _Toc163206390 \h </w:instrText>
        </w:r>
        <w:r>
          <w:rPr>
            <w:noProof/>
            <w:webHidden/>
          </w:rPr>
        </w:r>
        <w:r>
          <w:rPr>
            <w:noProof/>
            <w:webHidden/>
          </w:rPr>
          <w:fldChar w:fldCharType="separate"/>
        </w:r>
        <w:r w:rsidR="00B20910">
          <w:rPr>
            <w:noProof/>
            <w:webHidden/>
          </w:rPr>
          <w:t>72</w:t>
        </w:r>
        <w:r>
          <w:rPr>
            <w:noProof/>
            <w:webHidden/>
          </w:rPr>
          <w:fldChar w:fldCharType="end"/>
        </w:r>
      </w:hyperlink>
    </w:p>
    <w:p w14:paraId="34A47C3C" w14:textId="16B66D17"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91" w:history="1">
        <w:r w:rsidRPr="00A65C17">
          <w:rPr>
            <w:rStyle w:val="Hyperlink"/>
            <w:noProof/>
            <w14:scene3d>
              <w14:camera w14:prst="orthographicFront"/>
              <w14:lightRig w14:rig="threePt" w14:dir="t">
                <w14:rot w14:lat="0" w14:lon="0" w14:rev="0"/>
              </w14:lightRig>
            </w14:scene3d>
          </w:rPr>
          <w:t>10.4</w:t>
        </w:r>
        <w:r>
          <w:rPr>
            <w:rFonts w:eastAsiaTheme="minorEastAsia" w:cstheme="minorBidi"/>
            <w:noProof/>
            <w:kern w:val="2"/>
            <w:sz w:val="24"/>
            <w:szCs w:val="24"/>
            <w:lang w:eastAsia="de-CH"/>
            <w14:ligatures w14:val="standardContextual"/>
          </w:rPr>
          <w:tab/>
        </w:r>
        <w:r w:rsidRPr="00A65C17">
          <w:rPr>
            <w:rStyle w:val="Hyperlink"/>
            <w:noProof/>
          </w:rPr>
          <w:t>Testprotokoll</w:t>
        </w:r>
        <w:r>
          <w:rPr>
            <w:noProof/>
            <w:webHidden/>
          </w:rPr>
          <w:tab/>
        </w:r>
        <w:r>
          <w:rPr>
            <w:noProof/>
            <w:webHidden/>
          </w:rPr>
          <w:fldChar w:fldCharType="begin"/>
        </w:r>
        <w:r>
          <w:rPr>
            <w:noProof/>
            <w:webHidden/>
          </w:rPr>
          <w:instrText xml:space="preserve"> PAGEREF _Toc163206391 \h </w:instrText>
        </w:r>
        <w:r>
          <w:rPr>
            <w:noProof/>
            <w:webHidden/>
          </w:rPr>
        </w:r>
        <w:r>
          <w:rPr>
            <w:noProof/>
            <w:webHidden/>
          </w:rPr>
          <w:fldChar w:fldCharType="separate"/>
        </w:r>
        <w:r w:rsidR="00B20910">
          <w:rPr>
            <w:noProof/>
            <w:webHidden/>
          </w:rPr>
          <w:t>73</w:t>
        </w:r>
        <w:r>
          <w:rPr>
            <w:noProof/>
            <w:webHidden/>
          </w:rPr>
          <w:fldChar w:fldCharType="end"/>
        </w:r>
      </w:hyperlink>
    </w:p>
    <w:p w14:paraId="253EDDDE" w14:textId="2F3960A7"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92" w:history="1">
        <w:r w:rsidRPr="00A65C17">
          <w:rPr>
            <w:rStyle w:val="Hyperlink"/>
            <w:noProof/>
          </w:rPr>
          <w:t>10.4.1</w:t>
        </w:r>
        <w:r>
          <w:rPr>
            <w:rFonts w:eastAsiaTheme="minorEastAsia" w:cstheme="minorBidi"/>
            <w:noProof/>
            <w:kern w:val="2"/>
            <w:sz w:val="24"/>
            <w:szCs w:val="24"/>
            <w:lang w:eastAsia="de-CH"/>
            <w14:ligatures w14:val="standardContextual"/>
          </w:rPr>
          <w:tab/>
        </w:r>
        <w:r w:rsidRPr="00A65C17">
          <w:rPr>
            <w:rStyle w:val="Hyperlink"/>
            <w:noProof/>
          </w:rPr>
          <w:t>Unit-Tests</w:t>
        </w:r>
        <w:r>
          <w:rPr>
            <w:noProof/>
            <w:webHidden/>
          </w:rPr>
          <w:tab/>
        </w:r>
        <w:r>
          <w:rPr>
            <w:noProof/>
            <w:webHidden/>
          </w:rPr>
          <w:fldChar w:fldCharType="begin"/>
        </w:r>
        <w:r>
          <w:rPr>
            <w:noProof/>
            <w:webHidden/>
          </w:rPr>
          <w:instrText xml:space="preserve"> PAGEREF _Toc163206392 \h </w:instrText>
        </w:r>
        <w:r>
          <w:rPr>
            <w:noProof/>
            <w:webHidden/>
          </w:rPr>
        </w:r>
        <w:r>
          <w:rPr>
            <w:noProof/>
            <w:webHidden/>
          </w:rPr>
          <w:fldChar w:fldCharType="separate"/>
        </w:r>
        <w:r w:rsidR="00B20910">
          <w:rPr>
            <w:noProof/>
            <w:webHidden/>
          </w:rPr>
          <w:t>73</w:t>
        </w:r>
        <w:r>
          <w:rPr>
            <w:noProof/>
            <w:webHidden/>
          </w:rPr>
          <w:fldChar w:fldCharType="end"/>
        </w:r>
      </w:hyperlink>
    </w:p>
    <w:p w14:paraId="77D25FD7" w14:textId="23B0B3B3" w:rsidR="00C221FF" w:rsidRDefault="00C221FF">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206393" w:history="1">
        <w:r w:rsidRPr="00A65C17">
          <w:rPr>
            <w:rStyle w:val="Hyperlink"/>
            <w:noProof/>
          </w:rPr>
          <w:t>10.4.1.1</w:t>
        </w:r>
        <w:r>
          <w:rPr>
            <w:rFonts w:eastAsiaTheme="minorEastAsia" w:cstheme="minorBidi"/>
            <w:noProof/>
            <w:kern w:val="2"/>
            <w:sz w:val="24"/>
            <w:szCs w:val="24"/>
            <w:lang w:eastAsia="de-CH"/>
            <w14:ligatures w14:val="standardContextual"/>
          </w:rPr>
          <w:tab/>
        </w:r>
        <w:r w:rsidRPr="00A65C17">
          <w:rPr>
            <w:rStyle w:val="Hyperlink"/>
            <w:noProof/>
          </w:rPr>
          <w:t>Durchführung der Tests</w:t>
        </w:r>
        <w:r>
          <w:rPr>
            <w:noProof/>
            <w:webHidden/>
          </w:rPr>
          <w:tab/>
        </w:r>
        <w:r>
          <w:rPr>
            <w:noProof/>
            <w:webHidden/>
          </w:rPr>
          <w:fldChar w:fldCharType="begin"/>
        </w:r>
        <w:r>
          <w:rPr>
            <w:noProof/>
            <w:webHidden/>
          </w:rPr>
          <w:instrText xml:space="preserve"> PAGEREF _Toc163206393 \h </w:instrText>
        </w:r>
        <w:r>
          <w:rPr>
            <w:noProof/>
            <w:webHidden/>
          </w:rPr>
        </w:r>
        <w:r>
          <w:rPr>
            <w:noProof/>
            <w:webHidden/>
          </w:rPr>
          <w:fldChar w:fldCharType="separate"/>
        </w:r>
        <w:r w:rsidR="00B20910">
          <w:rPr>
            <w:noProof/>
            <w:webHidden/>
          </w:rPr>
          <w:t>73</w:t>
        </w:r>
        <w:r>
          <w:rPr>
            <w:noProof/>
            <w:webHidden/>
          </w:rPr>
          <w:fldChar w:fldCharType="end"/>
        </w:r>
      </w:hyperlink>
    </w:p>
    <w:p w14:paraId="5CB3C546" w14:textId="5E7F914F"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94" w:history="1">
        <w:r w:rsidRPr="00A65C17">
          <w:rPr>
            <w:rStyle w:val="Hyperlink"/>
            <w:noProof/>
          </w:rPr>
          <w:t>10.4.2</w:t>
        </w:r>
        <w:r>
          <w:rPr>
            <w:rFonts w:eastAsiaTheme="minorEastAsia" w:cstheme="minorBidi"/>
            <w:noProof/>
            <w:kern w:val="2"/>
            <w:sz w:val="24"/>
            <w:szCs w:val="24"/>
            <w:lang w:eastAsia="de-CH"/>
            <w14:ligatures w14:val="standardContextual"/>
          </w:rPr>
          <w:tab/>
        </w:r>
        <w:r w:rsidRPr="00A65C17">
          <w:rPr>
            <w:rStyle w:val="Hyperlink"/>
            <w:noProof/>
          </w:rPr>
          <w:t>End-to-end Tests</w:t>
        </w:r>
        <w:r>
          <w:rPr>
            <w:noProof/>
            <w:webHidden/>
          </w:rPr>
          <w:tab/>
        </w:r>
        <w:r>
          <w:rPr>
            <w:noProof/>
            <w:webHidden/>
          </w:rPr>
          <w:fldChar w:fldCharType="begin"/>
        </w:r>
        <w:r>
          <w:rPr>
            <w:noProof/>
            <w:webHidden/>
          </w:rPr>
          <w:instrText xml:space="preserve"> PAGEREF _Toc163206394 \h </w:instrText>
        </w:r>
        <w:r>
          <w:rPr>
            <w:noProof/>
            <w:webHidden/>
          </w:rPr>
        </w:r>
        <w:r>
          <w:rPr>
            <w:noProof/>
            <w:webHidden/>
          </w:rPr>
          <w:fldChar w:fldCharType="separate"/>
        </w:r>
        <w:r w:rsidR="00B20910">
          <w:rPr>
            <w:noProof/>
            <w:webHidden/>
          </w:rPr>
          <w:t>73</w:t>
        </w:r>
        <w:r>
          <w:rPr>
            <w:noProof/>
            <w:webHidden/>
          </w:rPr>
          <w:fldChar w:fldCharType="end"/>
        </w:r>
      </w:hyperlink>
    </w:p>
    <w:p w14:paraId="77A3E62B" w14:textId="2D6C3D6D" w:rsidR="00C221FF" w:rsidRDefault="00C221FF">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206395" w:history="1">
        <w:r w:rsidRPr="00A65C17">
          <w:rPr>
            <w:rStyle w:val="Hyperlink"/>
            <w:noProof/>
          </w:rPr>
          <w:t>10.4.2.1</w:t>
        </w:r>
        <w:r>
          <w:rPr>
            <w:rFonts w:eastAsiaTheme="minorEastAsia" w:cstheme="minorBidi"/>
            <w:noProof/>
            <w:kern w:val="2"/>
            <w:sz w:val="24"/>
            <w:szCs w:val="24"/>
            <w:lang w:eastAsia="de-CH"/>
            <w14:ligatures w14:val="standardContextual"/>
          </w:rPr>
          <w:tab/>
        </w:r>
        <w:r w:rsidRPr="00A65C17">
          <w:rPr>
            <w:rStyle w:val="Hyperlink"/>
            <w:noProof/>
          </w:rPr>
          <w:t>Development Modus</w:t>
        </w:r>
        <w:r>
          <w:rPr>
            <w:noProof/>
            <w:webHidden/>
          </w:rPr>
          <w:tab/>
        </w:r>
        <w:r>
          <w:rPr>
            <w:noProof/>
            <w:webHidden/>
          </w:rPr>
          <w:fldChar w:fldCharType="begin"/>
        </w:r>
        <w:r>
          <w:rPr>
            <w:noProof/>
            <w:webHidden/>
          </w:rPr>
          <w:instrText xml:space="preserve"> PAGEREF _Toc163206395 \h </w:instrText>
        </w:r>
        <w:r>
          <w:rPr>
            <w:noProof/>
            <w:webHidden/>
          </w:rPr>
        </w:r>
        <w:r>
          <w:rPr>
            <w:noProof/>
            <w:webHidden/>
          </w:rPr>
          <w:fldChar w:fldCharType="separate"/>
        </w:r>
        <w:r w:rsidR="00B20910">
          <w:rPr>
            <w:noProof/>
            <w:webHidden/>
          </w:rPr>
          <w:t>74</w:t>
        </w:r>
        <w:r>
          <w:rPr>
            <w:noProof/>
            <w:webHidden/>
          </w:rPr>
          <w:fldChar w:fldCharType="end"/>
        </w:r>
      </w:hyperlink>
    </w:p>
    <w:p w14:paraId="65C1F45B" w14:textId="5D0A7123" w:rsidR="00C221FF" w:rsidRDefault="00C221FF">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206396" w:history="1">
        <w:r w:rsidRPr="00A65C17">
          <w:rPr>
            <w:rStyle w:val="Hyperlink"/>
            <w:noProof/>
          </w:rPr>
          <w:t>10.4.2.2</w:t>
        </w:r>
        <w:r>
          <w:rPr>
            <w:rFonts w:eastAsiaTheme="minorEastAsia" w:cstheme="minorBidi"/>
            <w:noProof/>
            <w:kern w:val="2"/>
            <w:sz w:val="24"/>
            <w:szCs w:val="24"/>
            <w:lang w:eastAsia="de-CH"/>
            <w14:ligatures w14:val="standardContextual"/>
          </w:rPr>
          <w:tab/>
        </w:r>
        <w:r w:rsidRPr="00A65C17">
          <w:rPr>
            <w:rStyle w:val="Hyperlink"/>
            <w:noProof/>
          </w:rPr>
          <w:t>Default Modus</w:t>
        </w:r>
        <w:r>
          <w:rPr>
            <w:noProof/>
            <w:webHidden/>
          </w:rPr>
          <w:tab/>
        </w:r>
        <w:r>
          <w:rPr>
            <w:noProof/>
            <w:webHidden/>
          </w:rPr>
          <w:fldChar w:fldCharType="begin"/>
        </w:r>
        <w:r>
          <w:rPr>
            <w:noProof/>
            <w:webHidden/>
          </w:rPr>
          <w:instrText xml:space="preserve"> PAGEREF _Toc163206396 \h </w:instrText>
        </w:r>
        <w:r>
          <w:rPr>
            <w:noProof/>
            <w:webHidden/>
          </w:rPr>
        </w:r>
        <w:r>
          <w:rPr>
            <w:noProof/>
            <w:webHidden/>
          </w:rPr>
          <w:fldChar w:fldCharType="separate"/>
        </w:r>
        <w:r w:rsidR="00B20910">
          <w:rPr>
            <w:noProof/>
            <w:webHidden/>
          </w:rPr>
          <w:t>74</w:t>
        </w:r>
        <w:r>
          <w:rPr>
            <w:noProof/>
            <w:webHidden/>
          </w:rPr>
          <w:fldChar w:fldCharType="end"/>
        </w:r>
      </w:hyperlink>
    </w:p>
    <w:p w14:paraId="5CC84742" w14:textId="3514E588"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397" w:history="1">
        <w:r w:rsidRPr="00A65C17">
          <w:rPr>
            <w:rStyle w:val="Hyperlink"/>
            <w:noProof/>
            <w14:scene3d>
              <w14:camera w14:prst="orthographicFront"/>
              <w14:lightRig w14:rig="threePt" w14:dir="t">
                <w14:rot w14:lat="0" w14:lon="0" w14:rev="0"/>
              </w14:lightRig>
            </w14:scene3d>
          </w:rPr>
          <w:t>10.5</w:t>
        </w:r>
        <w:r>
          <w:rPr>
            <w:rFonts w:eastAsiaTheme="minorEastAsia" w:cstheme="minorBidi"/>
            <w:noProof/>
            <w:kern w:val="2"/>
            <w:sz w:val="24"/>
            <w:szCs w:val="24"/>
            <w:lang w:eastAsia="de-CH"/>
            <w14:ligatures w14:val="standardContextual"/>
          </w:rPr>
          <w:tab/>
        </w:r>
        <w:r w:rsidRPr="00A65C17">
          <w:rPr>
            <w:rStyle w:val="Hyperlink"/>
            <w:noProof/>
          </w:rPr>
          <w:t>Testreport</w:t>
        </w:r>
        <w:r>
          <w:rPr>
            <w:noProof/>
            <w:webHidden/>
          </w:rPr>
          <w:tab/>
        </w:r>
        <w:r>
          <w:rPr>
            <w:noProof/>
            <w:webHidden/>
          </w:rPr>
          <w:fldChar w:fldCharType="begin"/>
        </w:r>
        <w:r>
          <w:rPr>
            <w:noProof/>
            <w:webHidden/>
          </w:rPr>
          <w:instrText xml:space="preserve"> PAGEREF _Toc163206397 \h </w:instrText>
        </w:r>
        <w:r>
          <w:rPr>
            <w:noProof/>
            <w:webHidden/>
          </w:rPr>
        </w:r>
        <w:r>
          <w:rPr>
            <w:noProof/>
            <w:webHidden/>
          </w:rPr>
          <w:fldChar w:fldCharType="separate"/>
        </w:r>
        <w:r w:rsidR="00B20910">
          <w:rPr>
            <w:noProof/>
            <w:webHidden/>
          </w:rPr>
          <w:t>75</w:t>
        </w:r>
        <w:r>
          <w:rPr>
            <w:noProof/>
            <w:webHidden/>
          </w:rPr>
          <w:fldChar w:fldCharType="end"/>
        </w:r>
      </w:hyperlink>
    </w:p>
    <w:p w14:paraId="0A62A704" w14:textId="576CA0B3"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398" w:history="1">
        <w:r w:rsidRPr="00A65C17">
          <w:rPr>
            <w:rStyle w:val="Hyperlink"/>
            <w:noProof/>
          </w:rPr>
          <w:t>10.5.1</w:t>
        </w:r>
        <w:r>
          <w:rPr>
            <w:rFonts w:eastAsiaTheme="minorEastAsia" w:cstheme="minorBidi"/>
            <w:noProof/>
            <w:kern w:val="2"/>
            <w:sz w:val="24"/>
            <w:szCs w:val="24"/>
            <w:lang w:eastAsia="de-CH"/>
            <w14:ligatures w14:val="standardContextual"/>
          </w:rPr>
          <w:tab/>
        </w:r>
        <w:r w:rsidRPr="00A65C17">
          <w:rPr>
            <w:rStyle w:val="Hyperlink"/>
            <w:noProof/>
          </w:rPr>
          <w:t>Resultatübersicht</w:t>
        </w:r>
        <w:r>
          <w:rPr>
            <w:noProof/>
            <w:webHidden/>
          </w:rPr>
          <w:tab/>
        </w:r>
        <w:r>
          <w:rPr>
            <w:noProof/>
            <w:webHidden/>
          </w:rPr>
          <w:fldChar w:fldCharType="begin"/>
        </w:r>
        <w:r>
          <w:rPr>
            <w:noProof/>
            <w:webHidden/>
          </w:rPr>
          <w:instrText xml:space="preserve"> PAGEREF _Toc163206398 \h </w:instrText>
        </w:r>
        <w:r>
          <w:rPr>
            <w:noProof/>
            <w:webHidden/>
          </w:rPr>
        </w:r>
        <w:r>
          <w:rPr>
            <w:noProof/>
            <w:webHidden/>
          </w:rPr>
          <w:fldChar w:fldCharType="separate"/>
        </w:r>
        <w:r w:rsidR="00B20910">
          <w:rPr>
            <w:noProof/>
            <w:webHidden/>
          </w:rPr>
          <w:t>75</w:t>
        </w:r>
        <w:r>
          <w:rPr>
            <w:noProof/>
            <w:webHidden/>
          </w:rPr>
          <w:fldChar w:fldCharType="end"/>
        </w:r>
      </w:hyperlink>
    </w:p>
    <w:p w14:paraId="05ADF77C" w14:textId="148E9B0B" w:rsidR="00C221FF" w:rsidRDefault="00C221FF">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206399" w:history="1">
        <w:r w:rsidRPr="00A65C17">
          <w:rPr>
            <w:rStyle w:val="Hyperlink"/>
            <w:noProof/>
            <w:lang w:val="en-US"/>
          </w:rPr>
          <w:t>10.5.1.1</w:t>
        </w:r>
        <w:r>
          <w:rPr>
            <w:rFonts w:eastAsiaTheme="minorEastAsia" w:cstheme="minorBidi"/>
            <w:noProof/>
            <w:kern w:val="2"/>
            <w:sz w:val="24"/>
            <w:szCs w:val="24"/>
            <w:lang w:eastAsia="de-CH"/>
            <w14:ligatures w14:val="standardContextual"/>
          </w:rPr>
          <w:tab/>
        </w:r>
        <w:r w:rsidRPr="00A65C17">
          <w:rPr>
            <w:rStyle w:val="Hyperlink"/>
            <w:noProof/>
            <w:lang w:val="en-US"/>
          </w:rPr>
          <w:t>End-to-end Test – Development Modus</w:t>
        </w:r>
        <w:r>
          <w:rPr>
            <w:noProof/>
            <w:webHidden/>
          </w:rPr>
          <w:tab/>
        </w:r>
        <w:r>
          <w:rPr>
            <w:noProof/>
            <w:webHidden/>
          </w:rPr>
          <w:fldChar w:fldCharType="begin"/>
        </w:r>
        <w:r>
          <w:rPr>
            <w:noProof/>
            <w:webHidden/>
          </w:rPr>
          <w:instrText xml:space="preserve"> PAGEREF _Toc163206399 \h </w:instrText>
        </w:r>
        <w:r>
          <w:rPr>
            <w:noProof/>
            <w:webHidden/>
          </w:rPr>
        </w:r>
        <w:r>
          <w:rPr>
            <w:noProof/>
            <w:webHidden/>
          </w:rPr>
          <w:fldChar w:fldCharType="separate"/>
        </w:r>
        <w:r w:rsidR="00B20910">
          <w:rPr>
            <w:noProof/>
            <w:webHidden/>
          </w:rPr>
          <w:t>75</w:t>
        </w:r>
        <w:r>
          <w:rPr>
            <w:noProof/>
            <w:webHidden/>
          </w:rPr>
          <w:fldChar w:fldCharType="end"/>
        </w:r>
      </w:hyperlink>
    </w:p>
    <w:p w14:paraId="7DFBF7E8" w14:textId="25B7D02D" w:rsidR="00C221FF" w:rsidRDefault="00C221FF">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206400" w:history="1">
        <w:r w:rsidRPr="00A65C17">
          <w:rPr>
            <w:rStyle w:val="Hyperlink"/>
            <w:noProof/>
            <w:lang w:val="en-US"/>
          </w:rPr>
          <w:t>10.5.1.2</w:t>
        </w:r>
        <w:r>
          <w:rPr>
            <w:rFonts w:eastAsiaTheme="minorEastAsia" w:cstheme="minorBidi"/>
            <w:noProof/>
            <w:kern w:val="2"/>
            <w:sz w:val="24"/>
            <w:szCs w:val="24"/>
            <w:lang w:eastAsia="de-CH"/>
            <w14:ligatures w14:val="standardContextual"/>
          </w:rPr>
          <w:tab/>
        </w:r>
        <w:r w:rsidRPr="00A65C17">
          <w:rPr>
            <w:rStyle w:val="Hyperlink"/>
            <w:noProof/>
            <w:lang w:val="en-US"/>
          </w:rPr>
          <w:t>End-to-end Test – Default Modus</w:t>
        </w:r>
        <w:r>
          <w:rPr>
            <w:noProof/>
            <w:webHidden/>
          </w:rPr>
          <w:tab/>
        </w:r>
        <w:r>
          <w:rPr>
            <w:noProof/>
            <w:webHidden/>
          </w:rPr>
          <w:fldChar w:fldCharType="begin"/>
        </w:r>
        <w:r>
          <w:rPr>
            <w:noProof/>
            <w:webHidden/>
          </w:rPr>
          <w:instrText xml:space="preserve"> PAGEREF _Toc163206400 \h </w:instrText>
        </w:r>
        <w:r>
          <w:rPr>
            <w:noProof/>
            <w:webHidden/>
          </w:rPr>
        </w:r>
        <w:r>
          <w:rPr>
            <w:noProof/>
            <w:webHidden/>
          </w:rPr>
          <w:fldChar w:fldCharType="separate"/>
        </w:r>
        <w:r w:rsidR="00B20910">
          <w:rPr>
            <w:noProof/>
            <w:webHidden/>
          </w:rPr>
          <w:t>76</w:t>
        </w:r>
        <w:r>
          <w:rPr>
            <w:noProof/>
            <w:webHidden/>
          </w:rPr>
          <w:fldChar w:fldCharType="end"/>
        </w:r>
      </w:hyperlink>
    </w:p>
    <w:p w14:paraId="46627166" w14:textId="5B095217" w:rsidR="00C221FF" w:rsidRDefault="00C221FF">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206401" w:history="1">
        <w:r w:rsidRPr="00A65C17">
          <w:rPr>
            <w:rStyle w:val="Hyperlink"/>
            <w:noProof/>
          </w:rPr>
          <w:t>10.5.1.3</w:t>
        </w:r>
        <w:r>
          <w:rPr>
            <w:rFonts w:eastAsiaTheme="minorEastAsia" w:cstheme="minorBidi"/>
            <w:noProof/>
            <w:kern w:val="2"/>
            <w:sz w:val="24"/>
            <w:szCs w:val="24"/>
            <w:lang w:eastAsia="de-CH"/>
            <w14:ligatures w14:val="standardContextual"/>
          </w:rPr>
          <w:tab/>
        </w:r>
        <w:r w:rsidRPr="00A65C17">
          <w:rPr>
            <w:rStyle w:val="Hyperlink"/>
            <w:noProof/>
          </w:rPr>
          <w:t>Scheduler Test</w:t>
        </w:r>
        <w:r>
          <w:rPr>
            <w:noProof/>
            <w:webHidden/>
          </w:rPr>
          <w:tab/>
        </w:r>
        <w:r>
          <w:rPr>
            <w:noProof/>
            <w:webHidden/>
          </w:rPr>
          <w:fldChar w:fldCharType="begin"/>
        </w:r>
        <w:r>
          <w:rPr>
            <w:noProof/>
            <w:webHidden/>
          </w:rPr>
          <w:instrText xml:space="preserve"> PAGEREF _Toc163206401 \h </w:instrText>
        </w:r>
        <w:r>
          <w:rPr>
            <w:noProof/>
            <w:webHidden/>
          </w:rPr>
        </w:r>
        <w:r>
          <w:rPr>
            <w:noProof/>
            <w:webHidden/>
          </w:rPr>
          <w:fldChar w:fldCharType="separate"/>
        </w:r>
        <w:r w:rsidR="00B20910">
          <w:rPr>
            <w:noProof/>
            <w:webHidden/>
          </w:rPr>
          <w:t>77</w:t>
        </w:r>
        <w:r>
          <w:rPr>
            <w:noProof/>
            <w:webHidden/>
          </w:rPr>
          <w:fldChar w:fldCharType="end"/>
        </w:r>
      </w:hyperlink>
    </w:p>
    <w:p w14:paraId="49A5221B" w14:textId="69AC9996" w:rsidR="00C221FF" w:rsidRDefault="00C221FF">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206402" w:history="1">
        <w:r w:rsidRPr="00A65C17">
          <w:rPr>
            <w:rStyle w:val="Hyperlink"/>
            <w:noProof/>
          </w:rPr>
          <w:t>11</w:t>
        </w:r>
        <w:r>
          <w:rPr>
            <w:rFonts w:eastAsiaTheme="minorEastAsia" w:cstheme="minorBidi"/>
            <w:b w:val="0"/>
            <w:bCs w:val="0"/>
            <w:noProof/>
            <w:kern w:val="2"/>
            <w:sz w:val="24"/>
            <w:szCs w:val="24"/>
            <w:lang w:eastAsia="de-CH"/>
            <w14:ligatures w14:val="standardContextual"/>
          </w:rPr>
          <w:tab/>
        </w:r>
        <w:r w:rsidRPr="00A65C17">
          <w:rPr>
            <w:rStyle w:val="Hyperlink"/>
            <w:noProof/>
          </w:rPr>
          <w:t>Schlusswort</w:t>
        </w:r>
        <w:r>
          <w:rPr>
            <w:noProof/>
            <w:webHidden/>
          </w:rPr>
          <w:tab/>
        </w:r>
        <w:r>
          <w:rPr>
            <w:noProof/>
            <w:webHidden/>
          </w:rPr>
          <w:fldChar w:fldCharType="begin"/>
        </w:r>
        <w:r>
          <w:rPr>
            <w:noProof/>
            <w:webHidden/>
          </w:rPr>
          <w:instrText xml:space="preserve"> PAGEREF _Toc163206402 \h </w:instrText>
        </w:r>
        <w:r>
          <w:rPr>
            <w:noProof/>
            <w:webHidden/>
          </w:rPr>
        </w:r>
        <w:r>
          <w:rPr>
            <w:noProof/>
            <w:webHidden/>
          </w:rPr>
          <w:fldChar w:fldCharType="separate"/>
        </w:r>
        <w:r w:rsidR="00B20910">
          <w:rPr>
            <w:noProof/>
            <w:webHidden/>
          </w:rPr>
          <w:t>78</w:t>
        </w:r>
        <w:r>
          <w:rPr>
            <w:noProof/>
            <w:webHidden/>
          </w:rPr>
          <w:fldChar w:fldCharType="end"/>
        </w:r>
      </w:hyperlink>
    </w:p>
    <w:p w14:paraId="5F1A4DA8" w14:textId="45444C7F"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03" w:history="1">
        <w:r w:rsidRPr="00A65C17">
          <w:rPr>
            <w:rStyle w:val="Hyperlink"/>
            <w:noProof/>
            <w14:scene3d>
              <w14:camera w14:prst="orthographicFront"/>
              <w14:lightRig w14:rig="threePt" w14:dir="t">
                <w14:rot w14:lat="0" w14:lon="0" w14:rev="0"/>
              </w14:lightRig>
            </w14:scene3d>
          </w:rPr>
          <w:t>11.1</w:t>
        </w:r>
        <w:r>
          <w:rPr>
            <w:rFonts w:eastAsiaTheme="minorEastAsia" w:cstheme="minorBidi"/>
            <w:noProof/>
            <w:kern w:val="2"/>
            <w:sz w:val="24"/>
            <w:szCs w:val="24"/>
            <w:lang w:eastAsia="de-CH"/>
            <w14:ligatures w14:val="standardContextual"/>
          </w:rPr>
          <w:tab/>
        </w:r>
        <w:r w:rsidRPr="00A65C17">
          <w:rPr>
            <w:rStyle w:val="Hyperlink"/>
            <w:noProof/>
          </w:rPr>
          <w:t>Fazit</w:t>
        </w:r>
        <w:r>
          <w:rPr>
            <w:noProof/>
            <w:webHidden/>
          </w:rPr>
          <w:tab/>
        </w:r>
        <w:r>
          <w:rPr>
            <w:noProof/>
            <w:webHidden/>
          </w:rPr>
          <w:fldChar w:fldCharType="begin"/>
        </w:r>
        <w:r>
          <w:rPr>
            <w:noProof/>
            <w:webHidden/>
          </w:rPr>
          <w:instrText xml:space="preserve"> PAGEREF _Toc163206403 \h </w:instrText>
        </w:r>
        <w:r>
          <w:rPr>
            <w:noProof/>
            <w:webHidden/>
          </w:rPr>
        </w:r>
        <w:r>
          <w:rPr>
            <w:noProof/>
            <w:webHidden/>
          </w:rPr>
          <w:fldChar w:fldCharType="separate"/>
        </w:r>
        <w:r w:rsidR="00B20910">
          <w:rPr>
            <w:noProof/>
            <w:webHidden/>
          </w:rPr>
          <w:t>78</w:t>
        </w:r>
        <w:r>
          <w:rPr>
            <w:noProof/>
            <w:webHidden/>
          </w:rPr>
          <w:fldChar w:fldCharType="end"/>
        </w:r>
      </w:hyperlink>
    </w:p>
    <w:p w14:paraId="0F221CCC" w14:textId="314DCF7F"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404" w:history="1">
        <w:r w:rsidRPr="00A65C17">
          <w:rPr>
            <w:rStyle w:val="Hyperlink"/>
            <w:noProof/>
          </w:rPr>
          <w:t>11.1.1</w:t>
        </w:r>
        <w:r>
          <w:rPr>
            <w:rFonts w:eastAsiaTheme="minorEastAsia" w:cstheme="minorBidi"/>
            <w:noProof/>
            <w:kern w:val="2"/>
            <w:sz w:val="24"/>
            <w:szCs w:val="24"/>
            <w:lang w:eastAsia="de-CH"/>
            <w14:ligatures w14:val="standardContextual"/>
          </w:rPr>
          <w:tab/>
        </w:r>
        <w:r w:rsidRPr="00A65C17">
          <w:rPr>
            <w:rStyle w:val="Hyperlink"/>
            <w:noProof/>
          </w:rPr>
          <w:t>Projektplanung</w:t>
        </w:r>
        <w:r>
          <w:rPr>
            <w:noProof/>
            <w:webHidden/>
          </w:rPr>
          <w:tab/>
        </w:r>
        <w:r>
          <w:rPr>
            <w:noProof/>
            <w:webHidden/>
          </w:rPr>
          <w:fldChar w:fldCharType="begin"/>
        </w:r>
        <w:r>
          <w:rPr>
            <w:noProof/>
            <w:webHidden/>
          </w:rPr>
          <w:instrText xml:space="preserve"> PAGEREF _Toc163206404 \h </w:instrText>
        </w:r>
        <w:r>
          <w:rPr>
            <w:noProof/>
            <w:webHidden/>
          </w:rPr>
        </w:r>
        <w:r>
          <w:rPr>
            <w:noProof/>
            <w:webHidden/>
          </w:rPr>
          <w:fldChar w:fldCharType="separate"/>
        </w:r>
        <w:r w:rsidR="00B20910">
          <w:rPr>
            <w:noProof/>
            <w:webHidden/>
          </w:rPr>
          <w:t>78</w:t>
        </w:r>
        <w:r>
          <w:rPr>
            <w:noProof/>
            <w:webHidden/>
          </w:rPr>
          <w:fldChar w:fldCharType="end"/>
        </w:r>
      </w:hyperlink>
    </w:p>
    <w:p w14:paraId="2AB76DC4" w14:textId="49935271" w:rsidR="00C221FF" w:rsidRDefault="00C221FF">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206405" w:history="1">
        <w:r w:rsidRPr="00A65C17">
          <w:rPr>
            <w:rStyle w:val="Hyperlink"/>
            <w:noProof/>
          </w:rPr>
          <w:t>11.1.1.1</w:t>
        </w:r>
        <w:r>
          <w:rPr>
            <w:rFonts w:eastAsiaTheme="minorEastAsia" w:cstheme="minorBidi"/>
            <w:noProof/>
            <w:kern w:val="2"/>
            <w:sz w:val="24"/>
            <w:szCs w:val="24"/>
            <w:lang w:eastAsia="de-CH"/>
            <w14:ligatures w14:val="standardContextual"/>
          </w:rPr>
          <w:tab/>
        </w:r>
        <w:r w:rsidRPr="00A65C17">
          <w:rPr>
            <w:rStyle w:val="Hyperlink"/>
            <w:noProof/>
          </w:rPr>
          <w:t>Zeitplanung</w:t>
        </w:r>
        <w:r>
          <w:rPr>
            <w:noProof/>
            <w:webHidden/>
          </w:rPr>
          <w:tab/>
        </w:r>
        <w:r>
          <w:rPr>
            <w:noProof/>
            <w:webHidden/>
          </w:rPr>
          <w:fldChar w:fldCharType="begin"/>
        </w:r>
        <w:r>
          <w:rPr>
            <w:noProof/>
            <w:webHidden/>
          </w:rPr>
          <w:instrText xml:space="preserve"> PAGEREF _Toc163206405 \h </w:instrText>
        </w:r>
        <w:r>
          <w:rPr>
            <w:noProof/>
            <w:webHidden/>
          </w:rPr>
        </w:r>
        <w:r>
          <w:rPr>
            <w:noProof/>
            <w:webHidden/>
          </w:rPr>
          <w:fldChar w:fldCharType="separate"/>
        </w:r>
        <w:r w:rsidR="00B20910">
          <w:rPr>
            <w:noProof/>
            <w:webHidden/>
          </w:rPr>
          <w:t>78</w:t>
        </w:r>
        <w:r>
          <w:rPr>
            <w:noProof/>
            <w:webHidden/>
          </w:rPr>
          <w:fldChar w:fldCharType="end"/>
        </w:r>
      </w:hyperlink>
    </w:p>
    <w:p w14:paraId="59FABFC2" w14:textId="167E8B29" w:rsidR="00C221FF" w:rsidRDefault="00C221FF">
      <w:pPr>
        <w:pStyle w:val="Verzeichnis5"/>
        <w:tabs>
          <w:tab w:val="left" w:pos="1826"/>
          <w:tab w:val="right" w:pos="9628"/>
        </w:tabs>
        <w:rPr>
          <w:rFonts w:eastAsiaTheme="minorEastAsia" w:cstheme="minorBidi"/>
          <w:noProof/>
          <w:kern w:val="2"/>
          <w:sz w:val="24"/>
          <w:szCs w:val="24"/>
          <w:lang w:eastAsia="de-CH"/>
          <w14:ligatures w14:val="standardContextual"/>
        </w:rPr>
      </w:pPr>
      <w:hyperlink w:anchor="_Toc163206406" w:history="1">
        <w:r w:rsidRPr="00A65C17">
          <w:rPr>
            <w:rStyle w:val="Hyperlink"/>
            <w:noProof/>
          </w:rPr>
          <w:t>11.1.1.2</w:t>
        </w:r>
        <w:r>
          <w:rPr>
            <w:rFonts w:eastAsiaTheme="minorEastAsia" w:cstheme="minorBidi"/>
            <w:noProof/>
            <w:kern w:val="2"/>
            <w:sz w:val="24"/>
            <w:szCs w:val="24"/>
            <w:lang w:eastAsia="de-CH"/>
            <w14:ligatures w14:val="standardContextual"/>
          </w:rPr>
          <w:tab/>
        </w:r>
        <w:r w:rsidRPr="00A65C17">
          <w:rPr>
            <w:rStyle w:val="Hyperlink"/>
            <w:noProof/>
          </w:rPr>
          <w:t>Projektmethode</w:t>
        </w:r>
        <w:r>
          <w:rPr>
            <w:noProof/>
            <w:webHidden/>
          </w:rPr>
          <w:tab/>
        </w:r>
        <w:r>
          <w:rPr>
            <w:noProof/>
            <w:webHidden/>
          </w:rPr>
          <w:fldChar w:fldCharType="begin"/>
        </w:r>
        <w:r>
          <w:rPr>
            <w:noProof/>
            <w:webHidden/>
          </w:rPr>
          <w:instrText xml:space="preserve"> PAGEREF _Toc163206406 \h </w:instrText>
        </w:r>
        <w:r>
          <w:rPr>
            <w:noProof/>
            <w:webHidden/>
          </w:rPr>
        </w:r>
        <w:r>
          <w:rPr>
            <w:noProof/>
            <w:webHidden/>
          </w:rPr>
          <w:fldChar w:fldCharType="separate"/>
        </w:r>
        <w:r w:rsidR="00B20910">
          <w:rPr>
            <w:noProof/>
            <w:webHidden/>
          </w:rPr>
          <w:t>78</w:t>
        </w:r>
        <w:r>
          <w:rPr>
            <w:noProof/>
            <w:webHidden/>
          </w:rPr>
          <w:fldChar w:fldCharType="end"/>
        </w:r>
      </w:hyperlink>
    </w:p>
    <w:p w14:paraId="039B613A" w14:textId="0728F2C2"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407" w:history="1">
        <w:r w:rsidRPr="00A65C17">
          <w:rPr>
            <w:rStyle w:val="Hyperlink"/>
            <w:noProof/>
          </w:rPr>
          <w:t>11.1.2</w:t>
        </w:r>
        <w:r>
          <w:rPr>
            <w:rFonts w:eastAsiaTheme="minorEastAsia" w:cstheme="minorBidi"/>
            <w:noProof/>
            <w:kern w:val="2"/>
            <w:sz w:val="24"/>
            <w:szCs w:val="24"/>
            <w:lang w:eastAsia="de-CH"/>
            <w14:ligatures w14:val="standardContextual"/>
          </w:rPr>
          <w:tab/>
        </w:r>
        <w:r w:rsidRPr="00A65C17">
          <w:rPr>
            <w:rStyle w:val="Hyperlink"/>
            <w:noProof/>
          </w:rPr>
          <w:t>Implementation</w:t>
        </w:r>
        <w:r>
          <w:rPr>
            <w:noProof/>
            <w:webHidden/>
          </w:rPr>
          <w:tab/>
        </w:r>
        <w:r>
          <w:rPr>
            <w:noProof/>
            <w:webHidden/>
          </w:rPr>
          <w:fldChar w:fldCharType="begin"/>
        </w:r>
        <w:r>
          <w:rPr>
            <w:noProof/>
            <w:webHidden/>
          </w:rPr>
          <w:instrText xml:space="preserve"> PAGEREF _Toc163206407 \h </w:instrText>
        </w:r>
        <w:r>
          <w:rPr>
            <w:noProof/>
            <w:webHidden/>
          </w:rPr>
        </w:r>
        <w:r>
          <w:rPr>
            <w:noProof/>
            <w:webHidden/>
          </w:rPr>
          <w:fldChar w:fldCharType="separate"/>
        </w:r>
        <w:r w:rsidR="00B20910">
          <w:rPr>
            <w:noProof/>
            <w:webHidden/>
          </w:rPr>
          <w:t>79</w:t>
        </w:r>
        <w:r>
          <w:rPr>
            <w:noProof/>
            <w:webHidden/>
          </w:rPr>
          <w:fldChar w:fldCharType="end"/>
        </w:r>
      </w:hyperlink>
    </w:p>
    <w:p w14:paraId="7AEDA92F" w14:textId="140FF974"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408" w:history="1">
        <w:r w:rsidRPr="00A65C17">
          <w:rPr>
            <w:rStyle w:val="Hyperlink"/>
            <w:noProof/>
          </w:rPr>
          <w:t>11.1.3</w:t>
        </w:r>
        <w:r>
          <w:rPr>
            <w:rFonts w:eastAsiaTheme="minorEastAsia" w:cstheme="minorBidi"/>
            <w:noProof/>
            <w:kern w:val="2"/>
            <w:sz w:val="24"/>
            <w:szCs w:val="24"/>
            <w:lang w:eastAsia="de-CH"/>
            <w14:ligatures w14:val="standardContextual"/>
          </w:rPr>
          <w:tab/>
        </w:r>
        <w:r w:rsidRPr="00A65C17">
          <w:rPr>
            <w:rStyle w:val="Hyperlink"/>
            <w:noProof/>
          </w:rPr>
          <w:t>Dokumentation</w:t>
        </w:r>
        <w:r>
          <w:rPr>
            <w:noProof/>
            <w:webHidden/>
          </w:rPr>
          <w:tab/>
        </w:r>
        <w:r>
          <w:rPr>
            <w:noProof/>
            <w:webHidden/>
          </w:rPr>
          <w:fldChar w:fldCharType="begin"/>
        </w:r>
        <w:r>
          <w:rPr>
            <w:noProof/>
            <w:webHidden/>
          </w:rPr>
          <w:instrText xml:space="preserve"> PAGEREF _Toc163206408 \h </w:instrText>
        </w:r>
        <w:r>
          <w:rPr>
            <w:noProof/>
            <w:webHidden/>
          </w:rPr>
        </w:r>
        <w:r>
          <w:rPr>
            <w:noProof/>
            <w:webHidden/>
          </w:rPr>
          <w:fldChar w:fldCharType="separate"/>
        </w:r>
        <w:r w:rsidR="00B20910">
          <w:rPr>
            <w:noProof/>
            <w:webHidden/>
          </w:rPr>
          <w:t>79</w:t>
        </w:r>
        <w:r>
          <w:rPr>
            <w:noProof/>
            <w:webHidden/>
          </w:rPr>
          <w:fldChar w:fldCharType="end"/>
        </w:r>
      </w:hyperlink>
    </w:p>
    <w:p w14:paraId="0A807C58" w14:textId="410244E1" w:rsidR="00C221FF" w:rsidRDefault="00C221FF">
      <w:pPr>
        <w:pStyle w:val="Verzeichnis4"/>
        <w:tabs>
          <w:tab w:val="left" w:pos="1540"/>
          <w:tab w:val="right" w:pos="9628"/>
        </w:tabs>
        <w:rPr>
          <w:rFonts w:eastAsiaTheme="minorEastAsia" w:cstheme="minorBidi"/>
          <w:noProof/>
          <w:kern w:val="2"/>
          <w:sz w:val="24"/>
          <w:szCs w:val="24"/>
          <w:lang w:eastAsia="de-CH"/>
          <w14:ligatures w14:val="standardContextual"/>
        </w:rPr>
      </w:pPr>
      <w:hyperlink w:anchor="_Toc163206409" w:history="1">
        <w:r w:rsidRPr="00A65C17">
          <w:rPr>
            <w:rStyle w:val="Hyperlink"/>
            <w:noProof/>
          </w:rPr>
          <w:t>11.1.4</w:t>
        </w:r>
        <w:r>
          <w:rPr>
            <w:rFonts w:eastAsiaTheme="minorEastAsia" w:cstheme="minorBidi"/>
            <w:noProof/>
            <w:kern w:val="2"/>
            <w:sz w:val="24"/>
            <w:szCs w:val="24"/>
            <w:lang w:eastAsia="de-CH"/>
            <w14:ligatures w14:val="standardContextual"/>
          </w:rPr>
          <w:tab/>
        </w:r>
        <w:r w:rsidRPr="00A65C17">
          <w:rPr>
            <w:rStyle w:val="Hyperlink"/>
            <w:noProof/>
          </w:rPr>
          <w:t>Testing</w:t>
        </w:r>
        <w:r>
          <w:rPr>
            <w:noProof/>
            <w:webHidden/>
          </w:rPr>
          <w:tab/>
        </w:r>
        <w:r>
          <w:rPr>
            <w:noProof/>
            <w:webHidden/>
          </w:rPr>
          <w:fldChar w:fldCharType="begin"/>
        </w:r>
        <w:r>
          <w:rPr>
            <w:noProof/>
            <w:webHidden/>
          </w:rPr>
          <w:instrText xml:space="preserve"> PAGEREF _Toc163206409 \h </w:instrText>
        </w:r>
        <w:r>
          <w:rPr>
            <w:noProof/>
            <w:webHidden/>
          </w:rPr>
        </w:r>
        <w:r>
          <w:rPr>
            <w:noProof/>
            <w:webHidden/>
          </w:rPr>
          <w:fldChar w:fldCharType="separate"/>
        </w:r>
        <w:r w:rsidR="00B20910">
          <w:rPr>
            <w:noProof/>
            <w:webHidden/>
          </w:rPr>
          <w:t>79</w:t>
        </w:r>
        <w:r>
          <w:rPr>
            <w:noProof/>
            <w:webHidden/>
          </w:rPr>
          <w:fldChar w:fldCharType="end"/>
        </w:r>
      </w:hyperlink>
    </w:p>
    <w:p w14:paraId="7E2EF0A4" w14:textId="5516ACE3"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10" w:history="1">
        <w:r w:rsidRPr="00A65C17">
          <w:rPr>
            <w:rStyle w:val="Hyperlink"/>
            <w:noProof/>
            <w14:scene3d>
              <w14:camera w14:prst="orthographicFront"/>
              <w14:lightRig w14:rig="threePt" w14:dir="t">
                <w14:rot w14:lat="0" w14:lon="0" w14:rev="0"/>
              </w14:lightRig>
            </w14:scene3d>
          </w:rPr>
          <w:t>11.2</w:t>
        </w:r>
        <w:r>
          <w:rPr>
            <w:rFonts w:eastAsiaTheme="minorEastAsia" w:cstheme="minorBidi"/>
            <w:noProof/>
            <w:kern w:val="2"/>
            <w:sz w:val="24"/>
            <w:szCs w:val="24"/>
            <w:lang w:eastAsia="de-CH"/>
            <w14:ligatures w14:val="standardContextual"/>
          </w:rPr>
          <w:tab/>
        </w:r>
        <w:r w:rsidRPr="00A65C17">
          <w:rPr>
            <w:rStyle w:val="Hyperlink"/>
            <w:noProof/>
          </w:rPr>
          <w:t>Nächste Schritte</w:t>
        </w:r>
        <w:r>
          <w:rPr>
            <w:noProof/>
            <w:webHidden/>
          </w:rPr>
          <w:tab/>
        </w:r>
        <w:r>
          <w:rPr>
            <w:noProof/>
            <w:webHidden/>
          </w:rPr>
          <w:fldChar w:fldCharType="begin"/>
        </w:r>
        <w:r>
          <w:rPr>
            <w:noProof/>
            <w:webHidden/>
          </w:rPr>
          <w:instrText xml:space="preserve"> PAGEREF _Toc163206410 \h </w:instrText>
        </w:r>
        <w:r>
          <w:rPr>
            <w:noProof/>
            <w:webHidden/>
          </w:rPr>
        </w:r>
        <w:r>
          <w:rPr>
            <w:noProof/>
            <w:webHidden/>
          </w:rPr>
          <w:fldChar w:fldCharType="separate"/>
        </w:r>
        <w:r w:rsidR="00B20910">
          <w:rPr>
            <w:noProof/>
            <w:webHidden/>
          </w:rPr>
          <w:t>80</w:t>
        </w:r>
        <w:r>
          <w:rPr>
            <w:noProof/>
            <w:webHidden/>
          </w:rPr>
          <w:fldChar w:fldCharType="end"/>
        </w:r>
      </w:hyperlink>
    </w:p>
    <w:p w14:paraId="69D2B804" w14:textId="536E4AE2" w:rsidR="00C221FF" w:rsidRDefault="00C221FF">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206411" w:history="1">
        <w:r w:rsidRPr="00A65C17">
          <w:rPr>
            <w:rStyle w:val="Hyperlink"/>
            <w:noProof/>
          </w:rPr>
          <w:t>12</w:t>
        </w:r>
        <w:r>
          <w:rPr>
            <w:rFonts w:eastAsiaTheme="minorEastAsia" w:cstheme="minorBidi"/>
            <w:b w:val="0"/>
            <w:bCs w:val="0"/>
            <w:noProof/>
            <w:kern w:val="2"/>
            <w:sz w:val="24"/>
            <w:szCs w:val="24"/>
            <w:lang w:eastAsia="de-CH"/>
            <w14:ligatures w14:val="standardContextual"/>
          </w:rPr>
          <w:tab/>
        </w:r>
        <w:r w:rsidRPr="00A65C17">
          <w:rPr>
            <w:rStyle w:val="Hyperlink"/>
            <w:noProof/>
          </w:rPr>
          <w:t>Verzeichnisse</w:t>
        </w:r>
        <w:r>
          <w:rPr>
            <w:noProof/>
            <w:webHidden/>
          </w:rPr>
          <w:tab/>
        </w:r>
        <w:r>
          <w:rPr>
            <w:noProof/>
            <w:webHidden/>
          </w:rPr>
          <w:fldChar w:fldCharType="begin"/>
        </w:r>
        <w:r>
          <w:rPr>
            <w:noProof/>
            <w:webHidden/>
          </w:rPr>
          <w:instrText xml:space="preserve"> PAGEREF _Toc163206411 \h </w:instrText>
        </w:r>
        <w:r>
          <w:rPr>
            <w:noProof/>
            <w:webHidden/>
          </w:rPr>
        </w:r>
        <w:r>
          <w:rPr>
            <w:noProof/>
            <w:webHidden/>
          </w:rPr>
          <w:fldChar w:fldCharType="separate"/>
        </w:r>
        <w:r w:rsidR="00B20910">
          <w:rPr>
            <w:noProof/>
            <w:webHidden/>
          </w:rPr>
          <w:t>81</w:t>
        </w:r>
        <w:r>
          <w:rPr>
            <w:noProof/>
            <w:webHidden/>
          </w:rPr>
          <w:fldChar w:fldCharType="end"/>
        </w:r>
      </w:hyperlink>
    </w:p>
    <w:p w14:paraId="53EA55C8" w14:textId="0D908F9B"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12" w:history="1">
        <w:r w:rsidRPr="00A65C17">
          <w:rPr>
            <w:rStyle w:val="Hyperlink"/>
            <w:noProof/>
            <w14:scene3d>
              <w14:camera w14:prst="orthographicFront"/>
              <w14:lightRig w14:rig="threePt" w14:dir="t">
                <w14:rot w14:lat="0" w14:lon="0" w14:rev="0"/>
              </w14:lightRig>
            </w14:scene3d>
          </w:rPr>
          <w:t>12.1</w:t>
        </w:r>
        <w:r>
          <w:rPr>
            <w:rFonts w:eastAsiaTheme="minorEastAsia" w:cstheme="minorBidi"/>
            <w:noProof/>
            <w:kern w:val="2"/>
            <w:sz w:val="24"/>
            <w:szCs w:val="24"/>
            <w:lang w:eastAsia="de-CH"/>
            <w14:ligatures w14:val="standardContextual"/>
          </w:rPr>
          <w:tab/>
        </w:r>
        <w:r w:rsidRPr="00A65C17">
          <w:rPr>
            <w:rStyle w:val="Hyperlink"/>
            <w:noProof/>
          </w:rPr>
          <w:t>Akronyme</w:t>
        </w:r>
        <w:r>
          <w:rPr>
            <w:noProof/>
            <w:webHidden/>
          </w:rPr>
          <w:tab/>
        </w:r>
        <w:r>
          <w:rPr>
            <w:noProof/>
            <w:webHidden/>
          </w:rPr>
          <w:fldChar w:fldCharType="begin"/>
        </w:r>
        <w:r>
          <w:rPr>
            <w:noProof/>
            <w:webHidden/>
          </w:rPr>
          <w:instrText xml:space="preserve"> PAGEREF _Toc163206412 \h </w:instrText>
        </w:r>
        <w:r>
          <w:rPr>
            <w:noProof/>
            <w:webHidden/>
          </w:rPr>
        </w:r>
        <w:r>
          <w:rPr>
            <w:noProof/>
            <w:webHidden/>
          </w:rPr>
          <w:fldChar w:fldCharType="separate"/>
        </w:r>
        <w:r w:rsidR="00B20910">
          <w:rPr>
            <w:noProof/>
            <w:webHidden/>
          </w:rPr>
          <w:t>81</w:t>
        </w:r>
        <w:r>
          <w:rPr>
            <w:noProof/>
            <w:webHidden/>
          </w:rPr>
          <w:fldChar w:fldCharType="end"/>
        </w:r>
      </w:hyperlink>
    </w:p>
    <w:p w14:paraId="5FE9BBD0" w14:textId="6002F376"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13" w:history="1">
        <w:r w:rsidRPr="00A65C17">
          <w:rPr>
            <w:rStyle w:val="Hyperlink"/>
            <w:noProof/>
            <w14:scene3d>
              <w14:camera w14:prst="orthographicFront"/>
              <w14:lightRig w14:rig="threePt" w14:dir="t">
                <w14:rot w14:lat="0" w14:lon="0" w14:rev="0"/>
              </w14:lightRig>
            </w14:scene3d>
          </w:rPr>
          <w:t>12.2</w:t>
        </w:r>
        <w:r>
          <w:rPr>
            <w:rFonts w:eastAsiaTheme="minorEastAsia" w:cstheme="minorBidi"/>
            <w:noProof/>
            <w:kern w:val="2"/>
            <w:sz w:val="24"/>
            <w:szCs w:val="24"/>
            <w:lang w:eastAsia="de-CH"/>
            <w14:ligatures w14:val="standardContextual"/>
          </w:rPr>
          <w:tab/>
        </w:r>
        <w:r w:rsidRPr="00A65C17">
          <w:rPr>
            <w:rStyle w:val="Hyperlink"/>
            <w:noProof/>
          </w:rPr>
          <w:t>Glossar</w:t>
        </w:r>
        <w:r>
          <w:rPr>
            <w:noProof/>
            <w:webHidden/>
          </w:rPr>
          <w:tab/>
        </w:r>
        <w:r>
          <w:rPr>
            <w:noProof/>
            <w:webHidden/>
          </w:rPr>
          <w:fldChar w:fldCharType="begin"/>
        </w:r>
        <w:r>
          <w:rPr>
            <w:noProof/>
            <w:webHidden/>
          </w:rPr>
          <w:instrText xml:space="preserve"> PAGEREF _Toc163206413 \h </w:instrText>
        </w:r>
        <w:r>
          <w:rPr>
            <w:noProof/>
            <w:webHidden/>
          </w:rPr>
        </w:r>
        <w:r>
          <w:rPr>
            <w:noProof/>
            <w:webHidden/>
          </w:rPr>
          <w:fldChar w:fldCharType="separate"/>
        </w:r>
        <w:r w:rsidR="00B20910">
          <w:rPr>
            <w:noProof/>
            <w:webHidden/>
          </w:rPr>
          <w:t>82</w:t>
        </w:r>
        <w:r>
          <w:rPr>
            <w:noProof/>
            <w:webHidden/>
          </w:rPr>
          <w:fldChar w:fldCharType="end"/>
        </w:r>
      </w:hyperlink>
    </w:p>
    <w:p w14:paraId="24D6F275" w14:textId="5E3D755A"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14" w:history="1">
        <w:r w:rsidRPr="00A65C17">
          <w:rPr>
            <w:rStyle w:val="Hyperlink"/>
            <w:noProof/>
            <w14:scene3d>
              <w14:camera w14:prst="orthographicFront"/>
              <w14:lightRig w14:rig="threePt" w14:dir="t">
                <w14:rot w14:lat="0" w14:lon="0" w14:rev="0"/>
              </w14:lightRig>
            </w14:scene3d>
          </w:rPr>
          <w:t>12.3</w:t>
        </w:r>
        <w:r>
          <w:rPr>
            <w:rFonts w:eastAsiaTheme="minorEastAsia" w:cstheme="minorBidi"/>
            <w:noProof/>
            <w:kern w:val="2"/>
            <w:sz w:val="24"/>
            <w:szCs w:val="24"/>
            <w:lang w:eastAsia="de-CH"/>
            <w14:ligatures w14:val="standardContextual"/>
          </w:rPr>
          <w:tab/>
        </w:r>
        <w:r w:rsidRPr="00A65C17">
          <w:rPr>
            <w:rStyle w:val="Hyperlink"/>
            <w:noProof/>
          </w:rPr>
          <w:t>Literatur</w:t>
        </w:r>
        <w:r>
          <w:rPr>
            <w:noProof/>
            <w:webHidden/>
          </w:rPr>
          <w:tab/>
        </w:r>
        <w:r>
          <w:rPr>
            <w:noProof/>
            <w:webHidden/>
          </w:rPr>
          <w:fldChar w:fldCharType="begin"/>
        </w:r>
        <w:r>
          <w:rPr>
            <w:noProof/>
            <w:webHidden/>
          </w:rPr>
          <w:instrText xml:space="preserve"> PAGEREF _Toc163206414 \h </w:instrText>
        </w:r>
        <w:r>
          <w:rPr>
            <w:noProof/>
            <w:webHidden/>
          </w:rPr>
        </w:r>
        <w:r>
          <w:rPr>
            <w:noProof/>
            <w:webHidden/>
          </w:rPr>
          <w:fldChar w:fldCharType="separate"/>
        </w:r>
        <w:r w:rsidR="00B20910">
          <w:rPr>
            <w:noProof/>
            <w:webHidden/>
          </w:rPr>
          <w:t>85</w:t>
        </w:r>
        <w:r>
          <w:rPr>
            <w:noProof/>
            <w:webHidden/>
          </w:rPr>
          <w:fldChar w:fldCharType="end"/>
        </w:r>
      </w:hyperlink>
    </w:p>
    <w:p w14:paraId="65202873" w14:textId="04777BB0"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15" w:history="1">
        <w:r w:rsidRPr="00A65C17">
          <w:rPr>
            <w:rStyle w:val="Hyperlink"/>
            <w:noProof/>
            <w14:scene3d>
              <w14:camera w14:prst="orthographicFront"/>
              <w14:lightRig w14:rig="threePt" w14:dir="t">
                <w14:rot w14:lat="0" w14:lon="0" w14:rev="0"/>
              </w14:lightRig>
            </w14:scene3d>
          </w:rPr>
          <w:t>12.4</w:t>
        </w:r>
        <w:r>
          <w:rPr>
            <w:rFonts w:eastAsiaTheme="minorEastAsia" w:cstheme="minorBidi"/>
            <w:noProof/>
            <w:kern w:val="2"/>
            <w:sz w:val="24"/>
            <w:szCs w:val="24"/>
            <w:lang w:eastAsia="de-CH"/>
            <w14:ligatures w14:val="standardContextual"/>
          </w:rPr>
          <w:tab/>
        </w:r>
        <w:r w:rsidRPr="00A65C17">
          <w:rPr>
            <w:rStyle w:val="Hyperlink"/>
            <w:noProof/>
          </w:rPr>
          <w:t>Abbildungsverzeichnis</w:t>
        </w:r>
        <w:r>
          <w:rPr>
            <w:noProof/>
            <w:webHidden/>
          </w:rPr>
          <w:tab/>
        </w:r>
        <w:r>
          <w:rPr>
            <w:noProof/>
            <w:webHidden/>
          </w:rPr>
          <w:fldChar w:fldCharType="begin"/>
        </w:r>
        <w:r>
          <w:rPr>
            <w:noProof/>
            <w:webHidden/>
          </w:rPr>
          <w:instrText xml:space="preserve"> PAGEREF _Toc163206415 \h </w:instrText>
        </w:r>
        <w:r>
          <w:rPr>
            <w:noProof/>
            <w:webHidden/>
          </w:rPr>
        </w:r>
        <w:r>
          <w:rPr>
            <w:noProof/>
            <w:webHidden/>
          </w:rPr>
          <w:fldChar w:fldCharType="separate"/>
        </w:r>
        <w:r w:rsidR="00B20910">
          <w:rPr>
            <w:noProof/>
            <w:webHidden/>
          </w:rPr>
          <w:t>87</w:t>
        </w:r>
        <w:r>
          <w:rPr>
            <w:noProof/>
            <w:webHidden/>
          </w:rPr>
          <w:fldChar w:fldCharType="end"/>
        </w:r>
      </w:hyperlink>
    </w:p>
    <w:p w14:paraId="1DBCBB97" w14:textId="41CAADAA" w:rsidR="00C221FF" w:rsidRDefault="00C221FF">
      <w:pPr>
        <w:pStyle w:val="Verzeichnis2"/>
        <w:tabs>
          <w:tab w:val="left" w:pos="880"/>
          <w:tab w:val="right" w:pos="9628"/>
        </w:tabs>
        <w:rPr>
          <w:rFonts w:eastAsiaTheme="minorEastAsia" w:cstheme="minorBidi"/>
          <w:b w:val="0"/>
          <w:bCs w:val="0"/>
          <w:noProof/>
          <w:kern w:val="2"/>
          <w:sz w:val="24"/>
          <w:szCs w:val="24"/>
          <w:lang w:eastAsia="de-CH"/>
          <w14:ligatures w14:val="standardContextual"/>
        </w:rPr>
      </w:pPr>
      <w:hyperlink w:anchor="_Toc163206416" w:history="1">
        <w:r w:rsidRPr="00A65C17">
          <w:rPr>
            <w:rStyle w:val="Hyperlink"/>
            <w:noProof/>
          </w:rPr>
          <w:t>13</w:t>
        </w:r>
        <w:r>
          <w:rPr>
            <w:rFonts w:eastAsiaTheme="minorEastAsia" w:cstheme="minorBidi"/>
            <w:b w:val="0"/>
            <w:bCs w:val="0"/>
            <w:noProof/>
            <w:kern w:val="2"/>
            <w:sz w:val="24"/>
            <w:szCs w:val="24"/>
            <w:lang w:eastAsia="de-CH"/>
            <w14:ligatures w14:val="standardContextual"/>
          </w:rPr>
          <w:tab/>
        </w:r>
        <w:r w:rsidRPr="00A65C17">
          <w:rPr>
            <w:rStyle w:val="Hyperlink"/>
            <w:noProof/>
          </w:rPr>
          <w:t>Anhang</w:t>
        </w:r>
        <w:r>
          <w:rPr>
            <w:noProof/>
            <w:webHidden/>
          </w:rPr>
          <w:tab/>
        </w:r>
        <w:r>
          <w:rPr>
            <w:noProof/>
            <w:webHidden/>
          </w:rPr>
          <w:fldChar w:fldCharType="begin"/>
        </w:r>
        <w:r>
          <w:rPr>
            <w:noProof/>
            <w:webHidden/>
          </w:rPr>
          <w:instrText xml:space="preserve"> PAGEREF _Toc163206416 \h </w:instrText>
        </w:r>
        <w:r>
          <w:rPr>
            <w:noProof/>
            <w:webHidden/>
          </w:rPr>
        </w:r>
        <w:r>
          <w:rPr>
            <w:noProof/>
            <w:webHidden/>
          </w:rPr>
          <w:fldChar w:fldCharType="separate"/>
        </w:r>
        <w:r w:rsidR="00B20910">
          <w:rPr>
            <w:noProof/>
            <w:webHidden/>
          </w:rPr>
          <w:t>88</w:t>
        </w:r>
        <w:r>
          <w:rPr>
            <w:noProof/>
            <w:webHidden/>
          </w:rPr>
          <w:fldChar w:fldCharType="end"/>
        </w:r>
      </w:hyperlink>
    </w:p>
    <w:p w14:paraId="6C755456" w14:textId="02B8D83A"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17" w:history="1">
        <w:r w:rsidRPr="00A65C17">
          <w:rPr>
            <w:rStyle w:val="Hyperlink"/>
            <w:noProof/>
            <w14:scene3d>
              <w14:camera w14:prst="orthographicFront"/>
              <w14:lightRig w14:rig="threePt" w14:dir="t">
                <w14:rot w14:lat="0" w14:lon="0" w14:rev="0"/>
              </w14:lightRig>
            </w14:scene3d>
          </w:rPr>
          <w:t>13.1</w:t>
        </w:r>
        <w:r>
          <w:rPr>
            <w:rFonts w:eastAsiaTheme="minorEastAsia" w:cstheme="minorBidi"/>
            <w:noProof/>
            <w:kern w:val="2"/>
            <w:sz w:val="24"/>
            <w:szCs w:val="24"/>
            <w:lang w:eastAsia="de-CH"/>
            <w14:ligatures w14:val="standardContextual"/>
          </w:rPr>
          <w:tab/>
        </w:r>
        <w:r w:rsidRPr="00A65C17">
          <w:rPr>
            <w:rStyle w:val="Hyperlink"/>
            <w:noProof/>
          </w:rPr>
          <w:t>Git-Log</w:t>
        </w:r>
        <w:r>
          <w:rPr>
            <w:noProof/>
            <w:webHidden/>
          </w:rPr>
          <w:tab/>
        </w:r>
        <w:r>
          <w:rPr>
            <w:noProof/>
            <w:webHidden/>
          </w:rPr>
          <w:fldChar w:fldCharType="begin"/>
        </w:r>
        <w:r>
          <w:rPr>
            <w:noProof/>
            <w:webHidden/>
          </w:rPr>
          <w:instrText xml:space="preserve"> PAGEREF _Toc163206417 \h </w:instrText>
        </w:r>
        <w:r>
          <w:rPr>
            <w:noProof/>
            <w:webHidden/>
          </w:rPr>
        </w:r>
        <w:r>
          <w:rPr>
            <w:noProof/>
            <w:webHidden/>
          </w:rPr>
          <w:fldChar w:fldCharType="separate"/>
        </w:r>
        <w:r w:rsidR="00B20910">
          <w:rPr>
            <w:noProof/>
            <w:webHidden/>
          </w:rPr>
          <w:t>88</w:t>
        </w:r>
        <w:r>
          <w:rPr>
            <w:noProof/>
            <w:webHidden/>
          </w:rPr>
          <w:fldChar w:fldCharType="end"/>
        </w:r>
      </w:hyperlink>
    </w:p>
    <w:p w14:paraId="6C316831" w14:textId="61A3752B"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18" w:history="1">
        <w:r w:rsidRPr="00A65C17">
          <w:rPr>
            <w:rStyle w:val="Hyperlink"/>
            <w:noProof/>
            <w14:scene3d>
              <w14:camera w14:prst="orthographicFront"/>
              <w14:lightRig w14:rig="threePt" w14:dir="t">
                <w14:rot w14:lat="0" w14:lon="0" w14:rev="0"/>
              </w14:lightRig>
            </w14:scene3d>
          </w:rPr>
          <w:t>13.2</w:t>
        </w:r>
        <w:r>
          <w:rPr>
            <w:rFonts w:eastAsiaTheme="minorEastAsia" w:cstheme="minorBidi"/>
            <w:noProof/>
            <w:kern w:val="2"/>
            <w:sz w:val="24"/>
            <w:szCs w:val="24"/>
            <w:lang w:eastAsia="de-CH"/>
            <w14:ligatures w14:val="standardContextual"/>
          </w:rPr>
          <w:tab/>
        </w:r>
        <w:r w:rsidRPr="00A65C17">
          <w:rPr>
            <w:rStyle w:val="Hyperlink"/>
            <w:noProof/>
          </w:rPr>
          <w:t>Source Code</w:t>
        </w:r>
        <w:r>
          <w:rPr>
            <w:noProof/>
            <w:webHidden/>
          </w:rPr>
          <w:tab/>
        </w:r>
        <w:r>
          <w:rPr>
            <w:noProof/>
            <w:webHidden/>
          </w:rPr>
          <w:fldChar w:fldCharType="begin"/>
        </w:r>
        <w:r>
          <w:rPr>
            <w:noProof/>
            <w:webHidden/>
          </w:rPr>
          <w:instrText xml:space="preserve"> PAGEREF _Toc163206418 \h </w:instrText>
        </w:r>
        <w:r>
          <w:rPr>
            <w:noProof/>
            <w:webHidden/>
          </w:rPr>
        </w:r>
        <w:r>
          <w:rPr>
            <w:noProof/>
            <w:webHidden/>
          </w:rPr>
          <w:fldChar w:fldCharType="separate"/>
        </w:r>
        <w:r w:rsidR="00B20910">
          <w:rPr>
            <w:noProof/>
            <w:webHidden/>
          </w:rPr>
          <w:t>91</w:t>
        </w:r>
        <w:r>
          <w:rPr>
            <w:noProof/>
            <w:webHidden/>
          </w:rPr>
          <w:fldChar w:fldCharType="end"/>
        </w:r>
      </w:hyperlink>
    </w:p>
    <w:p w14:paraId="3E7710DE" w14:textId="748C2BE3"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19" w:history="1">
        <w:r w:rsidRPr="00A65C17">
          <w:rPr>
            <w:rStyle w:val="Hyperlink"/>
            <w:noProof/>
            <w14:scene3d>
              <w14:camera w14:prst="orthographicFront"/>
              <w14:lightRig w14:rig="threePt" w14:dir="t">
                <w14:rot w14:lat="0" w14:lon="0" w14:rev="0"/>
              </w14:lightRig>
            </w14:scene3d>
          </w:rPr>
          <w:t>13.3</w:t>
        </w:r>
        <w:r>
          <w:rPr>
            <w:rFonts w:eastAsiaTheme="minorEastAsia" w:cstheme="minorBidi"/>
            <w:noProof/>
            <w:kern w:val="2"/>
            <w:sz w:val="24"/>
            <w:szCs w:val="24"/>
            <w:lang w:eastAsia="de-CH"/>
            <w14:ligatures w14:val="standardContextual"/>
          </w:rPr>
          <w:tab/>
        </w:r>
        <w:r w:rsidRPr="00A65C17">
          <w:rPr>
            <w:rStyle w:val="Hyperlink"/>
            <w:noProof/>
          </w:rPr>
          <w:t>Bilder</w:t>
        </w:r>
        <w:r>
          <w:rPr>
            <w:noProof/>
            <w:webHidden/>
          </w:rPr>
          <w:tab/>
        </w:r>
        <w:r>
          <w:rPr>
            <w:noProof/>
            <w:webHidden/>
          </w:rPr>
          <w:fldChar w:fldCharType="begin"/>
        </w:r>
        <w:r>
          <w:rPr>
            <w:noProof/>
            <w:webHidden/>
          </w:rPr>
          <w:instrText xml:space="preserve"> PAGEREF _Toc163206419 \h </w:instrText>
        </w:r>
        <w:r>
          <w:rPr>
            <w:noProof/>
            <w:webHidden/>
          </w:rPr>
        </w:r>
        <w:r>
          <w:rPr>
            <w:noProof/>
            <w:webHidden/>
          </w:rPr>
          <w:fldChar w:fldCharType="separate"/>
        </w:r>
        <w:r w:rsidR="00B20910">
          <w:rPr>
            <w:noProof/>
            <w:webHidden/>
          </w:rPr>
          <w:t>91</w:t>
        </w:r>
        <w:r>
          <w:rPr>
            <w:noProof/>
            <w:webHidden/>
          </w:rPr>
          <w:fldChar w:fldCharType="end"/>
        </w:r>
      </w:hyperlink>
    </w:p>
    <w:p w14:paraId="78CEF23B" w14:textId="09D8FAB3" w:rsidR="00C221FF" w:rsidRDefault="00C221FF">
      <w:pPr>
        <w:pStyle w:val="Verzeichnis3"/>
        <w:tabs>
          <w:tab w:val="left" w:pos="1100"/>
          <w:tab w:val="right" w:pos="9628"/>
        </w:tabs>
        <w:rPr>
          <w:rFonts w:eastAsiaTheme="minorEastAsia" w:cstheme="minorBidi"/>
          <w:noProof/>
          <w:kern w:val="2"/>
          <w:sz w:val="24"/>
          <w:szCs w:val="24"/>
          <w:lang w:eastAsia="de-CH"/>
          <w14:ligatures w14:val="standardContextual"/>
        </w:rPr>
      </w:pPr>
      <w:hyperlink w:anchor="_Toc163206420" w:history="1">
        <w:r w:rsidRPr="00A65C17">
          <w:rPr>
            <w:rStyle w:val="Hyperlink"/>
            <w:noProof/>
            <w14:scene3d>
              <w14:camera w14:prst="orthographicFront"/>
              <w14:lightRig w14:rig="threePt" w14:dir="t">
                <w14:rot w14:lat="0" w14:lon="0" w14:rev="0"/>
              </w14:lightRig>
            </w14:scene3d>
          </w:rPr>
          <w:t>13.4</w:t>
        </w:r>
        <w:r>
          <w:rPr>
            <w:rFonts w:eastAsiaTheme="minorEastAsia" w:cstheme="minorBidi"/>
            <w:noProof/>
            <w:kern w:val="2"/>
            <w:sz w:val="24"/>
            <w:szCs w:val="24"/>
            <w:lang w:eastAsia="de-CH"/>
            <w14:ligatures w14:val="standardContextual"/>
          </w:rPr>
          <w:tab/>
        </w:r>
        <w:r w:rsidRPr="00A65C17">
          <w:rPr>
            <w:rStyle w:val="Hyperlink"/>
            <w:noProof/>
          </w:rPr>
          <w:t>Log-Datei</w:t>
        </w:r>
        <w:r>
          <w:rPr>
            <w:noProof/>
            <w:webHidden/>
          </w:rPr>
          <w:tab/>
        </w:r>
        <w:r>
          <w:rPr>
            <w:noProof/>
            <w:webHidden/>
          </w:rPr>
          <w:fldChar w:fldCharType="begin"/>
        </w:r>
        <w:r>
          <w:rPr>
            <w:noProof/>
            <w:webHidden/>
          </w:rPr>
          <w:instrText xml:space="preserve"> PAGEREF _Toc163206420 \h </w:instrText>
        </w:r>
        <w:r>
          <w:rPr>
            <w:noProof/>
            <w:webHidden/>
          </w:rPr>
        </w:r>
        <w:r>
          <w:rPr>
            <w:noProof/>
            <w:webHidden/>
          </w:rPr>
          <w:fldChar w:fldCharType="separate"/>
        </w:r>
        <w:r w:rsidR="00B20910">
          <w:rPr>
            <w:noProof/>
            <w:webHidden/>
          </w:rPr>
          <w:t>92</w:t>
        </w:r>
        <w:r>
          <w:rPr>
            <w:noProof/>
            <w:webHidden/>
          </w:rPr>
          <w:fldChar w:fldCharType="end"/>
        </w:r>
      </w:hyperlink>
    </w:p>
    <w:p w14:paraId="25024BDD" w14:textId="362FBC9E" w:rsidR="00274F46" w:rsidRPr="00CD6474" w:rsidRDefault="00960258">
      <w:pPr>
        <w:widowControl/>
        <w:spacing w:line="240" w:lineRule="auto"/>
        <w:rPr>
          <w:rFonts w:ascii="Imago" w:hAnsi="Imago"/>
        </w:rPr>
      </w:pPr>
      <w:r w:rsidRPr="00CD6474">
        <w:rPr>
          <w:rFonts w:ascii="Imago" w:hAnsi="Imago" w:cstheme="minorHAnsi"/>
          <w:i/>
          <w:iCs/>
          <w:caps/>
          <w:sz w:val="20"/>
          <w:szCs w:val="24"/>
        </w:rPr>
        <w:fldChar w:fldCharType="end"/>
      </w:r>
    </w:p>
    <w:p w14:paraId="642515EE" w14:textId="77777777" w:rsidR="00274F46" w:rsidRPr="00CD6474" w:rsidRDefault="00274F46">
      <w:pPr>
        <w:widowControl/>
        <w:spacing w:line="240" w:lineRule="auto"/>
      </w:pPr>
      <w:r w:rsidRPr="00CD6474">
        <w:br w:type="page"/>
      </w:r>
    </w:p>
    <w:p w14:paraId="7DC73196" w14:textId="77777777" w:rsidR="00274F46" w:rsidRPr="00CD6474" w:rsidRDefault="00274F46" w:rsidP="00BC4C29">
      <w:pPr>
        <w:pStyle w:val="TitelNichtInhaltsverzeichnis"/>
      </w:pPr>
      <w:r w:rsidRPr="00CD6474">
        <w:lastRenderedPageBreak/>
        <w:t>Über dieses Dokument</w:t>
      </w:r>
    </w:p>
    <w:p w14:paraId="5DC6376F" w14:textId="2CAA11F3" w:rsidR="009D71BF" w:rsidRPr="00CD6474" w:rsidRDefault="009D71BF" w:rsidP="009D71BF">
      <w:pPr>
        <w:pStyle w:val="Main"/>
      </w:pPr>
      <w:r w:rsidRPr="00CD6474">
        <w:t>Die</w:t>
      </w:r>
      <w:r w:rsidR="00BB6408" w:rsidRPr="00CD6474">
        <w:t xml:space="preserve"> Projektdokumentation der</w:t>
      </w:r>
      <w:r w:rsidRPr="00CD6474">
        <w:t xml:space="preserve"> IPA</w:t>
      </w:r>
      <w:r w:rsidR="005333B4" w:rsidRPr="00CD6474">
        <w:fldChar w:fldCharType="begin"/>
      </w:r>
      <w:r w:rsidR="005333B4" w:rsidRPr="00CD6474">
        <w:instrText xml:space="preserve"> XE "IPA" \t "</w:instrText>
      </w:r>
      <w:r w:rsidR="005333B4" w:rsidRPr="00CD6474">
        <w:rPr>
          <w:rFonts w:asciiTheme="minorHAnsi" w:hAnsiTheme="minorHAnsi" w:cstheme="minorHAnsi"/>
          <w:i/>
        </w:rPr>
        <w:instrText>Individuelle Praktische Arbeit</w:instrText>
      </w:r>
      <w:r w:rsidR="005333B4" w:rsidRPr="00CD6474">
        <w:instrText xml:space="preserve">" </w:instrText>
      </w:r>
      <w:r w:rsidR="005333B4" w:rsidRPr="00CD6474">
        <w:fldChar w:fldCharType="end"/>
      </w:r>
      <w:r w:rsidRPr="00CD6474">
        <w:t xml:space="preserve"> </w:t>
      </w:r>
      <w:r w:rsidR="001227CE" w:rsidRPr="00CD6474">
        <w:t>ist, wie von PkOrg</w:t>
      </w:r>
      <w:r w:rsidR="002D46B8" w:rsidRPr="00CD6474">
        <w:t xml:space="preserve"> </w:t>
      </w:r>
      <w:r w:rsidRPr="00CD6474">
        <w:t xml:space="preserve">vorgegeben, in </w:t>
      </w:r>
      <w:r w:rsidR="00BB6408" w:rsidRPr="00CD6474">
        <w:t>zwei Teile unterteilt</w:t>
      </w:r>
      <w:r w:rsidRPr="00CD6474">
        <w:t xml:space="preserve">. Einzelne Themengebiete werden zusätzlich in Kapitel aufgeteilt. In den Fussnoten werden Informationen zu den in diesem Projekt verwendeten Technologien und Tools angegeben. </w:t>
      </w:r>
      <w:r w:rsidR="00BB6408" w:rsidRPr="00CD6474">
        <w:t xml:space="preserve">Die verwendeten Quellen </w:t>
      </w:r>
      <w:r w:rsidRPr="00CD6474">
        <w:t>wurden in der Literatur festgehalten.</w:t>
      </w:r>
    </w:p>
    <w:p w14:paraId="1849858D" w14:textId="77777777" w:rsidR="009D71BF" w:rsidRPr="00CD6474" w:rsidRDefault="009D71BF" w:rsidP="009D71BF">
      <w:pPr>
        <w:pStyle w:val="Main"/>
      </w:pPr>
    </w:p>
    <w:p w14:paraId="57953F19" w14:textId="77777777" w:rsidR="00274F46" w:rsidRPr="00CD6474" w:rsidRDefault="009D71BF" w:rsidP="00BC4C29">
      <w:pPr>
        <w:pStyle w:val="Main"/>
      </w:pPr>
      <w:r w:rsidRPr="00CD6474">
        <w:t>Akronyme, Glossar, Literatur und das Abbildungsverzeichnis sind im Kapitel Verzeichnisse zu finden.</w:t>
      </w:r>
    </w:p>
    <w:p w14:paraId="13A289DC" w14:textId="77777777" w:rsidR="00274F46" w:rsidRPr="00CD6474" w:rsidRDefault="00274F46" w:rsidP="00BC4C29">
      <w:pPr>
        <w:pStyle w:val="Titel2NichtVerzeichnis"/>
      </w:pPr>
      <w:r w:rsidRPr="00CD6474">
        <w:t>Typografische Elemente</w:t>
      </w:r>
    </w:p>
    <w:p w14:paraId="5D8F865A" w14:textId="285F8D31" w:rsidR="00274F46" w:rsidRPr="00CD6474" w:rsidRDefault="00BC4C29" w:rsidP="00BC4C29">
      <w:pPr>
        <w:pStyle w:val="Main"/>
      </w:pPr>
      <w:r w:rsidRPr="00CD6474">
        <w:t xml:space="preserve">Im </w:t>
      </w:r>
      <w:r w:rsidR="004A48D4" w:rsidRPr="00CD6474">
        <w:t>folgenden Abschnitt werden die t</w:t>
      </w:r>
      <w:r w:rsidRPr="00CD6474">
        <w:t>ypografischen Elemente dieses Dokuments genauer gezeigt und erklärt.</w:t>
      </w:r>
    </w:p>
    <w:p w14:paraId="662204D5" w14:textId="02C66EAB" w:rsidR="00BC4C29" w:rsidRPr="00CD6474" w:rsidRDefault="00BC4C29" w:rsidP="00BC4C29">
      <w:pPr>
        <w:pStyle w:val="Main"/>
      </w:pPr>
    </w:p>
    <w:p w14:paraId="11904421" w14:textId="77777777" w:rsidR="00BB6408" w:rsidRPr="00CD6474" w:rsidRDefault="00BB6408" w:rsidP="00BC4C29">
      <w:pPr>
        <w:pStyle w:val="Main"/>
      </w:pPr>
    </w:p>
    <w:p w14:paraId="42204CED" w14:textId="33CD6FB1" w:rsidR="00BC4C29" w:rsidRPr="00CD6474" w:rsidRDefault="00BC4C29" w:rsidP="00536C6F">
      <w:pPr>
        <w:pStyle w:val="Main"/>
        <w:pBdr>
          <w:left w:val="single" w:sz="24" w:space="10" w:color="1F497D" w:themeColor="text2"/>
        </w:pBdr>
        <w:spacing w:before="120" w:line="360" w:lineRule="auto"/>
        <w:ind w:left="284"/>
        <w:rPr>
          <w:rFonts w:eastAsia="MS Gothic" w:cs="MS Gothic"/>
          <w:b/>
        </w:rPr>
      </w:pPr>
      <w:r w:rsidRPr="00CD6474">
        <w:rPr>
          <w:rFonts w:ascii="MS Gothic" w:eastAsia="MS Gothic" w:hAnsi="MS Gothic" w:cs="MS Gothic"/>
          <w:b/>
          <w:color w:val="1F497D" w:themeColor="text2"/>
        </w:rPr>
        <w:t>ⓘ</w:t>
      </w:r>
      <w:r w:rsidRPr="00CD6474">
        <w:rPr>
          <w:rFonts w:eastAsia="MS Gothic" w:cs="MS Gothic"/>
          <w:b/>
          <w:color w:val="404040" w:themeColor="text1" w:themeTint="BF"/>
        </w:rPr>
        <w:t xml:space="preserve"> </w:t>
      </w:r>
      <w:r w:rsidRPr="00CD6474">
        <w:rPr>
          <w:rFonts w:eastAsia="MS Gothic" w:cs="MS Gothic"/>
          <w:b/>
          <w:color w:val="1F497D" w:themeColor="text2"/>
        </w:rPr>
        <w:t>Informationsblock</w:t>
      </w:r>
    </w:p>
    <w:p w14:paraId="6C33E900" w14:textId="7B202479" w:rsidR="00BC4C29" w:rsidRPr="00CD6474" w:rsidRDefault="00BC4C29" w:rsidP="00536C6F">
      <w:pPr>
        <w:pStyle w:val="Main"/>
        <w:pBdr>
          <w:left w:val="single" w:sz="24" w:space="10" w:color="1F497D" w:themeColor="text2"/>
        </w:pBdr>
        <w:tabs>
          <w:tab w:val="left" w:pos="0"/>
        </w:tabs>
        <w:spacing w:before="120" w:after="240"/>
        <w:ind w:left="284"/>
      </w:pPr>
      <w:r w:rsidRPr="00CD6474">
        <w:t>Ein solcher Informationsblock beinhaltet Informationen über ein zu dieser Arbeit zusammenhängendes Thema. Dieser Block soll dabei helfen</w:t>
      </w:r>
      <w:r w:rsidR="004A48D4" w:rsidRPr="00CD6474">
        <w:t>,</w:t>
      </w:r>
      <w:r w:rsidRPr="00CD6474">
        <w:t xml:space="preserve"> den Gesamtzusammenhang dieser IPA zu verstehen.</w:t>
      </w:r>
    </w:p>
    <w:p w14:paraId="1E7E9B17" w14:textId="77777777" w:rsidR="00BC4C29" w:rsidRPr="00CD6474" w:rsidRDefault="00BC4C29" w:rsidP="00BC4C29">
      <w:pPr>
        <w:pStyle w:val="Main"/>
      </w:pPr>
    </w:p>
    <w:p w14:paraId="7A107F05" w14:textId="77777777" w:rsidR="0093191A" w:rsidRPr="00CD6474" w:rsidRDefault="0093191A" w:rsidP="00BC4C29">
      <w:pPr>
        <w:pStyle w:val="Main"/>
      </w:pPr>
    </w:p>
    <w:p w14:paraId="65E5CF76" w14:textId="77777777" w:rsidR="0058418C" w:rsidRPr="00CD6474" w:rsidRDefault="0058418C" w:rsidP="00645BAC">
      <w:pPr>
        <w:pStyle w:val="Code"/>
        <w:rPr>
          <w:rFonts w:ascii="Hack-Regular" w:hAnsi="Hack-Regular" w:cs="Hack-Regular"/>
          <w:noProof w:val="0"/>
          <w:color w:val="888888"/>
          <w:sz w:val="8"/>
          <w:szCs w:val="16"/>
          <w:lang w:val="de-CH"/>
        </w:rPr>
      </w:pPr>
    </w:p>
    <w:p w14:paraId="3C54CA65" w14:textId="77777777" w:rsidR="00645BAC" w:rsidRPr="00A8455F" w:rsidRDefault="00645BAC" w:rsidP="00653AAE">
      <w:pPr>
        <w:pStyle w:val="Code"/>
        <w:rPr>
          <w:noProof w:val="0"/>
        </w:rPr>
      </w:pPr>
      <w:r w:rsidRPr="00A8455F">
        <w:rPr>
          <w:noProof w:val="0"/>
        </w:rPr>
        <w:t>/**</w:t>
      </w:r>
    </w:p>
    <w:p w14:paraId="1BE54715" w14:textId="758E70A5" w:rsidR="00645BAC" w:rsidRPr="00A8455F" w:rsidRDefault="00AD4D39" w:rsidP="00653AAE">
      <w:pPr>
        <w:pStyle w:val="Code"/>
        <w:rPr>
          <w:noProof w:val="0"/>
        </w:rPr>
      </w:pPr>
      <w:r w:rsidRPr="00A8455F">
        <w:rPr>
          <w:noProof w:val="0"/>
        </w:rPr>
        <w:t>*</w:t>
      </w:r>
      <w:r w:rsidR="00645BAC" w:rsidRPr="00A8455F">
        <w:rPr>
          <w:noProof w:val="0"/>
        </w:rPr>
        <w:t xml:space="preserve"> Source code snippets are also marked in information blocks.</w:t>
      </w:r>
    </w:p>
    <w:p w14:paraId="45E4A18F" w14:textId="088B64EE" w:rsidR="00645BAC" w:rsidRPr="00A8455F" w:rsidRDefault="00AD4D39" w:rsidP="00653AAE">
      <w:pPr>
        <w:pStyle w:val="Code"/>
        <w:rPr>
          <w:noProof w:val="0"/>
        </w:rPr>
      </w:pPr>
      <w:r w:rsidRPr="00A8455F">
        <w:rPr>
          <w:noProof w:val="0"/>
        </w:rPr>
        <w:t>*</w:t>
      </w:r>
      <w:r w:rsidR="00645BAC" w:rsidRPr="00A8455F">
        <w:rPr>
          <w:noProof w:val="0"/>
        </w:rPr>
        <w:t xml:space="preserve"> The whole source code and all comments are written in english.</w:t>
      </w:r>
    </w:p>
    <w:p w14:paraId="6F16B5E0" w14:textId="434302B6" w:rsidR="00645BAC" w:rsidRPr="00A8455F" w:rsidRDefault="00AD4D39" w:rsidP="00653AAE">
      <w:pPr>
        <w:pStyle w:val="Code"/>
        <w:rPr>
          <w:noProof w:val="0"/>
        </w:rPr>
      </w:pPr>
      <w:r w:rsidRPr="00A8455F">
        <w:rPr>
          <w:noProof w:val="0"/>
        </w:rPr>
        <w:t>*</w:t>
      </w:r>
      <w:r w:rsidR="00645BAC" w:rsidRPr="00A8455F">
        <w:rPr>
          <w:noProof w:val="0"/>
        </w:rPr>
        <w:t>/</w:t>
      </w:r>
    </w:p>
    <w:p w14:paraId="554C44CA" w14:textId="6880425E" w:rsidR="00645BAC" w:rsidRPr="00A8455F" w:rsidRDefault="00645BAC" w:rsidP="00653AAE">
      <w:pPr>
        <w:pStyle w:val="Code"/>
        <w:rPr>
          <w:noProof w:val="0"/>
        </w:rPr>
      </w:pPr>
      <w:r w:rsidRPr="00A8455F">
        <w:rPr>
          <w:noProof w:val="0"/>
        </w:rPr>
        <w:t xml:space="preserve">console.log('Hello </w:t>
      </w:r>
      <w:r w:rsidR="003C5FF9" w:rsidRPr="00A8455F">
        <w:rPr>
          <w:noProof w:val="0"/>
        </w:rPr>
        <w:t>World</w:t>
      </w:r>
      <w:r w:rsidRPr="00A8455F">
        <w:rPr>
          <w:noProof w:val="0"/>
        </w:rPr>
        <w:t>!');</w:t>
      </w:r>
    </w:p>
    <w:p w14:paraId="69F7E14E" w14:textId="77777777" w:rsidR="00645BAC" w:rsidRPr="00A8455F" w:rsidRDefault="00645BAC" w:rsidP="00645BAC">
      <w:pPr>
        <w:pStyle w:val="Code"/>
        <w:rPr>
          <w:noProof w:val="0"/>
          <w:sz w:val="10"/>
        </w:rPr>
      </w:pPr>
    </w:p>
    <w:p w14:paraId="658B6B10" w14:textId="77777777" w:rsidR="00E62461" w:rsidRDefault="00E62461" w:rsidP="00E62461">
      <w:pPr>
        <w:pStyle w:val="Main"/>
        <w:rPr>
          <w:lang w:val="en-US"/>
        </w:rPr>
      </w:pPr>
    </w:p>
    <w:p w14:paraId="70DBB2E8" w14:textId="77777777" w:rsidR="006432F7" w:rsidRPr="00A8455F" w:rsidRDefault="006432F7" w:rsidP="00E62461">
      <w:pPr>
        <w:pStyle w:val="Main"/>
        <w:rPr>
          <w:lang w:val="en-US"/>
        </w:rPr>
      </w:pPr>
    </w:p>
    <w:p w14:paraId="15512018" w14:textId="71F16153" w:rsidR="00CD6474" w:rsidRPr="00CD6474" w:rsidRDefault="00CD6474" w:rsidP="00CD6474">
      <w:pPr>
        <w:pStyle w:val="Tabelle"/>
        <w:rPr>
          <w:lang w:val="de-CH"/>
        </w:rPr>
      </w:pPr>
      <w:r w:rsidRPr="00CD6474">
        <w:rPr>
          <w:lang w:val="de-CH"/>
        </w:rPr>
        <w:t>Tabelle</w:t>
      </w:r>
    </w:p>
    <w:p w14:paraId="45032341" w14:textId="675C7C7A" w:rsidR="00CD6474" w:rsidRPr="00CD6474" w:rsidRDefault="00CD6474" w:rsidP="00E62461">
      <w:pPr>
        <w:pStyle w:val="Main"/>
        <w:rPr>
          <w:color w:val="000000" w:themeColor="text1"/>
        </w:rPr>
      </w:pPr>
      <w:r w:rsidRPr="00CD6474">
        <w:rPr>
          <w:color w:val="000000" w:themeColor="text1"/>
        </w:rPr>
        <w:t>Tabellen in der LEIS Datenbank liegen im Format «T_TABELLE» vor. Der Lesbarkeit halber werden Referenzen zu Tabellen aus der LEIS Datenbank wie oben gestaltet. Eine Tabelle mit dem Namen «T_LEISTUNGSERFASSUNG» wird</w:t>
      </w:r>
      <w:r>
        <w:rPr>
          <w:color w:val="000000" w:themeColor="text1"/>
        </w:rPr>
        <w:t xml:space="preserve"> also</w:t>
      </w:r>
      <w:r w:rsidRPr="00CD6474">
        <w:rPr>
          <w:color w:val="000000" w:themeColor="text1"/>
        </w:rPr>
        <w:t xml:space="preserve"> </w:t>
      </w:r>
      <w:r w:rsidRPr="00CD6474">
        <w:rPr>
          <w:rStyle w:val="TabelleZchn"/>
        </w:rPr>
        <w:t>Leistungserfassung</w:t>
      </w:r>
      <w:r w:rsidRPr="00CD6474">
        <w:rPr>
          <w:b/>
          <w:bCs/>
          <w:color w:val="6496C8"/>
        </w:rPr>
        <w:t xml:space="preserve"> </w:t>
      </w:r>
      <w:r w:rsidRPr="00CD6474">
        <w:rPr>
          <w:color w:val="000000" w:themeColor="text1"/>
        </w:rPr>
        <w:t>geschrieben.</w:t>
      </w:r>
    </w:p>
    <w:p w14:paraId="30973D13" w14:textId="77777777" w:rsidR="00E62461" w:rsidRPr="00CD6474" w:rsidRDefault="00E62461" w:rsidP="00E62461">
      <w:pPr>
        <w:pStyle w:val="Main"/>
      </w:pPr>
    </w:p>
    <w:p w14:paraId="350EC9D6" w14:textId="77777777" w:rsidR="00E62461" w:rsidRPr="00CD6474" w:rsidRDefault="00E62461" w:rsidP="00E62461">
      <w:pPr>
        <w:pStyle w:val="Main"/>
      </w:pPr>
    </w:p>
    <w:p w14:paraId="1361D89B" w14:textId="77777777" w:rsidR="00274F46" w:rsidRPr="00CD6474" w:rsidRDefault="00274F46" w:rsidP="00536C6F">
      <w:pPr>
        <w:pStyle w:val="Code"/>
        <w:rPr>
          <w:noProof w:val="0"/>
          <w:lang w:val="de-CH"/>
        </w:rPr>
      </w:pPr>
      <w:r w:rsidRPr="00CD6474">
        <w:rPr>
          <w:noProof w:val="0"/>
          <w:lang w:val="de-CH"/>
        </w:rPr>
        <w:br w:type="page"/>
      </w:r>
    </w:p>
    <w:p w14:paraId="2BBF7F30" w14:textId="3D0F7560" w:rsidR="00274F46" w:rsidRPr="00CD6474" w:rsidRDefault="00274F46" w:rsidP="00BC4C29">
      <w:pPr>
        <w:pStyle w:val="TitelNichtInhaltsverzeichnis"/>
      </w:pPr>
      <w:r w:rsidRPr="00CD6474">
        <w:lastRenderedPageBreak/>
        <w:t>Dokument</w:t>
      </w:r>
      <w:r w:rsidR="00BE2203" w:rsidRPr="00CD6474">
        <w:t>en</w:t>
      </w:r>
      <w:r w:rsidRPr="00CD6474">
        <w:t>historie</w:t>
      </w:r>
    </w:p>
    <w:tbl>
      <w:tblPr>
        <w:tblStyle w:val="Gitternetztabelle1hell"/>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16"/>
        <w:gridCol w:w="3789"/>
        <w:gridCol w:w="4623"/>
      </w:tblGrid>
      <w:tr w:rsidR="00EB001B" w:rsidRPr="00CD6474" w14:paraId="67287543" w14:textId="77777777" w:rsidTr="00EB00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6" w:type="dxa"/>
            <w:shd w:val="clear" w:color="auto" w:fill="D9D9D9" w:themeFill="background1" w:themeFillShade="D9"/>
          </w:tcPr>
          <w:p w14:paraId="6C7F15D9" w14:textId="6FAE9B78" w:rsidR="00EB001B" w:rsidRPr="00CD6474" w:rsidRDefault="00EB001B" w:rsidP="007F0007">
            <w:pPr>
              <w:pStyle w:val="Title2-Main"/>
              <w:tabs>
                <w:tab w:val="left" w:pos="2835"/>
              </w:tabs>
              <w:spacing w:before="0" w:after="0"/>
              <w:jc w:val="center"/>
              <w:rPr>
                <w:rFonts w:ascii="Imago" w:hAnsi="Imago"/>
                <w:i w:val="0"/>
                <w:sz w:val="22"/>
              </w:rPr>
            </w:pPr>
            <w:r w:rsidRPr="00CD6474">
              <w:rPr>
                <w:rFonts w:ascii="Imago" w:hAnsi="Imago"/>
                <w:i w:val="0"/>
                <w:sz w:val="22"/>
              </w:rPr>
              <w:t>Datum</w:t>
            </w:r>
          </w:p>
        </w:tc>
        <w:tc>
          <w:tcPr>
            <w:tcW w:w="3789" w:type="dxa"/>
            <w:shd w:val="clear" w:color="auto" w:fill="D9D9D9" w:themeFill="background1" w:themeFillShade="D9"/>
          </w:tcPr>
          <w:p w14:paraId="617890D6" w14:textId="25576636"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Git</w:t>
            </w:r>
            <w:r w:rsidR="007F1687" w:rsidRPr="00CD6474">
              <w:rPr>
                <w:rFonts w:ascii="Imago" w:hAnsi="Imago"/>
                <w:i w:val="0"/>
                <w:sz w:val="22"/>
              </w:rPr>
              <w:t xml:space="preserve"> Commits</w:t>
            </w:r>
          </w:p>
        </w:tc>
        <w:tc>
          <w:tcPr>
            <w:tcW w:w="4623" w:type="dxa"/>
            <w:shd w:val="clear" w:color="auto" w:fill="D9D9D9" w:themeFill="background1" w:themeFillShade="D9"/>
          </w:tcPr>
          <w:p w14:paraId="627615A0" w14:textId="57FB5F01" w:rsidR="00EB001B" w:rsidRPr="00CD6474" w:rsidRDefault="00EB001B" w:rsidP="00843CA5">
            <w:pPr>
              <w:pStyle w:val="Title2-Main"/>
              <w:tabs>
                <w:tab w:val="left" w:pos="2835"/>
              </w:tabs>
              <w:spacing w:before="0" w:after="0"/>
              <w:cnfStyle w:val="100000000000" w:firstRow="1" w:lastRow="0" w:firstColumn="0" w:lastColumn="0" w:oddVBand="0" w:evenVBand="0" w:oddHBand="0" w:evenHBand="0" w:firstRowFirstColumn="0" w:firstRowLastColumn="0" w:lastRowFirstColumn="0" w:lastRowLastColumn="0"/>
              <w:rPr>
                <w:rFonts w:ascii="Imago" w:hAnsi="Imago"/>
                <w:i w:val="0"/>
                <w:sz w:val="22"/>
              </w:rPr>
            </w:pPr>
            <w:r w:rsidRPr="00CD6474">
              <w:rPr>
                <w:rFonts w:ascii="Imago" w:hAnsi="Imago"/>
                <w:i w:val="0"/>
                <w:sz w:val="22"/>
              </w:rPr>
              <w:t>Beschreibung</w:t>
            </w:r>
          </w:p>
        </w:tc>
      </w:tr>
      <w:tr w:rsidR="00EB001B" w:rsidRPr="00CD6474" w14:paraId="418C8EBD"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62778E3" w14:textId="3D932C54" w:rsidR="00EB001B" w:rsidRPr="00CD6474" w:rsidRDefault="00EB001B" w:rsidP="007F0007">
            <w:pPr>
              <w:pStyle w:val="Main"/>
              <w:jc w:val="center"/>
              <w:rPr>
                <w:b w:val="0"/>
                <w:sz w:val="21"/>
              </w:rPr>
            </w:pPr>
            <w:r w:rsidRPr="00CD6474">
              <w:rPr>
                <w:b w:val="0"/>
                <w:sz w:val="21"/>
              </w:rPr>
              <w:t>20.03.2024</w:t>
            </w:r>
          </w:p>
        </w:tc>
        <w:tc>
          <w:tcPr>
            <w:tcW w:w="3789" w:type="dxa"/>
          </w:tcPr>
          <w:p w14:paraId="242C3CCE" w14:textId="5B26DE71"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t>-</w:t>
            </w:r>
          </w:p>
        </w:tc>
        <w:tc>
          <w:tcPr>
            <w:tcW w:w="4623" w:type="dxa"/>
          </w:tcPr>
          <w:p w14:paraId="70F07C50" w14:textId="69595C06"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erstellt anhand Aufgabenstellung und Kriterienkatalog</w:t>
            </w:r>
          </w:p>
          <w:p w14:paraId="49230F95" w14:textId="2FD0DBCE"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 Cases definiert und gra</w:t>
            </w:r>
            <w:r w:rsidR="00CC7720">
              <w:rPr>
                <w:sz w:val="21"/>
              </w:rPr>
              <w:t>f</w:t>
            </w:r>
            <w:r w:rsidRPr="00CD6474">
              <w:rPr>
                <w:sz w:val="21"/>
              </w:rPr>
              <w:t>isch dokumentiert</w:t>
            </w:r>
          </w:p>
          <w:p w14:paraId="6CCF7906" w14:textId="7EA70994"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Anforderungen definiert</w:t>
            </w:r>
          </w:p>
          <w:p w14:paraId="2B04D3BD" w14:textId="67B7D4FA" w:rsidR="007F1687"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User Stories erarbeitet</w:t>
            </w:r>
          </w:p>
          <w:p w14:paraId="27F113DC" w14:textId="77777777" w:rsidR="007C6ECA" w:rsidRPr="00CD6474" w:rsidRDefault="007F1687"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Zeitplan erstellt</w:t>
            </w:r>
          </w:p>
          <w:p w14:paraId="25E79D5C" w14:textId="2E3E5289" w:rsidR="00EB001B" w:rsidRPr="00CD6474" w:rsidRDefault="00EB001B"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w:t>
            </w:r>
          </w:p>
        </w:tc>
      </w:tr>
      <w:tr w:rsidR="00EB001B" w:rsidRPr="00CD6474" w14:paraId="7BD06F0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84CCAF7" w14:textId="5C679E12" w:rsidR="00EB001B" w:rsidRPr="00CD6474" w:rsidRDefault="007F1687" w:rsidP="007F0007">
            <w:pPr>
              <w:pStyle w:val="Main"/>
              <w:jc w:val="center"/>
              <w:rPr>
                <w:b w:val="0"/>
                <w:sz w:val="21"/>
              </w:rPr>
            </w:pPr>
            <w:r w:rsidRPr="00CD6474">
              <w:rPr>
                <w:b w:val="0"/>
                <w:sz w:val="21"/>
              </w:rPr>
              <w:t>21.03.2024</w:t>
            </w:r>
          </w:p>
        </w:tc>
        <w:tc>
          <w:tcPr>
            <w:tcW w:w="3789" w:type="dxa"/>
          </w:tcPr>
          <w:p w14:paraId="03F80F34" w14:textId="77777777" w:rsidR="00EB001B" w:rsidRPr="00CD6474" w:rsidRDefault="007F1687"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82dc8c7</w:t>
            </w:r>
            <w:r w:rsidR="00443903" w:rsidRPr="00CD6474">
              <w:rPr>
                <w:sz w:val="21"/>
              </w:rPr>
              <w:t>,</w:t>
            </w:r>
          </w:p>
          <w:p w14:paraId="475A754F" w14:textId="26B0487C" w:rsidR="00443903" w:rsidRPr="00CD6474" w:rsidRDefault="00443903"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6062e7f</w:t>
            </w:r>
          </w:p>
        </w:tc>
        <w:tc>
          <w:tcPr>
            <w:tcW w:w="4623" w:type="dxa"/>
          </w:tcPr>
          <w:p w14:paraId="2096E9A7" w14:textId="37122D8A"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7F1687" w:rsidRPr="00CD6474">
              <w:rPr>
                <w:sz w:val="21"/>
              </w:rPr>
              <w:t>Aufgabenstellung vervollständigt</w:t>
            </w:r>
          </w:p>
          <w:p w14:paraId="2B198B71" w14:textId="42530190"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Projektplanung bis </w:t>
            </w:r>
            <w:r w:rsidR="0061295E" w:rsidRPr="00CD6474">
              <w:rPr>
                <w:sz w:val="21"/>
              </w:rPr>
              <w:t>Soll-Ist-Vergleich</w:t>
            </w:r>
            <w:r w:rsidRPr="00CD6474">
              <w:rPr>
                <w:sz w:val="21"/>
              </w:rPr>
              <w:t xml:space="preserve"> vervollständigt</w:t>
            </w:r>
          </w:p>
          <w:p w14:paraId="3B8D8D22" w14:textId="58E35C43" w:rsidR="007F1687" w:rsidRPr="00CD6474" w:rsidRDefault="007F1687"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Projektauftrag dokumentiert</w:t>
            </w:r>
          </w:p>
          <w:p w14:paraId="4453FF3C" w14:textId="4672FF25"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Ausgangslage dokumentiert</w:t>
            </w:r>
          </w:p>
          <w:p w14:paraId="21ADD6B6" w14:textId="7AB66E07" w:rsidR="00007C44" w:rsidRPr="00CD6474" w:rsidRDefault="00007C44"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begonnen zu dokumentieren</w:t>
            </w:r>
          </w:p>
          <w:p w14:paraId="10468106" w14:textId="1D13EDCF" w:rsidR="00EB001B" w:rsidRPr="00CD6474" w:rsidRDefault="00EB001B" w:rsidP="007F1687">
            <w:pPr>
              <w:pStyle w:val="Main"/>
              <w:jc w:val="left"/>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2</w:t>
            </w:r>
          </w:p>
        </w:tc>
      </w:tr>
      <w:tr w:rsidR="00EB001B" w:rsidRPr="00CD6474" w14:paraId="7A02D832"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63FA9E6" w14:textId="785D8F86" w:rsidR="00EB001B" w:rsidRPr="00CD6474" w:rsidRDefault="0061295E" w:rsidP="007F0007">
            <w:pPr>
              <w:pStyle w:val="Main"/>
              <w:jc w:val="center"/>
              <w:rPr>
                <w:b w:val="0"/>
                <w:sz w:val="21"/>
              </w:rPr>
            </w:pPr>
            <w:r w:rsidRPr="00CD6474">
              <w:rPr>
                <w:b w:val="0"/>
                <w:sz w:val="21"/>
              </w:rPr>
              <w:t>22.03.2024</w:t>
            </w:r>
          </w:p>
        </w:tc>
        <w:tc>
          <w:tcPr>
            <w:tcW w:w="3789" w:type="dxa"/>
          </w:tcPr>
          <w:p w14:paraId="5AEE3383" w14:textId="77777777" w:rsidR="00EB001B" w:rsidRPr="00CD6474" w:rsidRDefault="00365870"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B8e85a5</w:t>
            </w:r>
            <w:r w:rsidR="002E10DD" w:rsidRPr="00CD6474">
              <w:rPr>
                <w:sz w:val="21"/>
              </w:rPr>
              <w:t>,</w:t>
            </w:r>
          </w:p>
          <w:p w14:paraId="69FF46E0" w14:textId="77777777" w:rsidR="002E10DD" w:rsidRPr="00CD6474" w:rsidRDefault="00D34D8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b5bf138</w:t>
            </w:r>
            <w:r w:rsidR="0061295E" w:rsidRPr="00CD6474">
              <w:rPr>
                <w:sz w:val="21"/>
              </w:rPr>
              <w:t>,</w:t>
            </w:r>
          </w:p>
          <w:p w14:paraId="35F6B470" w14:textId="49AC17B7" w:rsidR="0061295E" w:rsidRPr="00CD6474" w:rsidRDefault="0061295E"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707768d</w:t>
            </w:r>
          </w:p>
        </w:tc>
        <w:tc>
          <w:tcPr>
            <w:tcW w:w="4623" w:type="dxa"/>
          </w:tcPr>
          <w:p w14:paraId="4FBC7DCE" w14:textId="64B280C8" w:rsidR="00365870"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365870" w:rsidRPr="00CD6474">
              <w:rPr>
                <w:sz w:val="21"/>
              </w:rPr>
              <w:t>Klassendiagramm erstellt</w:t>
            </w:r>
          </w:p>
          <w:p w14:paraId="20603BE9" w14:textId="4794D705" w:rsidR="00EA24AC" w:rsidRPr="00CD6474" w:rsidRDefault="00365870" w:rsidP="007C6ECA">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Architektur vervollständigt</w:t>
            </w:r>
          </w:p>
          <w:p w14:paraId="68B857DC" w14:textId="15291998" w:rsidR="00EA24AC" w:rsidRPr="00CD6474" w:rsidRDefault="00EA24A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Dokument überarbeitet</w:t>
            </w:r>
          </w:p>
          <w:p w14:paraId="59FCAD83" w14:textId="34E3AE0A" w:rsidR="007C6ECA"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Literaturverzeichnis </w:t>
            </w:r>
            <w:r w:rsidR="00116F82" w:rsidRPr="00CD6474">
              <w:rPr>
                <w:sz w:val="21"/>
              </w:rPr>
              <w:t>und Glossar geschrieben</w:t>
            </w:r>
          </w:p>
          <w:p w14:paraId="53658DEE" w14:textId="3AD5A575" w:rsidR="00EB001B" w:rsidRPr="00CD6474" w:rsidRDefault="00EB001B" w:rsidP="007D1BC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3</w:t>
            </w:r>
          </w:p>
        </w:tc>
      </w:tr>
      <w:tr w:rsidR="00EB001B" w:rsidRPr="00CD6474" w14:paraId="1E9D6EC5"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5A2CF637" w14:textId="2E0A0495" w:rsidR="00EB001B" w:rsidRPr="00CD6474" w:rsidRDefault="0061295E" w:rsidP="007F0007">
            <w:pPr>
              <w:pStyle w:val="Main"/>
              <w:jc w:val="center"/>
              <w:rPr>
                <w:b w:val="0"/>
                <w:sz w:val="21"/>
              </w:rPr>
            </w:pPr>
            <w:r w:rsidRPr="00CD6474">
              <w:rPr>
                <w:b w:val="0"/>
                <w:sz w:val="21"/>
              </w:rPr>
              <w:t>26.03.2024</w:t>
            </w:r>
          </w:p>
        </w:tc>
        <w:tc>
          <w:tcPr>
            <w:tcW w:w="3789" w:type="dxa"/>
          </w:tcPr>
          <w:p w14:paraId="6FEB43B7" w14:textId="77777777" w:rsidR="00EB001B"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2a8b1fe,</w:t>
            </w:r>
          </w:p>
          <w:p w14:paraId="24AB6734" w14:textId="08360027"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836e4b9</w:t>
            </w:r>
          </w:p>
        </w:tc>
        <w:tc>
          <w:tcPr>
            <w:tcW w:w="4623" w:type="dxa"/>
          </w:tcPr>
          <w:p w14:paraId="10EC1CBE" w14:textId="7BA1970A" w:rsidR="00F766AD" w:rsidRPr="00CD6474" w:rsidRDefault="00F766AD" w:rsidP="00116F82">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Literaturverzeichnis aktualisiert</w:t>
            </w:r>
          </w:p>
          <w:p w14:paraId="6D3367EC" w14:textId="153F275B" w:rsidR="00F766AD" w:rsidRPr="00CD6474" w:rsidRDefault="00F766AD"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ergänzt</w:t>
            </w:r>
          </w:p>
          <w:p w14:paraId="09EE8628" w14:textId="4A8636C0"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4</w:t>
            </w:r>
          </w:p>
        </w:tc>
      </w:tr>
      <w:tr w:rsidR="00EB001B" w:rsidRPr="00CD6474" w14:paraId="25A16396"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8AF44ED" w14:textId="5E5E49B2" w:rsidR="00EB001B" w:rsidRPr="00CD6474" w:rsidRDefault="0061295E" w:rsidP="007F0007">
            <w:pPr>
              <w:pStyle w:val="Main"/>
              <w:jc w:val="center"/>
              <w:rPr>
                <w:b w:val="0"/>
                <w:sz w:val="21"/>
              </w:rPr>
            </w:pPr>
            <w:r w:rsidRPr="00CD6474">
              <w:rPr>
                <w:b w:val="0"/>
                <w:sz w:val="21"/>
              </w:rPr>
              <w:t>27.03.2024</w:t>
            </w:r>
          </w:p>
        </w:tc>
        <w:tc>
          <w:tcPr>
            <w:tcW w:w="3789" w:type="dxa"/>
          </w:tcPr>
          <w:p w14:paraId="0B066900" w14:textId="77777777" w:rsidR="00EB001B" w:rsidRPr="00CD6474" w:rsidRDefault="007C6EC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fe5e306</w:t>
            </w:r>
            <w:r w:rsidR="000A6AA6" w:rsidRPr="00CD6474">
              <w:rPr>
                <w:sz w:val="21"/>
              </w:rPr>
              <w:t>,</w:t>
            </w:r>
          </w:p>
          <w:p w14:paraId="30490E7D" w14:textId="35034246" w:rsidR="000A6AA6" w:rsidRPr="00CD6474" w:rsidRDefault="000A6AA6"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ad9a73d</w:t>
            </w:r>
          </w:p>
        </w:tc>
        <w:tc>
          <w:tcPr>
            <w:tcW w:w="4623" w:type="dxa"/>
          </w:tcPr>
          <w:p w14:paraId="1E970AA1" w14:textId="5C3C4BF5" w:rsidR="00116F82" w:rsidRPr="00CD6474" w:rsidRDefault="00116F82"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2F2714" w:rsidRPr="00CD6474">
              <w:rPr>
                <w:sz w:val="21"/>
              </w:rPr>
              <w:t>LEIS Datenbank dokumentiert</w:t>
            </w:r>
          </w:p>
          <w:p w14:paraId="3AC02917" w14:textId="56DE7738" w:rsidR="002F2714" w:rsidRPr="00CD6474" w:rsidRDefault="002F2714"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16F3E4E8" w14:textId="012C6122"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5</w:t>
            </w:r>
          </w:p>
        </w:tc>
      </w:tr>
      <w:tr w:rsidR="00EB001B" w:rsidRPr="00CD6474" w14:paraId="3734E6D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3B763A06" w14:textId="37DF9663" w:rsidR="00EB001B" w:rsidRPr="00CD6474" w:rsidRDefault="0061295E" w:rsidP="007F0007">
            <w:pPr>
              <w:pStyle w:val="Main"/>
              <w:jc w:val="center"/>
              <w:rPr>
                <w:b w:val="0"/>
                <w:sz w:val="21"/>
              </w:rPr>
            </w:pPr>
            <w:r w:rsidRPr="00CD6474">
              <w:rPr>
                <w:b w:val="0"/>
                <w:sz w:val="21"/>
              </w:rPr>
              <w:t>28.03.2024</w:t>
            </w:r>
          </w:p>
        </w:tc>
        <w:tc>
          <w:tcPr>
            <w:tcW w:w="3789" w:type="dxa"/>
          </w:tcPr>
          <w:p w14:paraId="6BD63C2B" w14:textId="79D25A6C" w:rsidR="00EB001B" w:rsidRPr="00CD6474" w:rsidRDefault="00462622"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77a6675</w:t>
            </w:r>
          </w:p>
        </w:tc>
        <w:tc>
          <w:tcPr>
            <w:tcW w:w="4623" w:type="dxa"/>
          </w:tcPr>
          <w:p w14:paraId="419CCB6D" w14:textId="0D9C8D5B" w:rsidR="00EB001B" w:rsidRPr="00CD6474" w:rsidRDefault="00EB001B" w:rsidP="000C35C5">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6</w:t>
            </w:r>
          </w:p>
        </w:tc>
      </w:tr>
      <w:tr w:rsidR="00EB001B" w:rsidRPr="00CD6474" w14:paraId="3DB1BF4F"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0389BD6D" w14:textId="435F233E" w:rsidR="00EB001B" w:rsidRPr="00CD6474" w:rsidRDefault="0061295E" w:rsidP="007F0007">
            <w:pPr>
              <w:pStyle w:val="Main"/>
              <w:jc w:val="center"/>
              <w:rPr>
                <w:b w:val="0"/>
                <w:sz w:val="21"/>
              </w:rPr>
            </w:pPr>
            <w:r w:rsidRPr="00CD6474">
              <w:rPr>
                <w:b w:val="0"/>
                <w:sz w:val="21"/>
              </w:rPr>
              <w:t>02.04.2024</w:t>
            </w:r>
          </w:p>
        </w:tc>
        <w:tc>
          <w:tcPr>
            <w:tcW w:w="3789" w:type="dxa"/>
          </w:tcPr>
          <w:p w14:paraId="0FACFE4B" w14:textId="77777777" w:rsidR="00EB001B" w:rsidRPr="00CD6474" w:rsidRDefault="001509EA"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2c07d44</w:t>
            </w:r>
            <w:r w:rsidR="00CC68F8" w:rsidRPr="00CD6474">
              <w:rPr>
                <w:sz w:val="21"/>
              </w:rPr>
              <w:t>,</w:t>
            </w:r>
          </w:p>
          <w:p w14:paraId="6A02C1BF" w14:textId="7B79DFC3" w:rsidR="00CC68F8" w:rsidRPr="00CD6474" w:rsidRDefault="00E7590C"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9c8b136</w:t>
            </w:r>
          </w:p>
        </w:tc>
        <w:tc>
          <w:tcPr>
            <w:tcW w:w="4623" w:type="dxa"/>
          </w:tcPr>
          <w:p w14:paraId="78C8220B" w14:textId="1535B73C" w:rsidR="00EB001B" w:rsidRPr="00CD6474"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0C35C5" w:rsidRPr="00CD6474">
              <w:rPr>
                <w:sz w:val="21"/>
              </w:rPr>
              <w:t>Arbeitsjournal Tag 6</w:t>
            </w:r>
          </w:p>
          <w:p w14:paraId="54604218" w14:textId="1A0C3D7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Projekt Kurzfassung Ergebnisse</w:t>
            </w:r>
          </w:p>
          <w:p w14:paraId="45C0987A" w14:textId="38CC3CD3"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Testprotokoll &amp; Testreport dokumentiert</w:t>
            </w:r>
          </w:p>
          <w:p w14:paraId="67AD74EB" w14:textId="63C1DE96"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Logging dokumentiert</w:t>
            </w:r>
          </w:p>
          <w:p w14:paraId="4EFC9897" w14:textId="1882D499" w:rsidR="000C35C5" w:rsidRPr="00CD6474" w:rsidRDefault="000C35C5"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Development Modus dokumentiert</w:t>
            </w:r>
          </w:p>
          <w:p w14:paraId="520F1530" w14:textId="17F77E89" w:rsidR="00CC68F8" w:rsidRPr="00CD6474" w:rsidRDefault="00CC68F8"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Arbeitsjournale </w:t>
            </w:r>
            <w:r w:rsidR="00211758" w:rsidRPr="00CD6474">
              <w:rPr>
                <w:sz w:val="21"/>
              </w:rPr>
              <w:t>ü</w:t>
            </w:r>
            <w:r w:rsidRPr="00CD6474">
              <w:rPr>
                <w:sz w:val="21"/>
              </w:rPr>
              <w:t>berarbeitet</w:t>
            </w:r>
          </w:p>
          <w:p w14:paraId="5634ABDA" w14:textId="56D3F0C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7</w:t>
            </w:r>
          </w:p>
        </w:tc>
      </w:tr>
      <w:tr w:rsidR="00EB001B" w:rsidRPr="00CD6474" w14:paraId="145D7A6B"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75A9701E" w14:textId="7B4BF516" w:rsidR="00EB001B" w:rsidRPr="00CD6474" w:rsidRDefault="0061295E" w:rsidP="007F0007">
            <w:pPr>
              <w:pStyle w:val="Main"/>
              <w:jc w:val="center"/>
              <w:rPr>
                <w:b w:val="0"/>
                <w:sz w:val="21"/>
              </w:rPr>
            </w:pPr>
            <w:r w:rsidRPr="00CD6474">
              <w:rPr>
                <w:b w:val="0"/>
                <w:sz w:val="21"/>
              </w:rPr>
              <w:t>03.04.2024</w:t>
            </w:r>
          </w:p>
        </w:tc>
        <w:tc>
          <w:tcPr>
            <w:tcW w:w="3789" w:type="dxa"/>
          </w:tcPr>
          <w:p w14:paraId="61FE8F80" w14:textId="77777777" w:rsidR="00EB001B"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2f5af24,</w:t>
            </w:r>
          </w:p>
          <w:p w14:paraId="34357CF2" w14:textId="77777777" w:rsidR="00DF6F08" w:rsidRDefault="00DF6F0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4fddbcc</w:t>
            </w:r>
            <w:r w:rsidR="00913A6A">
              <w:rPr>
                <w:sz w:val="21"/>
              </w:rPr>
              <w:t>,</w:t>
            </w:r>
          </w:p>
          <w:p w14:paraId="68B3F359" w14:textId="3619D277" w:rsidR="00913A6A" w:rsidRPr="00CD6474" w:rsidRDefault="00913A6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f6ea7c8</w:t>
            </w:r>
          </w:p>
        </w:tc>
        <w:tc>
          <w:tcPr>
            <w:tcW w:w="4623" w:type="dxa"/>
          </w:tcPr>
          <w:p w14:paraId="29089EF9" w14:textId="546CA520" w:rsidR="00EB001B"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9647FA">
              <w:rPr>
                <w:sz w:val="21"/>
              </w:rPr>
              <w:t>Kurzfassung Projekt</w:t>
            </w:r>
          </w:p>
          <w:p w14:paraId="2B54ABAF" w14:textId="7DD225B5"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Bisheriger Soll-Ist-Vergleich</w:t>
            </w:r>
          </w:p>
          <w:p w14:paraId="761F4AA6" w14:textId="62B62837"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Architektur (Vergleich)</w:t>
            </w:r>
          </w:p>
          <w:p w14:paraId="6B39C584" w14:textId="63EDCE28" w:rsidR="009647FA" w:rsidRDefault="009647FA"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Nächste Schritte</w:t>
            </w:r>
          </w:p>
          <w:p w14:paraId="57CABABD" w14:textId="7BC79E91" w:rsidR="008E1D25" w:rsidRPr="00CD6474" w:rsidRDefault="008E1D25"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Anpassung des Aufbaus der Dokumentation (Soll-Ist-Vergleich nach Arbeitsjournal und als eigenes Kapitel)</w:t>
            </w:r>
          </w:p>
          <w:p w14:paraId="003F383F" w14:textId="00B0B5FA"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8</w:t>
            </w:r>
          </w:p>
        </w:tc>
      </w:tr>
      <w:tr w:rsidR="00EB001B" w:rsidRPr="00CD6474" w14:paraId="2CD48F8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17124992" w14:textId="0FF45123" w:rsidR="00EB001B" w:rsidRPr="00CD6474" w:rsidRDefault="0061295E" w:rsidP="007F0007">
            <w:pPr>
              <w:pStyle w:val="Main"/>
              <w:jc w:val="center"/>
              <w:rPr>
                <w:b w:val="0"/>
                <w:sz w:val="21"/>
              </w:rPr>
            </w:pPr>
            <w:r w:rsidRPr="00CD6474">
              <w:rPr>
                <w:b w:val="0"/>
                <w:sz w:val="21"/>
              </w:rPr>
              <w:t>04.04.2024</w:t>
            </w:r>
          </w:p>
        </w:tc>
        <w:tc>
          <w:tcPr>
            <w:tcW w:w="3789" w:type="dxa"/>
          </w:tcPr>
          <w:p w14:paraId="6CA3B5A6" w14:textId="77777777" w:rsidR="00EB001B" w:rsidRDefault="00265C48"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e213697,</w:t>
            </w:r>
          </w:p>
          <w:p w14:paraId="350871E8" w14:textId="114F27B1" w:rsidR="00265C48" w:rsidRPr="00CD6474" w:rsidRDefault="00EB044C"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d5c9ba2</w:t>
            </w:r>
          </w:p>
        </w:tc>
        <w:tc>
          <w:tcPr>
            <w:tcW w:w="4623" w:type="dxa"/>
          </w:tcPr>
          <w:p w14:paraId="733A1817" w14:textId="4D122761" w:rsidR="00EB001B" w:rsidRDefault="00EB001B" w:rsidP="009D3E60">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xml:space="preserve">- </w:t>
            </w:r>
            <w:r w:rsidR="004F2C42">
              <w:rPr>
                <w:sz w:val="21"/>
              </w:rPr>
              <w:t>Überarbeitung Tagesjournale</w:t>
            </w:r>
          </w:p>
          <w:p w14:paraId="09FAFD3C" w14:textId="4A435C4C"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Aktualisierung Soll-Ist-Vergleich</w:t>
            </w:r>
          </w:p>
          <w:p w14:paraId="3A8729EA" w14:textId="42A07E05"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Schlusswort – nächste Schritte</w:t>
            </w:r>
          </w:p>
          <w:p w14:paraId="43A19885" w14:textId="39A8D5C0" w:rsidR="004F2C42"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Git-Log</w:t>
            </w:r>
          </w:p>
          <w:p w14:paraId="7D8CA870" w14:textId="470B7A4A" w:rsidR="004F2C42" w:rsidRPr="00CD6474" w:rsidRDefault="004F2C42" w:rsidP="009D3E60">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Anfang Schlusswort</w:t>
            </w:r>
          </w:p>
          <w:p w14:paraId="339D18FE" w14:textId="12037495"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9</w:t>
            </w:r>
          </w:p>
        </w:tc>
      </w:tr>
      <w:tr w:rsidR="00EB001B" w:rsidRPr="00CD6474" w14:paraId="54D51978" w14:textId="77777777" w:rsidTr="00EB001B">
        <w:trPr>
          <w:jc w:val="center"/>
        </w:trPr>
        <w:tc>
          <w:tcPr>
            <w:cnfStyle w:val="001000000000" w:firstRow="0" w:lastRow="0" w:firstColumn="1" w:lastColumn="0" w:oddVBand="0" w:evenVBand="0" w:oddHBand="0" w:evenHBand="0" w:firstRowFirstColumn="0" w:firstRowLastColumn="0" w:lastRowFirstColumn="0" w:lastRowLastColumn="0"/>
            <w:tcW w:w="1216" w:type="dxa"/>
          </w:tcPr>
          <w:p w14:paraId="4278DC6C" w14:textId="475432B0" w:rsidR="00EB001B" w:rsidRPr="00CD6474" w:rsidRDefault="0061295E" w:rsidP="007F0007">
            <w:pPr>
              <w:pStyle w:val="Main"/>
              <w:jc w:val="center"/>
              <w:rPr>
                <w:b w:val="0"/>
                <w:sz w:val="21"/>
              </w:rPr>
            </w:pPr>
            <w:r w:rsidRPr="00CD6474">
              <w:rPr>
                <w:b w:val="0"/>
                <w:sz w:val="21"/>
              </w:rPr>
              <w:t>05.04.2024</w:t>
            </w:r>
          </w:p>
        </w:tc>
        <w:tc>
          <w:tcPr>
            <w:tcW w:w="3789" w:type="dxa"/>
          </w:tcPr>
          <w:p w14:paraId="0C02B562" w14:textId="77777777" w:rsidR="00EB001B" w:rsidRDefault="0094074C" w:rsidP="00911F96">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a203172</w:t>
            </w:r>
            <w:r w:rsidR="00B04E84">
              <w:rPr>
                <w:sz w:val="21"/>
              </w:rPr>
              <w:t>,</w:t>
            </w:r>
          </w:p>
          <w:p w14:paraId="377E5CDD" w14:textId="3CC3E467" w:rsidR="00B04E84" w:rsidRPr="00CD6474" w:rsidRDefault="00B04E84" w:rsidP="00911F96">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8f2c5a2</w:t>
            </w:r>
          </w:p>
        </w:tc>
        <w:tc>
          <w:tcPr>
            <w:tcW w:w="4623" w:type="dxa"/>
          </w:tcPr>
          <w:p w14:paraId="1E9551C8" w14:textId="3B800565" w:rsidR="004F2C42" w:rsidRDefault="004F2C42" w:rsidP="004F2C42">
            <w:pPr>
              <w:pStyle w:val="Main"/>
              <w:cnfStyle w:val="000000000000" w:firstRow="0" w:lastRow="0" w:firstColumn="0" w:lastColumn="0" w:oddVBand="0" w:evenVBand="0" w:oddHBand="0" w:evenHBand="0" w:firstRowFirstColumn="0" w:firstRowLastColumn="0" w:lastRowFirstColumn="0" w:lastRowLastColumn="0"/>
              <w:rPr>
                <w:sz w:val="21"/>
              </w:rPr>
            </w:pPr>
            <w:r>
              <w:rPr>
                <w:sz w:val="21"/>
              </w:rPr>
              <w:t>- Schlusswort</w:t>
            </w:r>
          </w:p>
          <w:p w14:paraId="2ECBF367" w14:textId="77777777"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Arbeitsjournal Tag 10</w:t>
            </w:r>
          </w:p>
          <w:p w14:paraId="31ACFF91" w14:textId="7A5E670B" w:rsidR="00EB001B" w:rsidRPr="00CD6474" w:rsidRDefault="00EB001B" w:rsidP="00EF34B8">
            <w:pPr>
              <w:pStyle w:val="Main"/>
              <w:cnfStyle w:val="000000000000" w:firstRow="0" w:lastRow="0" w:firstColumn="0" w:lastColumn="0" w:oddVBand="0" w:evenVBand="0" w:oddHBand="0" w:evenHBand="0" w:firstRowFirstColumn="0" w:firstRowLastColumn="0" w:lastRowFirstColumn="0" w:lastRowLastColumn="0"/>
              <w:rPr>
                <w:sz w:val="21"/>
              </w:rPr>
            </w:pPr>
            <w:r w:rsidRPr="00CD6474">
              <w:rPr>
                <w:sz w:val="21"/>
              </w:rPr>
              <w:t>- Fertigstellung / Überarbeitung</w:t>
            </w:r>
          </w:p>
        </w:tc>
      </w:tr>
    </w:tbl>
    <w:p w14:paraId="1CA6AD08" w14:textId="4C61A116" w:rsidR="00274F46" w:rsidRPr="00CD6474" w:rsidRDefault="00274F46" w:rsidP="00C409FE">
      <w:pPr>
        <w:pStyle w:val="Ebene1"/>
        <w:outlineLvl w:val="0"/>
      </w:pPr>
      <w:bookmarkStart w:id="0" w:name="_Toc163206287"/>
      <w:r w:rsidRPr="00CD6474">
        <w:lastRenderedPageBreak/>
        <w:t>T</w:t>
      </w:r>
      <w:r w:rsidR="00D70067" w:rsidRPr="00CD6474">
        <w:t>eil</w:t>
      </w:r>
      <w:r w:rsidRPr="00CD6474">
        <w:t xml:space="preserve"> 1 – Umfeld und Ablauf</w:t>
      </w:r>
      <w:bookmarkEnd w:id="0"/>
    </w:p>
    <w:p w14:paraId="4148C3F4" w14:textId="71E7346F" w:rsidR="00274F46" w:rsidRPr="00CD6474" w:rsidRDefault="00CF623B" w:rsidP="00554DA0">
      <w:pPr>
        <w:pStyle w:val="Ebene2"/>
      </w:pPr>
      <w:bookmarkStart w:id="1" w:name="_Toc163206288"/>
      <w:r w:rsidRPr="00CD6474">
        <w:t>Aufgabenstellung</w:t>
      </w:r>
      <w:bookmarkEnd w:id="1"/>
    </w:p>
    <w:p w14:paraId="7F7DD91E" w14:textId="77777777" w:rsidR="00B274AB" w:rsidRPr="00CD6474" w:rsidRDefault="00B274AB" w:rsidP="00B274AB">
      <w:pPr>
        <w:pStyle w:val="Formatvorlage1"/>
        <w:rPr>
          <w:lang w:eastAsia="de-CH"/>
        </w:rPr>
      </w:pPr>
      <w:bookmarkStart w:id="2" w:name="_Toc163206289"/>
      <w:r w:rsidRPr="00CD6474">
        <w:t>Titel der Arbeit</w:t>
      </w:r>
      <w:bookmarkEnd w:id="2"/>
    </w:p>
    <w:p w14:paraId="19FF4F4F" w14:textId="77777777" w:rsidR="00B274AB" w:rsidRPr="00CD6474" w:rsidRDefault="00B274AB" w:rsidP="00B274AB">
      <w:pPr>
        <w:pStyle w:val="Main"/>
      </w:pPr>
      <w:r w:rsidRPr="00CD6474">
        <w:t>Jira Synchronizer für das interne Leistungserfassungssystem</w:t>
      </w:r>
    </w:p>
    <w:p w14:paraId="72924377" w14:textId="77777777" w:rsidR="00B274AB" w:rsidRPr="00CD6474" w:rsidRDefault="00B274AB" w:rsidP="00B274AB">
      <w:pPr>
        <w:pStyle w:val="Formatvorlage1"/>
      </w:pPr>
      <w:bookmarkStart w:id="3" w:name="_Toc163206290"/>
      <w:r w:rsidRPr="00CD6474">
        <w:t>Ausgangslage</w:t>
      </w:r>
      <w:bookmarkEnd w:id="3"/>
    </w:p>
    <w:p w14:paraId="70332E27" w14:textId="26580731" w:rsidR="00B274AB" w:rsidRPr="00CD6474" w:rsidRDefault="00A8455F" w:rsidP="005B3E3A">
      <w:pPr>
        <w:pStyle w:val="Main"/>
      </w:pPr>
      <w:r>
        <w:t>I</w:t>
      </w:r>
      <w:r w:rsidR="00B274AB" w:rsidRPr="00CD6474">
        <w:t>n der Softec werden Zeitbuchungen in einem internen Leistungserfassungssystem (</w:t>
      </w:r>
      <w:r w:rsidR="00793F19" w:rsidRPr="00CD6474">
        <w:t xml:space="preserve">fortan auch </w:t>
      </w:r>
      <w:r w:rsidR="00B274AB" w:rsidRPr="00CD6474">
        <w:t>LEIS</w:t>
      </w:r>
      <w:r w:rsidR="00793F19" w:rsidRPr="00CD6474">
        <w:t xml:space="preserve"> genannt</w:t>
      </w:r>
      <w:r w:rsidR="00B274AB" w:rsidRPr="00CD6474">
        <w:t xml:space="preserve">) vorgenommen. Ein Grossteil der Mitarbeiter arbeitet zusätzlich mit Jira und </w:t>
      </w:r>
      <w:r w:rsidRPr="00CD6474">
        <w:t>erfasst</w:t>
      </w:r>
      <w:r w:rsidR="00B274AB" w:rsidRPr="00CD6474">
        <w:t xml:space="preserve"> dort dieselben Zeitbuchungen auf den bearbeiteten Tickets. Dies führt </w:t>
      </w:r>
      <w:r w:rsidR="005B3E3A" w:rsidRPr="00CD6474">
        <w:t>zu einem Mehraufwand,</w:t>
      </w:r>
      <w:r w:rsidR="00B274AB" w:rsidRPr="00CD6474">
        <w:t xml:space="preserve"> welcher </w:t>
      </w:r>
      <w:r w:rsidR="005B3E3A" w:rsidRPr="00CD6474">
        <w:t xml:space="preserve">sich </w:t>
      </w:r>
      <w:r w:rsidR="00B274AB" w:rsidRPr="00CD6474">
        <w:t xml:space="preserve">je nach Mitarbeiter </w:t>
      </w:r>
      <w:r w:rsidR="005B3E3A" w:rsidRPr="00CD6474">
        <w:t>auf wöchentlich mehrere Stunden belaufen kann. Derzeit wird das aktuelle LEIS durch eine Neuentwicklung abgelöst. Im Rahmen dieser Neuentwicklung ist</w:t>
      </w:r>
      <w:r w:rsidR="00B274AB" w:rsidRPr="00CD6474">
        <w:t xml:space="preserve"> der Wunsch nach einer Synchronisierung der in Jira erfassten Zeiten in das neue LEIS aufgekommen, damit die Zeiten nicht in zwei Systemen manuell eingeben werden müssen.</w:t>
      </w:r>
    </w:p>
    <w:p w14:paraId="767E8D2B" w14:textId="77777777" w:rsidR="00B274AB" w:rsidRPr="00CD6474" w:rsidRDefault="00B274AB" w:rsidP="00B274AB">
      <w:pPr>
        <w:pStyle w:val="Formatvorlage1"/>
      </w:pPr>
      <w:bookmarkStart w:id="4" w:name="_Toc163206291"/>
      <w:r w:rsidRPr="00CD6474">
        <w:t>Detaillierte Aufgabenstellung</w:t>
      </w:r>
      <w:bookmarkEnd w:id="4"/>
    </w:p>
    <w:p w14:paraId="08F61642" w14:textId="0CA306E7" w:rsidR="005B3E3A" w:rsidRPr="00CD6474" w:rsidRDefault="00B274AB" w:rsidP="00B274AB">
      <w:pPr>
        <w:pStyle w:val="Main"/>
      </w:pPr>
      <w:r w:rsidRPr="00CD6474">
        <w:t xml:space="preserve">Der Jira Synchronizer soll als Kommandozeilen </w:t>
      </w:r>
      <w:r w:rsidR="005B3E3A" w:rsidRPr="00CD6474">
        <w:t>Programm</w:t>
      </w:r>
      <w:r w:rsidRPr="00CD6474">
        <w:t xml:space="preserve"> mit der Programmiersprache C# implementiert werden. Die Parameter für die Ausführung des Kommandozeilen</w:t>
      </w:r>
      <w:r w:rsidR="00297C03">
        <w:t>t</w:t>
      </w:r>
      <w:r w:rsidRPr="00CD6474">
        <w:t>ools sollen Flags für einen D</w:t>
      </w:r>
      <w:r w:rsidR="005B3E3A" w:rsidRPr="00CD6474">
        <w:t>evelopment Modus</w:t>
      </w:r>
      <w:r w:rsidRPr="00CD6474">
        <w:t xml:space="preserve"> (-dev / -d) umfassen. Für die Synchronisierung soll d</w:t>
      </w:r>
      <w:r w:rsidR="005B3E3A" w:rsidRPr="00CD6474">
        <w:t>as</w:t>
      </w:r>
      <w:r w:rsidRPr="00CD6474">
        <w:t xml:space="preserve"> Kommandozeilen</w:t>
      </w:r>
      <w:r w:rsidR="00297C03">
        <w:t>p</w:t>
      </w:r>
      <w:r w:rsidR="005B3E3A" w:rsidRPr="00CD6474">
        <w:t>rogramm</w:t>
      </w:r>
      <w:r w:rsidRPr="00CD6474">
        <w:t xml:space="preserve"> die REST API von Jira verwenden und anhand einer Projekt Whitelist die Aufgaben in Jira ermitteln, welche Zeitbuchungen haben und diese dann für den Import vorsehen. Dabei müssen entsprechende Importregeln beachtet werden. Der Import muss grundsätzlich beliebig oft am Tag gestartet werden können, allerdings darf immer nur eine Instanz des Imports laufen. Der Import und die Businesslogik sollen mittels Unit</w:t>
      </w:r>
      <w:r w:rsidR="00CC7720">
        <w:t>-</w:t>
      </w:r>
      <w:r w:rsidRPr="00CD6474">
        <w:t xml:space="preserve">Tests getestet werden. </w:t>
      </w:r>
    </w:p>
    <w:p w14:paraId="7D459374" w14:textId="77777777" w:rsidR="005B3E3A" w:rsidRPr="00CD6474" w:rsidRDefault="005B3E3A" w:rsidP="00B274AB">
      <w:pPr>
        <w:pStyle w:val="Main"/>
      </w:pPr>
    </w:p>
    <w:p w14:paraId="1B1B0DB2" w14:textId="77777777" w:rsidR="00711ADA" w:rsidRDefault="00711ADA">
      <w:pPr>
        <w:widowControl/>
        <w:spacing w:line="240" w:lineRule="auto"/>
        <w:rPr>
          <w:i/>
          <w:sz w:val="32"/>
        </w:rPr>
      </w:pPr>
      <w:r>
        <w:br w:type="page"/>
      </w:r>
    </w:p>
    <w:p w14:paraId="3C1F1569" w14:textId="5B425746" w:rsidR="005B3E3A" w:rsidRPr="00CD6474" w:rsidRDefault="00E01026" w:rsidP="00E01026">
      <w:pPr>
        <w:pStyle w:val="Formatvorlage2"/>
      </w:pPr>
      <w:bookmarkStart w:id="5" w:name="_Toc163206292"/>
      <w:r w:rsidRPr="00CD6474">
        <w:lastRenderedPageBreak/>
        <w:t>Kriterien für den Import von Zeitbuchungen einer Aufgabe</w:t>
      </w:r>
      <w:bookmarkEnd w:id="5"/>
      <w:r w:rsidR="00B274AB" w:rsidRPr="00CD6474">
        <w:t xml:space="preserve"> </w:t>
      </w:r>
    </w:p>
    <w:p w14:paraId="035661D6" w14:textId="45EB97A3" w:rsidR="005B3E3A" w:rsidRPr="00CD6474" w:rsidRDefault="00B274AB" w:rsidP="004F3EEF">
      <w:pPr>
        <w:pStyle w:val="Main"/>
        <w:numPr>
          <w:ilvl w:val="0"/>
          <w:numId w:val="14"/>
        </w:numPr>
      </w:pPr>
      <w:r w:rsidRPr="00CD6474">
        <w:t xml:space="preserve">Projekt </w:t>
      </w:r>
      <w:r w:rsidR="005B3E3A" w:rsidRPr="00CD6474">
        <w:t xml:space="preserve">der Jira Aufgabe ist in der LEIS Datenbank in der Tabelle </w:t>
      </w:r>
      <w:r w:rsidR="00CD6474" w:rsidRPr="00CD6474">
        <w:rPr>
          <w:rStyle w:val="TabelleZchn"/>
        </w:rPr>
        <w:t>Whitelist</w:t>
      </w:r>
      <w:r w:rsidR="005B3E3A" w:rsidRPr="00CD6474">
        <w:t xml:space="preserve"> erfasst.</w:t>
      </w:r>
      <w:r w:rsidRPr="00CD6474">
        <w:t xml:space="preserve"> </w:t>
      </w:r>
    </w:p>
    <w:p w14:paraId="63C0C79C" w14:textId="6FFA86A8" w:rsidR="005B3E3A" w:rsidRPr="00CD6474" w:rsidRDefault="005B3E3A" w:rsidP="004F3EEF">
      <w:pPr>
        <w:pStyle w:val="Main"/>
        <w:numPr>
          <w:ilvl w:val="0"/>
          <w:numId w:val="14"/>
        </w:numPr>
      </w:pPr>
      <w:r w:rsidRPr="00CD6474">
        <w:t xml:space="preserve">Die Jira </w:t>
      </w:r>
      <w:r w:rsidR="00B274AB" w:rsidRPr="00CD6474">
        <w:t xml:space="preserve">Aufgabe muss </w:t>
      </w:r>
      <w:r w:rsidRPr="00CD6474">
        <w:t xml:space="preserve">über </w:t>
      </w:r>
      <w:r w:rsidR="00B274AB" w:rsidRPr="00CD6474">
        <w:t xml:space="preserve">Zeitbuchungen </w:t>
      </w:r>
      <w:r w:rsidRPr="00CD6474">
        <w:t>verfügen.</w:t>
      </w:r>
    </w:p>
    <w:p w14:paraId="6C85075D" w14:textId="31C4A1D6" w:rsidR="005B3E3A" w:rsidRPr="00CD6474" w:rsidRDefault="005B3E3A" w:rsidP="004F3EEF">
      <w:pPr>
        <w:pStyle w:val="Main"/>
        <w:numPr>
          <w:ilvl w:val="0"/>
          <w:numId w:val="14"/>
        </w:numPr>
      </w:pPr>
      <w:r w:rsidRPr="00CD6474">
        <w:t xml:space="preserve">Das </w:t>
      </w:r>
      <w:r w:rsidR="00B274AB" w:rsidRPr="00CD6474">
        <w:t xml:space="preserve">Feld "LEIS Konto" der </w:t>
      </w:r>
      <w:r w:rsidRPr="00CD6474">
        <w:t xml:space="preserve">Jira </w:t>
      </w:r>
      <w:r w:rsidR="00B274AB" w:rsidRPr="00CD6474">
        <w:t xml:space="preserve">Aufgabe ist mit einem passenden LEIS Konto abgefüllt. </w:t>
      </w:r>
    </w:p>
    <w:p w14:paraId="43331584" w14:textId="0A57BC27" w:rsidR="005B3E3A" w:rsidRPr="00CD6474" w:rsidRDefault="00B274AB" w:rsidP="004F3EEF">
      <w:pPr>
        <w:pStyle w:val="Main"/>
        <w:numPr>
          <w:ilvl w:val="0"/>
          <w:numId w:val="15"/>
        </w:numPr>
      </w:pPr>
      <w:r w:rsidRPr="00CD6474">
        <w:t>Sollte das Feld leer oder mit einem ung</w:t>
      </w:r>
      <w:r w:rsidRPr="00CD6474">
        <w:rPr>
          <w:rFonts w:cs="Montserrat"/>
        </w:rPr>
        <w:t>ü</w:t>
      </w:r>
      <w:r w:rsidRPr="00CD6474">
        <w:t xml:space="preserve">ltigen LEIS Konto abgefüllt sein, dann muss dies in ein Error Log geschrieben werden. </w:t>
      </w:r>
    </w:p>
    <w:p w14:paraId="34008BD9" w14:textId="158E4096" w:rsidR="005B3E3A" w:rsidRPr="00CD6474" w:rsidRDefault="00B274AB" w:rsidP="004F3EEF">
      <w:pPr>
        <w:pStyle w:val="Main"/>
        <w:numPr>
          <w:ilvl w:val="0"/>
          <w:numId w:val="15"/>
        </w:numPr>
      </w:pPr>
      <w:r w:rsidRPr="00CD6474">
        <w:t>Der Mitarbeiter muss auf das LEIS Konto buchen d</w:t>
      </w:r>
      <w:r w:rsidRPr="00CD6474">
        <w:rPr>
          <w:rFonts w:cs="Montserrat"/>
        </w:rPr>
        <w:t>ü</w:t>
      </w:r>
      <w:r w:rsidRPr="00CD6474">
        <w:t xml:space="preserve">rfen, sprich er muss berechtigt sein. Ist dies nicht der Fall, so darf </w:t>
      </w:r>
      <w:r w:rsidR="005B3E3A" w:rsidRPr="00CD6474">
        <w:t>die Zeitbuchung nicht in der LEIS Datenbank erfasst werden</w:t>
      </w:r>
      <w:r w:rsidRPr="00CD6474">
        <w:t xml:space="preserve"> und es muss </w:t>
      </w:r>
      <w:r w:rsidR="005B3E3A" w:rsidRPr="00CD6474">
        <w:t xml:space="preserve">ein Eintrag im </w:t>
      </w:r>
      <w:r w:rsidRPr="00CD6474">
        <w:t xml:space="preserve">Error Log </w:t>
      </w:r>
      <w:r w:rsidR="005B3E3A" w:rsidRPr="00CD6474">
        <w:t>erfasst</w:t>
      </w:r>
      <w:r w:rsidRPr="00CD6474">
        <w:t xml:space="preserve"> werden. </w:t>
      </w:r>
    </w:p>
    <w:p w14:paraId="26DB5E92" w14:textId="500DE58F" w:rsidR="005B3E3A" w:rsidRPr="00CD6474" w:rsidRDefault="00B274AB" w:rsidP="004F3EEF">
      <w:pPr>
        <w:pStyle w:val="Main"/>
        <w:numPr>
          <w:ilvl w:val="0"/>
          <w:numId w:val="16"/>
        </w:numPr>
      </w:pPr>
      <w:r w:rsidRPr="00CD6474">
        <w:t>Die LEIS Buchung muss mit der Jira ID der Jira Zeitbuchung verkn</w:t>
      </w:r>
      <w:r w:rsidRPr="00CD6474">
        <w:rPr>
          <w:rFonts w:cs="Montserrat"/>
        </w:rPr>
        <w:t>ü</w:t>
      </w:r>
      <w:r w:rsidRPr="00CD6474">
        <w:t xml:space="preserve">pft werden. </w:t>
      </w:r>
    </w:p>
    <w:p w14:paraId="361F3404" w14:textId="402C6DA0" w:rsidR="005B3E3A" w:rsidRPr="00CD6474" w:rsidRDefault="00B274AB" w:rsidP="004F3EEF">
      <w:pPr>
        <w:pStyle w:val="Main"/>
        <w:numPr>
          <w:ilvl w:val="0"/>
          <w:numId w:val="16"/>
        </w:numPr>
      </w:pPr>
      <w:r w:rsidRPr="00CD6474">
        <w:t xml:space="preserve">Es werden die Jira Zeitbuchungen der letzten 7 Kalendertage importiert, sofern diese nicht aus einem vorherigen Durchlauf importiert wurden. </w:t>
      </w:r>
    </w:p>
    <w:p w14:paraId="1B3892FD" w14:textId="15EE573E" w:rsidR="005B3E3A" w:rsidRPr="00CD6474" w:rsidRDefault="00B274AB" w:rsidP="004F3EEF">
      <w:pPr>
        <w:pStyle w:val="Main"/>
        <w:numPr>
          <w:ilvl w:val="0"/>
          <w:numId w:val="16"/>
        </w:numPr>
      </w:pPr>
      <w:r w:rsidRPr="00CD6474">
        <w:t xml:space="preserve">Bei aktivierten </w:t>
      </w:r>
      <w:r w:rsidR="005B3E3A" w:rsidRPr="00CD6474">
        <w:t>Development Modus</w:t>
      </w:r>
      <w:r w:rsidRPr="00CD6474">
        <w:t xml:space="preserve"> sollen alle Zeitbuchungen auf einem bestimmten Mitarbeiter </w:t>
      </w:r>
      <w:r w:rsidR="005B3E3A" w:rsidRPr="00CD6474">
        <w:t>verbucht</w:t>
      </w:r>
      <w:r w:rsidRPr="00CD6474">
        <w:t xml:space="preserve"> werden. Dies dient ausschliesslich der Kontrolle während der Entwicklungszeit. Dies ist nötig, weil die Dev</w:t>
      </w:r>
      <w:r w:rsidR="005B3E3A" w:rsidRPr="00CD6474">
        <w:t>elopment</w:t>
      </w:r>
      <w:r w:rsidRPr="00CD6474">
        <w:t xml:space="preserve"> (und Test-) Datenbank anonymisiert ist. Der Mitarbeiter für diese Ausführung soll in den App</w:t>
      </w:r>
      <w:r w:rsidR="00297C03">
        <w:t>s</w:t>
      </w:r>
      <w:r w:rsidRPr="00CD6474">
        <w:t xml:space="preserve">ettings definiert sein. </w:t>
      </w:r>
    </w:p>
    <w:p w14:paraId="5D3EADA5" w14:textId="1A18B214" w:rsidR="005B3E3A" w:rsidRPr="00CD6474" w:rsidRDefault="005B3E3A">
      <w:pPr>
        <w:widowControl/>
        <w:spacing w:line="240" w:lineRule="auto"/>
        <w:rPr>
          <w:rFonts w:ascii="Imago" w:hAnsi="Imago"/>
        </w:rPr>
      </w:pPr>
    </w:p>
    <w:p w14:paraId="40C5B75E" w14:textId="2532144C" w:rsidR="005B3E3A" w:rsidRPr="00CD6474" w:rsidRDefault="00B274AB" w:rsidP="00E01026">
      <w:pPr>
        <w:pStyle w:val="Formatvorlage2"/>
      </w:pPr>
      <w:bookmarkStart w:id="6" w:name="_Toc163206293"/>
      <w:r w:rsidRPr="00CD6474">
        <w:t xml:space="preserve">Felder </w:t>
      </w:r>
      <w:r w:rsidR="00E01026" w:rsidRPr="00CD6474">
        <w:t xml:space="preserve">welche </w:t>
      </w:r>
      <w:r w:rsidRPr="00CD6474">
        <w:t xml:space="preserve">beim Import von Jira Zeitbuchungen abgefüllt </w:t>
      </w:r>
      <w:r w:rsidR="00E01026" w:rsidRPr="00CD6474">
        <w:t>sein müssen</w:t>
      </w:r>
      <w:bookmarkEnd w:id="6"/>
      <w:r w:rsidRPr="00CD6474">
        <w:t xml:space="preserve"> </w:t>
      </w:r>
    </w:p>
    <w:p w14:paraId="2E232060" w14:textId="77777777" w:rsidR="005B3E3A" w:rsidRPr="00CD6474" w:rsidRDefault="00B274AB" w:rsidP="004F3EEF">
      <w:pPr>
        <w:pStyle w:val="Main"/>
        <w:numPr>
          <w:ilvl w:val="0"/>
          <w:numId w:val="16"/>
        </w:numPr>
      </w:pPr>
      <w:r w:rsidRPr="00CD6474">
        <w:t xml:space="preserve">Projekt </w:t>
      </w:r>
    </w:p>
    <w:p w14:paraId="4D7B07F7" w14:textId="70A51A6C" w:rsidR="005B3E3A" w:rsidRPr="00CD6474" w:rsidRDefault="00B274AB" w:rsidP="004F3EEF">
      <w:pPr>
        <w:pStyle w:val="Main"/>
        <w:numPr>
          <w:ilvl w:val="0"/>
          <w:numId w:val="16"/>
        </w:numPr>
      </w:pPr>
      <w:r w:rsidRPr="00CD6474">
        <w:t xml:space="preserve">Leistungsart </w:t>
      </w:r>
      <w:r w:rsidR="005B3E3A" w:rsidRPr="00CD6474">
        <w:t>(</w:t>
      </w:r>
      <w:r w:rsidR="00E01026" w:rsidRPr="00CD6474">
        <w:t>hier</w:t>
      </w:r>
      <w:r w:rsidR="005B3E3A" w:rsidRPr="00CD6474">
        <w:t xml:space="preserve"> wird immer «Realisierung» als Wert verwendet)</w:t>
      </w:r>
      <w:r w:rsidRPr="00CD6474">
        <w:t xml:space="preserve"> </w:t>
      </w:r>
    </w:p>
    <w:p w14:paraId="4E9E83DF" w14:textId="77777777" w:rsidR="005B3E3A" w:rsidRPr="00CD6474" w:rsidRDefault="00B274AB" w:rsidP="004F3EEF">
      <w:pPr>
        <w:pStyle w:val="Main"/>
        <w:numPr>
          <w:ilvl w:val="0"/>
          <w:numId w:val="16"/>
        </w:numPr>
      </w:pPr>
      <w:r w:rsidRPr="00CD6474">
        <w:t xml:space="preserve">Mitarbeiter </w:t>
      </w:r>
    </w:p>
    <w:p w14:paraId="50B8F2FA" w14:textId="0DFA1905" w:rsidR="005B3E3A" w:rsidRPr="00CD6474" w:rsidRDefault="00B274AB" w:rsidP="004F3EEF">
      <w:pPr>
        <w:pStyle w:val="Main"/>
        <w:numPr>
          <w:ilvl w:val="0"/>
          <w:numId w:val="16"/>
        </w:numPr>
      </w:pPr>
      <w:r w:rsidRPr="00CD6474">
        <w:t xml:space="preserve">Datum (von/bis) </w:t>
      </w:r>
    </w:p>
    <w:p w14:paraId="6F35AB2A" w14:textId="707CB955" w:rsidR="005B3E3A" w:rsidRPr="00CD6474" w:rsidRDefault="00B274AB" w:rsidP="004F3EEF">
      <w:pPr>
        <w:pStyle w:val="Main"/>
        <w:numPr>
          <w:ilvl w:val="0"/>
          <w:numId w:val="16"/>
        </w:numPr>
      </w:pPr>
      <w:r w:rsidRPr="00CD6474">
        <w:t xml:space="preserve">Geleistete Zeit </w:t>
      </w:r>
    </w:p>
    <w:p w14:paraId="54403BA1" w14:textId="01468853" w:rsidR="005B3E3A" w:rsidRPr="00CD6474" w:rsidRDefault="00B274AB" w:rsidP="004F3EEF">
      <w:pPr>
        <w:pStyle w:val="Main"/>
        <w:numPr>
          <w:ilvl w:val="0"/>
          <w:numId w:val="16"/>
        </w:numPr>
      </w:pPr>
      <w:r w:rsidRPr="00CD6474">
        <w:t xml:space="preserve">Beschreibung </w:t>
      </w:r>
      <w:r w:rsidR="005B3E3A" w:rsidRPr="00CD6474">
        <w:t>(</w:t>
      </w:r>
      <w:r w:rsidR="00E01026" w:rsidRPr="00CD6474">
        <w:t>hier</w:t>
      </w:r>
      <w:r w:rsidR="005B3E3A" w:rsidRPr="00CD6474">
        <w:t xml:space="preserve"> wird </w:t>
      </w:r>
      <w:r w:rsidR="00E01026" w:rsidRPr="00CD6474">
        <w:t>jeweils</w:t>
      </w:r>
      <w:r w:rsidR="005B3E3A" w:rsidRPr="00CD6474">
        <w:t xml:space="preserve"> die Jira Ticket Nummer verwendet)</w:t>
      </w:r>
      <w:r w:rsidRPr="00CD6474">
        <w:t xml:space="preserve"> </w:t>
      </w:r>
    </w:p>
    <w:p w14:paraId="0DC3B49E" w14:textId="37F6E009" w:rsidR="005B3E3A" w:rsidRPr="00CD6474" w:rsidRDefault="00B274AB" w:rsidP="004F3EEF">
      <w:pPr>
        <w:pStyle w:val="Main"/>
        <w:numPr>
          <w:ilvl w:val="0"/>
          <w:numId w:val="16"/>
        </w:numPr>
      </w:pPr>
      <w:r w:rsidRPr="00CD6474">
        <w:t xml:space="preserve">Interner Kommentar </w:t>
      </w:r>
      <w:r w:rsidR="005B3E3A" w:rsidRPr="00CD6474">
        <w:t>(</w:t>
      </w:r>
      <w:r w:rsidR="00E01026" w:rsidRPr="00CD6474">
        <w:t>hier</w:t>
      </w:r>
      <w:r w:rsidR="005B3E3A" w:rsidRPr="00CD6474">
        <w:t xml:space="preserve"> wird der Kommentar der Zeitbuchung in Jira verwendet)</w:t>
      </w:r>
      <w:r w:rsidRPr="00CD6474">
        <w:t xml:space="preserve"> </w:t>
      </w:r>
    </w:p>
    <w:p w14:paraId="778470C3" w14:textId="5919243E" w:rsidR="005B3E3A" w:rsidRPr="00CD6474" w:rsidRDefault="00B274AB" w:rsidP="004F3EEF">
      <w:pPr>
        <w:pStyle w:val="Main"/>
        <w:numPr>
          <w:ilvl w:val="0"/>
          <w:numId w:val="16"/>
        </w:numPr>
      </w:pPr>
      <w:r w:rsidRPr="00CD6474">
        <w:t xml:space="preserve">Verrechenbar </w:t>
      </w:r>
      <w:r w:rsidR="002501C1" w:rsidRPr="00CD6474">
        <w:t>(</w:t>
      </w:r>
      <w:r w:rsidR="00E01026" w:rsidRPr="00CD6474">
        <w:t>w</w:t>
      </w:r>
      <w:r w:rsidR="002501C1" w:rsidRPr="00CD6474">
        <w:t>ird von der Projekteinstellung in der LEIS Datenbank abgeleitet)</w:t>
      </w:r>
      <w:r w:rsidRPr="00CD6474">
        <w:t xml:space="preserve"> </w:t>
      </w:r>
    </w:p>
    <w:p w14:paraId="6CA0D011" w14:textId="48F262FC" w:rsidR="005B3E3A" w:rsidRPr="00CD6474" w:rsidRDefault="00B274AB" w:rsidP="004F3EEF">
      <w:pPr>
        <w:pStyle w:val="Main"/>
        <w:numPr>
          <w:ilvl w:val="0"/>
          <w:numId w:val="16"/>
        </w:numPr>
      </w:pPr>
      <w:r w:rsidRPr="00CD6474">
        <w:t xml:space="preserve">Zeitklasse </w:t>
      </w:r>
      <w:r w:rsidR="002501C1" w:rsidRPr="00CD6474">
        <w:t>(</w:t>
      </w:r>
      <w:r w:rsidR="00E01026" w:rsidRPr="00CD6474">
        <w:t>hier</w:t>
      </w:r>
      <w:r w:rsidR="002501C1" w:rsidRPr="00CD6474">
        <w:t xml:space="preserve"> wird immer «</w:t>
      </w:r>
      <w:r w:rsidRPr="00CD6474">
        <w:t>Normalzeit</w:t>
      </w:r>
      <w:r w:rsidR="002501C1" w:rsidRPr="00CD6474">
        <w:t>» als Wert verwendet)</w:t>
      </w:r>
      <w:r w:rsidRPr="00CD6474">
        <w:t xml:space="preserve"> </w:t>
      </w:r>
    </w:p>
    <w:p w14:paraId="7CE8DEFD" w14:textId="77777777" w:rsidR="002501C1" w:rsidRPr="00CD6474" w:rsidRDefault="002501C1" w:rsidP="00B274AB">
      <w:pPr>
        <w:pStyle w:val="Main"/>
      </w:pPr>
    </w:p>
    <w:p w14:paraId="46001A08" w14:textId="77777777" w:rsidR="00711ADA" w:rsidRDefault="00711ADA">
      <w:pPr>
        <w:widowControl/>
        <w:spacing w:line="240" w:lineRule="auto"/>
        <w:rPr>
          <w:i/>
          <w:sz w:val="32"/>
        </w:rPr>
      </w:pPr>
      <w:r>
        <w:br w:type="page"/>
      </w:r>
    </w:p>
    <w:p w14:paraId="34EE56D1" w14:textId="77E92367" w:rsidR="002501C1" w:rsidRPr="00CD6474" w:rsidRDefault="00B274AB" w:rsidP="00E01026">
      <w:pPr>
        <w:pStyle w:val="Formatvorlage2"/>
      </w:pPr>
      <w:bookmarkStart w:id="7" w:name="_Toc163206294"/>
      <w:r w:rsidRPr="00CD6474">
        <w:lastRenderedPageBreak/>
        <w:t>Out of Scope</w:t>
      </w:r>
      <w:bookmarkEnd w:id="7"/>
      <w:r w:rsidR="002501C1" w:rsidRPr="00CD6474">
        <w:t xml:space="preserve"> </w:t>
      </w:r>
    </w:p>
    <w:p w14:paraId="3A02EA1E" w14:textId="1A0514B3" w:rsidR="002501C1" w:rsidRPr="00CD6474" w:rsidRDefault="002501C1" w:rsidP="004F3EEF">
      <w:pPr>
        <w:pStyle w:val="Main"/>
        <w:numPr>
          <w:ilvl w:val="0"/>
          <w:numId w:val="17"/>
        </w:numPr>
      </w:pPr>
      <w:r w:rsidRPr="00CD6474">
        <w:t xml:space="preserve">Die in der Jira Aufgabe eingetragene geleistete Zeit wird eins zu eins übernommen, auch </w:t>
      </w:r>
      <w:r w:rsidR="00B274AB" w:rsidRPr="00CD6474">
        <w:t xml:space="preserve">wenn die Zeitbuchung grösser als 24 Stunden ist. </w:t>
      </w:r>
    </w:p>
    <w:p w14:paraId="50EA2416" w14:textId="503D6297" w:rsidR="002501C1" w:rsidRPr="00CD6474" w:rsidRDefault="00B274AB" w:rsidP="004F3EEF">
      <w:pPr>
        <w:pStyle w:val="Main"/>
        <w:numPr>
          <w:ilvl w:val="1"/>
          <w:numId w:val="17"/>
        </w:numPr>
      </w:pPr>
      <w:r w:rsidRPr="00CD6474">
        <w:t xml:space="preserve">Wenn die </w:t>
      </w:r>
      <w:r w:rsidR="00297C03">
        <w:t>g</w:t>
      </w:r>
      <w:r w:rsidRPr="00CD6474">
        <w:t xml:space="preserve">eleistete Zeit </w:t>
      </w:r>
      <w:r w:rsidR="002501C1" w:rsidRPr="00CD6474">
        <w:t>länger</w:t>
      </w:r>
      <w:r w:rsidRPr="00CD6474">
        <w:t xml:space="preserve"> als 24h ist, soll eine Warnung in das Error Log geschrieben werden. </w:t>
      </w:r>
    </w:p>
    <w:p w14:paraId="064D5EAE" w14:textId="77777777" w:rsidR="002501C1" w:rsidRPr="00CD6474" w:rsidRDefault="00B274AB" w:rsidP="004F3EEF">
      <w:pPr>
        <w:pStyle w:val="Main"/>
        <w:numPr>
          <w:ilvl w:val="0"/>
          <w:numId w:val="17"/>
        </w:numPr>
      </w:pPr>
      <w:r w:rsidRPr="00CD6474">
        <w:t>Zeitklasse "</w:t>
      </w:r>
      <w:r w:rsidRPr="00CD6474">
        <w:rPr>
          <w:rFonts w:cs="Montserrat"/>
        </w:rPr>
        <w:t>Ü</w:t>
      </w:r>
      <w:r w:rsidRPr="00CD6474">
        <w:t xml:space="preserve">berzeit" wird nicht automatisch gesetzt. </w:t>
      </w:r>
    </w:p>
    <w:p w14:paraId="3F3A6343" w14:textId="507759D9" w:rsidR="002501C1" w:rsidRPr="00CD6474" w:rsidRDefault="002501C1" w:rsidP="004F3EEF">
      <w:pPr>
        <w:pStyle w:val="Main"/>
        <w:numPr>
          <w:ilvl w:val="0"/>
          <w:numId w:val="17"/>
        </w:numPr>
      </w:pPr>
      <w:r w:rsidRPr="00CD6474">
        <w:t xml:space="preserve">Jira </w:t>
      </w:r>
      <w:r w:rsidR="00E01026" w:rsidRPr="00CD6474">
        <w:t>Zeitbuchungen,</w:t>
      </w:r>
      <w:r w:rsidRPr="00CD6474">
        <w:t xml:space="preserve"> welche schon importiert </w:t>
      </w:r>
      <w:r w:rsidR="00793F19" w:rsidRPr="00CD6474">
        <w:t>wurden,</w:t>
      </w:r>
      <w:r w:rsidRPr="00CD6474">
        <w:t xml:space="preserve"> werden nicht erneut auf Änderungen geprüft und werden auch nicht automatisch aktualisiert.</w:t>
      </w:r>
      <w:r w:rsidR="00B274AB" w:rsidRPr="00CD6474">
        <w:t xml:space="preserve"> </w:t>
      </w:r>
    </w:p>
    <w:p w14:paraId="14277DFD" w14:textId="0DA8D912" w:rsidR="002501C1" w:rsidRPr="00CD6474" w:rsidRDefault="00B274AB" w:rsidP="004F3EEF">
      <w:pPr>
        <w:pStyle w:val="Main"/>
        <w:numPr>
          <w:ilvl w:val="0"/>
          <w:numId w:val="17"/>
        </w:numPr>
      </w:pPr>
      <w:r w:rsidRPr="00CD6474">
        <w:t xml:space="preserve">Rundung von Zeitbuchungen auf </w:t>
      </w:r>
      <w:r w:rsidR="002501C1" w:rsidRPr="00CD6474">
        <w:t>15 Minuten werden nicht automatisch vorgenommen (bei den meisten Projekten müssen Mitarbeiter auf 15 Minuten Intervalle runden, jedoch nicht bei allen).</w:t>
      </w:r>
    </w:p>
    <w:p w14:paraId="4C276368" w14:textId="77777777" w:rsidR="002501C1" w:rsidRPr="00CD6474" w:rsidRDefault="00B274AB" w:rsidP="004F3EEF">
      <w:pPr>
        <w:pStyle w:val="Main"/>
        <w:numPr>
          <w:ilvl w:val="0"/>
          <w:numId w:val="17"/>
        </w:numPr>
      </w:pPr>
      <w:r w:rsidRPr="00CD6474">
        <w:t xml:space="preserve">Projekte werden in LEIS nicht automatisch angelegt. </w:t>
      </w:r>
    </w:p>
    <w:p w14:paraId="0FC0074F" w14:textId="3AA93444" w:rsidR="002501C1" w:rsidRPr="00CD6474" w:rsidRDefault="00B274AB" w:rsidP="004F3EEF">
      <w:pPr>
        <w:pStyle w:val="Main"/>
        <w:numPr>
          <w:ilvl w:val="0"/>
          <w:numId w:val="17"/>
        </w:numPr>
      </w:pPr>
      <w:r w:rsidRPr="00CD6474">
        <w:t xml:space="preserve">Die Whitelist muss manuell in der </w:t>
      </w:r>
      <w:r w:rsidR="002501C1" w:rsidRPr="00CD6474">
        <w:t>LEIS</w:t>
      </w:r>
      <w:r w:rsidRPr="00CD6474">
        <w:t xml:space="preserve"> Datenbank abgefüllt werden. </w:t>
      </w:r>
    </w:p>
    <w:p w14:paraId="6FFAA653" w14:textId="0CEE8C36" w:rsidR="00B274AB" w:rsidRPr="00CD6474" w:rsidRDefault="002501C1" w:rsidP="005559A2">
      <w:pPr>
        <w:pStyle w:val="Main"/>
        <w:numPr>
          <w:ilvl w:val="0"/>
          <w:numId w:val="17"/>
        </w:numPr>
      </w:pPr>
      <w:r w:rsidRPr="00CD6474">
        <w:t>Zeitbuchungen werden immer für die vergangenen sieben Tage importiert.</w:t>
      </w:r>
      <w:r w:rsidR="005559A2">
        <w:t xml:space="preserve"> </w:t>
      </w:r>
      <w:r w:rsidRPr="00CD6474">
        <w:t xml:space="preserve">Es wird dabei nicht beachtet, ob </w:t>
      </w:r>
      <w:r w:rsidR="00B274AB" w:rsidRPr="00CD6474">
        <w:t>bei einem Monatswechsel der Vormonat für die Zeitbuchungen durch Mitarbeiter bereits gesperrt wurde.</w:t>
      </w:r>
    </w:p>
    <w:p w14:paraId="694E2F86" w14:textId="77777777" w:rsidR="00F65EAD" w:rsidRPr="00CD6474" w:rsidRDefault="00F65EAD" w:rsidP="00F65EAD">
      <w:pPr>
        <w:pStyle w:val="Formatvorlage2"/>
      </w:pPr>
      <w:bookmarkStart w:id="8" w:name="_Toc163206295"/>
      <w:r w:rsidRPr="00CD6474">
        <w:t>Vorgaben</w:t>
      </w:r>
      <w:bookmarkEnd w:id="8"/>
    </w:p>
    <w:p w14:paraId="4CD02CA9" w14:textId="2E96D3D3" w:rsidR="00F65EAD" w:rsidRPr="00CD6474" w:rsidRDefault="00F65EAD" w:rsidP="00F65EAD">
      <w:pPr>
        <w:pStyle w:val="Main"/>
      </w:pPr>
      <w:r w:rsidRPr="00CD6474">
        <w:t>Der Jira Synchronizer wird als Kommandozeilen</w:t>
      </w:r>
      <w:r w:rsidR="00297C03">
        <w:t>p</w:t>
      </w:r>
      <w:r w:rsidRPr="00CD6474">
        <w:t>rogramm erstellt, welches in einem Scheduler zeitgesteuert und automatisch ausgeführt werden können soll.</w:t>
      </w:r>
    </w:p>
    <w:p w14:paraId="7DCBBA28" w14:textId="52DBC58A" w:rsidR="00B274AB" w:rsidRPr="00CD6474" w:rsidRDefault="00B274AB" w:rsidP="00B274AB">
      <w:pPr>
        <w:pStyle w:val="Formatvorlage1"/>
      </w:pPr>
      <w:bookmarkStart w:id="9" w:name="_Toc163206296"/>
      <w:r w:rsidRPr="00CD6474">
        <w:t>Mittel und Methoden</w:t>
      </w:r>
      <w:bookmarkEnd w:id="9"/>
    </w:p>
    <w:p w14:paraId="43E457C4" w14:textId="31EA9EEF" w:rsidR="002501C1" w:rsidRPr="00CD6474" w:rsidRDefault="00B274AB" w:rsidP="004F3EEF">
      <w:pPr>
        <w:pStyle w:val="Main"/>
        <w:numPr>
          <w:ilvl w:val="0"/>
          <w:numId w:val="18"/>
        </w:numPr>
      </w:pPr>
      <w:r w:rsidRPr="00CD6474">
        <w:t>Arbeitslaptop (durch Softec zur Verfügung gestellt)</w:t>
      </w:r>
    </w:p>
    <w:p w14:paraId="0ACB8B3F" w14:textId="3C166061" w:rsidR="002501C1" w:rsidRPr="00CD6474" w:rsidRDefault="00B274AB" w:rsidP="004F3EEF">
      <w:pPr>
        <w:pStyle w:val="Main"/>
        <w:numPr>
          <w:ilvl w:val="0"/>
          <w:numId w:val="18"/>
        </w:numPr>
      </w:pPr>
      <w:r w:rsidRPr="00CD6474">
        <w:t xml:space="preserve">Visual Studio Professional 2022 und Visual Studio Code </w:t>
      </w:r>
    </w:p>
    <w:p w14:paraId="31E9C191" w14:textId="417C3298" w:rsidR="002501C1" w:rsidRPr="00CD6474" w:rsidRDefault="00B274AB" w:rsidP="004F3EEF">
      <w:pPr>
        <w:pStyle w:val="Main"/>
        <w:numPr>
          <w:ilvl w:val="0"/>
          <w:numId w:val="18"/>
        </w:numPr>
      </w:pPr>
      <w:r w:rsidRPr="00CD6474">
        <w:t xml:space="preserve">Microsoft SQL Server Management Studio 19 </w:t>
      </w:r>
    </w:p>
    <w:p w14:paraId="5B88884E" w14:textId="54ADC463" w:rsidR="002501C1" w:rsidRPr="00CD6474" w:rsidRDefault="00B274AB" w:rsidP="004F3EEF">
      <w:pPr>
        <w:pStyle w:val="Main"/>
        <w:numPr>
          <w:ilvl w:val="0"/>
          <w:numId w:val="18"/>
        </w:numPr>
      </w:pPr>
      <w:r w:rsidRPr="00CD6474">
        <w:t xml:space="preserve">Microsoft SQL Datenbankserver 2016 </w:t>
      </w:r>
    </w:p>
    <w:p w14:paraId="425E7E03" w14:textId="34EB94EE" w:rsidR="00CC68F8" w:rsidRPr="00153FF3" w:rsidRDefault="00E01026" w:rsidP="00153FF3">
      <w:pPr>
        <w:pStyle w:val="Main"/>
        <w:numPr>
          <w:ilvl w:val="0"/>
          <w:numId w:val="18"/>
        </w:numPr>
      </w:pPr>
      <w:r w:rsidRPr="00CD6474">
        <w:t xml:space="preserve">Als </w:t>
      </w:r>
      <w:r w:rsidR="00B274AB" w:rsidRPr="00CD6474">
        <w:t>Programmiersprachen</w:t>
      </w:r>
      <w:r w:rsidRPr="00CD6474">
        <w:t xml:space="preserve"> werden</w:t>
      </w:r>
      <w:r w:rsidR="00B274AB" w:rsidRPr="00CD6474">
        <w:t xml:space="preserve"> C# und T-SQL </w:t>
      </w:r>
      <w:r w:rsidRPr="00CD6474">
        <w:t>verwendet.</w:t>
      </w:r>
    </w:p>
    <w:p w14:paraId="33D6E765" w14:textId="47FFFB74" w:rsidR="00B274AB" w:rsidRPr="00CD6474" w:rsidRDefault="00B274AB" w:rsidP="00B274AB">
      <w:pPr>
        <w:pStyle w:val="Formatvorlage1"/>
      </w:pPr>
      <w:bookmarkStart w:id="10" w:name="_Toc163206297"/>
      <w:r w:rsidRPr="00CD6474">
        <w:t>Vorkenntnisse</w:t>
      </w:r>
      <w:bookmarkEnd w:id="10"/>
    </w:p>
    <w:p w14:paraId="3DA512E4" w14:textId="77777777" w:rsidR="00E01026" w:rsidRPr="00CD6474" w:rsidRDefault="002501C1" w:rsidP="00E01026">
      <w:pPr>
        <w:pStyle w:val="Main"/>
      </w:pPr>
      <w:r w:rsidRPr="00CD6474">
        <w:t xml:space="preserve">Als Lehrlingsprojekt durfte ich mit der Neuentwicklung des neuen LEIS beginnen. Voraussetzung für das neue LEIS ist es, auf die alte LEIS Datenbank aufzusetzen. Als solches ist auch die Kenntnis des alten Datenbankschemas und seiner Eigenheiten aufzuführen. Da das LEIS und seine Datenbank beide mittlerweile weit über zehn Jahre alt sind, verfügt die Datenbank über ein paar Eigenheiten. </w:t>
      </w:r>
      <w:r w:rsidR="00E01026" w:rsidRPr="00CD6474">
        <w:t xml:space="preserve">Als solches arbeitet sie exklusiv mit Triggern und verfügt über keine Foreign Keys. </w:t>
      </w:r>
    </w:p>
    <w:p w14:paraId="5677C9C8" w14:textId="3729571E" w:rsidR="00B274AB" w:rsidRPr="00CD6474" w:rsidRDefault="00E01026" w:rsidP="00E01026">
      <w:pPr>
        <w:pStyle w:val="Main"/>
      </w:pPr>
      <w:r w:rsidRPr="00CD6474">
        <w:t>Ich arbeite täglich mit der Programmiersprache C# und mit der Sprache T-SQL bin ich durch meine Arbeit mit der LEIS Datenbank sowie einigen anderen Projekten der Softec vertraut. Ich verwende Visual Studio Professional 2022 und Visual Studio Code praktisch täglich, das Microsoft SQL Server Management Studio 19 habe ich auch schon oft verwendet, und mit dem Microsoft SQL Datenbankserver 2019 bin ich vertraut.</w:t>
      </w:r>
    </w:p>
    <w:p w14:paraId="5F98FC88" w14:textId="77777777" w:rsidR="00711ADA" w:rsidRDefault="00711ADA">
      <w:pPr>
        <w:widowControl/>
        <w:spacing w:line="240" w:lineRule="auto"/>
        <w:rPr>
          <w:i/>
          <w:sz w:val="36"/>
        </w:rPr>
      </w:pPr>
      <w:r>
        <w:br w:type="page"/>
      </w:r>
    </w:p>
    <w:p w14:paraId="4C84F16C" w14:textId="75E4A4F3" w:rsidR="00B274AB" w:rsidRPr="00CD6474" w:rsidRDefault="00B274AB" w:rsidP="00B274AB">
      <w:pPr>
        <w:pStyle w:val="Formatvorlage1"/>
      </w:pPr>
      <w:bookmarkStart w:id="11" w:name="_Toc163206298"/>
      <w:r w:rsidRPr="00CD6474">
        <w:lastRenderedPageBreak/>
        <w:t>Vorarbeiten</w:t>
      </w:r>
      <w:bookmarkEnd w:id="11"/>
    </w:p>
    <w:p w14:paraId="263959B3" w14:textId="757A518A" w:rsidR="00E01026" w:rsidRPr="00CD6474" w:rsidRDefault="00E01026" w:rsidP="00B274AB">
      <w:pPr>
        <w:pStyle w:val="Main"/>
      </w:pPr>
      <w:r w:rsidRPr="00CD6474">
        <w:t xml:space="preserve">Zu den Vorarbeiten gehört eine Machbarkeitsstudie, in welcher ich </w:t>
      </w:r>
      <w:r w:rsidR="00793F19" w:rsidRPr="00CD6474">
        <w:t>schaute,</w:t>
      </w:r>
      <w:r w:rsidRPr="00CD6474">
        <w:t xml:space="preserve"> ob ich die Jira API wie erwartet ansteuern und Daten davon importieren kann. Das aus der Studie hervorgegangene Werkstück</w:t>
      </w:r>
      <w:r w:rsidR="00B274AB" w:rsidRPr="00CD6474">
        <w:t xml:space="preserve"> wurde wieder restlos gelöscht. Backups gibt es ebenfalls keine. </w:t>
      </w:r>
    </w:p>
    <w:p w14:paraId="232E8810" w14:textId="21913290" w:rsidR="00B274AB" w:rsidRPr="00CD6474" w:rsidRDefault="00E01026" w:rsidP="00E01026">
      <w:pPr>
        <w:pStyle w:val="Main"/>
      </w:pPr>
      <w:r w:rsidRPr="00CD6474">
        <w:t>Weiterhin ist hier die begonnene Neuentwicklung vom LEIS sowie das Studium des Datenbankschemas aufzuführen. Für die IPA wird eine anonymisierte Version der LEIS Datenbank verwendet.</w:t>
      </w:r>
    </w:p>
    <w:p w14:paraId="4B26A0C2" w14:textId="77777777" w:rsidR="00B274AB" w:rsidRPr="00CD6474" w:rsidRDefault="00B274AB" w:rsidP="00B274AB">
      <w:pPr>
        <w:pStyle w:val="Formatvorlage1"/>
      </w:pPr>
      <w:bookmarkStart w:id="12" w:name="_Toc163206299"/>
      <w:r w:rsidRPr="00CD6474">
        <w:t>Neue Lerninhalte</w:t>
      </w:r>
      <w:bookmarkEnd w:id="12"/>
    </w:p>
    <w:p w14:paraId="23F20F3D" w14:textId="2BF24230" w:rsidR="00B274AB" w:rsidRPr="00CD6474" w:rsidRDefault="00F65EAD" w:rsidP="00B274AB">
      <w:pPr>
        <w:pStyle w:val="Main"/>
      </w:pPr>
      <w:r w:rsidRPr="00CD6474">
        <w:t xml:space="preserve">Trotz der durchgeführten Machbarkeitsstudie ist die Jira API als neuer Lerninhalt aufzuführen, da die Machbarkeitsstudie lediglich grob testete, ob die Jira API wie erwartet ansteuerbar ist, nicht wie sie detailliert funktioniert, wie man sich darauf zu orientieren hat, oder was </w:t>
      </w:r>
      <w:r w:rsidR="009F1D82" w:rsidRPr="00CD6474">
        <w:t>poten</w:t>
      </w:r>
      <w:r w:rsidR="009F1D82">
        <w:t>zielle</w:t>
      </w:r>
      <w:r w:rsidRPr="00CD6474">
        <w:t xml:space="preserve"> Schwierigkeiten sind.</w:t>
      </w:r>
    </w:p>
    <w:p w14:paraId="183F6C0F" w14:textId="4CBD3B1D" w:rsidR="00B274AB" w:rsidRPr="00CD6474" w:rsidRDefault="00B274AB" w:rsidP="00B274AB">
      <w:pPr>
        <w:pStyle w:val="Formatvorlage1"/>
      </w:pPr>
      <w:bookmarkStart w:id="13" w:name="_Toc163206300"/>
      <w:r w:rsidRPr="00CD6474">
        <w:t>Arbeiten in den letzten 6 Monaten</w:t>
      </w:r>
      <w:bookmarkEnd w:id="13"/>
    </w:p>
    <w:p w14:paraId="257C00F5" w14:textId="5CDC6AD5" w:rsidR="00F65EAD" w:rsidRPr="00CD6474" w:rsidRDefault="00B274AB" w:rsidP="004F3EEF">
      <w:pPr>
        <w:pStyle w:val="Main"/>
        <w:numPr>
          <w:ilvl w:val="0"/>
          <w:numId w:val="19"/>
        </w:numPr>
      </w:pPr>
      <w:r w:rsidRPr="00CD6474">
        <w:t>Neuentwicklung vo</w:t>
      </w:r>
      <w:r w:rsidR="00F65EAD" w:rsidRPr="00CD6474">
        <w:t>m</w:t>
      </w:r>
      <w:r w:rsidRPr="00CD6474">
        <w:t xml:space="preserve"> LEIS </w:t>
      </w:r>
    </w:p>
    <w:p w14:paraId="3EB09302" w14:textId="77777777" w:rsidR="00F65EAD" w:rsidRPr="00CD6474" w:rsidRDefault="00B274AB" w:rsidP="004F3EEF">
      <w:pPr>
        <w:pStyle w:val="Main"/>
        <w:numPr>
          <w:ilvl w:val="0"/>
          <w:numId w:val="19"/>
        </w:numPr>
      </w:pPr>
      <w:r w:rsidRPr="00CD6474">
        <w:t xml:space="preserve">Reports auf Basis von DevExtreme Reports erstellen </w:t>
      </w:r>
    </w:p>
    <w:p w14:paraId="4E73BF52" w14:textId="77777777" w:rsidR="00F65EAD" w:rsidRPr="00CD6474" w:rsidRDefault="00B274AB" w:rsidP="004F3EEF">
      <w:pPr>
        <w:pStyle w:val="Main"/>
        <w:numPr>
          <w:ilvl w:val="0"/>
          <w:numId w:val="19"/>
        </w:numPr>
      </w:pPr>
      <w:r w:rsidRPr="00CD6474">
        <w:t xml:space="preserve">Erweiterungen an bestehenden ASP.net Core Web APIs für die Reports und für die Angular Webapplikationen </w:t>
      </w:r>
    </w:p>
    <w:p w14:paraId="4BF45B60" w14:textId="23F5D51B" w:rsidR="00F65EAD" w:rsidRPr="00CD6474" w:rsidRDefault="00B274AB" w:rsidP="004F3EEF">
      <w:pPr>
        <w:pStyle w:val="Main"/>
        <w:numPr>
          <w:ilvl w:val="0"/>
          <w:numId w:val="19"/>
        </w:numPr>
      </w:pPr>
      <w:r w:rsidRPr="00CD6474">
        <w:t>QR</w:t>
      </w:r>
      <w:r w:rsidR="00297C03">
        <w:t>-</w:t>
      </w:r>
      <w:r w:rsidRPr="00CD6474">
        <w:t>Code Rechnungsgenerator als Kommandozeilen</w:t>
      </w:r>
      <w:r w:rsidR="00297C03">
        <w:t>p</w:t>
      </w:r>
      <w:r w:rsidR="00F65EAD" w:rsidRPr="00CD6474">
        <w:t>rogramm</w:t>
      </w:r>
    </w:p>
    <w:p w14:paraId="3E1D0BFC" w14:textId="04A869ED" w:rsidR="00F65EAD" w:rsidRPr="00CD6474" w:rsidRDefault="00B274AB" w:rsidP="00F65EAD">
      <w:pPr>
        <w:pStyle w:val="Main"/>
        <w:ind w:left="360"/>
      </w:pPr>
      <w:r w:rsidRPr="00CD6474">
        <w:t xml:space="preserve"> </w:t>
      </w:r>
    </w:p>
    <w:p w14:paraId="54212735" w14:textId="7B61A539" w:rsidR="00B274AB" w:rsidRPr="00CD6474" w:rsidRDefault="00B274AB" w:rsidP="00F65EAD">
      <w:pPr>
        <w:pStyle w:val="Main"/>
      </w:pPr>
      <w:r w:rsidRPr="00CD6474">
        <w:t>Es waren alle aufgeführten Aufgaben von grösserem Umfang. Dabei kamen die Programmiersprachen C# und T-SQL, sowie das Framework Angular zum Einsatz. Diese Arbeiten wurden in Vollzeit ausgeführt.</w:t>
      </w:r>
    </w:p>
    <w:p w14:paraId="4008966A" w14:textId="4C0A5FFF" w:rsidR="003601C9" w:rsidRPr="00CD6474" w:rsidRDefault="003601C9" w:rsidP="003601C9">
      <w:pPr>
        <w:pStyle w:val="Main"/>
      </w:pPr>
    </w:p>
    <w:p w14:paraId="71553CC8" w14:textId="77777777" w:rsidR="0052594D" w:rsidRPr="00CD6474" w:rsidRDefault="0052594D">
      <w:pPr>
        <w:widowControl/>
        <w:spacing w:line="240" w:lineRule="auto"/>
        <w:rPr>
          <w:b/>
          <w:i/>
          <w:sz w:val="40"/>
        </w:rPr>
      </w:pPr>
      <w:r w:rsidRPr="00CD6474">
        <w:br w:type="page"/>
      </w:r>
    </w:p>
    <w:p w14:paraId="3415381F" w14:textId="1821B4CD" w:rsidR="0023228F" w:rsidRPr="00CD6474" w:rsidRDefault="0023228F" w:rsidP="003601C9">
      <w:pPr>
        <w:pStyle w:val="Ebene2"/>
      </w:pPr>
      <w:bookmarkStart w:id="14" w:name="_Toc163206301"/>
      <w:r w:rsidRPr="00CD6474">
        <w:lastRenderedPageBreak/>
        <w:t>Projektaufbauorganisation</w:t>
      </w:r>
      <w:bookmarkEnd w:id="14"/>
    </w:p>
    <w:p w14:paraId="5A87AA5E" w14:textId="197BA6F8" w:rsidR="00911F96" w:rsidRPr="00CD6474" w:rsidRDefault="00554DA0" w:rsidP="005B3C2C">
      <w:pPr>
        <w:pStyle w:val="Formatvorlage1"/>
      </w:pPr>
      <w:bookmarkStart w:id="15" w:name="_Toc163206302"/>
      <w:r w:rsidRPr="00CD6474">
        <w:t>Projektumfeld</w:t>
      </w:r>
      <w:bookmarkEnd w:id="15"/>
    </w:p>
    <w:p w14:paraId="0DB40E4B" w14:textId="7900B308" w:rsidR="00554DA0" w:rsidRPr="00CD6474" w:rsidRDefault="00B11944" w:rsidP="00A77728">
      <w:pPr>
        <w:pStyle w:val="Formatvorlage2"/>
      </w:pPr>
      <w:bookmarkStart w:id="16" w:name="_Toc163206303"/>
      <w:r w:rsidRPr="00CD6474">
        <w:t>Softec</w:t>
      </w:r>
      <w:r w:rsidR="00554DA0" w:rsidRPr="00CD6474">
        <w:t xml:space="preserve"> AG</w:t>
      </w:r>
      <w:bookmarkEnd w:id="16"/>
    </w:p>
    <w:p w14:paraId="73FBE241" w14:textId="2A362FA5" w:rsidR="005B3C2C" w:rsidRPr="00CD6474" w:rsidRDefault="005B3C2C" w:rsidP="005B3C2C">
      <w:pPr>
        <w:pStyle w:val="Main"/>
      </w:pPr>
      <w:r w:rsidRPr="00CD6474">
        <w:t>Im Bereich Software</w:t>
      </w:r>
      <w:r w:rsidR="00297C03">
        <w:t>-</w:t>
      </w:r>
      <w:r w:rsidRPr="00CD6474">
        <w:t>Engineering entwickelt die Softec AG in Steinhausen Applikationen für diverse Kunden innerhalb der Schweiz. Ihre Produkte dienen unter anderem der interkantonalen Landwirtschaftsdatenerhebung, der Einsatzerfassung polizeilicher Dienste im Kanton Zürich, oder dem Aufbau und Betrieb von Geoinformationssystemen.</w:t>
      </w:r>
      <w:r w:rsidR="0052594D" w:rsidRPr="00CD6474">
        <w:t xml:space="preserve"> Die Softec ist jedoch nicht nur im Bereich Software</w:t>
      </w:r>
      <w:r w:rsidR="00297C03">
        <w:t>-</w:t>
      </w:r>
      <w:r w:rsidR="0052594D" w:rsidRPr="00CD6474">
        <w:t>Engineering tätig, sondern auch in den Bereichen Platform Engineering, Network Engineering, Security Engineering und Operation Services.</w:t>
      </w:r>
    </w:p>
    <w:p w14:paraId="2B6E954A" w14:textId="062CDE38" w:rsidR="0052594D" w:rsidRPr="00CD6474" w:rsidRDefault="0052594D" w:rsidP="00E10A31">
      <w:pPr>
        <w:pStyle w:val="Formatvorlage3"/>
      </w:pPr>
      <w:bookmarkStart w:id="17" w:name="_Toc163206304"/>
      <w:r w:rsidRPr="00CD6474">
        <w:t>Code</w:t>
      </w:r>
      <w:r w:rsidR="00A8455F">
        <w:t>f</w:t>
      </w:r>
      <w:r w:rsidRPr="00CD6474">
        <w:t>athers</w:t>
      </w:r>
      <w:bookmarkEnd w:id="17"/>
    </w:p>
    <w:p w14:paraId="05709917" w14:textId="41C2A27B" w:rsidR="0052594D" w:rsidRPr="00CD6474" w:rsidRDefault="0052594D" w:rsidP="0052594D">
      <w:pPr>
        <w:pStyle w:val="Main"/>
      </w:pPr>
      <w:r w:rsidRPr="00CD6474">
        <w:t>«Code</w:t>
      </w:r>
      <w:r w:rsidR="00A8455F">
        <w:t>f</w:t>
      </w:r>
      <w:r w:rsidRPr="00CD6474">
        <w:t>athers» ist eines der beiden Software</w:t>
      </w:r>
      <w:r w:rsidR="00297C03">
        <w:t>-</w:t>
      </w:r>
      <w:r w:rsidRPr="00CD6474">
        <w:t>Engineering Team</w:t>
      </w:r>
      <w:r w:rsidR="00793F19" w:rsidRPr="00CD6474">
        <w:t>s</w:t>
      </w:r>
      <w:r w:rsidRPr="00CD6474">
        <w:t xml:space="preserve"> der Softec</w:t>
      </w:r>
      <w:r w:rsidR="000676C0" w:rsidRPr="00CD6474">
        <w:t>. Im Team Code</w:t>
      </w:r>
      <w:r w:rsidR="008777C9">
        <w:t>f</w:t>
      </w:r>
      <w:r w:rsidR="000676C0" w:rsidRPr="00CD6474">
        <w:t>athers werden Individualsoftware für diverse Kunden und integrierte Businessprozesse entwickelt, sowie bestehende Applikationen gewartet.</w:t>
      </w:r>
      <w:r w:rsidRPr="00CD6474">
        <w:t xml:space="preserve"> </w:t>
      </w:r>
    </w:p>
    <w:p w14:paraId="2BE810F0" w14:textId="65273A91" w:rsidR="0052594D" w:rsidRPr="00CD6474" w:rsidRDefault="0052594D" w:rsidP="00E10A31">
      <w:pPr>
        <w:pStyle w:val="Formatvorlage3"/>
      </w:pPr>
      <w:bookmarkStart w:id="18" w:name="_Toc163206305"/>
      <w:r w:rsidRPr="00CD6474">
        <w:t>LAWIS</w:t>
      </w:r>
      <w:bookmarkEnd w:id="18"/>
    </w:p>
    <w:p w14:paraId="307D71CE" w14:textId="02C79995" w:rsidR="0052594D" w:rsidRPr="00CD6474" w:rsidRDefault="0052594D" w:rsidP="001A3C09">
      <w:pPr>
        <w:pStyle w:val="Main"/>
      </w:pPr>
      <w:r w:rsidRPr="00CD6474">
        <w:t>«LAWIS» ist ebenfalls ein Software</w:t>
      </w:r>
      <w:r w:rsidR="00297C03">
        <w:t>-</w:t>
      </w:r>
      <w:r w:rsidRPr="00CD6474">
        <w:t xml:space="preserve">Engineering Team der Softec. Das Team LAWIS beschäftigt sich mit </w:t>
      </w:r>
      <w:r w:rsidR="000676C0" w:rsidRPr="00CD6474">
        <w:t>der interkantonalen Landwirtschaftsdatenerfassung der Deutschschweiz</w:t>
      </w:r>
      <w:r w:rsidR="001A3C09">
        <w:t xml:space="preserve"> und ist die Lösung für Kantone und </w:t>
      </w:r>
      <w:r w:rsidR="006A025A">
        <w:t>Landwirte,</w:t>
      </w:r>
      <w:r w:rsidR="001A3C09">
        <w:t xml:space="preserve"> um Subventionen zu berechnen.</w:t>
      </w:r>
    </w:p>
    <w:p w14:paraId="76E2D095" w14:textId="74F265BA" w:rsidR="00E10A31" w:rsidRPr="00CD6474" w:rsidRDefault="00E10A31" w:rsidP="00E10A31">
      <w:pPr>
        <w:pStyle w:val="Formatvorlage2"/>
      </w:pPr>
      <w:bookmarkStart w:id="19" w:name="_Toc163206306"/>
      <w:r w:rsidRPr="00CD6474">
        <w:t>bildxzug Lehre im Verbund</w:t>
      </w:r>
      <w:bookmarkEnd w:id="19"/>
    </w:p>
    <w:p w14:paraId="39D17D46" w14:textId="33F5F7F4" w:rsidR="001F6E55" w:rsidRPr="00CD6474" w:rsidRDefault="00E10A31" w:rsidP="00E10A31">
      <w:pPr>
        <w:pStyle w:val="Main"/>
      </w:pPr>
      <w:r w:rsidRPr="00CD6474">
        <w:t>Die bildxzug ist ein Lehrbetrieb welcher Lehrlinge an andere Firmen vermittelt und sie in ihrer Lehre begleitet und unterstützt. Sie unterstützt Lehrlinge mit verschiedensten Angeboten, organisiert Anlässe und berät Lehrlinge sollten Schwierigkeiten während der Lehre auftauchen.</w:t>
      </w:r>
    </w:p>
    <w:p w14:paraId="0F300C8D" w14:textId="77777777" w:rsidR="00CC68F8" w:rsidRPr="00CD6474" w:rsidRDefault="00CC68F8">
      <w:pPr>
        <w:widowControl/>
        <w:spacing w:line="240" w:lineRule="auto"/>
        <w:rPr>
          <w:i/>
          <w:sz w:val="36"/>
        </w:rPr>
      </w:pPr>
      <w:r w:rsidRPr="00CD6474">
        <w:br w:type="page"/>
      </w:r>
    </w:p>
    <w:p w14:paraId="223BA01B" w14:textId="6021E3E1" w:rsidR="00E10A31" w:rsidRPr="00CD6474" w:rsidRDefault="00717F0C" w:rsidP="00BD6481">
      <w:pPr>
        <w:pStyle w:val="Formatvorlage1"/>
      </w:pPr>
      <w:bookmarkStart w:id="20" w:name="_Toc163206307"/>
      <w:r w:rsidRPr="00CD6474">
        <w:lastRenderedPageBreak/>
        <w:t>Projektorganis</w:t>
      </w:r>
      <w:r w:rsidR="009709AB" w:rsidRPr="00CD6474">
        <w:t>a</w:t>
      </w:r>
      <w:r w:rsidRPr="00CD6474">
        <w:t>t</w:t>
      </w:r>
      <w:r w:rsidR="009709AB" w:rsidRPr="00CD6474">
        <w:t>ion</w:t>
      </w:r>
      <w:bookmarkEnd w:id="20"/>
    </w:p>
    <w:p w14:paraId="014F3CEA" w14:textId="42C8287C" w:rsidR="00BD6481" w:rsidRPr="00CD6474" w:rsidRDefault="001A3C09" w:rsidP="00EA24AC">
      <w:pPr>
        <w:pStyle w:val="Beschriftung"/>
      </w:pPr>
      <w:r>
        <w:rPr>
          <w:noProof/>
        </w:rPr>
        <w:drawing>
          <wp:inline distT="0" distB="0" distL="0" distR="0" wp14:anchorId="3CC66D68" wp14:editId="278F95BC">
            <wp:extent cx="6134100" cy="2657475"/>
            <wp:effectExtent l="0" t="0" r="0" b="9525"/>
            <wp:docPr id="8364967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4100" cy="2657475"/>
                    </a:xfrm>
                    <a:prstGeom prst="rect">
                      <a:avLst/>
                    </a:prstGeom>
                    <a:noFill/>
                    <a:ln>
                      <a:noFill/>
                    </a:ln>
                  </pic:spPr>
                </pic:pic>
              </a:graphicData>
            </a:graphic>
          </wp:inline>
        </w:drawing>
      </w:r>
    </w:p>
    <w:p w14:paraId="1697C2DA" w14:textId="57F2B6BC" w:rsidR="00EA24AC" w:rsidRPr="00CD6474" w:rsidRDefault="00EA24AC" w:rsidP="00EA24AC">
      <w:pPr>
        <w:pStyle w:val="Beschriftung"/>
      </w:pPr>
      <w:r w:rsidRPr="00CD6474">
        <w:t>Abbildung 2.2</w:t>
      </w:r>
      <w:r w:rsidRPr="00CD6474">
        <w:tab/>
      </w:r>
      <w:r w:rsidRPr="00CD6474">
        <w:tab/>
        <w:t>Projektorganisation</w:t>
      </w:r>
    </w:p>
    <w:p w14:paraId="57E07948" w14:textId="77777777" w:rsidR="00CC68F8" w:rsidRPr="00CD6474" w:rsidRDefault="00CC68F8">
      <w:pPr>
        <w:widowControl/>
        <w:spacing w:line="240" w:lineRule="auto"/>
        <w:rPr>
          <w:i/>
          <w:sz w:val="32"/>
        </w:rPr>
      </w:pPr>
      <w:r w:rsidRPr="00CD6474">
        <w:br w:type="page"/>
      </w:r>
    </w:p>
    <w:p w14:paraId="32262A6F" w14:textId="415E4095" w:rsidR="0051788E" w:rsidRPr="00CD6474" w:rsidRDefault="00BD6481" w:rsidP="0051788E">
      <w:pPr>
        <w:pStyle w:val="Formatvorlage2"/>
      </w:pPr>
      <w:bookmarkStart w:id="21" w:name="_Toc163206308"/>
      <w:r w:rsidRPr="00CD6474">
        <w:lastRenderedPageBreak/>
        <w:t>Beteiligte Personen</w:t>
      </w:r>
      <w:bookmarkEnd w:id="21"/>
    </w:p>
    <w:p w14:paraId="378E334A" w14:textId="409BB456" w:rsidR="000F52EC" w:rsidRPr="00CD6474" w:rsidRDefault="00B11944" w:rsidP="0051788E">
      <w:pPr>
        <w:pStyle w:val="Main"/>
        <w:pBdr>
          <w:left w:val="single" w:sz="24" w:space="4" w:color="7F7F7F" w:themeColor="text1" w:themeTint="80"/>
        </w:pBdr>
        <w:tabs>
          <w:tab w:val="left" w:pos="284"/>
          <w:tab w:val="left" w:pos="2410"/>
        </w:tabs>
        <w:spacing w:before="120" w:line="360" w:lineRule="auto"/>
        <w:ind w:left="284"/>
        <w:rPr>
          <w:b/>
        </w:rPr>
      </w:pPr>
      <w:r w:rsidRPr="00CD6474">
        <w:rPr>
          <w:b/>
        </w:rPr>
        <w:t>Dani Bomatter</w:t>
      </w:r>
      <w:r w:rsidR="00A66328" w:rsidRPr="00CD6474">
        <w:rPr>
          <w:b/>
        </w:rPr>
        <w:tab/>
      </w:r>
      <w:r w:rsidRPr="00CD6474">
        <w:rPr>
          <w:b/>
        </w:rPr>
        <w:tab/>
      </w:r>
      <w:r w:rsidRPr="00CD6474">
        <w:rPr>
          <w:b/>
        </w:rPr>
        <w:tab/>
      </w:r>
      <w:r w:rsidR="00A66328" w:rsidRPr="00CD6474">
        <w:rPr>
          <w:b/>
        </w:rPr>
        <w:t>Hauptexperte</w:t>
      </w:r>
    </w:p>
    <w:p w14:paraId="65525E05" w14:textId="3EA4BF6C" w:rsidR="000F52EC" w:rsidRPr="00CD6474" w:rsidRDefault="0051788E" w:rsidP="002562F1">
      <w:pPr>
        <w:pStyle w:val="Main"/>
        <w:pBdr>
          <w:left w:val="single" w:sz="24" w:space="4" w:color="7F7F7F" w:themeColor="text1" w:themeTint="80"/>
        </w:pBdr>
        <w:tabs>
          <w:tab w:val="left" w:pos="284"/>
          <w:tab w:val="left" w:pos="2410"/>
        </w:tabs>
        <w:spacing w:line="276" w:lineRule="auto"/>
        <w:ind w:left="284"/>
      </w:pPr>
      <w:r w:rsidRPr="00CD6474">
        <w:t>E-Mail</w:t>
      </w:r>
      <w:r w:rsidR="000F52EC" w:rsidRPr="00CD6474">
        <w:tab/>
      </w:r>
      <w:r w:rsidR="00B11944" w:rsidRPr="00CD6474">
        <w:tab/>
      </w:r>
      <w:r w:rsidR="00B11944" w:rsidRPr="00CD6474">
        <w:tab/>
        <w:t>dani.bomatter@sisag.ch</w:t>
      </w:r>
    </w:p>
    <w:p w14:paraId="05959142" w14:textId="169C5793" w:rsidR="00080DE4" w:rsidRPr="00CD6474" w:rsidRDefault="0051788E" w:rsidP="00080DE4">
      <w:pPr>
        <w:pStyle w:val="Main"/>
        <w:pBdr>
          <w:left w:val="single" w:sz="24" w:space="4" w:color="7F7F7F" w:themeColor="text1" w:themeTint="80"/>
        </w:pBdr>
        <w:tabs>
          <w:tab w:val="left" w:pos="284"/>
          <w:tab w:val="left" w:pos="2410"/>
        </w:tabs>
        <w:spacing w:after="120" w:line="276" w:lineRule="auto"/>
        <w:ind w:left="284"/>
      </w:pPr>
      <w:r w:rsidRPr="00CD6474">
        <w:t>Telefon</w:t>
      </w:r>
      <w:r w:rsidR="000F52EC" w:rsidRPr="00CD6474">
        <w:tab/>
      </w:r>
      <w:r w:rsidR="00B11944" w:rsidRPr="00CD6474">
        <w:tab/>
      </w:r>
      <w:r w:rsidR="00B11944" w:rsidRPr="00CD6474">
        <w:tab/>
        <w:t>041 875 07 33</w:t>
      </w:r>
    </w:p>
    <w:p w14:paraId="19A32CC7" w14:textId="161ACCB3" w:rsidR="0051788E" w:rsidRPr="00CD6474" w:rsidRDefault="0051788E" w:rsidP="00DB3CB2">
      <w:pPr>
        <w:pStyle w:val="Main"/>
        <w:tabs>
          <w:tab w:val="left" w:pos="2410"/>
        </w:tabs>
        <w:spacing w:line="276" w:lineRule="auto"/>
      </w:pPr>
    </w:p>
    <w:p w14:paraId="508B4731" w14:textId="5F538FA4" w:rsidR="00080DE4" w:rsidRPr="00CD6474" w:rsidRDefault="00B11944" w:rsidP="00080DE4">
      <w:pPr>
        <w:pStyle w:val="Main"/>
        <w:pBdr>
          <w:left w:val="single" w:sz="24" w:space="4" w:color="7F7F7F" w:themeColor="text1" w:themeTint="80"/>
        </w:pBdr>
        <w:tabs>
          <w:tab w:val="left" w:pos="284"/>
          <w:tab w:val="left" w:pos="2410"/>
        </w:tabs>
        <w:spacing w:before="120" w:line="360" w:lineRule="auto"/>
        <w:ind w:left="284"/>
        <w:rPr>
          <w:b/>
        </w:rPr>
      </w:pPr>
      <w:r w:rsidRPr="00CD6474">
        <w:rPr>
          <w:b/>
        </w:rPr>
        <w:t>Stefan Spirgi</w:t>
      </w:r>
      <w:r w:rsidR="00A66328" w:rsidRPr="00CD6474">
        <w:rPr>
          <w:b/>
        </w:rPr>
        <w:tab/>
      </w:r>
      <w:r w:rsidRPr="00CD6474">
        <w:rPr>
          <w:b/>
        </w:rPr>
        <w:tab/>
      </w:r>
      <w:r w:rsidRPr="00CD6474">
        <w:rPr>
          <w:b/>
        </w:rPr>
        <w:tab/>
      </w:r>
      <w:r w:rsidR="00A66328" w:rsidRPr="00CD6474">
        <w:rPr>
          <w:b/>
        </w:rPr>
        <w:t>Nebenexperte</w:t>
      </w:r>
    </w:p>
    <w:p w14:paraId="491282DD" w14:textId="376B877E" w:rsidR="0051788E" w:rsidRPr="00CD6474" w:rsidRDefault="0051788E" w:rsidP="0051788E">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stefan.spirgi@vontobel.com</w:t>
      </w:r>
    </w:p>
    <w:p w14:paraId="1DCC0DE1" w14:textId="77777777" w:rsidR="005A26CC" w:rsidRPr="00CD6474" w:rsidRDefault="0051788E"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079 217 74 18</w:t>
      </w:r>
    </w:p>
    <w:p w14:paraId="383D30A7" w14:textId="77777777" w:rsidR="005A26CC" w:rsidRPr="00CD6474" w:rsidRDefault="005A26CC" w:rsidP="005A26CC">
      <w:pPr>
        <w:pStyle w:val="Main"/>
        <w:tabs>
          <w:tab w:val="left" w:pos="2410"/>
        </w:tabs>
        <w:spacing w:line="276" w:lineRule="auto"/>
        <w:ind w:left="284"/>
      </w:pPr>
    </w:p>
    <w:p w14:paraId="1E804E30" w14:textId="77777777"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rPr>
      </w:pPr>
      <w:r w:rsidRPr="00CD6474">
        <w:rPr>
          <w:b/>
        </w:rPr>
        <w:t>Jens Eger</w:t>
      </w:r>
      <w:r w:rsidRPr="00CD6474">
        <w:rPr>
          <w:b/>
        </w:rPr>
        <w:tab/>
      </w:r>
      <w:r w:rsidRPr="00CD6474">
        <w:rPr>
          <w:b/>
        </w:rPr>
        <w:tab/>
      </w:r>
      <w:r w:rsidRPr="00CD6474">
        <w:rPr>
          <w:b/>
        </w:rPr>
        <w:tab/>
        <w:t>Verantwortliche Fachkraft</w:t>
      </w:r>
    </w:p>
    <w:p w14:paraId="3B4440E8" w14:textId="77777777"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jens.eger@softec.ch</w:t>
      </w:r>
    </w:p>
    <w:p w14:paraId="6B31ACF8" w14:textId="6EAF5ED0" w:rsidR="005A26CC" w:rsidRPr="00CD6474" w:rsidRDefault="005A26CC" w:rsidP="005A26CC">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Pr="00CD6474">
        <w:tab/>
        <w:t>041 747 07 23</w:t>
      </w:r>
    </w:p>
    <w:p w14:paraId="6BC588EC" w14:textId="77777777" w:rsidR="005A26CC" w:rsidRPr="00CD6474" w:rsidRDefault="005A26CC" w:rsidP="005A26CC">
      <w:pPr>
        <w:pStyle w:val="Main"/>
        <w:tabs>
          <w:tab w:val="left" w:pos="2410"/>
        </w:tabs>
        <w:spacing w:line="276" w:lineRule="auto"/>
        <w:ind w:left="284"/>
      </w:pPr>
    </w:p>
    <w:p w14:paraId="1422B60E" w14:textId="3C9B7CCD" w:rsidR="005A26CC" w:rsidRPr="00CD6474" w:rsidRDefault="005A26CC" w:rsidP="005A26CC">
      <w:pPr>
        <w:pStyle w:val="Main"/>
        <w:pBdr>
          <w:left w:val="single" w:sz="24" w:space="4" w:color="7F7F7F" w:themeColor="text1" w:themeTint="80"/>
        </w:pBdr>
        <w:tabs>
          <w:tab w:val="left" w:pos="284"/>
          <w:tab w:val="left" w:pos="2410"/>
        </w:tabs>
        <w:spacing w:before="120" w:line="360" w:lineRule="auto"/>
        <w:ind w:left="284"/>
        <w:rPr>
          <w:b/>
        </w:rPr>
      </w:pPr>
      <w:r w:rsidRPr="00CD6474">
        <w:rPr>
          <w:b/>
        </w:rPr>
        <w:t>Michael Näf</w:t>
      </w:r>
      <w:r w:rsidRPr="00CD6474">
        <w:rPr>
          <w:b/>
        </w:rPr>
        <w:tab/>
      </w:r>
      <w:r w:rsidRPr="00CD6474">
        <w:rPr>
          <w:b/>
        </w:rPr>
        <w:tab/>
      </w:r>
      <w:r w:rsidRPr="00CD6474">
        <w:rPr>
          <w:b/>
        </w:rPr>
        <w:tab/>
      </w:r>
      <w:r w:rsidR="001A3C09">
        <w:rPr>
          <w:b/>
        </w:rPr>
        <w:t>Temporäre Stellvertretung</w:t>
      </w:r>
    </w:p>
    <w:p w14:paraId="12AEF55B" w14:textId="16464B19" w:rsidR="005A26CC" w:rsidRPr="00CD6474" w:rsidRDefault="005A26CC" w:rsidP="005A26CC">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Pr="00CD6474">
        <w:tab/>
      </w:r>
      <w:r w:rsidRPr="00CD6474">
        <w:tab/>
        <w:t>michael.naef@softec.ch</w:t>
      </w:r>
    </w:p>
    <w:p w14:paraId="31BBDA55" w14:textId="7F7530F4" w:rsidR="005A26CC" w:rsidRPr="00CD3556" w:rsidRDefault="005A26CC" w:rsidP="005A26CC">
      <w:pPr>
        <w:pStyle w:val="Main"/>
        <w:pBdr>
          <w:left w:val="single" w:sz="24" w:space="4" w:color="7F7F7F" w:themeColor="text1" w:themeTint="80"/>
        </w:pBdr>
        <w:tabs>
          <w:tab w:val="left" w:pos="284"/>
          <w:tab w:val="left" w:pos="2410"/>
        </w:tabs>
        <w:spacing w:after="120" w:line="276" w:lineRule="auto"/>
        <w:ind w:left="284"/>
      </w:pPr>
      <w:r w:rsidRPr="00CD3556">
        <w:t>Telefon</w:t>
      </w:r>
      <w:r w:rsidRPr="00CD3556">
        <w:tab/>
      </w:r>
      <w:r w:rsidRPr="00CD3556">
        <w:tab/>
      </w:r>
      <w:r w:rsidRPr="00CD3556">
        <w:tab/>
        <w:t>041 747 07 39</w:t>
      </w:r>
    </w:p>
    <w:p w14:paraId="06E8755C" w14:textId="0EB3C5CD" w:rsidR="005A26CC" w:rsidRPr="00CD3556" w:rsidRDefault="005A26CC" w:rsidP="005A26CC">
      <w:pPr>
        <w:pStyle w:val="Main"/>
        <w:tabs>
          <w:tab w:val="left" w:pos="2410"/>
        </w:tabs>
        <w:spacing w:line="276" w:lineRule="auto"/>
      </w:pPr>
    </w:p>
    <w:p w14:paraId="7DD568A3" w14:textId="33A0CFB3" w:rsidR="00080DE4" w:rsidRPr="00CD3556" w:rsidRDefault="00B11944" w:rsidP="00080DE4">
      <w:pPr>
        <w:pStyle w:val="Main"/>
        <w:pBdr>
          <w:left w:val="single" w:sz="24" w:space="4" w:color="7F7F7F" w:themeColor="text1" w:themeTint="80"/>
        </w:pBdr>
        <w:tabs>
          <w:tab w:val="left" w:pos="284"/>
          <w:tab w:val="left" w:pos="2410"/>
        </w:tabs>
        <w:spacing w:before="120" w:line="360" w:lineRule="auto"/>
        <w:ind w:left="284"/>
        <w:rPr>
          <w:b/>
        </w:rPr>
      </w:pPr>
      <w:r w:rsidRPr="00CD3556">
        <w:rPr>
          <w:b/>
        </w:rPr>
        <w:t>Christian Schambron</w:t>
      </w:r>
      <w:r w:rsidR="00A308A2" w:rsidRPr="00CD3556">
        <w:rPr>
          <w:b/>
        </w:rPr>
        <w:t>-</w:t>
      </w:r>
      <w:r w:rsidRPr="00CD3556">
        <w:rPr>
          <w:b/>
        </w:rPr>
        <w:t>Leu</w:t>
      </w:r>
      <w:r w:rsidR="00080DE4" w:rsidRPr="00CD3556">
        <w:rPr>
          <w:b/>
        </w:rPr>
        <w:tab/>
      </w:r>
      <w:r w:rsidRPr="00CD3556">
        <w:rPr>
          <w:b/>
        </w:rPr>
        <w:tab/>
      </w:r>
      <w:r w:rsidR="00080DE4" w:rsidRPr="00CD3556">
        <w:rPr>
          <w:b/>
        </w:rPr>
        <w:t>Berufsbildner</w:t>
      </w:r>
    </w:p>
    <w:p w14:paraId="5F742AAB" w14:textId="6907CDE4" w:rsidR="0051788E" w:rsidRPr="00CD3556" w:rsidRDefault="0051788E" w:rsidP="0051788E">
      <w:pPr>
        <w:pStyle w:val="Main"/>
        <w:pBdr>
          <w:left w:val="single" w:sz="24" w:space="4" w:color="7F7F7F" w:themeColor="text1" w:themeTint="80"/>
        </w:pBdr>
        <w:tabs>
          <w:tab w:val="left" w:pos="284"/>
          <w:tab w:val="left" w:pos="2410"/>
        </w:tabs>
        <w:spacing w:line="276" w:lineRule="auto"/>
        <w:ind w:left="284"/>
      </w:pPr>
      <w:r w:rsidRPr="00CD3556">
        <w:t>E-Mail</w:t>
      </w:r>
      <w:r w:rsidRPr="00CD3556">
        <w:tab/>
      </w:r>
      <w:r w:rsidR="00B11944" w:rsidRPr="00CD3556">
        <w:tab/>
      </w:r>
      <w:r w:rsidR="00B11944" w:rsidRPr="00CD3556">
        <w:tab/>
        <w:t>christian.schambron-leu@bildxzug.ch</w:t>
      </w:r>
    </w:p>
    <w:p w14:paraId="0695C6D4" w14:textId="55F9DE9C" w:rsidR="0051788E" w:rsidRPr="00CD6474" w:rsidRDefault="0051788E" w:rsidP="0051788E">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Pr="00CD6474">
        <w:tab/>
      </w:r>
      <w:r w:rsidR="00B11944" w:rsidRPr="00CD6474">
        <w:tab/>
        <w:t>041 544 77 04</w:t>
      </w:r>
    </w:p>
    <w:p w14:paraId="3A63CFAB" w14:textId="7F1BB3EE" w:rsidR="00080DE4" w:rsidRPr="00CD6474" w:rsidRDefault="00080DE4" w:rsidP="00080DE4">
      <w:pPr>
        <w:pStyle w:val="Main"/>
        <w:tabs>
          <w:tab w:val="left" w:pos="2410"/>
        </w:tabs>
        <w:spacing w:line="276" w:lineRule="auto"/>
      </w:pPr>
    </w:p>
    <w:p w14:paraId="50F2EC3E" w14:textId="29FAA8D6" w:rsidR="00211433" w:rsidRPr="00CD6474" w:rsidRDefault="00B11944" w:rsidP="002562F1">
      <w:pPr>
        <w:pStyle w:val="Main"/>
        <w:pBdr>
          <w:left w:val="single" w:sz="24" w:space="4" w:color="7F7F7F" w:themeColor="text1" w:themeTint="80"/>
        </w:pBdr>
        <w:tabs>
          <w:tab w:val="left" w:pos="284"/>
          <w:tab w:val="left" w:pos="2410"/>
        </w:tabs>
        <w:spacing w:before="120" w:line="360" w:lineRule="auto"/>
        <w:ind w:left="284"/>
        <w:rPr>
          <w:b/>
        </w:rPr>
      </w:pPr>
      <w:r w:rsidRPr="00CD6474">
        <w:rPr>
          <w:b/>
        </w:rPr>
        <w:t>Simon André Lötscher</w:t>
      </w:r>
      <w:r w:rsidR="00211433" w:rsidRPr="00CD6474">
        <w:rPr>
          <w:b/>
        </w:rPr>
        <w:tab/>
      </w:r>
      <w:r w:rsidRPr="00CD6474">
        <w:rPr>
          <w:b/>
        </w:rPr>
        <w:tab/>
      </w:r>
      <w:r w:rsidR="00211433" w:rsidRPr="00CD6474">
        <w:rPr>
          <w:b/>
        </w:rPr>
        <w:t>Lernende</w:t>
      </w:r>
      <w:r w:rsidR="00A66328" w:rsidRPr="00CD6474">
        <w:rPr>
          <w:b/>
        </w:rPr>
        <w:t>r</w:t>
      </w:r>
      <w:r w:rsidR="00211433" w:rsidRPr="00CD6474">
        <w:rPr>
          <w:b/>
        </w:rPr>
        <w:t xml:space="preserve"> / Entwickler</w:t>
      </w:r>
    </w:p>
    <w:p w14:paraId="2EDCB192" w14:textId="5AA3CD9B" w:rsidR="00DB3CB2" w:rsidRPr="00CD6474" w:rsidRDefault="00DB3CB2" w:rsidP="00DB3CB2">
      <w:pPr>
        <w:pStyle w:val="Main"/>
        <w:pBdr>
          <w:left w:val="single" w:sz="24" w:space="4" w:color="7F7F7F" w:themeColor="text1" w:themeTint="80"/>
        </w:pBdr>
        <w:tabs>
          <w:tab w:val="left" w:pos="284"/>
          <w:tab w:val="left" w:pos="2410"/>
        </w:tabs>
        <w:spacing w:line="276" w:lineRule="auto"/>
        <w:ind w:left="284"/>
      </w:pPr>
      <w:r w:rsidRPr="00CD6474">
        <w:t>E-Mail</w:t>
      </w:r>
      <w:r w:rsidRPr="00CD6474">
        <w:tab/>
      </w:r>
      <w:r w:rsidR="00B11944" w:rsidRPr="00CD6474">
        <w:tab/>
      </w:r>
      <w:r w:rsidR="00B11944" w:rsidRPr="00CD6474">
        <w:tab/>
        <w:t>simon.loetscher@softec.ch</w:t>
      </w:r>
    </w:p>
    <w:p w14:paraId="6394F153" w14:textId="3A327DFF" w:rsidR="00DB3CB2" w:rsidRPr="00CD6474" w:rsidRDefault="00DB3CB2" w:rsidP="00DB3CB2">
      <w:pPr>
        <w:pStyle w:val="Main"/>
        <w:pBdr>
          <w:left w:val="single" w:sz="24" w:space="4" w:color="7F7F7F" w:themeColor="text1" w:themeTint="80"/>
        </w:pBdr>
        <w:tabs>
          <w:tab w:val="left" w:pos="284"/>
          <w:tab w:val="left" w:pos="2410"/>
        </w:tabs>
        <w:spacing w:after="120" w:line="276" w:lineRule="auto"/>
        <w:ind w:left="284"/>
      </w:pPr>
      <w:r w:rsidRPr="00CD6474">
        <w:t>Telefon</w:t>
      </w:r>
      <w:r w:rsidRPr="00CD6474">
        <w:tab/>
      </w:r>
      <w:r w:rsidR="00B11944" w:rsidRPr="00CD6474">
        <w:tab/>
      </w:r>
      <w:r w:rsidR="00B11944" w:rsidRPr="00CD6474">
        <w:tab/>
        <w:t>041 755 34 06</w:t>
      </w:r>
    </w:p>
    <w:p w14:paraId="6338753A" w14:textId="77777777" w:rsidR="00DA6366" w:rsidRPr="00CD6474" w:rsidRDefault="00DA6366">
      <w:pPr>
        <w:widowControl/>
        <w:spacing w:line="240" w:lineRule="auto"/>
      </w:pPr>
    </w:p>
    <w:p w14:paraId="7C12EDD8" w14:textId="2695FDDB" w:rsidR="00346769" w:rsidRPr="00CD6474" w:rsidRDefault="00346769">
      <w:pPr>
        <w:widowControl/>
        <w:spacing w:line="240" w:lineRule="auto"/>
        <w:rPr>
          <w:rFonts w:ascii="Imago" w:hAnsi="Imago"/>
        </w:rPr>
      </w:pPr>
      <w:r w:rsidRPr="00CD6474">
        <w:br w:type="page"/>
      </w:r>
    </w:p>
    <w:p w14:paraId="7D3B7FC3" w14:textId="0AEFBDB3" w:rsidR="009709AB" w:rsidRPr="00CD6474" w:rsidRDefault="009709AB" w:rsidP="00A77728">
      <w:pPr>
        <w:pStyle w:val="Formatvorlage1"/>
      </w:pPr>
      <w:bookmarkStart w:id="22" w:name="_Toc163206309"/>
      <w:r w:rsidRPr="00CD6474">
        <w:lastRenderedPageBreak/>
        <w:t>Projektmethode</w:t>
      </w:r>
      <w:bookmarkEnd w:id="22"/>
    </w:p>
    <w:p w14:paraId="3BEB0B0F" w14:textId="0EF0FEEE" w:rsidR="0010755B" w:rsidRPr="00CD6474" w:rsidRDefault="009709AB" w:rsidP="00A77728">
      <w:pPr>
        <w:pStyle w:val="Formatvorlage2"/>
      </w:pPr>
      <w:bookmarkStart w:id="23" w:name="_Toc163206310"/>
      <w:r w:rsidRPr="00CD6474">
        <w:t>Vergleich von Projektmethoden</w:t>
      </w:r>
      <w:bookmarkEnd w:id="23"/>
    </w:p>
    <w:p w14:paraId="24E5D9C9" w14:textId="7B80C377" w:rsidR="00BD6481" w:rsidRPr="00CD6474" w:rsidRDefault="002E4A97" w:rsidP="00BD6481">
      <w:pPr>
        <w:pStyle w:val="Main"/>
      </w:pPr>
      <w:r>
        <w:t xml:space="preserve">Ich möchte mich gut informiert für die am besten passende Projektmethode für meine Arbeit entscheiden. Aus diesem Grund liste ich hier drei </w:t>
      </w:r>
      <w:r w:rsidR="00297C03">
        <w:t>Projektmethoden,</w:t>
      </w:r>
      <w:r>
        <w:t xml:space="preserve"> welche ich während der Ausbildung kennengelernt habe auf, vergleiche sie, und wähle daraus die beste Option für meine IPA.</w:t>
      </w:r>
    </w:p>
    <w:p w14:paraId="08524D9A" w14:textId="77777777" w:rsidR="00911F96" w:rsidRPr="00CD6474" w:rsidRDefault="00911F96" w:rsidP="0010755B">
      <w:pPr>
        <w:pStyle w:val="Main"/>
      </w:pPr>
    </w:p>
    <w:p w14:paraId="73F7ABEF" w14:textId="7C1AADB6" w:rsidR="00851FD8" w:rsidRPr="00CD6474" w:rsidRDefault="0005764C" w:rsidP="00A77728">
      <w:pPr>
        <w:pStyle w:val="Formatvorlage3"/>
      </w:pPr>
      <w:bookmarkStart w:id="24" w:name="_Toc163206311"/>
      <w:r w:rsidRPr="00CD6474">
        <w:t>IPERKA</w:t>
      </w:r>
      <w:bookmarkEnd w:id="24"/>
    </w:p>
    <w:p w14:paraId="507AC096" w14:textId="4CC27E95" w:rsidR="008E5A66" w:rsidRPr="00CD6474" w:rsidRDefault="00700509" w:rsidP="00C511F8">
      <w:pPr>
        <w:pStyle w:val="Main"/>
      </w:pPr>
      <w:r w:rsidRPr="00CD6474">
        <w:rPr>
          <w:noProof/>
        </w:rPr>
        <mc:AlternateContent>
          <mc:Choice Requires="wps">
            <w:drawing>
              <wp:anchor distT="45720" distB="45720" distL="114300" distR="114300" simplePos="0" relativeHeight="251662336" behindDoc="1" locked="0" layoutInCell="1" allowOverlap="1" wp14:anchorId="375F3767" wp14:editId="4084E01D">
                <wp:simplePos x="0" y="0"/>
                <wp:positionH relativeFrom="column">
                  <wp:posOffset>3107027</wp:posOffset>
                </wp:positionH>
                <wp:positionV relativeFrom="paragraph">
                  <wp:posOffset>12617</wp:posOffset>
                </wp:positionV>
                <wp:extent cx="3131820" cy="2059388"/>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059388"/>
                        </a:xfrm>
                        <a:prstGeom prst="rect">
                          <a:avLst/>
                        </a:prstGeom>
                        <a:solidFill>
                          <a:srgbClr val="FFFFFF"/>
                        </a:solidFill>
                        <a:ln w="9525">
                          <a:noFill/>
                          <a:miter lim="800000"/>
                          <a:headEnd/>
                          <a:tailEnd/>
                        </a:ln>
                      </wps:spPr>
                      <wps:txb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98446B">
                              <w:rPr>
                                <w:vertAlign w:val="super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F3767" id="Textfeld 2" o:spid="_x0000_s1027" type="#_x0000_t202" style="position:absolute;left:0;text-align:left;margin-left:244.65pt;margin-top:1pt;width:246.6pt;height:162.1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" stroked="f">
                <v:textbox>
                  <w:txbxContent>
                    <w:p w14:paraId="4CAD40F6" w14:textId="4125A652" w:rsidR="00700509" w:rsidRPr="00CD6474" w:rsidRDefault="00700509" w:rsidP="00700509">
                      <w:pPr>
                        <w:pStyle w:val="Main"/>
                      </w:pPr>
                      <w:r w:rsidRPr="00CD6474">
                        <w:t>IPERKA ist eine Methode mit sechs Phasen. Die einzelnen Phasen werden eine nach der anderen abgearbeitet und sollen möglichst voneinander getrennt werden.</w:t>
                      </w:r>
                    </w:p>
                    <w:p w14:paraId="7ADAFC0E" w14:textId="3A40AA3D" w:rsidR="00700509" w:rsidRPr="00CD6474" w:rsidRDefault="00700509" w:rsidP="00700509">
                      <w:pPr>
                        <w:pStyle w:val="Main"/>
                      </w:pPr>
                      <w:r w:rsidRPr="00CD6474">
                        <w:t>Bei IPERKA liegt der Schwerpunkt ganz klar auf der Planung. Bevor die Arbeit überhaupt beginnt, sollen so viele Informationen wie möglich gesammelt werden. Es fördert Reflexion der Prozesse</w:t>
                      </w:r>
                      <w:r w:rsidR="00896A84" w:rsidRPr="00CD6474">
                        <w:t xml:space="preserve">, ist jedoch immer noch sehr </w:t>
                      </w:r>
                      <w:r w:rsidR="002E4A97">
                        <w:t>praxisorientiert</w:t>
                      </w:r>
                      <w:r w:rsidR="00896A84" w:rsidRPr="00CD6474">
                        <w:t>.</w:t>
                      </w:r>
                      <w:r w:rsidR="001804FB" w:rsidRPr="00CD6474">
                        <w:t xml:space="preserve"> </w:t>
                      </w:r>
                      <w:r w:rsidR="001804FB" w:rsidRPr="0098446B">
                        <w:rPr>
                          <w:vertAlign w:val="superscript"/>
                        </w:rPr>
                        <w:t>[1]</w:t>
                      </w:r>
                    </w:p>
                  </w:txbxContent>
                </v:textbox>
              </v:shape>
            </w:pict>
          </mc:Fallback>
        </mc:AlternateContent>
      </w:r>
      <w:r w:rsidRPr="00CD6474">
        <w:rPr>
          <w:noProof/>
        </w:rPr>
        <w:drawing>
          <wp:inline distT="0" distB="0" distL="0" distR="0" wp14:anchorId="2D47FF3D" wp14:editId="5A94AC01">
            <wp:extent cx="2951795" cy="2430780"/>
            <wp:effectExtent l="0" t="0" r="1270" b="7620"/>
            <wp:docPr id="76924734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8737" cy="2436496"/>
                    </a:xfrm>
                    <a:prstGeom prst="rect">
                      <a:avLst/>
                    </a:prstGeom>
                    <a:noFill/>
                    <a:ln>
                      <a:noFill/>
                    </a:ln>
                  </pic:spPr>
                </pic:pic>
              </a:graphicData>
            </a:graphic>
          </wp:inline>
        </w:drawing>
      </w:r>
    </w:p>
    <w:p w14:paraId="188F9B98" w14:textId="623698AC" w:rsidR="00EA24AC" w:rsidRPr="00CD6474" w:rsidRDefault="00EA24AC" w:rsidP="00EA24AC">
      <w:pPr>
        <w:pStyle w:val="Beschriftung"/>
      </w:pPr>
      <w:r w:rsidRPr="00CD6474">
        <w:t>Abbildung 2.3.1.1</w:t>
      </w:r>
      <w:r w:rsidRPr="00CD6474">
        <w:tab/>
        <w:t>IPERKA</w:t>
      </w:r>
    </w:p>
    <w:p w14:paraId="623CF83C" w14:textId="53BC7021" w:rsidR="00F96016" w:rsidRPr="00CD6474" w:rsidRDefault="0005764C" w:rsidP="00F96016">
      <w:pPr>
        <w:pStyle w:val="Formatvorlage3"/>
      </w:pPr>
      <w:bookmarkStart w:id="25" w:name="_Toc163206312"/>
      <w:r w:rsidRPr="00CD6474">
        <w:t>Wasserfall</w:t>
      </w:r>
      <w:bookmarkEnd w:id="25"/>
    </w:p>
    <w:p w14:paraId="580BF627" w14:textId="7F2694B3" w:rsidR="00F96016" w:rsidRPr="00CD6474" w:rsidRDefault="002E4A97" w:rsidP="00700509">
      <w:pPr>
        <w:pStyle w:val="Main"/>
      </w:pPr>
      <w:r w:rsidRPr="00CD6474">
        <w:rPr>
          <w:noProof/>
        </w:rPr>
        <mc:AlternateContent>
          <mc:Choice Requires="wps">
            <w:drawing>
              <wp:anchor distT="45720" distB="45720" distL="114300" distR="114300" simplePos="0" relativeHeight="251664384" behindDoc="1" locked="0" layoutInCell="1" allowOverlap="1" wp14:anchorId="6FA0DB9C" wp14:editId="0126D7F0">
                <wp:simplePos x="0" y="0"/>
                <wp:positionH relativeFrom="column">
                  <wp:posOffset>3102131</wp:posOffset>
                </wp:positionH>
                <wp:positionV relativeFrom="paragraph">
                  <wp:posOffset>12065</wp:posOffset>
                </wp:positionV>
                <wp:extent cx="3131820" cy="1561381"/>
                <wp:effectExtent l="0" t="0" r="0" b="1270"/>
                <wp:wrapNone/>
                <wp:docPr id="6672791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561381"/>
                        </a:xfrm>
                        <a:prstGeom prst="rect">
                          <a:avLst/>
                        </a:prstGeom>
                        <a:solidFill>
                          <a:srgbClr val="FFFFFF"/>
                        </a:solidFill>
                        <a:ln w="9525">
                          <a:noFill/>
                          <a:miter lim="800000"/>
                          <a:headEnd/>
                          <a:tailEnd/>
                        </a:ln>
                      </wps:spPr>
                      <wps:txbx>
                        <w:txbxContent>
                          <w:p w14:paraId="6C9F306F" w14:textId="46BC189B"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w:t>
                            </w:r>
                            <w:r w:rsidR="009F1D82">
                              <w:t>z</w:t>
                            </w:r>
                            <w:r w:rsidR="00EC22E3" w:rsidRPr="00CD6474">
                              <w:t>iell</w:t>
                            </w:r>
                            <w:r w:rsidRPr="00CD6474">
                              <w:t>, das heisst eine Aktivität muss beendet sein, bevor eine weitere beginnt. Am Ende jeder Phase soll dokumentiert werden.</w:t>
                            </w:r>
                            <w:r w:rsidR="001804FB" w:rsidRPr="00CD6474">
                              <w:rPr>
                                <w:sz w:val="18"/>
                                <w:szCs w:val="16"/>
                              </w:rPr>
                              <w:t xml:space="preserve"> </w:t>
                            </w:r>
                            <w:r w:rsidR="001804FB" w:rsidRPr="0098446B">
                              <w:rPr>
                                <w:vertAlign w:val="superscript"/>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0DB9C" id="_x0000_s1028" type="#_x0000_t202" style="position:absolute;left:0;text-align:left;margin-left:244.25pt;margin-top:.95pt;width:246.6pt;height:122.9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" stroked="f">
                <v:textbox>
                  <w:txbxContent>
                    <w:p w14:paraId="6C9F306F" w14:textId="46BC189B" w:rsidR="00896A84" w:rsidRPr="00CD6474" w:rsidRDefault="00896A84" w:rsidP="00896A84">
                      <w:pPr>
                        <w:pStyle w:val="Main"/>
                        <w:rPr>
                          <w:sz w:val="18"/>
                          <w:szCs w:val="16"/>
                        </w:rPr>
                      </w:pPr>
                      <w:r w:rsidRPr="00CD6474">
                        <w:t xml:space="preserve">Die Wasserfallmethode ist linear, alle Phasen haben definierte Start- und Endpunkte mit klar definierten Ergebnissen. Aktivitäten müssen in der vorgegebenen Reihenfolge durchgeführt werden, hierbei sind die Vorgänge </w:t>
                      </w:r>
                      <w:r w:rsidR="00EC22E3" w:rsidRPr="00CD6474">
                        <w:t>sequen</w:t>
                      </w:r>
                      <w:r w:rsidR="009F1D82">
                        <w:t>z</w:t>
                      </w:r>
                      <w:r w:rsidR="00EC22E3" w:rsidRPr="00CD6474">
                        <w:t>iell</w:t>
                      </w:r>
                      <w:r w:rsidRPr="00CD6474">
                        <w:t>, das heisst eine Aktivität muss beendet sein, bevor eine weitere beginnt. Am Ende jeder Phase soll dokumentiert werden.</w:t>
                      </w:r>
                      <w:r w:rsidR="001804FB" w:rsidRPr="00CD6474">
                        <w:rPr>
                          <w:sz w:val="18"/>
                          <w:szCs w:val="16"/>
                        </w:rPr>
                        <w:t xml:space="preserve"> </w:t>
                      </w:r>
                      <w:r w:rsidR="001804FB" w:rsidRPr="0098446B">
                        <w:rPr>
                          <w:vertAlign w:val="superscript"/>
                        </w:rPr>
                        <w:t>[2]</w:t>
                      </w:r>
                    </w:p>
                  </w:txbxContent>
                </v:textbox>
              </v:shape>
            </w:pict>
          </mc:Fallback>
        </mc:AlternateContent>
      </w:r>
      <w:r w:rsidR="00700509" w:rsidRPr="00CD6474">
        <w:rPr>
          <w:noProof/>
        </w:rPr>
        <w:drawing>
          <wp:inline distT="0" distB="0" distL="0" distR="0" wp14:anchorId="4640C79F" wp14:editId="0B344B52">
            <wp:extent cx="3142899" cy="1318260"/>
            <wp:effectExtent l="0" t="0" r="635" b="0"/>
            <wp:docPr id="2114612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73516" cy="1331102"/>
                    </a:xfrm>
                    <a:prstGeom prst="rect">
                      <a:avLst/>
                    </a:prstGeom>
                    <a:noFill/>
                    <a:ln>
                      <a:noFill/>
                    </a:ln>
                  </pic:spPr>
                </pic:pic>
              </a:graphicData>
            </a:graphic>
          </wp:inline>
        </w:drawing>
      </w:r>
    </w:p>
    <w:p w14:paraId="06F0FA16" w14:textId="56E9E652" w:rsidR="00EA24AC" w:rsidRPr="00CD6474" w:rsidRDefault="00EA24AC" w:rsidP="00EA24AC">
      <w:pPr>
        <w:pStyle w:val="Beschriftung"/>
      </w:pPr>
      <w:r w:rsidRPr="00CD6474">
        <w:t>Abbildung 2.3.1.2</w:t>
      </w:r>
      <w:r w:rsidRPr="00CD6474">
        <w:tab/>
        <w:t>Wasserfall</w:t>
      </w:r>
    </w:p>
    <w:p w14:paraId="3695AC05" w14:textId="77777777" w:rsidR="00EA24AC" w:rsidRPr="00CD6474" w:rsidRDefault="00EA24AC">
      <w:pPr>
        <w:widowControl/>
        <w:spacing w:line="240" w:lineRule="auto"/>
        <w:rPr>
          <w:i/>
          <w:sz w:val="28"/>
        </w:rPr>
      </w:pPr>
      <w:r w:rsidRPr="00CD6474">
        <w:br w:type="page"/>
      </w:r>
    </w:p>
    <w:p w14:paraId="4C50797D" w14:textId="6635BCB7" w:rsidR="00602F6C" w:rsidRPr="00CD6474" w:rsidRDefault="00F96016" w:rsidP="00F96016">
      <w:pPr>
        <w:pStyle w:val="Formatvorlage3"/>
      </w:pPr>
      <w:bookmarkStart w:id="26" w:name="_Toc163206313"/>
      <w:r w:rsidRPr="00CD6474">
        <w:lastRenderedPageBreak/>
        <w:t>Kanban</w:t>
      </w:r>
      <w:bookmarkEnd w:id="26"/>
    </w:p>
    <w:p w14:paraId="489FB4CD" w14:textId="29CC75C5" w:rsidR="00896A84" w:rsidRPr="00CD6474" w:rsidRDefault="002E4A97" w:rsidP="00896A84">
      <w:pPr>
        <w:pStyle w:val="Main"/>
        <w:rPr>
          <w:sz w:val="18"/>
          <w:szCs w:val="16"/>
        </w:rPr>
      </w:pPr>
      <w:r w:rsidRPr="00BB6D7B">
        <w:t>Ursprünglich kommt die Kanban Methode aus der Lean-</w:t>
      </w:r>
      <w:r w:rsidR="00BB6D7B" w:rsidRPr="00BB6D7B">
        <w:t>Produktion</w:t>
      </w:r>
      <w:r w:rsidRPr="00BB6D7B">
        <w:t xml:space="preserve">, sie wurde von Taiichi Ōno bei Toyota entwickelt um </w:t>
      </w:r>
      <w:r w:rsidR="00BB6D7B" w:rsidRPr="00BB6D7B">
        <w:t xml:space="preserve">die Produktivität der Firma verglichen zu Konkurrenten zu steigern. Um Kosten zu minimieren, wurde eine flexible, agile Arbeitsmethodik gesucht. Als sich das Konzept durchsetzte, wurde Kanban von zahlreichen Unternehmen übernommen und auf die </w:t>
      </w:r>
      <w:r w:rsidR="00896A84" w:rsidRPr="00BB6D7B">
        <w:t>Softwareentwicklung und andere Bereiche übertragen. Das Hauptziel von Kanban ist es, den Workflow zu visualisieren, Durchlaufzeiten zu verkürzen, und die Effizienz zu verbessern. Normalerweise wird versucht den Workflow mit einem sogenannten Kanban Board</w:t>
      </w:r>
      <w:r w:rsidR="00896A84" w:rsidRPr="00CD6474">
        <w:t xml:space="preserve"> zu visualisieren.</w:t>
      </w:r>
      <w:r w:rsidR="001804FB" w:rsidRPr="0098446B">
        <w:rPr>
          <w:vertAlign w:val="superscript"/>
        </w:rPr>
        <w:t>[3]</w:t>
      </w:r>
    </w:p>
    <w:p w14:paraId="1DA2B9F1" w14:textId="797598E3" w:rsidR="00094538" w:rsidRPr="00CD6474" w:rsidRDefault="00700509" w:rsidP="00896A84">
      <w:pPr>
        <w:pStyle w:val="Main"/>
      </w:pPr>
      <w:r w:rsidRPr="00CD6474">
        <w:rPr>
          <w:noProof/>
        </w:rPr>
        <w:drawing>
          <wp:inline distT="0" distB="0" distL="0" distR="0" wp14:anchorId="0F7DEEE1" wp14:editId="2F7734E0">
            <wp:extent cx="5650230" cy="1903348"/>
            <wp:effectExtent l="0" t="0" r="7620" b="1905"/>
            <wp:docPr id="4409066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316" cy="1925273"/>
                    </a:xfrm>
                    <a:prstGeom prst="rect">
                      <a:avLst/>
                    </a:prstGeom>
                    <a:noFill/>
                    <a:ln>
                      <a:noFill/>
                    </a:ln>
                  </pic:spPr>
                </pic:pic>
              </a:graphicData>
            </a:graphic>
          </wp:inline>
        </w:drawing>
      </w:r>
    </w:p>
    <w:p w14:paraId="23D0D9C2" w14:textId="58F6307E" w:rsidR="00EA24AC" w:rsidRPr="00CD6474" w:rsidRDefault="00EA24AC" w:rsidP="00EA24AC">
      <w:pPr>
        <w:pStyle w:val="Beschriftung"/>
      </w:pPr>
      <w:r w:rsidRPr="00CD6474">
        <w:t>Abbildung 2.3.1.3</w:t>
      </w:r>
      <w:r w:rsidRPr="00CD6474">
        <w:tab/>
        <w:t>Kanban</w:t>
      </w:r>
      <w:r w:rsidR="004811B1">
        <w:t xml:space="preserve"> B</w:t>
      </w:r>
      <w:r w:rsidRPr="00CD6474">
        <w:t>oard</w:t>
      </w:r>
    </w:p>
    <w:p w14:paraId="502542BD" w14:textId="77777777" w:rsidR="0098446B" w:rsidRDefault="0098446B">
      <w:pPr>
        <w:widowControl/>
        <w:spacing w:line="240" w:lineRule="auto"/>
        <w:rPr>
          <w:i/>
          <w:sz w:val="32"/>
        </w:rPr>
      </w:pPr>
      <w:r>
        <w:br w:type="page"/>
      </w:r>
    </w:p>
    <w:p w14:paraId="06C4050E" w14:textId="23CED099" w:rsidR="00FF345D" w:rsidRPr="00CD6474" w:rsidRDefault="00FF345D" w:rsidP="00A77728">
      <w:pPr>
        <w:pStyle w:val="Formatvorlage2"/>
      </w:pPr>
      <w:bookmarkStart w:id="27" w:name="_Toc163206314"/>
      <w:r w:rsidRPr="00CD6474">
        <w:lastRenderedPageBreak/>
        <w:t>Auswahl der Projektmethode</w:t>
      </w:r>
      <w:bookmarkEnd w:id="27"/>
    </w:p>
    <w:p w14:paraId="0C8C5AFF" w14:textId="33548EA1" w:rsidR="006432F7" w:rsidRDefault="00BB6D7B" w:rsidP="006432F7">
      <w:pPr>
        <w:pStyle w:val="Main"/>
      </w:pPr>
      <w:r>
        <w:t>IPERKA ist die mir am bekanntesten Projektmethode,</w:t>
      </w:r>
      <w:r w:rsidR="006432F7">
        <w:t xml:space="preserve"> da wir ihr in der Lehre immer wieder in der Theorie begegneten, sie aber auch praktisch bei eigenen Projekten verwendeten. </w:t>
      </w:r>
      <w:r>
        <w:t xml:space="preserve">Vorteile von IPERKA </w:t>
      </w:r>
      <w:r w:rsidR="006432F7">
        <w:t>sind,</w:t>
      </w:r>
      <w:r>
        <w:t xml:space="preserve"> dass sie eine sehr agile Projektmethode ist</w:t>
      </w:r>
      <w:r w:rsidR="006432F7">
        <w:t xml:space="preserve"> und</w:t>
      </w:r>
      <w:r>
        <w:t xml:space="preserve"> man</w:t>
      </w:r>
      <w:r w:rsidR="006432F7">
        <w:t xml:space="preserve"> bei der Arbeit mit dieser Projektmethode iterativ vorgeht und </w:t>
      </w:r>
      <w:r>
        <w:t>in einzelnen Sprints</w:t>
      </w:r>
      <w:r w:rsidR="006432F7">
        <w:t xml:space="preserve"> entwickelt,</w:t>
      </w:r>
      <w:r>
        <w:t xml:space="preserve"> welche von Anfang bis Ende klar geplant sind</w:t>
      </w:r>
      <w:r w:rsidR="006432F7">
        <w:t>. Da IPERKA jedoch so viel Gewicht auf die Planung legt, kann die</w:t>
      </w:r>
      <w:r w:rsidR="00644933">
        <w:t xml:space="preserve"> Planung</w:t>
      </w:r>
      <w:r w:rsidR="006432F7">
        <w:t xml:space="preserve"> bei lediglich vier Tagen Entwicklungsaufwand überproportional viel Aufwand beanspruchen. Weiterhin kann kein Kundenfeedback abgeholt werden, da die Arbeit ohne direkten Kundenkontakt abläuft.</w:t>
      </w:r>
    </w:p>
    <w:p w14:paraId="16CB4FFB" w14:textId="77777777" w:rsidR="00845904" w:rsidRDefault="00845904" w:rsidP="006432F7">
      <w:pPr>
        <w:pStyle w:val="Main"/>
      </w:pPr>
    </w:p>
    <w:p w14:paraId="6EAD064F" w14:textId="1E6BE4A1" w:rsidR="006432F7" w:rsidRDefault="006432F7" w:rsidP="006432F7">
      <w:pPr>
        <w:pStyle w:val="Main"/>
      </w:pPr>
      <w:r>
        <w:t xml:space="preserve">Wasserfall ist </w:t>
      </w:r>
      <w:r w:rsidR="00644933">
        <w:t xml:space="preserve">eine </w:t>
      </w:r>
      <w:r>
        <w:t>weniger flexible, sequen</w:t>
      </w:r>
      <w:r w:rsidR="009F1D82">
        <w:t>z</w:t>
      </w:r>
      <w:r>
        <w:t>ielle Projektmethode.</w:t>
      </w:r>
      <w:r w:rsidR="00644933">
        <w:t xml:space="preserve"> S</w:t>
      </w:r>
      <w:r>
        <w:t>ie</w:t>
      </w:r>
      <w:r w:rsidR="00644933">
        <w:t xml:space="preserve"> weist</w:t>
      </w:r>
      <w:r>
        <w:t xml:space="preserve"> insbesondere bei kleineren Projekten </w:t>
      </w:r>
      <w:r w:rsidR="00644933">
        <w:t>einen sehr geringen Verwaltungsaufwand auf und verfügt über klare Meilensteine, dank ihrer linearen Natur ist die Wasserfall</w:t>
      </w:r>
      <w:r w:rsidR="00297C03">
        <w:t>m</w:t>
      </w:r>
      <w:r w:rsidR="00644933">
        <w:t>ethode ausserdem einfach zu verstehen und zu implementieren. Da die Wasserfall</w:t>
      </w:r>
      <w:r w:rsidR="00297C03">
        <w:t>m</w:t>
      </w:r>
      <w:r w:rsidR="00644933">
        <w:t xml:space="preserve">ethode jedoch eine mangelnde Flexibilität aufweist, besteht das Risiko, dass ein </w:t>
      </w:r>
      <w:r w:rsidR="00845904">
        <w:t>Fehler,</w:t>
      </w:r>
      <w:r w:rsidR="00644933">
        <w:t xml:space="preserve"> welcher in der späteren Entwicklung entdeckt wird und gefixt werden muss, die von der Projektmethode linear vorgesehene Arbeit unterbricht, und so die Prinzipien der Projektmethode verletzt.</w:t>
      </w:r>
    </w:p>
    <w:p w14:paraId="67495925" w14:textId="77777777" w:rsidR="00845904" w:rsidRDefault="00845904" w:rsidP="006432F7">
      <w:pPr>
        <w:pStyle w:val="Main"/>
      </w:pPr>
    </w:p>
    <w:p w14:paraId="1392F900" w14:textId="3383D5EF" w:rsidR="00644933" w:rsidRDefault="00644933" w:rsidP="00845904">
      <w:pPr>
        <w:pStyle w:val="Main"/>
      </w:pPr>
      <w:r>
        <w:t xml:space="preserve">Kanban bietet von allen vorgestellten Methoden mit Abstand am meisten Flexibilität, während der Entwicklung können Probleme und Fehler agil in den Ablauf der Methode aufgenommen und bereinigt </w:t>
      </w:r>
      <w:r w:rsidR="00845904">
        <w:t>werden,</w:t>
      </w:r>
      <w:r>
        <w:t xml:space="preserve"> ohne den ganzen Projektfluss zu unterbrechen. Weiterhin liefert Kanban immer wieder funktionierende Resultate, sollte es zu Zeitproblemen kommen können einzelnen Features eine höhere Priorität zugesprochen werden</w:t>
      </w:r>
      <w:r w:rsidR="00845904">
        <w:t xml:space="preserve"> und trotz Zeitdruck kann ein funktionierendes Zwischenresultat geliefert werden. Das grösste potenzielle Problem bei Kanban ist die mangelnde Struktur insbesondere während der Planung, da jedoch innerhalb des Rahmens der IPA am ersten Tag schon ein Zeitplan abgegeben werden muss, und mit dem Zeitplan alle User Stories schon erstellt werden konnten, lässt sich diese Schwäche einfach umgehen. </w:t>
      </w:r>
    </w:p>
    <w:p w14:paraId="4BF36A0E" w14:textId="6DA615CF" w:rsidR="00BB6D7B" w:rsidRDefault="00BB6D7B" w:rsidP="00845904">
      <w:pPr>
        <w:pStyle w:val="Main"/>
      </w:pPr>
    </w:p>
    <w:p w14:paraId="16F6DA52" w14:textId="454C0878" w:rsidR="00EA24AC" w:rsidRPr="00845904" w:rsidRDefault="00845904" w:rsidP="00845904">
      <w:pPr>
        <w:pStyle w:val="Main"/>
      </w:pPr>
      <w:r>
        <w:t xml:space="preserve">Nach sorgfältigem Vergleichen der Projektmethoden und viel Überlegung, habe ich mich entschieden, die Kanban Methode für die IPA zu verwenden. Obwohl IPERKA und das Wasserfallmodell ebenfalls ihre Vorteile für dieses Projekt haben, halte ich Kanban </w:t>
      </w:r>
      <w:r w:rsidR="00297C03">
        <w:t>aufgrund</w:t>
      </w:r>
      <w:r>
        <w:t xml:space="preserve"> seiner Flexibilität und Anpassungsfähigkeit für die am besten geeignete Methode. Insgesamt bin ich davon überzeugt, dass Kanban die richtige Wahl für meine IPA ist, und ich freue mich darauf, mit dieser Methode erfolgreich voranzukommen.</w:t>
      </w:r>
    </w:p>
    <w:p w14:paraId="47941CC6" w14:textId="77777777" w:rsidR="00111880" w:rsidRDefault="00111880">
      <w:pPr>
        <w:widowControl/>
        <w:spacing w:line="240" w:lineRule="auto"/>
        <w:rPr>
          <w:i/>
          <w:sz w:val="32"/>
        </w:rPr>
      </w:pPr>
      <w:r>
        <w:br w:type="page"/>
      </w:r>
    </w:p>
    <w:p w14:paraId="47D347B4" w14:textId="26B9F90D" w:rsidR="00FF345D" w:rsidRPr="00CD6474" w:rsidRDefault="00FF345D" w:rsidP="00A77728">
      <w:pPr>
        <w:pStyle w:val="Formatvorlage2"/>
      </w:pPr>
      <w:bookmarkStart w:id="28" w:name="_Toc163206315"/>
      <w:r w:rsidRPr="00CD6474">
        <w:lastRenderedPageBreak/>
        <w:t>Anwendung der ausgewählten Projektmethode</w:t>
      </w:r>
      <w:bookmarkEnd w:id="28"/>
    </w:p>
    <w:p w14:paraId="15EB99BB" w14:textId="55C228F0" w:rsidR="0018497A" w:rsidRPr="00CD6474" w:rsidRDefault="0018497A" w:rsidP="0018497A">
      <w:pPr>
        <w:pStyle w:val="Main"/>
      </w:pPr>
      <w:r w:rsidRPr="00CD6474">
        <w:t xml:space="preserve">Im Rahmen des Projektes werden User Stories </w:t>
      </w:r>
      <w:r w:rsidR="004811B1" w:rsidRPr="00CD6474">
        <w:t>erstellt,</w:t>
      </w:r>
      <w:r w:rsidRPr="00CD6474">
        <w:t xml:space="preserve"> welche die verschiedenen Aufgaben abdecken. Diese User Stories werden in einem Kanban Board auf Trello festgehalten. Ich entschied mich bewusst für Trello, da es mir wichtig war eine klare Trennung zwischen meinem Projekt und den Tasks meines Projektes zu haben, welche mir potenziell gefehlt hätte, wenn ich Jira verwendet hätte.</w:t>
      </w:r>
    </w:p>
    <w:p w14:paraId="7A4C4200" w14:textId="77777777" w:rsidR="0018497A" w:rsidRPr="00CD6474" w:rsidRDefault="0018497A" w:rsidP="0018497A">
      <w:pPr>
        <w:pStyle w:val="Main"/>
      </w:pPr>
    </w:p>
    <w:p w14:paraId="01C96818" w14:textId="1A9410D9" w:rsidR="00B2232F" w:rsidRPr="00CD6474" w:rsidRDefault="0018497A" w:rsidP="0018497A">
      <w:pPr>
        <w:pStyle w:val="Main"/>
      </w:pPr>
      <w:r w:rsidRPr="00CD6474">
        <w:t xml:space="preserve">Das Kanban Board verfügt über die Listen «Ready» für </w:t>
      </w:r>
      <w:r w:rsidR="00EC22E3" w:rsidRPr="00CD6474">
        <w:t>Tasks,</w:t>
      </w:r>
      <w:r w:rsidRPr="00CD6474">
        <w:t xml:space="preserve"> welche noch nicht in Bearbeitung sind, «In Progress» für Tasks welche aktuell in Bearbeitung sind, «Dokumentation» für </w:t>
      </w:r>
      <w:r w:rsidR="004811B1" w:rsidRPr="00CD6474">
        <w:t>Tasks,</w:t>
      </w:r>
      <w:r w:rsidRPr="00CD6474">
        <w:t xml:space="preserve"> welche grundsätzlich fertig bearbeitet sind, jedoch noch dokumentiert werden müssen, «Acceptance Testing» für </w:t>
      </w:r>
      <w:r w:rsidR="004811B1" w:rsidRPr="00CD6474">
        <w:t>Tasks,</w:t>
      </w:r>
      <w:r w:rsidRPr="00CD6474">
        <w:t xml:space="preserve"> welche noch getestet werden müssen (vor allem bei Programmieraufgaben anwendbar), und «Done» für erledigte Tasks. </w:t>
      </w:r>
    </w:p>
    <w:p w14:paraId="53BE2C34" w14:textId="6AE0C8C2" w:rsidR="0018497A" w:rsidRPr="00CD6474" w:rsidRDefault="0018497A" w:rsidP="0018497A">
      <w:pPr>
        <w:pStyle w:val="Main"/>
      </w:pPr>
      <w:r w:rsidRPr="00CD6474">
        <w:t xml:space="preserve">Um die Organisation einfacher zu gestalten sind Tasks des Weiteren den User </w:t>
      </w:r>
      <w:r w:rsidR="00B2232F" w:rsidRPr="00CD6474">
        <w:t>Stories,</w:t>
      </w:r>
      <w:r w:rsidRPr="00CD6474">
        <w:t xml:space="preserve"> welchen sie </w:t>
      </w:r>
      <w:r w:rsidR="004811B1" w:rsidRPr="00CD6474">
        <w:t>angehören,</w:t>
      </w:r>
      <w:r w:rsidRPr="00CD6474">
        <w:t xml:space="preserve"> entsprechend farbkodiert</w:t>
      </w:r>
      <w:r w:rsidR="00B2232F" w:rsidRPr="00CD6474">
        <w:t xml:space="preserve"> und verfügen über eine Checkliste namens «Akzeptanzkriterien» mit welcher überprüft werden kann, </w:t>
      </w:r>
      <w:r w:rsidR="00EC22E3" w:rsidRPr="00CD6474">
        <w:t>ob die</w:t>
      </w:r>
      <w:r w:rsidR="00B2232F" w:rsidRPr="00CD6474">
        <w:t xml:space="preserve"> Tasks bereit sind von «In Progress» auf «Acceptance Testing» überzugehen.</w:t>
      </w:r>
    </w:p>
    <w:p w14:paraId="0915138B" w14:textId="77777777" w:rsidR="0018497A" w:rsidRPr="00CD6474" w:rsidRDefault="0018497A" w:rsidP="0018497A">
      <w:pPr>
        <w:pStyle w:val="Main"/>
      </w:pPr>
    </w:p>
    <w:p w14:paraId="4C5F63C7" w14:textId="485C232F" w:rsidR="004811B1" w:rsidRPr="00CD6474" w:rsidRDefault="004811B1" w:rsidP="004811B1">
      <w:pPr>
        <w:pStyle w:val="Main"/>
      </w:pPr>
      <w:r>
        <w:t>In Kanban gibt es das sogenannte «WIP-Limit» (Work in Progress Limit). Ziel des WIP-Limits ist es sicherzustellen, dass ein Team nicht zu viele Tasks auf einmal bearbeitet. Es wird begrenzt wie viele Tasks in verschiedenen Spalten vorhanden sein dürfen. Für meine IPA setze ich das WIP-Limit auf «In Progress» auf maximal drei Tasks. Am Ende jedes Tages möchte ich sicherstellen, dass nur noch zwei Tasks auf «In Progress» stehen, wobei der Task «Arbeitsjournal führen» während der ganzen Arbeit in der «In Progress» Spalte stehen wird. Als Teil des Arbeitsjournals soll am Ende jedes Tages ein Screenshot des aktuellen Standes des Kanban Boards angefügt werden.</w:t>
      </w:r>
    </w:p>
    <w:p w14:paraId="454FCF58" w14:textId="6F75401B" w:rsidR="002F2C71" w:rsidRPr="00CD6474" w:rsidRDefault="002F2C71" w:rsidP="001F6E55">
      <w:pPr>
        <w:pStyle w:val="Main"/>
      </w:pPr>
    </w:p>
    <w:p w14:paraId="37063E9F" w14:textId="77777777" w:rsidR="00111880" w:rsidRDefault="00111880">
      <w:pPr>
        <w:widowControl/>
        <w:spacing w:line="240" w:lineRule="auto"/>
        <w:rPr>
          <w:i/>
          <w:sz w:val="36"/>
        </w:rPr>
      </w:pPr>
      <w:r>
        <w:br w:type="page"/>
      </w:r>
    </w:p>
    <w:p w14:paraId="63CD0BE9" w14:textId="1820A27C" w:rsidR="00662A7D" w:rsidRPr="00CD6474" w:rsidRDefault="00662A7D" w:rsidP="00A77728">
      <w:pPr>
        <w:pStyle w:val="Formatvorlage1"/>
      </w:pPr>
      <w:bookmarkStart w:id="29" w:name="_Toc163206316"/>
      <w:r w:rsidRPr="00CD6474">
        <w:lastRenderedPageBreak/>
        <w:t>Verwendete Technologien</w:t>
      </w:r>
      <w:r w:rsidR="00543EA8" w:rsidRPr="00CD6474">
        <w:t xml:space="preserve"> und Tools</w:t>
      </w:r>
      <w:bookmarkEnd w:id="29"/>
    </w:p>
    <w:p w14:paraId="4C4EE3A1" w14:textId="166E1C09" w:rsidR="00FF345D" w:rsidRPr="00CD6474" w:rsidRDefault="00717F0C" w:rsidP="00A77728">
      <w:pPr>
        <w:pStyle w:val="Formatvorlage2"/>
      </w:pPr>
      <w:bookmarkStart w:id="30" w:name="_Toc163206317"/>
      <w:r w:rsidRPr="00CD6474">
        <w:t>Entwickler-</w:t>
      </w:r>
      <w:r w:rsidR="00662A7D" w:rsidRPr="00CD6474">
        <w:t>Tools</w:t>
      </w:r>
      <w:bookmarkEnd w:id="30"/>
    </w:p>
    <w:p w14:paraId="74C480D5" w14:textId="3F0014BC" w:rsidR="004231D6" w:rsidRPr="00CD6474" w:rsidRDefault="00B279D7" w:rsidP="004231D6">
      <w:pPr>
        <w:pStyle w:val="Main"/>
      </w:pPr>
      <w:r w:rsidRPr="00CD6474">
        <w:t>Der ganze Jira Synchronizer wird auf dem durch die Softec zur Verfügung gestelltem Arbeitslaptop realisiert.</w:t>
      </w:r>
    </w:p>
    <w:p w14:paraId="77820853" w14:textId="7F7DDF9B" w:rsidR="009709AB" w:rsidRPr="00CD6474" w:rsidRDefault="00662A7D" w:rsidP="00A77728">
      <w:pPr>
        <w:pStyle w:val="Formatvorlage3"/>
      </w:pPr>
      <w:bookmarkStart w:id="31" w:name="_Toc163206318"/>
      <w:r w:rsidRPr="00CD6474">
        <w:t>Editoren</w:t>
      </w:r>
      <w:bookmarkEnd w:id="31"/>
    </w:p>
    <w:p w14:paraId="03B65B1D" w14:textId="0BA68978" w:rsidR="00B279D7" w:rsidRPr="00CD6474" w:rsidRDefault="00B279D7" w:rsidP="00B279D7">
      <w:pPr>
        <w:pStyle w:val="Main"/>
      </w:pPr>
      <w:r w:rsidRPr="00CD6474">
        <w:t xml:space="preserve">Als Editor wird hauptsächlich Visual Studio Professional 2022 verwendet, wobei in vereinzelten Fällen auch Visual Studio Code verwendet wird. Visual Studio Code ist ein gratis </w:t>
      </w:r>
      <w:r w:rsidR="00EC22E3" w:rsidRPr="00CD6474">
        <w:t>Editor,</w:t>
      </w:r>
      <w:r w:rsidRPr="00CD6474">
        <w:t xml:space="preserve"> welcher mit verschiedenen Erweiterungen ausgestattet werden kann. Visual Studio Professional 2022 ist eine durch Softec bereitgestellte kostenpflichtige Version des Visual Studio Editors.</w:t>
      </w:r>
      <w:r w:rsidR="00301F69" w:rsidRPr="00CD6474">
        <w:t xml:space="preserve"> Beide Editoren sind Firmenstandard an der Softec.</w:t>
      </w:r>
    </w:p>
    <w:p w14:paraId="4546DB41" w14:textId="77777777" w:rsidR="006D4CC1" w:rsidRPr="00CD6474" w:rsidRDefault="006D4CC1" w:rsidP="00C511F8">
      <w:pPr>
        <w:pStyle w:val="Main"/>
        <w:ind w:left="-13"/>
      </w:pPr>
    </w:p>
    <w:p w14:paraId="0651B44F" w14:textId="0FCEE6B3" w:rsidR="00A212D4" w:rsidRPr="00CD6474" w:rsidRDefault="00A212D4" w:rsidP="00A77728">
      <w:pPr>
        <w:pStyle w:val="Formatvorlage3"/>
      </w:pPr>
      <w:bookmarkStart w:id="32" w:name="_Toc163206319"/>
      <w:r w:rsidRPr="00CD6474">
        <w:t>Source Code Verwaltung</w:t>
      </w:r>
      <w:bookmarkEnd w:id="32"/>
    </w:p>
    <w:p w14:paraId="0B7C7718" w14:textId="62817774" w:rsidR="00B279D7" w:rsidRPr="00CD6474" w:rsidRDefault="00B279D7" w:rsidP="00B279D7">
      <w:pPr>
        <w:pStyle w:val="Main"/>
      </w:pPr>
      <w:r w:rsidRPr="00CD6474">
        <w:t xml:space="preserve">Für die Verwaltung des Source Codes und der Dokumentation wurde ein öffentliches Repository auf </w:t>
      </w:r>
      <w:r w:rsidR="00301F69" w:rsidRPr="00CD6474">
        <w:t>GitHub</w:t>
      </w:r>
      <w:r w:rsidRPr="00CD6474">
        <w:t xml:space="preserve"> erstellt. Ziel ist es, pro Tag mindestens einen Commit auf dieses Repository zu pushen</w:t>
      </w:r>
      <w:r w:rsidR="005F48D7" w:rsidRPr="00CD6474">
        <w:t>, dank täglicher Commits kann jederzeit auch auf frühere Versionen zugegriffen werden.</w:t>
      </w:r>
    </w:p>
    <w:p w14:paraId="33B55315" w14:textId="246BC414" w:rsidR="00A212D4" w:rsidRPr="00CD6474" w:rsidRDefault="00A212D4" w:rsidP="001109A3">
      <w:pPr>
        <w:pStyle w:val="Main"/>
      </w:pPr>
    </w:p>
    <w:p w14:paraId="07AB84C9" w14:textId="0549B9C4" w:rsidR="003C7740" w:rsidRPr="00CD6474" w:rsidRDefault="003C7740" w:rsidP="00A77728">
      <w:pPr>
        <w:pStyle w:val="Formatvorlage3"/>
      </w:pPr>
      <w:bookmarkStart w:id="33" w:name="_Toc163206320"/>
      <w:r w:rsidRPr="00CD6474">
        <w:t>Datenbank</w:t>
      </w:r>
      <w:r w:rsidR="00771593" w:rsidRPr="00CD6474">
        <w:t xml:space="preserve"> Management Tool</w:t>
      </w:r>
      <w:bookmarkEnd w:id="33"/>
    </w:p>
    <w:p w14:paraId="1CDFE794" w14:textId="1909F1D8" w:rsidR="0051788E" w:rsidRPr="00CD6474" w:rsidRDefault="00B279D7" w:rsidP="00B279D7">
      <w:pPr>
        <w:pStyle w:val="Main"/>
      </w:pPr>
      <w:r w:rsidRPr="00CD6474">
        <w:t>Als Datenbank Management Tool kommt das SQL Server Management Studio 19 zum Einsatz. Das Tool ist gratis und in der Softec Firmenstandard.</w:t>
      </w:r>
    </w:p>
    <w:p w14:paraId="3A3E5C7D" w14:textId="1BD078B5" w:rsidR="00B279D7" w:rsidRPr="00CD6474" w:rsidRDefault="00B279D7" w:rsidP="00B279D7">
      <w:pPr>
        <w:pStyle w:val="Formatvorlage2"/>
      </w:pPr>
      <w:bookmarkStart w:id="34" w:name="_Toc163206321"/>
      <w:r w:rsidRPr="00CD6474">
        <w:t>draw.io</w:t>
      </w:r>
      <w:bookmarkEnd w:id="34"/>
    </w:p>
    <w:p w14:paraId="2C3B80A0" w14:textId="53F8063F" w:rsidR="00B279D7" w:rsidRPr="00CD6474" w:rsidRDefault="00301F69" w:rsidP="00B279D7">
      <w:pPr>
        <w:pStyle w:val="Main"/>
      </w:pPr>
      <w:r w:rsidRPr="00CD6474">
        <w:t>Für selbsterstellte Grafiken wird draw.io verwendet. draw.io ist ein gratis Online-Tool welches primär zur Erstellung von Diagrammen und Flowcharts entwickelt wurde.</w:t>
      </w:r>
    </w:p>
    <w:p w14:paraId="463CFFAC" w14:textId="60FADEC9" w:rsidR="00301F69" w:rsidRPr="00CD6474" w:rsidRDefault="00301F69" w:rsidP="00301F69">
      <w:pPr>
        <w:pStyle w:val="Formatvorlage2"/>
      </w:pPr>
      <w:bookmarkStart w:id="35" w:name="_Toc163206322"/>
      <w:r w:rsidRPr="00CD6474">
        <w:t>Google Sheets</w:t>
      </w:r>
      <w:bookmarkEnd w:id="35"/>
    </w:p>
    <w:p w14:paraId="58A8E1E2" w14:textId="79D475F9" w:rsidR="00301F69" w:rsidRPr="00CD6474" w:rsidRDefault="00301F69" w:rsidP="00301F69">
      <w:pPr>
        <w:pStyle w:val="Main"/>
      </w:pPr>
      <w:r w:rsidRPr="00CD6474">
        <w:t>Google Sheets wird verwendet für die Erstellung von Tabellen wie dem Zeitplan oder der dazugehörigen Legende. Google Sheets gehört zu Google Docs und ist ein gratis online Editor mit ähnlichen Funktionen wie Microsoft Office Excel.</w:t>
      </w:r>
    </w:p>
    <w:p w14:paraId="54A9DB8C" w14:textId="77777777" w:rsidR="00EC1325" w:rsidRDefault="00EC1325">
      <w:pPr>
        <w:widowControl/>
        <w:spacing w:line="240" w:lineRule="auto"/>
        <w:rPr>
          <w:i/>
          <w:sz w:val="32"/>
        </w:rPr>
      </w:pPr>
      <w:r>
        <w:br w:type="page"/>
      </w:r>
    </w:p>
    <w:p w14:paraId="425E480E" w14:textId="25DAC44F" w:rsidR="00301F69" w:rsidRPr="00CD6474" w:rsidRDefault="00301F69" w:rsidP="00301F69">
      <w:pPr>
        <w:pStyle w:val="Formatvorlage2"/>
      </w:pPr>
      <w:bookmarkStart w:id="36" w:name="_Toc163206323"/>
      <w:r w:rsidRPr="00CD6474">
        <w:lastRenderedPageBreak/>
        <w:t>Trello</w:t>
      </w:r>
      <w:bookmarkEnd w:id="36"/>
    </w:p>
    <w:p w14:paraId="58AE27E0" w14:textId="6C4035BA" w:rsidR="0051788E" w:rsidRPr="00CD6474" w:rsidRDefault="00301F69" w:rsidP="00784DBD">
      <w:pPr>
        <w:pStyle w:val="Main"/>
      </w:pPr>
      <w:r w:rsidRPr="00CD6474">
        <w:t>Für die Verwaltung des Kanban</w:t>
      </w:r>
      <w:r w:rsidR="004811B1">
        <w:t xml:space="preserve"> B</w:t>
      </w:r>
      <w:r w:rsidRPr="00CD6474">
        <w:t>oards wird Trello, ein gratis Online-Tool, verwendet.</w:t>
      </w:r>
    </w:p>
    <w:p w14:paraId="4E41147C" w14:textId="56FD4BE0" w:rsidR="00A212D4" w:rsidRPr="00CD6474" w:rsidRDefault="00A212D4" w:rsidP="00A77728">
      <w:pPr>
        <w:pStyle w:val="Formatvorlage2"/>
      </w:pPr>
      <w:bookmarkStart w:id="37" w:name="_Toc163206324"/>
      <w:r w:rsidRPr="00CD6474">
        <w:t>Dokumentation</w:t>
      </w:r>
      <w:bookmarkEnd w:id="37"/>
    </w:p>
    <w:p w14:paraId="27A9B757" w14:textId="4DCA319C" w:rsidR="009B1BBD" w:rsidRPr="00CD6474" w:rsidRDefault="00301F69">
      <w:pPr>
        <w:widowControl/>
        <w:spacing w:line="240" w:lineRule="auto"/>
        <w:rPr>
          <w:rFonts w:ascii="Imago" w:hAnsi="Imago"/>
        </w:rPr>
      </w:pPr>
      <w:r w:rsidRPr="00CD6474">
        <w:rPr>
          <w:rFonts w:ascii="Imago" w:hAnsi="Imago"/>
        </w:rPr>
        <w:t xml:space="preserve">Für die Dokumentation wurde Microsoft Office Word (Word) verwendet. Ein bereits bestehendes Template wurde für Gestaltung sowie Formatierung der Dokumentation verwendet, wobei </w:t>
      </w:r>
      <w:r w:rsidR="00784DBD" w:rsidRPr="00CD6474">
        <w:rPr>
          <w:rFonts w:ascii="Imago" w:hAnsi="Imago"/>
        </w:rPr>
        <w:t>vor Beginn der IPA noch kein Inhalt in das Template eingefügt wurde.</w:t>
      </w:r>
    </w:p>
    <w:p w14:paraId="7ED3626B" w14:textId="77777777" w:rsidR="002F4B8C" w:rsidRPr="00CD6474" w:rsidRDefault="002F4B8C" w:rsidP="002C5DB3">
      <w:pPr>
        <w:pStyle w:val="Main"/>
      </w:pPr>
    </w:p>
    <w:p w14:paraId="09E71356" w14:textId="78BD83C5" w:rsidR="00A212D4" w:rsidRPr="00CD6474" w:rsidRDefault="007622DB" w:rsidP="00A77728">
      <w:pPr>
        <w:pStyle w:val="Formatvorlage2"/>
      </w:pPr>
      <w:bookmarkStart w:id="38" w:name="_Toc163206325"/>
      <w:r w:rsidRPr="00CD6474">
        <w:t>Organisation und Sicherung der Arbeitsergebnisse</w:t>
      </w:r>
      <w:bookmarkEnd w:id="38"/>
    </w:p>
    <w:p w14:paraId="398D88C6" w14:textId="6A9B3EAA" w:rsidR="003A1AA2" w:rsidRPr="00CD6474" w:rsidRDefault="00784DBD" w:rsidP="00EA24AC">
      <w:pPr>
        <w:pStyle w:val="Main"/>
      </w:pPr>
      <w:r w:rsidRPr="00CD6474">
        <w:t>Die Arbeitsergebnisse werden täglich mit einem Push auf das Github Repository gesichert. Ausserdem wird über ein privates Verzeichnis auf dem Softec Server gearbeitet, sollten also der Laptop sowie das Repository verloren gehen, sind die Daten hier immer noch vorhanden.</w:t>
      </w:r>
    </w:p>
    <w:p w14:paraId="40E73C59" w14:textId="77777777" w:rsidR="00EC1325" w:rsidRDefault="00EC1325">
      <w:pPr>
        <w:widowControl/>
        <w:spacing w:line="240" w:lineRule="auto"/>
        <w:rPr>
          <w:b/>
          <w:i/>
          <w:sz w:val="40"/>
        </w:rPr>
      </w:pPr>
      <w:r>
        <w:br w:type="page"/>
      </w:r>
    </w:p>
    <w:p w14:paraId="55FCF736" w14:textId="13586354" w:rsidR="00AC0A5A" w:rsidRPr="00CD6474" w:rsidRDefault="003851E6" w:rsidP="00A77728">
      <w:pPr>
        <w:pStyle w:val="Ebene2"/>
      </w:pPr>
      <w:bookmarkStart w:id="39" w:name="_Toc163206326"/>
      <w:r w:rsidRPr="00CD6474">
        <w:lastRenderedPageBreak/>
        <w:t>Projektplanung</w:t>
      </w:r>
      <w:bookmarkEnd w:id="39"/>
    </w:p>
    <w:p w14:paraId="16C449DD" w14:textId="714E85C6" w:rsidR="003851E6" w:rsidRPr="00CD6474" w:rsidRDefault="003851E6" w:rsidP="00A77728">
      <w:pPr>
        <w:pStyle w:val="Formatvorlage1"/>
      </w:pPr>
      <w:bookmarkStart w:id="40" w:name="_Toc163206327"/>
      <w:r w:rsidRPr="00CD6474">
        <w:t>Use Case</w:t>
      </w:r>
      <w:bookmarkEnd w:id="40"/>
    </w:p>
    <w:p w14:paraId="6AB98F9A" w14:textId="678ED260" w:rsidR="00461A33" w:rsidRPr="00CD6474" w:rsidRDefault="00B57A2B" w:rsidP="00B57A2B">
      <w:pPr>
        <w:pStyle w:val="Main"/>
      </w:pPr>
      <w:r w:rsidRPr="00CD6474">
        <w:t xml:space="preserve">Das Use Case Diagramm stellt die Benutzer- sowie Entwickleranforderungen grafisch dar. </w:t>
      </w:r>
    </w:p>
    <w:p w14:paraId="6D29A71E" w14:textId="10D4C82A" w:rsidR="00B57A2B" w:rsidRPr="00CD6474" w:rsidRDefault="00B57A2B" w:rsidP="00B57A2B">
      <w:pPr>
        <w:pStyle w:val="Main"/>
      </w:pPr>
      <w:r w:rsidRPr="00CD6474">
        <w:t xml:space="preserve">Der Benutzer ist bei uns der </w:t>
      </w:r>
      <w:r w:rsidR="00EC22E3" w:rsidRPr="00CD6474">
        <w:t>Mitarbeiter,</w:t>
      </w:r>
      <w:r w:rsidRPr="00CD6474">
        <w:t xml:space="preserve"> welcher auf Jira seine Leistungen in den jeweiligen Projekten festhält. </w:t>
      </w:r>
    </w:p>
    <w:p w14:paraId="1BAC3E76" w14:textId="5B166E3F" w:rsidR="00B57A2B" w:rsidRPr="00CD6474" w:rsidRDefault="00EC22E3" w:rsidP="00B57A2B">
      <w:pPr>
        <w:pStyle w:val="Main"/>
      </w:pPr>
      <w:r w:rsidRPr="00CD6474">
        <w:t xml:space="preserve">Der </w:t>
      </w:r>
      <w:r w:rsidR="00B57A2B" w:rsidRPr="00CD6474">
        <w:t>Entwickler ist die Person, welche die Applikation entwickelt und in der Zukunft verwaltet.</w:t>
      </w:r>
    </w:p>
    <w:p w14:paraId="26384852" w14:textId="77777777" w:rsidR="00C83CCE" w:rsidRPr="00CD6474" w:rsidRDefault="00C83CCE" w:rsidP="00B57A2B">
      <w:pPr>
        <w:pStyle w:val="Main"/>
      </w:pPr>
    </w:p>
    <w:p w14:paraId="1020F0CA" w14:textId="77777777" w:rsidR="00C83CCE" w:rsidRPr="00CD6474" w:rsidRDefault="00C83CCE" w:rsidP="00C83CCE">
      <w:pPr>
        <w:pStyle w:val="Main"/>
        <w:keepNext/>
      </w:pPr>
      <w:r w:rsidRPr="00CD6474">
        <w:rPr>
          <w:noProof/>
        </w:rPr>
        <w:drawing>
          <wp:inline distT="0" distB="0" distL="0" distR="0" wp14:anchorId="617D9234" wp14:editId="63562F82">
            <wp:extent cx="5381625" cy="1819275"/>
            <wp:effectExtent l="0" t="0" r="9525" b="9525"/>
            <wp:docPr id="1211907933" name="Grafik 1" descr="Ein Bild, das Text, Entwurf,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7933" name="Grafik 1" descr="Ein Bild, das Text, Entwurf, Diagramm, Schrift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1625" cy="1819275"/>
                    </a:xfrm>
                    <a:prstGeom prst="rect">
                      <a:avLst/>
                    </a:prstGeom>
                    <a:noFill/>
                    <a:ln>
                      <a:noFill/>
                    </a:ln>
                  </pic:spPr>
                </pic:pic>
              </a:graphicData>
            </a:graphic>
          </wp:inline>
        </w:drawing>
      </w:r>
    </w:p>
    <w:p w14:paraId="3D7CA118" w14:textId="6D08DFD4" w:rsidR="00471DD4" w:rsidRPr="00CD6474" w:rsidRDefault="00A77728" w:rsidP="00CC68F8">
      <w:pPr>
        <w:pStyle w:val="Beschriftung"/>
      </w:pPr>
      <w:r w:rsidRPr="00CD6474">
        <w:t>Abbildung 3.1</w:t>
      </w:r>
      <w:r w:rsidRPr="00CD6474">
        <w:tab/>
        <w:t>Use Case Diagramm</w:t>
      </w:r>
    </w:p>
    <w:p w14:paraId="514AF46A" w14:textId="274C844F" w:rsidR="00B57A2B" w:rsidRPr="00CD6474" w:rsidRDefault="00B57A2B" w:rsidP="00A77728">
      <w:pPr>
        <w:pStyle w:val="Formatvorlage1"/>
      </w:pPr>
      <w:bookmarkStart w:id="41" w:name="_Toc163206328"/>
      <w:r w:rsidRPr="00CD6474">
        <w:t>Anforderungsliste</w:t>
      </w:r>
      <w:bookmarkEnd w:id="41"/>
    </w:p>
    <w:p w14:paraId="44663519" w14:textId="674DBC4B" w:rsidR="00B57A2B" w:rsidRPr="00CD6474" w:rsidRDefault="00D47390" w:rsidP="00D47390">
      <w:pPr>
        <w:pStyle w:val="Main"/>
      </w:pPr>
      <w:r w:rsidRPr="00CD6474">
        <w:t>Die Anforderungsliste wird der detaillierten Aufgabenstellung sowie den individuellen Bewertungskriterien entnommen.</w:t>
      </w:r>
    </w:p>
    <w:p w14:paraId="2C3D6509" w14:textId="4A59D14D" w:rsidR="00D47390" w:rsidRPr="00CD6474" w:rsidRDefault="00D47390" w:rsidP="00D47390">
      <w:pPr>
        <w:pStyle w:val="Main"/>
      </w:pPr>
    </w:p>
    <w:p w14:paraId="72BF584D" w14:textId="78CB0135" w:rsidR="00D47390" w:rsidRPr="00CD6474" w:rsidRDefault="00D47390" w:rsidP="00D47390">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Priorität</w:t>
      </w:r>
    </w:p>
    <w:p w14:paraId="01215172" w14:textId="77777777" w:rsidR="00D47390" w:rsidRPr="00CD6474" w:rsidRDefault="00D47390" w:rsidP="00D47390">
      <w:pPr>
        <w:pStyle w:val="Main"/>
      </w:pPr>
    </w:p>
    <w:p w14:paraId="6A373794" w14:textId="1ADDB172" w:rsidR="00D47390" w:rsidRPr="00CD6474" w:rsidRDefault="008D1B29" w:rsidP="00D47390">
      <w:pPr>
        <w:pStyle w:val="Main"/>
        <w:rPr>
          <w:b/>
          <w:bCs/>
        </w:rPr>
      </w:pPr>
      <w:r w:rsidRPr="00CD6474">
        <w:t>A</w:t>
      </w:r>
      <w:r w:rsidRPr="00CD6474">
        <w:rPr>
          <w:sz w:val="20"/>
          <w:szCs w:val="18"/>
        </w:rPr>
        <w:t>1</w:t>
      </w:r>
      <w:r w:rsidR="00D47390" w:rsidRPr="00CD6474">
        <w:tab/>
      </w:r>
      <w:r w:rsidR="00D47390" w:rsidRPr="00CD6474">
        <w:tab/>
      </w:r>
      <w:r w:rsidR="00FE5F4C" w:rsidRPr="00CD6474">
        <w:rPr>
          <w:b/>
          <w:bCs/>
        </w:rPr>
        <w:t>Testing</w:t>
      </w:r>
    </w:p>
    <w:p w14:paraId="664CEA56" w14:textId="0E0088DB" w:rsidR="00D47390" w:rsidRPr="00CD6474" w:rsidRDefault="00D47390" w:rsidP="00D47390">
      <w:pPr>
        <w:pStyle w:val="Main"/>
      </w:pPr>
      <w:r w:rsidRPr="00CD6474">
        <w:t>A</w:t>
      </w:r>
      <w:r w:rsidRPr="00CD6474">
        <w:rPr>
          <w:sz w:val="20"/>
          <w:szCs w:val="18"/>
        </w:rPr>
        <w:t>1.1</w:t>
      </w:r>
      <w:r w:rsidRPr="00CD6474">
        <w:tab/>
      </w:r>
      <w:r w:rsidRPr="00CD6474">
        <w:tab/>
        <w:t xml:space="preserve">Die Applikation wird </w:t>
      </w:r>
      <w:r w:rsidR="00E61DAE" w:rsidRPr="00CD6474">
        <w:t>durch</w:t>
      </w:r>
      <w:r w:rsidRPr="00CD6474">
        <w:t xml:space="preserve"> Unit</w:t>
      </w:r>
      <w:r w:rsidR="00CC7720">
        <w:t>-</w:t>
      </w:r>
      <w:r w:rsidRPr="00CD6474">
        <w:t>Tests getestet</w:t>
      </w:r>
      <w:r w:rsidR="007368DC" w:rsidRPr="00CD6474">
        <w:t>.</w:t>
      </w:r>
      <w:r w:rsidRPr="00CD6474">
        <w:tab/>
      </w:r>
      <w:r w:rsidRPr="00CD6474">
        <w:tab/>
      </w:r>
      <w:r w:rsidRPr="00CD6474">
        <w:tab/>
      </w:r>
      <w:r w:rsidRPr="00CD6474">
        <w:tab/>
      </w:r>
      <w:r w:rsidRPr="00CD6474">
        <w:tab/>
        <w:t>Hoch</w:t>
      </w:r>
    </w:p>
    <w:p w14:paraId="100EDFCA" w14:textId="6F2F8B51" w:rsidR="00D47390" w:rsidRPr="00CD6474" w:rsidRDefault="00D47390" w:rsidP="00D47390">
      <w:pPr>
        <w:pStyle w:val="Main"/>
      </w:pPr>
      <w:r w:rsidRPr="00CD6474">
        <w:t>A</w:t>
      </w:r>
      <w:r w:rsidRPr="00CD6474">
        <w:rPr>
          <w:sz w:val="20"/>
          <w:szCs w:val="18"/>
        </w:rPr>
        <w:t>1.2</w:t>
      </w:r>
      <w:r w:rsidRPr="00CD6474">
        <w:tab/>
      </w:r>
      <w:r w:rsidRPr="00CD6474">
        <w:tab/>
      </w:r>
      <w:r w:rsidR="00E61DAE" w:rsidRPr="00CD6474">
        <w:t>Die Unit</w:t>
      </w:r>
      <w:r w:rsidR="00CC7720">
        <w:t>-</w:t>
      </w:r>
      <w:r w:rsidR="00E61DAE" w:rsidRPr="00CD6474">
        <w:t>Tests decken den Grossteil der Applikation ab.</w:t>
      </w:r>
      <w:r w:rsidRPr="00CD6474">
        <w:tab/>
      </w:r>
      <w:r w:rsidRPr="00CD6474">
        <w:tab/>
      </w:r>
      <w:r w:rsidRPr="00CD6474">
        <w:tab/>
      </w:r>
      <w:r w:rsidRPr="00CD6474">
        <w:tab/>
        <w:t>Hoch</w:t>
      </w:r>
    </w:p>
    <w:p w14:paraId="3E5CBAB8" w14:textId="6BDBED67" w:rsidR="00B724B5" w:rsidRPr="00CD6474" w:rsidRDefault="00B724B5" w:rsidP="00D47390">
      <w:pPr>
        <w:pStyle w:val="Main"/>
      </w:pPr>
      <w:r w:rsidRPr="00CD6474">
        <w:t>A</w:t>
      </w:r>
      <w:r w:rsidRPr="00CD6474">
        <w:rPr>
          <w:sz w:val="20"/>
          <w:szCs w:val="18"/>
        </w:rPr>
        <w:t>1.3</w:t>
      </w:r>
      <w:r w:rsidRPr="00CD6474">
        <w:tab/>
      </w:r>
      <w:r w:rsidRPr="00CD6474">
        <w:tab/>
        <w:t>Manuelle Tests der Applikation sind erstellt.</w:t>
      </w:r>
      <w:r w:rsidRPr="00CD6474">
        <w:tab/>
      </w:r>
      <w:r w:rsidRPr="00CD6474">
        <w:tab/>
      </w:r>
      <w:r w:rsidRPr="00CD6474">
        <w:tab/>
      </w:r>
      <w:r w:rsidRPr="00CD6474">
        <w:tab/>
      </w:r>
      <w:r w:rsidR="000F6730">
        <w:tab/>
      </w:r>
      <w:r w:rsidRPr="00CD6474">
        <w:tab/>
        <w:t>Mittel</w:t>
      </w:r>
    </w:p>
    <w:p w14:paraId="5D6E8490" w14:textId="458EF8B9" w:rsidR="00B724B5" w:rsidRPr="00CD6474" w:rsidRDefault="00B724B5" w:rsidP="00D47390">
      <w:pPr>
        <w:pStyle w:val="Main"/>
      </w:pPr>
      <w:r w:rsidRPr="00CD6474">
        <w:t>A</w:t>
      </w:r>
      <w:r w:rsidRPr="00CD6474">
        <w:rPr>
          <w:sz w:val="20"/>
          <w:szCs w:val="18"/>
        </w:rPr>
        <w:t>1.4</w:t>
      </w:r>
      <w:r w:rsidRPr="00CD6474">
        <w:tab/>
      </w:r>
      <w:r w:rsidRPr="00CD6474">
        <w:tab/>
        <w:t>Die Durchführung aller Tests inklusive deren Resultate ist dokumentiert.</w:t>
      </w:r>
      <w:r w:rsidRPr="00CD6474">
        <w:tab/>
        <w:t>Hoch</w:t>
      </w:r>
    </w:p>
    <w:p w14:paraId="4CF38FCB" w14:textId="2A935BE2" w:rsidR="008D1B29" w:rsidRPr="00CD6474" w:rsidRDefault="008D1B29" w:rsidP="00D47390">
      <w:pPr>
        <w:pStyle w:val="Main"/>
      </w:pPr>
      <w:r w:rsidRPr="00CD6474">
        <w:t>A</w:t>
      </w:r>
      <w:r w:rsidRPr="00CD6474">
        <w:rPr>
          <w:sz w:val="20"/>
          <w:szCs w:val="18"/>
        </w:rPr>
        <w:t>1.5</w:t>
      </w:r>
      <w:r w:rsidRPr="00CD6474">
        <w:tab/>
      </w:r>
      <w:r w:rsidRPr="00CD6474">
        <w:tab/>
        <w:t>Die Solution verfügt über ein separates Unit</w:t>
      </w:r>
      <w:r w:rsidR="00CC7720">
        <w:t>-</w:t>
      </w:r>
      <w:r w:rsidRPr="00CD6474">
        <w:t>Test Project.</w:t>
      </w:r>
      <w:r w:rsidRPr="00CD6474">
        <w:tab/>
      </w:r>
      <w:r w:rsidRPr="00CD6474">
        <w:tab/>
      </w:r>
      <w:r w:rsidRPr="00CD6474">
        <w:tab/>
      </w:r>
      <w:r w:rsidRPr="00CD6474">
        <w:tab/>
        <w:t>Mittel</w:t>
      </w:r>
    </w:p>
    <w:p w14:paraId="4AD746D0" w14:textId="77777777" w:rsidR="00D47390" w:rsidRPr="00CD6474" w:rsidRDefault="00D47390" w:rsidP="00D47390">
      <w:pPr>
        <w:pStyle w:val="Main"/>
      </w:pPr>
    </w:p>
    <w:p w14:paraId="45613E14" w14:textId="4946F923" w:rsidR="00D47390" w:rsidRPr="00CD6474" w:rsidRDefault="008D1B29" w:rsidP="00D47390">
      <w:pPr>
        <w:pStyle w:val="Main"/>
        <w:rPr>
          <w:b/>
          <w:bCs/>
        </w:rPr>
      </w:pPr>
      <w:r w:rsidRPr="00CD6474">
        <w:t>A</w:t>
      </w:r>
      <w:r w:rsidRPr="00CD6474">
        <w:rPr>
          <w:sz w:val="20"/>
          <w:szCs w:val="18"/>
        </w:rPr>
        <w:t>2</w:t>
      </w:r>
      <w:r w:rsidR="00D47390" w:rsidRPr="00CD6474">
        <w:tab/>
      </w:r>
      <w:r w:rsidR="00D47390" w:rsidRPr="00CD6474">
        <w:tab/>
      </w:r>
      <w:r w:rsidR="00D47390" w:rsidRPr="00CD6474">
        <w:rPr>
          <w:b/>
          <w:bCs/>
        </w:rPr>
        <w:t>Logging</w:t>
      </w:r>
    </w:p>
    <w:p w14:paraId="781E0548" w14:textId="18E8AFC5" w:rsidR="00D47390" w:rsidRPr="00CD6474" w:rsidRDefault="00D47390" w:rsidP="00D47390">
      <w:pPr>
        <w:pStyle w:val="Main"/>
      </w:pPr>
      <w:r w:rsidRPr="00CD6474">
        <w:t>A</w:t>
      </w:r>
      <w:r w:rsidRPr="00CD6474">
        <w:rPr>
          <w:sz w:val="20"/>
          <w:szCs w:val="18"/>
        </w:rPr>
        <w:t>2.1</w:t>
      </w:r>
      <w:r w:rsidRPr="00CD6474">
        <w:tab/>
      </w:r>
      <w:r w:rsidRPr="00CD6474">
        <w:tab/>
        <w:t>Während der Laufzeit der Applikation wird ein Log geführt</w:t>
      </w:r>
      <w:r w:rsidR="007368DC" w:rsidRPr="00CD6474">
        <w:t>.</w:t>
      </w:r>
      <w:r w:rsidRPr="00CD6474">
        <w:tab/>
      </w:r>
      <w:r w:rsidRPr="00CD6474">
        <w:tab/>
      </w:r>
      <w:r w:rsidRPr="00CD6474">
        <w:tab/>
        <w:t>Hoch</w:t>
      </w:r>
    </w:p>
    <w:p w14:paraId="68C5A248" w14:textId="31ABD4E3" w:rsidR="00D47390" w:rsidRPr="00CD6474" w:rsidRDefault="00D47390" w:rsidP="00D47390">
      <w:pPr>
        <w:pStyle w:val="Main"/>
      </w:pPr>
      <w:r w:rsidRPr="00CD6474">
        <w:t>A</w:t>
      </w:r>
      <w:r w:rsidRPr="00CD6474">
        <w:rPr>
          <w:sz w:val="20"/>
          <w:szCs w:val="18"/>
        </w:rPr>
        <w:t>2.2</w:t>
      </w:r>
      <w:r w:rsidRPr="00CD6474">
        <w:tab/>
      </w:r>
      <w:r w:rsidRPr="00CD6474">
        <w:tab/>
        <w:t xml:space="preserve">Unerwartete Fehler in der Applikation werden im Log als Fehlermeldung </w:t>
      </w:r>
      <w:r w:rsidRPr="00CD6474">
        <w:tab/>
        <w:t>Hoch</w:t>
      </w:r>
    </w:p>
    <w:p w14:paraId="2C529989" w14:textId="59719B6D" w:rsidR="00D47390" w:rsidRPr="00CD6474" w:rsidRDefault="007368DC" w:rsidP="00D47390">
      <w:pPr>
        <w:pStyle w:val="Main"/>
        <w:ind w:left="567" w:firstLine="567"/>
      </w:pPr>
      <w:r w:rsidRPr="00CD6474">
        <w:t>h</w:t>
      </w:r>
      <w:r w:rsidR="00D47390" w:rsidRPr="00CD6474">
        <w:t>interlegt</w:t>
      </w:r>
      <w:r w:rsidRPr="00CD6474">
        <w:t>.</w:t>
      </w:r>
    </w:p>
    <w:p w14:paraId="62709B38" w14:textId="2812C469" w:rsidR="007368DC" w:rsidRPr="00CD6474" w:rsidRDefault="00D47390" w:rsidP="00D47390">
      <w:pPr>
        <w:pStyle w:val="Main"/>
      </w:pPr>
      <w:r w:rsidRPr="00CD6474">
        <w:t>A</w:t>
      </w:r>
      <w:r w:rsidRPr="00CD6474">
        <w:rPr>
          <w:sz w:val="20"/>
          <w:szCs w:val="18"/>
        </w:rPr>
        <w:t>2.3</w:t>
      </w:r>
      <w:r w:rsidRPr="00CD6474">
        <w:tab/>
      </w:r>
      <w:r w:rsidRPr="00CD6474">
        <w:tab/>
      </w:r>
      <w:r w:rsidR="007368DC" w:rsidRPr="00CD6474">
        <w:t>Fehlt das Feld «Leis Konto» im Jira Projekt, muss dies im Log als Fehler</w:t>
      </w:r>
      <w:r w:rsidR="007368DC" w:rsidRPr="00CD6474">
        <w:tab/>
        <w:t>Hoch</w:t>
      </w:r>
    </w:p>
    <w:p w14:paraId="088B1104" w14:textId="6AF7EBB5" w:rsidR="00D47390" w:rsidRPr="00CD6474" w:rsidRDefault="007368DC" w:rsidP="00D47390">
      <w:pPr>
        <w:pStyle w:val="Main"/>
      </w:pPr>
      <w:r w:rsidRPr="00CD6474">
        <w:tab/>
      </w:r>
      <w:r w:rsidRPr="00CD6474">
        <w:tab/>
        <w:t>hinterlegt werden.</w:t>
      </w:r>
      <w:r w:rsidR="00D47390" w:rsidRPr="00CD6474">
        <w:tab/>
      </w:r>
    </w:p>
    <w:p w14:paraId="441A7DFB" w14:textId="7305AF9B" w:rsidR="007368DC" w:rsidRPr="00CD6474" w:rsidRDefault="007368DC" w:rsidP="00D47390">
      <w:pPr>
        <w:pStyle w:val="Main"/>
      </w:pPr>
      <w:r w:rsidRPr="00CD6474">
        <w:t>A</w:t>
      </w:r>
      <w:r w:rsidRPr="00CD6474">
        <w:rPr>
          <w:sz w:val="20"/>
          <w:szCs w:val="18"/>
        </w:rPr>
        <w:t>2.4</w:t>
      </w:r>
      <w:r w:rsidRPr="00CD6474">
        <w:tab/>
      </w:r>
      <w:r w:rsidRPr="00CD6474">
        <w:tab/>
        <w:t>Hat der Mitarbeiter im Ticket keine Berechtigung auf das Projekt wird</w:t>
      </w:r>
      <w:r w:rsidRPr="00CD6474">
        <w:tab/>
      </w:r>
      <w:r w:rsidRPr="00CD6474">
        <w:tab/>
        <w:t>Hoch</w:t>
      </w:r>
    </w:p>
    <w:p w14:paraId="13C20C2C" w14:textId="4DB3EF1D" w:rsidR="007368DC" w:rsidRPr="00CD6474" w:rsidRDefault="007368DC" w:rsidP="00D47390">
      <w:pPr>
        <w:pStyle w:val="Main"/>
      </w:pPr>
      <w:r w:rsidRPr="00CD6474">
        <w:tab/>
      </w:r>
      <w:r w:rsidRPr="00CD6474">
        <w:tab/>
        <w:t>die Leistung nicht abgefüllt und es wird ein Fehler im Log hinterlegt.</w:t>
      </w:r>
    </w:p>
    <w:p w14:paraId="5CE285E3" w14:textId="647CC0A1" w:rsidR="000F6730" w:rsidRDefault="007368DC" w:rsidP="00D47390">
      <w:pPr>
        <w:pStyle w:val="Main"/>
      </w:pPr>
      <w:r w:rsidRPr="00CD6474">
        <w:t>A</w:t>
      </w:r>
      <w:r w:rsidRPr="00CD6474">
        <w:rPr>
          <w:sz w:val="20"/>
          <w:szCs w:val="18"/>
        </w:rPr>
        <w:t>2.5</w:t>
      </w:r>
      <w:r w:rsidRPr="00CD6474">
        <w:tab/>
      </w:r>
      <w:r w:rsidRPr="00CD6474">
        <w:tab/>
        <w:t xml:space="preserve">Fehlen andere Angaben müssen diese als Warnung im Log erwähnt </w:t>
      </w:r>
      <w:r w:rsidR="000F6730">
        <w:tab/>
      </w:r>
      <w:r w:rsidR="000F6730">
        <w:tab/>
      </w:r>
      <w:r w:rsidR="000F6730" w:rsidRPr="00CD6474">
        <w:t>Mittel</w:t>
      </w:r>
    </w:p>
    <w:p w14:paraId="424733B8" w14:textId="47FD43F5" w:rsidR="007368DC" w:rsidRPr="00CD6474" w:rsidRDefault="007368DC" w:rsidP="000F6730">
      <w:pPr>
        <w:pStyle w:val="Main"/>
        <w:ind w:left="567" w:firstLine="567"/>
      </w:pPr>
      <w:r w:rsidRPr="00CD6474">
        <w:t>werden.</w:t>
      </w:r>
      <w:r w:rsidRPr="00CD6474">
        <w:tab/>
      </w:r>
    </w:p>
    <w:p w14:paraId="5B2C9092" w14:textId="3498BE41" w:rsidR="007368DC" w:rsidRPr="00CD6474" w:rsidRDefault="007368DC" w:rsidP="00D47390">
      <w:pPr>
        <w:pStyle w:val="Main"/>
      </w:pPr>
    </w:p>
    <w:p w14:paraId="33C4D106" w14:textId="77777777" w:rsidR="005B11E6" w:rsidRDefault="005B11E6">
      <w:pPr>
        <w:widowControl/>
        <w:spacing w:line="240" w:lineRule="auto"/>
        <w:rPr>
          <w:rFonts w:ascii="Imago" w:hAnsi="Imago"/>
          <w:sz w:val="24"/>
        </w:rPr>
      </w:pPr>
      <w:r>
        <w:br w:type="page"/>
      </w:r>
    </w:p>
    <w:p w14:paraId="62C79AC1" w14:textId="55658C51" w:rsidR="007368DC" w:rsidRPr="00CD6474" w:rsidRDefault="008D1B29" w:rsidP="00D47390">
      <w:pPr>
        <w:pStyle w:val="Main"/>
        <w:rPr>
          <w:b/>
          <w:bCs/>
        </w:rPr>
      </w:pPr>
      <w:r w:rsidRPr="00CD6474">
        <w:lastRenderedPageBreak/>
        <w:t>A</w:t>
      </w:r>
      <w:r w:rsidRPr="00CD6474">
        <w:rPr>
          <w:sz w:val="20"/>
          <w:szCs w:val="18"/>
        </w:rPr>
        <w:t>3</w:t>
      </w:r>
      <w:r w:rsidR="007368DC" w:rsidRPr="00CD6474">
        <w:tab/>
      </w:r>
      <w:r w:rsidR="007368DC" w:rsidRPr="00CD6474">
        <w:tab/>
      </w:r>
      <w:r w:rsidR="007368DC" w:rsidRPr="00CD6474">
        <w:rPr>
          <w:b/>
          <w:bCs/>
        </w:rPr>
        <w:t>Schichtentrennung</w:t>
      </w:r>
    </w:p>
    <w:p w14:paraId="1F1FE021" w14:textId="1701486E" w:rsidR="007368DC" w:rsidRPr="00CD6474" w:rsidRDefault="007368DC" w:rsidP="00D47390">
      <w:pPr>
        <w:pStyle w:val="Main"/>
      </w:pPr>
      <w:r w:rsidRPr="00CD6474">
        <w:t>A</w:t>
      </w:r>
      <w:r w:rsidRPr="00CD6474">
        <w:rPr>
          <w:sz w:val="20"/>
          <w:szCs w:val="18"/>
        </w:rPr>
        <w:t>3.1</w:t>
      </w:r>
      <w:r w:rsidRPr="00CD6474">
        <w:tab/>
      </w:r>
      <w:r w:rsidRPr="00CD6474">
        <w:tab/>
        <w:t>Die Applikation ist in eine Persistenz-, Service- und eine</w:t>
      </w:r>
      <w:r w:rsidRPr="00CD6474">
        <w:tab/>
      </w:r>
      <w:r w:rsidRPr="00CD6474">
        <w:tab/>
      </w:r>
      <w:r w:rsidR="000F6730">
        <w:tab/>
      </w:r>
      <w:r w:rsidR="000F6730">
        <w:tab/>
      </w:r>
      <w:r w:rsidRPr="00CD6474">
        <w:t>Hoch</w:t>
      </w:r>
    </w:p>
    <w:p w14:paraId="3EB1E9D4" w14:textId="1E4CCA5C" w:rsidR="007368DC" w:rsidRPr="00CD6474" w:rsidRDefault="007368DC" w:rsidP="00D47390">
      <w:pPr>
        <w:pStyle w:val="Main"/>
      </w:pPr>
      <w:r w:rsidRPr="00CD6474">
        <w:tab/>
      </w:r>
      <w:r w:rsidRPr="00CD6474">
        <w:tab/>
      </w:r>
      <w:r w:rsidR="000F6730" w:rsidRPr="00CD6474">
        <w:t xml:space="preserve">Applikationsschicht </w:t>
      </w:r>
      <w:r w:rsidRPr="00CD6474">
        <w:t>getrennt (Core, Infrastructure, Application).</w:t>
      </w:r>
    </w:p>
    <w:p w14:paraId="2854A6B6" w14:textId="059D2FDC" w:rsidR="008D1B29" w:rsidRPr="00CD6474" w:rsidRDefault="007368DC" w:rsidP="00EC22E3">
      <w:pPr>
        <w:pStyle w:val="Main"/>
      </w:pPr>
      <w:r w:rsidRPr="00CD6474">
        <w:t>A</w:t>
      </w:r>
      <w:r w:rsidRPr="00CD6474">
        <w:rPr>
          <w:sz w:val="20"/>
          <w:szCs w:val="18"/>
        </w:rPr>
        <w:t>3.2</w:t>
      </w:r>
      <w:r w:rsidRPr="00CD6474">
        <w:tab/>
      </w:r>
      <w:r w:rsidRPr="00CD6474">
        <w:tab/>
        <w:t>Das Projekt ist gemäss anderen ähnlichen Firmenprojekten aufgebaut</w:t>
      </w:r>
      <w:r w:rsidR="00E61DAE" w:rsidRPr="00CD6474">
        <w:t>.</w:t>
      </w:r>
      <w:r w:rsidRPr="00CD6474">
        <w:tab/>
        <w:t>Mittel</w:t>
      </w:r>
    </w:p>
    <w:p w14:paraId="0B76BADD" w14:textId="069BA197" w:rsidR="007368DC" w:rsidRPr="00CD6474" w:rsidRDefault="008D1B29" w:rsidP="00D47390">
      <w:pPr>
        <w:pStyle w:val="Main"/>
        <w:rPr>
          <w:b/>
          <w:bCs/>
        </w:rPr>
      </w:pPr>
      <w:r w:rsidRPr="00CD6474">
        <w:t>A</w:t>
      </w:r>
      <w:r w:rsidRPr="00CD6474">
        <w:rPr>
          <w:sz w:val="20"/>
          <w:szCs w:val="18"/>
        </w:rPr>
        <w:t>4</w:t>
      </w:r>
      <w:r w:rsidR="007368DC" w:rsidRPr="00CD6474">
        <w:tab/>
      </w:r>
      <w:r w:rsidR="007368DC" w:rsidRPr="00CD6474">
        <w:tab/>
      </w:r>
      <w:r w:rsidR="007368DC" w:rsidRPr="00CD6474">
        <w:rPr>
          <w:b/>
          <w:bCs/>
        </w:rPr>
        <w:t>Software-Architektur</w:t>
      </w:r>
    </w:p>
    <w:p w14:paraId="092D23C9" w14:textId="274474AA" w:rsidR="007368DC" w:rsidRPr="00CD6474" w:rsidRDefault="007368DC" w:rsidP="00D47390">
      <w:pPr>
        <w:pStyle w:val="Main"/>
      </w:pPr>
      <w:r w:rsidRPr="00CD6474">
        <w:t>A</w:t>
      </w:r>
      <w:r w:rsidRPr="00CD6474">
        <w:rPr>
          <w:sz w:val="20"/>
          <w:szCs w:val="18"/>
        </w:rPr>
        <w:t>4.1</w:t>
      </w:r>
      <w:r w:rsidRPr="00CD6474">
        <w:tab/>
      </w:r>
      <w:r w:rsidRPr="00CD6474">
        <w:tab/>
      </w:r>
      <w:r w:rsidR="00E61DAE" w:rsidRPr="00CD6474">
        <w:t>Es wurde eine passende Klassenstruktur gewählt.</w:t>
      </w:r>
      <w:r w:rsidR="00E61DAE" w:rsidRPr="00CD6474">
        <w:tab/>
      </w:r>
      <w:r w:rsidRPr="00CD6474">
        <w:tab/>
      </w:r>
      <w:r w:rsidRPr="00CD6474">
        <w:tab/>
      </w:r>
      <w:r w:rsidRPr="00CD6474">
        <w:tab/>
      </w:r>
      <w:r w:rsidRPr="00CD6474">
        <w:tab/>
        <w:t>Hoch</w:t>
      </w:r>
    </w:p>
    <w:p w14:paraId="59D8D4E6" w14:textId="0E52AD78" w:rsidR="00E61DAE" w:rsidRPr="00CD6474" w:rsidRDefault="00E61DAE" w:rsidP="00D47390">
      <w:pPr>
        <w:pStyle w:val="Main"/>
      </w:pPr>
      <w:r w:rsidRPr="00CD6474">
        <w:t>A</w:t>
      </w:r>
      <w:r w:rsidRPr="00CD6474">
        <w:rPr>
          <w:sz w:val="20"/>
          <w:szCs w:val="18"/>
        </w:rPr>
        <w:t>4.2</w:t>
      </w:r>
      <w:r w:rsidRPr="00CD6474">
        <w:tab/>
      </w:r>
      <w:r w:rsidRPr="00CD6474">
        <w:tab/>
        <w:t>Die Klassen haben wohldefinierte, dokumentierte Schnittstellen.</w:t>
      </w:r>
      <w:r w:rsidRPr="00CD6474">
        <w:tab/>
      </w:r>
      <w:r w:rsidRPr="00CD6474">
        <w:tab/>
        <w:t>Mittel</w:t>
      </w:r>
    </w:p>
    <w:p w14:paraId="1B5ED835" w14:textId="083C59EE" w:rsidR="007368DC" w:rsidRPr="00CD6474" w:rsidRDefault="007368DC" w:rsidP="00D47390">
      <w:pPr>
        <w:pStyle w:val="Main"/>
      </w:pPr>
      <w:r w:rsidRPr="00CD6474">
        <w:t>A</w:t>
      </w:r>
      <w:r w:rsidRPr="00CD6474">
        <w:rPr>
          <w:sz w:val="20"/>
          <w:szCs w:val="18"/>
        </w:rPr>
        <w:t>4.</w:t>
      </w:r>
      <w:r w:rsidR="00E61DAE" w:rsidRPr="00CD6474">
        <w:rPr>
          <w:sz w:val="20"/>
          <w:szCs w:val="18"/>
        </w:rPr>
        <w:t>3</w:t>
      </w:r>
      <w:r w:rsidRPr="00CD6474">
        <w:tab/>
      </w:r>
      <w:r w:rsidRPr="00CD6474">
        <w:tab/>
      </w:r>
      <w:r w:rsidR="00E61DAE" w:rsidRPr="00CD6474">
        <w:t xml:space="preserve">Die Klassen sind in passenden Modulen untergebracht. </w:t>
      </w:r>
      <w:r w:rsidR="00E61DAE" w:rsidRPr="00CD6474">
        <w:tab/>
      </w:r>
      <w:r w:rsidR="00E61DAE" w:rsidRPr="00CD6474">
        <w:tab/>
      </w:r>
      <w:r w:rsidR="00E61DAE" w:rsidRPr="00CD6474">
        <w:tab/>
      </w:r>
      <w:r w:rsidR="00E61DAE" w:rsidRPr="00CD6474">
        <w:tab/>
        <w:t>Hoch</w:t>
      </w:r>
    </w:p>
    <w:p w14:paraId="16B1F62B" w14:textId="443D96CE" w:rsidR="00E61DAE" w:rsidRPr="00CD6474" w:rsidRDefault="00E61DAE" w:rsidP="00D47390">
      <w:pPr>
        <w:pStyle w:val="Main"/>
      </w:pPr>
    </w:p>
    <w:p w14:paraId="09CF25BF" w14:textId="69BD83D3" w:rsidR="00E61DAE" w:rsidRPr="00CD6474" w:rsidRDefault="008D1B29" w:rsidP="00D47390">
      <w:pPr>
        <w:pStyle w:val="Main"/>
        <w:rPr>
          <w:b/>
          <w:bCs/>
        </w:rPr>
      </w:pPr>
      <w:r w:rsidRPr="00CD6474">
        <w:t>A</w:t>
      </w:r>
      <w:r w:rsidRPr="00CD6474">
        <w:rPr>
          <w:sz w:val="20"/>
          <w:szCs w:val="18"/>
        </w:rPr>
        <w:t>5</w:t>
      </w:r>
      <w:r w:rsidR="00E61DAE" w:rsidRPr="00CD6474">
        <w:tab/>
      </w:r>
      <w:r w:rsidR="00E61DAE" w:rsidRPr="00CD6474">
        <w:tab/>
      </w:r>
      <w:r w:rsidR="00E61DAE" w:rsidRPr="00CD6474">
        <w:rPr>
          <w:b/>
          <w:bCs/>
        </w:rPr>
        <w:t>Code</w:t>
      </w:r>
    </w:p>
    <w:p w14:paraId="2B0683D3" w14:textId="14D59C4E" w:rsidR="00E61DAE" w:rsidRPr="00CD6474" w:rsidRDefault="00E61DAE" w:rsidP="00D47390">
      <w:pPr>
        <w:pStyle w:val="Main"/>
      </w:pPr>
      <w:r w:rsidRPr="00CD6474">
        <w:t>A</w:t>
      </w:r>
      <w:r w:rsidRPr="00CD6474">
        <w:rPr>
          <w:sz w:val="20"/>
          <w:szCs w:val="18"/>
        </w:rPr>
        <w:t>5.1</w:t>
      </w:r>
      <w:r w:rsidRPr="00CD6474">
        <w:tab/>
      </w:r>
      <w:r w:rsidRPr="00CD6474">
        <w:tab/>
        <w:t>Mögliche Fehler werden erkannt und behandelt.</w:t>
      </w:r>
      <w:r w:rsidRPr="00CD6474">
        <w:tab/>
      </w:r>
      <w:r w:rsidRPr="00CD6474">
        <w:tab/>
      </w:r>
      <w:r w:rsidRPr="00CD6474">
        <w:tab/>
      </w:r>
      <w:r w:rsidRPr="00CD6474">
        <w:tab/>
      </w:r>
      <w:r w:rsidRPr="00CD6474">
        <w:tab/>
        <w:t>Hoch</w:t>
      </w:r>
    </w:p>
    <w:p w14:paraId="6291184D" w14:textId="70F33A9F" w:rsidR="000F6730" w:rsidRDefault="00E61DAE" w:rsidP="00D47390">
      <w:pPr>
        <w:pStyle w:val="Main"/>
      </w:pPr>
      <w:r w:rsidRPr="00CD6474">
        <w:t>A</w:t>
      </w:r>
      <w:r w:rsidRPr="00CD6474">
        <w:rPr>
          <w:sz w:val="20"/>
          <w:szCs w:val="18"/>
        </w:rPr>
        <w:t>5.2</w:t>
      </w:r>
      <w:r w:rsidRPr="00CD6474">
        <w:tab/>
      </w:r>
      <w:r w:rsidRPr="00CD6474">
        <w:tab/>
        <w:t xml:space="preserve">Der Code ist gemäss Softec Vorgaben aufgebaut (Namensgebung, </w:t>
      </w:r>
      <w:r w:rsidR="000F6730">
        <w:tab/>
      </w:r>
      <w:r w:rsidR="000F6730" w:rsidRPr="00CD6474">
        <w:tab/>
        <w:t>Hoch</w:t>
      </w:r>
    </w:p>
    <w:p w14:paraId="7EEC8CF5" w14:textId="6FD5ED5A" w:rsidR="00E61DAE" w:rsidRPr="00CD6474" w:rsidRDefault="00E61DAE" w:rsidP="000F6730">
      <w:pPr>
        <w:pStyle w:val="Main"/>
        <w:ind w:left="567" w:firstLine="567"/>
      </w:pPr>
      <w:r w:rsidRPr="00CD6474">
        <w:t>Lesbarkeit).</w:t>
      </w:r>
    </w:p>
    <w:p w14:paraId="73E7CA53" w14:textId="1E49D761" w:rsidR="00E61DAE" w:rsidRPr="00CD6474" w:rsidRDefault="00E61DAE" w:rsidP="00D47390">
      <w:pPr>
        <w:pStyle w:val="Main"/>
      </w:pPr>
    </w:p>
    <w:p w14:paraId="11D85638" w14:textId="4590AD49" w:rsidR="00E61DAE" w:rsidRPr="00CD6474" w:rsidRDefault="008D1B29" w:rsidP="00D47390">
      <w:pPr>
        <w:pStyle w:val="Main"/>
        <w:rPr>
          <w:b/>
          <w:bCs/>
        </w:rPr>
      </w:pPr>
      <w:r w:rsidRPr="00CD6474">
        <w:t>A</w:t>
      </w:r>
      <w:r w:rsidRPr="00CD6474">
        <w:rPr>
          <w:sz w:val="20"/>
          <w:szCs w:val="18"/>
        </w:rPr>
        <w:t>6</w:t>
      </w:r>
      <w:r w:rsidR="00E61DAE" w:rsidRPr="00CD6474">
        <w:tab/>
      </w:r>
      <w:r w:rsidR="00E61DAE" w:rsidRPr="00CD6474">
        <w:tab/>
      </w:r>
      <w:r w:rsidR="00E61DAE" w:rsidRPr="00CD6474">
        <w:rPr>
          <w:b/>
          <w:bCs/>
        </w:rPr>
        <w:t>Robustheit</w:t>
      </w:r>
    </w:p>
    <w:p w14:paraId="2B1F3592" w14:textId="3E1CD5C8" w:rsidR="00E61DAE" w:rsidRPr="00CD6474" w:rsidRDefault="00E61DAE" w:rsidP="00D47390">
      <w:pPr>
        <w:pStyle w:val="Main"/>
      </w:pPr>
      <w:r w:rsidRPr="00CD6474">
        <w:t>A</w:t>
      </w:r>
      <w:r w:rsidRPr="00CD6474">
        <w:rPr>
          <w:sz w:val="20"/>
          <w:szCs w:val="18"/>
        </w:rPr>
        <w:t>6.1</w:t>
      </w:r>
      <w:r w:rsidRPr="00CD6474">
        <w:tab/>
      </w:r>
      <w:r w:rsidRPr="00CD6474">
        <w:tab/>
        <w:t>Abfüllen von fehlenden Daten wird verhindert.</w:t>
      </w:r>
      <w:r w:rsidRPr="00CD6474">
        <w:tab/>
      </w:r>
      <w:r w:rsidRPr="00CD6474">
        <w:tab/>
      </w:r>
      <w:r w:rsidRPr="00CD6474">
        <w:tab/>
      </w:r>
      <w:r w:rsidRPr="00CD6474">
        <w:tab/>
      </w:r>
      <w:r w:rsidRPr="00CD6474">
        <w:tab/>
        <w:t>Hoch</w:t>
      </w:r>
    </w:p>
    <w:p w14:paraId="3938D8CF" w14:textId="64DE6FAA" w:rsidR="00E61DAE" w:rsidRPr="00CD6474" w:rsidRDefault="00E61DAE" w:rsidP="00D47390">
      <w:pPr>
        <w:pStyle w:val="Main"/>
      </w:pPr>
      <w:r w:rsidRPr="00CD6474">
        <w:t>A</w:t>
      </w:r>
      <w:r w:rsidRPr="00CD6474">
        <w:rPr>
          <w:sz w:val="20"/>
          <w:szCs w:val="18"/>
        </w:rPr>
        <w:t>6.2</w:t>
      </w:r>
      <w:r w:rsidRPr="00CD6474">
        <w:tab/>
      </w:r>
      <w:r w:rsidRPr="00CD6474">
        <w:tab/>
        <w:t>Gültigkeit angegebener Daten wird geprüft.</w:t>
      </w:r>
      <w:r w:rsidRPr="00CD6474">
        <w:tab/>
      </w:r>
      <w:r w:rsidRPr="00CD6474">
        <w:tab/>
      </w:r>
      <w:r w:rsidRPr="00CD6474">
        <w:tab/>
      </w:r>
      <w:r w:rsidRPr="00CD6474">
        <w:tab/>
      </w:r>
      <w:r w:rsidR="000F6730">
        <w:tab/>
      </w:r>
      <w:r w:rsidRPr="00CD6474">
        <w:tab/>
        <w:t>Mittel</w:t>
      </w:r>
    </w:p>
    <w:p w14:paraId="16509F67" w14:textId="4D1F3D57" w:rsidR="00E61DAE" w:rsidRPr="00CD6474" w:rsidRDefault="00E61DAE" w:rsidP="00D47390">
      <w:pPr>
        <w:pStyle w:val="Main"/>
      </w:pPr>
      <w:r w:rsidRPr="00CD6474">
        <w:t>A</w:t>
      </w:r>
      <w:r w:rsidRPr="00CD6474">
        <w:rPr>
          <w:sz w:val="20"/>
          <w:szCs w:val="18"/>
        </w:rPr>
        <w:t>6.3</w:t>
      </w:r>
      <w:r w:rsidRPr="00CD6474">
        <w:tab/>
      </w:r>
      <w:r w:rsidRPr="00CD6474">
        <w:tab/>
        <w:t>Gefundene Unstimmigkeiten werden im Log erfasst.</w:t>
      </w:r>
      <w:r w:rsidRPr="00CD6474">
        <w:tab/>
      </w:r>
      <w:r w:rsidRPr="00CD6474">
        <w:tab/>
      </w:r>
      <w:r w:rsidRPr="00CD6474">
        <w:tab/>
      </w:r>
      <w:r w:rsidRPr="00CD6474">
        <w:tab/>
      </w:r>
      <w:r w:rsidRPr="00CD6474">
        <w:tab/>
        <w:t>Mittel</w:t>
      </w:r>
    </w:p>
    <w:p w14:paraId="42811DE7" w14:textId="6E6504F3" w:rsidR="00E61DAE" w:rsidRPr="00CD6474" w:rsidRDefault="00E61DAE" w:rsidP="00D47390">
      <w:pPr>
        <w:pStyle w:val="Main"/>
      </w:pPr>
    </w:p>
    <w:p w14:paraId="347BDCE8" w14:textId="755D8907" w:rsidR="00E61DAE" w:rsidRPr="00CD6474" w:rsidRDefault="008D1B29" w:rsidP="00D47390">
      <w:pPr>
        <w:pStyle w:val="Main"/>
        <w:rPr>
          <w:b/>
          <w:bCs/>
        </w:rPr>
      </w:pPr>
      <w:r w:rsidRPr="00CD6474">
        <w:t>A</w:t>
      </w:r>
      <w:r w:rsidRPr="00CD6474">
        <w:rPr>
          <w:sz w:val="20"/>
          <w:szCs w:val="18"/>
        </w:rPr>
        <w:t>7</w:t>
      </w:r>
      <w:r w:rsidR="00E61DAE" w:rsidRPr="00CD6474">
        <w:tab/>
      </w:r>
      <w:r w:rsidR="00E61DAE" w:rsidRPr="00CD6474">
        <w:tab/>
      </w:r>
      <w:r w:rsidR="00E61DAE" w:rsidRPr="00CD6474">
        <w:rPr>
          <w:b/>
          <w:bCs/>
        </w:rPr>
        <w:t>Git-Repository</w:t>
      </w:r>
    </w:p>
    <w:p w14:paraId="031ACA11" w14:textId="446EC697" w:rsidR="00E61DAE" w:rsidRPr="00CD6474" w:rsidRDefault="00E61DAE" w:rsidP="00D47390">
      <w:pPr>
        <w:pStyle w:val="Main"/>
      </w:pPr>
      <w:r w:rsidRPr="00CD6474">
        <w:t>A</w:t>
      </w:r>
      <w:r w:rsidRPr="00CD6474">
        <w:rPr>
          <w:sz w:val="20"/>
          <w:szCs w:val="18"/>
        </w:rPr>
        <w:t>7.1</w:t>
      </w:r>
      <w:r w:rsidRPr="00CD6474">
        <w:tab/>
      </w:r>
      <w:r w:rsidRPr="00CD6474">
        <w:tab/>
        <w:t>Der Code ist auf einem Github Repository vorhanden.</w:t>
      </w:r>
      <w:r w:rsidRPr="00CD6474">
        <w:tab/>
      </w:r>
      <w:r w:rsidRPr="00CD6474">
        <w:tab/>
      </w:r>
      <w:r w:rsidRPr="00CD6474">
        <w:tab/>
      </w:r>
      <w:r w:rsidRPr="00CD6474">
        <w:tab/>
        <w:t>Hoch</w:t>
      </w:r>
    </w:p>
    <w:p w14:paraId="4239F112" w14:textId="68C57608" w:rsidR="00E61DAE" w:rsidRPr="00CD6474" w:rsidRDefault="00E61DAE" w:rsidP="00D47390">
      <w:pPr>
        <w:pStyle w:val="Main"/>
      </w:pPr>
      <w:r w:rsidRPr="00CD6474">
        <w:t>A</w:t>
      </w:r>
      <w:r w:rsidRPr="00CD6474">
        <w:rPr>
          <w:sz w:val="20"/>
          <w:szCs w:val="18"/>
        </w:rPr>
        <w:t>7.2</w:t>
      </w:r>
      <w:r w:rsidRPr="00CD6474">
        <w:tab/>
      </w:r>
      <w:r w:rsidRPr="00CD6474">
        <w:tab/>
        <w:t xml:space="preserve">Die Dokumentation ist auf </w:t>
      </w:r>
      <w:r w:rsidR="00EC22E3" w:rsidRPr="00CD6474">
        <w:t>demselben</w:t>
      </w:r>
      <w:r w:rsidRPr="00CD6474">
        <w:t xml:space="preserve"> Repository vorhanden.</w:t>
      </w:r>
      <w:r w:rsidRPr="00CD6474">
        <w:tab/>
      </w:r>
      <w:r w:rsidRPr="00CD6474">
        <w:tab/>
      </w:r>
      <w:r w:rsidRPr="00CD6474">
        <w:tab/>
        <w:t>Hoch</w:t>
      </w:r>
    </w:p>
    <w:p w14:paraId="0A084B50" w14:textId="7A4DEF50" w:rsidR="00E61DAE" w:rsidRPr="00CD6474" w:rsidRDefault="00E61DAE" w:rsidP="00D47390">
      <w:pPr>
        <w:pStyle w:val="Main"/>
      </w:pPr>
      <w:r w:rsidRPr="00CD6474">
        <w:t>A</w:t>
      </w:r>
      <w:r w:rsidRPr="00CD6474">
        <w:rPr>
          <w:sz w:val="20"/>
          <w:szCs w:val="18"/>
        </w:rPr>
        <w:t>7.3</w:t>
      </w:r>
      <w:r w:rsidRPr="00CD6474">
        <w:tab/>
      </w:r>
      <w:r w:rsidRPr="00CD6474">
        <w:tab/>
      </w:r>
      <w:r w:rsidR="00B724B5" w:rsidRPr="00CD6474">
        <w:t>Notizen, Entwürfe, Bilder sind im Repository vorhanden.</w:t>
      </w:r>
      <w:r w:rsidR="00B724B5" w:rsidRPr="00CD6474">
        <w:tab/>
      </w:r>
      <w:r w:rsidR="00B724B5" w:rsidRPr="00CD6474">
        <w:tab/>
      </w:r>
      <w:r w:rsidR="00B724B5" w:rsidRPr="00CD6474">
        <w:tab/>
      </w:r>
      <w:r w:rsidR="00B724B5" w:rsidRPr="00CD6474">
        <w:tab/>
        <w:t>Tief</w:t>
      </w:r>
    </w:p>
    <w:p w14:paraId="3FB04FB6" w14:textId="69EEC0F9" w:rsidR="00B724B5" w:rsidRPr="00CD6474" w:rsidRDefault="00B724B5" w:rsidP="00D47390">
      <w:pPr>
        <w:pStyle w:val="Main"/>
      </w:pPr>
    </w:p>
    <w:p w14:paraId="076DF1B8" w14:textId="6F29595F" w:rsidR="00B724B5" w:rsidRPr="00CD6474" w:rsidRDefault="008D1B29" w:rsidP="00D47390">
      <w:pPr>
        <w:pStyle w:val="Main"/>
        <w:rPr>
          <w:b/>
          <w:bCs/>
        </w:rPr>
      </w:pPr>
      <w:r w:rsidRPr="00CD6474">
        <w:t>A</w:t>
      </w:r>
      <w:r w:rsidRPr="00CD6474">
        <w:rPr>
          <w:sz w:val="20"/>
          <w:szCs w:val="18"/>
        </w:rPr>
        <w:t>8</w:t>
      </w:r>
      <w:r w:rsidR="00B724B5" w:rsidRPr="00CD6474">
        <w:tab/>
      </w:r>
      <w:r w:rsidR="00B724B5" w:rsidRPr="00CD6474">
        <w:tab/>
      </w:r>
      <w:r w:rsidR="00B724B5" w:rsidRPr="00CD6474">
        <w:rPr>
          <w:b/>
          <w:bCs/>
        </w:rPr>
        <w:t>Applikation</w:t>
      </w:r>
    </w:p>
    <w:p w14:paraId="6490F283" w14:textId="1AE2CB2C" w:rsidR="00B724B5" w:rsidRPr="00CD6474" w:rsidRDefault="00B724B5" w:rsidP="00D47390">
      <w:pPr>
        <w:pStyle w:val="Main"/>
      </w:pPr>
      <w:r w:rsidRPr="00CD6474">
        <w:t>A</w:t>
      </w:r>
      <w:r w:rsidRPr="00CD6474">
        <w:rPr>
          <w:sz w:val="20"/>
          <w:szCs w:val="18"/>
        </w:rPr>
        <w:t>8.1</w:t>
      </w:r>
      <w:r w:rsidRPr="00CD6474">
        <w:tab/>
      </w:r>
      <w:r w:rsidRPr="00CD6474">
        <w:tab/>
        <w:t>Die Applikation kann über einen Scheduler aufgerufen werden.</w:t>
      </w:r>
      <w:r w:rsidRPr="00CD6474">
        <w:tab/>
      </w:r>
      <w:r w:rsidRPr="00CD6474">
        <w:tab/>
      </w:r>
      <w:r w:rsidRPr="00CD6474">
        <w:tab/>
        <w:t>Hoch</w:t>
      </w:r>
    </w:p>
    <w:p w14:paraId="5743CA50" w14:textId="09991B3F" w:rsidR="00B724B5" w:rsidRPr="00CD6474" w:rsidRDefault="00B724B5" w:rsidP="00D47390">
      <w:pPr>
        <w:pStyle w:val="Main"/>
      </w:pPr>
      <w:r w:rsidRPr="00CD6474">
        <w:t>A</w:t>
      </w:r>
      <w:r w:rsidRPr="00CD6474">
        <w:rPr>
          <w:sz w:val="20"/>
          <w:szCs w:val="18"/>
        </w:rPr>
        <w:t>8.2</w:t>
      </w:r>
      <w:r w:rsidRPr="00CD6474">
        <w:tab/>
      </w:r>
      <w:r w:rsidRPr="00CD6474">
        <w:tab/>
        <w:t>Der Applikation kann ein Development Flag ab Aufruf übergeben werden.</w:t>
      </w:r>
      <w:r w:rsidRPr="00CD6474">
        <w:tab/>
        <w:t>Hoch</w:t>
      </w:r>
    </w:p>
    <w:p w14:paraId="132CF4EE" w14:textId="51B70592" w:rsidR="00C17BCF" w:rsidRPr="00CD6474" w:rsidRDefault="00B724B5" w:rsidP="00471DD4">
      <w:pPr>
        <w:pStyle w:val="Main"/>
      </w:pPr>
      <w:r w:rsidRPr="00CD6474">
        <w:t>A</w:t>
      </w:r>
      <w:r w:rsidRPr="00CD6474">
        <w:rPr>
          <w:sz w:val="20"/>
          <w:szCs w:val="18"/>
        </w:rPr>
        <w:t>8.3</w:t>
      </w:r>
      <w:r w:rsidRPr="00CD6474">
        <w:tab/>
      </w:r>
      <w:r w:rsidRPr="00CD6474">
        <w:tab/>
        <w:t>Die fertige Applikation ist ein Kommandozeilenprogramm.</w:t>
      </w:r>
      <w:r w:rsidRPr="00CD6474">
        <w:tab/>
      </w:r>
      <w:r w:rsidRPr="00CD6474">
        <w:tab/>
      </w:r>
      <w:r w:rsidRPr="00CD6474">
        <w:tab/>
        <w:t>Hoch</w:t>
      </w:r>
    </w:p>
    <w:p w14:paraId="4A706549" w14:textId="77777777" w:rsidR="000F6730" w:rsidRDefault="000F6730">
      <w:pPr>
        <w:widowControl/>
        <w:spacing w:line="240" w:lineRule="auto"/>
        <w:rPr>
          <w:i/>
          <w:sz w:val="36"/>
        </w:rPr>
      </w:pPr>
      <w:r>
        <w:br w:type="page"/>
      </w:r>
    </w:p>
    <w:p w14:paraId="20E34B13" w14:textId="7B962758" w:rsidR="004C30C1" w:rsidRPr="00CD6474" w:rsidRDefault="00B724B5" w:rsidP="00A77728">
      <w:pPr>
        <w:pStyle w:val="Formatvorlage1"/>
      </w:pPr>
      <w:bookmarkStart w:id="42" w:name="_Toc163206329"/>
      <w:r w:rsidRPr="00CD6474">
        <w:lastRenderedPageBreak/>
        <w:t>User Stories</w:t>
      </w:r>
      <w:bookmarkEnd w:id="42"/>
    </w:p>
    <w:p w14:paraId="4BF7950E" w14:textId="2FC6F0B5" w:rsidR="00B724B5" w:rsidRPr="00CD6474" w:rsidRDefault="00B724B5" w:rsidP="00B724B5">
      <w:pPr>
        <w:pStyle w:val="Main"/>
      </w:pPr>
      <w:r w:rsidRPr="00CD6474">
        <w:t>Die User Stories werden benötigt</w:t>
      </w:r>
      <w:r w:rsidR="00B91AA7">
        <w:t>,</w:t>
      </w:r>
      <w:r w:rsidRPr="00CD6474">
        <w:t xml:space="preserve"> um den Zeitplan sowie das im Verlauf des Projekts verwendete Kanban Board </w:t>
      </w:r>
      <w:r w:rsidR="002616C2" w:rsidRPr="00CD6474">
        <w:t>zu erstellen. Sie werden für eine möglichst genaue Planung des Projektes benötigt.</w:t>
      </w:r>
      <w:r w:rsidR="00CF0653" w:rsidRPr="00CD6474">
        <w:t xml:space="preserve"> </w:t>
      </w:r>
    </w:p>
    <w:p w14:paraId="0608892C" w14:textId="2FF4B06C" w:rsidR="002616C2" w:rsidRPr="00CD6474" w:rsidRDefault="002616C2" w:rsidP="002616C2">
      <w:pPr>
        <w:pStyle w:val="Titel2NichtVerzeichnis"/>
      </w:pPr>
      <w:r w:rsidRPr="00CD6474">
        <w:t>Projektplanung</w:t>
      </w:r>
      <w:r w:rsidR="002E1666" w:rsidRPr="00CD6474">
        <w:t xml:space="preserve"> – S1</w:t>
      </w:r>
    </w:p>
    <w:p w14:paraId="5920F494" w14:textId="3710D474" w:rsidR="002E1666" w:rsidRPr="00CD6474" w:rsidRDefault="002E1666" w:rsidP="002E1666">
      <w:pPr>
        <w:pStyle w:val="Title2-Main"/>
      </w:pPr>
      <w:r w:rsidRPr="00CD6474">
        <w:t>Anforderungen</w:t>
      </w:r>
    </w:p>
    <w:p w14:paraId="1BB33617" w14:textId="094C2468" w:rsidR="002E1666" w:rsidRPr="00CD6474" w:rsidRDefault="002E1666" w:rsidP="002E1666">
      <w:pPr>
        <w:pStyle w:val="Main"/>
        <w:rPr>
          <w:sz w:val="18"/>
          <w:szCs w:val="16"/>
        </w:rPr>
      </w:pPr>
      <w:r w:rsidRPr="00CD6474">
        <w:t>A</w:t>
      </w:r>
      <w:r w:rsidRPr="00CD6474">
        <w:rPr>
          <w:sz w:val="20"/>
          <w:szCs w:val="18"/>
        </w:rPr>
        <w:t>4</w:t>
      </w:r>
      <w:r w:rsidR="00912F1F" w:rsidRPr="00CD6474">
        <w:rPr>
          <w:sz w:val="20"/>
          <w:szCs w:val="18"/>
        </w:rPr>
        <w:t>.1</w:t>
      </w:r>
      <w:r w:rsidR="00FE5F4C" w:rsidRPr="00CD6474">
        <w:rPr>
          <w:sz w:val="20"/>
          <w:szCs w:val="18"/>
        </w:rPr>
        <w:t xml:space="preserve">, </w:t>
      </w:r>
      <w:r w:rsidR="00FE5F4C" w:rsidRPr="00CD6474">
        <w:t>A</w:t>
      </w:r>
      <w:r w:rsidR="00FE5F4C" w:rsidRPr="00CD6474">
        <w:rPr>
          <w:sz w:val="18"/>
          <w:szCs w:val="16"/>
        </w:rPr>
        <w:t>4.2</w:t>
      </w:r>
    </w:p>
    <w:p w14:paraId="149158BD" w14:textId="664BD7BD" w:rsidR="002616C2" w:rsidRPr="00CD6474" w:rsidRDefault="002616C2" w:rsidP="002616C2">
      <w:pPr>
        <w:pStyle w:val="Title2-Main"/>
      </w:pPr>
      <w:r w:rsidRPr="00CD6474">
        <w:t>Beschreibung</w:t>
      </w:r>
    </w:p>
    <w:p w14:paraId="38CE0052" w14:textId="07573FC5" w:rsidR="002616C2" w:rsidRPr="00CD6474" w:rsidRDefault="002616C2" w:rsidP="002616C2">
      <w:pPr>
        <w:pStyle w:val="Main"/>
      </w:pPr>
      <w:r w:rsidRPr="00CD6474">
        <w:t>Als Kandidat ist es mir wichtig, mein Projekt möglichst gut zu planen</w:t>
      </w:r>
      <w:r w:rsidR="009B2A93">
        <w:t>,</w:t>
      </w:r>
      <w:r w:rsidRPr="00CD6474">
        <w:t xml:space="preserve"> damit ich im vorgegebenen Zeitraum alle Anforderungen realisieren und das Projekt umsetzen kann. </w:t>
      </w:r>
    </w:p>
    <w:p w14:paraId="5EC901D1" w14:textId="40BD91FE" w:rsidR="002616C2" w:rsidRPr="00CD6474" w:rsidRDefault="002616C2" w:rsidP="002616C2">
      <w:pPr>
        <w:pStyle w:val="Title2-Main"/>
      </w:pPr>
      <w:r w:rsidRPr="00CD6474">
        <w:t>Tasks</w:t>
      </w:r>
    </w:p>
    <w:p w14:paraId="439699CF" w14:textId="6837CF15" w:rsidR="002616C2" w:rsidRPr="00CD6474" w:rsidRDefault="002616C2" w:rsidP="002616C2">
      <w:pPr>
        <w:pStyle w:val="Main"/>
        <w:rPr>
          <w:b/>
          <w:bCs/>
        </w:rPr>
      </w:pPr>
      <w:r w:rsidRPr="00CD6474">
        <w:rPr>
          <w:b/>
          <w:bCs/>
        </w:rPr>
        <w:t>Nummer</w:t>
      </w:r>
      <w:r w:rsidRPr="00CD6474">
        <w:rPr>
          <w:b/>
          <w:bCs/>
        </w:rPr>
        <w:tab/>
        <w:t>Beschreibung</w:t>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r>
      <w:r w:rsidRPr="00CD6474">
        <w:rPr>
          <w:b/>
          <w:bCs/>
        </w:rPr>
        <w:tab/>
        <w:t>Zeit</w:t>
      </w:r>
      <w:r w:rsidRPr="00CD6474">
        <w:rPr>
          <w:b/>
          <w:bCs/>
        </w:rPr>
        <w:tab/>
      </w:r>
      <w:r w:rsidRPr="00CD6474">
        <w:rPr>
          <w:b/>
          <w:bCs/>
        </w:rPr>
        <w:tab/>
      </w:r>
      <w:r w:rsidR="003F4737" w:rsidRPr="00CD6474">
        <w:rPr>
          <w:b/>
          <w:bCs/>
        </w:rPr>
        <w:t>Ablauf</w:t>
      </w:r>
    </w:p>
    <w:p w14:paraId="2992D267" w14:textId="6FF7C5B0" w:rsidR="003F4737" w:rsidRPr="00CD6474" w:rsidRDefault="002616C2" w:rsidP="002616C2">
      <w:pPr>
        <w:pStyle w:val="Main"/>
      </w:pPr>
      <w:r w:rsidRPr="00CD6474">
        <w:t>T</w:t>
      </w:r>
      <w:r w:rsidRPr="00CD6474">
        <w:rPr>
          <w:sz w:val="20"/>
          <w:szCs w:val="18"/>
        </w:rPr>
        <w:t>1.1</w:t>
      </w:r>
      <w:r w:rsidRPr="00CD6474">
        <w:tab/>
      </w:r>
      <w:r w:rsidRPr="00CD6474">
        <w:tab/>
        <w:t>Use Cases definieren</w:t>
      </w:r>
      <w:r w:rsidR="003F4737" w:rsidRPr="00CD6474">
        <w:t>, gra</w:t>
      </w:r>
      <w:r w:rsidR="00CC7720">
        <w:t>f</w:t>
      </w:r>
      <w:r w:rsidR="003F4737" w:rsidRPr="00CD6474">
        <w:t>isch darstellen</w:t>
      </w:r>
      <w:r w:rsidR="00FE5F4C" w:rsidRPr="00CD6474">
        <w:t>.</w:t>
      </w:r>
      <w:r w:rsidR="003F4737" w:rsidRPr="00CD6474">
        <w:tab/>
      </w:r>
      <w:r w:rsidR="003F4737" w:rsidRPr="00CD6474">
        <w:tab/>
      </w:r>
      <w:r w:rsidR="003F4737" w:rsidRPr="00CD6474">
        <w:tab/>
      </w:r>
      <w:r w:rsidR="003F4737" w:rsidRPr="00CD6474">
        <w:tab/>
      </w:r>
      <w:r w:rsidR="004372D1" w:rsidRPr="00CD6474">
        <w:t>1</w:t>
      </w:r>
      <w:r w:rsidR="003F4737" w:rsidRPr="00CD6474">
        <w:t>h</w:t>
      </w:r>
      <w:r w:rsidRPr="00CD6474">
        <w:tab/>
      </w:r>
      <w:r w:rsidRPr="00CD6474">
        <w:tab/>
      </w:r>
      <w:r w:rsidR="003F4737" w:rsidRPr="00CD6474">
        <w:t>1</w:t>
      </w:r>
    </w:p>
    <w:p w14:paraId="76E5DC60" w14:textId="0A363F88" w:rsidR="003F4737" w:rsidRPr="00CD6474" w:rsidRDefault="003F4737" w:rsidP="002616C2">
      <w:pPr>
        <w:pStyle w:val="Main"/>
      </w:pPr>
      <w:r w:rsidRPr="00CD6474">
        <w:t>T</w:t>
      </w:r>
      <w:r w:rsidRPr="00CD6474">
        <w:rPr>
          <w:sz w:val="20"/>
          <w:szCs w:val="18"/>
        </w:rPr>
        <w:t>1.2</w:t>
      </w:r>
      <w:r w:rsidRPr="00CD6474">
        <w:tab/>
      </w:r>
      <w:r w:rsidRPr="00CD6474">
        <w:tab/>
        <w:t>Anforderungen definieren</w:t>
      </w:r>
      <w:r w:rsidR="00FE5F4C" w:rsidRPr="00CD6474">
        <w:t>.</w:t>
      </w:r>
      <w:r w:rsidRPr="00CD6474">
        <w:tab/>
      </w:r>
      <w:r w:rsidRPr="00CD6474">
        <w:tab/>
      </w:r>
      <w:r w:rsidRPr="00CD6474">
        <w:tab/>
      </w:r>
      <w:r w:rsidRPr="00CD6474">
        <w:tab/>
      </w:r>
      <w:r w:rsidRPr="00CD6474">
        <w:tab/>
      </w:r>
      <w:r w:rsidRPr="00CD6474">
        <w:tab/>
      </w:r>
      <w:r w:rsidRPr="00CD6474">
        <w:tab/>
      </w:r>
      <w:r w:rsidR="004372D1" w:rsidRPr="00CD6474">
        <w:t>2</w:t>
      </w:r>
      <w:r w:rsidRPr="00CD6474">
        <w:t>h</w:t>
      </w:r>
      <w:r w:rsidRPr="00CD6474">
        <w:tab/>
      </w:r>
      <w:r w:rsidRPr="00CD6474">
        <w:tab/>
        <w:t>2</w:t>
      </w:r>
    </w:p>
    <w:p w14:paraId="086B8355" w14:textId="0F67D74B" w:rsidR="003F4737" w:rsidRPr="00CD6474" w:rsidRDefault="003F4737" w:rsidP="002616C2">
      <w:pPr>
        <w:pStyle w:val="Main"/>
      </w:pPr>
      <w:r w:rsidRPr="00CD6474">
        <w:t>T</w:t>
      </w:r>
      <w:r w:rsidRPr="00CD6474">
        <w:rPr>
          <w:sz w:val="20"/>
          <w:szCs w:val="18"/>
        </w:rPr>
        <w:t>1.3</w:t>
      </w:r>
      <w:r w:rsidRPr="00CD6474">
        <w:tab/>
      </w:r>
      <w:r w:rsidRPr="00CD6474">
        <w:tab/>
        <w:t>User Stories erarbeiten</w:t>
      </w:r>
      <w:r w:rsidR="00FE5F4C" w:rsidRPr="00CD6474">
        <w:t>.</w:t>
      </w:r>
      <w:r w:rsidRPr="00CD6474">
        <w:tab/>
      </w:r>
      <w:r w:rsidRPr="00CD6474">
        <w:tab/>
      </w:r>
      <w:r w:rsidRPr="00CD6474">
        <w:tab/>
      </w:r>
      <w:r w:rsidRPr="00CD6474">
        <w:tab/>
      </w:r>
      <w:r w:rsidRPr="00CD6474">
        <w:tab/>
      </w:r>
      <w:r w:rsidRPr="00CD6474">
        <w:tab/>
      </w:r>
      <w:r w:rsidRPr="00CD6474">
        <w:tab/>
        <w:t>3h</w:t>
      </w:r>
      <w:r w:rsidRPr="00CD6474">
        <w:tab/>
      </w:r>
      <w:r w:rsidRPr="00CD6474">
        <w:tab/>
        <w:t>3</w:t>
      </w:r>
      <w:r w:rsidR="002616C2" w:rsidRPr="00CD6474">
        <w:tab/>
      </w:r>
    </w:p>
    <w:p w14:paraId="35A1DAB1" w14:textId="1DBB1085" w:rsidR="003F4737" w:rsidRPr="00CD6474" w:rsidRDefault="003F4737" w:rsidP="002616C2">
      <w:pPr>
        <w:pStyle w:val="Main"/>
      </w:pPr>
      <w:r w:rsidRPr="00CD6474">
        <w:t>T</w:t>
      </w:r>
      <w:r w:rsidRPr="00CD6474">
        <w:rPr>
          <w:sz w:val="20"/>
          <w:szCs w:val="18"/>
        </w:rPr>
        <w:t>1.4</w:t>
      </w:r>
      <w:r w:rsidR="002616C2" w:rsidRPr="00CD6474">
        <w:tab/>
      </w:r>
      <w:r w:rsidR="002616C2" w:rsidRPr="00CD6474">
        <w:tab/>
      </w:r>
      <w:r w:rsidRPr="00CD6474">
        <w:t>Zeitplan erstellen</w:t>
      </w:r>
      <w:r w:rsidR="00FE5F4C" w:rsidRPr="00CD6474">
        <w:t>.</w:t>
      </w:r>
      <w:r w:rsidRPr="00CD6474">
        <w:tab/>
      </w:r>
      <w:r w:rsidRPr="00CD6474">
        <w:tab/>
      </w:r>
      <w:r w:rsidRPr="00CD6474">
        <w:tab/>
      </w:r>
      <w:r w:rsidRPr="00CD6474">
        <w:tab/>
      </w:r>
      <w:r w:rsidRPr="00CD6474">
        <w:tab/>
      </w:r>
      <w:r w:rsidRPr="00CD6474">
        <w:tab/>
      </w:r>
      <w:r w:rsidRPr="00CD6474">
        <w:tab/>
      </w:r>
      <w:r w:rsidRPr="00CD6474">
        <w:tab/>
      </w:r>
      <w:r w:rsidR="00571D0C" w:rsidRPr="00CD6474">
        <w:t>1</w:t>
      </w:r>
      <w:r w:rsidRPr="00CD6474">
        <w:t>h</w:t>
      </w:r>
      <w:r w:rsidRPr="00CD6474">
        <w:tab/>
      </w:r>
      <w:r w:rsidRPr="00CD6474">
        <w:tab/>
        <w:t>4</w:t>
      </w:r>
    </w:p>
    <w:p w14:paraId="6EF51F5F" w14:textId="2C75819B" w:rsidR="003F4737" w:rsidRPr="00CD6474" w:rsidRDefault="003F4737" w:rsidP="002616C2">
      <w:pPr>
        <w:pStyle w:val="Main"/>
      </w:pPr>
      <w:r w:rsidRPr="00CD6474">
        <w:t>T</w:t>
      </w:r>
      <w:r w:rsidRPr="00CD6474">
        <w:rPr>
          <w:sz w:val="20"/>
          <w:szCs w:val="18"/>
        </w:rPr>
        <w:t>1.5</w:t>
      </w:r>
      <w:r w:rsidRPr="00CD6474">
        <w:tab/>
      </w:r>
      <w:r w:rsidRPr="00CD6474">
        <w:tab/>
        <w:t>Vervollständigung Aufgabenstellung</w:t>
      </w:r>
      <w:r w:rsidR="00FE5F4C" w:rsidRPr="00CD6474">
        <w:t>.</w:t>
      </w:r>
      <w:r w:rsidRPr="00CD6474">
        <w:tab/>
      </w:r>
      <w:r w:rsidRPr="00CD6474">
        <w:tab/>
      </w:r>
      <w:r w:rsidRPr="00CD6474">
        <w:tab/>
      </w:r>
      <w:r w:rsidRPr="00CD6474">
        <w:tab/>
      </w:r>
      <w:r w:rsidRPr="00CD6474">
        <w:tab/>
      </w:r>
      <w:r w:rsidR="00571D0C" w:rsidRPr="00CD6474">
        <w:t>2</w:t>
      </w:r>
      <w:r w:rsidRPr="00CD6474">
        <w:t>h</w:t>
      </w:r>
      <w:r w:rsidRPr="00CD6474">
        <w:tab/>
      </w:r>
      <w:r w:rsidRPr="00CD6474">
        <w:tab/>
        <w:t>5</w:t>
      </w:r>
    </w:p>
    <w:p w14:paraId="26827F64" w14:textId="1A95C9E7" w:rsidR="002616C2" w:rsidRPr="00CD6474" w:rsidRDefault="003F4737" w:rsidP="002616C2">
      <w:pPr>
        <w:pStyle w:val="Main"/>
      </w:pPr>
      <w:r w:rsidRPr="00CD6474">
        <w:t>T</w:t>
      </w:r>
      <w:r w:rsidRPr="00CD6474">
        <w:rPr>
          <w:sz w:val="20"/>
          <w:szCs w:val="18"/>
        </w:rPr>
        <w:t>1.6</w:t>
      </w:r>
      <w:r w:rsidRPr="00CD6474">
        <w:tab/>
      </w:r>
      <w:r w:rsidRPr="00CD6474">
        <w:tab/>
        <w:t>Vervollständigung Projektplanung</w:t>
      </w:r>
      <w:r w:rsidR="00FE5F4C" w:rsidRPr="00CD6474">
        <w:t>.</w:t>
      </w:r>
      <w:r w:rsidRPr="00CD6474">
        <w:tab/>
      </w:r>
      <w:r w:rsidRPr="00CD6474">
        <w:tab/>
      </w:r>
      <w:r w:rsidRPr="00CD6474">
        <w:tab/>
      </w:r>
      <w:r w:rsidRPr="00CD6474">
        <w:tab/>
      </w:r>
      <w:r w:rsidRPr="00CD6474">
        <w:tab/>
      </w:r>
      <w:r w:rsidRPr="00CD6474">
        <w:tab/>
        <w:t>2h</w:t>
      </w:r>
      <w:r w:rsidRPr="00CD6474">
        <w:tab/>
      </w:r>
      <w:r w:rsidRPr="00CD6474">
        <w:tab/>
        <w:t>6</w:t>
      </w:r>
    </w:p>
    <w:p w14:paraId="1A97B381" w14:textId="32F9CF22" w:rsidR="003F4737" w:rsidRPr="00CD6474" w:rsidRDefault="003F4737" w:rsidP="002616C2">
      <w:pPr>
        <w:pStyle w:val="Main"/>
      </w:pPr>
      <w:r w:rsidRPr="00CD6474">
        <w:t>T</w:t>
      </w:r>
      <w:r w:rsidRPr="00CD6474">
        <w:rPr>
          <w:sz w:val="20"/>
          <w:szCs w:val="18"/>
        </w:rPr>
        <w:t>1.7</w:t>
      </w:r>
      <w:r w:rsidRPr="00CD6474">
        <w:tab/>
      </w:r>
      <w:r w:rsidRPr="00CD6474">
        <w:tab/>
        <w:t>Projektauftrag dokumentieren</w:t>
      </w:r>
      <w:r w:rsidR="00FE5F4C" w:rsidRPr="00CD6474">
        <w:t>.</w:t>
      </w:r>
      <w:r w:rsidRPr="00CD6474">
        <w:tab/>
      </w:r>
      <w:r w:rsidRPr="00CD6474">
        <w:tab/>
      </w:r>
      <w:r w:rsidRPr="00CD6474">
        <w:tab/>
      </w:r>
      <w:r w:rsidRPr="00CD6474">
        <w:tab/>
      </w:r>
      <w:r w:rsidRPr="00CD6474">
        <w:tab/>
      </w:r>
      <w:r w:rsidRPr="00CD6474">
        <w:tab/>
      </w:r>
      <w:r w:rsidR="00C17BCF" w:rsidRPr="00CD6474">
        <w:t>5</w:t>
      </w:r>
      <w:r w:rsidRPr="00CD6474">
        <w:t>h</w:t>
      </w:r>
      <w:r w:rsidRPr="00CD6474">
        <w:tab/>
      </w:r>
      <w:r w:rsidRPr="00CD6474">
        <w:tab/>
        <w:t>7</w:t>
      </w:r>
    </w:p>
    <w:p w14:paraId="5AA80D0D" w14:textId="348C0B31" w:rsidR="003F4737" w:rsidRPr="00CD6474" w:rsidRDefault="003F4737" w:rsidP="003F4737">
      <w:pPr>
        <w:pStyle w:val="Main"/>
      </w:pPr>
      <w:r w:rsidRPr="00CD6474">
        <w:t>T</w:t>
      </w:r>
      <w:r w:rsidRPr="00CD6474">
        <w:rPr>
          <w:sz w:val="20"/>
          <w:szCs w:val="18"/>
        </w:rPr>
        <w:t>1.8</w:t>
      </w:r>
      <w:r w:rsidRPr="00CD6474">
        <w:tab/>
      </w:r>
      <w:r w:rsidRPr="00CD6474">
        <w:tab/>
        <w:t>Ausgangslage dokumentieren</w:t>
      </w:r>
      <w:r w:rsidR="00FE5F4C" w:rsidRPr="00CD6474">
        <w:t>.</w:t>
      </w:r>
      <w:r w:rsidRPr="00CD6474">
        <w:tab/>
      </w:r>
      <w:r w:rsidRPr="00CD6474">
        <w:tab/>
      </w:r>
      <w:r w:rsidRPr="00CD6474">
        <w:tab/>
      </w:r>
      <w:r w:rsidRPr="00CD6474">
        <w:tab/>
      </w:r>
      <w:r w:rsidRPr="00CD6474">
        <w:tab/>
      </w:r>
      <w:r w:rsidRPr="00CD6474">
        <w:tab/>
        <w:t>1h</w:t>
      </w:r>
      <w:r w:rsidRPr="00CD6474">
        <w:tab/>
      </w:r>
      <w:r w:rsidRPr="00CD6474">
        <w:tab/>
        <w:t>8</w:t>
      </w:r>
    </w:p>
    <w:p w14:paraId="022D9210" w14:textId="5A02C7AD" w:rsidR="002E1666" w:rsidRPr="00CD6474" w:rsidRDefault="002E1666" w:rsidP="003F4737">
      <w:pPr>
        <w:pStyle w:val="Main"/>
      </w:pPr>
      <w:r w:rsidRPr="00CD6474">
        <w:t>T</w:t>
      </w:r>
      <w:r w:rsidRPr="00CD6474">
        <w:rPr>
          <w:sz w:val="20"/>
          <w:szCs w:val="18"/>
        </w:rPr>
        <w:t>1.9</w:t>
      </w:r>
      <w:r w:rsidRPr="00CD6474">
        <w:tab/>
      </w:r>
      <w:r w:rsidRPr="00CD6474">
        <w:tab/>
        <w:t>Architektur dokumentieren</w:t>
      </w:r>
      <w:r w:rsidR="00FE5F4C" w:rsidRPr="00CD6474">
        <w:t>.</w:t>
      </w:r>
      <w:r w:rsidRPr="00CD6474">
        <w:tab/>
      </w:r>
      <w:r w:rsidRPr="00CD6474">
        <w:tab/>
      </w:r>
      <w:r w:rsidRPr="00CD6474">
        <w:tab/>
      </w:r>
      <w:r w:rsidRPr="00CD6474">
        <w:tab/>
      </w:r>
      <w:r w:rsidRPr="00CD6474">
        <w:tab/>
      </w:r>
      <w:r w:rsidRPr="00CD6474">
        <w:tab/>
      </w:r>
      <w:r w:rsidRPr="00CD6474">
        <w:tab/>
        <w:t>1h</w:t>
      </w:r>
      <w:r w:rsidRPr="00CD6474">
        <w:tab/>
      </w:r>
      <w:r w:rsidRPr="00CD6474">
        <w:tab/>
        <w:t>9</w:t>
      </w:r>
    </w:p>
    <w:p w14:paraId="3032C9BD" w14:textId="5BF4C868" w:rsidR="00804B3F" w:rsidRPr="00CD6474" w:rsidRDefault="00804B3F" w:rsidP="003F4737">
      <w:pPr>
        <w:pStyle w:val="Main"/>
      </w:pPr>
      <w:r w:rsidRPr="00CD6474">
        <w:t>T</w:t>
      </w:r>
      <w:r w:rsidRPr="00CD6474">
        <w:rPr>
          <w:sz w:val="20"/>
          <w:szCs w:val="18"/>
        </w:rPr>
        <w:t>1.10</w:t>
      </w:r>
      <w:r w:rsidRPr="00CD6474">
        <w:rPr>
          <w:sz w:val="20"/>
          <w:szCs w:val="18"/>
        </w:rPr>
        <w:tab/>
      </w:r>
      <w:r w:rsidRPr="00CD6474">
        <w:rPr>
          <w:sz w:val="20"/>
          <w:szCs w:val="18"/>
        </w:rPr>
        <w:tab/>
      </w:r>
      <w:r w:rsidRPr="00CD6474">
        <w:t xml:space="preserve">Klassenstruktur </w:t>
      </w:r>
      <w:r w:rsidR="00FE5F4C" w:rsidRPr="00CD6474">
        <w:t>mit Diagramm erstellen.</w:t>
      </w:r>
      <w:r w:rsidR="00FE5F4C" w:rsidRPr="00CD6474">
        <w:tab/>
      </w:r>
      <w:r w:rsidR="00FE5F4C" w:rsidRPr="00CD6474">
        <w:tab/>
      </w:r>
      <w:r w:rsidR="00FE5F4C" w:rsidRPr="00CD6474">
        <w:tab/>
      </w:r>
      <w:r w:rsidR="00FE5F4C" w:rsidRPr="00CD6474">
        <w:tab/>
      </w:r>
      <w:r w:rsidR="00FE5F4C" w:rsidRPr="00CD6474">
        <w:tab/>
        <w:t>2h</w:t>
      </w:r>
      <w:r w:rsidR="00FE5F4C" w:rsidRPr="00CD6474">
        <w:tab/>
      </w:r>
      <w:r w:rsidR="00FE5F4C" w:rsidRPr="00CD6474">
        <w:tab/>
        <w:t>10</w:t>
      </w:r>
    </w:p>
    <w:p w14:paraId="7EE64C4D" w14:textId="7273A462" w:rsidR="00C17BCF" w:rsidRPr="00CD6474" w:rsidRDefault="00C17BCF" w:rsidP="003F4737">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20</w:t>
      </w:r>
      <w:r w:rsidRPr="00CD6474">
        <w:t>h</w:t>
      </w:r>
    </w:p>
    <w:p w14:paraId="0F787A73" w14:textId="4AE22E87" w:rsidR="00C17BCF" w:rsidRPr="00CD6474" w:rsidRDefault="00C17BCF" w:rsidP="00C17BCF">
      <w:pPr>
        <w:pStyle w:val="Title2-Main"/>
      </w:pPr>
      <w:r w:rsidRPr="00CD6474">
        <w:t>Akzeptanzkriterien</w:t>
      </w:r>
    </w:p>
    <w:p w14:paraId="621FD18D" w14:textId="28B5DC43" w:rsidR="00C17BCF" w:rsidRPr="00CD6474" w:rsidRDefault="00C17BCF" w:rsidP="004F3EEF">
      <w:pPr>
        <w:pStyle w:val="Main"/>
        <w:numPr>
          <w:ilvl w:val="0"/>
          <w:numId w:val="7"/>
        </w:numPr>
      </w:pPr>
      <w:r w:rsidRPr="00CD6474">
        <w:t>Use Cases wurden definiert sowie per Grafik der Dokumentation hinzugefügt.</w:t>
      </w:r>
    </w:p>
    <w:p w14:paraId="4DD8163C" w14:textId="63CFB8F4" w:rsidR="00C17BCF" w:rsidRPr="00CD6474" w:rsidRDefault="00C17BCF" w:rsidP="004F3EEF">
      <w:pPr>
        <w:pStyle w:val="Main"/>
        <w:numPr>
          <w:ilvl w:val="0"/>
          <w:numId w:val="7"/>
        </w:numPr>
      </w:pPr>
      <w:r w:rsidRPr="00CD6474">
        <w:t>Anforderungen wurden auf der detaillierten Aufgabenstellung aufbauend festgelegt.</w:t>
      </w:r>
    </w:p>
    <w:p w14:paraId="63C42356" w14:textId="32F7457A" w:rsidR="00C17BCF" w:rsidRPr="00CD6474" w:rsidRDefault="00C17BCF" w:rsidP="004F3EEF">
      <w:pPr>
        <w:pStyle w:val="Main"/>
        <w:numPr>
          <w:ilvl w:val="0"/>
          <w:numId w:val="7"/>
        </w:numPr>
      </w:pPr>
      <w:r w:rsidRPr="00CD6474">
        <w:t>User Stories wurden erarbeitet und mit realistischer Aufwandsschätzung ausgestattet.</w:t>
      </w:r>
    </w:p>
    <w:p w14:paraId="1FF6B7CB" w14:textId="5331352E" w:rsidR="00C17BCF" w:rsidRPr="00CD6474" w:rsidRDefault="00C17BCF" w:rsidP="004F3EEF">
      <w:pPr>
        <w:pStyle w:val="Main"/>
        <w:numPr>
          <w:ilvl w:val="0"/>
          <w:numId w:val="7"/>
        </w:numPr>
      </w:pPr>
      <w:r w:rsidRPr="00CD6474">
        <w:t>Zeitplan wurde erstellt und auf PkOrg abgegeben.</w:t>
      </w:r>
    </w:p>
    <w:p w14:paraId="610F7E53" w14:textId="273969CF" w:rsidR="00C17BCF" w:rsidRPr="00CD6474" w:rsidRDefault="00C17BCF" w:rsidP="004F3EEF">
      <w:pPr>
        <w:pStyle w:val="Main"/>
        <w:numPr>
          <w:ilvl w:val="0"/>
          <w:numId w:val="7"/>
        </w:numPr>
      </w:pPr>
      <w:r w:rsidRPr="00CD6474">
        <w:t>Die Aufgabenstellung</w:t>
      </w:r>
      <w:r w:rsidR="002E1666" w:rsidRPr="00CD6474">
        <w:t xml:space="preserve"> wurde dokumentiert.</w:t>
      </w:r>
    </w:p>
    <w:p w14:paraId="7D8B2C27" w14:textId="143DF053" w:rsidR="002E1666" w:rsidRPr="00CD6474" w:rsidRDefault="002E1666" w:rsidP="004F3EEF">
      <w:pPr>
        <w:pStyle w:val="Main"/>
        <w:numPr>
          <w:ilvl w:val="0"/>
          <w:numId w:val="7"/>
        </w:numPr>
      </w:pPr>
      <w:r w:rsidRPr="00CD6474">
        <w:t>Die Projektplanung wurde dokumentiert.</w:t>
      </w:r>
    </w:p>
    <w:p w14:paraId="4E64DE59" w14:textId="5C456F24" w:rsidR="002E1666" w:rsidRPr="00CD6474" w:rsidRDefault="002E1666" w:rsidP="004F3EEF">
      <w:pPr>
        <w:pStyle w:val="Main"/>
        <w:numPr>
          <w:ilvl w:val="0"/>
          <w:numId w:val="7"/>
        </w:numPr>
      </w:pPr>
      <w:r w:rsidRPr="00CD6474">
        <w:t>Der Projektauftrag wurde dokumentiert.</w:t>
      </w:r>
    </w:p>
    <w:p w14:paraId="43B6F0EC" w14:textId="1832021B" w:rsidR="002E1666" w:rsidRPr="00CD6474" w:rsidRDefault="002E1666" w:rsidP="004F3EEF">
      <w:pPr>
        <w:pStyle w:val="Main"/>
        <w:numPr>
          <w:ilvl w:val="0"/>
          <w:numId w:val="7"/>
        </w:numPr>
      </w:pPr>
      <w:r w:rsidRPr="00CD6474">
        <w:t>Die Ausgangslage wurde auf der detaillierten Aufgabenstellung aufbauend dokumentiert.</w:t>
      </w:r>
    </w:p>
    <w:p w14:paraId="51877CA8" w14:textId="02F30EFB" w:rsidR="00E81B6F" w:rsidRPr="00CD6474" w:rsidRDefault="00E81B6F" w:rsidP="004F3EEF">
      <w:pPr>
        <w:pStyle w:val="Main"/>
        <w:numPr>
          <w:ilvl w:val="0"/>
          <w:numId w:val="7"/>
        </w:numPr>
      </w:pPr>
      <w:r w:rsidRPr="00CD6474">
        <w:t>Der Architekturentscheid wurde dokumentiert.</w:t>
      </w:r>
    </w:p>
    <w:p w14:paraId="14FF9981" w14:textId="443799EF" w:rsidR="00FE5F4C" w:rsidRPr="00CD6474" w:rsidRDefault="00FE5F4C" w:rsidP="004F3EEF">
      <w:pPr>
        <w:pStyle w:val="Main"/>
        <w:numPr>
          <w:ilvl w:val="0"/>
          <w:numId w:val="7"/>
        </w:numPr>
      </w:pPr>
      <w:r w:rsidRPr="00CD6474">
        <w:t>Eine Klassenstruktur mit allen voraussichtlich benötigten Klassen wurde erstellt. Deren Beziehungen sind klar definiert und gut ersichtlich.</w:t>
      </w:r>
    </w:p>
    <w:p w14:paraId="14504976" w14:textId="77777777" w:rsidR="008D1B29" w:rsidRPr="00CD6474" w:rsidRDefault="008D1B29">
      <w:pPr>
        <w:widowControl/>
        <w:spacing w:line="240" w:lineRule="auto"/>
        <w:rPr>
          <w:i/>
          <w:sz w:val="28"/>
        </w:rPr>
      </w:pPr>
      <w:r w:rsidRPr="00CD6474">
        <w:br w:type="page"/>
      </w:r>
    </w:p>
    <w:p w14:paraId="2D066A89" w14:textId="7B9B6A77" w:rsidR="00A66328" w:rsidRPr="00CD6474" w:rsidRDefault="002E1666" w:rsidP="002E1666">
      <w:pPr>
        <w:pStyle w:val="Titel2NichtVerzeichnis"/>
      </w:pPr>
      <w:r w:rsidRPr="00CD6474">
        <w:lastRenderedPageBreak/>
        <w:t>Projektinitialisierung – S2</w:t>
      </w:r>
    </w:p>
    <w:p w14:paraId="43ABB7E2" w14:textId="2EC156C5" w:rsidR="002E1666" w:rsidRPr="00CD6474" w:rsidRDefault="002E1666" w:rsidP="002E1666">
      <w:pPr>
        <w:pStyle w:val="Title2-Main"/>
      </w:pPr>
      <w:r w:rsidRPr="00CD6474">
        <w:t>Anforderungen</w:t>
      </w:r>
    </w:p>
    <w:p w14:paraId="4A2A9BD5" w14:textId="35FAA1AC" w:rsidR="002E1666" w:rsidRPr="00CD6474" w:rsidRDefault="008D1B29" w:rsidP="002E1666">
      <w:pPr>
        <w:pStyle w:val="Main"/>
      </w:pPr>
      <w:r w:rsidRPr="00CD6474">
        <w:t>A</w:t>
      </w:r>
      <w:r w:rsidRPr="00CD6474">
        <w:rPr>
          <w:sz w:val="20"/>
          <w:szCs w:val="18"/>
        </w:rPr>
        <w:t>1.5</w:t>
      </w:r>
      <w:r w:rsidRPr="00CD6474">
        <w:t>, A</w:t>
      </w:r>
      <w:r w:rsidRPr="00CD6474">
        <w:rPr>
          <w:sz w:val="20"/>
          <w:szCs w:val="18"/>
        </w:rPr>
        <w:t>3</w:t>
      </w:r>
      <w:r w:rsidRPr="00CD6474">
        <w:t>,</w:t>
      </w:r>
      <w:r w:rsidR="00912F1F" w:rsidRPr="00CD6474">
        <w:t xml:space="preserve"> A</w:t>
      </w:r>
      <w:r w:rsidR="00912F1F" w:rsidRPr="00CD6474">
        <w:rPr>
          <w:sz w:val="20"/>
          <w:szCs w:val="18"/>
        </w:rPr>
        <w:t>4.3</w:t>
      </w:r>
      <w:r w:rsidR="00912F1F" w:rsidRPr="00CD6474">
        <w:t>,</w:t>
      </w:r>
      <w:r w:rsidR="00CF0653" w:rsidRPr="00CD6474">
        <w:t xml:space="preserve"> A</w:t>
      </w:r>
      <w:r w:rsidR="00CF0653" w:rsidRPr="00CD6474">
        <w:rPr>
          <w:sz w:val="20"/>
          <w:szCs w:val="18"/>
        </w:rPr>
        <w:t>7</w:t>
      </w:r>
      <w:r w:rsidR="00CF0653" w:rsidRPr="00CD6474">
        <w:t>, A</w:t>
      </w:r>
      <w:r w:rsidR="00CF0653" w:rsidRPr="00CD6474">
        <w:rPr>
          <w:sz w:val="20"/>
          <w:szCs w:val="18"/>
        </w:rPr>
        <w:t>8.1</w:t>
      </w:r>
      <w:r w:rsidR="00CF0653" w:rsidRPr="00CD6474">
        <w:t>,</w:t>
      </w:r>
      <w:r w:rsidRPr="00CD6474">
        <w:t xml:space="preserve"> A</w:t>
      </w:r>
      <w:r w:rsidRPr="00CD6474">
        <w:rPr>
          <w:sz w:val="20"/>
          <w:szCs w:val="18"/>
        </w:rPr>
        <w:t>8.3</w:t>
      </w:r>
    </w:p>
    <w:p w14:paraId="3608101E" w14:textId="36F22F39" w:rsidR="002E1666" w:rsidRPr="00CD6474" w:rsidRDefault="002E1666" w:rsidP="002E1666">
      <w:pPr>
        <w:pStyle w:val="Title2-Main"/>
      </w:pPr>
      <w:r w:rsidRPr="00CD6474">
        <w:t>Beschreibung</w:t>
      </w:r>
    </w:p>
    <w:p w14:paraId="040A723B" w14:textId="12D715CA" w:rsidR="002E1666" w:rsidRPr="00CD6474" w:rsidRDefault="002E1666" w:rsidP="002E1666">
      <w:pPr>
        <w:pStyle w:val="Main"/>
      </w:pPr>
      <w:r w:rsidRPr="00CD6474">
        <w:t>Als Kandidat möchte ich meine Solution gemäss meiner gewählten Architektur erstellen</w:t>
      </w:r>
      <w:r w:rsidR="008D1B29" w:rsidRPr="00CD6474">
        <w:t xml:space="preserve"> und </w:t>
      </w:r>
      <w:r w:rsidR="004124EA" w:rsidRPr="00CD6474">
        <w:t>so weit</w:t>
      </w:r>
      <w:r w:rsidR="008D1B29" w:rsidRPr="00CD6474">
        <w:t xml:space="preserve"> vorbereiten</w:t>
      </w:r>
      <w:r w:rsidR="00B91AA7">
        <w:t>,</w:t>
      </w:r>
      <w:r w:rsidR="008D1B29" w:rsidRPr="00CD6474">
        <w:t xml:space="preserve"> dass ich damit in den nächsten Schritten ohne Unterbrechungen weiterarbeiten kann.</w:t>
      </w:r>
    </w:p>
    <w:p w14:paraId="29FF513A" w14:textId="63E4E7FD" w:rsidR="008D1B29" w:rsidRPr="00CD6474" w:rsidRDefault="008D1B29" w:rsidP="008D1B29">
      <w:pPr>
        <w:pStyle w:val="Title2-Main"/>
      </w:pPr>
      <w:r w:rsidRPr="00CD6474">
        <w:t>Tasks</w:t>
      </w:r>
    </w:p>
    <w:p w14:paraId="5FA4B62A" w14:textId="634BD0D6" w:rsidR="008D1B29" w:rsidRPr="00CD6474" w:rsidRDefault="008D1B29" w:rsidP="008D1B29">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4358E5B1" w14:textId="222028A7" w:rsidR="000F6730" w:rsidRDefault="008D1B29" w:rsidP="008D1B29">
      <w:pPr>
        <w:pStyle w:val="Main"/>
      </w:pPr>
      <w:r w:rsidRPr="00CD6474">
        <w:t>T</w:t>
      </w:r>
      <w:r w:rsidRPr="00CD6474">
        <w:rPr>
          <w:sz w:val="20"/>
          <w:szCs w:val="18"/>
        </w:rPr>
        <w:t>2.1</w:t>
      </w:r>
      <w:r w:rsidRPr="00CD6474">
        <w:tab/>
      </w:r>
      <w:r w:rsidRPr="00CD6474">
        <w:tab/>
        <w:t xml:space="preserve">Github Repository aufsetzen und mit lokalem Repository </w:t>
      </w:r>
      <w:r w:rsidR="000F6730">
        <w:tab/>
      </w:r>
      <w:r w:rsidR="000F6730">
        <w:tab/>
      </w:r>
      <w:r w:rsidR="000F6730" w:rsidRPr="00CD6474">
        <w:t>1h</w:t>
      </w:r>
      <w:r w:rsidR="000F6730" w:rsidRPr="00CD6474">
        <w:tab/>
      </w:r>
      <w:r w:rsidR="000F6730" w:rsidRPr="00CD6474">
        <w:tab/>
        <w:t>1</w:t>
      </w:r>
    </w:p>
    <w:p w14:paraId="6E9780C0" w14:textId="1536437A" w:rsidR="008D1B29" w:rsidRPr="00CD6474" w:rsidRDefault="008D1B29" w:rsidP="000F6730">
      <w:pPr>
        <w:pStyle w:val="Main"/>
        <w:ind w:left="567" w:firstLine="567"/>
      </w:pPr>
      <w:r w:rsidRPr="00CD6474">
        <w:t>verbinden.</w:t>
      </w:r>
      <w:r w:rsidRPr="00CD6474">
        <w:tab/>
      </w:r>
    </w:p>
    <w:p w14:paraId="27700074" w14:textId="7C789695" w:rsidR="008D1B29" w:rsidRPr="00CD6474" w:rsidRDefault="008D1B29" w:rsidP="008D1B29">
      <w:pPr>
        <w:pStyle w:val="Main"/>
      </w:pPr>
      <w:r w:rsidRPr="00CD6474">
        <w:t>T</w:t>
      </w:r>
      <w:r w:rsidRPr="00CD6474">
        <w:rPr>
          <w:sz w:val="20"/>
          <w:szCs w:val="18"/>
        </w:rPr>
        <w:t>2.2</w:t>
      </w:r>
      <w:r w:rsidRPr="00CD6474">
        <w:tab/>
      </w:r>
      <w:r w:rsidRPr="00CD6474">
        <w:tab/>
        <w:t xml:space="preserve">Solution mit allen Projekten (Core, Infrastructure, </w:t>
      </w:r>
      <w:r w:rsidR="000F6730">
        <w:tab/>
      </w:r>
      <w:r w:rsidR="000F6730">
        <w:tab/>
      </w:r>
      <w:r w:rsidRPr="00CD6474">
        <w:tab/>
        <w:t>1h</w:t>
      </w:r>
      <w:r w:rsidRPr="00CD6474">
        <w:tab/>
      </w:r>
      <w:r w:rsidRPr="00CD6474">
        <w:tab/>
        <w:t>2</w:t>
      </w:r>
    </w:p>
    <w:p w14:paraId="0D2F5865" w14:textId="49945662" w:rsidR="008D1B29" w:rsidRPr="00CD6474" w:rsidRDefault="000F6730" w:rsidP="008D1B29">
      <w:pPr>
        <w:pStyle w:val="Main"/>
        <w:ind w:left="567" w:firstLine="567"/>
      </w:pPr>
      <w:r w:rsidRPr="00CD6474">
        <w:t>Application,</w:t>
      </w:r>
      <w:r>
        <w:t xml:space="preserve"> </w:t>
      </w:r>
      <w:r w:rsidR="008D1B29" w:rsidRPr="00CD6474">
        <w:t>Unit</w:t>
      </w:r>
      <w:r w:rsidR="00CC7720">
        <w:t>-</w:t>
      </w:r>
      <w:r w:rsidR="008D1B29" w:rsidRPr="00CD6474">
        <w:t>Tests) erstellen.</w:t>
      </w:r>
    </w:p>
    <w:p w14:paraId="4AF4AF3E" w14:textId="7488DBD3" w:rsidR="00E0286E" w:rsidRPr="00CD6474" w:rsidRDefault="008D1B29" w:rsidP="00E0286E">
      <w:pPr>
        <w:pStyle w:val="Main"/>
        <w:rPr>
          <w:b/>
        </w:rPr>
      </w:pPr>
      <w:r w:rsidRPr="00CD6474">
        <w:t>T</w:t>
      </w:r>
      <w:r w:rsidRPr="00CD6474">
        <w:rPr>
          <w:sz w:val="20"/>
          <w:szCs w:val="18"/>
        </w:rPr>
        <w:t>2.3</w:t>
      </w:r>
      <w:r w:rsidRPr="00CD6474">
        <w:tab/>
      </w:r>
      <w:r w:rsidRPr="00CD6474">
        <w:tab/>
        <w:t xml:space="preserve">Datenbank um </w:t>
      </w:r>
      <w:r w:rsidR="00CD6474" w:rsidRPr="00CD6474">
        <w:rPr>
          <w:rStyle w:val="TabelleZchn"/>
        </w:rPr>
        <w:t>Whitelist</w:t>
      </w:r>
      <w:r w:rsidRPr="00CD6474">
        <w:t xml:space="preserve"> Tabelle erweitern.</w:t>
      </w:r>
      <w:r w:rsidR="00CD6474" w:rsidRPr="00CD6474">
        <w:tab/>
      </w:r>
      <w:r w:rsidRPr="00CD6474">
        <w:tab/>
      </w:r>
      <w:r w:rsidRPr="00CD6474">
        <w:tab/>
      </w:r>
      <w:r w:rsidRPr="00CD6474">
        <w:tab/>
        <w:t>1h</w:t>
      </w:r>
      <w:r w:rsidRPr="00CD6474">
        <w:tab/>
      </w:r>
      <w:r w:rsidRPr="00CD6474">
        <w:tab/>
        <w:t>3</w:t>
      </w:r>
    </w:p>
    <w:p w14:paraId="27F3C873" w14:textId="416613DB" w:rsidR="00E0286E" w:rsidRPr="00CD6474" w:rsidRDefault="00E0286E" w:rsidP="00E0286E">
      <w:pPr>
        <w:pStyle w:val="Main"/>
      </w:pPr>
      <w:r w:rsidRPr="00CD6474">
        <w:t>T</w:t>
      </w:r>
      <w:r w:rsidRPr="00CD6474">
        <w:rPr>
          <w:sz w:val="20"/>
          <w:szCs w:val="18"/>
        </w:rPr>
        <w:t>2.4</w:t>
      </w:r>
      <w:r w:rsidRPr="00CD6474">
        <w:tab/>
      </w:r>
      <w:r w:rsidRPr="00CD6474">
        <w:tab/>
      </w:r>
      <w:r w:rsidR="00CD6474" w:rsidRPr="00CD6474">
        <w:rPr>
          <w:rStyle w:val="TabelleZchn"/>
        </w:rPr>
        <w:t>Leistungserfassung</w:t>
      </w:r>
      <w:r w:rsidRPr="00CD6474">
        <w:t xml:space="preserve"> Tabelle in der Datenbank wird um</w:t>
      </w:r>
      <w:r w:rsidRPr="00CD6474">
        <w:tab/>
      </w:r>
      <w:r w:rsidR="00CD6474" w:rsidRPr="00CD6474">
        <w:tab/>
      </w:r>
      <w:r w:rsidRPr="00CD6474">
        <w:tab/>
      </w:r>
      <w:r w:rsidR="004372D1" w:rsidRPr="00CD6474">
        <w:t>1</w:t>
      </w:r>
      <w:r w:rsidRPr="00CD6474">
        <w:t>h</w:t>
      </w:r>
      <w:r w:rsidRPr="00CD6474">
        <w:tab/>
      </w:r>
      <w:r w:rsidRPr="00CD6474">
        <w:tab/>
        <w:t>4</w:t>
      </w:r>
    </w:p>
    <w:p w14:paraId="0B602193" w14:textId="769D57AE" w:rsidR="008D1B29" w:rsidRPr="00CD6474" w:rsidRDefault="00E0286E" w:rsidP="008D1B29">
      <w:pPr>
        <w:pStyle w:val="Main"/>
      </w:pPr>
      <w:r w:rsidRPr="00CD6474">
        <w:tab/>
      </w:r>
      <w:r w:rsidRPr="00CD6474">
        <w:tab/>
        <w:t>Spalte «LEI_JIRA_ID» erweitert.</w:t>
      </w:r>
    </w:p>
    <w:p w14:paraId="0D39AB0B" w14:textId="1E728282" w:rsidR="00804B3F" w:rsidRPr="00CD6474" w:rsidRDefault="00804B3F" w:rsidP="008D1B29">
      <w:pPr>
        <w:pStyle w:val="Main"/>
      </w:pPr>
      <w:r w:rsidRPr="00CD6474">
        <w:t>T</w:t>
      </w:r>
      <w:r w:rsidRPr="00CD6474">
        <w:rPr>
          <w:sz w:val="20"/>
          <w:szCs w:val="18"/>
        </w:rPr>
        <w:t>2.5</w:t>
      </w:r>
      <w:r w:rsidRPr="00CD6474">
        <w:tab/>
      </w:r>
      <w:r w:rsidRPr="00CD6474">
        <w:tab/>
      </w:r>
      <w:r w:rsidR="00FE5F4C" w:rsidRPr="00CD6474">
        <w:t xml:space="preserve">Alle in der Klassenstruktur enthaltenen Klassen werden </w:t>
      </w:r>
      <w:r w:rsidR="00FE5F4C" w:rsidRPr="00CD6474">
        <w:tab/>
      </w:r>
      <w:r w:rsidR="000F6730">
        <w:tab/>
      </w:r>
      <w:r w:rsidR="00FE5F4C" w:rsidRPr="00CD6474">
        <w:t>2h</w:t>
      </w:r>
      <w:r w:rsidR="00FE5F4C" w:rsidRPr="00CD6474">
        <w:tab/>
      </w:r>
      <w:r w:rsidR="00FE5F4C" w:rsidRPr="00CD6474">
        <w:tab/>
        <w:t>5</w:t>
      </w:r>
    </w:p>
    <w:p w14:paraId="6A40AE12" w14:textId="15169583" w:rsidR="00FE5F4C" w:rsidRPr="00CD6474" w:rsidRDefault="00FE5F4C" w:rsidP="008D1B29">
      <w:pPr>
        <w:pStyle w:val="Main"/>
      </w:pPr>
      <w:r w:rsidRPr="00CD6474">
        <w:tab/>
      </w:r>
      <w:r w:rsidRPr="00CD6474">
        <w:tab/>
      </w:r>
      <w:r w:rsidR="000F6730" w:rsidRPr="00CD6474">
        <w:t xml:space="preserve">als </w:t>
      </w:r>
      <w:r w:rsidRPr="00CD6474">
        <w:t xml:space="preserve">Entitäten im Core Projekt und als ViewModel im </w:t>
      </w:r>
    </w:p>
    <w:p w14:paraId="03D08B55" w14:textId="2C357713" w:rsidR="00FE5F4C" w:rsidRPr="00CD6474" w:rsidRDefault="00FE5F4C" w:rsidP="008D1B29">
      <w:pPr>
        <w:pStyle w:val="Main"/>
      </w:pPr>
      <w:r w:rsidRPr="00CD6474">
        <w:tab/>
      </w:r>
      <w:r w:rsidRPr="00CD6474">
        <w:tab/>
      </w:r>
      <w:r w:rsidR="000F6730" w:rsidRPr="00CD6474">
        <w:t>Application</w:t>
      </w:r>
      <w:r w:rsidR="000F6730">
        <w:t>-</w:t>
      </w:r>
      <w:r w:rsidR="000F6730" w:rsidRPr="00CD6474">
        <w:t>Projekt erstellt</w:t>
      </w:r>
      <w:r w:rsidRPr="00CD6474">
        <w:t>.</w:t>
      </w:r>
    </w:p>
    <w:p w14:paraId="1F92B43C" w14:textId="2A4A9968" w:rsidR="008D1B29" w:rsidRPr="00CD6474" w:rsidRDefault="008D1B29" w:rsidP="008D1B29">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6</w:t>
      </w:r>
      <w:r w:rsidRPr="00CD6474">
        <w:t>h</w:t>
      </w:r>
    </w:p>
    <w:p w14:paraId="35AAB76D" w14:textId="505D14ED" w:rsidR="008D1B29" w:rsidRPr="00CD6474" w:rsidRDefault="008D1B29" w:rsidP="008D1B29">
      <w:pPr>
        <w:pStyle w:val="Title2-Main"/>
      </w:pPr>
      <w:r w:rsidRPr="00CD6474">
        <w:t>Akzeptanzkriterien</w:t>
      </w:r>
    </w:p>
    <w:p w14:paraId="1DF8956D" w14:textId="59387B7F" w:rsidR="008D1B29" w:rsidRPr="00CD6474" w:rsidRDefault="00912F1F" w:rsidP="004F3EEF">
      <w:pPr>
        <w:pStyle w:val="Main"/>
        <w:numPr>
          <w:ilvl w:val="0"/>
          <w:numId w:val="8"/>
        </w:numPr>
      </w:pPr>
      <w:r w:rsidRPr="00CD6474">
        <w:t>Initial Commit auf Github Repository wurde erstellt.</w:t>
      </w:r>
    </w:p>
    <w:p w14:paraId="66E68AFB" w14:textId="07CDCF9C" w:rsidR="00912F1F" w:rsidRPr="00CD6474" w:rsidRDefault="00912F1F" w:rsidP="004F3EEF">
      <w:pPr>
        <w:pStyle w:val="Main"/>
        <w:numPr>
          <w:ilvl w:val="0"/>
          <w:numId w:val="8"/>
        </w:numPr>
      </w:pPr>
      <w:r w:rsidRPr="00CD6474">
        <w:t xml:space="preserve">Solution ist wie finale Applikation strukturiert (Application Project soll </w:t>
      </w:r>
      <w:r w:rsidR="00297C03">
        <w:t>ein Console Application</w:t>
      </w:r>
      <w:r w:rsidRPr="00CD6474">
        <w:t xml:space="preserve"> Project sein)</w:t>
      </w:r>
    </w:p>
    <w:p w14:paraId="10BB9CC5" w14:textId="04FB1E5B" w:rsidR="00912F1F" w:rsidRPr="00CD6474" w:rsidRDefault="00912F1F" w:rsidP="004F3EEF">
      <w:pPr>
        <w:pStyle w:val="Main"/>
        <w:numPr>
          <w:ilvl w:val="0"/>
          <w:numId w:val="8"/>
        </w:numPr>
      </w:pPr>
      <w:r w:rsidRPr="00CD6474">
        <w:t>Datenbank ist auf die weitere Entwicklung des Projektes vorbereitet.</w:t>
      </w:r>
    </w:p>
    <w:p w14:paraId="30C8295B" w14:textId="0E9C2DC5" w:rsidR="00FE5F4C" w:rsidRPr="00CD6474" w:rsidRDefault="00FE5F4C" w:rsidP="004F3EEF">
      <w:pPr>
        <w:pStyle w:val="Main"/>
        <w:numPr>
          <w:ilvl w:val="0"/>
          <w:numId w:val="8"/>
        </w:numPr>
      </w:pPr>
      <w:r w:rsidRPr="00CD6474">
        <w:t>Alle in der Klassenstruktur enthaltenen Klassen wurden in die Solution eingebaut. Vorhanden sind die Entitäten im Core Projekt welche mit der Datenbank kommunizieren und die ViewModels im Application</w:t>
      </w:r>
      <w:r w:rsidR="00E93E2A">
        <w:t>-</w:t>
      </w:r>
      <w:r w:rsidRPr="00CD6474">
        <w:t>Projekt welche von der Applikation verwendet werden.</w:t>
      </w:r>
    </w:p>
    <w:p w14:paraId="2D3DA22F" w14:textId="77777777" w:rsidR="001509EA" w:rsidRPr="00CD6474" w:rsidRDefault="001509EA">
      <w:pPr>
        <w:widowControl/>
        <w:spacing w:line="240" w:lineRule="auto"/>
        <w:rPr>
          <w:i/>
          <w:sz w:val="28"/>
        </w:rPr>
      </w:pPr>
      <w:r w:rsidRPr="00CD6474">
        <w:br w:type="page"/>
      </w:r>
    </w:p>
    <w:p w14:paraId="43CA64C1" w14:textId="3F013AE8" w:rsidR="00912F1F" w:rsidRPr="00CD6474" w:rsidRDefault="00912F1F" w:rsidP="00912F1F">
      <w:pPr>
        <w:pStyle w:val="Titel2NichtVerzeichnis"/>
      </w:pPr>
      <w:r w:rsidRPr="00CD6474">
        <w:lastRenderedPageBreak/>
        <w:t>Abfragen Jira Rest API – S3</w:t>
      </w:r>
    </w:p>
    <w:p w14:paraId="0E7D2A72" w14:textId="081CE1E2" w:rsidR="00912F1F" w:rsidRPr="00CD6474" w:rsidRDefault="00912F1F" w:rsidP="00912F1F">
      <w:pPr>
        <w:pStyle w:val="Title2-Main"/>
        <w:ind w:left="0" w:firstLine="0"/>
      </w:pPr>
      <w:r w:rsidRPr="00CD6474">
        <w:t>Anforderungen</w:t>
      </w:r>
    </w:p>
    <w:p w14:paraId="57124583" w14:textId="126C5452" w:rsidR="00912F1F" w:rsidRPr="00CD6474" w:rsidRDefault="00C90946" w:rsidP="00912F1F">
      <w:pPr>
        <w:pStyle w:val="Main"/>
        <w:rPr>
          <w:sz w:val="20"/>
          <w:szCs w:val="18"/>
        </w:rPr>
      </w:pPr>
      <w:r w:rsidRPr="00CD6474">
        <w:t>A</w:t>
      </w:r>
      <w:r w:rsidRPr="00CD6474">
        <w:rPr>
          <w:sz w:val="20"/>
          <w:szCs w:val="18"/>
        </w:rPr>
        <w:t>5.1</w:t>
      </w:r>
      <w:r w:rsidRPr="00CD6474">
        <w:t xml:space="preserve">, </w:t>
      </w:r>
      <w:r w:rsidR="00FE5F4C" w:rsidRPr="00CD6474">
        <w:t>A</w:t>
      </w:r>
      <w:r w:rsidR="00FE5F4C" w:rsidRPr="00CD6474">
        <w:rPr>
          <w:sz w:val="20"/>
          <w:szCs w:val="18"/>
        </w:rPr>
        <w:t>6.1</w:t>
      </w:r>
      <w:r w:rsidR="00FE5F4C" w:rsidRPr="00CD6474">
        <w:t>, A</w:t>
      </w:r>
      <w:r w:rsidR="00FE5F4C" w:rsidRPr="00CD6474">
        <w:rPr>
          <w:sz w:val="20"/>
          <w:szCs w:val="18"/>
        </w:rPr>
        <w:t>6.2</w:t>
      </w:r>
    </w:p>
    <w:p w14:paraId="438BF394" w14:textId="738ED4C3" w:rsidR="00912F1F" w:rsidRPr="00CD6474" w:rsidRDefault="00912F1F" w:rsidP="00912F1F">
      <w:pPr>
        <w:pStyle w:val="Title2-Main"/>
        <w:ind w:left="0" w:firstLine="0"/>
      </w:pPr>
      <w:r w:rsidRPr="00CD6474">
        <w:t>Beschreibung</w:t>
      </w:r>
    </w:p>
    <w:p w14:paraId="5C1B9CC2" w14:textId="15D5C587" w:rsidR="00FE5F4C" w:rsidRPr="00CD6474" w:rsidRDefault="00912F1F" w:rsidP="001509EA">
      <w:pPr>
        <w:pStyle w:val="Main"/>
        <w:rPr>
          <w:i/>
        </w:rPr>
      </w:pPr>
      <w:r w:rsidRPr="00CD6474">
        <w:t xml:space="preserve">Als Kandidat möchte ich erste Abfragen an die Jira API senden und Antwort erhalten. Hierbei möchte ich nur Anfragen an Projekte senden, welche in der </w:t>
      </w:r>
      <w:r w:rsidR="00CD6474" w:rsidRPr="00CD6474">
        <w:rPr>
          <w:rStyle w:val="TabelleZchn"/>
        </w:rPr>
        <w:t>Whitelist</w:t>
      </w:r>
      <w:r w:rsidRPr="00CD6474">
        <w:t xml:space="preserve"> Tabelle in der Datenbank enthalten sind.</w:t>
      </w:r>
    </w:p>
    <w:p w14:paraId="10735463" w14:textId="04340E77" w:rsidR="00912F1F" w:rsidRPr="00CD6474" w:rsidRDefault="00912F1F" w:rsidP="00912F1F">
      <w:pPr>
        <w:pStyle w:val="Title2-Main"/>
        <w:ind w:left="0" w:firstLine="0"/>
      </w:pPr>
      <w:r w:rsidRPr="00CD6474">
        <w:t>Tasks</w:t>
      </w:r>
    </w:p>
    <w:p w14:paraId="7C6A0359" w14:textId="74826F4C" w:rsidR="00E0286E" w:rsidRPr="00CD6474" w:rsidRDefault="00912F1F" w:rsidP="00E0286E">
      <w:pPr>
        <w:pStyle w:val="Main"/>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C854630" w14:textId="3635E74F" w:rsidR="00912F1F" w:rsidRPr="00CD6474" w:rsidRDefault="00912F1F" w:rsidP="00912F1F">
      <w:pPr>
        <w:pStyle w:val="Main"/>
      </w:pPr>
      <w:r w:rsidRPr="00CD6474">
        <w:t>T</w:t>
      </w:r>
      <w:r w:rsidRPr="00CD6474">
        <w:rPr>
          <w:sz w:val="20"/>
          <w:szCs w:val="18"/>
        </w:rPr>
        <w:t>3.1</w:t>
      </w:r>
      <w:r w:rsidRPr="00CD6474">
        <w:tab/>
      </w:r>
      <w:r w:rsidRPr="00CD6474">
        <w:tab/>
      </w:r>
      <w:r w:rsidR="00CD6474" w:rsidRPr="00CD6474">
        <w:rPr>
          <w:rStyle w:val="TabelleZchn"/>
        </w:rPr>
        <w:t>Whitelist</w:t>
      </w:r>
      <w:r w:rsidRPr="00CD6474">
        <w:t xml:space="preserve"> Tabelle in der Datenbank befüllen.</w:t>
      </w:r>
      <w:r w:rsidR="00CD6474" w:rsidRPr="00CD6474">
        <w:tab/>
      </w:r>
      <w:r w:rsidRPr="00CD6474">
        <w:tab/>
      </w:r>
      <w:r w:rsidRPr="00CD6474">
        <w:tab/>
      </w:r>
      <w:r w:rsidRPr="00CD6474">
        <w:tab/>
      </w:r>
      <w:r w:rsidR="004372D1" w:rsidRPr="00CD6474">
        <w:t>1</w:t>
      </w:r>
      <w:r w:rsidRPr="00CD6474">
        <w:t>h</w:t>
      </w:r>
      <w:r w:rsidRPr="00CD6474">
        <w:tab/>
      </w:r>
      <w:r w:rsidRPr="00CD6474">
        <w:tab/>
        <w:t>1</w:t>
      </w:r>
    </w:p>
    <w:p w14:paraId="0F12C0DF" w14:textId="01B9210F" w:rsidR="00912F1F" w:rsidRPr="00CD6474" w:rsidRDefault="00912F1F" w:rsidP="00912F1F">
      <w:pPr>
        <w:pStyle w:val="Main"/>
      </w:pPr>
      <w:r w:rsidRPr="00CD6474">
        <w:t>T</w:t>
      </w:r>
      <w:r w:rsidRPr="00CD6474">
        <w:rPr>
          <w:sz w:val="20"/>
          <w:szCs w:val="18"/>
        </w:rPr>
        <w:t>3.2</w:t>
      </w:r>
      <w:r w:rsidRPr="00CD6474">
        <w:tab/>
      </w:r>
      <w:r w:rsidRPr="00CD6474">
        <w:tab/>
        <w:t>Atlassian API-Token für Jira erstellen.</w:t>
      </w:r>
      <w:r w:rsidRPr="00CD6474">
        <w:tab/>
      </w:r>
      <w:r w:rsidRPr="00CD6474">
        <w:tab/>
      </w:r>
      <w:r w:rsidRPr="00CD6474">
        <w:tab/>
      </w:r>
      <w:r w:rsidRPr="00CD6474">
        <w:tab/>
      </w:r>
      <w:r w:rsidRPr="00CD6474">
        <w:tab/>
      </w:r>
      <w:r w:rsidR="004372D1" w:rsidRPr="00CD6474">
        <w:t>1</w:t>
      </w:r>
      <w:r w:rsidRPr="00CD6474">
        <w:t>h</w:t>
      </w:r>
      <w:r w:rsidRPr="00CD6474">
        <w:tab/>
      </w:r>
      <w:r w:rsidRPr="00CD6474">
        <w:tab/>
        <w:t>2</w:t>
      </w:r>
    </w:p>
    <w:p w14:paraId="7390145F" w14:textId="4CF797A5" w:rsidR="00E0286E" w:rsidRPr="00CD6474" w:rsidRDefault="00912F1F" w:rsidP="00912F1F">
      <w:pPr>
        <w:pStyle w:val="Main"/>
      </w:pPr>
      <w:r w:rsidRPr="00CD6474">
        <w:t>T</w:t>
      </w:r>
      <w:r w:rsidRPr="00CD6474">
        <w:rPr>
          <w:sz w:val="20"/>
          <w:szCs w:val="18"/>
        </w:rPr>
        <w:t>3.3</w:t>
      </w:r>
      <w:r w:rsidRPr="00CD6474">
        <w:rPr>
          <w:sz w:val="20"/>
          <w:szCs w:val="18"/>
        </w:rPr>
        <w:tab/>
      </w:r>
      <w:r w:rsidRPr="00CD6474">
        <w:rPr>
          <w:sz w:val="20"/>
          <w:szCs w:val="18"/>
        </w:rPr>
        <w:tab/>
      </w:r>
      <w:r w:rsidR="00E0286E" w:rsidRPr="00CD6474">
        <w:t xml:space="preserve">Alle Zeitbuchungen welche noch nicht in der Datenbank </w:t>
      </w:r>
      <w:r w:rsidR="00E0286E" w:rsidRPr="00CD6474">
        <w:tab/>
      </w:r>
      <w:r w:rsidR="00E0286E" w:rsidRPr="00CD6474">
        <w:tab/>
        <w:t>2h</w:t>
      </w:r>
      <w:r w:rsidR="00E0286E" w:rsidRPr="00CD6474">
        <w:tab/>
      </w:r>
      <w:r w:rsidR="00E0286E" w:rsidRPr="00CD6474">
        <w:tab/>
        <w:t>3</w:t>
      </w:r>
    </w:p>
    <w:p w14:paraId="5BFA868B" w14:textId="77777777" w:rsidR="00554274" w:rsidRPr="00CD6474" w:rsidRDefault="00E0286E" w:rsidP="00554274">
      <w:pPr>
        <w:pStyle w:val="Main"/>
        <w:ind w:left="567" w:firstLine="567"/>
      </w:pPr>
      <w:r w:rsidRPr="00CD6474">
        <w:t>vorhanden sind, werden für die letzten 7 Tage importiert.</w:t>
      </w:r>
    </w:p>
    <w:p w14:paraId="218B0A36" w14:textId="27928E76" w:rsidR="00554274" w:rsidRDefault="00554274" w:rsidP="00554274">
      <w:pPr>
        <w:pStyle w:val="Main"/>
      </w:pPr>
      <w:r w:rsidRPr="00CD6474">
        <w:t>T</w:t>
      </w:r>
      <w:r w:rsidRPr="00CD6474">
        <w:rPr>
          <w:sz w:val="20"/>
          <w:szCs w:val="18"/>
        </w:rPr>
        <w:t>3.4</w:t>
      </w:r>
      <w:r w:rsidRPr="00CD6474">
        <w:tab/>
      </w:r>
      <w:r w:rsidRPr="00CD6474">
        <w:tab/>
        <w:t>Testen</w:t>
      </w:r>
      <w:r w:rsidR="00B91AA7">
        <w:t>,</w:t>
      </w:r>
      <w:r w:rsidRPr="00CD6474">
        <w:t xml:space="preserve"> ob alle nötigen Angaben mit plausiblen Werten</w:t>
      </w:r>
      <w:r w:rsidRPr="00CD6474">
        <w:tab/>
      </w:r>
      <w:r w:rsidR="000F6730">
        <w:tab/>
      </w:r>
      <w:r w:rsidRPr="00CD6474">
        <w:t>1h</w:t>
      </w:r>
      <w:r w:rsidRPr="00CD6474">
        <w:tab/>
      </w:r>
      <w:r w:rsidRPr="00CD6474">
        <w:tab/>
        <w:t>4</w:t>
      </w:r>
    </w:p>
    <w:p w14:paraId="7D74BF0C" w14:textId="336B7C12" w:rsidR="00554274" w:rsidRPr="00CD6474" w:rsidRDefault="000F6730" w:rsidP="005559A2">
      <w:pPr>
        <w:pStyle w:val="Main"/>
      </w:pPr>
      <w:r>
        <w:tab/>
      </w:r>
      <w:r>
        <w:tab/>
      </w:r>
      <w:r w:rsidRPr="00CD6474">
        <w:t>gefüllt sind.</w:t>
      </w:r>
      <w:r w:rsidR="00DE20CE">
        <w:t xml:space="preserve"> </w:t>
      </w:r>
    </w:p>
    <w:p w14:paraId="02D22813" w14:textId="5C598067" w:rsidR="00554274" w:rsidRPr="00CD6474" w:rsidRDefault="00554274" w:rsidP="00554274">
      <w:pPr>
        <w:pStyle w:val="Main"/>
      </w:pPr>
      <w:r w:rsidRPr="00CD6474">
        <w:t>T</w:t>
      </w:r>
      <w:r w:rsidRPr="00CD6474">
        <w:rPr>
          <w:sz w:val="20"/>
          <w:szCs w:val="18"/>
        </w:rPr>
        <w:t>3.5</w:t>
      </w:r>
      <w:r w:rsidRPr="00CD6474">
        <w:tab/>
      </w:r>
      <w:r w:rsidRPr="00CD6474">
        <w:tab/>
        <w:t>Testen</w:t>
      </w:r>
      <w:r w:rsidR="00B91AA7">
        <w:t>,</w:t>
      </w:r>
      <w:r w:rsidRPr="00CD6474">
        <w:t xml:space="preserve"> ob hinterlegter Mitarbeiter innerhalb einer Buchung </w:t>
      </w:r>
      <w:r w:rsidR="000F6730">
        <w:tab/>
      </w:r>
      <w:r w:rsidRPr="00CD6474">
        <w:t>1h</w:t>
      </w:r>
      <w:r w:rsidRPr="00CD6474">
        <w:tab/>
      </w:r>
      <w:r w:rsidRPr="00CD6474">
        <w:tab/>
        <w:t>5</w:t>
      </w:r>
    </w:p>
    <w:p w14:paraId="535805FE" w14:textId="09C81851" w:rsidR="00554274" w:rsidRPr="00CD6474" w:rsidRDefault="000F6730" w:rsidP="00554274">
      <w:pPr>
        <w:pStyle w:val="Main"/>
        <w:ind w:left="567" w:firstLine="567"/>
      </w:pPr>
      <w:r w:rsidRPr="00CD6474">
        <w:t xml:space="preserve">die </w:t>
      </w:r>
      <w:r w:rsidR="00554274" w:rsidRPr="00CD6474">
        <w:t>benötigten Rechte auf das hinterlegte Leis Konto hat.</w:t>
      </w:r>
    </w:p>
    <w:p w14:paraId="2C3F7DEC" w14:textId="09458906" w:rsidR="00554274" w:rsidRPr="00CD6474" w:rsidRDefault="00912F1F" w:rsidP="00FE5F4C">
      <w:pPr>
        <w:pStyle w:val="Main"/>
      </w:pPr>
      <w:r w:rsidRPr="00CD6474">
        <w:rPr>
          <w:b/>
        </w:rPr>
        <w:t>Aufwand Total</w:t>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E0286E" w:rsidRPr="00CD6474">
        <w:rPr>
          <w:b/>
        </w:rPr>
        <w:tab/>
      </w:r>
      <w:r w:rsidR="004372D1" w:rsidRPr="00CD6474">
        <w:t>6</w:t>
      </w:r>
      <w:r w:rsidR="00E0286E" w:rsidRPr="00CD6474">
        <w:t>h</w:t>
      </w:r>
    </w:p>
    <w:p w14:paraId="0E9389AE" w14:textId="51AB1B34" w:rsidR="00912F1F" w:rsidRPr="00CD6474" w:rsidRDefault="00912F1F" w:rsidP="00912F1F">
      <w:pPr>
        <w:pStyle w:val="Title2-Main"/>
        <w:ind w:left="0" w:firstLine="0"/>
      </w:pPr>
      <w:r w:rsidRPr="00CD6474">
        <w:t>Akzeptanzkriterien</w:t>
      </w:r>
    </w:p>
    <w:p w14:paraId="063ECA35" w14:textId="29893901" w:rsidR="00E0286E" w:rsidRPr="00CD6474" w:rsidRDefault="00CD6474" w:rsidP="004F3EEF">
      <w:pPr>
        <w:pStyle w:val="Main"/>
        <w:numPr>
          <w:ilvl w:val="0"/>
          <w:numId w:val="9"/>
        </w:numPr>
      </w:pPr>
      <w:r w:rsidRPr="00CD6474">
        <w:rPr>
          <w:rStyle w:val="TabelleZchn"/>
        </w:rPr>
        <w:t>Whitelist</w:t>
      </w:r>
      <w:r w:rsidR="00E0286E" w:rsidRPr="00CD6474">
        <w:t xml:space="preserve"> Tabelle enthält einige Jira Projekte sowie deren entsprechende Leis Konten.</w:t>
      </w:r>
    </w:p>
    <w:p w14:paraId="2B380A9A" w14:textId="5E33F1EA" w:rsidR="00E0286E" w:rsidRPr="00CD6474" w:rsidRDefault="00E0286E" w:rsidP="004F3EEF">
      <w:pPr>
        <w:pStyle w:val="Main"/>
        <w:numPr>
          <w:ilvl w:val="0"/>
          <w:numId w:val="9"/>
        </w:numPr>
      </w:pPr>
      <w:r w:rsidRPr="00CD6474">
        <w:t>Gültiger Atlassian API-Token wurde für die IPA erstellt.</w:t>
      </w:r>
    </w:p>
    <w:p w14:paraId="09D480FE" w14:textId="240065E9" w:rsidR="00E0286E" w:rsidRPr="00CD6474" w:rsidRDefault="00E0286E" w:rsidP="004F3EEF">
      <w:pPr>
        <w:pStyle w:val="Main"/>
        <w:numPr>
          <w:ilvl w:val="0"/>
          <w:numId w:val="9"/>
        </w:numPr>
      </w:pPr>
      <w:r w:rsidRPr="00CD6474">
        <w:t xml:space="preserve">Zeitbuchungen werden, sofern sie in der Datenbank nicht schon enthalten sind, von der Jira REST API </w:t>
      </w:r>
      <w:r w:rsidR="00E81B6F" w:rsidRPr="00CD6474">
        <w:t>importiert</w:t>
      </w:r>
      <w:r w:rsidRPr="00CD6474">
        <w:t>.</w:t>
      </w:r>
    </w:p>
    <w:p w14:paraId="1E15D7AE" w14:textId="361E6BB6" w:rsidR="00E0286E" w:rsidRPr="00CD6474" w:rsidRDefault="00E0286E" w:rsidP="004F3EEF">
      <w:pPr>
        <w:pStyle w:val="Main"/>
        <w:numPr>
          <w:ilvl w:val="0"/>
          <w:numId w:val="9"/>
        </w:numPr>
      </w:pPr>
      <w:r w:rsidRPr="00CD6474">
        <w:t>Es wird überprüft</w:t>
      </w:r>
      <w:r w:rsidR="00B91AA7">
        <w:t>,</w:t>
      </w:r>
      <w:r w:rsidRPr="00CD6474">
        <w:t xml:space="preserve"> ob alle nötigen Angaben in </w:t>
      </w:r>
      <w:r w:rsidR="00554274" w:rsidRPr="00CD6474">
        <w:t>den importierten Zeitbuchungen plausibel vorhanden sind.</w:t>
      </w:r>
    </w:p>
    <w:p w14:paraId="26B67461" w14:textId="20BE5554" w:rsidR="00554274" w:rsidRPr="00CD6474" w:rsidRDefault="00554274" w:rsidP="004F3EEF">
      <w:pPr>
        <w:pStyle w:val="Main"/>
        <w:numPr>
          <w:ilvl w:val="0"/>
          <w:numId w:val="9"/>
        </w:numPr>
      </w:pPr>
      <w:r w:rsidRPr="00CD6474">
        <w:t xml:space="preserve">Es wird </w:t>
      </w:r>
      <w:r w:rsidR="00EC22E3" w:rsidRPr="00CD6474">
        <w:t>überprüft,</w:t>
      </w:r>
      <w:r w:rsidRPr="00CD6474">
        <w:t xml:space="preserve"> ob der in der Zeitbuchung hinterlegten Mitarbeiter Rechte auf das hinterlegte Leis Konto hat.</w:t>
      </w:r>
    </w:p>
    <w:p w14:paraId="0C111660" w14:textId="77777777" w:rsidR="001509EA" w:rsidRPr="00CD6474" w:rsidRDefault="001509EA">
      <w:pPr>
        <w:widowControl/>
        <w:spacing w:line="240" w:lineRule="auto"/>
        <w:rPr>
          <w:i/>
          <w:sz w:val="28"/>
        </w:rPr>
      </w:pPr>
      <w:r w:rsidRPr="00CD6474">
        <w:br w:type="page"/>
      </w:r>
    </w:p>
    <w:p w14:paraId="0104BAD5" w14:textId="22149E7E" w:rsidR="00554274" w:rsidRPr="00CD6474" w:rsidRDefault="00FE5F4C" w:rsidP="00554274">
      <w:pPr>
        <w:pStyle w:val="Titel2NichtVerzeichnis"/>
      </w:pPr>
      <w:r w:rsidRPr="00CD6474">
        <w:lastRenderedPageBreak/>
        <w:t>Einfügen von Daten in Datenbank – S4</w:t>
      </w:r>
    </w:p>
    <w:p w14:paraId="2078D7DC" w14:textId="560C2BDE" w:rsidR="00FE5F4C" w:rsidRPr="00CD6474" w:rsidRDefault="00FE5F4C" w:rsidP="00FE5F4C">
      <w:pPr>
        <w:pStyle w:val="Title2-Main"/>
      </w:pPr>
      <w:r w:rsidRPr="00CD6474">
        <w:t>Anforderungen</w:t>
      </w:r>
    </w:p>
    <w:p w14:paraId="2BFBD64A" w14:textId="3E844594" w:rsidR="00FE5F4C" w:rsidRPr="00CD6474" w:rsidRDefault="00AA2A5C" w:rsidP="00FE5F4C">
      <w:pPr>
        <w:pStyle w:val="Main"/>
      </w:pPr>
      <w:r w:rsidRPr="00CD6474">
        <w:t>-</w:t>
      </w:r>
    </w:p>
    <w:p w14:paraId="358892FA" w14:textId="4CC3D13F" w:rsidR="00FE5F4C" w:rsidRPr="00CD6474" w:rsidRDefault="00FE5F4C" w:rsidP="00FE5F4C">
      <w:pPr>
        <w:pStyle w:val="Title2-Main"/>
      </w:pPr>
      <w:r w:rsidRPr="00CD6474">
        <w:t>Beschreibung</w:t>
      </w:r>
    </w:p>
    <w:p w14:paraId="0F3F4118" w14:textId="4816FECE" w:rsidR="00FE5F4C" w:rsidRPr="00CD6474" w:rsidRDefault="00C90946" w:rsidP="00FE5F4C">
      <w:pPr>
        <w:pStyle w:val="Main"/>
      </w:pPr>
      <w:r w:rsidRPr="00CD6474">
        <w:t>Als Benutzer möchte ich, dass, wenn ich meine Daten korrekt in Jira eingegeben habe, diese</w:t>
      </w:r>
      <w:r w:rsidR="00B91AA7">
        <w:t>,</w:t>
      </w:r>
      <w:r w:rsidRPr="00CD6474">
        <w:t xml:space="preserve"> ohne dass ich weiter etwas machen muss, für mich im Leis verbucht werden.</w:t>
      </w:r>
    </w:p>
    <w:p w14:paraId="75BED069" w14:textId="5BF0AFAB" w:rsidR="00FE5F4C" w:rsidRPr="00CD6474" w:rsidRDefault="00FE5F4C" w:rsidP="00FE5F4C">
      <w:pPr>
        <w:pStyle w:val="Title2-Main"/>
      </w:pPr>
      <w:r w:rsidRPr="00CD6474">
        <w:t>Tasks</w:t>
      </w:r>
    </w:p>
    <w:p w14:paraId="3B900864" w14:textId="70CA4FC9" w:rsidR="00FE5F4C" w:rsidRPr="00CD6474" w:rsidRDefault="00C90946"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76C0275" w14:textId="709FCE9D" w:rsidR="00C90946" w:rsidRPr="00CD6474" w:rsidRDefault="00C90946" w:rsidP="00FE5F4C">
      <w:pPr>
        <w:pStyle w:val="Main"/>
      </w:pPr>
      <w:r w:rsidRPr="00CD6474">
        <w:t>T</w:t>
      </w:r>
      <w:r w:rsidRPr="00CD6474">
        <w:rPr>
          <w:sz w:val="20"/>
          <w:szCs w:val="18"/>
        </w:rPr>
        <w:t>4.1</w:t>
      </w:r>
      <w:r w:rsidRPr="00CD6474">
        <w:rPr>
          <w:sz w:val="20"/>
          <w:szCs w:val="18"/>
        </w:rPr>
        <w:tab/>
      </w:r>
      <w:r w:rsidRPr="00CD6474">
        <w:rPr>
          <w:sz w:val="20"/>
          <w:szCs w:val="18"/>
        </w:rPr>
        <w:tab/>
      </w:r>
      <w:r w:rsidRPr="00CD6474">
        <w:t xml:space="preserve">Nach erfolgreichen Plausibilitätstests und potenziellem </w:t>
      </w:r>
      <w:r w:rsidRPr="00CD6474">
        <w:tab/>
      </w:r>
      <w:r w:rsidRPr="00CD6474">
        <w:tab/>
        <w:t>3h</w:t>
      </w:r>
      <w:r w:rsidRPr="00CD6474">
        <w:tab/>
      </w:r>
      <w:r w:rsidRPr="00CD6474">
        <w:tab/>
        <w:t>1</w:t>
      </w:r>
    </w:p>
    <w:p w14:paraId="5114C426" w14:textId="1D59227E" w:rsidR="00C90946" w:rsidRPr="00CD6474" w:rsidRDefault="00C90946" w:rsidP="00C90946">
      <w:pPr>
        <w:pStyle w:val="Main"/>
        <w:ind w:left="567" w:firstLine="567"/>
      </w:pPr>
      <w:r w:rsidRPr="00CD6474">
        <w:t xml:space="preserve">Error-Handling werden Leistungen in </w:t>
      </w:r>
      <w:r w:rsidR="00CD6474" w:rsidRPr="00CD6474">
        <w:rPr>
          <w:rStyle w:val="TabelleZchn"/>
        </w:rPr>
        <w:t>Leistungserfassung</w:t>
      </w:r>
    </w:p>
    <w:p w14:paraId="79C94ECF" w14:textId="77777777" w:rsidR="000F6730" w:rsidRDefault="00C90946" w:rsidP="00C90946">
      <w:pPr>
        <w:pStyle w:val="Main"/>
        <w:ind w:left="567" w:firstLine="567"/>
      </w:pPr>
      <w:r w:rsidRPr="00CD6474">
        <w:t xml:space="preserve">mit dem passenden User sowie der Id des Jira Projektes </w:t>
      </w:r>
    </w:p>
    <w:p w14:paraId="2FBF6E73" w14:textId="3DC64171" w:rsidR="00C90946" w:rsidRPr="00CD6474" w:rsidRDefault="00C90946" w:rsidP="000F6730">
      <w:pPr>
        <w:pStyle w:val="Main"/>
        <w:ind w:left="1134"/>
      </w:pPr>
      <w:r w:rsidRPr="00CD6474">
        <w:t>verbucht.</w:t>
      </w:r>
    </w:p>
    <w:p w14:paraId="0A5EC393" w14:textId="6A9C2527" w:rsidR="00C90946" w:rsidRPr="00CD6474" w:rsidRDefault="00A57954" w:rsidP="00FE5F4C">
      <w:pPr>
        <w:pStyle w:val="Main"/>
      </w:pPr>
      <w:r w:rsidRPr="00CD6474">
        <w:rPr>
          <w:b/>
        </w:rPr>
        <w:t xml:space="preserve">Aufwand </w:t>
      </w:r>
      <w:r w:rsidR="00C90946" w:rsidRPr="00CD6474">
        <w:rPr>
          <w:b/>
        </w:rPr>
        <w:t>Total</w:t>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rPr>
          <w:b/>
        </w:rPr>
        <w:tab/>
      </w:r>
      <w:r w:rsidR="00C90946" w:rsidRPr="00CD6474">
        <w:t>3h</w:t>
      </w:r>
    </w:p>
    <w:p w14:paraId="07D2E183" w14:textId="0A0B4940" w:rsidR="00FE5F4C" w:rsidRPr="00CD6474" w:rsidRDefault="00FE5F4C" w:rsidP="00FE5F4C">
      <w:pPr>
        <w:pStyle w:val="Title2-Main"/>
      </w:pPr>
      <w:r w:rsidRPr="00CD6474">
        <w:t>Akzeptanzkriterien</w:t>
      </w:r>
    </w:p>
    <w:p w14:paraId="6E05C456" w14:textId="350CDBE5" w:rsidR="00FE5F4C" w:rsidRPr="00CD6474" w:rsidRDefault="00C90946" w:rsidP="004F3EEF">
      <w:pPr>
        <w:pStyle w:val="Main"/>
        <w:numPr>
          <w:ilvl w:val="0"/>
          <w:numId w:val="10"/>
        </w:numPr>
      </w:pPr>
      <w:r w:rsidRPr="00CD6474">
        <w:t xml:space="preserve">Sofern Plausibilitäts- und Berechtigungstests erfolgreich abgeschlossen wurden, werden Daten in die Tabelle </w:t>
      </w:r>
      <w:r w:rsidR="00CD6474" w:rsidRPr="00CD6474">
        <w:rPr>
          <w:rStyle w:val="TabelleZchn"/>
        </w:rPr>
        <w:t>Leistungserfassung</w:t>
      </w:r>
      <w:r w:rsidRPr="00CD6474">
        <w:t xml:space="preserve"> geschrieben.</w:t>
      </w:r>
    </w:p>
    <w:p w14:paraId="7D8982D7" w14:textId="40F04BF3" w:rsidR="00C90946" w:rsidRPr="00CD6474" w:rsidRDefault="00C90946" w:rsidP="004F3EEF">
      <w:pPr>
        <w:pStyle w:val="Main"/>
        <w:numPr>
          <w:ilvl w:val="0"/>
          <w:numId w:val="10"/>
        </w:numPr>
      </w:pPr>
      <w:r w:rsidRPr="00CD6474">
        <w:t>Die Id des Jira Projekts wird für künftige Datenerfassungen hinterlegt.</w:t>
      </w:r>
    </w:p>
    <w:p w14:paraId="4C96886E" w14:textId="08892902" w:rsidR="00C90946" w:rsidRPr="00CD6474" w:rsidRDefault="00C90946" w:rsidP="004F3EEF">
      <w:pPr>
        <w:pStyle w:val="Main"/>
        <w:numPr>
          <w:ilvl w:val="0"/>
          <w:numId w:val="10"/>
        </w:numPr>
      </w:pPr>
      <w:r w:rsidRPr="00CD6474">
        <w:t>Zeiten werden nicht gerundet oder angepasst.</w:t>
      </w:r>
    </w:p>
    <w:p w14:paraId="6884E76D" w14:textId="77777777" w:rsidR="00C90946" w:rsidRPr="00CD6474" w:rsidRDefault="00C90946">
      <w:pPr>
        <w:widowControl/>
        <w:spacing w:line="240" w:lineRule="auto"/>
        <w:rPr>
          <w:i/>
          <w:sz w:val="28"/>
        </w:rPr>
      </w:pPr>
      <w:r w:rsidRPr="00CD6474">
        <w:br w:type="page"/>
      </w:r>
    </w:p>
    <w:p w14:paraId="405D3968" w14:textId="10F6D638" w:rsidR="00FE5F4C" w:rsidRPr="00CD6474" w:rsidRDefault="00FE5F4C" w:rsidP="00FE5F4C">
      <w:pPr>
        <w:pStyle w:val="Titel2NichtVerzeichnis"/>
      </w:pPr>
      <w:r w:rsidRPr="00CD6474">
        <w:lastRenderedPageBreak/>
        <w:t>Logging – S5</w:t>
      </w:r>
    </w:p>
    <w:p w14:paraId="54817570" w14:textId="3EC6F8A1" w:rsidR="00FE5F4C" w:rsidRPr="00CD6474" w:rsidRDefault="00FE5F4C" w:rsidP="00FE5F4C">
      <w:pPr>
        <w:pStyle w:val="Title2-Main"/>
      </w:pPr>
      <w:r w:rsidRPr="00CD6474">
        <w:t>Anforderungen</w:t>
      </w:r>
    </w:p>
    <w:p w14:paraId="723D1120" w14:textId="1F228FDB" w:rsidR="00FE5F4C" w:rsidRPr="00CD6474" w:rsidRDefault="00C90946" w:rsidP="00FE5F4C">
      <w:pPr>
        <w:pStyle w:val="Main"/>
        <w:rPr>
          <w:sz w:val="20"/>
          <w:szCs w:val="18"/>
        </w:rPr>
      </w:pPr>
      <w:r w:rsidRPr="00CD6474">
        <w:t>A</w:t>
      </w:r>
      <w:r w:rsidRPr="00CD6474">
        <w:rPr>
          <w:sz w:val="20"/>
          <w:szCs w:val="18"/>
        </w:rPr>
        <w:t>2</w:t>
      </w:r>
      <w:r w:rsidR="00CF0653" w:rsidRPr="00CD6474">
        <w:t>, A</w:t>
      </w:r>
      <w:r w:rsidR="00CF0653" w:rsidRPr="00CD6474">
        <w:rPr>
          <w:sz w:val="20"/>
          <w:szCs w:val="18"/>
        </w:rPr>
        <w:t>6.1</w:t>
      </w:r>
    </w:p>
    <w:p w14:paraId="440CD61C" w14:textId="70529B4E" w:rsidR="00FE5F4C" w:rsidRPr="00CD6474" w:rsidRDefault="00FE5F4C" w:rsidP="00FE5F4C">
      <w:pPr>
        <w:pStyle w:val="Title2-Main"/>
      </w:pPr>
      <w:r w:rsidRPr="00CD6474">
        <w:t>Beschreibung</w:t>
      </w:r>
    </w:p>
    <w:p w14:paraId="2C1CF8A5" w14:textId="48B9E0C6" w:rsidR="00FE5F4C" w:rsidRPr="00CD6474" w:rsidRDefault="00A57954" w:rsidP="00FE5F4C">
      <w:pPr>
        <w:pStyle w:val="Main"/>
      </w:pPr>
      <w:r w:rsidRPr="00CD6474">
        <w:t>Als Entwickler möchte ich verhindern, dass ungültige Daten in die Datenbank geschrieben werden oder zum Absturz der Applikation führen, Fehler sollen geloggt werden und nicht plausible Daten sollen ebenfalls als Warnungen geloggt werden.</w:t>
      </w:r>
    </w:p>
    <w:p w14:paraId="2236117B" w14:textId="559304D8" w:rsidR="00FE5F4C" w:rsidRPr="00CD6474" w:rsidRDefault="00FE5F4C" w:rsidP="00FE5F4C">
      <w:pPr>
        <w:pStyle w:val="Title2-Main"/>
      </w:pPr>
      <w:r w:rsidRPr="00CD6474">
        <w:t>Tasks</w:t>
      </w:r>
    </w:p>
    <w:p w14:paraId="042DC590" w14:textId="23C0541C" w:rsidR="00FE5F4C" w:rsidRPr="00CD6474" w:rsidRDefault="00A57954" w:rsidP="00FE5F4C">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246778B6" w14:textId="7B99E34C" w:rsidR="00A57954" w:rsidRPr="00CD6474" w:rsidRDefault="00A57954" w:rsidP="00FE5F4C">
      <w:pPr>
        <w:pStyle w:val="Main"/>
      </w:pPr>
      <w:r w:rsidRPr="00CD6474">
        <w:t>T</w:t>
      </w:r>
      <w:r w:rsidRPr="00CD6474">
        <w:rPr>
          <w:sz w:val="20"/>
          <w:szCs w:val="18"/>
        </w:rPr>
        <w:t>5.1</w:t>
      </w:r>
      <w:r w:rsidRPr="00CD6474">
        <w:tab/>
      </w:r>
      <w:r w:rsidRPr="00CD6474">
        <w:tab/>
        <w:t>Zum Start der Applikation soll das bestehende Logfile</w:t>
      </w:r>
      <w:r w:rsidRPr="00CD6474">
        <w:tab/>
      </w:r>
      <w:r w:rsidRPr="00CD6474">
        <w:tab/>
      </w:r>
      <w:r w:rsidR="004372D1" w:rsidRPr="00CD6474">
        <w:t>1</w:t>
      </w:r>
      <w:r w:rsidRPr="00CD6474">
        <w:t>h</w:t>
      </w:r>
      <w:r w:rsidRPr="00CD6474">
        <w:tab/>
      </w:r>
      <w:r w:rsidRPr="00CD6474">
        <w:tab/>
        <w:t>1</w:t>
      </w:r>
    </w:p>
    <w:p w14:paraId="2F8E7628" w14:textId="77777777" w:rsidR="000F6730" w:rsidRDefault="00A57954" w:rsidP="00FE5F4C">
      <w:pPr>
        <w:pStyle w:val="Main"/>
      </w:pPr>
      <w:r w:rsidRPr="00CD6474">
        <w:tab/>
      </w:r>
      <w:r w:rsidRPr="00CD6474">
        <w:tab/>
      </w:r>
      <w:r w:rsidR="000F6730" w:rsidRPr="00CD6474">
        <w:t xml:space="preserve">geöffnet </w:t>
      </w:r>
      <w:r w:rsidRPr="00CD6474">
        <w:t xml:space="preserve">werden, oder falls keines vorhanden ist, ein </w:t>
      </w:r>
    </w:p>
    <w:p w14:paraId="00AC575F" w14:textId="5B88F0E5" w:rsidR="00A57954" w:rsidRPr="00CD6474" w:rsidRDefault="00A57954" w:rsidP="000F6730">
      <w:pPr>
        <w:pStyle w:val="Main"/>
        <w:ind w:left="567" w:firstLine="567"/>
      </w:pPr>
      <w:r w:rsidRPr="00CD6474">
        <w:t>neues erstellt werden.</w:t>
      </w:r>
    </w:p>
    <w:p w14:paraId="216A5E5B" w14:textId="3E9D63CE" w:rsidR="00A57954" w:rsidRPr="00CD6474" w:rsidRDefault="00A57954" w:rsidP="00FE5F4C">
      <w:pPr>
        <w:pStyle w:val="Main"/>
      </w:pPr>
      <w:r w:rsidRPr="00CD6474">
        <w:t>T</w:t>
      </w:r>
      <w:r w:rsidRPr="00CD6474">
        <w:rPr>
          <w:sz w:val="20"/>
          <w:szCs w:val="18"/>
        </w:rPr>
        <w:t>5.2</w:t>
      </w:r>
      <w:r w:rsidRPr="00CD6474">
        <w:rPr>
          <w:sz w:val="20"/>
          <w:szCs w:val="18"/>
        </w:rPr>
        <w:tab/>
      </w:r>
      <w:r w:rsidRPr="00CD6474">
        <w:rPr>
          <w:sz w:val="20"/>
          <w:szCs w:val="18"/>
        </w:rPr>
        <w:tab/>
      </w:r>
      <w:r w:rsidRPr="00CD6474">
        <w:t>Werden unvollständig erfasste Zeiterfassungen von der</w:t>
      </w:r>
      <w:r w:rsidR="000F6730">
        <w:tab/>
      </w:r>
      <w:r w:rsidRPr="00CD6474">
        <w:tab/>
        <w:t>1h</w:t>
      </w:r>
      <w:r w:rsidRPr="00CD6474">
        <w:tab/>
      </w:r>
      <w:r w:rsidRPr="00CD6474">
        <w:tab/>
        <w:t>2</w:t>
      </w:r>
    </w:p>
    <w:p w14:paraId="794DF474" w14:textId="77777777" w:rsidR="000F6730" w:rsidRDefault="00A57954" w:rsidP="00FE5F4C">
      <w:pPr>
        <w:pStyle w:val="Main"/>
      </w:pPr>
      <w:r w:rsidRPr="00CD6474">
        <w:tab/>
      </w:r>
      <w:r w:rsidRPr="00CD6474">
        <w:tab/>
      </w:r>
      <w:r w:rsidR="000F6730" w:rsidRPr="00CD6474">
        <w:t xml:space="preserve">Jira REST </w:t>
      </w:r>
      <w:r w:rsidRPr="00CD6474">
        <w:t xml:space="preserve">API importiert, soll ein Fehler im Log erfasst </w:t>
      </w:r>
    </w:p>
    <w:p w14:paraId="6CB9BCA2" w14:textId="75131D0A" w:rsidR="00A57954" w:rsidRPr="00CD6474" w:rsidRDefault="00A57954" w:rsidP="000F6730">
      <w:pPr>
        <w:pStyle w:val="Main"/>
        <w:ind w:left="567" w:firstLine="567"/>
      </w:pPr>
      <w:r w:rsidRPr="00CD6474">
        <w:t>werden.</w:t>
      </w:r>
    </w:p>
    <w:p w14:paraId="73EE4392" w14:textId="13C8B569" w:rsidR="00A57954" w:rsidRPr="00CD6474" w:rsidRDefault="00A57954" w:rsidP="00FE5F4C">
      <w:pPr>
        <w:pStyle w:val="Main"/>
      </w:pPr>
      <w:r w:rsidRPr="00CD6474">
        <w:t>T</w:t>
      </w:r>
      <w:r w:rsidRPr="00CD6474">
        <w:rPr>
          <w:sz w:val="20"/>
          <w:szCs w:val="18"/>
        </w:rPr>
        <w:t>5.3</w:t>
      </w:r>
      <w:r w:rsidRPr="00CD6474">
        <w:tab/>
      </w:r>
      <w:r w:rsidRPr="00CD6474">
        <w:tab/>
        <w:t>Werden Daten, welche nicht plausibel sind von der Jira</w:t>
      </w:r>
      <w:r w:rsidRPr="00CD6474">
        <w:tab/>
      </w:r>
      <w:r w:rsidR="000F6730">
        <w:tab/>
      </w:r>
      <w:r w:rsidRPr="00CD6474">
        <w:t>2h</w:t>
      </w:r>
      <w:r w:rsidRPr="00CD6474">
        <w:tab/>
      </w:r>
      <w:r w:rsidRPr="00CD6474">
        <w:tab/>
        <w:t>3</w:t>
      </w:r>
    </w:p>
    <w:p w14:paraId="6F6C06F2" w14:textId="77777777" w:rsidR="000F6730" w:rsidRDefault="00A57954" w:rsidP="00FE5F4C">
      <w:pPr>
        <w:pStyle w:val="Main"/>
      </w:pPr>
      <w:r w:rsidRPr="00CD6474">
        <w:tab/>
      </w:r>
      <w:r w:rsidRPr="00CD6474">
        <w:tab/>
      </w:r>
      <w:r w:rsidR="000F6730" w:rsidRPr="00CD6474">
        <w:t xml:space="preserve">REST API </w:t>
      </w:r>
      <w:r w:rsidRPr="00CD6474">
        <w:t xml:space="preserve">importiert, soll eine Warnung im Log erfasst </w:t>
      </w:r>
    </w:p>
    <w:p w14:paraId="702E58C0" w14:textId="15E43904" w:rsidR="00A57954" w:rsidRPr="00CD6474" w:rsidRDefault="00A57954" w:rsidP="000F6730">
      <w:pPr>
        <w:pStyle w:val="Main"/>
        <w:ind w:left="567" w:firstLine="567"/>
      </w:pPr>
      <w:r w:rsidRPr="00CD6474">
        <w:t>werden.</w:t>
      </w:r>
    </w:p>
    <w:p w14:paraId="5C6A1910" w14:textId="3817F908" w:rsidR="00A57954" w:rsidRPr="00CD6474" w:rsidRDefault="00A57954" w:rsidP="00FE5F4C">
      <w:pPr>
        <w:pStyle w:val="Main"/>
      </w:pPr>
      <w:r w:rsidRPr="00CD6474">
        <w:t>T</w:t>
      </w:r>
      <w:r w:rsidRPr="00CD6474">
        <w:rPr>
          <w:sz w:val="20"/>
          <w:szCs w:val="18"/>
        </w:rPr>
        <w:t>5.4</w:t>
      </w:r>
      <w:r w:rsidRPr="00CD6474">
        <w:rPr>
          <w:sz w:val="20"/>
          <w:szCs w:val="18"/>
        </w:rPr>
        <w:tab/>
      </w:r>
      <w:r w:rsidRPr="00CD6474">
        <w:rPr>
          <w:sz w:val="20"/>
          <w:szCs w:val="18"/>
        </w:rPr>
        <w:tab/>
      </w:r>
      <w:r w:rsidRPr="00CD6474">
        <w:t>Sollten sonstige Fehler innerhalb der Applikation</w:t>
      </w:r>
      <w:r w:rsidRPr="00CD6474">
        <w:tab/>
      </w:r>
      <w:r w:rsidR="000F6730">
        <w:tab/>
      </w:r>
      <w:r w:rsidRPr="00CD6474">
        <w:tab/>
        <w:t>3h</w:t>
      </w:r>
      <w:r w:rsidRPr="00CD6474">
        <w:tab/>
      </w:r>
      <w:r w:rsidRPr="00CD6474">
        <w:tab/>
        <w:t>4</w:t>
      </w:r>
    </w:p>
    <w:p w14:paraId="2E2257C5" w14:textId="09987047" w:rsidR="00A57954" w:rsidRPr="00CD6474" w:rsidRDefault="00A57954" w:rsidP="00FE5F4C">
      <w:pPr>
        <w:pStyle w:val="Main"/>
      </w:pPr>
      <w:r w:rsidRPr="00CD6474">
        <w:tab/>
      </w:r>
      <w:r w:rsidRPr="00CD6474">
        <w:tab/>
      </w:r>
      <w:r w:rsidR="000F6730" w:rsidRPr="00CD6474">
        <w:t>vorkommen,</w:t>
      </w:r>
      <w:r w:rsidR="000F6730">
        <w:t xml:space="preserve"> </w:t>
      </w:r>
      <w:r w:rsidRPr="00CD6474">
        <w:t>sollen diese ebenfalls geloggt werden.</w:t>
      </w:r>
    </w:p>
    <w:p w14:paraId="478AAF40" w14:textId="7B8EC16B" w:rsidR="00A57954" w:rsidRDefault="00A57954" w:rsidP="00FE5F4C">
      <w:pPr>
        <w:pStyle w:val="Main"/>
      </w:pPr>
      <w:r w:rsidRPr="00CD6474">
        <w:t>T</w:t>
      </w:r>
      <w:r w:rsidRPr="00CD6474">
        <w:rPr>
          <w:sz w:val="20"/>
          <w:szCs w:val="18"/>
        </w:rPr>
        <w:t>5.5</w:t>
      </w:r>
      <w:r w:rsidRPr="00CD6474">
        <w:tab/>
      </w:r>
      <w:r w:rsidRPr="00CD6474">
        <w:tab/>
        <w:t>Wird die Applikation beendet, soll dies im Log vermerkt</w:t>
      </w:r>
      <w:r w:rsidRPr="00CD6474">
        <w:tab/>
      </w:r>
      <w:r w:rsidRPr="00CD6474">
        <w:tab/>
      </w:r>
      <w:r w:rsidR="004372D1" w:rsidRPr="00CD6474">
        <w:t>1</w:t>
      </w:r>
      <w:r w:rsidRPr="00CD6474">
        <w:t>h</w:t>
      </w:r>
      <w:r w:rsidRPr="00CD6474">
        <w:tab/>
      </w:r>
      <w:r w:rsidRPr="00CD6474">
        <w:tab/>
        <w:t>5</w:t>
      </w:r>
    </w:p>
    <w:p w14:paraId="2AF1B3BD" w14:textId="4BA0516F" w:rsidR="000F6730" w:rsidRPr="00CD6474" w:rsidRDefault="000F6730" w:rsidP="00FE5F4C">
      <w:pPr>
        <w:pStyle w:val="Main"/>
      </w:pPr>
      <w:r>
        <w:tab/>
      </w:r>
      <w:r>
        <w:tab/>
      </w:r>
      <w:r w:rsidRPr="00CD6474">
        <w:t>sein.</w:t>
      </w:r>
    </w:p>
    <w:p w14:paraId="18FDC7F2" w14:textId="58AE7587" w:rsidR="00A57954" w:rsidRPr="00CD6474" w:rsidRDefault="00A57954" w:rsidP="00FE5F4C">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8</w:t>
      </w:r>
      <w:r w:rsidRPr="00CD6474">
        <w:t>h</w:t>
      </w:r>
    </w:p>
    <w:p w14:paraId="3D5AE9A5" w14:textId="770B0BD8" w:rsidR="00FE5F4C" w:rsidRPr="00CD6474" w:rsidRDefault="00FE5F4C" w:rsidP="00FE5F4C">
      <w:pPr>
        <w:pStyle w:val="Title2-Main"/>
      </w:pPr>
      <w:r w:rsidRPr="00CD6474">
        <w:t>Akzeptanzkriterien</w:t>
      </w:r>
    </w:p>
    <w:p w14:paraId="7DD25952" w14:textId="2FD67E64" w:rsidR="00FE5F4C" w:rsidRPr="00CD6474" w:rsidRDefault="00A57954" w:rsidP="004F3EEF">
      <w:pPr>
        <w:pStyle w:val="Main"/>
        <w:numPr>
          <w:ilvl w:val="0"/>
          <w:numId w:val="11"/>
        </w:numPr>
      </w:pPr>
      <w:r w:rsidRPr="00CD6474">
        <w:t>Ein Logfile soll vorhanden sein, welches mit Zeitstempeln den Start sowie das Ende eines Applikationsdurchlaufes beschreiben.</w:t>
      </w:r>
    </w:p>
    <w:p w14:paraId="52BB84A4" w14:textId="4F03697D" w:rsidR="00A57954" w:rsidRPr="00CD6474" w:rsidRDefault="00A57954" w:rsidP="004F3EEF">
      <w:pPr>
        <w:pStyle w:val="Main"/>
        <w:numPr>
          <w:ilvl w:val="0"/>
          <w:numId w:val="11"/>
        </w:numPr>
      </w:pPr>
      <w:r w:rsidRPr="00CD6474">
        <w:t>Im Logfile werden Fehlermeldungen mit passenden Fehlercodes ebenfalls mit Zeitstempel erfasst.</w:t>
      </w:r>
    </w:p>
    <w:p w14:paraId="24033C23" w14:textId="77777777" w:rsidR="00CF0653" w:rsidRPr="00CD6474" w:rsidRDefault="00A57954" w:rsidP="004F3EEF">
      <w:pPr>
        <w:pStyle w:val="Main"/>
        <w:numPr>
          <w:ilvl w:val="0"/>
          <w:numId w:val="11"/>
        </w:numPr>
      </w:pPr>
      <w:r w:rsidRPr="00CD6474">
        <w:t>Im Logfile werden Warnungen mit passenden Codes ebenfalls mit Zeitstempel erfasst.</w:t>
      </w:r>
    </w:p>
    <w:p w14:paraId="68F2ACD6" w14:textId="77777777" w:rsidR="001509EA" w:rsidRPr="00CD6474" w:rsidRDefault="001509EA">
      <w:pPr>
        <w:widowControl/>
        <w:spacing w:line="240" w:lineRule="auto"/>
        <w:rPr>
          <w:i/>
          <w:sz w:val="28"/>
        </w:rPr>
      </w:pPr>
      <w:r w:rsidRPr="00CD6474">
        <w:br w:type="page"/>
      </w:r>
    </w:p>
    <w:p w14:paraId="2B26C1F0" w14:textId="72956939" w:rsidR="00CF0653" w:rsidRPr="00A8455F" w:rsidRDefault="00CF0653" w:rsidP="00CF0653">
      <w:pPr>
        <w:pStyle w:val="Titel2NichtVerzeichnis"/>
        <w:rPr>
          <w:lang w:val="en-US"/>
        </w:rPr>
      </w:pPr>
      <w:r w:rsidRPr="00A8455F">
        <w:rPr>
          <w:lang w:val="en-US"/>
        </w:rPr>
        <w:lastRenderedPageBreak/>
        <w:t>Development Modus – S6</w:t>
      </w:r>
    </w:p>
    <w:p w14:paraId="08EAE903" w14:textId="77777777" w:rsidR="00CF0653" w:rsidRPr="00A8455F" w:rsidRDefault="00CF0653" w:rsidP="00CF0653">
      <w:pPr>
        <w:pStyle w:val="Title2-Main"/>
        <w:rPr>
          <w:lang w:val="en-US"/>
        </w:rPr>
      </w:pPr>
      <w:r w:rsidRPr="00A8455F">
        <w:rPr>
          <w:lang w:val="en-US"/>
        </w:rPr>
        <w:t>Anforderungen</w:t>
      </w:r>
    </w:p>
    <w:p w14:paraId="36F9BCE1" w14:textId="320B2ACF" w:rsidR="00CF0653" w:rsidRPr="00A8455F" w:rsidRDefault="00CF0653" w:rsidP="00CF0653">
      <w:pPr>
        <w:pStyle w:val="Main"/>
        <w:rPr>
          <w:sz w:val="20"/>
          <w:szCs w:val="18"/>
          <w:lang w:val="en-US"/>
        </w:rPr>
      </w:pPr>
      <w:r w:rsidRPr="00A8455F">
        <w:rPr>
          <w:lang w:val="en-US"/>
        </w:rPr>
        <w:t>A</w:t>
      </w:r>
      <w:r w:rsidRPr="00A8455F">
        <w:rPr>
          <w:sz w:val="20"/>
          <w:szCs w:val="18"/>
          <w:lang w:val="en-US"/>
        </w:rPr>
        <w:t>8.2</w:t>
      </w:r>
    </w:p>
    <w:p w14:paraId="25CFE4B3" w14:textId="77777777" w:rsidR="00CF0653" w:rsidRPr="00CD6474" w:rsidRDefault="00CF0653" w:rsidP="00CF0653">
      <w:pPr>
        <w:pStyle w:val="Title2-Main"/>
      </w:pPr>
      <w:r w:rsidRPr="00CD6474">
        <w:t>Beschreibung</w:t>
      </w:r>
    </w:p>
    <w:p w14:paraId="33855C27" w14:textId="393611A1" w:rsidR="00CF0653" w:rsidRPr="00CD6474" w:rsidRDefault="00CF0653" w:rsidP="00CF0653">
      <w:pPr>
        <w:pStyle w:val="Main"/>
      </w:pPr>
      <w:r w:rsidRPr="00CD6474">
        <w:t>Als Entwickler möchte ich einen Development Modus, in welchem alle importierten Daten auf einen Development User gespeichert werden. Nötig ist dieser Development Modus</w:t>
      </w:r>
      <w:r w:rsidR="009B2A93">
        <w:t>,</w:t>
      </w:r>
      <w:r w:rsidRPr="00CD6474">
        <w:t xml:space="preserve"> da die Datenbank auf der Testumgebung anonymisiert ist, und somit Daten keinem spezifischen User zugewiesen werden können.</w:t>
      </w:r>
    </w:p>
    <w:p w14:paraId="1E2D15B1" w14:textId="77777777" w:rsidR="00CF0653" w:rsidRPr="00CD6474" w:rsidRDefault="00CF0653" w:rsidP="00CF0653">
      <w:pPr>
        <w:pStyle w:val="Title2-Main"/>
      </w:pPr>
      <w:r w:rsidRPr="00CD6474">
        <w:t>Tasks</w:t>
      </w:r>
    </w:p>
    <w:p w14:paraId="42A5F2C1" w14:textId="00F2305B" w:rsidR="00CF0653" w:rsidRPr="00CD6474" w:rsidRDefault="00CF0653"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6635B8BF" w14:textId="7DA69532" w:rsidR="00CF0653" w:rsidRPr="00CD6474" w:rsidRDefault="00CF0653" w:rsidP="00CF0653">
      <w:pPr>
        <w:pStyle w:val="Main"/>
      </w:pPr>
      <w:r w:rsidRPr="00CD6474">
        <w:t>T</w:t>
      </w:r>
      <w:r w:rsidRPr="00CD6474">
        <w:rPr>
          <w:sz w:val="20"/>
          <w:szCs w:val="18"/>
        </w:rPr>
        <w:t>6.1</w:t>
      </w:r>
      <w:r w:rsidRPr="00CD6474">
        <w:rPr>
          <w:sz w:val="20"/>
          <w:szCs w:val="18"/>
        </w:rPr>
        <w:tab/>
      </w:r>
      <w:r w:rsidRPr="00CD6474">
        <w:rPr>
          <w:sz w:val="20"/>
          <w:szCs w:val="18"/>
        </w:rPr>
        <w:tab/>
      </w:r>
      <w:r w:rsidRPr="00CD6474">
        <w:t>Wird die Applikation ab Start mit dem Flag «-d» oder</w:t>
      </w:r>
      <w:r w:rsidRPr="00CD6474">
        <w:tab/>
      </w:r>
      <w:r w:rsidRPr="00CD6474">
        <w:tab/>
        <w:t>1h</w:t>
      </w:r>
      <w:r w:rsidRPr="00CD6474">
        <w:tab/>
      </w:r>
      <w:r w:rsidRPr="00CD6474">
        <w:tab/>
        <w:t>1</w:t>
      </w:r>
    </w:p>
    <w:p w14:paraId="6B990B31" w14:textId="77777777" w:rsidR="000F6730" w:rsidRDefault="00CF0653" w:rsidP="00CF0653">
      <w:pPr>
        <w:pStyle w:val="Main"/>
      </w:pPr>
      <w:r w:rsidRPr="00CD6474">
        <w:tab/>
      </w:r>
      <w:r w:rsidRPr="00CD6474">
        <w:tab/>
      </w:r>
      <w:r w:rsidR="000F6730" w:rsidRPr="00CD6474">
        <w:t>«-dev»</w:t>
      </w:r>
      <w:r w:rsidR="000F6730">
        <w:t xml:space="preserve"> </w:t>
      </w:r>
      <w:r w:rsidRPr="00CD6474">
        <w:t xml:space="preserve">aufgerufen, wird sie im Development Modus </w:t>
      </w:r>
    </w:p>
    <w:p w14:paraId="4C04C2FA" w14:textId="348BA080" w:rsidR="00CF0653" w:rsidRPr="00CD6474" w:rsidRDefault="00CF0653" w:rsidP="000F6730">
      <w:pPr>
        <w:pStyle w:val="Main"/>
        <w:ind w:left="567" w:firstLine="567"/>
      </w:pPr>
      <w:r w:rsidRPr="00CD6474">
        <w:t>gestartet.</w:t>
      </w:r>
    </w:p>
    <w:p w14:paraId="68203240" w14:textId="67DA8406" w:rsidR="00CF0653" w:rsidRPr="00CD6474" w:rsidRDefault="00CF0653" w:rsidP="00CF0653">
      <w:pPr>
        <w:pStyle w:val="Main"/>
      </w:pPr>
      <w:r w:rsidRPr="00CD6474">
        <w:t>T</w:t>
      </w:r>
      <w:r w:rsidRPr="00CD6474">
        <w:rPr>
          <w:sz w:val="20"/>
          <w:szCs w:val="18"/>
        </w:rPr>
        <w:t>6.2</w:t>
      </w:r>
      <w:r w:rsidRPr="00CD6474">
        <w:tab/>
      </w:r>
      <w:r w:rsidRPr="00CD6474">
        <w:tab/>
        <w:t xml:space="preserve">Im Development Modus werden alle Daten mit dem </w:t>
      </w:r>
      <w:r w:rsidRPr="00CD6474">
        <w:tab/>
      </w:r>
      <w:r w:rsidR="000F6730">
        <w:tab/>
      </w:r>
      <w:r w:rsidR="004372D1" w:rsidRPr="00CD6474">
        <w:t>1</w:t>
      </w:r>
      <w:r w:rsidRPr="00CD6474">
        <w:t>h</w:t>
      </w:r>
      <w:r w:rsidRPr="00CD6474">
        <w:tab/>
      </w:r>
      <w:r w:rsidRPr="00CD6474">
        <w:tab/>
        <w:t>2</w:t>
      </w:r>
    </w:p>
    <w:p w14:paraId="79B39997" w14:textId="75D0D724" w:rsidR="00CF0653" w:rsidRPr="00CD6474" w:rsidRDefault="000F6730" w:rsidP="00CF0653">
      <w:pPr>
        <w:pStyle w:val="Main"/>
        <w:ind w:left="567" w:firstLine="567"/>
      </w:pPr>
      <w:r w:rsidRPr="00CD6474">
        <w:t xml:space="preserve">Development </w:t>
      </w:r>
      <w:r w:rsidR="00CF0653" w:rsidRPr="00CD6474">
        <w:t>User gespeichert.</w:t>
      </w:r>
    </w:p>
    <w:p w14:paraId="7B526A01" w14:textId="0AD57A0B" w:rsidR="00CF0653" w:rsidRPr="00CD6474" w:rsidRDefault="00CF0653" w:rsidP="001509EA">
      <w:pPr>
        <w:pStyle w:val="Main"/>
      </w:pPr>
      <w:r w:rsidRPr="00CD6474">
        <w:rPr>
          <w:b/>
        </w:rPr>
        <w:t>Aufwand Total</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004372D1" w:rsidRPr="00CD6474">
        <w:t>2</w:t>
      </w:r>
      <w:r w:rsidRPr="00CD6474">
        <w:t>h</w:t>
      </w:r>
    </w:p>
    <w:p w14:paraId="735EAC94" w14:textId="53D707C8" w:rsidR="00CF0653" w:rsidRPr="00CD6474" w:rsidRDefault="00CF0653" w:rsidP="00CF0653">
      <w:pPr>
        <w:pStyle w:val="Title2-Main"/>
      </w:pPr>
      <w:r w:rsidRPr="00CD6474">
        <w:t>Akzeptanzkriterien</w:t>
      </w:r>
    </w:p>
    <w:p w14:paraId="7BBF3A72" w14:textId="4467CE3F" w:rsidR="00CF0653" w:rsidRPr="00CD6474" w:rsidRDefault="00CF0653" w:rsidP="004F3EEF">
      <w:pPr>
        <w:pStyle w:val="Main"/>
        <w:numPr>
          <w:ilvl w:val="0"/>
          <w:numId w:val="11"/>
        </w:numPr>
      </w:pPr>
      <w:r w:rsidRPr="00CD6474">
        <w:t>Applikation kann in einem Development Modus gestartet werden.</w:t>
      </w:r>
    </w:p>
    <w:p w14:paraId="5D60206D" w14:textId="7BB2FA2B" w:rsidR="00CF0653" w:rsidRPr="00CD6474" w:rsidRDefault="00CF0653" w:rsidP="004F3EEF">
      <w:pPr>
        <w:pStyle w:val="Main"/>
        <w:numPr>
          <w:ilvl w:val="0"/>
          <w:numId w:val="11"/>
        </w:numPr>
      </w:pPr>
      <w:r w:rsidRPr="00CD6474">
        <w:t>Läuft die Applikation im Development Modus, werden alle Zeiterfassungen mit dem Development User gespeichert.</w:t>
      </w:r>
    </w:p>
    <w:p w14:paraId="33B2CD33" w14:textId="77777777" w:rsidR="001509EA" w:rsidRPr="00CD6474" w:rsidRDefault="001509EA">
      <w:pPr>
        <w:widowControl/>
        <w:spacing w:line="240" w:lineRule="auto"/>
        <w:rPr>
          <w:i/>
          <w:sz w:val="28"/>
        </w:rPr>
      </w:pPr>
      <w:r w:rsidRPr="00CD6474">
        <w:br w:type="page"/>
      </w:r>
    </w:p>
    <w:p w14:paraId="7232121C" w14:textId="3AB7AE9F" w:rsidR="00CF0653" w:rsidRPr="00CD6474" w:rsidRDefault="00CF0653" w:rsidP="00CF0653">
      <w:pPr>
        <w:pStyle w:val="Titel2NichtVerzeichnis"/>
      </w:pPr>
      <w:r w:rsidRPr="00CD6474">
        <w:lastRenderedPageBreak/>
        <w:t>Testing – S7</w:t>
      </w:r>
    </w:p>
    <w:p w14:paraId="05EDAF31" w14:textId="77777777" w:rsidR="00CF0653" w:rsidRPr="00CD6474" w:rsidRDefault="00CF0653" w:rsidP="00CF0653">
      <w:pPr>
        <w:pStyle w:val="Title2-Main"/>
      </w:pPr>
      <w:r w:rsidRPr="00CD6474">
        <w:t>Anforderungen</w:t>
      </w:r>
    </w:p>
    <w:p w14:paraId="0A669763" w14:textId="77777777" w:rsidR="00CF0653" w:rsidRPr="00CD6474" w:rsidRDefault="00CF0653" w:rsidP="00CF0653">
      <w:pPr>
        <w:pStyle w:val="Main"/>
      </w:pPr>
      <w:r w:rsidRPr="00CD6474">
        <w:t>A</w:t>
      </w:r>
      <w:r w:rsidRPr="00CD6474">
        <w:rPr>
          <w:sz w:val="20"/>
          <w:szCs w:val="18"/>
        </w:rPr>
        <w:t>1</w:t>
      </w:r>
    </w:p>
    <w:p w14:paraId="1CCA675E" w14:textId="77777777" w:rsidR="00CF0653" w:rsidRPr="00CD6474" w:rsidRDefault="00CF0653" w:rsidP="00CF0653">
      <w:pPr>
        <w:pStyle w:val="Title2-Main"/>
      </w:pPr>
      <w:r w:rsidRPr="00CD6474">
        <w:t>Beschreibung</w:t>
      </w:r>
    </w:p>
    <w:p w14:paraId="1BEC2FAE" w14:textId="4BFF2D4F" w:rsidR="00CF0653" w:rsidRPr="00CD6474" w:rsidRDefault="00CF0653" w:rsidP="00CF0653">
      <w:pPr>
        <w:pStyle w:val="Main"/>
      </w:pPr>
      <w:r w:rsidRPr="00CD6474">
        <w:t>Als Entwickler ist es mir wichtig, dass meine Applikation fehlerfrei läuft. Ich möchte, dass ich</w:t>
      </w:r>
      <w:r w:rsidR="00AB6CE2">
        <w:t>,</w:t>
      </w:r>
      <w:r w:rsidRPr="00CD6474">
        <w:t xml:space="preserve"> wenn ich die Applikation </w:t>
      </w:r>
      <w:r w:rsidR="00AB6CE2" w:rsidRPr="00CD6474">
        <w:t>weiterentwickle</w:t>
      </w:r>
      <w:r w:rsidRPr="00CD6474">
        <w:t xml:space="preserve"> oder verändere mögliche Fehler sofort auffallen.</w:t>
      </w:r>
      <w:r w:rsidR="00823DE6" w:rsidRPr="00CD6474">
        <w:t xml:space="preserve"> </w:t>
      </w:r>
    </w:p>
    <w:p w14:paraId="4EEDF855" w14:textId="77777777" w:rsidR="00CF0653" w:rsidRPr="00CD6474" w:rsidRDefault="00CF0653" w:rsidP="00CF0653">
      <w:pPr>
        <w:pStyle w:val="Title2-Main"/>
      </w:pPr>
      <w:r w:rsidRPr="00CD6474">
        <w:t>Tasks</w:t>
      </w:r>
    </w:p>
    <w:p w14:paraId="1A5CB1B8" w14:textId="6D4E408A" w:rsidR="00CF0653" w:rsidRPr="00CD6474" w:rsidRDefault="00823DE6" w:rsidP="00CF0653">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76B776DD" w14:textId="40301109" w:rsidR="00823DE6" w:rsidRPr="00CD6474" w:rsidRDefault="00823DE6" w:rsidP="00CF0653">
      <w:pPr>
        <w:pStyle w:val="Main"/>
      </w:pPr>
      <w:r w:rsidRPr="00CD6474">
        <w:t>T</w:t>
      </w:r>
      <w:r w:rsidRPr="00CD6474">
        <w:rPr>
          <w:sz w:val="20"/>
          <w:szCs w:val="18"/>
        </w:rPr>
        <w:t>7.1</w:t>
      </w:r>
      <w:r w:rsidRPr="00CD6474">
        <w:tab/>
      </w:r>
      <w:r w:rsidRPr="00CD6474">
        <w:tab/>
        <w:t>Mit Unit</w:t>
      </w:r>
      <w:r w:rsidR="00CC7720">
        <w:t>-</w:t>
      </w:r>
      <w:r w:rsidRPr="00CD6474">
        <w:t>Tests soll eine möglichst hohe Code Coverage</w:t>
      </w:r>
      <w:r w:rsidRPr="00CD6474">
        <w:tab/>
      </w:r>
      <w:r w:rsidRPr="00CD6474">
        <w:tab/>
        <w:t>8h</w:t>
      </w:r>
      <w:r w:rsidRPr="00CD6474">
        <w:tab/>
      </w:r>
      <w:r w:rsidRPr="00CD6474">
        <w:tab/>
        <w:t>1</w:t>
      </w:r>
    </w:p>
    <w:p w14:paraId="6E0ECD97" w14:textId="78EEC084" w:rsidR="00823DE6" w:rsidRPr="00CD6474" w:rsidRDefault="00823DE6" w:rsidP="00CF0653">
      <w:pPr>
        <w:pStyle w:val="Main"/>
      </w:pPr>
      <w:r w:rsidRPr="00CD6474">
        <w:tab/>
      </w:r>
      <w:r w:rsidRPr="00CD6474">
        <w:tab/>
      </w:r>
      <w:r w:rsidR="000F6730" w:rsidRPr="00CD6474">
        <w:t xml:space="preserve">erreicht </w:t>
      </w:r>
      <w:r w:rsidRPr="00CD6474">
        <w:t xml:space="preserve">werden, wobei nur sinnvolle Methoden mit </w:t>
      </w:r>
    </w:p>
    <w:p w14:paraId="2AEE0A57" w14:textId="4BA96F3A" w:rsidR="00823DE6" w:rsidRPr="00CD6474" w:rsidRDefault="00823DE6" w:rsidP="00CF0653">
      <w:pPr>
        <w:pStyle w:val="Main"/>
      </w:pPr>
      <w:r w:rsidRPr="00CD6474">
        <w:tab/>
      </w:r>
      <w:r w:rsidRPr="00CD6474">
        <w:tab/>
      </w:r>
      <w:r w:rsidR="000F6730" w:rsidRPr="00CD6474">
        <w:t>Unit</w:t>
      </w:r>
      <w:r w:rsidR="000F6730">
        <w:t>-</w:t>
      </w:r>
      <w:r w:rsidR="000F6730" w:rsidRPr="00CD6474">
        <w:t xml:space="preserve">Tests getestet </w:t>
      </w:r>
      <w:r w:rsidRPr="00CD6474">
        <w:t>werden sollen.</w:t>
      </w:r>
    </w:p>
    <w:p w14:paraId="5C2A18B2" w14:textId="5B352D47" w:rsidR="00823DE6" w:rsidRPr="00CD6474" w:rsidRDefault="00823DE6" w:rsidP="00CF0653">
      <w:pPr>
        <w:pStyle w:val="Main"/>
      </w:pPr>
      <w:r w:rsidRPr="00CD6474">
        <w:t>T</w:t>
      </w:r>
      <w:r w:rsidRPr="00CD6474">
        <w:rPr>
          <w:sz w:val="20"/>
          <w:szCs w:val="18"/>
        </w:rPr>
        <w:t>7.2</w:t>
      </w:r>
      <w:r w:rsidRPr="00CD6474">
        <w:rPr>
          <w:sz w:val="20"/>
          <w:szCs w:val="18"/>
        </w:rPr>
        <w:tab/>
      </w:r>
      <w:r w:rsidRPr="00CD6474">
        <w:rPr>
          <w:sz w:val="20"/>
          <w:szCs w:val="18"/>
        </w:rPr>
        <w:tab/>
      </w:r>
      <w:r w:rsidRPr="00CD6474">
        <w:t>Wo Unit</w:t>
      </w:r>
      <w:r w:rsidR="00CC7720">
        <w:t>-</w:t>
      </w:r>
      <w:r w:rsidRPr="00CD6474">
        <w:t>Tests nicht möglich oder sinnlos sind, sollen</w:t>
      </w:r>
      <w:r w:rsidRPr="00CD6474">
        <w:tab/>
      </w:r>
      <w:r w:rsidRPr="00CD6474">
        <w:tab/>
        <w:t>4h</w:t>
      </w:r>
      <w:r w:rsidRPr="00CD6474">
        <w:tab/>
      </w:r>
      <w:r w:rsidRPr="00CD6474">
        <w:tab/>
        <w:t>2</w:t>
      </w:r>
    </w:p>
    <w:p w14:paraId="6CF87FE7" w14:textId="7603E393" w:rsidR="00823DE6" w:rsidRPr="00CD6474" w:rsidRDefault="00823DE6" w:rsidP="00CF0653">
      <w:pPr>
        <w:pStyle w:val="Main"/>
      </w:pPr>
      <w:r w:rsidRPr="00CD6474">
        <w:tab/>
      </w:r>
      <w:r w:rsidRPr="00CD6474">
        <w:tab/>
      </w:r>
      <w:r w:rsidR="000F6730" w:rsidRPr="00CD6474">
        <w:t xml:space="preserve">manuelle </w:t>
      </w:r>
      <w:r w:rsidRPr="00CD6474">
        <w:t xml:space="preserve">Tests durchgeführt werden. Für diese wird </w:t>
      </w:r>
    </w:p>
    <w:p w14:paraId="1EC8BA04" w14:textId="6097F8AC" w:rsidR="00823DE6" w:rsidRPr="00CD6474" w:rsidRDefault="00823DE6" w:rsidP="00CF0653">
      <w:pPr>
        <w:pStyle w:val="Main"/>
      </w:pPr>
      <w:r w:rsidRPr="00CD6474">
        <w:tab/>
      </w:r>
      <w:r w:rsidRPr="00CD6474">
        <w:tab/>
      </w:r>
      <w:r w:rsidR="000F6730" w:rsidRPr="00CD6474">
        <w:t xml:space="preserve">ein Testskript </w:t>
      </w:r>
      <w:r w:rsidRPr="00CD6474">
        <w:t xml:space="preserve">geschrieben, sodass sie immer gleich </w:t>
      </w:r>
    </w:p>
    <w:p w14:paraId="5F32CA96" w14:textId="496CEA3B" w:rsidR="00823DE6" w:rsidRPr="00CD6474" w:rsidRDefault="00823DE6" w:rsidP="00CF0653">
      <w:pPr>
        <w:pStyle w:val="Main"/>
      </w:pPr>
      <w:r w:rsidRPr="00CD6474">
        <w:tab/>
      </w:r>
      <w:r w:rsidRPr="00CD6474">
        <w:tab/>
      </w:r>
      <w:r w:rsidR="000F6730" w:rsidRPr="00CD6474">
        <w:t xml:space="preserve">durchgeführt werden </w:t>
      </w:r>
      <w:r w:rsidRPr="00CD6474">
        <w:t>können.</w:t>
      </w:r>
    </w:p>
    <w:p w14:paraId="36CF4C4A" w14:textId="60517C23" w:rsidR="00823DE6" w:rsidRPr="00CD6474" w:rsidRDefault="00823DE6" w:rsidP="00CF0653">
      <w:pPr>
        <w:pStyle w:val="Main"/>
      </w:pPr>
      <w:r w:rsidRPr="00CD6474">
        <w:t>T</w:t>
      </w:r>
      <w:r w:rsidRPr="00CD6474">
        <w:rPr>
          <w:sz w:val="20"/>
          <w:szCs w:val="18"/>
        </w:rPr>
        <w:t>7.3</w:t>
      </w:r>
      <w:r w:rsidRPr="00CD6474">
        <w:tab/>
      </w:r>
      <w:r w:rsidRPr="00CD6474">
        <w:tab/>
        <w:t>Am Ende der Entwicklungszeit sollen End-</w:t>
      </w:r>
      <w:r w:rsidR="004124EA">
        <w:t>t</w:t>
      </w:r>
      <w:r w:rsidRPr="00CD6474">
        <w:t>o-</w:t>
      </w:r>
      <w:r w:rsidR="004124EA">
        <w:t>e</w:t>
      </w:r>
      <w:r w:rsidRPr="00CD6474">
        <w:t xml:space="preserve">nd Tests </w:t>
      </w:r>
      <w:r w:rsidRPr="00CD6474">
        <w:tab/>
      </w:r>
      <w:r w:rsidRPr="00CD6474">
        <w:tab/>
        <w:t>2h</w:t>
      </w:r>
      <w:r w:rsidRPr="00CD6474">
        <w:tab/>
      </w:r>
      <w:r w:rsidRPr="00CD6474">
        <w:tab/>
        <w:t>3</w:t>
      </w:r>
    </w:p>
    <w:p w14:paraId="1803D9A5" w14:textId="6F44C73F" w:rsidR="00823DE6" w:rsidRPr="00CD6474" w:rsidRDefault="00823DE6" w:rsidP="00CF0653">
      <w:pPr>
        <w:pStyle w:val="Main"/>
      </w:pPr>
      <w:r w:rsidRPr="00CD6474">
        <w:tab/>
      </w:r>
      <w:r w:rsidRPr="00CD6474">
        <w:tab/>
        <w:t xml:space="preserve">durchgeführt werden, womit die Funktionsweise der </w:t>
      </w:r>
    </w:p>
    <w:p w14:paraId="184C6A56" w14:textId="63CEB157" w:rsidR="00823DE6" w:rsidRPr="00CD6474" w:rsidRDefault="00823DE6" w:rsidP="00CF0653">
      <w:pPr>
        <w:pStyle w:val="Main"/>
      </w:pPr>
      <w:r w:rsidRPr="00CD6474">
        <w:tab/>
      </w:r>
      <w:r w:rsidRPr="00CD6474">
        <w:tab/>
      </w:r>
      <w:r w:rsidR="000F6730" w:rsidRPr="00CD6474">
        <w:t xml:space="preserve">Applikation </w:t>
      </w:r>
      <w:r w:rsidRPr="00CD6474">
        <w:t>als Ganzes getestet werden.</w:t>
      </w:r>
    </w:p>
    <w:p w14:paraId="184F7B72" w14:textId="5AE5BCDC" w:rsidR="00823DE6" w:rsidRPr="00CD6474" w:rsidRDefault="00823DE6" w:rsidP="00CF0653">
      <w:pPr>
        <w:pStyle w:val="Main"/>
      </w:pPr>
      <w:r w:rsidRPr="00CD6474">
        <w:rPr>
          <w:b/>
        </w:rPr>
        <w:t>Aufwand Total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14h</w:t>
      </w:r>
      <w:r w:rsidRPr="00CD6474">
        <w:tab/>
      </w:r>
      <w:r w:rsidRPr="00CD6474">
        <w:tab/>
        <w:t>4</w:t>
      </w:r>
    </w:p>
    <w:p w14:paraId="711A9557" w14:textId="77777777" w:rsidR="00CF0653" w:rsidRPr="00CD6474" w:rsidRDefault="00CF0653" w:rsidP="00CF0653">
      <w:pPr>
        <w:pStyle w:val="Title2-Main"/>
      </w:pPr>
      <w:r w:rsidRPr="00CD6474">
        <w:t>Akzeptanzkriterien</w:t>
      </w:r>
    </w:p>
    <w:p w14:paraId="47B12DD7" w14:textId="177A123C" w:rsidR="00A57954" w:rsidRPr="00CD6474" w:rsidRDefault="00823DE6" w:rsidP="004F3EEF">
      <w:pPr>
        <w:pStyle w:val="Main"/>
        <w:numPr>
          <w:ilvl w:val="0"/>
          <w:numId w:val="11"/>
        </w:numPr>
      </w:pPr>
      <w:r w:rsidRPr="00CD6474">
        <w:t>Methoden werden</w:t>
      </w:r>
      <w:r w:rsidR="00AB6CE2">
        <w:t>,</w:t>
      </w:r>
      <w:r w:rsidRPr="00CD6474">
        <w:t xml:space="preserve"> wo sinnvoll getestet, private Methoden werden nicht getestet oder gemockt. Die Datenbank wird ebenfalls gemockt.</w:t>
      </w:r>
    </w:p>
    <w:p w14:paraId="7A9C9CDE" w14:textId="01D7EC16" w:rsidR="00823DE6" w:rsidRPr="00CD6474" w:rsidRDefault="00823DE6" w:rsidP="004F3EEF">
      <w:pPr>
        <w:pStyle w:val="Main"/>
        <w:numPr>
          <w:ilvl w:val="0"/>
          <w:numId w:val="11"/>
        </w:numPr>
      </w:pPr>
      <w:r w:rsidRPr="00CD6474">
        <w:t xml:space="preserve">Ein Testskript soll klar </w:t>
      </w:r>
      <w:r w:rsidR="00EC22E3" w:rsidRPr="00CD6474">
        <w:t>beschreiben,</w:t>
      </w:r>
      <w:r w:rsidRPr="00CD6474">
        <w:t xml:space="preserve"> wie ein Test durchzuführen ist und soll nur Teile der Applikation </w:t>
      </w:r>
      <w:r w:rsidR="000F6730" w:rsidRPr="00CD6474">
        <w:t>testen,</w:t>
      </w:r>
      <w:r w:rsidRPr="00CD6474">
        <w:t xml:space="preserve"> welche durch die Unit</w:t>
      </w:r>
      <w:r w:rsidR="00CC7720">
        <w:t>-</w:t>
      </w:r>
      <w:r w:rsidRPr="00CD6474">
        <w:t>Tests nicht schon abgedeckt sind.</w:t>
      </w:r>
    </w:p>
    <w:p w14:paraId="76EE194D" w14:textId="72290AB2" w:rsidR="00823DE6" w:rsidRPr="00CD6474" w:rsidRDefault="00823DE6" w:rsidP="004F3EEF">
      <w:pPr>
        <w:pStyle w:val="Main"/>
        <w:numPr>
          <w:ilvl w:val="0"/>
          <w:numId w:val="11"/>
        </w:numPr>
      </w:pPr>
      <w:r w:rsidRPr="00CD6474">
        <w:t>End-</w:t>
      </w:r>
      <w:r w:rsidR="004124EA">
        <w:t>t</w:t>
      </w:r>
      <w:r w:rsidRPr="00CD6474">
        <w:t>o-</w:t>
      </w:r>
      <w:r w:rsidR="004124EA">
        <w:t>e</w:t>
      </w:r>
      <w:r w:rsidRPr="00CD6474">
        <w:t>nd Tests sind Teil der manuellen Tests und verfügen ebenfalls über ein Testskript.</w:t>
      </w:r>
    </w:p>
    <w:p w14:paraId="2ECB6F0A" w14:textId="6B45F0FB" w:rsidR="00823DE6" w:rsidRPr="00CD6474" w:rsidRDefault="00823DE6" w:rsidP="004F3EEF">
      <w:pPr>
        <w:pStyle w:val="Main"/>
        <w:numPr>
          <w:ilvl w:val="0"/>
          <w:numId w:val="11"/>
        </w:numPr>
      </w:pPr>
      <w:r w:rsidRPr="00CD6474">
        <w:t xml:space="preserve">Alle Tests </w:t>
      </w:r>
      <w:r w:rsidR="00881EA6" w:rsidRPr="00CD6474">
        <w:t>werden erfolgreich abgeschlossen.</w:t>
      </w:r>
    </w:p>
    <w:p w14:paraId="04FA457C" w14:textId="77777777" w:rsidR="001509EA" w:rsidRPr="00CD6474" w:rsidRDefault="001509EA">
      <w:pPr>
        <w:widowControl/>
        <w:spacing w:line="240" w:lineRule="auto"/>
        <w:rPr>
          <w:i/>
          <w:sz w:val="28"/>
        </w:rPr>
      </w:pPr>
      <w:r w:rsidRPr="00CD6474">
        <w:br w:type="page"/>
      </w:r>
    </w:p>
    <w:p w14:paraId="753AB482" w14:textId="6D76E348" w:rsidR="00881EA6" w:rsidRPr="00CD6474" w:rsidRDefault="00881EA6" w:rsidP="00881EA6">
      <w:pPr>
        <w:pStyle w:val="Titel2NichtVerzeichnis"/>
      </w:pPr>
      <w:r w:rsidRPr="00CD6474">
        <w:lastRenderedPageBreak/>
        <w:t>Finalisierung</w:t>
      </w:r>
      <w:r w:rsidR="004372D1" w:rsidRPr="00CD6474">
        <w:t xml:space="preserve"> Applikation</w:t>
      </w:r>
      <w:r w:rsidRPr="00CD6474">
        <w:t xml:space="preserve"> – S8</w:t>
      </w:r>
    </w:p>
    <w:p w14:paraId="5A3CAE1A" w14:textId="46CD921E" w:rsidR="00881EA6" w:rsidRPr="00CD6474" w:rsidRDefault="00881EA6" w:rsidP="00881EA6">
      <w:pPr>
        <w:pStyle w:val="Title2-Main"/>
      </w:pPr>
      <w:r w:rsidRPr="00CD6474">
        <w:t>Anforderungen</w:t>
      </w:r>
    </w:p>
    <w:p w14:paraId="576B7325" w14:textId="30BDBF30" w:rsidR="00881EA6" w:rsidRPr="00CD6474" w:rsidRDefault="00881EA6" w:rsidP="00881EA6">
      <w:pPr>
        <w:pStyle w:val="Main"/>
        <w:rPr>
          <w:sz w:val="20"/>
          <w:szCs w:val="18"/>
        </w:rPr>
      </w:pPr>
      <w:r w:rsidRPr="00CD6474">
        <w:t>A</w:t>
      </w:r>
      <w:r w:rsidRPr="00CD6474">
        <w:rPr>
          <w:sz w:val="20"/>
          <w:szCs w:val="18"/>
        </w:rPr>
        <w:t>5.1</w:t>
      </w:r>
      <w:r w:rsidRPr="00CD6474">
        <w:t>, A</w:t>
      </w:r>
      <w:r w:rsidRPr="00CD6474">
        <w:rPr>
          <w:sz w:val="20"/>
          <w:szCs w:val="18"/>
        </w:rPr>
        <w:t>5.2</w:t>
      </w:r>
    </w:p>
    <w:p w14:paraId="121B321C" w14:textId="7A5C674E" w:rsidR="00881EA6" w:rsidRPr="00CD6474" w:rsidRDefault="00881EA6" w:rsidP="00881EA6">
      <w:pPr>
        <w:pStyle w:val="Title2-Main"/>
      </w:pPr>
      <w:r w:rsidRPr="00CD6474">
        <w:t>Beschreibung</w:t>
      </w:r>
    </w:p>
    <w:p w14:paraId="79BA0DF7" w14:textId="10485122" w:rsidR="00881EA6" w:rsidRPr="00CD6474" w:rsidRDefault="00881EA6" w:rsidP="00881EA6">
      <w:pPr>
        <w:pStyle w:val="Main"/>
        <w:rPr>
          <w:i/>
        </w:rPr>
      </w:pPr>
      <w:r w:rsidRPr="00CD6474">
        <w:t>Als Entwickler möchte ich mit einer sauber geschriebenen Applikation abschliessen. Dafür möchte ich sowohl während als auch am Ende der Entwicklung des Projektes Code Guidelines einhalten. Am Ende der Entwicklungszeit möchte ich das Projekt nochmals überarbeiten, um zu gewährleisten, dass diese Guidelines eingehalten werden.</w:t>
      </w:r>
    </w:p>
    <w:p w14:paraId="492644DD" w14:textId="60B0EC0B" w:rsidR="00881EA6" w:rsidRPr="00CD6474" w:rsidRDefault="00881EA6" w:rsidP="00881EA6">
      <w:pPr>
        <w:pStyle w:val="Title2-Main"/>
      </w:pPr>
      <w:r w:rsidRPr="00CD6474">
        <w:t>Tasks</w:t>
      </w:r>
    </w:p>
    <w:p w14:paraId="7E5C583B" w14:textId="1B82DF38" w:rsidR="00881EA6" w:rsidRPr="00CD6474" w:rsidRDefault="00881EA6" w:rsidP="00881EA6">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6A6BAC0" w14:textId="4120A1F4" w:rsidR="00881EA6" w:rsidRPr="00CD6474" w:rsidRDefault="00881EA6" w:rsidP="00881EA6">
      <w:pPr>
        <w:pStyle w:val="Main"/>
      </w:pPr>
      <w:r w:rsidRPr="00CD6474">
        <w:t>T</w:t>
      </w:r>
      <w:r w:rsidRPr="00CD6474">
        <w:rPr>
          <w:sz w:val="20"/>
          <w:szCs w:val="18"/>
        </w:rPr>
        <w:t>8.1</w:t>
      </w:r>
      <w:r w:rsidRPr="00CD6474">
        <w:rPr>
          <w:sz w:val="20"/>
          <w:szCs w:val="18"/>
        </w:rPr>
        <w:tab/>
      </w:r>
      <w:r w:rsidRPr="00CD6474">
        <w:rPr>
          <w:sz w:val="20"/>
          <w:szCs w:val="18"/>
        </w:rPr>
        <w:tab/>
      </w:r>
      <w:r w:rsidRPr="00CD6474">
        <w:t>Klassen-, Methoden- und Variablennamen sollen</w:t>
      </w:r>
      <w:r w:rsidRPr="00CD6474">
        <w:tab/>
      </w:r>
      <w:r w:rsidR="006A025A">
        <w:tab/>
      </w:r>
      <w:r w:rsidRPr="00CD6474">
        <w:tab/>
        <w:t>1h</w:t>
      </w:r>
      <w:r w:rsidRPr="00CD6474">
        <w:tab/>
      </w:r>
      <w:r w:rsidRPr="00CD6474">
        <w:tab/>
        <w:t>1</w:t>
      </w:r>
    </w:p>
    <w:p w14:paraId="2772BBF1" w14:textId="06D8AAE4" w:rsidR="00881EA6" w:rsidRPr="00CD6474" w:rsidRDefault="00881EA6" w:rsidP="00881EA6">
      <w:pPr>
        <w:pStyle w:val="Main"/>
      </w:pPr>
      <w:r w:rsidRPr="00CD6474">
        <w:tab/>
      </w:r>
      <w:r w:rsidRPr="00CD6474">
        <w:tab/>
      </w:r>
      <w:r w:rsidR="006A025A" w:rsidRPr="00CD6474">
        <w:t xml:space="preserve">sinnvoll und </w:t>
      </w:r>
      <w:r w:rsidRPr="00CD6474">
        <w:t>aussagekräftig sein.</w:t>
      </w:r>
    </w:p>
    <w:p w14:paraId="5100741B" w14:textId="5B6E421C" w:rsidR="00881EA6" w:rsidRPr="00CD6474" w:rsidRDefault="00881EA6" w:rsidP="00881EA6">
      <w:pPr>
        <w:pStyle w:val="Main"/>
      </w:pPr>
      <w:r w:rsidRPr="00CD6474">
        <w:t>T</w:t>
      </w:r>
      <w:r w:rsidRPr="00CD6474">
        <w:rPr>
          <w:sz w:val="20"/>
          <w:szCs w:val="18"/>
        </w:rPr>
        <w:t>8.2</w:t>
      </w:r>
      <w:r w:rsidRPr="00CD6474">
        <w:tab/>
      </w:r>
      <w:r w:rsidRPr="00CD6474">
        <w:tab/>
        <w:t>Wo nötig Code kommentieren (soll grösstenteils</w:t>
      </w:r>
      <w:r w:rsidR="006A025A">
        <w:tab/>
      </w:r>
      <w:r w:rsidR="006A025A">
        <w:tab/>
      </w:r>
      <w:r w:rsidRPr="00CD6474">
        <w:tab/>
        <w:t>1h</w:t>
      </w:r>
      <w:r w:rsidRPr="00CD6474">
        <w:tab/>
      </w:r>
      <w:r w:rsidRPr="00CD6474">
        <w:tab/>
        <w:t>2</w:t>
      </w:r>
    </w:p>
    <w:p w14:paraId="4D9F68A1" w14:textId="59E8BAF6" w:rsidR="00881EA6" w:rsidRPr="00CD6474" w:rsidRDefault="00881EA6" w:rsidP="00881EA6">
      <w:pPr>
        <w:pStyle w:val="Main"/>
      </w:pPr>
      <w:r w:rsidRPr="00CD6474">
        <w:tab/>
      </w:r>
      <w:r w:rsidRPr="00CD6474">
        <w:tab/>
      </w:r>
      <w:r w:rsidR="006A025A" w:rsidRPr="00CD6474">
        <w:t xml:space="preserve">self-documenting </w:t>
      </w:r>
      <w:r w:rsidRPr="00CD6474">
        <w:t xml:space="preserve">sein, das heisst Methoden und </w:t>
      </w:r>
    </w:p>
    <w:p w14:paraId="0098F786" w14:textId="77777777" w:rsidR="006A025A" w:rsidRDefault="00881EA6" w:rsidP="00881EA6">
      <w:pPr>
        <w:pStyle w:val="Main"/>
      </w:pPr>
      <w:r w:rsidRPr="00CD6474">
        <w:tab/>
      </w:r>
      <w:r w:rsidRPr="00CD6474">
        <w:tab/>
      </w:r>
      <w:r w:rsidR="006A025A" w:rsidRPr="00CD6474">
        <w:t xml:space="preserve">Variablennamen sollen beschreiben </w:t>
      </w:r>
      <w:r w:rsidRPr="00CD6474">
        <w:t xml:space="preserve">was sie machen </w:t>
      </w:r>
    </w:p>
    <w:p w14:paraId="6B096EC5" w14:textId="3E017AD1" w:rsidR="00881EA6" w:rsidRPr="00CD6474" w:rsidRDefault="006A025A" w:rsidP="006A025A">
      <w:pPr>
        <w:pStyle w:val="Main"/>
        <w:ind w:left="567" w:firstLine="567"/>
      </w:pPr>
      <w:r>
        <w:t>u</w:t>
      </w:r>
      <w:r w:rsidR="00881EA6" w:rsidRPr="00CD6474">
        <w:t>nd</w:t>
      </w:r>
      <w:r>
        <w:t xml:space="preserve"> </w:t>
      </w:r>
      <w:r w:rsidR="00881EA6" w:rsidRPr="00CD6474">
        <w:t>Kommentare sollten nicht nötig sein).</w:t>
      </w:r>
    </w:p>
    <w:p w14:paraId="405FFC88" w14:textId="77909395" w:rsidR="00881EA6" w:rsidRPr="00CD6474" w:rsidRDefault="00881EA6" w:rsidP="00881EA6">
      <w:pPr>
        <w:pStyle w:val="Main"/>
      </w:pPr>
      <w:r w:rsidRPr="00CD6474">
        <w:t>T</w:t>
      </w:r>
      <w:r w:rsidRPr="00CD6474">
        <w:rPr>
          <w:sz w:val="20"/>
          <w:szCs w:val="18"/>
        </w:rPr>
        <w:t>8.3</w:t>
      </w:r>
      <w:r w:rsidRPr="00CD6474">
        <w:tab/>
      </w:r>
      <w:r w:rsidRPr="00CD6474">
        <w:tab/>
        <w:t>Code aufräumen, unschönen Code refactorn.</w:t>
      </w:r>
      <w:r w:rsidRPr="00CD6474">
        <w:tab/>
      </w:r>
      <w:r w:rsidRPr="00CD6474">
        <w:tab/>
      </w:r>
      <w:r w:rsidRPr="00CD6474">
        <w:tab/>
      </w:r>
      <w:r w:rsidRPr="00CD6474">
        <w:tab/>
        <w:t>2h</w:t>
      </w:r>
      <w:r w:rsidR="006A025A">
        <w:tab/>
      </w:r>
      <w:r w:rsidR="006A025A">
        <w:tab/>
        <w:t>3</w:t>
      </w:r>
    </w:p>
    <w:p w14:paraId="300AB4C7" w14:textId="47B01B61" w:rsidR="00881EA6" w:rsidRPr="00CD6474" w:rsidRDefault="004372D1" w:rsidP="00881EA6">
      <w:pPr>
        <w:pStyle w:val="Main"/>
      </w:pPr>
      <w:r w:rsidRPr="00CD6474">
        <w:rPr>
          <w:b/>
        </w:rPr>
        <w:t xml:space="preserve">Aufwand </w:t>
      </w:r>
      <w:r w:rsidR="00881EA6" w:rsidRPr="00CD6474">
        <w:rPr>
          <w:b/>
        </w:rPr>
        <w:t>Total</w:t>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r>
      <w:r w:rsidR="00881EA6" w:rsidRPr="00CD6474">
        <w:tab/>
        <w:t>4h</w:t>
      </w:r>
    </w:p>
    <w:p w14:paraId="607F33A2" w14:textId="5820C839" w:rsidR="00881EA6" w:rsidRPr="00CD6474" w:rsidRDefault="00881EA6" w:rsidP="00881EA6">
      <w:pPr>
        <w:pStyle w:val="Title2-Main"/>
      </w:pPr>
      <w:r w:rsidRPr="00CD6474">
        <w:t>Akzeptanzkriterien</w:t>
      </w:r>
    </w:p>
    <w:p w14:paraId="7CAE20D9" w14:textId="258EE78B" w:rsidR="00881EA6" w:rsidRPr="00CD6474" w:rsidRDefault="00881EA6" w:rsidP="004F3EEF">
      <w:pPr>
        <w:pStyle w:val="Main"/>
        <w:numPr>
          <w:ilvl w:val="0"/>
          <w:numId w:val="12"/>
        </w:numPr>
      </w:pPr>
      <w:r w:rsidRPr="00CD6474">
        <w:t>Klassen-, Methoden- und Variablennamen sind selbstbeschreibend.</w:t>
      </w:r>
    </w:p>
    <w:p w14:paraId="6BCF76B4" w14:textId="3708CD9A" w:rsidR="00881EA6" w:rsidRPr="00CD6474" w:rsidRDefault="00881EA6" w:rsidP="004F3EEF">
      <w:pPr>
        <w:pStyle w:val="Main"/>
        <w:numPr>
          <w:ilvl w:val="0"/>
          <w:numId w:val="12"/>
        </w:numPr>
      </w:pPr>
      <w:r w:rsidRPr="00CD6474">
        <w:t>Kommentare sind nur an wenigen Orten notwendig und verwendet.</w:t>
      </w:r>
    </w:p>
    <w:p w14:paraId="5D215E8A" w14:textId="4FC85271" w:rsidR="00FE5F4C" w:rsidRPr="00CD6474" w:rsidRDefault="00881EA6" w:rsidP="004F3EEF">
      <w:pPr>
        <w:pStyle w:val="Main"/>
        <w:numPr>
          <w:ilvl w:val="0"/>
          <w:numId w:val="12"/>
        </w:numPr>
      </w:pPr>
      <w:r w:rsidRPr="00CD6474">
        <w:t>Code ist sauber und gut lesbar.</w:t>
      </w:r>
    </w:p>
    <w:p w14:paraId="32E67155" w14:textId="77777777" w:rsidR="001509EA" w:rsidRPr="00CD6474" w:rsidRDefault="001509EA">
      <w:pPr>
        <w:widowControl/>
        <w:spacing w:line="240" w:lineRule="auto"/>
        <w:rPr>
          <w:i/>
          <w:sz w:val="28"/>
        </w:rPr>
      </w:pPr>
      <w:r w:rsidRPr="00CD6474">
        <w:br w:type="page"/>
      </w:r>
    </w:p>
    <w:p w14:paraId="611E43CF" w14:textId="415D49D6" w:rsidR="00FE5F4C" w:rsidRPr="00CD6474" w:rsidRDefault="004372D1" w:rsidP="00554274">
      <w:pPr>
        <w:pStyle w:val="Titel2NichtVerzeichnis"/>
      </w:pPr>
      <w:r w:rsidRPr="00CD6474">
        <w:lastRenderedPageBreak/>
        <w:t>Finalisierung Dokumentation – S9</w:t>
      </w:r>
    </w:p>
    <w:p w14:paraId="1420E670" w14:textId="347F1271" w:rsidR="004372D1" w:rsidRPr="00CD6474" w:rsidRDefault="004372D1" w:rsidP="004372D1">
      <w:pPr>
        <w:pStyle w:val="Title2-Main"/>
      </w:pPr>
      <w:r w:rsidRPr="00CD6474">
        <w:t>Anforderungen</w:t>
      </w:r>
    </w:p>
    <w:p w14:paraId="09F34794" w14:textId="07FF8522" w:rsidR="004372D1" w:rsidRPr="00CD6474" w:rsidRDefault="004372D1" w:rsidP="004372D1">
      <w:pPr>
        <w:pStyle w:val="Main"/>
      </w:pPr>
      <w:r w:rsidRPr="00CD6474">
        <w:t>-</w:t>
      </w:r>
    </w:p>
    <w:p w14:paraId="111550B3" w14:textId="76C8C4D8" w:rsidR="004372D1" w:rsidRPr="00CD6474" w:rsidRDefault="004372D1" w:rsidP="004372D1">
      <w:pPr>
        <w:pStyle w:val="Title2-Main"/>
      </w:pPr>
      <w:r w:rsidRPr="00CD6474">
        <w:t>Beschreibung</w:t>
      </w:r>
    </w:p>
    <w:p w14:paraId="0F347B39" w14:textId="6A4F15A4" w:rsidR="004372D1" w:rsidRPr="00CD6474" w:rsidRDefault="004372D1" w:rsidP="004372D1">
      <w:pPr>
        <w:pStyle w:val="Main"/>
      </w:pPr>
      <w:r w:rsidRPr="00CD6474">
        <w:t>Als Kandidat will ich eine detaillierte und inhalt</w:t>
      </w:r>
      <w:r w:rsidR="009B2A93">
        <w:t>s</w:t>
      </w:r>
      <w:r w:rsidRPr="00CD6474">
        <w:t xml:space="preserve">reiche Dokumentation erstellen. Wichtig ist mir </w:t>
      </w:r>
      <w:r w:rsidR="00EC22E3" w:rsidRPr="00CD6474">
        <w:t>hierbei,</w:t>
      </w:r>
      <w:r w:rsidRPr="00CD6474">
        <w:t xml:space="preserve"> dass ich so viele Bewertungskriterien wie möglich abdecken kann und parallel zur Applikationsentwicklung dokumentieren kann.</w:t>
      </w:r>
    </w:p>
    <w:p w14:paraId="3B7D89E3" w14:textId="305B3020" w:rsidR="004372D1" w:rsidRPr="00CD6474" w:rsidRDefault="004372D1" w:rsidP="004372D1">
      <w:pPr>
        <w:pStyle w:val="Title2-Main"/>
      </w:pPr>
      <w:r w:rsidRPr="00CD6474">
        <w:t>Tasks</w:t>
      </w:r>
    </w:p>
    <w:p w14:paraId="35521025" w14:textId="4A173094" w:rsidR="004372D1" w:rsidRPr="00CD6474" w:rsidRDefault="004372D1" w:rsidP="004372D1">
      <w:pPr>
        <w:pStyle w:val="Main"/>
        <w:rPr>
          <w:b/>
        </w:rPr>
      </w:pPr>
      <w:r w:rsidRPr="00CD6474">
        <w:rPr>
          <w:b/>
        </w:rPr>
        <w:t>Nummer</w:t>
      </w:r>
      <w:r w:rsidRPr="00CD6474">
        <w:rPr>
          <w:b/>
        </w:rPr>
        <w:tab/>
        <w:t>Beschreibung</w:t>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r>
      <w:r w:rsidRPr="00CD6474">
        <w:rPr>
          <w:b/>
        </w:rPr>
        <w:tab/>
        <w:t>Zeit</w:t>
      </w:r>
      <w:r w:rsidRPr="00CD6474">
        <w:rPr>
          <w:b/>
        </w:rPr>
        <w:tab/>
      </w:r>
      <w:r w:rsidRPr="00CD6474">
        <w:rPr>
          <w:b/>
        </w:rPr>
        <w:tab/>
        <w:t>Ablauf</w:t>
      </w:r>
    </w:p>
    <w:p w14:paraId="03AC3FAF" w14:textId="5851C12C" w:rsidR="004372D1" w:rsidRPr="00CD6474" w:rsidRDefault="004372D1" w:rsidP="004372D1">
      <w:pPr>
        <w:pStyle w:val="Main"/>
      </w:pPr>
      <w:r w:rsidRPr="00CD6474">
        <w:t>T</w:t>
      </w:r>
      <w:r w:rsidRPr="00CD6474">
        <w:rPr>
          <w:sz w:val="20"/>
          <w:szCs w:val="18"/>
        </w:rPr>
        <w:t>9.1</w:t>
      </w:r>
      <w:r w:rsidRPr="00CD6474">
        <w:tab/>
      </w:r>
      <w:r w:rsidRPr="00CD6474">
        <w:tab/>
        <w:t>Arbeitsjournal führen.</w:t>
      </w:r>
      <w:r w:rsidRPr="00CD6474">
        <w:tab/>
      </w:r>
      <w:r w:rsidRPr="00CD6474">
        <w:tab/>
      </w:r>
      <w:r w:rsidRPr="00CD6474">
        <w:tab/>
      </w:r>
      <w:r w:rsidRPr="00CD6474">
        <w:tab/>
      </w:r>
      <w:r w:rsidRPr="00CD6474">
        <w:tab/>
      </w:r>
      <w:r w:rsidRPr="00CD6474">
        <w:tab/>
      </w:r>
      <w:r w:rsidRPr="00CD6474">
        <w:tab/>
      </w:r>
      <w:r w:rsidRPr="00CD6474">
        <w:tab/>
        <w:t>1</w:t>
      </w:r>
      <w:r w:rsidR="00266636" w:rsidRPr="00CD6474">
        <w:t>0</w:t>
      </w:r>
      <w:r w:rsidRPr="00CD6474">
        <w:t>h</w:t>
      </w:r>
      <w:r w:rsidRPr="00CD6474">
        <w:tab/>
      </w:r>
      <w:r w:rsidRPr="00CD6474">
        <w:tab/>
        <w:t>1</w:t>
      </w:r>
    </w:p>
    <w:p w14:paraId="76AF7D85" w14:textId="070EED86" w:rsidR="004372D1" w:rsidRPr="00CD6474" w:rsidRDefault="004372D1" w:rsidP="004372D1">
      <w:pPr>
        <w:pStyle w:val="Main"/>
      </w:pPr>
      <w:r w:rsidRPr="00CD6474">
        <w:t>T</w:t>
      </w:r>
      <w:r w:rsidRPr="00CD6474">
        <w:rPr>
          <w:sz w:val="20"/>
          <w:szCs w:val="18"/>
        </w:rPr>
        <w:t>9.2</w:t>
      </w:r>
      <w:r w:rsidRPr="00CD6474">
        <w:tab/>
      </w:r>
      <w:r w:rsidRPr="00CD6474">
        <w:tab/>
        <w:t xml:space="preserve">Dokumentation vervollständigen. </w:t>
      </w:r>
      <w:r w:rsidRPr="00CD6474">
        <w:tab/>
      </w:r>
      <w:r w:rsidRPr="00CD6474">
        <w:tab/>
      </w:r>
      <w:r w:rsidRPr="00CD6474">
        <w:tab/>
      </w:r>
      <w:r w:rsidRPr="00CD6474">
        <w:tab/>
      </w:r>
      <w:r w:rsidRPr="00CD6474">
        <w:tab/>
      </w:r>
      <w:r w:rsidRPr="00CD6474">
        <w:tab/>
      </w:r>
      <w:r w:rsidR="00266636" w:rsidRPr="00CD6474">
        <w:t>7</w:t>
      </w:r>
      <w:r w:rsidRPr="00CD6474">
        <w:t>h</w:t>
      </w:r>
      <w:r w:rsidRPr="00CD6474">
        <w:tab/>
      </w:r>
      <w:r w:rsidRPr="00CD6474">
        <w:tab/>
        <w:t>2</w:t>
      </w:r>
    </w:p>
    <w:p w14:paraId="06BEDB04" w14:textId="60B0881F" w:rsidR="004372D1" w:rsidRPr="00CD6474" w:rsidRDefault="004372D1" w:rsidP="004372D1">
      <w:pPr>
        <w:pStyle w:val="Main"/>
      </w:pPr>
      <w:r w:rsidRPr="00CD6474">
        <w:rPr>
          <w:b/>
        </w:rPr>
        <w:t>Aufwand Total</w:t>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rPr>
          <w:b/>
        </w:rPr>
        <w:tab/>
      </w:r>
      <w:r w:rsidR="00266636" w:rsidRPr="00CD6474">
        <w:t>17h</w:t>
      </w:r>
    </w:p>
    <w:p w14:paraId="37115EB8" w14:textId="424F70FF" w:rsidR="004372D1" w:rsidRPr="00CD6474" w:rsidRDefault="004372D1" w:rsidP="004372D1">
      <w:pPr>
        <w:pStyle w:val="Title2-Main"/>
      </w:pPr>
      <w:r w:rsidRPr="00CD6474">
        <w:t>Akzeptanzkriterien</w:t>
      </w:r>
    </w:p>
    <w:p w14:paraId="7CAEC4D1" w14:textId="3D3A1487" w:rsidR="004372D1" w:rsidRPr="00CD6474" w:rsidRDefault="004372D1" w:rsidP="004F3EEF">
      <w:pPr>
        <w:pStyle w:val="Main"/>
        <w:numPr>
          <w:ilvl w:val="0"/>
          <w:numId w:val="13"/>
        </w:numPr>
      </w:pPr>
      <w:r w:rsidRPr="00CD6474">
        <w:t>Das Arbeitsjournal wurde täglich geführt, überarbeitet und für jeden Tag final abgeschlossen.</w:t>
      </w:r>
    </w:p>
    <w:p w14:paraId="3E3838A1" w14:textId="7E74A43E" w:rsidR="004372D1" w:rsidRPr="00CD6474" w:rsidRDefault="004372D1" w:rsidP="004F3EEF">
      <w:pPr>
        <w:pStyle w:val="Main"/>
        <w:numPr>
          <w:ilvl w:val="0"/>
          <w:numId w:val="13"/>
        </w:numPr>
      </w:pPr>
      <w:r w:rsidRPr="00CD6474">
        <w:t>Die Dokumentation ist vollständig, ohne Lücken und wurde gegen Ende nochmals überarbeitet.</w:t>
      </w:r>
    </w:p>
    <w:p w14:paraId="17C1F820" w14:textId="3CF07A23" w:rsidR="004372D1" w:rsidRPr="00CD6474" w:rsidRDefault="004372D1" w:rsidP="004F3EEF">
      <w:pPr>
        <w:pStyle w:val="Main"/>
        <w:numPr>
          <w:ilvl w:val="0"/>
          <w:numId w:val="13"/>
        </w:numPr>
      </w:pPr>
      <w:r w:rsidRPr="00CD6474">
        <w:t>Alle Bewertungskriterien konnten erfolgreich abgearbeitet werden.</w:t>
      </w:r>
    </w:p>
    <w:p w14:paraId="60B520BD" w14:textId="77777777" w:rsidR="006431EA" w:rsidRPr="00CD6474" w:rsidRDefault="006431EA">
      <w:pPr>
        <w:widowControl/>
        <w:spacing w:line="240" w:lineRule="auto"/>
        <w:rPr>
          <w:i/>
          <w:sz w:val="36"/>
        </w:rPr>
      </w:pPr>
      <w:r w:rsidRPr="00CD6474">
        <w:br w:type="page"/>
      </w:r>
    </w:p>
    <w:p w14:paraId="73681AA6" w14:textId="6D9AA4E7" w:rsidR="006431EA" w:rsidRPr="00CD6474" w:rsidRDefault="006431EA" w:rsidP="006431EA">
      <w:pPr>
        <w:pStyle w:val="Formatvorlage1"/>
      </w:pPr>
      <w:bookmarkStart w:id="43" w:name="_Toc163206330"/>
      <w:r w:rsidRPr="00CD6474">
        <w:lastRenderedPageBreak/>
        <w:t>Risikoanalyse</w:t>
      </w:r>
      <w:bookmarkEnd w:id="43"/>
    </w:p>
    <w:p w14:paraId="62B13143" w14:textId="72381BB5" w:rsidR="006431EA" w:rsidRPr="00CD6474" w:rsidRDefault="006431EA" w:rsidP="006431EA">
      <w:pPr>
        <w:pStyle w:val="Formatvorlage2"/>
      </w:pPr>
      <w:bookmarkStart w:id="44" w:name="_Toc163206331"/>
      <w:r w:rsidRPr="00CD6474">
        <w:t>Motivationsverlust</w:t>
      </w:r>
      <w:r w:rsidR="00631AB0" w:rsidRPr="00CD6474">
        <w:t xml:space="preserve"> – R1</w:t>
      </w:r>
      <w:bookmarkEnd w:id="44"/>
    </w:p>
    <w:p w14:paraId="10D4519D" w14:textId="44BDDE28" w:rsidR="006431EA" w:rsidRPr="00CD6474" w:rsidRDefault="006431EA" w:rsidP="006431EA">
      <w:pPr>
        <w:pStyle w:val="Titel2NichtVerzeichnis"/>
      </w:pPr>
      <w:r w:rsidRPr="00CD6474">
        <w:t>Beschreibung</w:t>
      </w:r>
    </w:p>
    <w:p w14:paraId="5015DA96" w14:textId="5CB6BA43" w:rsidR="006431EA" w:rsidRPr="00CD6474" w:rsidRDefault="006431EA" w:rsidP="006431EA">
      <w:pPr>
        <w:pStyle w:val="Main"/>
      </w:pPr>
      <w:r w:rsidRPr="00CD6474">
        <w:t>Der Kandidat verliert die Motivation seriös an der Arbeit weiterzuarbeiten oder erleidet ein Burnout.</w:t>
      </w:r>
    </w:p>
    <w:p w14:paraId="00EEEC78" w14:textId="3C15777D" w:rsidR="006431EA" w:rsidRPr="00CD6474" w:rsidRDefault="006431EA" w:rsidP="006431EA">
      <w:pPr>
        <w:pStyle w:val="Titel2NichtVerzeichnis"/>
      </w:pPr>
      <w:r w:rsidRPr="00CD6474">
        <w:t>Massnahmen</w:t>
      </w:r>
    </w:p>
    <w:p w14:paraId="1DDD4BE1" w14:textId="4B87F9A4" w:rsidR="006431EA" w:rsidRPr="00CD6474" w:rsidRDefault="009049BC" w:rsidP="006431EA">
      <w:pPr>
        <w:pStyle w:val="Main"/>
      </w:pPr>
      <w:r w:rsidRPr="00CD6474">
        <w:t>Arbeiten,</w:t>
      </w:r>
      <w:r w:rsidR="006431EA" w:rsidRPr="00CD6474">
        <w:t xml:space="preserve"> für welche sich der Kandidat nur schwer motivieren kann, werden in den ersten paar Tagen erledigt. Während der ersten paar Tage der Arbeit wird ausserdem länger </w:t>
      </w:r>
      <w:r w:rsidRPr="00CD6474">
        <w:t>gearbeitet,</w:t>
      </w:r>
      <w:r w:rsidR="006431EA" w:rsidRPr="00CD6474">
        <w:t xml:space="preserve"> sodass Zeitdruck vermindert wird und der Kandidat sich auf entspanntere weitere Arbeitstage freuen kann. </w:t>
      </w:r>
      <w:r w:rsidRPr="00CD6474">
        <w:t xml:space="preserve">Weiterhin wurde der Zeitrahmen der IPA so gewählt, dass die zehn Arbeitstage in drei Wochen aufgeteilt sind, und zwischen den Arbeitsblöcken grössere Pausen vorkommen (Schule, Ostern). Im Zeitplan wurde </w:t>
      </w:r>
      <w:r w:rsidR="009B2A93">
        <w:t>zudem</w:t>
      </w:r>
      <w:r w:rsidRPr="00CD6474">
        <w:t xml:space="preserve"> darauf geachtet, dass grosse Arbeitsblöcke (wie den Projektauftrag zu dokumentieren) auf zwei Tage aufgeteilt wurden, statt ein Tag für ein Thema aufzuwenden.</w:t>
      </w:r>
    </w:p>
    <w:p w14:paraId="728519DC" w14:textId="1F97C28A" w:rsidR="009049BC" w:rsidRPr="00CD6474" w:rsidRDefault="009049BC" w:rsidP="009049BC">
      <w:pPr>
        <w:pStyle w:val="Titel2NichtVerzeichnis"/>
      </w:pPr>
      <w:r w:rsidRPr="00CD6474">
        <w:t>Risikohöhe</w:t>
      </w:r>
    </w:p>
    <w:p w14:paraId="5EB19B63" w14:textId="282A5DEE" w:rsidR="009049BC" w:rsidRPr="00CD6474" w:rsidRDefault="009049BC" w:rsidP="009049BC">
      <w:pPr>
        <w:pStyle w:val="Main"/>
      </w:pPr>
      <w:r w:rsidRPr="00CD6474">
        <w:t xml:space="preserve">Eintrittswahrscheinlichkeit: </w:t>
      </w:r>
      <w:r w:rsidRPr="00CD6474">
        <w:tab/>
        <w:t>Tief</w:t>
      </w:r>
    </w:p>
    <w:p w14:paraId="6645D889" w14:textId="5BD226E1" w:rsidR="009049BC" w:rsidRPr="00CD6474" w:rsidRDefault="009049BC" w:rsidP="009049BC">
      <w:pPr>
        <w:pStyle w:val="Main"/>
      </w:pPr>
      <w:r w:rsidRPr="00CD6474">
        <w:t xml:space="preserve">Auswirkungen: </w:t>
      </w:r>
      <w:r w:rsidRPr="00CD6474">
        <w:tab/>
      </w:r>
      <w:r w:rsidRPr="00CD6474">
        <w:tab/>
      </w:r>
      <w:r w:rsidRPr="00CD6474">
        <w:tab/>
        <w:t>Hoch</w:t>
      </w:r>
    </w:p>
    <w:p w14:paraId="0613D888" w14:textId="28D57BE1" w:rsidR="009049BC" w:rsidRPr="00CD6474" w:rsidRDefault="009049BC" w:rsidP="009049BC">
      <w:pPr>
        <w:pStyle w:val="Formatvorlage2"/>
      </w:pPr>
      <w:bookmarkStart w:id="45" w:name="_Toc163206332"/>
      <w:r w:rsidRPr="00CD6474">
        <w:t>Unfall</w:t>
      </w:r>
      <w:r w:rsidR="00631AB0" w:rsidRPr="00CD6474">
        <w:t xml:space="preserve"> – R2</w:t>
      </w:r>
      <w:bookmarkEnd w:id="45"/>
    </w:p>
    <w:p w14:paraId="1B4B2BDD" w14:textId="095DC26B" w:rsidR="009049BC" w:rsidRPr="00CD6474" w:rsidRDefault="009049BC" w:rsidP="009049BC">
      <w:pPr>
        <w:pStyle w:val="Titel2NichtVerzeichnis"/>
      </w:pPr>
      <w:r w:rsidRPr="00CD6474">
        <w:t>Beschreibung</w:t>
      </w:r>
    </w:p>
    <w:p w14:paraId="19B30427" w14:textId="4598FE3C" w:rsidR="009049BC" w:rsidRPr="00CD6474" w:rsidRDefault="009049BC" w:rsidP="009049BC">
      <w:pPr>
        <w:pStyle w:val="Main"/>
      </w:pPr>
      <w:r w:rsidRPr="00CD6474">
        <w:t>Der Kandidat erleidet eine Verletzung und kann aufgrund dieser für einen längeren Zeitraum nicht weiterarbeiten.</w:t>
      </w:r>
    </w:p>
    <w:p w14:paraId="0BDEE843" w14:textId="6659FFB0" w:rsidR="009049BC" w:rsidRPr="00CD6474" w:rsidRDefault="009049BC" w:rsidP="009049BC">
      <w:pPr>
        <w:pStyle w:val="Titel2NichtVerzeichnis"/>
      </w:pPr>
      <w:r w:rsidRPr="00CD6474">
        <w:t>Massnahmen</w:t>
      </w:r>
    </w:p>
    <w:p w14:paraId="77905CFF" w14:textId="77777777" w:rsidR="009049BC" w:rsidRPr="00CD6474" w:rsidRDefault="009049BC" w:rsidP="009049BC">
      <w:pPr>
        <w:pStyle w:val="Main"/>
      </w:pPr>
      <w:r w:rsidRPr="00CD6474">
        <w:t xml:space="preserve">Das Expertenteam und die Fachkräfte werden über den Unfall sofort aufgeklärt. Weitere Schritte werden abgeklärt. </w:t>
      </w:r>
    </w:p>
    <w:p w14:paraId="77420F96" w14:textId="77777777" w:rsidR="009049BC" w:rsidRPr="00CD6474" w:rsidRDefault="009049BC" w:rsidP="009049BC">
      <w:pPr>
        <w:pStyle w:val="Titel2NichtVerzeichnis"/>
      </w:pPr>
      <w:r w:rsidRPr="00CD6474">
        <w:t>Risikohöhe</w:t>
      </w:r>
    </w:p>
    <w:p w14:paraId="48EFDCE7" w14:textId="5E1681B6" w:rsidR="009049BC" w:rsidRPr="00CD6474" w:rsidRDefault="009049BC" w:rsidP="009049BC">
      <w:pPr>
        <w:pStyle w:val="Main"/>
      </w:pPr>
      <w:r w:rsidRPr="00CD6474">
        <w:t>Eintrittswahrscheinlichkeit:</w:t>
      </w:r>
      <w:r w:rsidRPr="00CD6474">
        <w:tab/>
        <w:t>Tief</w:t>
      </w:r>
    </w:p>
    <w:p w14:paraId="62E0FE6F" w14:textId="58ACA1C9" w:rsidR="009049BC" w:rsidRPr="00CD6474" w:rsidRDefault="009049BC" w:rsidP="009049BC">
      <w:pPr>
        <w:pStyle w:val="Main"/>
      </w:pPr>
      <w:r w:rsidRPr="00CD6474">
        <w:t>Auswirkungen:</w:t>
      </w:r>
      <w:r w:rsidRPr="00CD6474">
        <w:tab/>
      </w:r>
      <w:r w:rsidRPr="00CD6474">
        <w:tab/>
      </w:r>
      <w:r w:rsidRPr="00CD6474">
        <w:tab/>
        <w:t>Hoch</w:t>
      </w:r>
    </w:p>
    <w:p w14:paraId="5D1CA0E8" w14:textId="77777777" w:rsidR="009049BC" w:rsidRPr="00CD6474" w:rsidRDefault="009049BC">
      <w:pPr>
        <w:widowControl/>
        <w:spacing w:line="240" w:lineRule="auto"/>
        <w:rPr>
          <w:i/>
          <w:sz w:val="32"/>
        </w:rPr>
      </w:pPr>
      <w:r w:rsidRPr="00CD6474">
        <w:br w:type="page"/>
      </w:r>
    </w:p>
    <w:p w14:paraId="0F90819A" w14:textId="343D9483" w:rsidR="009049BC" w:rsidRPr="00CD6474" w:rsidRDefault="009049BC" w:rsidP="009049BC">
      <w:pPr>
        <w:pStyle w:val="Formatvorlage2"/>
      </w:pPr>
      <w:bookmarkStart w:id="46" w:name="_Toc163206333"/>
      <w:r w:rsidRPr="00CD6474">
        <w:lastRenderedPageBreak/>
        <w:t>Krankheit</w:t>
      </w:r>
      <w:r w:rsidR="00631AB0" w:rsidRPr="00CD6474">
        <w:t xml:space="preserve"> – R3</w:t>
      </w:r>
      <w:bookmarkEnd w:id="46"/>
    </w:p>
    <w:p w14:paraId="0BF3315C" w14:textId="4FBC20CF" w:rsidR="009049BC" w:rsidRPr="00CD6474" w:rsidRDefault="009049BC" w:rsidP="009049BC">
      <w:pPr>
        <w:pStyle w:val="Titel2NichtVerzeichnis"/>
      </w:pPr>
      <w:r w:rsidRPr="00CD6474">
        <w:t>Beschreibung</w:t>
      </w:r>
    </w:p>
    <w:p w14:paraId="202A290A" w14:textId="63D5A89F" w:rsidR="009049BC" w:rsidRPr="00CD6474" w:rsidRDefault="009049BC" w:rsidP="009049BC">
      <w:pPr>
        <w:pStyle w:val="Main"/>
      </w:pPr>
      <w:r w:rsidRPr="00CD6474">
        <w:t>Der Kandidat kann aufgrund einer Krankheit für eine Zeit nicht am Projekt weiterarbeiten.</w:t>
      </w:r>
    </w:p>
    <w:p w14:paraId="25D50600" w14:textId="4A6758A8" w:rsidR="009049BC" w:rsidRPr="00CD6474" w:rsidRDefault="009049BC" w:rsidP="009049BC">
      <w:pPr>
        <w:pStyle w:val="Titel2NichtVerzeichnis"/>
      </w:pPr>
      <w:r w:rsidRPr="00CD6474">
        <w:t>Massnahmen</w:t>
      </w:r>
    </w:p>
    <w:p w14:paraId="651DD660" w14:textId="2CB43F03" w:rsidR="009049BC" w:rsidRPr="00CD6474" w:rsidRDefault="009049BC" w:rsidP="009049BC">
      <w:pPr>
        <w:pStyle w:val="Main"/>
      </w:pPr>
      <w:r w:rsidRPr="00CD6474">
        <w:t xml:space="preserve">Das Expertenteam und die Fachkräfte werden über den Unfall sofort aufgeklärt. Weitere Schritte werden abgeklärt. </w:t>
      </w:r>
    </w:p>
    <w:p w14:paraId="7D34F4B7" w14:textId="4507CEFB" w:rsidR="009049BC" w:rsidRPr="00CD6474" w:rsidRDefault="009049BC" w:rsidP="009049BC">
      <w:pPr>
        <w:pStyle w:val="Titel2NichtVerzeichnis"/>
      </w:pPr>
      <w:r w:rsidRPr="00CD6474">
        <w:t>Risikohöhe</w:t>
      </w:r>
    </w:p>
    <w:p w14:paraId="13C8E0FC" w14:textId="37C6699F" w:rsidR="009049BC" w:rsidRPr="00CD6474" w:rsidRDefault="009049BC" w:rsidP="009049BC">
      <w:pPr>
        <w:pStyle w:val="Main"/>
      </w:pPr>
      <w:r w:rsidRPr="00CD6474">
        <w:t>Eintrittswahrscheinlichkeit:</w:t>
      </w:r>
      <w:r w:rsidRPr="00CD6474">
        <w:tab/>
        <w:t>Tief</w:t>
      </w:r>
    </w:p>
    <w:p w14:paraId="0462B751" w14:textId="0B580297" w:rsidR="009049BC" w:rsidRPr="00CD6474" w:rsidRDefault="009049BC" w:rsidP="009049BC">
      <w:pPr>
        <w:pStyle w:val="Main"/>
      </w:pPr>
      <w:r w:rsidRPr="00CD6474">
        <w:t>Auswirkungen:</w:t>
      </w:r>
      <w:r w:rsidRPr="00CD6474">
        <w:tab/>
      </w:r>
      <w:r w:rsidRPr="00CD6474">
        <w:tab/>
      </w:r>
      <w:r w:rsidRPr="00CD6474">
        <w:tab/>
        <w:t>Mittel</w:t>
      </w:r>
    </w:p>
    <w:p w14:paraId="16C96FBB" w14:textId="4CF755D1" w:rsidR="009049BC" w:rsidRPr="00CD6474" w:rsidRDefault="009049BC" w:rsidP="009049BC">
      <w:pPr>
        <w:pStyle w:val="Formatvorlage2"/>
      </w:pPr>
      <w:bookmarkStart w:id="47" w:name="_Toc163206334"/>
      <w:r w:rsidRPr="00CD6474">
        <w:t>Technische Störung (Verlust Laptop, Datenverlust)</w:t>
      </w:r>
      <w:r w:rsidR="00631AB0" w:rsidRPr="00CD6474">
        <w:t xml:space="preserve"> – R4</w:t>
      </w:r>
      <w:bookmarkEnd w:id="47"/>
    </w:p>
    <w:p w14:paraId="7D3E0610" w14:textId="1B30A0C7" w:rsidR="009049BC" w:rsidRPr="00CD6474" w:rsidRDefault="009049BC" w:rsidP="009049BC">
      <w:pPr>
        <w:pStyle w:val="Titel2NichtVerzeichnis"/>
      </w:pPr>
      <w:r w:rsidRPr="00CD6474">
        <w:t>Beschreibung</w:t>
      </w:r>
    </w:p>
    <w:p w14:paraId="6AFB4D77" w14:textId="4531EACC" w:rsidR="009049BC" w:rsidRPr="00CD6474" w:rsidRDefault="009049BC" w:rsidP="009049BC">
      <w:pPr>
        <w:pStyle w:val="Main"/>
      </w:pPr>
      <w:r w:rsidRPr="00CD6474">
        <w:t>Der Laptop des Kandidaten geht kaputt oder die Daten darauf gehen verloren.</w:t>
      </w:r>
    </w:p>
    <w:p w14:paraId="0DECB91F" w14:textId="48E864EE" w:rsidR="009049BC" w:rsidRPr="00CD6474" w:rsidRDefault="009049BC" w:rsidP="009049BC">
      <w:pPr>
        <w:pStyle w:val="Titel2NichtVerzeichnis"/>
      </w:pPr>
      <w:r w:rsidRPr="00CD6474">
        <w:t>Massnahmen</w:t>
      </w:r>
    </w:p>
    <w:p w14:paraId="2ED4A013" w14:textId="26788110" w:rsidR="009049BC" w:rsidRPr="00CD6474" w:rsidRDefault="005B691D" w:rsidP="009049BC">
      <w:pPr>
        <w:pStyle w:val="Main"/>
      </w:pPr>
      <w:r w:rsidRPr="00CD6474">
        <w:t>Daten werden auf dem persönlichen Verzeichnis des Kandidaten auf dem Softec Server gespeichert und es werden alle Daten zusätzlich täglich auf einem Github Repository gespeichert. Bei Geräteverlust muss ein Ersatzgerät eingesetzt werden.</w:t>
      </w:r>
    </w:p>
    <w:p w14:paraId="1DCB5A6E" w14:textId="2BC67190" w:rsidR="009049BC" w:rsidRPr="00CD6474" w:rsidRDefault="009049BC" w:rsidP="009049BC">
      <w:pPr>
        <w:pStyle w:val="Titel2NichtVerzeichnis"/>
      </w:pPr>
      <w:r w:rsidRPr="00CD6474">
        <w:t>Risikohöhe</w:t>
      </w:r>
    </w:p>
    <w:p w14:paraId="2EE250BF" w14:textId="4AE16BAB" w:rsidR="005B691D" w:rsidRPr="00CD6474" w:rsidRDefault="005B691D" w:rsidP="005B691D">
      <w:pPr>
        <w:pStyle w:val="Main"/>
      </w:pPr>
      <w:r w:rsidRPr="00CD6474">
        <w:t>Eintrittswahrscheinlichkeit:</w:t>
      </w:r>
      <w:r w:rsidRPr="00CD6474">
        <w:tab/>
      </w:r>
      <w:r w:rsidR="00631AB0" w:rsidRPr="00CD6474">
        <w:t>Mittel</w:t>
      </w:r>
    </w:p>
    <w:p w14:paraId="0BAD79C1" w14:textId="29AB46AB" w:rsidR="004372D1" w:rsidRPr="00CD6474" w:rsidRDefault="005B691D" w:rsidP="004372D1">
      <w:pPr>
        <w:pStyle w:val="Main"/>
      </w:pPr>
      <w:r w:rsidRPr="00CD6474">
        <w:t>Auswirkungen:</w:t>
      </w:r>
      <w:r w:rsidRPr="00CD6474">
        <w:tab/>
      </w:r>
      <w:r w:rsidRPr="00CD6474">
        <w:tab/>
      </w:r>
      <w:r w:rsidRPr="00CD6474">
        <w:tab/>
        <w:t>Tief</w:t>
      </w:r>
    </w:p>
    <w:p w14:paraId="7EF0E5EE" w14:textId="77777777" w:rsidR="004F3EEF" w:rsidRPr="00CD6474" w:rsidRDefault="004F3EEF">
      <w:pPr>
        <w:widowControl/>
        <w:spacing w:line="240" w:lineRule="auto"/>
        <w:rPr>
          <w:i/>
          <w:sz w:val="32"/>
        </w:rPr>
      </w:pPr>
      <w:r w:rsidRPr="00CD6474">
        <w:br w:type="page"/>
      </w:r>
    </w:p>
    <w:p w14:paraId="3AB32051" w14:textId="7F2BDB66" w:rsidR="00631AB0" w:rsidRPr="00CD6474" w:rsidRDefault="00631AB0" w:rsidP="00631AB0">
      <w:pPr>
        <w:pStyle w:val="Formatvorlage2"/>
      </w:pPr>
      <w:bookmarkStart w:id="48" w:name="_Toc163206335"/>
      <w:r w:rsidRPr="00CD6474">
        <w:lastRenderedPageBreak/>
        <w:t xml:space="preserve">Zeitplan </w:t>
      </w:r>
      <w:r w:rsidR="00F003DE" w:rsidRPr="00CD6474">
        <w:t>verschätzt</w:t>
      </w:r>
      <w:r w:rsidRPr="00CD6474">
        <w:t xml:space="preserve"> – R5</w:t>
      </w:r>
      <w:bookmarkEnd w:id="48"/>
    </w:p>
    <w:p w14:paraId="34E439AF" w14:textId="0EE511B2" w:rsidR="00631AB0" w:rsidRPr="00CD6474" w:rsidRDefault="00631AB0" w:rsidP="00631AB0">
      <w:pPr>
        <w:pStyle w:val="Titel2NichtVerzeichnis"/>
      </w:pPr>
      <w:r w:rsidRPr="00CD6474">
        <w:t>Beschreibung</w:t>
      </w:r>
    </w:p>
    <w:p w14:paraId="0D4CEA45" w14:textId="65F5F447" w:rsidR="00631AB0" w:rsidRPr="00CD6474" w:rsidRDefault="00631AB0" w:rsidP="00631AB0">
      <w:pPr>
        <w:pStyle w:val="Main"/>
      </w:pPr>
      <w:r w:rsidRPr="00CD6474">
        <w:t>Der Kandidat verschätzt sich im Zeitplan und ist im Verzug.</w:t>
      </w:r>
    </w:p>
    <w:p w14:paraId="529F465D" w14:textId="64882215" w:rsidR="00631AB0" w:rsidRPr="00CD6474" w:rsidRDefault="00631AB0" w:rsidP="00631AB0">
      <w:pPr>
        <w:pStyle w:val="Titel2NichtVerzeichnis"/>
      </w:pPr>
      <w:r w:rsidRPr="00CD6474">
        <w:t>Massnahmen</w:t>
      </w:r>
    </w:p>
    <w:p w14:paraId="1FDDA59E" w14:textId="3A80F0A7" w:rsidR="00631AB0" w:rsidRPr="00CD6474" w:rsidRDefault="004F3EEF" w:rsidP="004F3EEF">
      <w:pPr>
        <w:pStyle w:val="Main"/>
      </w:pPr>
      <w:r w:rsidRPr="00CD6474">
        <w:t xml:space="preserve">Der Zeitplan </w:t>
      </w:r>
      <w:r w:rsidR="00EC22E3" w:rsidRPr="00CD6474">
        <w:t>ist</w:t>
      </w:r>
      <w:r w:rsidRPr="00CD6474">
        <w:t xml:space="preserve"> flexibel gestaltet und da die Mindestgrösse eines Eintrages eine Stunde beträgt</w:t>
      </w:r>
      <w:r w:rsidR="009B2A93">
        <w:t>,</w:t>
      </w:r>
      <w:r w:rsidRPr="00CD6474">
        <w:t xml:space="preserve"> wurden viele Schritte sehr grosszügig geschätzt.</w:t>
      </w:r>
    </w:p>
    <w:p w14:paraId="22207017" w14:textId="53A468CB" w:rsidR="00631AB0" w:rsidRPr="00CD6474" w:rsidRDefault="00631AB0" w:rsidP="00631AB0">
      <w:pPr>
        <w:pStyle w:val="Titel2NichtVerzeichnis"/>
      </w:pPr>
      <w:r w:rsidRPr="00CD6474">
        <w:t>Risikohöhe</w:t>
      </w:r>
    </w:p>
    <w:p w14:paraId="46641CDB" w14:textId="12B13CBD" w:rsidR="004F3EEF" w:rsidRPr="00CD6474" w:rsidRDefault="004F3EEF" w:rsidP="004F3EEF">
      <w:pPr>
        <w:pStyle w:val="Main"/>
      </w:pPr>
      <w:r w:rsidRPr="00CD6474">
        <w:t>Eintrittswahrscheinlichkeit:</w:t>
      </w:r>
      <w:r w:rsidRPr="00CD6474">
        <w:tab/>
        <w:t>Hoch</w:t>
      </w:r>
    </w:p>
    <w:p w14:paraId="762A9013" w14:textId="244AE2E8" w:rsidR="00EB001B" w:rsidRPr="00CD6474" w:rsidRDefault="004F3EEF" w:rsidP="00EB001B">
      <w:pPr>
        <w:pStyle w:val="Main"/>
      </w:pPr>
      <w:r w:rsidRPr="00CD6474">
        <w:t>Auswirkungen:</w:t>
      </w:r>
      <w:r w:rsidRPr="00CD6474">
        <w:tab/>
      </w:r>
      <w:r w:rsidRPr="00CD6474">
        <w:tab/>
      </w:r>
      <w:r w:rsidRPr="00CD6474">
        <w:tab/>
        <w:t>Mittel</w:t>
      </w:r>
    </w:p>
    <w:p w14:paraId="70D9618E" w14:textId="77777777" w:rsidR="00EB001B" w:rsidRPr="00CD6474" w:rsidRDefault="00EB001B" w:rsidP="00EB001B">
      <w:pPr>
        <w:pStyle w:val="Main"/>
      </w:pPr>
    </w:p>
    <w:p w14:paraId="2751C9BF" w14:textId="481BCFCA" w:rsidR="00EB001B" w:rsidRPr="00CD6474" w:rsidRDefault="00EB001B" w:rsidP="00912F1F">
      <w:pPr>
        <w:pStyle w:val="Main"/>
      </w:pPr>
      <w:r w:rsidRPr="00CD6474">
        <w:rPr>
          <w:noProof/>
        </w:rPr>
        <w:drawing>
          <wp:inline distT="0" distB="0" distL="0" distR="0" wp14:anchorId="19B6C94C" wp14:editId="4E114260">
            <wp:extent cx="6117590" cy="4316095"/>
            <wp:effectExtent l="0" t="0" r="0" b="8255"/>
            <wp:docPr id="79196984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7590" cy="4316095"/>
                    </a:xfrm>
                    <a:prstGeom prst="rect">
                      <a:avLst/>
                    </a:prstGeom>
                    <a:noFill/>
                    <a:ln>
                      <a:noFill/>
                    </a:ln>
                  </pic:spPr>
                </pic:pic>
              </a:graphicData>
            </a:graphic>
          </wp:inline>
        </w:drawing>
      </w:r>
    </w:p>
    <w:p w14:paraId="438AE139" w14:textId="0B268938" w:rsidR="00EA24AC" w:rsidRPr="00CD6474" w:rsidRDefault="00EA24AC" w:rsidP="00EA24AC">
      <w:pPr>
        <w:pStyle w:val="Beschriftung"/>
      </w:pPr>
      <w:r w:rsidRPr="00CD6474">
        <w:t>Abbildung 3.4</w:t>
      </w:r>
      <w:r w:rsidRPr="00CD6474">
        <w:tab/>
      </w:r>
      <w:r w:rsidRPr="00CD6474">
        <w:tab/>
        <w:t>Risikomatrix</w:t>
      </w:r>
    </w:p>
    <w:p w14:paraId="006981A9" w14:textId="77777777" w:rsidR="00EA24AC" w:rsidRPr="00CD6474" w:rsidRDefault="00EA24AC">
      <w:pPr>
        <w:widowControl/>
        <w:spacing w:line="240" w:lineRule="auto"/>
        <w:rPr>
          <w:i/>
          <w:sz w:val="36"/>
        </w:rPr>
      </w:pPr>
      <w:r w:rsidRPr="00CD6474">
        <w:br w:type="page"/>
      </w:r>
    </w:p>
    <w:p w14:paraId="6F29AAEB" w14:textId="56E274FB" w:rsidR="00EB001B" w:rsidRPr="00CD6474" w:rsidRDefault="00CC0276" w:rsidP="007F0B83">
      <w:pPr>
        <w:pStyle w:val="Formatvorlage1"/>
      </w:pPr>
      <w:bookmarkStart w:id="49" w:name="_Toc163206336"/>
      <w:r w:rsidRPr="00CD6474">
        <w:lastRenderedPageBreak/>
        <w:t>Zeitplan</w:t>
      </w:r>
      <w:bookmarkEnd w:id="49"/>
    </w:p>
    <w:p w14:paraId="5DC6D47B" w14:textId="43A4167D" w:rsidR="002B4170" w:rsidRDefault="00092428" w:rsidP="00EB001B">
      <w:pPr>
        <w:pStyle w:val="Main"/>
      </w:pPr>
      <w:r w:rsidRPr="00CD6474">
        <w:rPr>
          <w:noProof/>
        </w:rPr>
        <w:drawing>
          <wp:inline distT="0" distB="0" distL="0" distR="0" wp14:anchorId="08FF9E7E" wp14:editId="1DAE9831">
            <wp:extent cx="5669280" cy="4457700"/>
            <wp:effectExtent l="0" t="0" r="7620" b="0"/>
            <wp:docPr id="1110275393" name="Grafik 5"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5393" name="Grafik 5" descr="Ein Bild, das Text, Screenshot, Diagramm, Reihe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9280" cy="4457700"/>
                    </a:xfrm>
                    <a:prstGeom prst="rect">
                      <a:avLst/>
                    </a:prstGeom>
                    <a:noFill/>
                    <a:ln>
                      <a:noFill/>
                    </a:ln>
                  </pic:spPr>
                </pic:pic>
              </a:graphicData>
            </a:graphic>
          </wp:inline>
        </w:drawing>
      </w:r>
    </w:p>
    <w:p w14:paraId="23857B4C" w14:textId="355D9B2A" w:rsidR="00092428" w:rsidRDefault="00092428" w:rsidP="00092428">
      <w:pPr>
        <w:pStyle w:val="Beschriftung"/>
      </w:pPr>
      <w:r>
        <w:t>Abbildung 3.5 – 1</w:t>
      </w:r>
      <w:r>
        <w:tab/>
        <w:t xml:space="preserve">Zeitplan </w:t>
      </w:r>
      <w:r w:rsidR="00D76980">
        <w:t>S</w:t>
      </w:r>
      <w:r w:rsidR="00CC0276">
        <w:t>oll</w:t>
      </w:r>
    </w:p>
    <w:p w14:paraId="5DF0D2AB" w14:textId="77777777" w:rsidR="00CC0276" w:rsidRPr="00CC0276" w:rsidRDefault="00CC0276" w:rsidP="00CC0276"/>
    <w:p w14:paraId="30E5713D" w14:textId="69DE79E9" w:rsidR="00CC0276" w:rsidRDefault="00092428" w:rsidP="00092428">
      <w:pPr>
        <w:pStyle w:val="Main"/>
      </w:pPr>
      <w:r w:rsidRPr="00092428">
        <w:rPr>
          <w:noProof/>
        </w:rPr>
        <w:drawing>
          <wp:anchor distT="0" distB="0" distL="114300" distR="114300" simplePos="0" relativeHeight="251674624" behindDoc="0" locked="0" layoutInCell="1" allowOverlap="1" wp14:anchorId="08546E79" wp14:editId="58F5249C">
            <wp:simplePos x="0" y="0"/>
            <wp:positionH relativeFrom="margin">
              <wp:align>left</wp:align>
            </wp:positionH>
            <wp:positionV relativeFrom="paragraph">
              <wp:posOffset>6488</wp:posOffset>
            </wp:positionV>
            <wp:extent cx="2504661" cy="1673493"/>
            <wp:effectExtent l="0" t="0" r="0" b="3175"/>
            <wp:wrapSquare wrapText="bothSides"/>
            <wp:docPr id="89458488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4886" name="Grafik 1" descr="Ein Bild, das Text, Screenshot, Farbigkeit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2504661" cy="1673493"/>
                    </a:xfrm>
                    <a:prstGeom prst="rect">
                      <a:avLst/>
                    </a:prstGeom>
                  </pic:spPr>
                </pic:pic>
              </a:graphicData>
            </a:graphic>
            <wp14:sizeRelH relativeFrom="page">
              <wp14:pctWidth>0</wp14:pctWidth>
            </wp14:sizeRelH>
            <wp14:sizeRelV relativeFrom="page">
              <wp14:pctHeight>0</wp14:pctHeight>
            </wp14:sizeRelV>
          </wp:anchor>
        </w:drawing>
      </w:r>
      <w:r>
        <w:t xml:space="preserve">Der Zeitplan wurde gemäss der erfassten User Stories und der darin definierten Tasks erarbeitet. Generell wurde der geschätzte Aufwand der einzelnen Tasks auf die nächste Stunde aufgerundet, </w:t>
      </w:r>
      <w:r w:rsidR="00CC0276">
        <w:t>wobei bewusst etwas Puffer für die Dokumentation der Tasks eingebaut wurde.</w:t>
      </w:r>
    </w:p>
    <w:p w14:paraId="7E23FF72" w14:textId="77777777" w:rsidR="003C7A6F" w:rsidRDefault="003C7A6F" w:rsidP="00092428">
      <w:pPr>
        <w:pStyle w:val="Main"/>
      </w:pPr>
    </w:p>
    <w:p w14:paraId="37030F72" w14:textId="3CE03208" w:rsidR="003C7A6F" w:rsidRPr="003C7A6F" w:rsidRDefault="00111880" w:rsidP="003C7A6F">
      <w:pPr>
        <w:pStyle w:val="Main"/>
      </w:pPr>
      <w:r>
        <w:rPr>
          <w:noProof/>
        </w:rPr>
        <mc:AlternateContent>
          <mc:Choice Requires="wps">
            <w:drawing>
              <wp:anchor distT="45720" distB="45720" distL="114300" distR="114300" simplePos="0" relativeHeight="251673600" behindDoc="0" locked="0" layoutInCell="1" allowOverlap="1" wp14:anchorId="700D8495" wp14:editId="163212C9">
                <wp:simplePos x="0" y="0"/>
                <wp:positionH relativeFrom="margin">
                  <wp:align>left</wp:align>
                </wp:positionH>
                <wp:positionV relativeFrom="paragraph">
                  <wp:posOffset>438343</wp:posOffset>
                </wp:positionV>
                <wp:extent cx="2504440" cy="1404620"/>
                <wp:effectExtent l="0" t="0" r="0" b="635"/>
                <wp:wrapSquare wrapText="bothSides"/>
                <wp:docPr id="96452348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440" cy="1404620"/>
                        </a:xfrm>
                        <a:prstGeom prst="rect">
                          <a:avLst/>
                        </a:prstGeom>
                        <a:noFill/>
                        <a:ln w="9525">
                          <a:noFill/>
                          <a:miter lim="800000"/>
                          <a:headEnd/>
                          <a:tailEnd/>
                        </a:ln>
                      </wps:spPr>
                      <wps:txbx>
                        <w:txbxContent>
                          <w:p w14:paraId="31448410" w14:textId="6B53A7AD" w:rsidR="00CC0276" w:rsidRDefault="00CC0276" w:rsidP="00CC0276">
                            <w:pPr>
                              <w:pStyle w:val="Beschriftung"/>
                            </w:pPr>
                            <w:r>
                              <w:t>Abbildung 3.5 – 2</w:t>
                            </w:r>
                            <w:r>
                              <w:tab/>
                              <w:t>Legende Soll-Zeitplan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0D8495" id="_x0000_s1029" type="#_x0000_t202" style="position:absolute;left:0;text-align:left;margin-left:0;margin-top:34.5pt;width:197.2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" filled="f" stroked="f">
                <v:textbox style="mso-fit-shape-to-text:t">
                  <w:txbxContent>
                    <w:p w14:paraId="31448410" w14:textId="6B53A7AD" w:rsidR="00CC0276" w:rsidRDefault="00CC0276" w:rsidP="00CC0276">
                      <w:pPr>
                        <w:pStyle w:val="Beschriftung"/>
                      </w:pPr>
                      <w:r>
                        <w:t>Abbildung 3.5 – 2</w:t>
                      </w:r>
                      <w:r>
                        <w:tab/>
                        <w:t>Legende Soll-Zeitplan</w:t>
                      </w:r>
                    </w:p>
                  </w:txbxContent>
                </v:textbox>
                <w10:wrap type="square" anchorx="margin"/>
              </v:shape>
            </w:pict>
          </mc:Fallback>
        </mc:AlternateContent>
      </w:r>
      <w:r w:rsidR="003C7A6F">
        <w:t>Bei kleineren Tasks führt die Aufteilung des Zeitplans in Stundenblöcke zu grösseren Pufferzeiten, welche gegen Ende der IPA zur lockereren Durchführung der IPA beitragen sollen.</w:t>
      </w:r>
      <w:r w:rsidR="00092428">
        <w:t xml:space="preserve"> </w:t>
      </w:r>
    </w:p>
    <w:p w14:paraId="4F89D4E4" w14:textId="3CCDC3E0" w:rsidR="003C7A6F" w:rsidRDefault="003C7A6F">
      <w:pPr>
        <w:widowControl/>
        <w:spacing w:line="240" w:lineRule="auto"/>
        <w:rPr>
          <w:i/>
          <w:sz w:val="32"/>
        </w:rPr>
      </w:pPr>
    </w:p>
    <w:p w14:paraId="16C6919A" w14:textId="77777777" w:rsidR="00CF7155" w:rsidRDefault="00CF7155" w:rsidP="00CF7155">
      <w:pPr>
        <w:pStyle w:val="Main"/>
      </w:pPr>
    </w:p>
    <w:p w14:paraId="610B9081" w14:textId="77777777" w:rsidR="00CF7155" w:rsidRDefault="00CF7155" w:rsidP="00CF7155">
      <w:pPr>
        <w:pStyle w:val="Main"/>
      </w:pPr>
    </w:p>
    <w:p w14:paraId="1BA1076C" w14:textId="77777777" w:rsidR="001D26E4" w:rsidRDefault="001D26E4">
      <w:pPr>
        <w:widowControl/>
        <w:spacing w:line="240" w:lineRule="auto"/>
        <w:rPr>
          <w:i/>
          <w:sz w:val="32"/>
        </w:rPr>
      </w:pPr>
      <w:r>
        <w:br w:type="page"/>
      </w:r>
    </w:p>
    <w:p w14:paraId="42030D66" w14:textId="3A8F0434" w:rsidR="003C7A6F" w:rsidRDefault="003C7A6F" w:rsidP="003C7A6F">
      <w:pPr>
        <w:pStyle w:val="Formatvorlage2"/>
      </w:pPr>
      <w:bookmarkStart w:id="50" w:name="_Toc163206337"/>
      <w:r>
        <w:lastRenderedPageBreak/>
        <w:t>Machbarkeit</w:t>
      </w:r>
      <w:bookmarkEnd w:id="50"/>
    </w:p>
    <w:p w14:paraId="33FE9971" w14:textId="4EC8B299" w:rsidR="00690075" w:rsidRPr="00CD6474" w:rsidRDefault="003C7A6F" w:rsidP="00690075">
      <w:pPr>
        <w:pStyle w:val="Main"/>
      </w:pPr>
      <w:r>
        <w:t>Dank der grosszügigen Zeitschätzung der einzelnen Tasks sollte die Umsetzung des Jira Synchronizers innerhalb des von der IPA vorgeschriebenen Zeitrahmens umsetzbar sein. Da die Dokumentation im Zeitplan nur implizit vorhanden ist (bis auf den letzten Abschnitt), habe ich die Möglichkeit sehr flexibel zu Arbeiten.</w:t>
      </w:r>
    </w:p>
    <w:p w14:paraId="3415CDEA" w14:textId="74ADF820" w:rsidR="00C14C5E" w:rsidRPr="00CD6474" w:rsidRDefault="00FB1401" w:rsidP="00F1175A">
      <w:pPr>
        <w:pStyle w:val="Beschriftung"/>
        <w:rPr>
          <w:sz w:val="32"/>
        </w:rPr>
      </w:pPr>
      <w:r w:rsidRPr="00CD6474">
        <w:br w:type="page"/>
      </w:r>
    </w:p>
    <w:p w14:paraId="43896485" w14:textId="1F4E9376" w:rsidR="003E19B5" w:rsidRPr="00CD6474" w:rsidRDefault="006A747F" w:rsidP="006A747F">
      <w:pPr>
        <w:pStyle w:val="Ebene2"/>
      </w:pPr>
      <w:bookmarkStart w:id="51" w:name="_Toc163206338"/>
      <w:r w:rsidRPr="00CD6474">
        <w:lastRenderedPageBreak/>
        <w:t>Arbeit</w:t>
      </w:r>
      <w:r w:rsidR="00C14C5E" w:rsidRPr="00CD6474">
        <w:t>s</w:t>
      </w:r>
      <w:r w:rsidRPr="00CD6474">
        <w:t>journal</w:t>
      </w:r>
      <w:bookmarkEnd w:id="51"/>
    </w:p>
    <w:p w14:paraId="38E43AD1" w14:textId="69DE5DFD" w:rsidR="00D4190D" w:rsidRPr="00CD6474" w:rsidRDefault="00FE55B1" w:rsidP="002B4170">
      <w:pPr>
        <w:pStyle w:val="Formatvorlage1"/>
      </w:pPr>
      <w:bookmarkStart w:id="52" w:name="_Toc163206339"/>
      <w:r w:rsidRPr="00CD6474">
        <w:t>Tag 1 – Projektplanung</w:t>
      </w:r>
      <w:r w:rsidR="0088316A" w:rsidRPr="00CD6474">
        <w:t xml:space="preserve"> (Teil 1)</w:t>
      </w:r>
      <w:bookmarkEnd w:id="52"/>
    </w:p>
    <w:tbl>
      <w:tblPr>
        <w:tblStyle w:val="Tabellenraster"/>
        <w:tblW w:w="0" w:type="auto"/>
        <w:tblLook w:val="04A0" w:firstRow="1" w:lastRow="0" w:firstColumn="1" w:lastColumn="0" w:noHBand="0" w:noVBand="1"/>
      </w:tblPr>
      <w:tblGrid>
        <w:gridCol w:w="2268"/>
        <w:gridCol w:w="7360"/>
      </w:tblGrid>
      <w:tr w:rsidR="00D4190D" w:rsidRPr="00CD6474" w14:paraId="58089BD2" w14:textId="77777777" w:rsidTr="00FE55B1">
        <w:tc>
          <w:tcPr>
            <w:tcW w:w="2268" w:type="dxa"/>
            <w:tcBorders>
              <w:top w:val="nil"/>
              <w:left w:val="nil"/>
              <w:bottom w:val="nil"/>
              <w:right w:val="nil"/>
            </w:tcBorders>
          </w:tcPr>
          <w:p w14:paraId="26B13620" w14:textId="77777777" w:rsidR="00D4190D" w:rsidRPr="00CD6474" w:rsidRDefault="00D4190D" w:rsidP="00D4190D">
            <w:pPr>
              <w:tabs>
                <w:tab w:val="left" w:pos="2835"/>
              </w:tabs>
              <w:ind w:left="-104"/>
              <w:rPr>
                <w:rFonts w:ascii="Imago" w:hAnsi="Imago"/>
                <w:b/>
              </w:rPr>
            </w:pPr>
            <w:r w:rsidRPr="00CD6474">
              <w:rPr>
                <w:rFonts w:ascii="Imago" w:hAnsi="Imago"/>
                <w:b/>
              </w:rPr>
              <w:t>Datum</w:t>
            </w:r>
          </w:p>
        </w:tc>
        <w:tc>
          <w:tcPr>
            <w:tcW w:w="7360" w:type="dxa"/>
            <w:tcBorders>
              <w:top w:val="nil"/>
              <w:left w:val="nil"/>
              <w:bottom w:val="nil"/>
              <w:right w:val="nil"/>
            </w:tcBorders>
          </w:tcPr>
          <w:p w14:paraId="0AC58EEC" w14:textId="2102552A" w:rsidR="00DA7403" w:rsidRPr="00CD6474" w:rsidRDefault="007A1A96" w:rsidP="004159C2">
            <w:pPr>
              <w:pStyle w:val="Main"/>
            </w:pPr>
            <w:r w:rsidRPr="00CD6474">
              <w:t>20.03.2024</w:t>
            </w:r>
          </w:p>
        </w:tc>
      </w:tr>
      <w:tr w:rsidR="00D4190D" w:rsidRPr="00CD6474" w14:paraId="1CEBABB3" w14:textId="77777777" w:rsidTr="00FE55B1">
        <w:tc>
          <w:tcPr>
            <w:tcW w:w="2268" w:type="dxa"/>
            <w:tcBorders>
              <w:top w:val="nil"/>
              <w:left w:val="nil"/>
              <w:bottom w:val="nil"/>
              <w:right w:val="nil"/>
            </w:tcBorders>
          </w:tcPr>
          <w:p w14:paraId="5D4EA7F2" w14:textId="77777777" w:rsidR="00D4190D" w:rsidRPr="00CD6474" w:rsidRDefault="00D4190D" w:rsidP="00D4190D">
            <w:pPr>
              <w:tabs>
                <w:tab w:val="left" w:pos="2835"/>
              </w:tabs>
              <w:ind w:left="-104"/>
              <w:rPr>
                <w:rFonts w:ascii="Imago" w:hAnsi="Imago"/>
                <w:b/>
              </w:rPr>
            </w:pPr>
            <w:r w:rsidRPr="00CD6474">
              <w:rPr>
                <w:rFonts w:ascii="Imago" w:hAnsi="Imago"/>
                <w:b/>
              </w:rPr>
              <w:t>Projektstatus</w:t>
            </w:r>
          </w:p>
        </w:tc>
        <w:tc>
          <w:tcPr>
            <w:tcW w:w="7360" w:type="dxa"/>
            <w:tcBorders>
              <w:top w:val="nil"/>
              <w:left w:val="nil"/>
              <w:bottom w:val="nil"/>
              <w:right w:val="nil"/>
            </w:tcBorders>
          </w:tcPr>
          <w:p w14:paraId="352D10D6" w14:textId="58EADFF1" w:rsidR="00DA7403" w:rsidRPr="00CD6474" w:rsidRDefault="00881342" w:rsidP="00881342">
            <w:pPr>
              <w:pStyle w:val="Main"/>
            </w:pPr>
            <w:r w:rsidRPr="00CD6474">
              <w:rPr>
                <w:color w:val="92D050"/>
              </w:rPr>
              <w:sym w:font="Wingdings 2" w:char="F097"/>
            </w:r>
            <w:r w:rsidR="00FE55B1" w:rsidRPr="00CD6474">
              <w:t xml:space="preserve"> </w:t>
            </w:r>
            <w:r w:rsidRPr="00CD6474">
              <w:t>Im Zeitplan</w:t>
            </w:r>
          </w:p>
        </w:tc>
      </w:tr>
      <w:tr w:rsidR="00FE55B1" w:rsidRPr="00CD6474" w14:paraId="4A4D81E5" w14:textId="77777777" w:rsidTr="00AD4D39">
        <w:tc>
          <w:tcPr>
            <w:tcW w:w="2268" w:type="dxa"/>
            <w:tcBorders>
              <w:top w:val="nil"/>
              <w:left w:val="nil"/>
              <w:bottom w:val="nil"/>
              <w:right w:val="nil"/>
            </w:tcBorders>
          </w:tcPr>
          <w:p w14:paraId="5B9C483F" w14:textId="77777777" w:rsidR="00FE55B1" w:rsidRPr="00CD6474" w:rsidRDefault="00FE55B1" w:rsidP="00AD4D39">
            <w:pPr>
              <w:tabs>
                <w:tab w:val="left" w:pos="2835"/>
              </w:tabs>
              <w:ind w:left="-104"/>
              <w:rPr>
                <w:rFonts w:ascii="Imago" w:hAnsi="Imago"/>
                <w:b/>
              </w:rPr>
            </w:pPr>
            <w:r w:rsidRPr="00CD6474">
              <w:rPr>
                <w:rFonts w:ascii="Imago" w:hAnsi="Imago"/>
                <w:b/>
              </w:rPr>
              <w:t>Überzeiten</w:t>
            </w:r>
          </w:p>
        </w:tc>
        <w:tc>
          <w:tcPr>
            <w:tcW w:w="7360" w:type="dxa"/>
            <w:tcBorders>
              <w:top w:val="nil"/>
              <w:left w:val="nil"/>
              <w:bottom w:val="nil"/>
              <w:right w:val="nil"/>
            </w:tcBorders>
          </w:tcPr>
          <w:p w14:paraId="158C816A" w14:textId="52C3146A" w:rsidR="00FE55B1" w:rsidRPr="00CD6474" w:rsidRDefault="00DA0C01" w:rsidP="00AD4D39">
            <w:pPr>
              <w:pStyle w:val="Main"/>
            </w:pPr>
            <w:r w:rsidRPr="00CD6474">
              <w:t>1</w:t>
            </w:r>
            <w:r w:rsidR="003027EC" w:rsidRPr="00CD6474">
              <w:t>.5</w:t>
            </w:r>
            <w:r w:rsidRPr="00CD6474">
              <w:t>h</w:t>
            </w:r>
          </w:p>
        </w:tc>
      </w:tr>
      <w:tr w:rsidR="00FE55B1" w:rsidRPr="00CD6474" w14:paraId="1759FCDD" w14:textId="77777777" w:rsidTr="00AD4D39">
        <w:tc>
          <w:tcPr>
            <w:tcW w:w="2268" w:type="dxa"/>
            <w:tcBorders>
              <w:top w:val="nil"/>
              <w:left w:val="nil"/>
              <w:bottom w:val="nil"/>
              <w:right w:val="nil"/>
            </w:tcBorders>
          </w:tcPr>
          <w:p w14:paraId="1A7D057C" w14:textId="77777777" w:rsidR="00FE55B1" w:rsidRPr="00CD6474" w:rsidRDefault="00FE55B1" w:rsidP="00AD4D39">
            <w:pPr>
              <w:tabs>
                <w:tab w:val="left" w:pos="2835"/>
              </w:tabs>
              <w:ind w:left="-104"/>
              <w:rPr>
                <w:rFonts w:ascii="Imago" w:hAnsi="Imago"/>
                <w:b/>
              </w:rPr>
            </w:pPr>
            <w:r w:rsidRPr="00CD6474">
              <w:rPr>
                <w:rFonts w:ascii="Imago" w:hAnsi="Imago"/>
                <w:b/>
              </w:rPr>
              <w:t>Ungeplante Arbeiten</w:t>
            </w:r>
          </w:p>
        </w:tc>
        <w:tc>
          <w:tcPr>
            <w:tcW w:w="7360" w:type="dxa"/>
            <w:tcBorders>
              <w:top w:val="nil"/>
              <w:left w:val="nil"/>
              <w:bottom w:val="nil"/>
              <w:right w:val="nil"/>
            </w:tcBorders>
          </w:tcPr>
          <w:p w14:paraId="09B3B9F6" w14:textId="2748E247" w:rsidR="00FE55B1" w:rsidRPr="00CD6474" w:rsidRDefault="00B847B7" w:rsidP="00AD4D39">
            <w:pPr>
              <w:pStyle w:val="Main"/>
            </w:pPr>
            <w:r w:rsidRPr="00CD6474">
              <w:t>Keine</w:t>
            </w:r>
          </w:p>
          <w:p w14:paraId="718BB2DF" w14:textId="4704440E" w:rsidR="00FE55B1" w:rsidRPr="00CD6474" w:rsidRDefault="00FE55B1" w:rsidP="00AD4D39">
            <w:pPr>
              <w:pStyle w:val="Main"/>
            </w:pPr>
          </w:p>
        </w:tc>
      </w:tr>
      <w:tr w:rsidR="00881342" w:rsidRPr="00CD6474" w14:paraId="6B30FA22" w14:textId="77777777" w:rsidTr="00AD4D39">
        <w:tc>
          <w:tcPr>
            <w:tcW w:w="2268" w:type="dxa"/>
            <w:tcBorders>
              <w:top w:val="nil"/>
              <w:left w:val="nil"/>
              <w:bottom w:val="nil"/>
              <w:right w:val="nil"/>
            </w:tcBorders>
          </w:tcPr>
          <w:p w14:paraId="693DC30A" w14:textId="6433C659" w:rsidR="00881342" w:rsidRPr="00CD6474" w:rsidRDefault="00881342" w:rsidP="00AD4D39">
            <w:pPr>
              <w:tabs>
                <w:tab w:val="left" w:pos="2835"/>
              </w:tabs>
              <w:ind w:left="-104"/>
              <w:rPr>
                <w:rFonts w:ascii="Imago" w:hAnsi="Imago"/>
                <w:b/>
              </w:rPr>
            </w:pPr>
            <w:r w:rsidRPr="00CD6474">
              <w:rPr>
                <w:rFonts w:ascii="Imago" w:hAnsi="Imago"/>
                <w:b/>
              </w:rPr>
              <w:t>Tagesablauf</w:t>
            </w:r>
          </w:p>
        </w:tc>
        <w:tc>
          <w:tcPr>
            <w:tcW w:w="7360" w:type="dxa"/>
            <w:tcBorders>
              <w:top w:val="nil"/>
              <w:left w:val="nil"/>
              <w:bottom w:val="nil"/>
              <w:right w:val="nil"/>
            </w:tcBorders>
          </w:tcPr>
          <w:p w14:paraId="3DD09FB2" w14:textId="6AE701D1" w:rsidR="00041332" w:rsidRDefault="007A1A96" w:rsidP="00AD4D39">
            <w:pPr>
              <w:pStyle w:val="Main"/>
            </w:pPr>
            <w:r w:rsidRPr="00CD6474">
              <w:t xml:space="preserve">Ich habe heute Morgen mit meiner IPA begonnen. Zunächst spielten meine Nerven etwas verrückt, doch nach einer Stunde </w:t>
            </w:r>
            <w:r w:rsidR="00041332" w:rsidRPr="00CD6474">
              <w:t xml:space="preserve">Orientierung und Einarbeitung fand ich meinen Rhythmus ziemlich schnell und konnte innerhalb des Zeitplans weiterarbeiten. </w:t>
            </w:r>
          </w:p>
          <w:p w14:paraId="25F9A109" w14:textId="77777777" w:rsidR="008E1D25" w:rsidRPr="00CD6474" w:rsidRDefault="008E1D25" w:rsidP="00AD4D39">
            <w:pPr>
              <w:pStyle w:val="Main"/>
            </w:pPr>
          </w:p>
          <w:p w14:paraId="58D156FD" w14:textId="6C35874E" w:rsidR="003027EC" w:rsidRPr="00CD6474" w:rsidRDefault="003027EC" w:rsidP="00B847B7">
            <w:pPr>
              <w:pStyle w:val="Main"/>
            </w:pPr>
            <w:r w:rsidRPr="00CD6474">
              <w:t xml:space="preserve">In meiner nervöseren Anfangsphase setzte ich das Github Repository auf, wobei ich bei der Zeitplanung vergass dieses am Anfang aufzuschreiben und ich nun gemäss Zeitplan </w:t>
            </w:r>
            <w:r w:rsidR="00EC22E3" w:rsidRPr="00CD6474">
              <w:t>einen Task,</w:t>
            </w:r>
            <w:r w:rsidRPr="00CD6474">
              <w:t xml:space="preserve"> welcher erst auf Freitag </w:t>
            </w:r>
            <w:r w:rsidR="000D1534" w:rsidRPr="00CD6474">
              <w:t>geplant war,</w:t>
            </w:r>
            <w:r w:rsidRPr="00CD6474">
              <w:t xml:space="preserve"> heute schon erledigt habe. </w:t>
            </w:r>
          </w:p>
          <w:p w14:paraId="410AB482" w14:textId="77777777" w:rsidR="008E1D25" w:rsidRDefault="008E1D25" w:rsidP="00B847B7">
            <w:pPr>
              <w:pStyle w:val="Main"/>
            </w:pPr>
          </w:p>
          <w:p w14:paraId="05DD0E16" w14:textId="4B9AAC02" w:rsidR="00881342" w:rsidRPr="00CD6474" w:rsidRDefault="00B847B7" w:rsidP="00B847B7">
            <w:pPr>
              <w:pStyle w:val="Main"/>
            </w:pPr>
            <w:r w:rsidRPr="00CD6474">
              <w:t xml:space="preserve">Als </w:t>
            </w:r>
            <w:r w:rsidR="003027EC" w:rsidRPr="00CD6474">
              <w:t>nächstes</w:t>
            </w:r>
            <w:r w:rsidRPr="00CD6474">
              <w:t xml:space="preserve"> definierte ich den Use Case meiner Applikation und setzte diesen mittels einer einfachen Grafik um. Danach </w:t>
            </w:r>
            <w:r w:rsidR="009B2A93">
              <w:t>schrieb</w:t>
            </w:r>
            <w:r w:rsidRPr="00CD6474">
              <w:t xml:space="preserve"> ich meine Anforderungen</w:t>
            </w:r>
            <w:r w:rsidR="009B2A93">
              <w:t>,</w:t>
            </w:r>
            <w:r w:rsidRPr="00CD6474">
              <w:t xml:space="preserve"> welche ich der detaillierten Aufgabenstellung sowie den individuellen Bewertungskriterien entnahm. Aus der detaillierten Aufgabenstellung konnte ich schliesslich die User Stories erarbeiten, und aus diesen wiederum meinen Zeitplan gestalten.</w:t>
            </w:r>
            <w:r w:rsidR="007A1A96" w:rsidRPr="00CD6474">
              <w:t xml:space="preserve"> </w:t>
            </w:r>
            <w:r w:rsidR="003027EC" w:rsidRPr="00CD6474">
              <w:t xml:space="preserve">Mit der </w:t>
            </w:r>
            <w:r w:rsidR="008E1D25">
              <w:t xml:space="preserve">visuellen </w:t>
            </w:r>
            <w:r w:rsidR="003027EC" w:rsidRPr="00CD6474">
              <w:t xml:space="preserve">Gestaltung des Zeitplans war ich längere Zeit unzufrieden, dies und </w:t>
            </w:r>
            <w:r w:rsidR="006B33AA">
              <w:t xml:space="preserve"> das Research einer geeigneten Projektmethode plus </w:t>
            </w:r>
            <w:r w:rsidR="003027EC" w:rsidRPr="00CD6474">
              <w:t xml:space="preserve">die </w:t>
            </w:r>
            <w:r w:rsidR="008E1D25">
              <w:t>Erstellung</w:t>
            </w:r>
            <w:r w:rsidR="003027EC" w:rsidRPr="00CD6474">
              <w:t xml:space="preserve"> des Kanban Boards </w:t>
            </w:r>
            <w:r w:rsidR="008E1D25">
              <w:t xml:space="preserve">mit allen User Stories </w:t>
            </w:r>
            <w:r w:rsidR="003027EC" w:rsidRPr="00CD6474">
              <w:t>als Teil der Zeitplanung führten dazu, dass die Erstellung des Zeitplans länger dauerte als erwartet.</w:t>
            </w:r>
          </w:p>
          <w:p w14:paraId="4A5648BB" w14:textId="01D2D28B" w:rsidR="00B847B7" w:rsidRPr="00CD6474" w:rsidRDefault="00B847B7" w:rsidP="00B847B7">
            <w:pPr>
              <w:pStyle w:val="Main"/>
            </w:pPr>
          </w:p>
        </w:tc>
      </w:tr>
      <w:tr w:rsidR="00881342" w:rsidRPr="00CD6474" w14:paraId="79C58D1A" w14:textId="77777777" w:rsidTr="00AD4D39">
        <w:tc>
          <w:tcPr>
            <w:tcW w:w="2268" w:type="dxa"/>
            <w:tcBorders>
              <w:top w:val="nil"/>
              <w:left w:val="nil"/>
              <w:bottom w:val="nil"/>
              <w:right w:val="nil"/>
            </w:tcBorders>
          </w:tcPr>
          <w:p w14:paraId="50F8EB9A" w14:textId="77777777" w:rsidR="00881342" w:rsidRPr="00CD6474" w:rsidRDefault="00881342" w:rsidP="00AD4D39">
            <w:pPr>
              <w:tabs>
                <w:tab w:val="left" w:pos="2835"/>
              </w:tabs>
              <w:ind w:left="-104"/>
              <w:rPr>
                <w:rFonts w:ascii="Imago" w:hAnsi="Imago"/>
                <w:b/>
              </w:rPr>
            </w:pPr>
            <w:r w:rsidRPr="00CD6474">
              <w:rPr>
                <w:rFonts w:ascii="Imago" w:hAnsi="Imago"/>
                <w:b/>
              </w:rPr>
              <w:t>Reflexion</w:t>
            </w:r>
          </w:p>
        </w:tc>
        <w:tc>
          <w:tcPr>
            <w:tcW w:w="7360" w:type="dxa"/>
            <w:tcBorders>
              <w:top w:val="nil"/>
              <w:left w:val="nil"/>
              <w:bottom w:val="nil"/>
              <w:right w:val="nil"/>
            </w:tcBorders>
          </w:tcPr>
          <w:p w14:paraId="6B153328" w14:textId="0FBD9BF0" w:rsidR="00B77351" w:rsidRPr="00CD6474" w:rsidRDefault="00B77351" w:rsidP="000D1534">
            <w:pPr>
              <w:pStyle w:val="Main"/>
            </w:pPr>
            <w:r w:rsidRPr="00CD6474">
              <w:t>Positives</w:t>
            </w:r>
          </w:p>
          <w:p w14:paraId="27362E52" w14:textId="57D6F001" w:rsidR="00B77351" w:rsidRPr="00CD6474" w:rsidRDefault="00B77351" w:rsidP="00B77351">
            <w:pPr>
              <w:pStyle w:val="Main"/>
            </w:pPr>
            <w:r w:rsidRPr="00CD6474">
              <w:t>Ich freue mich, dass mein Plan zu Beginn der Arbeit etwas Überzeit zu generieren</w:t>
            </w:r>
            <w:r w:rsidR="009B2A93">
              <w:t>,</w:t>
            </w:r>
            <w:r w:rsidRPr="00CD6474">
              <w:t xml:space="preserve"> damit ich gegen Ende der Arbeit nicht in den Stress komme und ich am Anfang der Arbeit die trockeneren ersten Schritte (vor allem, was die Dokumentation angeht) schneller erledigt habe aktuell so gut läuft.</w:t>
            </w:r>
          </w:p>
          <w:p w14:paraId="2FBA1350" w14:textId="77777777" w:rsidR="00B77351" w:rsidRPr="00CD6474" w:rsidRDefault="00B77351" w:rsidP="000D1534">
            <w:pPr>
              <w:pStyle w:val="Main"/>
            </w:pPr>
          </w:p>
          <w:p w14:paraId="084C036D" w14:textId="66B7F3E8" w:rsidR="00B77351" w:rsidRPr="00CD6474" w:rsidRDefault="00B77351" w:rsidP="000D1534">
            <w:pPr>
              <w:pStyle w:val="Main"/>
            </w:pPr>
            <w:r w:rsidRPr="00CD6474">
              <w:t>Herausforderungen</w:t>
            </w:r>
          </w:p>
          <w:p w14:paraId="07C760D1" w14:textId="42564A4A" w:rsidR="00B77351" w:rsidRPr="00CD6474" w:rsidRDefault="000D1534" w:rsidP="000D1534">
            <w:pPr>
              <w:pStyle w:val="Main"/>
            </w:pPr>
            <w:r w:rsidRPr="00CD6474">
              <w:t>Ich hatte Schwierigkeiten am Morgen mit der Orientierung bezüglich meiner Arbeiten.</w:t>
            </w:r>
            <w:r w:rsidR="009B2A93">
              <w:t xml:space="preserve"> Anfangs war ich sehr zerstreut und die vielen, komple</w:t>
            </w:r>
            <w:r w:rsidRPr="00CD6474">
              <w:t>xen Arbeiten, die mich noch erwarteten, überforderten mich etwas. Ich entschloss mich, die Arbeit langsam und bestimmt anzugehen, und nach etwas Einarbeitungszeit konnte ich mich entspannen und die Arbeit auch tatsächlich geniessen.</w:t>
            </w:r>
          </w:p>
          <w:p w14:paraId="023F5A20" w14:textId="77777777" w:rsidR="00111880" w:rsidRDefault="00111880" w:rsidP="000D1534">
            <w:pPr>
              <w:pStyle w:val="Main"/>
            </w:pPr>
          </w:p>
          <w:p w14:paraId="36871A5D" w14:textId="77777777" w:rsidR="00111880" w:rsidRDefault="00111880" w:rsidP="000D1534">
            <w:pPr>
              <w:pStyle w:val="Main"/>
            </w:pPr>
          </w:p>
          <w:p w14:paraId="625A1687" w14:textId="77777777" w:rsidR="00111880" w:rsidRDefault="00111880" w:rsidP="000D1534">
            <w:pPr>
              <w:pStyle w:val="Main"/>
            </w:pPr>
          </w:p>
          <w:p w14:paraId="7C3E36B4" w14:textId="780B3E18" w:rsidR="00881342" w:rsidRPr="00CD6474" w:rsidRDefault="000D1534" w:rsidP="000D1534">
            <w:pPr>
              <w:pStyle w:val="Main"/>
            </w:pPr>
            <w:r w:rsidRPr="00CD6474">
              <w:lastRenderedPageBreak/>
              <w:t xml:space="preserve">Mir ist aufgefallen, dass ich </w:t>
            </w:r>
            <w:r w:rsidR="00B77351" w:rsidRPr="00CD6474">
              <w:t>meine Idee zu Beginn der Arbeit etwas Überzeit aufzubauen</w:t>
            </w:r>
            <w:r w:rsidR="00BD7C93">
              <w:t>,</w:t>
            </w:r>
            <w:r w:rsidRPr="00CD6474">
              <w:t xml:space="preserve"> im Zeitplan besser hätte darstellen müssen. </w:t>
            </w:r>
            <w:r w:rsidR="00B77351" w:rsidRPr="00CD6474">
              <w:t>Meine Tage sind immer noch in acht Stunden gegliedert, d</w:t>
            </w:r>
            <w:r w:rsidRPr="00CD6474">
              <w:t xml:space="preserve">as heisst, obwohl ich </w:t>
            </w:r>
            <w:r w:rsidR="00BD7C93">
              <w:t>nach Plan</w:t>
            </w:r>
            <w:r w:rsidRPr="00CD6474">
              <w:t xml:space="preserve"> ab morgen circa drei Stunden Überzeit geleistet haben werde, wird im Zeitplan alles in den acht Stunden erfasst sein, also werden drei Stunden des nächsten Tages jeweils noch zum letzten Tag gehören (also werden zum Beispiel die ersten drei Stunden des vierten Tages noch zum dritten Tag gehören), was auch heisst</w:t>
            </w:r>
            <w:r w:rsidR="00BD7C93">
              <w:t>,</w:t>
            </w:r>
            <w:r w:rsidRPr="00CD6474">
              <w:t xml:space="preserve"> dass die tägliche Bearbeitung des Arbeitsjournals im Zeitplan bei den Ist</w:t>
            </w:r>
            <w:r w:rsidR="00B77351" w:rsidRPr="00CD6474">
              <w:t>-</w:t>
            </w:r>
            <w:r w:rsidRPr="00CD6474">
              <w:t>Stunden jeweils mitten im nächsten Tag stehen wird (in der letzten der drei Überzeitstunden).</w:t>
            </w:r>
          </w:p>
        </w:tc>
      </w:tr>
    </w:tbl>
    <w:p w14:paraId="26811CF7" w14:textId="4240F7E3" w:rsidR="008E1D25" w:rsidRDefault="008E1D25">
      <w:pPr>
        <w:widowControl/>
        <w:spacing w:line="240" w:lineRule="auto"/>
        <w:rPr>
          <w:rFonts w:ascii="Imago" w:hAnsi="Imago"/>
          <w:b/>
        </w:rPr>
      </w:pPr>
    </w:p>
    <w:p w14:paraId="2AC30613" w14:textId="7B347533" w:rsidR="00881342" w:rsidRPr="00CD6474" w:rsidRDefault="00881342" w:rsidP="00881342">
      <w:pPr>
        <w:pStyle w:val="Main"/>
      </w:pPr>
      <w:r w:rsidRPr="00CD6474">
        <w:rPr>
          <w:b/>
        </w:rPr>
        <w:t>Aufgabenliste</w:t>
      </w:r>
    </w:p>
    <w:p w14:paraId="484D5EF1" w14:textId="7D3E9053" w:rsidR="00881342" w:rsidRPr="00CD6474" w:rsidRDefault="009C7C0A" w:rsidP="00881342">
      <w:pPr>
        <w:pStyle w:val="Main"/>
        <w:rPr>
          <w:color w:val="00B050"/>
        </w:rPr>
      </w:pPr>
      <w:r w:rsidRPr="00CD6474">
        <w:rPr>
          <w:noProof/>
          <w:color w:val="00B050"/>
        </w:rPr>
        <w:drawing>
          <wp:inline distT="0" distB="0" distL="0" distR="0" wp14:anchorId="50059889" wp14:editId="738B29F9">
            <wp:extent cx="6120130" cy="4067175"/>
            <wp:effectExtent l="0" t="0" r="0" b="9525"/>
            <wp:docPr id="116676107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61078" name="Grafik 1" descr="Ein Bild, das Text, Screenshot, Software, Multimedia-Software enthält.&#10;&#10;Automatisch generierte Beschreibung"/>
                    <pic:cNvPicPr/>
                  </pic:nvPicPr>
                  <pic:blipFill>
                    <a:blip r:embed="rId16"/>
                    <a:stretch>
                      <a:fillRect/>
                    </a:stretch>
                  </pic:blipFill>
                  <pic:spPr>
                    <a:xfrm>
                      <a:off x="0" y="0"/>
                      <a:ext cx="6120130" cy="4067175"/>
                    </a:xfrm>
                    <a:prstGeom prst="rect">
                      <a:avLst/>
                    </a:prstGeom>
                  </pic:spPr>
                </pic:pic>
              </a:graphicData>
            </a:graphic>
          </wp:inline>
        </w:drawing>
      </w:r>
    </w:p>
    <w:p w14:paraId="6BA39A50" w14:textId="605773EE" w:rsidR="00EA24AC" w:rsidRPr="00CD6474" w:rsidRDefault="00EA24AC" w:rsidP="00EA24AC">
      <w:pPr>
        <w:pStyle w:val="Beschriftung"/>
      </w:pPr>
      <w:r w:rsidRPr="00CD6474">
        <w:t>Abbildung 4 – 1</w:t>
      </w:r>
      <w:r w:rsidRPr="00CD6474">
        <w:tab/>
        <w:t>Kanban</w:t>
      </w:r>
      <w:r w:rsidR="004811B1">
        <w:t xml:space="preserve"> B</w:t>
      </w:r>
      <w:r w:rsidRPr="00CD6474">
        <w:t>oard Tag 1</w:t>
      </w:r>
    </w:p>
    <w:p w14:paraId="7B2EB23B" w14:textId="19B65A83" w:rsidR="004159C2" w:rsidRPr="00CD6474" w:rsidRDefault="004159C2">
      <w:pPr>
        <w:widowControl/>
        <w:spacing w:line="240" w:lineRule="auto"/>
        <w:rPr>
          <w:rFonts w:ascii="Imago" w:hAnsi="Imago"/>
        </w:rPr>
      </w:pPr>
      <w:r w:rsidRPr="00CD6474">
        <w:br w:type="page"/>
      </w:r>
    </w:p>
    <w:p w14:paraId="49788528" w14:textId="7CD603CE" w:rsidR="004159C2" w:rsidRPr="00CD6474" w:rsidRDefault="004159C2" w:rsidP="002B4170">
      <w:pPr>
        <w:pStyle w:val="Formatvorlage1"/>
      </w:pPr>
      <w:bookmarkStart w:id="53" w:name="_Toc163206340"/>
      <w:r w:rsidRPr="00CD6474">
        <w:lastRenderedPageBreak/>
        <w:t xml:space="preserve">Tag 2 – </w:t>
      </w:r>
      <w:r w:rsidR="003027EC" w:rsidRPr="00CD6474">
        <w:t>Projektplanung (Teil 2)</w:t>
      </w:r>
      <w:bookmarkEnd w:id="53"/>
    </w:p>
    <w:tbl>
      <w:tblPr>
        <w:tblStyle w:val="Tabellenraster"/>
        <w:tblW w:w="0" w:type="auto"/>
        <w:tblLook w:val="04A0" w:firstRow="1" w:lastRow="0" w:firstColumn="1" w:lastColumn="0" w:noHBand="0" w:noVBand="1"/>
      </w:tblPr>
      <w:tblGrid>
        <w:gridCol w:w="2215"/>
        <w:gridCol w:w="18"/>
        <w:gridCol w:w="7122"/>
      </w:tblGrid>
      <w:tr w:rsidR="00881342" w:rsidRPr="00CD6474" w14:paraId="51742B02" w14:textId="77777777" w:rsidTr="00E42626">
        <w:tc>
          <w:tcPr>
            <w:tcW w:w="2215" w:type="dxa"/>
            <w:tcBorders>
              <w:top w:val="nil"/>
              <w:left w:val="nil"/>
              <w:bottom w:val="nil"/>
              <w:right w:val="nil"/>
            </w:tcBorders>
          </w:tcPr>
          <w:p w14:paraId="50BA8576"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40" w:type="dxa"/>
            <w:gridSpan w:val="2"/>
            <w:tcBorders>
              <w:top w:val="nil"/>
              <w:left w:val="nil"/>
              <w:bottom w:val="nil"/>
              <w:right w:val="nil"/>
            </w:tcBorders>
          </w:tcPr>
          <w:p w14:paraId="1E9EE998" w14:textId="610625D5" w:rsidR="00881342" w:rsidRPr="00CD6474" w:rsidRDefault="003027EC" w:rsidP="00AD4D39">
            <w:pPr>
              <w:pStyle w:val="Main"/>
            </w:pPr>
            <w:r w:rsidRPr="00CD6474">
              <w:t>21.03.2024</w:t>
            </w:r>
          </w:p>
        </w:tc>
      </w:tr>
      <w:tr w:rsidR="00E42626" w:rsidRPr="00CD6474" w14:paraId="3D581D26" w14:textId="77777777" w:rsidTr="00E42626">
        <w:tc>
          <w:tcPr>
            <w:tcW w:w="2233" w:type="dxa"/>
            <w:gridSpan w:val="2"/>
            <w:tcBorders>
              <w:top w:val="nil"/>
              <w:left w:val="nil"/>
              <w:bottom w:val="nil"/>
              <w:right w:val="nil"/>
            </w:tcBorders>
          </w:tcPr>
          <w:p w14:paraId="3A5A3A36"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3277E9FB" w14:textId="7F0F6C9B" w:rsidR="00E42626" w:rsidRPr="00CD6474" w:rsidRDefault="0088316A" w:rsidP="00AF7C71">
            <w:pPr>
              <w:pStyle w:val="Main"/>
            </w:pPr>
            <w:r w:rsidRPr="00CD6474">
              <w:rPr>
                <w:color w:val="92D050"/>
              </w:rPr>
              <w:sym w:font="Wingdings 2" w:char="F097"/>
            </w:r>
            <w:r w:rsidRPr="00CD6474">
              <w:t xml:space="preserve"> Vor dem Zeitplan</w:t>
            </w:r>
          </w:p>
        </w:tc>
      </w:tr>
      <w:tr w:rsidR="00E42626" w:rsidRPr="00CD6474" w14:paraId="71352AC2" w14:textId="77777777" w:rsidTr="00E42626">
        <w:tc>
          <w:tcPr>
            <w:tcW w:w="2233" w:type="dxa"/>
            <w:gridSpan w:val="2"/>
            <w:tcBorders>
              <w:top w:val="nil"/>
              <w:left w:val="nil"/>
              <w:bottom w:val="nil"/>
              <w:right w:val="nil"/>
            </w:tcBorders>
          </w:tcPr>
          <w:p w14:paraId="786301E9"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4D2FF3" w14:textId="2039EF57" w:rsidR="00E42626" w:rsidRPr="00CD6474" w:rsidRDefault="003027EC" w:rsidP="00AF7C71">
            <w:pPr>
              <w:pStyle w:val="Main"/>
            </w:pPr>
            <w:r w:rsidRPr="00CD6474">
              <w:t>1.5h</w:t>
            </w:r>
          </w:p>
        </w:tc>
      </w:tr>
      <w:tr w:rsidR="00E42626" w:rsidRPr="00CD6474" w14:paraId="4E484986" w14:textId="77777777" w:rsidTr="00E42626">
        <w:tc>
          <w:tcPr>
            <w:tcW w:w="2233" w:type="dxa"/>
            <w:gridSpan w:val="2"/>
            <w:tcBorders>
              <w:top w:val="nil"/>
              <w:left w:val="nil"/>
              <w:bottom w:val="nil"/>
              <w:right w:val="nil"/>
            </w:tcBorders>
          </w:tcPr>
          <w:p w14:paraId="1FB63822"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C943A4F" w14:textId="77777777" w:rsidR="00E42626" w:rsidRPr="00CD6474" w:rsidRDefault="00E42626" w:rsidP="00AF7C71">
            <w:pPr>
              <w:pStyle w:val="Main"/>
            </w:pPr>
            <w:r w:rsidRPr="00CD6474">
              <w:t>Keine</w:t>
            </w:r>
          </w:p>
          <w:p w14:paraId="4D8DA6E4" w14:textId="77777777" w:rsidR="00E42626" w:rsidRPr="00CD6474" w:rsidRDefault="00E42626" w:rsidP="00AF7C71">
            <w:pPr>
              <w:pStyle w:val="Main"/>
            </w:pPr>
          </w:p>
        </w:tc>
      </w:tr>
      <w:tr w:rsidR="00E42626" w:rsidRPr="00CD6474" w14:paraId="2CDBF64A" w14:textId="77777777" w:rsidTr="00E42626">
        <w:tc>
          <w:tcPr>
            <w:tcW w:w="2233" w:type="dxa"/>
            <w:gridSpan w:val="2"/>
            <w:tcBorders>
              <w:top w:val="nil"/>
              <w:left w:val="nil"/>
              <w:bottom w:val="nil"/>
              <w:right w:val="nil"/>
            </w:tcBorders>
          </w:tcPr>
          <w:p w14:paraId="46398B9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3FFA420" w14:textId="48664470" w:rsidR="002D49AD" w:rsidRDefault="003027EC" w:rsidP="00AF7C71">
            <w:pPr>
              <w:pStyle w:val="Main"/>
            </w:pPr>
            <w:r w:rsidRPr="00CD6474">
              <w:t xml:space="preserve">Auch heute bin ich etwas nervös in den Tag gestartet, jedoch um einiges entspannter als gestern. </w:t>
            </w:r>
            <w:r w:rsidR="00B274AB" w:rsidRPr="00CD6474">
              <w:t xml:space="preserve">Als </w:t>
            </w:r>
            <w:r w:rsidR="00BD7C93">
              <w:t>E</w:t>
            </w:r>
            <w:r w:rsidR="00B274AB" w:rsidRPr="00CD6474">
              <w:t>rstes habe ich die Aufgabenstellung dokumentiert, wobei ein Grossteil davon aus der detaillierten Aufgabenstellung von PkOrg entnommen wurde.</w:t>
            </w:r>
            <w:r w:rsidR="00F65EAD" w:rsidRPr="00CD6474">
              <w:t xml:space="preserve"> Die Aufgabenstellung konnte schneller erledigt </w:t>
            </w:r>
            <w:r w:rsidR="002D49AD" w:rsidRPr="00CD6474">
              <w:t>werden,</w:t>
            </w:r>
            <w:r w:rsidR="00F65EAD" w:rsidRPr="00CD6474">
              <w:t xml:space="preserve"> als erwartet</w:t>
            </w:r>
            <w:r w:rsidR="002D49AD">
              <w:t xml:space="preserve"> und ich bin dem Zeitplan aktuell etwas voraus.</w:t>
            </w:r>
          </w:p>
          <w:p w14:paraId="1364E652" w14:textId="77777777" w:rsidR="002D49AD" w:rsidRDefault="002D49AD" w:rsidP="00AF7C71">
            <w:pPr>
              <w:pStyle w:val="Main"/>
            </w:pPr>
          </w:p>
          <w:p w14:paraId="29ECA18F" w14:textId="32360ADD" w:rsidR="008E1D25" w:rsidRDefault="00784DBD" w:rsidP="00AF7C71">
            <w:pPr>
              <w:pStyle w:val="Main"/>
            </w:pPr>
            <w:r w:rsidRPr="00CD6474">
              <w:t>Der bisherige Vorsprung im Zeitplan konnte mit der Dokumentation des Projektauftrages etwas ausgebaut werden</w:t>
            </w:r>
            <w:r w:rsidR="00180A43">
              <w:t xml:space="preserve">. Mir ist aufgefallen, dass gewisse Teile der Dokumentation (das Schlusswort zum Beispiel) im Zeitplan weder als Teil einer User Story noch explizit vorkommen, weshalb ich mich umso mehr </w:t>
            </w:r>
            <w:r w:rsidR="002D49AD">
              <w:t>über</w:t>
            </w:r>
            <w:r w:rsidR="00180A43">
              <w:t xml:space="preserve"> meinen Vorsprung freute.</w:t>
            </w:r>
          </w:p>
          <w:p w14:paraId="7B607A21" w14:textId="77777777" w:rsidR="002D49AD" w:rsidRDefault="002D49AD" w:rsidP="00AF7C71">
            <w:pPr>
              <w:pStyle w:val="Main"/>
            </w:pPr>
          </w:p>
          <w:p w14:paraId="28AC3D7A" w14:textId="7C3F9C30" w:rsidR="00E42626" w:rsidRPr="00CD6474" w:rsidRDefault="008E1D25" w:rsidP="008E1D25">
            <w:pPr>
              <w:pStyle w:val="Main"/>
            </w:pPr>
            <w:r>
              <w:t>Obwohl ich während der Dokumentation der Ausgangslage wieder etwas Zeit verlor, war ich auch nach der Dokumentation der Architektur noch vor dem Zeitplan.</w:t>
            </w:r>
            <w:r w:rsidR="002F4489" w:rsidRPr="00CD6474">
              <w:t xml:space="preserve"> </w:t>
            </w:r>
          </w:p>
          <w:p w14:paraId="72BF3833" w14:textId="77777777" w:rsidR="00E42626" w:rsidRPr="00CD6474" w:rsidRDefault="00E42626" w:rsidP="00AF7C71">
            <w:pPr>
              <w:pStyle w:val="Main"/>
            </w:pPr>
          </w:p>
        </w:tc>
      </w:tr>
      <w:tr w:rsidR="00E42626" w:rsidRPr="00CD6474" w14:paraId="08C0D6D7" w14:textId="77777777" w:rsidTr="00E42626">
        <w:tc>
          <w:tcPr>
            <w:tcW w:w="2233" w:type="dxa"/>
            <w:gridSpan w:val="2"/>
            <w:tcBorders>
              <w:top w:val="nil"/>
              <w:left w:val="nil"/>
              <w:bottom w:val="nil"/>
              <w:right w:val="nil"/>
            </w:tcBorders>
          </w:tcPr>
          <w:p w14:paraId="0D842ECE"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0CC4CF24" w14:textId="136AB50A" w:rsidR="00B77351" w:rsidRPr="00CD6474" w:rsidRDefault="00B77351" w:rsidP="002F4489">
            <w:pPr>
              <w:pStyle w:val="Main"/>
            </w:pPr>
            <w:r w:rsidRPr="00CD6474">
              <w:t>Positives</w:t>
            </w:r>
          </w:p>
          <w:p w14:paraId="1CE9BFB3" w14:textId="44D36C9D" w:rsidR="00B77351" w:rsidRPr="00CD6474" w:rsidRDefault="00B77351" w:rsidP="002F4489">
            <w:pPr>
              <w:pStyle w:val="Main"/>
            </w:pPr>
            <w:r w:rsidRPr="00CD6474">
              <w:t>Meine Nervosität der Arbeit an der IPA gegenüber hat etwas nachgelassen, was ich mindestens zum Teil auch der drei Stunden an Überzeit, welche ich mit gestern und heute erarbeiten konnte zu verdanken habe. Es fühlt sich wie ein kleines Sicherheitspolster an</w:t>
            </w:r>
            <w:r w:rsidR="00BD7C93">
              <w:t>,</w:t>
            </w:r>
            <w:r w:rsidRPr="00CD6474">
              <w:t xml:space="preserve"> auf welches ich zurückfallen kann, sollte während der Arbeit mal etwas schieflaufen.</w:t>
            </w:r>
          </w:p>
          <w:p w14:paraId="68E19822" w14:textId="77777777" w:rsidR="00B77351" w:rsidRPr="00CD6474" w:rsidRDefault="00B77351" w:rsidP="002F4489">
            <w:pPr>
              <w:pStyle w:val="Main"/>
            </w:pPr>
          </w:p>
          <w:p w14:paraId="6E1EAEF2" w14:textId="12978614" w:rsidR="00B77351" w:rsidRPr="00CD6474" w:rsidRDefault="00B77351" w:rsidP="002F4489">
            <w:pPr>
              <w:pStyle w:val="Main"/>
            </w:pPr>
            <w:r w:rsidRPr="00CD6474">
              <w:t>Den Erwartungen entsprechend</w:t>
            </w:r>
          </w:p>
          <w:p w14:paraId="363A7EAB" w14:textId="7DFA94C7" w:rsidR="00B77351" w:rsidRPr="00CD6474" w:rsidRDefault="00B77351" w:rsidP="002F4489">
            <w:pPr>
              <w:pStyle w:val="Main"/>
            </w:pPr>
            <w:r w:rsidRPr="00CD6474">
              <w:t>Ich konnte mit gestern Total circa drei Stunden Überzeit aufbauen, es freut mich</w:t>
            </w:r>
            <w:r w:rsidR="00BD7C93">
              <w:t>,</w:t>
            </w:r>
            <w:r w:rsidRPr="00CD6474">
              <w:t xml:space="preserve"> dass ich jetzt diesen Puffer im Projekt habe.</w:t>
            </w:r>
          </w:p>
          <w:p w14:paraId="2743F44E" w14:textId="77777777" w:rsidR="00B77351" w:rsidRPr="00CD6474" w:rsidRDefault="00B77351" w:rsidP="002F4489">
            <w:pPr>
              <w:pStyle w:val="Main"/>
            </w:pPr>
          </w:p>
          <w:p w14:paraId="1E317CCB" w14:textId="4FFD9355" w:rsidR="00B77351" w:rsidRPr="00CD6474" w:rsidRDefault="00B77351" w:rsidP="002F4489">
            <w:pPr>
              <w:pStyle w:val="Main"/>
            </w:pPr>
            <w:r w:rsidRPr="00CD6474">
              <w:t>Herausforderungen</w:t>
            </w:r>
          </w:p>
          <w:p w14:paraId="78AFBBB4" w14:textId="157C8A56" w:rsidR="00E42626" w:rsidRPr="00CD6474" w:rsidRDefault="002F4489" w:rsidP="00AF7C71">
            <w:pPr>
              <w:pStyle w:val="Main"/>
            </w:pPr>
            <w:r w:rsidRPr="00CD6474">
              <w:t xml:space="preserve">Gegen Ende des Tages verliess mich die Motivation weiter an der Dokumentation zu arbeiten etwas, was sich </w:t>
            </w:r>
            <w:r w:rsidR="00B77351" w:rsidRPr="00CD6474">
              <w:t>glaube ich leider</w:t>
            </w:r>
            <w:r w:rsidRPr="00CD6474">
              <w:t xml:space="preserve"> auch in der Dokumentation </w:t>
            </w:r>
            <w:r w:rsidR="0088316A" w:rsidRPr="00CD6474">
              <w:t>widerspiegelt</w:t>
            </w:r>
            <w:r w:rsidRPr="00CD6474">
              <w:t>. Gegen Ende der IPA werde ich die Dokumentation der Ausgangslage sowie die der Architektur nochmals durchlesen und möglicherweise nachbessern müssen.</w:t>
            </w:r>
          </w:p>
        </w:tc>
      </w:tr>
    </w:tbl>
    <w:p w14:paraId="0653DD2B" w14:textId="77777777" w:rsidR="00B77351" w:rsidRPr="00CD6474" w:rsidRDefault="00B77351" w:rsidP="00E42626">
      <w:pPr>
        <w:pStyle w:val="Main"/>
        <w:rPr>
          <w:b/>
        </w:rPr>
      </w:pPr>
    </w:p>
    <w:p w14:paraId="0ACA062F" w14:textId="77777777" w:rsidR="00B77351" w:rsidRPr="00CD6474" w:rsidRDefault="00B77351">
      <w:pPr>
        <w:widowControl/>
        <w:spacing w:line="240" w:lineRule="auto"/>
        <w:rPr>
          <w:rFonts w:ascii="Imago" w:hAnsi="Imago"/>
          <w:b/>
        </w:rPr>
      </w:pPr>
      <w:r w:rsidRPr="00CD6474">
        <w:rPr>
          <w:b/>
        </w:rPr>
        <w:br w:type="page"/>
      </w:r>
    </w:p>
    <w:p w14:paraId="68FE9FB0" w14:textId="5A585BE3" w:rsidR="00E42626" w:rsidRPr="00CD6474" w:rsidRDefault="00E42626" w:rsidP="00E42626">
      <w:pPr>
        <w:pStyle w:val="Main"/>
      </w:pPr>
      <w:r w:rsidRPr="00CD6474">
        <w:rPr>
          <w:b/>
        </w:rPr>
        <w:lastRenderedPageBreak/>
        <w:t>Aufgabenliste</w:t>
      </w:r>
    </w:p>
    <w:p w14:paraId="36281CF9" w14:textId="77777777" w:rsidR="00EA24AC" w:rsidRPr="00CD6474" w:rsidRDefault="0088316A" w:rsidP="00EA24AC">
      <w:pPr>
        <w:pStyle w:val="Main"/>
        <w:rPr>
          <w:color w:val="00B050"/>
        </w:rPr>
      </w:pPr>
      <w:r w:rsidRPr="00CD6474">
        <w:rPr>
          <w:noProof/>
        </w:rPr>
        <w:drawing>
          <wp:inline distT="0" distB="0" distL="0" distR="0" wp14:anchorId="02E74143" wp14:editId="29C80CD7">
            <wp:extent cx="6120130" cy="3853815"/>
            <wp:effectExtent l="0" t="0" r="0" b="0"/>
            <wp:docPr id="158542016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20161" name="Grafik 1" descr="Ein Bild, das Text, Screenshot, Software, Multimedia-Software enthält.&#10;&#10;Automatisch generierte Beschreibung"/>
                    <pic:cNvPicPr/>
                  </pic:nvPicPr>
                  <pic:blipFill>
                    <a:blip r:embed="rId17"/>
                    <a:stretch>
                      <a:fillRect/>
                    </a:stretch>
                  </pic:blipFill>
                  <pic:spPr>
                    <a:xfrm>
                      <a:off x="0" y="0"/>
                      <a:ext cx="6120130" cy="3853815"/>
                    </a:xfrm>
                    <a:prstGeom prst="rect">
                      <a:avLst/>
                    </a:prstGeom>
                  </pic:spPr>
                </pic:pic>
              </a:graphicData>
            </a:graphic>
          </wp:inline>
        </w:drawing>
      </w:r>
    </w:p>
    <w:p w14:paraId="5D09A36F" w14:textId="13B5E707" w:rsidR="00881342" w:rsidRPr="00CD6474" w:rsidRDefault="00EA24AC" w:rsidP="00EA24AC">
      <w:pPr>
        <w:pStyle w:val="Beschriftung"/>
      </w:pPr>
      <w:r w:rsidRPr="00CD6474">
        <w:t>Abbildung 4 – 2</w:t>
      </w:r>
      <w:r w:rsidRPr="00CD6474">
        <w:tab/>
        <w:t>Kanban</w:t>
      </w:r>
      <w:r w:rsidR="004811B1">
        <w:t xml:space="preserve"> B</w:t>
      </w:r>
      <w:r w:rsidRPr="00CD6474">
        <w:t>oard Tag 2</w:t>
      </w:r>
    </w:p>
    <w:p w14:paraId="7515184E" w14:textId="77777777" w:rsidR="004159C2" w:rsidRPr="00CD6474" w:rsidRDefault="004159C2" w:rsidP="004159C2">
      <w:pPr>
        <w:widowControl/>
        <w:spacing w:line="240" w:lineRule="auto"/>
        <w:rPr>
          <w:rFonts w:ascii="Imago" w:hAnsi="Imago"/>
        </w:rPr>
      </w:pPr>
      <w:r w:rsidRPr="00CD6474">
        <w:br w:type="page"/>
      </w:r>
    </w:p>
    <w:p w14:paraId="45524C84" w14:textId="20A55787" w:rsidR="004159C2" w:rsidRPr="00CD6474" w:rsidRDefault="004159C2" w:rsidP="002B4170">
      <w:pPr>
        <w:pStyle w:val="Formatvorlage1"/>
      </w:pPr>
      <w:bookmarkStart w:id="54" w:name="_Toc163206341"/>
      <w:r w:rsidRPr="00CD6474">
        <w:lastRenderedPageBreak/>
        <w:t xml:space="preserve">Tag 3 – </w:t>
      </w:r>
      <w:r w:rsidR="0088316A" w:rsidRPr="00CD6474">
        <w:t>Projektplanung (Teil 3) und</w:t>
      </w:r>
      <w:r w:rsidR="00AC643E" w:rsidRPr="00CD6474">
        <w:t xml:space="preserve"> Projektinitialisierung</w:t>
      </w:r>
      <w:bookmarkEnd w:id="54"/>
      <w:r w:rsidR="0088316A" w:rsidRPr="00CD6474">
        <w:t xml:space="preserve"> </w:t>
      </w:r>
    </w:p>
    <w:tbl>
      <w:tblPr>
        <w:tblStyle w:val="Tabellenraster"/>
        <w:tblW w:w="0" w:type="auto"/>
        <w:tblLook w:val="04A0" w:firstRow="1" w:lastRow="0" w:firstColumn="1" w:lastColumn="0" w:noHBand="0" w:noVBand="1"/>
      </w:tblPr>
      <w:tblGrid>
        <w:gridCol w:w="2236"/>
        <w:gridCol w:w="7122"/>
      </w:tblGrid>
      <w:tr w:rsidR="00881342" w:rsidRPr="00CD6474" w14:paraId="754C6D1A" w14:textId="77777777" w:rsidTr="00E42626">
        <w:tc>
          <w:tcPr>
            <w:tcW w:w="2236" w:type="dxa"/>
            <w:tcBorders>
              <w:top w:val="nil"/>
              <w:left w:val="nil"/>
              <w:bottom w:val="nil"/>
              <w:right w:val="nil"/>
            </w:tcBorders>
          </w:tcPr>
          <w:p w14:paraId="18DCEB8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6E4557F6" w14:textId="4DAC607E" w:rsidR="00881342" w:rsidRPr="00CD6474" w:rsidRDefault="0088316A" w:rsidP="00AD4D39">
            <w:pPr>
              <w:pStyle w:val="Main"/>
            </w:pPr>
            <w:r w:rsidRPr="00CD6474">
              <w:t>22</w:t>
            </w:r>
            <w:r w:rsidR="009F51A9" w:rsidRPr="00CD6474">
              <w:t>.</w:t>
            </w:r>
            <w:r w:rsidRPr="00CD6474">
              <w:t>03</w:t>
            </w:r>
            <w:r w:rsidR="009F51A9" w:rsidRPr="00CD6474">
              <w:t>.</w:t>
            </w:r>
            <w:r w:rsidRPr="00CD6474">
              <w:t>2024</w:t>
            </w:r>
          </w:p>
        </w:tc>
      </w:tr>
      <w:tr w:rsidR="00E42626" w:rsidRPr="00CD6474" w14:paraId="5EF911AC" w14:textId="77777777" w:rsidTr="00E42626">
        <w:tc>
          <w:tcPr>
            <w:tcW w:w="2233" w:type="dxa"/>
            <w:tcBorders>
              <w:top w:val="nil"/>
              <w:left w:val="nil"/>
              <w:bottom w:val="nil"/>
              <w:right w:val="nil"/>
            </w:tcBorders>
          </w:tcPr>
          <w:p w14:paraId="031F00BC"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76BD5E2" w14:textId="2E8BAA9B"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25B09913" w14:textId="77777777" w:rsidTr="00E42626">
        <w:tc>
          <w:tcPr>
            <w:tcW w:w="2233" w:type="dxa"/>
            <w:tcBorders>
              <w:top w:val="nil"/>
              <w:left w:val="nil"/>
              <w:bottom w:val="nil"/>
              <w:right w:val="nil"/>
            </w:tcBorders>
          </w:tcPr>
          <w:p w14:paraId="1427EAC6"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5A6667FF" w14:textId="77777777" w:rsidR="00E42626" w:rsidRPr="00CD6474" w:rsidRDefault="00E42626" w:rsidP="00AF7C71">
            <w:pPr>
              <w:pStyle w:val="Main"/>
            </w:pPr>
            <w:r w:rsidRPr="00CD6474">
              <w:t>Keine</w:t>
            </w:r>
          </w:p>
        </w:tc>
      </w:tr>
      <w:tr w:rsidR="00E42626" w:rsidRPr="00CD6474" w14:paraId="3D83990E" w14:textId="77777777" w:rsidTr="00E42626">
        <w:tc>
          <w:tcPr>
            <w:tcW w:w="2233" w:type="dxa"/>
            <w:tcBorders>
              <w:top w:val="nil"/>
              <w:left w:val="nil"/>
              <w:bottom w:val="nil"/>
              <w:right w:val="nil"/>
            </w:tcBorders>
          </w:tcPr>
          <w:p w14:paraId="02ED35E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139F479" w14:textId="77777777" w:rsidR="00E42626" w:rsidRPr="00CD6474" w:rsidRDefault="00E42626" w:rsidP="00AF7C71">
            <w:pPr>
              <w:pStyle w:val="Main"/>
            </w:pPr>
            <w:r w:rsidRPr="00CD6474">
              <w:t>Keine</w:t>
            </w:r>
          </w:p>
          <w:p w14:paraId="0764B515" w14:textId="77777777" w:rsidR="00E42626" w:rsidRPr="00CD6474" w:rsidRDefault="00E42626" w:rsidP="00AF7C71">
            <w:pPr>
              <w:pStyle w:val="Main"/>
            </w:pPr>
          </w:p>
        </w:tc>
      </w:tr>
      <w:tr w:rsidR="00E42626" w:rsidRPr="00CD6474" w14:paraId="47DD1472" w14:textId="77777777" w:rsidTr="00E42626">
        <w:tc>
          <w:tcPr>
            <w:tcW w:w="2233" w:type="dxa"/>
            <w:tcBorders>
              <w:top w:val="nil"/>
              <w:left w:val="nil"/>
              <w:bottom w:val="nil"/>
              <w:right w:val="nil"/>
            </w:tcBorders>
          </w:tcPr>
          <w:p w14:paraId="7C93914A"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0F1CB13F" w14:textId="0F826ADD" w:rsidR="008E1D25" w:rsidRDefault="00BD7C93" w:rsidP="0088316A">
            <w:pPr>
              <w:pStyle w:val="Main"/>
            </w:pPr>
            <w:r>
              <w:t>M</w:t>
            </w:r>
            <w:r w:rsidR="0088316A" w:rsidRPr="00CD6474">
              <w:t>ir</w:t>
            </w:r>
            <w:r>
              <w:t xml:space="preserve"> ist</w:t>
            </w:r>
            <w:r w:rsidR="0088316A" w:rsidRPr="00CD6474">
              <w:t xml:space="preserve"> aufgefallen, dass ich nicht alles, was zur Dokumentation gehört</w:t>
            </w:r>
            <w:r>
              <w:t>,</w:t>
            </w:r>
            <w:r w:rsidR="0088316A" w:rsidRPr="00CD6474">
              <w:t xml:space="preserve"> im Zeitplan erfasst habe, das heisst ich muss </w:t>
            </w:r>
            <w:r w:rsidR="001C0975" w:rsidRPr="00CD6474">
              <w:t xml:space="preserve">heute </w:t>
            </w:r>
            <w:r w:rsidR="0088316A" w:rsidRPr="00CD6474">
              <w:t>definitiv</w:t>
            </w:r>
            <w:r w:rsidR="001C0975" w:rsidRPr="00CD6474">
              <w:t xml:space="preserve"> weiter gut Fortschritt machen</w:t>
            </w:r>
            <w:r w:rsidR="00D10164" w:rsidRPr="00CD6474">
              <w:t xml:space="preserve">. Ich konnte die Architektur heute mit einem Klassendiagramm abschliessen. </w:t>
            </w:r>
            <w:r w:rsidR="008E1D25">
              <w:t>Zu diesem Zweck informierte ich mich im Detail nochmals über verschiedene Architekturen und entschied auf Grund meiner Analyse, welche Architektur für meine Arbeit am besten geeignet wäre.</w:t>
            </w:r>
          </w:p>
          <w:p w14:paraId="5450E7F1" w14:textId="77777777" w:rsidR="008E1D25" w:rsidRDefault="008E1D25" w:rsidP="0088316A">
            <w:pPr>
              <w:pStyle w:val="Main"/>
            </w:pPr>
          </w:p>
          <w:p w14:paraId="07D9656B" w14:textId="77777777" w:rsidR="008E1D25" w:rsidRDefault="00D10164" w:rsidP="0088316A">
            <w:pPr>
              <w:pStyle w:val="Main"/>
            </w:pPr>
            <w:r w:rsidRPr="00CD6474">
              <w:t xml:space="preserve">Heute </w:t>
            </w:r>
            <w:r w:rsidR="00EC3B1B" w:rsidRPr="00CD6474">
              <w:t>durfte</w:t>
            </w:r>
            <w:r w:rsidRPr="00CD6474">
              <w:t xml:space="preserve"> ich endlich die ersten Schritte in Richtung Programmieren machen</w:t>
            </w:r>
            <w:r w:rsidR="00BD7C93">
              <w:t>.</w:t>
            </w:r>
            <w:r w:rsidRPr="00CD6474">
              <w:t xml:space="preserve"> Ich erstellte meine Solution mit allen nötigen Projekten und bereitete die Datenbank auf die weitere Entwicklung vor</w:t>
            </w:r>
            <w:r w:rsidR="00EC3B1B" w:rsidRPr="00CD6474">
              <w:t xml:space="preserve">, dieser Vorgang dauerte ungefähr eine Stunde, was mir etwas mehr Vorsprung vor dem Zeitplan gab, als ich jedoch die Klassen aus dem Klassendiagramm in der Applikation umsetzen wollte, musste ich im Datenbankkontext der Applikation ein Mapping einbauen, </w:t>
            </w:r>
            <w:r w:rsidR="00EA24AC" w:rsidRPr="00CD6474">
              <w:t>in diesem Mapping wurden die bestehenden Entitäten auf ihre entsprechenden Tabellen in der Datenbank gemappt.</w:t>
            </w:r>
            <w:r w:rsidR="00EC3B1B" w:rsidRPr="00CD6474">
              <w:t xml:space="preserve"> </w:t>
            </w:r>
          </w:p>
          <w:p w14:paraId="3BC80B9C" w14:textId="77777777" w:rsidR="008E1D25" w:rsidRDefault="008E1D25" w:rsidP="0088316A">
            <w:pPr>
              <w:pStyle w:val="Main"/>
            </w:pPr>
          </w:p>
          <w:p w14:paraId="57919CAF" w14:textId="1D1CAF0A" w:rsidR="00D10164" w:rsidRPr="00CD6474" w:rsidRDefault="00EA24AC" w:rsidP="0088316A">
            <w:pPr>
              <w:pStyle w:val="Main"/>
            </w:pPr>
            <w:r w:rsidRPr="00CD6474">
              <w:t xml:space="preserve">Ich entschied mich </w:t>
            </w:r>
            <w:r w:rsidR="008E1D25">
              <w:t>gegen Nachmittag</w:t>
            </w:r>
            <w:r w:rsidRPr="00CD6474">
              <w:t xml:space="preserve">, meinen Vorsprung dem Zeitplan gegenüber zu </w:t>
            </w:r>
            <w:r w:rsidR="00735648" w:rsidRPr="00CD6474">
              <w:t>nutzen</w:t>
            </w:r>
            <w:r w:rsidRPr="00CD6474">
              <w:t xml:space="preserve">, um den Kriterienkatalog mit den Standardkriterien nochmals </w:t>
            </w:r>
            <w:r w:rsidR="00EC22E3" w:rsidRPr="00CD6474">
              <w:t>durchzugehen</w:t>
            </w:r>
            <w:r w:rsidRPr="00CD6474">
              <w:t>, das Abbildungsverzeichnis und Glossar auf den neusten Stand zu bringen, sowie die Quellen zu aktualisieren.</w:t>
            </w:r>
            <w:r w:rsidR="00735648" w:rsidRPr="00CD6474">
              <w:t xml:space="preserve"> Ab nächster Woche kann ich endlich anfangen richtig zu programmieren, die Vorfreude ist gerade riesig. Ich bin sehr zufrieden habe ich meinen bisherigen Vorsprung für die Dokumentation aufgebracht, ich glaube</w:t>
            </w:r>
            <w:r w:rsidR="00BD7C93">
              <w:t>,</w:t>
            </w:r>
            <w:r w:rsidR="00735648" w:rsidRPr="00CD6474">
              <w:t xml:space="preserve"> ich konnte mir dadurch vielen künftigen Stress ersparen.</w:t>
            </w:r>
          </w:p>
          <w:p w14:paraId="7438F35C" w14:textId="77777777" w:rsidR="00E42626" w:rsidRPr="00CD6474" w:rsidRDefault="00E42626" w:rsidP="00AF7C71">
            <w:pPr>
              <w:pStyle w:val="Main"/>
            </w:pPr>
          </w:p>
        </w:tc>
      </w:tr>
      <w:tr w:rsidR="00E42626" w:rsidRPr="00CD6474" w14:paraId="7A22C99E" w14:textId="77777777" w:rsidTr="00E42626">
        <w:tc>
          <w:tcPr>
            <w:tcW w:w="2233" w:type="dxa"/>
            <w:tcBorders>
              <w:top w:val="nil"/>
              <w:left w:val="nil"/>
              <w:bottom w:val="nil"/>
              <w:right w:val="nil"/>
            </w:tcBorders>
          </w:tcPr>
          <w:p w14:paraId="0766355B"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915C8D0" w14:textId="70067EF4" w:rsidR="00B77351" w:rsidRPr="00CD6474" w:rsidRDefault="00B77351" w:rsidP="001804FB">
            <w:pPr>
              <w:pStyle w:val="Main"/>
            </w:pPr>
            <w:r w:rsidRPr="00CD6474">
              <w:t>Positives</w:t>
            </w:r>
          </w:p>
          <w:p w14:paraId="3525113F" w14:textId="5F0D3040" w:rsidR="00B77351" w:rsidRPr="00CD6474" w:rsidRDefault="00B77351" w:rsidP="001804FB">
            <w:pPr>
              <w:pStyle w:val="Main"/>
            </w:pPr>
            <w:r w:rsidRPr="00CD6474">
              <w:t>Obwohl mir aufgefallen ist, dass ich einen Teil der Dokumentation im Zeitplan nicht eingetragen habe, konnte ich konzentriert und ruhig weiterarbeiten und beendete den Tag sogar noch etwas weiter vor dem Zeitplan als gestern, obwohl ich bei der Dokumentation etwas aufholen musste.</w:t>
            </w:r>
          </w:p>
          <w:p w14:paraId="49C714F3" w14:textId="77777777" w:rsidR="00B77351" w:rsidRPr="00CD6474" w:rsidRDefault="00B77351" w:rsidP="001804FB">
            <w:pPr>
              <w:pStyle w:val="Main"/>
            </w:pPr>
          </w:p>
          <w:p w14:paraId="14DCE446" w14:textId="792DFCBD" w:rsidR="00B77351" w:rsidRPr="00CD6474" w:rsidRDefault="00B77351" w:rsidP="001804FB">
            <w:pPr>
              <w:pStyle w:val="Main"/>
            </w:pPr>
            <w:r w:rsidRPr="00CD6474">
              <w:t>Herausforderungen</w:t>
            </w:r>
          </w:p>
          <w:p w14:paraId="771992A9" w14:textId="5C8B9266" w:rsidR="00E42626" w:rsidRPr="00CD6474" w:rsidRDefault="001804FB" w:rsidP="001804FB">
            <w:pPr>
              <w:pStyle w:val="Main"/>
            </w:pPr>
            <w:r w:rsidRPr="00CD6474">
              <w:t>Ich fand es schwierig, mich zu entscheiden</w:t>
            </w:r>
            <w:r w:rsidR="00BD7C93">
              <w:t>,</w:t>
            </w:r>
            <w:r w:rsidRPr="00CD6474">
              <w:t xml:space="preserve"> welche Ausdrücke im Glossar erwähnt werden sollten und welche nicht, das führte </w:t>
            </w:r>
            <w:r w:rsidR="00735648" w:rsidRPr="00CD6474">
              <w:t>dazu,</w:t>
            </w:r>
            <w:r w:rsidRPr="00CD6474">
              <w:t xml:space="preserve"> dass das Glossar eher auf der aufgeblähten Seite ist und wahrscheinlich einige Ausdrücke darin vorkommen</w:t>
            </w:r>
            <w:r w:rsidR="00BD7C93">
              <w:t>,</w:t>
            </w:r>
            <w:r w:rsidRPr="00CD6474">
              <w:t xml:space="preserve"> die nicht hingehören.</w:t>
            </w:r>
          </w:p>
          <w:p w14:paraId="2B1C5CD9" w14:textId="77777777" w:rsidR="00E42626" w:rsidRPr="00CD6474" w:rsidRDefault="00E42626" w:rsidP="00AF7C71">
            <w:pPr>
              <w:pStyle w:val="Main"/>
            </w:pPr>
          </w:p>
        </w:tc>
      </w:tr>
    </w:tbl>
    <w:p w14:paraId="239DBBF8" w14:textId="7DF68230" w:rsidR="00E42626" w:rsidRPr="00CD6474" w:rsidRDefault="00E42626" w:rsidP="00E42626">
      <w:pPr>
        <w:pStyle w:val="Main"/>
      </w:pPr>
      <w:r w:rsidRPr="00CD6474">
        <w:rPr>
          <w:b/>
        </w:rPr>
        <w:lastRenderedPageBreak/>
        <w:t>Aufgabenliste</w:t>
      </w:r>
    </w:p>
    <w:p w14:paraId="3D93249A" w14:textId="77777777" w:rsidR="004811B1" w:rsidRPr="00CD6474" w:rsidRDefault="00735648" w:rsidP="004811B1">
      <w:pPr>
        <w:pStyle w:val="Main"/>
        <w:rPr>
          <w:color w:val="00B050"/>
        </w:rPr>
      </w:pPr>
      <w:r w:rsidRPr="00CD6474">
        <w:rPr>
          <w:noProof/>
        </w:rPr>
        <w:drawing>
          <wp:inline distT="0" distB="0" distL="0" distR="0" wp14:anchorId="6D314B10" wp14:editId="22936681">
            <wp:extent cx="6120130" cy="3857625"/>
            <wp:effectExtent l="0" t="0" r="0" b="9525"/>
            <wp:docPr id="18471117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1701" name="Grafik 1" descr="Ein Bild, das Text, Screenshot, Software, Multimedia-Software enthält.&#10;&#10;Automatisch generierte Beschreibung"/>
                    <pic:cNvPicPr/>
                  </pic:nvPicPr>
                  <pic:blipFill>
                    <a:blip r:embed="rId18"/>
                    <a:stretch>
                      <a:fillRect/>
                    </a:stretch>
                  </pic:blipFill>
                  <pic:spPr>
                    <a:xfrm>
                      <a:off x="0" y="0"/>
                      <a:ext cx="6120130" cy="3857625"/>
                    </a:xfrm>
                    <a:prstGeom prst="rect">
                      <a:avLst/>
                    </a:prstGeom>
                  </pic:spPr>
                </pic:pic>
              </a:graphicData>
            </a:graphic>
          </wp:inline>
        </w:drawing>
      </w:r>
    </w:p>
    <w:p w14:paraId="50EFED41" w14:textId="4CE644F7" w:rsidR="004811B1" w:rsidRPr="00CD6474" w:rsidRDefault="004811B1" w:rsidP="004811B1">
      <w:pPr>
        <w:pStyle w:val="Beschriftung"/>
      </w:pPr>
      <w:r w:rsidRPr="00CD6474">
        <w:t xml:space="preserve">Abbildung 4 – </w:t>
      </w:r>
      <w:r>
        <w:t>3</w:t>
      </w:r>
      <w:r w:rsidRPr="00CD6474">
        <w:tab/>
        <w:t>Kanban</w:t>
      </w:r>
      <w:r>
        <w:t xml:space="preserve"> B</w:t>
      </w:r>
      <w:r w:rsidRPr="00CD6474">
        <w:t>oard Tag</w:t>
      </w:r>
      <w:r>
        <w:t xml:space="preserve"> 3</w:t>
      </w:r>
    </w:p>
    <w:p w14:paraId="2F474155" w14:textId="1F6DB121" w:rsidR="00881342" w:rsidRPr="00CD6474" w:rsidRDefault="00881342" w:rsidP="00881342">
      <w:pPr>
        <w:pStyle w:val="Main"/>
      </w:pPr>
    </w:p>
    <w:p w14:paraId="28009A38" w14:textId="77777777" w:rsidR="00881342" w:rsidRPr="00CD6474" w:rsidRDefault="00881342" w:rsidP="00881342">
      <w:pPr>
        <w:pStyle w:val="Main"/>
      </w:pPr>
    </w:p>
    <w:p w14:paraId="028F176F" w14:textId="77777777" w:rsidR="004159C2" w:rsidRPr="00CD6474" w:rsidRDefault="004159C2" w:rsidP="004159C2">
      <w:pPr>
        <w:widowControl/>
        <w:spacing w:line="240" w:lineRule="auto"/>
        <w:rPr>
          <w:rFonts w:ascii="Imago" w:hAnsi="Imago"/>
        </w:rPr>
      </w:pPr>
      <w:r w:rsidRPr="00CD6474">
        <w:br w:type="page"/>
      </w:r>
    </w:p>
    <w:p w14:paraId="4682BC44" w14:textId="7D7E087C" w:rsidR="004159C2" w:rsidRPr="00CD6474" w:rsidRDefault="004159C2" w:rsidP="002B4170">
      <w:pPr>
        <w:pStyle w:val="Formatvorlage1"/>
      </w:pPr>
      <w:bookmarkStart w:id="55" w:name="_Toc163206342"/>
      <w:r w:rsidRPr="00CD6474">
        <w:lastRenderedPageBreak/>
        <w:t xml:space="preserve">Tag 4 – </w:t>
      </w:r>
      <w:r w:rsidR="002F4B11" w:rsidRPr="00CD6474">
        <w:t>Erste API-Abfragen</w:t>
      </w:r>
      <w:bookmarkEnd w:id="55"/>
    </w:p>
    <w:tbl>
      <w:tblPr>
        <w:tblStyle w:val="Tabellenraster"/>
        <w:tblW w:w="0" w:type="auto"/>
        <w:tblLook w:val="04A0" w:firstRow="1" w:lastRow="0" w:firstColumn="1" w:lastColumn="0" w:noHBand="0" w:noVBand="1"/>
      </w:tblPr>
      <w:tblGrid>
        <w:gridCol w:w="2236"/>
        <w:gridCol w:w="7122"/>
      </w:tblGrid>
      <w:tr w:rsidR="00881342" w:rsidRPr="00CD6474" w14:paraId="3CAD2CDF" w14:textId="77777777" w:rsidTr="00E42626">
        <w:tc>
          <w:tcPr>
            <w:tcW w:w="2236" w:type="dxa"/>
            <w:tcBorders>
              <w:top w:val="nil"/>
              <w:left w:val="nil"/>
              <w:bottom w:val="nil"/>
              <w:right w:val="nil"/>
            </w:tcBorders>
          </w:tcPr>
          <w:p w14:paraId="32B99BDA"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159CD53C" w14:textId="589EC4CD" w:rsidR="00881342" w:rsidRPr="00CD6474" w:rsidRDefault="002F4B11" w:rsidP="00AD4D39">
            <w:pPr>
              <w:pStyle w:val="Main"/>
            </w:pPr>
            <w:r w:rsidRPr="00CD6474">
              <w:t>26.03.2024</w:t>
            </w:r>
          </w:p>
        </w:tc>
      </w:tr>
      <w:tr w:rsidR="00E42626" w:rsidRPr="00CD6474" w14:paraId="5922CE51" w14:textId="77777777" w:rsidTr="00E42626">
        <w:tc>
          <w:tcPr>
            <w:tcW w:w="2233" w:type="dxa"/>
            <w:tcBorders>
              <w:top w:val="nil"/>
              <w:left w:val="nil"/>
              <w:bottom w:val="nil"/>
              <w:right w:val="nil"/>
            </w:tcBorders>
          </w:tcPr>
          <w:p w14:paraId="6A1F8282"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5DEA312" w14:textId="4FFCE53A" w:rsidR="00E42626" w:rsidRPr="00CD6474" w:rsidRDefault="005C0C0F" w:rsidP="00AF7C71">
            <w:pPr>
              <w:pStyle w:val="Main"/>
            </w:pPr>
            <w:r w:rsidRPr="00CD6474">
              <w:rPr>
                <w:color w:val="92D050"/>
              </w:rPr>
              <w:sym w:font="Wingdings 2" w:char="F097"/>
            </w:r>
            <w:r w:rsidRPr="00CD6474">
              <w:t xml:space="preserve"> Vor dem Zeitplan</w:t>
            </w:r>
          </w:p>
        </w:tc>
      </w:tr>
      <w:tr w:rsidR="00E42626" w:rsidRPr="00CD6474" w14:paraId="32F7921A" w14:textId="77777777" w:rsidTr="00E42626">
        <w:tc>
          <w:tcPr>
            <w:tcW w:w="2233" w:type="dxa"/>
            <w:tcBorders>
              <w:top w:val="nil"/>
              <w:left w:val="nil"/>
              <w:bottom w:val="nil"/>
              <w:right w:val="nil"/>
            </w:tcBorders>
          </w:tcPr>
          <w:p w14:paraId="2751DF08"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AE5F513" w14:textId="77777777" w:rsidR="00E42626" w:rsidRPr="00CD6474" w:rsidRDefault="00E42626" w:rsidP="00AF7C71">
            <w:pPr>
              <w:pStyle w:val="Main"/>
            </w:pPr>
            <w:r w:rsidRPr="00CD6474">
              <w:t>Keine</w:t>
            </w:r>
          </w:p>
        </w:tc>
      </w:tr>
      <w:tr w:rsidR="00E42626" w:rsidRPr="00CD6474" w14:paraId="6C85C222" w14:textId="77777777" w:rsidTr="00E42626">
        <w:tc>
          <w:tcPr>
            <w:tcW w:w="2233" w:type="dxa"/>
            <w:tcBorders>
              <w:top w:val="nil"/>
              <w:left w:val="nil"/>
              <w:bottom w:val="nil"/>
              <w:right w:val="nil"/>
            </w:tcBorders>
          </w:tcPr>
          <w:p w14:paraId="5EACABC3"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21463A26" w14:textId="77777777" w:rsidR="00E42626" w:rsidRPr="00CD6474" w:rsidRDefault="00E42626" w:rsidP="00AF7C71">
            <w:pPr>
              <w:pStyle w:val="Main"/>
            </w:pPr>
            <w:r w:rsidRPr="00CD6474">
              <w:t>Keine</w:t>
            </w:r>
          </w:p>
          <w:p w14:paraId="1E318345" w14:textId="77777777" w:rsidR="00E42626" w:rsidRPr="00CD6474" w:rsidRDefault="00E42626" w:rsidP="00AF7C71">
            <w:pPr>
              <w:pStyle w:val="Main"/>
            </w:pPr>
          </w:p>
        </w:tc>
      </w:tr>
      <w:tr w:rsidR="00E42626" w:rsidRPr="00CD6474" w14:paraId="2DE07D95" w14:textId="77777777" w:rsidTr="00E42626">
        <w:tc>
          <w:tcPr>
            <w:tcW w:w="2233" w:type="dxa"/>
            <w:tcBorders>
              <w:top w:val="nil"/>
              <w:left w:val="nil"/>
              <w:bottom w:val="nil"/>
              <w:right w:val="nil"/>
            </w:tcBorders>
          </w:tcPr>
          <w:p w14:paraId="62758AE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25EF086" w14:textId="787C542A" w:rsidR="00E42626" w:rsidRPr="00CD6474" w:rsidRDefault="00BD7C93" w:rsidP="002F4B11">
            <w:pPr>
              <w:pStyle w:val="Main"/>
            </w:pPr>
            <w:r>
              <w:t>Zuerst</w:t>
            </w:r>
            <w:r w:rsidR="002F4B11" w:rsidRPr="00CD6474">
              <w:t xml:space="preserve"> füllte ich heute ein paar Projekte in meine </w:t>
            </w:r>
            <w:r w:rsidR="00CD6474" w:rsidRPr="00CD6474">
              <w:rPr>
                <w:rStyle w:val="TabelleZchn"/>
              </w:rPr>
              <w:t>Whitelist</w:t>
            </w:r>
            <w:r w:rsidR="002F4B11" w:rsidRPr="00CD6474">
              <w:t xml:space="preserve"> Tabelle in der LEIS Datenbank. Anhand dieser Tabelle werden alle erlaubten Projekte von der Jira REST API importiert. </w:t>
            </w:r>
            <w:r w:rsidR="002D49AD">
              <w:t xml:space="preserve">Danach konnte ich mich über Atlassian, die Jira API, und nötige API-Tokens informieren. Aus den gewonnenen Erkenntnissen konnte </w:t>
            </w:r>
            <w:r w:rsidR="002F4B11" w:rsidRPr="00CD6474">
              <w:t>ich einen API-Token erstellen, welcher es mir erlaubt, die Jira API überhaupt</w:t>
            </w:r>
            <w:r w:rsidR="002D49AD">
              <w:t xml:space="preserve"> erst</w:t>
            </w:r>
            <w:r w:rsidR="002F4B11" w:rsidRPr="00CD6474">
              <w:t xml:space="preserve"> anzusteuern. In einem weiteren Schritt wurden testweise alle Zeiterfassungen der erfassten Projekte über die letzten sieben Tage importiert und in der Konsole ausgegeben. Für diesen Zweck mussten erst die Daten der </w:t>
            </w:r>
            <w:r w:rsidR="00CD6474" w:rsidRPr="00CD6474">
              <w:rPr>
                <w:rStyle w:val="TabelleZchn"/>
              </w:rPr>
              <w:t>Whitelist</w:t>
            </w:r>
            <w:r w:rsidR="002F4B11" w:rsidRPr="00CD6474">
              <w:t xml:space="preserve"> Tabelle ausgelesen werden, also eine Verbindung mit der LEIS Datenbank erstellt werden, und </w:t>
            </w:r>
            <w:r>
              <w:t>aufgrund</w:t>
            </w:r>
            <w:r w:rsidR="002F4B11" w:rsidRPr="00CD6474">
              <w:t xml:space="preserve"> dieser Projekte die verschiedenen URL</w:t>
            </w:r>
            <w:r>
              <w:t>s</w:t>
            </w:r>
            <w:r w:rsidR="002F4B11" w:rsidRPr="00CD6474">
              <w:t xml:space="preserve"> angefragt werden.</w:t>
            </w:r>
          </w:p>
          <w:p w14:paraId="4FA943D7" w14:textId="77777777" w:rsidR="002B6591" w:rsidRPr="00CD6474" w:rsidRDefault="002B6591" w:rsidP="002F4B11">
            <w:pPr>
              <w:pStyle w:val="Main"/>
            </w:pPr>
          </w:p>
          <w:p w14:paraId="1785622B" w14:textId="4FC75102" w:rsidR="002D49AD" w:rsidRDefault="002B6591" w:rsidP="002F4B11">
            <w:pPr>
              <w:pStyle w:val="Main"/>
            </w:pPr>
            <w:r w:rsidRPr="00CD6474">
              <w:t xml:space="preserve">Ursprünglich hatte ich geplant die Daten per Controller und Repository anzufragen, mir ist jedoch aufgefallen, dass das nicht funktioniert, da mein Projekt kein Web-Projekt ist. Glücklicherweise konnte ich auch schon Erfahrungen mit reinen Konsolenapplikationen sammeln, und konnte so das Hindernis ohne grosse Zeitverluste umgehen. </w:t>
            </w:r>
            <w:r w:rsidR="002D49AD">
              <w:t>Mit meiner aktuellen Lösung bin ich noch nicht einhundertprozentig zufrieden, ich bin jedoch froh konnte ich jetzt schon etwas funktionales schreiben</w:t>
            </w:r>
            <w:r w:rsidRPr="00CD6474">
              <w:t>.</w:t>
            </w:r>
            <w:r w:rsidR="006B0745" w:rsidRPr="00CD6474">
              <w:t xml:space="preserve"> </w:t>
            </w:r>
          </w:p>
          <w:p w14:paraId="2CAC03FB" w14:textId="088FAB5E" w:rsidR="002B6591" w:rsidRPr="00CD6474" w:rsidRDefault="006B0745" w:rsidP="002F4B11">
            <w:pPr>
              <w:pStyle w:val="Main"/>
            </w:pPr>
            <w:r w:rsidRPr="00CD6474">
              <w:t>Als Resultat d</w:t>
            </w:r>
            <w:r w:rsidR="002D49AD">
              <w:t>er</w:t>
            </w:r>
            <w:r w:rsidRPr="00CD6474">
              <w:t xml:space="preserve"> Realisation</w:t>
            </w:r>
            <w:r w:rsidR="002D49AD">
              <w:t>, dass ich keine Verwendung für meine Repositories hatte, konnte</w:t>
            </w:r>
            <w:r w:rsidRPr="00CD6474">
              <w:t xml:space="preserve"> ich alle meine bisher erstellten Repositories löschen, was etwas schade ist, mich aber nicht wirklich </w:t>
            </w:r>
            <w:r w:rsidR="00F7105B" w:rsidRPr="00CD6474">
              <w:t>zurücksetzt</w:t>
            </w:r>
            <w:r w:rsidRPr="00CD6474">
              <w:t>.</w:t>
            </w:r>
          </w:p>
          <w:p w14:paraId="3856C91A" w14:textId="77777777" w:rsidR="00F7105B" w:rsidRPr="00CD6474" w:rsidRDefault="00F7105B" w:rsidP="002F4B11">
            <w:pPr>
              <w:pStyle w:val="Main"/>
            </w:pPr>
          </w:p>
          <w:p w14:paraId="79BA835C" w14:textId="6A01A4A5" w:rsidR="000333ED" w:rsidRDefault="00F7105B" w:rsidP="002F4B11">
            <w:pPr>
              <w:pStyle w:val="Main"/>
            </w:pPr>
            <w:r w:rsidRPr="00CD6474">
              <w:t xml:space="preserve">Die Jira Zeiterfassungen verfügen lediglich über ein Startdatum, vorerst wird demnach in den Leistungserfassungen das Enddatum gleich dem Startdatum gesetzt. </w:t>
            </w:r>
            <w:r w:rsidR="000333ED" w:rsidRPr="00CD6474">
              <w:t xml:space="preserve">Mir ist aufgefallen, dass ich von den Jira Zeiterfassungen lediglich die E-Mail-Adresse des verfassenden Benutzers, das Startdatum der Zeiterfassung, die geleistete Zeit, und allfällige Kommentare abfrage, das heisst, dass Plausibilitätstests an dieser Stelle wenig Sinn </w:t>
            </w:r>
            <w:r w:rsidR="00BD7C93">
              <w:t>ergeben</w:t>
            </w:r>
            <w:r w:rsidR="000333ED" w:rsidRPr="00CD6474">
              <w:t>. Was eingebaut werden muss ist eine Warnung im Log sollte eine Zeiterfassung über 24 Stunden betragen und ein Test, ob der User Rechte hat auf das Konto zu buchen, das heisst der Plausibilitätstest Schritt des Zeitplans wird hier übersprungen.</w:t>
            </w:r>
          </w:p>
          <w:p w14:paraId="5DDABD75" w14:textId="77777777" w:rsidR="002D49AD" w:rsidRPr="00CD6474" w:rsidRDefault="002D49AD" w:rsidP="002F4B11">
            <w:pPr>
              <w:pStyle w:val="Main"/>
            </w:pPr>
          </w:p>
          <w:p w14:paraId="3FF43554" w14:textId="33898615" w:rsidR="000333ED" w:rsidRPr="00CD6474" w:rsidRDefault="000333ED" w:rsidP="002F4B11">
            <w:pPr>
              <w:pStyle w:val="Main"/>
            </w:pPr>
            <w:r w:rsidRPr="00CD6474">
              <w:t>Die anonymisierte Datenbank bereitete mir beim Test, ob Mitarbeiter berechtigt sind auf ein Projekt zu buchen etwas Schwierigkeiten, da ich meine Funktionen nicht wirklich testen konnte. Der Ablauf dieses Testes wäre wie folgt:</w:t>
            </w:r>
          </w:p>
          <w:p w14:paraId="2D64F13C" w14:textId="77777777" w:rsidR="00111880" w:rsidRDefault="00111880" w:rsidP="002F4B11">
            <w:pPr>
              <w:pStyle w:val="Main"/>
            </w:pPr>
          </w:p>
          <w:p w14:paraId="267AB1ED" w14:textId="77777777" w:rsidR="00111880" w:rsidRDefault="00111880" w:rsidP="002F4B11">
            <w:pPr>
              <w:pStyle w:val="Main"/>
            </w:pPr>
          </w:p>
          <w:p w14:paraId="2B9ADF4B" w14:textId="148752A8" w:rsidR="006E1530" w:rsidRPr="00CD6474" w:rsidRDefault="000333ED" w:rsidP="002F4B11">
            <w:pPr>
              <w:pStyle w:val="Main"/>
            </w:pPr>
            <w:r w:rsidRPr="00CD6474">
              <w:lastRenderedPageBreak/>
              <w:t xml:space="preserve">Die Applikation schaut, ob die E-Mail-Adresse erfassten Mitarbeiters in der </w:t>
            </w:r>
            <w:r w:rsidR="00CD6474" w:rsidRPr="00CD6474">
              <w:rPr>
                <w:rStyle w:val="TabelleZchn"/>
              </w:rPr>
              <w:t>User</w:t>
            </w:r>
            <w:r w:rsidRPr="00CD6474">
              <w:t xml:space="preserve"> Tabelle vorhanden ist, falls dem so ist, wird die Id des Mitarbeiters aus der Tabelle genommen, und es wird geschaut, ob sie in der Zwischentabelle </w:t>
            </w:r>
            <w:r w:rsidR="00CD6474" w:rsidRPr="00CD6474">
              <w:rPr>
                <w:rStyle w:val="TabelleZchn"/>
              </w:rPr>
              <w:t>Projekt-Mitarbeiter</w:t>
            </w:r>
            <w:r w:rsidRPr="00CD6474">
              <w:t xml:space="preserve"> auf die Id des Projektes gemappt ist. Stimmt das, hat der Mitarbeiter die nötigen Rechte, um auf das Projekt zu buchen. Da jedoch die Datenbank anonymisiert ist, werden die Rechte schon bei Schritt eins abgelehnt, ich musste also temporäre Fake-User anlegen, welche die E-Mail-Adressen, die in den Zeiterfassungen hinterlegt waren, enthalten. </w:t>
            </w:r>
          </w:p>
          <w:p w14:paraId="549E70A7" w14:textId="7706920C" w:rsidR="006E1530" w:rsidRPr="00CD6474" w:rsidRDefault="006E1530" w:rsidP="002F4B11">
            <w:pPr>
              <w:pStyle w:val="Main"/>
            </w:pPr>
            <w:r w:rsidRPr="00CD6474">
              <w:t>Ausserdem kam noch hinzu, dass ich versuchte Test Driven zu programmieren (also zuerst Unit</w:t>
            </w:r>
            <w:r w:rsidR="00CC7720">
              <w:t>-</w:t>
            </w:r>
            <w:r w:rsidRPr="00CD6474">
              <w:t>Tests schreiben, dann den Code), was sich als ziemlich schwierig herausstellte, da ich mehrere Unit</w:t>
            </w:r>
            <w:r w:rsidR="00CC7720">
              <w:t>-</w:t>
            </w:r>
            <w:r w:rsidRPr="00CD6474">
              <w:t xml:space="preserve">Tests </w:t>
            </w:r>
            <w:r w:rsidR="005C0C0F" w:rsidRPr="00CD6474">
              <w:t>hatte,</w:t>
            </w:r>
            <w:r w:rsidRPr="00CD6474">
              <w:t xml:space="preserve"> welche erst mit den Logs Sinn </w:t>
            </w:r>
            <w:r w:rsidR="00BD7C93">
              <w:t>ergeben</w:t>
            </w:r>
            <w:r w:rsidRPr="00CD6474">
              <w:t xml:space="preserve"> würden und ich noch nicht genau wusste wie ich diese umsetzen würde. </w:t>
            </w:r>
            <w:r w:rsidR="005C0C0F" w:rsidRPr="00CD6474">
              <w:t xml:space="preserve">Aus diesem Grund entschied ich mich, diese Tests </w:t>
            </w:r>
            <w:r w:rsidR="00D96D0A" w:rsidRPr="00CD6474">
              <w:t>so weit</w:t>
            </w:r>
            <w:r w:rsidR="005C0C0F" w:rsidRPr="00CD6474">
              <w:t xml:space="preserve"> auszuschreiben wie zu diesem Zeitpunkt möglich, sie jedoch nicht komplett fertig zu schreiben (also ohne Log Testing) und später zu ihnen zurückzukehren.</w:t>
            </w:r>
          </w:p>
          <w:p w14:paraId="1F3E2364" w14:textId="77777777" w:rsidR="00E42626" w:rsidRPr="00CD6474" w:rsidRDefault="00E42626" w:rsidP="00AF7C71">
            <w:pPr>
              <w:pStyle w:val="Main"/>
            </w:pPr>
          </w:p>
        </w:tc>
      </w:tr>
      <w:tr w:rsidR="00E42626" w:rsidRPr="00CD6474" w14:paraId="4DA4DF0D" w14:textId="77777777" w:rsidTr="00E42626">
        <w:tc>
          <w:tcPr>
            <w:tcW w:w="2233" w:type="dxa"/>
            <w:tcBorders>
              <w:top w:val="nil"/>
              <w:left w:val="nil"/>
              <w:bottom w:val="nil"/>
              <w:right w:val="nil"/>
            </w:tcBorders>
          </w:tcPr>
          <w:p w14:paraId="183E9732" w14:textId="77777777" w:rsidR="00E42626" w:rsidRPr="00CD6474" w:rsidRDefault="00E42626" w:rsidP="00AF7C71">
            <w:pPr>
              <w:tabs>
                <w:tab w:val="left" w:pos="2835"/>
              </w:tabs>
              <w:ind w:left="-104"/>
              <w:rPr>
                <w:rFonts w:ascii="Imago" w:hAnsi="Imago"/>
                <w:b/>
              </w:rPr>
            </w:pPr>
            <w:r w:rsidRPr="00CD6474">
              <w:rPr>
                <w:rFonts w:ascii="Imago" w:hAnsi="Imago"/>
                <w:b/>
              </w:rPr>
              <w:lastRenderedPageBreak/>
              <w:t>Reflexion</w:t>
            </w:r>
          </w:p>
        </w:tc>
        <w:tc>
          <w:tcPr>
            <w:tcW w:w="7122" w:type="dxa"/>
            <w:tcBorders>
              <w:top w:val="nil"/>
              <w:left w:val="nil"/>
              <w:bottom w:val="nil"/>
              <w:right w:val="nil"/>
            </w:tcBorders>
          </w:tcPr>
          <w:p w14:paraId="499A50CA" w14:textId="61BCE999" w:rsidR="00B77351" w:rsidRPr="00CD6474" w:rsidRDefault="00B77351" w:rsidP="005C0C0F">
            <w:pPr>
              <w:pStyle w:val="Main"/>
            </w:pPr>
            <w:r w:rsidRPr="00CD6474">
              <w:t>Positives</w:t>
            </w:r>
          </w:p>
          <w:p w14:paraId="343B1961" w14:textId="275A6C46" w:rsidR="00E42626" w:rsidRPr="00CD6474" w:rsidRDefault="005C0C0F" w:rsidP="005C0C0F">
            <w:pPr>
              <w:pStyle w:val="Main"/>
            </w:pPr>
            <w:r w:rsidRPr="00CD6474">
              <w:t>Ich bin heute umso zufriedener entschied ich mich die ersten zwei Tage etwas Überzeit zu generieren, ich bin noch immer mit gemütlichem Vorsprung vor dem Zeitplan, das erlaubt es mir, mich mehr auf die Dokumentation zu konzentrieren, ohne bei meiner Applikation in den Stress zu geraten, oder umgekehrt.</w:t>
            </w:r>
          </w:p>
          <w:p w14:paraId="127AAF79" w14:textId="21E695E4" w:rsidR="005C0C0F" w:rsidRPr="00CD6474" w:rsidRDefault="005C0C0F" w:rsidP="005C0C0F">
            <w:pPr>
              <w:pStyle w:val="Main"/>
            </w:pPr>
            <w:r w:rsidRPr="00CD6474">
              <w:t>Ich habe heute sehr viel programmiert und viel Fortschritt gemacht, jedoch glaube ich, dass es sich lohnen wird den Code gegen Ende nochmals schön zu überarbeiten.</w:t>
            </w:r>
          </w:p>
          <w:p w14:paraId="79049821" w14:textId="77777777" w:rsidR="00B77351" w:rsidRPr="00CD6474" w:rsidRDefault="00B77351" w:rsidP="005C0C0F">
            <w:pPr>
              <w:pStyle w:val="Main"/>
            </w:pPr>
          </w:p>
          <w:p w14:paraId="79622B43" w14:textId="7CCC6BF6" w:rsidR="00B77351" w:rsidRPr="00CD6474" w:rsidRDefault="00B77351" w:rsidP="005C0C0F">
            <w:pPr>
              <w:pStyle w:val="Main"/>
            </w:pPr>
            <w:r w:rsidRPr="00CD6474">
              <w:t>Den Erwartungen entsprechend</w:t>
            </w:r>
          </w:p>
          <w:p w14:paraId="1C094758" w14:textId="4ED6644D" w:rsidR="00B77351" w:rsidRPr="00CD6474" w:rsidRDefault="00B77351" w:rsidP="005C0C0F">
            <w:pPr>
              <w:pStyle w:val="Main"/>
            </w:pPr>
            <w:r w:rsidRPr="00CD6474">
              <w:t xml:space="preserve">Die </w:t>
            </w:r>
            <w:r w:rsidR="00CD6474" w:rsidRPr="00CD6474">
              <w:rPr>
                <w:rStyle w:val="TabelleZchn"/>
              </w:rPr>
              <w:t>Whitelist</w:t>
            </w:r>
            <w:r w:rsidRPr="00CD6474">
              <w:t xml:space="preserve"> Tabelle stellte sich als äusserst hilfreich heraus, ich kann mit ihr sehr einfach steuern</w:t>
            </w:r>
            <w:r w:rsidR="00BD7C93">
              <w:t>,</w:t>
            </w:r>
            <w:r w:rsidRPr="00CD6474">
              <w:t xml:space="preserve"> welche Projekte der Jira API bearbeitet werden sollen, und welche nicht.</w:t>
            </w:r>
          </w:p>
          <w:p w14:paraId="381D2A48" w14:textId="77777777" w:rsidR="00B77351" w:rsidRPr="00CD6474" w:rsidRDefault="00B77351" w:rsidP="005C0C0F">
            <w:pPr>
              <w:pStyle w:val="Main"/>
            </w:pPr>
          </w:p>
          <w:p w14:paraId="69B1DE7B" w14:textId="6AF0784F" w:rsidR="00B77351" w:rsidRPr="00CD6474" w:rsidRDefault="00B77351" w:rsidP="005C0C0F">
            <w:pPr>
              <w:pStyle w:val="Main"/>
            </w:pPr>
            <w:r w:rsidRPr="00CD6474">
              <w:t>Herausforderungen</w:t>
            </w:r>
          </w:p>
          <w:p w14:paraId="2A11C915" w14:textId="6336E20E" w:rsidR="00B77351" w:rsidRPr="00CD6474" w:rsidRDefault="00B77351" w:rsidP="005C0C0F">
            <w:pPr>
              <w:pStyle w:val="Main"/>
            </w:pPr>
            <w:r w:rsidRPr="00CD6474">
              <w:t xml:space="preserve">Da die Datenbank, welche mit dem Jira Synchronizer verbunden ist, anonymisiert ist, war es schwierig zu testen, ob Mitarbeiter berechtigt sind auf gewisse Projekte zu buchen. Ich konnte dieses Problem jedoch mit einem temporären Mitarbeiter lösen, welchen ich einfach in der </w:t>
            </w:r>
            <w:r w:rsidR="00CD6474" w:rsidRPr="00CD6474">
              <w:rPr>
                <w:rStyle w:val="TabelleZchn"/>
              </w:rPr>
              <w:t>User</w:t>
            </w:r>
            <w:r w:rsidRPr="00CD6474">
              <w:t xml:space="preserve"> Tabelle in der LEIS Datenbank eintrug.</w:t>
            </w:r>
          </w:p>
          <w:p w14:paraId="5A496B43" w14:textId="77777777" w:rsidR="00E42626" w:rsidRPr="00CD6474" w:rsidRDefault="00E42626" w:rsidP="00AF7C71">
            <w:pPr>
              <w:pStyle w:val="Main"/>
            </w:pPr>
          </w:p>
        </w:tc>
      </w:tr>
    </w:tbl>
    <w:p w14:paraId="2C4F9A1A" w14:textId="77777777" w:rsidR="002D49AD" w:rsidRDefault="002D49AD" w:rsidP="00E42626">
      <w:pPr>
        <w:pStyle w:val="Main"/>
        <w:rPr>
          <w:b/>
        </w:rPr>
      </w:pPr>
    </w:p>
    <w:p w14:paraId="619690BE" w14:textId="77777777" w:rsidR="002D49AD" w:rsidRDefault="002D49AD">
      <w:pPr>
        <w:widowControl/>
        <w:spacing w:line="240" w:lineRule="auto"/>
        <w:rPr>
          <w:rFonts w:ascii="Imago" w:hAnsi="Imago"/>
          <w:b/>
        </w:rPr>
      </w:pPr>
      <w:r>
        <w:rPr>
          <w:b/>
        </w:rPr>
        <w:br w:type="page"/>
      </w:r>
    </w:p>
    <w:p w14:paraId="490DDD46" w14:textId="04D7B064" w:rsidR="00E42626" w:rsidRPr="00CD6474" w:rsidRDefault="00E42626" w:rsidP="00E42626">
      <w:pPr>
        <w:pStyle w:val="Main"/>
      </w:pPr>
      <w:r w:rsidRPr="00CD6474">
        <w:rPr>
          <w:b/>
        </w:rPr>
        <w:lastRenderedPageBreak/>
        <w:t>Aufgabenliste</w:t>
      </w:r>
    </w:p>
    <w:p w14:paraId="38F08761" w14:textId="77777777" w:rsidR="004811B1" w:rsidRPr="00CD6474" w:rsidRDefault="006279DB" w:rsidP="004811B1">
      <w:pPr>
        <w:pStyle w:val="Main"/>
        <w:rPr>
          <w:color w:val="00B050"/>
        </w:rPr>
      </w:pPr>
      <w:r w:rsidRPr="00CD6474">
        <w:rPr>
          <w:noProof/>
        </w:rPr>
        <w:drawing>
          <wp:inline distT="0" distB="0" distL="0" distR="0" wp14:anchorId="4DB9F831" wp14:editId="3B1207B6">
            <wp:extent cx="6120130" cy="3857625"/>
            <wp:effectExtent l="0" t="0" r="0" b="9525"/>
            <wp:docPr id="1138082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205" name="Grafik 1" descr="Ein Bild, das Text, Screenshot, Software, Multimedia-Software enthält.&#10;&#10;Automatisch generierte Beschreibung"/>
                    <pic:cNvPicPr/>
                  </pic:nvPicPr>
                  <pic:blipFill>
                    <a:blip r:embed="rId19"/>
                    <a:stretch>
                      <a:fillRect/>
                    </a:stretch>
                  </pic:blipFill>
                  <pic:spPr>
                    <a:xfrm>
                      <a:off x="0" y="0"/>
                      <a:ext cx="6120130" cy="3857625"/>
                    </a:xfrm>
                    <a:prstGeom prst="rect">
                      <a:avLst/>
                    </a:prstGeom>
                  </pic:spPr>
                </pic:pic>
              </a:graphicData>
            </a:graphic>
          </wp:inline>
        </w:drawing>
      </w:r>
    </w:p>
    <w:p w14:paraId="2D065337" w14:textId="58F7AFA5" w:rsidR="004159C2" w:rsidRPr="00CD6474" w:rsidRDefault="004811B1" w:rsidP="004811B1">
      <w:pPr>
        <w:pStyle w:val="Beschriftung"/>
      </w:pPr>
      <w:r w:rsidRPr="00CD6474">
        <w:t xml:space="preserve">Abbildung 4 – </w:t>
      </w:r>
      <w:r>
        <w:t>4</w:t>
      </w:r>
      <w:r w:rsidRPr="00CD6474">
        <w:tab/>
        <w:t>Kanban</w:t>
      </w:r>
      <w:r>
        <w:t xml:space="preserve"> B</w:t>
      </w:r>
      <w:r w:rsidRPr="00CD6474">
        <w:t xml:space="preserve">oard Tag </w:t>
      </w:r>
      <w:r>
        <w:t>4</w:t>
      </w:r>
    </w:p>
    <w:p w14:paraId="547BF798" w14:textId="77777777" w:rsidR="002D49AD" w:rsidRDefault="002D49AD">
      <w:pPr>
        <w:widowControl/>
        <w:spacing w:line="240" w:lineRule="auto"/>
        <w:rPr>
          <w:i/>
          <w:sz w:val="36"/>
        </w:rPr>
      </w:pPr>
      <w:r>
        <w:br w:type="page"/>
      </w:r>
    </w:p>
    <w:p w14:paraId="66B32ABD" w14:textId="683BAD80" w:rsidR="004159C2" w:rsidRPr="00CD6474" w:rsidRDefault="004159C2" w:rsidP="002B4170">
      <w:pPr>
        <w:pStyle w:val="Formatvorlage1"/>
      </w:pPr>
      <w:bookmarkStart w:id="56" w:name="_Toc163206343"/>
      <w:r w:rsidRPr="00CD6474">
        <w:lastRenderedPageBreak/>
        <w:t xml:space="preserve">Tag 5 – </w:t>
      </w:r>
      <w:r w:rsidR="0088295B" w:rsidRPr="00CD6474">
        <w:t>Datenbank Einträge und Logging</w:t>
      </w:r>
      <w:bookmarkEnd w:id="56"/>
    </w:p>
    <w:tbl>
      <w:tblPr>
        <w:tblStyle w:val="Tabellenraster"/>
        <w:tblW w:w="0" w:type="auto"/>
        <w:tblLook w:val="04A0" w:firstRow="1" w:lastRow="0" w:firstColumn="1" w:lastColumn="0" w:noHBand="0" w:noVBand="1"/>
      </w:tblPr>
      <w:tblGrid>
        <w:gridCol w:w="2236"/>
        <w:gridCol w:w="7122"/>
      </w:tblGrid>
      <w:tr w:rsidR="00881342" w:rsidRPr="00CD6474" w14:paraId="7F3B4A9C" w14:textId="77777777" w:rsidTr="00E42626">
        <w:tc>
          <w:tcPr>
            <w:tcW w:w="2236" w:type="dxa"/>
            <w:tcBorders>
              <w:top w:val="nil"/>
              <w:left w:val="nil"/>
              <w:bottom w:val="nil"/>
              <w:right w:val="nil"/>
            </w:tcBorders>
          </w:tcPr>
          <w:p w14:paraId="06C7A41B"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3EF5276" w14:textId="507BC62F" w:rsidR="00881342" w:rsidRPr="00CD6474" w:rsidRDefault="0088295B" w:rsidP="00AD4D39">
            <w:pPr>
              <w:pStyle w:val="Main"/>
            </w:pPr>
            <w:r w:rsidRPr="00CD6474">
              <w:t>27.03.2024</w:t>
            </w:r>
          </w:p>
        </w:tc>
      </w:tr>
      <w:tr w:rsidR="00E42626" w:rsidRPr="00CD6474" w14:paraId="22B8BD78" w14:textId="77777777" w:rsidTr="00E42626">
        <w:tc>
          <w:tcPr>
            <w:tcW w:w="2233" w:type="dxa"/>
            <w:tcBorders>
              <w:top w:val="nil"/>
              <w:left w:val="nil"/>
              <w:bottom w:val="nil"/>
              <w:right w:val="nil"/>
            </w:tcBorders>
          </w:tcPr>
          <w:p w14:paraId="7ADEF260"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560541C3" w14:textId="3C0AB3DD"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204C3F4F" w14:textId="77777777" w:rsidTr="00E42626">
        <w:tc>
          <w:tcPr>
            <w:tcW w:w="2233" w:type="dxa"/>
            <w:tcBorders>
              <w:top w:val="nil"/>
              <w:left w:val="nil"/>
              <w:bottom w:val="nil"/>
              <w:right w:val="nil"/>
            </w:tcBorders>
          </w:tcPr>
          <w:p w14:paraId="24496017"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2DF80E60" w14:textId="77777777" w:rsidR="00E42626" w:rsidRPr="00CD6474" w:rsidRDefault="00E42626" w:rsidP="00AF7C71">
            <w:pPr>
              <w:pStyle w:val="Main"/>
            </w:pPr>
            <w:r w:rsidRPr="00CD6474">
              <w:t>Keine</w:t>
            </w:r>
          </w:p>
        </w:tc>
      </w:tr>
      <w:tr w:rsidR="00E42626" w:rsidRPr="00CD6474" w14:paraId="59919287" w14:textId="77777777" w:rsidTr="00E42626">
        <w:tc>
          <w:tcPr>
            <w:tcW w:w="2233" w:type="dxa"/>
            <w:tcBorders>
              <w:top w:val="nil"/>
              <w:left w:val="nil"/>
              <w:bottom w:val="nil"/>
              <w:right w:val="nil"/>
            </w:tcBorders>
          </w:tcPr>
          <w:p w14:paraId="282589A6"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31E77E0" w14:textId="77777777" w:rsidR="00E42626" w:rsidRPr="00CD6474" w:rsidRDefault="00E42626" w:rsidP="00AF7C71">
            <w:pPr>
              <w:pStyle w:val="Main"/>
            </w:pPr>
            <w:r w:rsidRPr="00CD6474">
              <w:t>Keine</w:t>
            </w:r>
          </w:p>
          <w:p w14:paraId="02E9ACA9" w14:textId="77777777" w:rsidR="00E42626" w:rsidRPr="00CD6474" w:rsidRDefault="00E42626" w:rsidP="00AF7C71">
            <w:pPr>
              <w:pStyle w:val="Main"/>
            </w:pPr>
          </w:p>
        </w:tc>
      </w:tr>
      <w:tr w:rsidR="00E42626" w:rsidRPr="00CD6474" w14:paraId="26E8B050" w14:textId="77777777" w:rsidTr="00E42626">
        <w:tc>
          <w:tcPr>
            <w:tcW w:w="2233" w:type="dxa"/>
            <w:tcBorders>
              <w:top w:val="nil"/>
              <w:left w:val="nil"/>
              <w:bottom w:val="nil"/>
              <w:right w:val="nil"/>
            </w:tcBorders>
          </w:tcPr>
          <w:p w14:paraId="40AF3BA8"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58C40068" w14:textId="7AF3F1BB" w:rsidR="009B3101" w:rsidRPr="00CD6474" w:rsidRDefault="00BD7C93" w:rsidP="00F23B1E">
            <w:pPr>
              <w:pStyle w:val="Main"/>
            </w:pPr>
            <w:r>
              <w:t>Als</w:t>
            </w:r>
            <w:r w:rsidR="009B3101" w:rsidRPr="00CD6474">
              <w:t xml:space="preserve"> ich fertig war, zu </w:t>
            </w:r>
            <w:r w:rsidR="006279DB" w:rsidRPr="00CD6474">
              <w:t>prüfen,</w:t>
            </w:r>
            <w:r w:rsidR="009B3101" w:rsidRPr="00CD6474">
              <w:t xml:space="preserve"> ob </w:t>
            </w:r>
            <w:r w:rsidR="006279DB" w:rsidRPr="00CD6474">
              <w:t xml:space="preserve">Mitarbeiter auf ihre jeweiligen Projekte die benötigten Rechte verfügen, begann ich die Daten, welche ich von der Jira REST API importierte auf meine Datenbank zu schreiben. Mir fiel hierbei auf, wie lange es dauerte, bis die Applikation ihre Daten fertig importiert hat. Ich versuchte meinen Code zu optimieren, erzielte jedoch keine begeisternden Ziele und die Laufzeit der Applikation betrug noch immer mehrere Sekunden. Während ich versuchte die Wartezeiten zu optimieren, entschied ich mich auch gleich mein Projekt zu überarbeiten und aufzuräumen. </w:t>
            </w:r>
            <w:r w:rsidR="007C6ECA" w:rsidRPr="00CD6474">
              <w:t>Es stellte sich heraus, dass das ein ziemlich grosser Aufwand wurde, aber jetzt habe ich meine saubere Architektur wieder hergestellt.</w:t>
            </w:r>
            <w:r w:rsidR="002D49AD">
              <w:t xml:space="preserve"> Im Laufe dieser Überarbeitung setzte ich Repositories erneut zum Datenmanagement ein, wobei diese Repositories anders aufgebaut waren als meine ursprünglichen Versionen.</w:t>
            </w:r>
          </w:p>
          <w:p w14:paraId="51837EAD" w14:textId="77777777" w:rsidR="00AC643E" w:rsidRPr="00CD6474" w:rsidRDefault="00AC643E" w:rsidP="009B3101">
            <w:pPr>
              <w:pStyle w:val="Main"/>
            </w:pPr>
          </w:p>
          <w:p w14:paraId="5918D37E" w14:textId="794584F9" w:rsidR="007C6ECA" w:rsidRPr="00CD6474" w:rsidRDefault="006279DB" w:rsidP="009B3101">
            <w:pPr>
              <w:pStyle w:val="Main"/>
            </w:pPr>
            <w:r w:rsidRPr="00CD6474">
              <w:t xml:space="preserve">Nach meinen Aufräumaktionen beschloss ich, das Logging für die Applikation zu realisieren. </w:t>
            </w:r>
            <w:r w:rsidR="007C6ECA" w:rsidRPr="00CD6474">
              <w:t>Während dieses Prozesses fand ich heraus, weshalb meine Applikation so langsam läuft;</w:t>
            </w:r>
            <w:r w:rsidR="006B33AA">
              <w:t xml:space="preserve"> jede Anfrage auf die Jira API dauert um einiges länger als ich erwartet hatte. Ich bin mir zu diesem Zeitpunkt nicht sicher, ob es möglich ist, die Applikation, was Laufzeit angeht, bedeutend zu optimieren.</w:t>
            </w:r>
          </w:p>
          <w:p w14:paraId="4ACFF4A1" w14:textId="1D18BD09" w:rsidR="006279DB" w:rsidRPr="00CD6474" w:rsidRDefault="007C6ECA" w:rsidP="009B3101">
            <w:pPr>
              <w:pStyle w:val="Main"/>
            </w:pPr>
            <w:r w:rsidRPr="00CD6474">
              <w:t xml:space="preserve"> </w:t>
            </w:r>
          </w:p>
        </w:tc>
      </w:tr>
      <w:tr w:rsidR="00E42626" w:rsidRPr="00CD6474" w14:paraId="073B45D7" w14:textId="77777777" w:rsidTr="00E42626">
        <w:tc>
          <w:tcPr>
            <w:tcW w:w="2233" w:type="dxa"/>
            <w:tcBorders>
              <w:top w:val="nil"/>
              <w:left w:val="nil"/>
              <w:bottom w:val="nil"/>
              <w:right w:val="nil"/>
            </w:tcBorders>
          </w:tcPr>
          <w:p w14:paraId="47C0AF26"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4821F3CC" w14:textId="20A173D0" w:rsidR="00B77351" w:rsidRPr="00CD6474" w:rsidRDefault="00B77351" w:rsidP="006279DB">
            <w:pPr>
              <w:pStyle w:val="Main"/>
            </w:pPr>
            <w:r w:rsidRPr="00CD6474">
              <w:t>Positives</w:t>
            </w:r>
          </w:p>
          <w:p w14:paraId="460C2696" w14:textId="34753CDD" w:rsidR="00E42626" w:rsidRPr="00CD6474" w:rsidRDefault="006279DB" w:rsidP="006279DB">
            <w:pPr>
              <w:pStyle w:val="Main"/>
            </w:pPr>
            <w:r w:rsidRPr="00CD6474">
              <w:t>Es hat mir sehr viel Spass gemacht den Grossteil der Applikation zu realisieren. Aktuell fehlt nur noch der Development Modus, wobei ich definitiv auch noch über meine Unit</w:t>
            </w:r>
            <w:r w:rsidR="00CC7720">
              <w:t>-</w:t>
            </w:r>
            <w:r w:rsidRPr="00CD6474">
              <w:t>Tests gehen sollte.</w:t>
            </w:r>
          </w:p>
          <w:p w14:paraId="178A8DE6" w14:textId="77777777" w:rsidR="00B77351" w:rsidRPr="00CD6474" w:rsidRDefault="00B77351" w:rsidP="006279DB">
            <w:pPr>
              <w:pStyle w:val="Main"/>
            </w:pPr>
          </w:p>
          <w:p w14:paraId="773A58A2" w14:textId="77744EE4" w:rsidR="00B77351" w:rsidRPr="00CD6474" w:rsidRDefault="00B77351" w:rsidP="006279DB">
            <w:pPr>
              <w:pStyle w:val="Main"/>
            </w:pPr>
            <w:r w:rsidRPr="00CD6474">
              <w:t>Den Erwartungen entsprechend</w:t>
            </w:r>
          </w:p>
          <w:p w14:paraId="5271C492" w14:textId="5C70769B" w:rsidR="00B77351" w:rsidRPr="00CD6474" w:rsidRDefault="00B77351" w:rsidP="006279DB">
            <w:pPr>
              <w:pStyle w:val="Main"/>
            </w:pPr>
            <w:r w:rsidRPr="00CD6474">
              <w:t xml:space="preserve">Das Logging läuft sehr flüssig, ich bin </w:t>
            </w:r>
            <w:r w:rsidR="00BD7C93">
              <w:t>äusserst</w:t>
            </w:r>
            <w:r w:rsidRPr="00CD6474">
              <w:t xml:space="preserve"> zufrieden damit</w:t>
            </w:r>
            <w:r w:rsidR="00BD7C93">
              <w:t>,</w:t>
            </w:r>
            <w:r w:rsidRPr="00CD6474">
              <w:t xml:space="preserve"> dass ich durch das Logging einen tieferen Einblick in meine Applikation und ihre Eigenheiten erhalten konnte.</w:t>
            </w:r>
          </w:p>
          <w:p w14:paraId="15C9E2C2" w14:textId="77777777" w:rsidR="00B77351" w:rsidRPr="00CD6474" w:rsidRDefault="00B77351" w:rsidP="006279DB">
            <w:pPr>
              <w:pStyle w:val="Main"/>
            </w:pPr>
          </w:p>
          <w:p w14:paraId="7220A380" w14:textId="45269C80" w:rsidR="00B77351" w:rsidRPr="00CD6474" w:rsidRDefault="00B77351" w:rsidP="006279DB">
            <w:pPr>
              <w:pStyle w:val="Main"/>
            </w:pPr>
            <w:r w:rsidRPr="00CD6474">
              <w:t>Herausforderungen</w:t>
            </w:r>
          </w:p>
          <w:p w14:paraId="669D2875" w14:textId="5037626C" w:rsidR="00B77351" w:rsidRPr="00CD6474" w:rsidRDefault="00B77351" w:rsidP="006279DB">
            <w:pPr>
              <w:pStyle w:val="Main"/>
            </w:pPr>
            <w:r w:rsidRPr="00CD6474">
              <w:t xml:space="preserve">Obwohl ich Test Driven </w:t>
            </w:r>
            <w:r w:rsidR="006D6DED">
              <w:t>zu E</w:t>
            </w:r>
            <w:r w:rsidR="006D6DED" w:rsidRPr="00CD6474">
              <w:t>ntwickel</w:t>
            </w:r>
            <w:r w:rsidR="006D6DED">
              <w:t>n versuche</w:t>
            </w:r>
            <w:r w:rsidRPr="00CD6474">
              <w:t>, lassen meine Unit</w:t>
            </w:r>
            <w:r w:rsidR="00CC7720">
              <w:t>-</w:t>
            </w:r>
            <w:r w:rsidRPr="00CD6474">
              <w:t>Tests wie sie aktuell sind noch etwas zu wünschen übrig. Ich schreibe oftmals einfach meine Tests und vergesse diese dann zu aktualisieren während des Programmierens, was manchmal dazu führt, dass einige Tests nicht mehr aktuell sind oder auf eine falsche Funktion prüfen.</w:t>
            </w:r>
          </w:p>
          <w:p w14:paraId="5B3123E7" w14:textId="77777777" w:rsidR="00E42626" w:rsidRPr="00CD6474" w:rsidRDefault="00E42626" w:rsidP="00AF7C71">
            <w:pPr>
              <w:pStyle w:val="Main"/>
            </w:pPr>
          </w:p>
        </w:tc>
      </w:tr>
    </w:tbl>
    <w:p w14:paraId="1D334113" w14:textId="77777777" w:rsidR="00B77351" w:rsidRPr="00CD6474" w:rsidRDefault="00B77351" w:rsidP="00E42626">
      <w:pPr>
        <w:pStyle w:val="Main"/>
        <w:rPr>
          <w:b/>
        </w:rPr>
      </w:pPr>
    </w:p>
    <w:p w14:paraId="05CAC18D" w14:textId="77777777" w:rsidR="00B77351" w:rsidRPr="00CD6474" w:rsidRDefault="00B77351">
      <w:pPr>
        <w:widowControl/>
        <w:spacing w:line="240" w:lineRule="auto"/>
        <w:rPr>
          <w:rFonts w:ascii="Imago" w:hAnsi="Imago"/>
          <w:b/>
        </w:rPr>
      </w:pPr>
      <w:r w:rsidRPr="00CD6474">
        <w:rPr>
          <w:b/>
        </w:rPr>
        <w:br w:type="page"/>
      </w:r>
    </w:p>
    <w:p w14:paraId="07F2F252" w14:textId="5254443D" w:rsidR="00E42626" w:rsidRPr="00CD6474" w:rsidRDefault="00E42626" w:rsidP="00E42626">
      <w:pPr>
        <w:pStyle w:val="Main"/>
      </w:pPr>
      <w:r w:rsidRPr="00CD6474">
        <w:rPr>
          <w:b/>
        </w:rPr>
        <w:lastRenderedPageBreak/>
        <w:t>Aufgabenliste</w:t>
      </w:r>
    </w:p>
    <w:p w14:paraId="311A3877" w14:textId="77777777" w:rsidR="004811B1" w:rsidRPr="00CD6474" w:rsidRDefault="00116F82" w:rsidP="004811B1">
      <w:pPr>
        <w:pStyle w:val="Main"/>
        <w:rPr>
          <w:color w:val="00B050"/>
        </w:rPr>
      </w:pPr>
      <w:r w:rsidRPr="00CD6474">
        <w:rPr>
          <w:noProof/>
        </w:rPr>
        <w:drawing>
          <wp:inline distT="0" distB="0" distL="0" distR="0" wp14:anchorId="2BA05E1C" wp14:editId="30E66EE0">
            <wp:extent cx="6120130" cy="3868420"/>
            <wp:effectExtent l="0" t="0" r="0" b="0"/>
            <wp:docPr id="83341204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2044" name="Grafik 1" descr="Ein Bild, das Text, Screenshot, Software, Multimedia-Software enthält.&#10;&#10;Automatisch generierte Beschreibung"/>
                    <pic:cNvPicPr/>
                  </pic:nvPicPr>
                  <pic:blipFill>
                    <a:blip r:embed="rId20"/>
                    <a:stretch>
                      <a:fillRect/>
                    </a:stretch>
                  </pic:blipFill>
                  <pic:spPr>
                    <a:xfrm>
                      <a:off x="0" y="0"/>
                      <a:ext cx="6120130" cy="3868420"/>
                    </a:xfrm>
                    <a:prstGeom prst="rect">
                      <a:avLst/>
                    </a:prstGeom>
                  </pic:spPr>
                </pic:pic>
              </a:graphicData>
            </a:graphic>
          </wp:inline>
        </w:drawing>
      </w:r>
    </w:p>
    <w:p w14:paraId="55F4F9CE" w14:textId="33EC763B" w:rsidR="004811B1" w:rsidRPr="00CD6474" w:rsidRDefault="004811B1" w:rsidP="004811B1">
      <w:pPr>
        <w:pStyle w:val="Beschriftung"/>
      </w:pPr>
      <w:r w:rsidRPr="00CD6474">
        <w:t xml:space="preserve">Abbildung 4 – </w:t>
      </w:r>
      <w:r>
        <w:t>5</w:t>
      </w:r>
      <w:r w:rsidRPr="00CD6474">
        <w:tab/>
        <w:t>Kanban</w:t>
      </w:r>
      <w:r>
        <w:t xml:space="preserve"> B</w:t>
      </w:r>
      <w:r w:rsidRPr="00CD6474">
        <w:t xml:space="preserve">oard Tag </w:t>
      </w:r>
      <w:r>
        <w:t>5</w:t>
      </w:r>
    </w:p>
    <w:p w14:paraId="5E2BF059" w14:textId="3220461A" w:rsidR="004159C2" w:rsidRPr="00CD6474" w:rsidRDefault="004159C2" w:rsidP="00116F82">
      <w:pPr>
        <w:pStyle w:val="Main"/>
      </w:pPr>
      <w:r w:rsidRPr="00CD6474">
        <w:br w:type="page"/>
      </w:r>
    </w:p>
    <w:p w14:paraId="56B06125" w14:textId="196E2F17" w:rsidR="004159C2" w:rsidRPr="00CD6474" w:rsidRDefault="004159C2" w:rsidP="002B4170">
      <w:pPr>
        <w:pStyle w:val="Formatvorlage1"/>
      </w:pPr>
      <w:bookmarkStart w:id="57" w:name="_Toc163206344"/>
      <w:r w:rsidRPr="00CD6474">
        <w:lastRenderedPageBreak/>
        <w:t xml:space="preserve">Tag 6 – </w:t>
      </w:r>
      <w:r w:rsidR="00C14330" w:rsidRPr="00CD6474">
        <w:t>Testing und Development Modus</w:t>
      </w:r>
      <w:bookmarkEnd w:id="57"/>
    </w:p>
    <w:tbl>
      <w:tblPr>
        <w:tblStyle w:val="Tabellenraster"/>
        <w:tblW w:w="0" w:type="auto"/>
        <w:tblLook w:val="04A0" w:firstRow="1" w:lastRow="0" w:firstColumn="1" w:lastColumn="0" w:noHBand="0" w:noVBand="1"/>
      </w:tblPr>
      <w:tblGrid>
        <w:gridCol w:w="2236"/>
        <w:gridCol w:w="7122"/>
      </w:tblGrid>
      <w:tr w:rsidR="00881342" w:rsidRPr="00CD6474" w14:paraId="256DEC2F" w14:textId="77777777" w:rsidTr="00111880">
        <w:tc>
          <w:tcPr>
            <w:tcW w:w="2236" w:type="dxa"/>
            <w:tcBorders>
              <w:top w:val="nil"/>
              <w:left w:val="nil"/>
              <w:bottom w:val="nil"/>
              <w:right w:val="nil"/>
            </w:tcBorders>
          </w:tcPr>
          <w:p w14:paraId="142808F4"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22" w:type="dxa"/>
            <w:tcBorders>
              <w:top w:val="nil"/>
              <w:left w:val="nil"/>
              <w:bottom w:val="nil"/>
              <w:right w:val="nil"/>
            </w:tcBorders>
          </w:tcPr>
          <w:p w14:paraId="5EEC2C57" w14:textId="099D3120" w:rsidR="00881342" w:rsidRPr="00CD6474" w:rsidRDefault="00C14330" w:rsidP="00AD4D39">
            <w:pPr>
              <w:pStyle w:val="Main"/>
            </w:pPr>
            <w:r w:rsidRPr="00CD6474">
              <w:t>28</w:t>
            </w:r>
            <w:r w:rsidR="009F51A9" w:rsidRPr="00CD6474">
              <w:t>.</w:t>
            </w:r>
            <w:r w:rsidRPr="00CD6474">
              <w:t>03</w:t>
            </w:r>
            <w:r w:rsidR="009F51A9" w:rsidRPr="00CD6474">
              <w:t>.</w:t>
            </w:r>
            <w:r w:rsidRPr="00CD6474">
              <w:t>2024</w:t>
            </w:r>
          </w:p>
        </w:tc>
      </w:tr>
      <w:tr w:rsidR="00E42626" w:rsidRPr="00CD6474" w14:paraId="5CAC2426" w14:textId="77777777" w:rsidTr="00111880">
        <w:tc>
          <w:tcPr>
            <w:tcW w:w="2236" w:type="dxa"/>
            <w:tcBorders>
              <w:top w:val="nil"/>
              <w:left w:val="nil"/>
              <w:bottom w:val="nil"/>
              <w:right w:val="nil"/>
            </w:tcBorders>
          </w:tcPr>
          <w:p w14:paraId="735AC2D1"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BF0B712" w14:textId="6624F4A8" w:rsidR="00E42626" w:rsidRPr="00CD6474" w:rsidRDefault="00C14330" w:rsidP="00AF7C71">
            <w:pPr>
              <w:pStyle w:val="Main"/>
            </w:pPr>
            <w:r w:rsidRPr="00CD6474">
              <w:rPr>
                <w:color w:val="92D050"/>
              </w:rPr>
              <w:sym w:font="Wingdings 2" w:char="F097"/>
            </w:r>
            <w:r w:rsidRPr="00CD6474">
              <w:t xml:space="preserve"> Vor dem Zeitplan</w:t>
            </w:r>
          </w:p>
        </w:tc>
      </w:tr>
      <w:tr w:rsidR="00E42626" w:rsidRPr="00CD6474" w14:paraId="0CFEE040" w14:textId="77777777" w:rsidTr="00111880">
        <w:tc>
          <w:tcPr>
            <w:tcW w:w="2236" w:type="dxa"/>
            <w:tcBorders>
              <w:top w:val="nil"/>
              <w:left w:val="nil"/>
              <w:bottom w:val="nil"/>
              <w:right w:val="nil"/>
            </w:tcBorders>
          </w:tcPr>
          <w:p w14:paraId="52F3B45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A59AAEB" w14:textId="77777777" w:rsidR="00E42626" w:rsidRPr="00CD6474" w:rsidRDefault="00E42626" w:rsidP="00AF7C71">
            <w:pPr>
              <w:pStyle w:val="Main"/>
            </w:pPr>
            <w:r w:rsidRPr="00CD6474">
              <w:t>Keine</w:t>
            </w:r>
          </w:p>
        </w:tc>
      </w:tr>
      <w:tr w:rsidR="00E42626" w:rsidRPr="00CD6474" w14:paraId="566BD9FD" w14:textId="77777777" w:rsidTr="00111880">
        <w:tc>
          <w:tcPr>
            <w:tcW w:w="2236" w:type="dxa"/>
            <w:tcBorders>
              <w:top w:val="nil"/>
              <w:left w:val="nil"/>
              <w:bottom w:val="nil"/>
              <w:right w:val="nil"/>
            </w:tcBorders>
          </w:tcPr>
          <w:p w14:paraId="28EDB9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42FD393F" w14:textId="77777777" w:rsidR="00E42626" w:rsidRPr="00CD6474" w:rsidRDefault="00E42626" w:rsidP="00AF7C71">
            <w:pPr>
              <w:pStyle w:val="Main"/>
            </w:pPr>
            <w:r w:rsidRPr="00CD6474">
              <w:t>Keine</w:t>
            </w:r>
          </w:p>
          <w:p w14:paraId="078A0EF1" w14:textId="77777777" w:rsidR="00E42626" w:rsidRPr="00CD6474" w:rsidRDefault="00E42626" w:rsidP="00AF7C71">
            <w:pPr>
              <w:pStyle w:val="Main"/>
            </w:pPr>
          </w:p>
        </w:tc>
      </w:tr>
      <w:tr w:rsidR="00E42626" w:rsidRPr="00CD6474" w14:paraId="236D7136" w14:textId="77777777" w:rsidTr="00111880">
        <w:tc>
          <w:tcPr>
            <w:tcW w:w="2236" w:type="dxa"/>
            <w:tcBorders>
              <w:top w:val="nil"/>
              <w:left w:val="nil"/>
              <w:bottom w:val="nil"/>
              <w:right w:val="nil"/>
            </w:tcBorders>
          </w:tcPr>
          <w:p w14:paraId="02969FB9"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17DA8C1F" w14:textId="77777777" w:rsidR="006B33AA" w:rsidRDefault="00BD7C93" w:rsidP="00E97699">
            <w:pPr>
              <w:pStyle w:val="Main"/>
            </w:pPr>
            <w:r>
              <w:t>Heute entschied ich mich als Erstes</w:t>
            </w:r>
            <w:r w:rsidR="00E97699" w:rsidRPr="00CD6474">
              <w:t xml:space="preserve"> die Unit</w:t>
            </w:r>
            <w:r w:rsidR="00CC7720">
              <w:t>-</w:t>
            </w:r>
            <w:r w:rsidR="00E97699" w:rsidRPr="00CD6474">
              <w:t>Tests für die Applikation zu überarbeiten</w:t>
            </w:r>
            <w:r w:rsidR="006B33AA">
              <w:t xml:space="preserve">. Ich orientierte mich bei meinen Unit-Tests zum Grossteil an den Dokumentationen meiner Test Tools. Das neu gesammelte Wissen und die nähere Vertrautheit mit meinen Tools führten dazu, </w:t>
            </w:r>
            <w:r w:rsidR="009A175F" w:rsidRPr="00CD6474">
              <w:t xml:space="preserve">dass ich einen Grossteil </w:t>
            </w:r>
            <w:r w:rsidR="006B33AA">
              <w:t>meiner bisherigen Unit-Tests</w:t>
            </w:r>
            <w:r w:rsidR="009A175F" w:rsidRPr="00CD6474">
              <w:t xml:space="preserve"> neu schrieb</w:t>
            </w:r>
            <w:r w:rsidR="006B33AA">
              <w:t>.</w:t>
            </w:r>
          </w:p>
          <w:p w14:paraId="566B5BFA" w14:textId="5BBF7BBD" w:rsidR="006B33AA" w:rsidRDefault="006B33AA" w:rsidP="006B33AA">
            <w:pPr>
              <w:pStyle w:val="Main"/>
            </w:pPr>
            <w:r>
              <w:t xml:space="preserve">Ein weiterer Grund für meine Entscheidung, alle Tests neu zu schreiben, war, dass ich die bestehenden Tests während der Weiterentwicklung der Applikation nicht richtig mitführte und insbesondere, als ich die Architektur neu baute, einige davon obsolet wurden oder so geschrieben </w:t>
            </w:r>
            <w:r w:rsidR="0047620F">
              <w:t>waren,</w:t>
            </w:r>
            <w:r>
              <w:t xml:space="preserve"> dass sie nicht mehr in die Applikation passten.</w:t>
            </w:r>
          </w:p>
          <w:p w14:paraId="677A2364" w14:textId="51BA820A" w:rsidR="00E42626" w:rsidRPr="00CD6474" w:rsidRDefault="009A175F" w:rsidP="006B33AA">
            <w:pPr>
              <w:pStyle w:val="Main"/>
            </w:pPr>
            <w:r w:rsidRPr="00CD6474">
              <w:t>Ich entschied mich bei den Tests möglichst jede öffentliche Methode zu testen</w:t>
            </w:r>
            <w:r w:rsidR="006B33AA">
              <w:t>.</w:t>
            </w:r>
            <w:r w:rsidRPr="00CD6474">
              <w:t xml:space="preserve"> </w:t>
            </w:r>
            <w:r w:rsidR="006B33AA">
              <w:t>G</w:t>
            </w:r>
            <w:r w:rsidRPr="00CD6474">
              <w:t xml:space="preserve">emockt wurden die Jira API sowie die Repositories der Applikation, sodass bei den Methoden, welche die Jira API oder ein Repository aufrufen einfach getestet wurde, ob sie die Daten überhaupt abfragen und wenn ja, ob </w:t>
            </w:r>
            <w:r w:rsidR="006B33AA">
              <w:t>mit den erhaltenen Daten richtig umgegangen wird.</w:t>
            </w:r>
            <w:r w:rsidRPr="00CD6474">
              <w:t xml:space="preserve"> </w:t>
            </w:r>
          </w:p>
          <w:p w14:paraId="50B9878E" w14:textId="77777777" w:rsidR="009A175F" w:rsidRPr="00CD6474" w:rsidRDefault="009A175F" w:rsidP="00E97699">
            <w:pPr>
              <w:pStyle w:val="Main"/>
            </w:pPr>
          </w:p>
          <w:p w14:paraId="4A9CE2CA" w14:textId="292A68F5" w:rsidR="009A175F" w:rsidRDefault="009A175F" w:rsidP="00E97699">
            <w:pPr>
              <w:pStyle w:val="Main"/>
            </w:pPr>
            <w:r w:rsidRPr="00CD6474">
              <w:t xml:space="preserve">Nach der Entwicklung der </w:t>
            </w:r>
            <w:r w:rsidR="0047620F">
              <w:t>Unit-</w:t>
            </w:r>
            <w:r w:rsidRPr="00CD6474">
              <w:t xml:space="preserve">Tests ergänzte ich die Applikation um einen Development Modus, welcher über ein Flag beim Aufrufen der Applikation eingestellt werden kann. Im Development Modus werden alle Daten auf einen in den Appsettings definierten User gespeichert, statt auf die User, welche die Daten in der Jira API tatsächlich abgespeichert haben. </w:t>
            </w:r>
          </w:p>
          <w:p w14:paraId="0D57EE09" w14:textId="77777777" w:rsidR="0047620F" w:rsidRDefault="0047620F" w:rsidP="00E97699">
            <w:pPr>
              <w:pStyle w:val="Main"/>
            </w:pPr>
          </w:p>
          <w:p w14:paraId="7E74EC68" w14:textId="6289BB1A" w:rsidR="0047620F" w:rsidRPr="00CD6474" w:rsidRDefault="0047620F" w:rsidP="00E97699">
            <w:pPr>
              <w:pStyle w:val="Main"/>
            </w:pPr>
            <w:r>
              <w:t>Als ich zufrieden war mit meinem Development Modus, erstellte ich mehrere End-to-end Tests, mir fiel auf, dass, da meine Applikation eine reine Konsolenapplikation ist, keine weiteren manuellen Tests nötig sind, da alle Funktionen untereinander durch Unit-Tests abgedeckt werden können, und die einzig möglichen manuellen Tests, End-to-end Tests sind.</w:t>
            </w:r>
          </w:p>
          <w:p w14:paraId="53ACB375" w14:textId="77777777" w:rsidR="00E42626" w:rsidRPr="00CD6474" w:rsidRDefault="00E42626" w:rsidP="00AF7C71">
            <w:pPr>
              <w:pStyle w:val="Main"/>
            </w:pPr>
          </w:p>
        </w:tc>
      </w:tr>
    </w:tbl>
    <w:p w14:paraId="6875E3B4" w14:textId="77777777" w:rsidR="00111880" w:rsidRDefault="00111880">
      <w:r>
        <w:br w:type="page"/>
      </w:r>
    </w:p>
    <w:tbl>
      <w:tblPr>
        <w:tblStyle w:val="Tabellenraster"/>
        <w:tblW w:w="0" w:type="auto"/>
        <w:tblLook w:val="04A0" w:firstRow="1" w:lastRow="0" w:firstColumn="1" w:lastColumn="0" w:noHBand="0" w:noVBand="1"/>
      </w:tblPr>
      <w:tblGrid>
        <w:gridCol w:w="2236"/>
        <w:gridCol w:w="7122"/>
      </w:tblGrid>
      <w:tr w:rsidR="00E42626" w:rsidRPr="00CD6474" w14:paraId="61020D5C" w14:textId="77777777" w:rsidTr="00111880">
        <w:tc>
          <w:tcPr>
            <w:tcW w:w="2236" w:type="dxa"/>
            <w:tcBorders>
              <w:top w:val="nil"/>
              <w:left w:val="nil"/>
              <w:bottom w:val="nil"/>
              <w:right w:val="nil"/>
            </w:tcBorders>
          </w:tcPr>
          <w:p w14:paraId="389CF910" w14:textId="18E37115" w:rsidR="00E42626" w:rsidRPr="00CD6474" w:rsidRDefault="00E42626" w:rsidP="00AF7C71">
            <w:pPr>
              <w:tabs>
                <w:tab w:val="left" w:pos="2835"/>
              </w:tabs>
              <w:ind w:left="-104"/>
              <w:rPr>
                <w:rFonts w:ascii="Imago" w:hAnsi="Imago"/>
                <w:b/>
              </w:rPr>
            </w:pPr>
            <w:r w:rsidRPr="00CD6474">
              <w:rPr>
                <w:rFonts w:ascii="Imago" w:hAnsi="Imago"/>
                <w:b/>
              </w:rPr>
              <w:lastRenderedPageBreak/>
              <w:t>Reflexion</w:t>
            </w:r>
          </w:p>
        </w:tc>
        <w:tc>
          <w:tcPr>
            <w:tcW w:w="7122" w:type="dxa"/>
            <w:tcBorders>
              <w:top w:val="nil"/>
              <w:left w:val="nil"/>
              <w:bottom w:val="nil"/>
              <w:right w:val="nil"/>
            </w:tcBorders>
          </w:tcPr>
          <w:p w14:paraId="27B0EC9F" w14:textId="086E9CE3" w:rsidR="00B77351" w:rsidRPr="00CD6474" w:rsidRDefault="00B77351" w:rsidP="009A175F">
            <w:pPr>
              <w:pStyle w:val="Main"/>
            </w:pPr>
            <w:r w:rsidRPr="00CD6474">
              <w:t>Positives</w:t>
            </w:r>
          </w:p>
          <w:p w14:paraId="0F1CB87F" w14:textId="3279CF52" w:rsidR="00A074B3" w:rsidRPr="00CD6474" w:rsidRDefault="00B77351" w:rsidP="00B77351">
            <w:pPr>
              <w:pStyle w:val="Main"/>
            </w:pPr>
            <w:r w:rsidRPr="00CD6474">
              <w:t>Ich konnte meine Unit</w:t>
            </w:r>
            <w:r w:rsidR="00CC7720">
              <w:t>-</w:t>
            </w:r>
            <w:r w:rsidRPr="00CD6474">
              <w:t xml:space="preserve">Tests heute auf einen zufrieden stellenden Stand aktualisieren, ich </w:t>
            </w:r>
            <w:r w:rsidR="00111880" w:rsidRPr="00CD6474">
              <w:t>teste,</w:t>
            </w:r>
            <w:r w:rsidRPr="00CD6474">
              <w:t xml:space="preserve"> soweit ich das beurteilen </w:t>
            </w:r>
            <w:r w:rsidR="00E04306" w:rsidRPr="00CD6474">
              <w:t>kann,</w:t>
            </w:r>
            <w:r w:rsidRPr="00CD6474">
              <w:t xml:space="preserve"> aktuell jede Methode der Applikation und habe eine äusserst gute Code Coverage.</w:t>
            </w:r>
          </w:p>
          <w:p w14:paraId="6B8D7C5A" w14:textId="1EF4EB52" w:rsidR="00B77351" w:rsidRPr="00CD6474" w:rsidRDefault="00B77351" w:rsidP="00B77351">
            <w:pPr>
              <w:pStyle w:val="Main"/>
            </w:pPr>
            <w:r w:rsidRPr="00CD6474">
              <w:t>Mir ist auch aufgefallen, dass wenn ich meine Tests separat von der Applikation entwickle, ich um einiges schneller bei der Entwicklung bin. Ich möchte mir jedoch trotzdem angewöhnen meine Tests vor der Entwicklungsarbeit zu schreiben und parallel zum Entwickeln zu aktualisieren, da ich vermute, dass ich mit genügend Übung die Tests ohne Zeitverluste parallel zum restlichen Code entwickeln kann.</w:t>
            </w:r>
          </w:p>
          <w:p w14:paraId="592AADC5" w14:textId="77777777" w:rsidR="00B77351" w:rsidRPr="00CD6474" w:rsidRDefault="00B77351" w:rsidP="00B77351">
            <w:pPr>
              <w:pStyle w:val="Main"/>
            </w:pPr>
          </w:p>
          <w:p w14:paraId="5DBE3DF5" w14:textId="19FEC104" w:rsidR="00B77351" w:rsidRPr="00CD6474" w:rsidRDefault="00B77351" w:rsidP="00B77351">
            <w:pPr>
              <w:pStyle w:val="Main"/>
            </w:pPr>
            <w:r w:rsidRPr="00CD6474">
              <w:t>Den Erwartungen entsprechend</w:t>
            </w:r>
          </w:p>
          <w:p w14:paraId="4F71EF9C" w14:textId="2112CFB5" w:rsidR="00E42626" w:rsidRPr="00CD6474" w:rsidRDefault="00B77351" w:rsidP="00E04306">
            <w:pPr>
              <w:pStyle w:val="Main"/>
              <w:jc w:val="left"/>
            </w:pPr>
            <w:r w:rsidRPr="00CD6474">
              <w:t>Die Applikation, um einen Development Modus zu erweitern war ziemlich simpel und konnte ziemlich schnell erledigt werden.</w:t>
            </w:r>
          </w:p>
        </w:tc>
      </w:tr>
    </w:tbl>
    <w:p w14:paraId="45496D73" w14:textId="7628DE42" w:rsidR="00B77351" w:rsidRPr="00CD6474" w:rsidRDefault="00B77351">
      <w:pPr>
        <w:widowControl/>
        <w:spacing w:line="240" w:lineRule="auto"/>
        <w:rPr>
          <w:rFonts w:ascii="Imago" w:hAnsi="Imago"/>
          <w:b/>
        </w:rPr>
      </w:pPr>
    </w:p>
    <w:p w14:paraId="26C76C86" w14:textId="4413C3C0" w:rsidR="00E42626" w:rsidRPr="00CD6474" w:rsidRDefault="00E42626" w:rsidP="00E42626">
      <w:pPr>
        <w:pStyle w:val="Main"/>
      </w:pPr>
      <w:r w:rsidRPr="00CD6474">
        <w:rPr>
          <w:b/>
        </w:rPr>
        <w:t>Aufgabenliste</w:t>
      </w:r>
    </w:p>
    <w:p w14:paraId="11807DAB" w14:textId="77777777" w:rsidR="004811B1" w:rsidRPr="00CD6474" w:rsidRDefault="00C14330" w:rsidP="004811B1">
      <w:pPr>
        <w:pStyle w:val="Main"/>
        <w:rPr>
          <w:color w:val="00B050"/>
        </w:rPr>
      </w:pPr>
      <w:r w:rsidRPr="00CD6474">
        <w:rPr>
          <w:noProof/>
        </w:rPr>
        <w:drawing>
          <wp:inline distT="0" distB="0" distL="0" distR="0" wp14:anchorId="19E98B16" wp14:editId="55D6C777">
            <wp:extent cx="6120130" cy="3870325"/>
            <wp:effectExtent l="0" t="0" r="0" b="0"/>
            <wp:docPr id="148417268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72681" name="Grafik 1" descr="Ein Bild, das Text, Screenshot, Software, Multimedia-Software enthält.&#10;&#10;Automatisch generierte Beschreibung"/>
                    <pic:cNvPicPr/>
                  </pic:nvPicPr>
                  <pic:blipFill>
                    <a:blip r:embed="rId21"/>
                    <a:stretch>
                      <a:fillRect/>
                    </a:stretch>
                  </pic:blipFill>
                  <pic:spPr>
                    <a:xfrm>
                      <a:off x="0" y="0"/>
                      <a:ext cx="6120130" cy="3870325"/>
                    </a:xfrm>
                    <a:prstGeom prst="rect">
                      <a:avLst/>
                    </a:prstGeom>
                  </pic:spPr>
                </pic:pic>
              </a:graphicData>
            </a:graphic>
          </wp:inline>
        </w:drawing>
      </w:r>
    </w:p>
    <w:p w14:paraId="0961C07F" w14:textId="111B81CA" w:rsidR="004811B1" w:rsidRPr="00CD6474" w:rsidRDefault="004811B1" w:rsidP="004811B1">
      <w:pPr>
        <w:pStyle w:val="Beschriftung"/>
      </w:pPr>
      <w:r w:rsidRPr="00CD6474">
        <w:t xml:space="preserve">Abbildung 4 – </w:t>
      </w:r>
      <w:r>
        <w:t>6</w:t>
      </w:r>
      <w:r w:rsidRPr="00CD6474">
        <w:tab/>
        <w:t>Kanban</w:t>
      </w:r>
      <w:r>
        <w:t xml:space="preserve"> B</w:t>
      </w:r>
      <w:r w:rsidRPr="00CD6474">
        <w:t xml:space="preserve">oard Tag </w:t>
      </w:r>
      <w:r>
        <w:t>6</w:t>
      </w:r>
    </w:p>
    <w:p w14:paraId="4B9B0BF3" w14:textId="06228488" w:rsidR="00E42626" w:rsidRPr="00CD6474" w:rsidRDefault="00E42626" w:rsidP="00E42626">
      <w:pPr>
        <w:pStyle w:val="Main"/>
      </w:pPr>
    </w:p>
    <w:p w14:paraId="124DCDBD" w14:textId="77777777" w:rsidR="00881342" w:rsidRPr="00CD6474" w:rsidRDefault="00881342" w:rsidP="00881342">
      <w:pPr>
        <w:pStyle w:val="Main"/>
      </w:pPr>
    </w:p>
    <w:p w14:paraId="16F77110" w14:textId="3A10BDA8" w:rsidR="004159C2" w:rsidRPr="00CD6474" w:rsidRDefault="004159C2" w:rsidP="00262562">
      <w:pPr>
        <w:pStyle w:val="Main"/>
      </w:pPr>
      <w:r w:rsidRPr="00CD6474">
        <w:br w:type="page"/>
      </w:r>
    </w:p>
    <w:p w14:paraId="2DB93E0B" w14:textId="31D80C9E" w:rsidR="004159C2" w:rsidRPr="00CD6474" w:rsidRDefault="004159C2" w:rsidP="002B4170">
      <w:pPr>
        <w:pStyle w:val="Formatvorlage1"/>
      </w:pPr>
      <w:bookmarkStart w:id="58" w:name="_Toc163206345"/>
      <w:r w:rsidRPr="00CD6474">
        <w:lastRenderedPageBreak/>
        <w:t xml:space="preserve">Tag 7 – </w:t>
      </w:r>
      <w:r w:rsidR="00A074B3" w:rsidRPr="00CD6474">
        <w:t>Dokumentation</w:t>
      </w:r>
      <w:bookmarkEnd w:id="58"/>
    </w:p>
    <w:tbl>
      <w:tblPr>
        <w:tblStyle w:val="Tabellenraster"/>
        <w:tblW w:w="0" w:type="auto"/>
        <w:tblLook w:val="04A0" w:firstRow="1" w:lastRow="0" w:firstColumn="1" w:lastColumn="0" w:noHBand="0" w:noVBand="1"/>
      </w:tblPr>
      <w:tblGrid>
        <w:gridCol w:w="2236"/>
        <w:gridCol w:w="7122"/>
      </w:tblGrid>
      <w:tr w:rsidR="00881342" w:rsidRPr="00CD6474" w14:paraId="5BE9468C" w14:textId="77777777" w:rsidTr="00E42626">
        <w:tc>
          <w:tcPr>
            <w:tcW w:w="2236" w:type="dxa"/>
            <w:tcBorders>
              <w:top w:val="nil"/>
              <w:left w:val="nil"/>
              <w:bottom w:val="nil"/>
              <w:right w:val="nil"/>
            </w:tcBorders>
          </w:tcPr>
          <w:p w14:paraId="01261ECE"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E7865E1" w14:textId="6EDF5C78" w:rsidR="00881342" w:rsidRPr="00CD6474" w:rsidRDefault="00A074B3" w:rsidP="00AD4D39">
            <w:pPr>
              <w:pStyle w:val="Main"/>
            </w:pPr>
            <w:r w:rsidRPr="00CD6474">
              <w:t>02</w:t>
            </w:r>
            <w:r w:rsidR="009F51A9" w:rsidRPr="00CD6474">
              <w:t>.</w:t>
            </w:r>
            <w:r w:rsidRPr="00CD6474">
              <w:t>04</w:t>
            </w:r>
            <w:r w:rsidR="009F51A9" w:rsidRPr="00CD6474">
              <w:t>.</w:t>
            </w:r>
            <w:r w:rsidRPr="00CD6474">
              <w:t>2024</w:t>
            </w:r>
          </w:p>
        </w:tc>
      </w:tr>
      <w:tr w:rsidR="00E42626" w:rsidRPr="00CD6474" w14:paraId="5E9315A1" w14:textId="77777777" w:rsidTr="00E42626">
        <w:tc>
          <w:tcPr>
            <w:tcW w:w="2233" w:type="dxa"/>
            <w:tcBorders>
              <w:top w:val="nil"/>
              <w:left w:val="nil"/>
              <w:bottom w:val="nil"/>
              <w:right w:val="nil"/>
            </w:tcBorders>
          </w:tcPr>
          <w:p w14:paraId="5864D0F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2EB13034" w14:textId="0C2E55BB" w:rsidR="00E42626" w:rsidRPr="00CD6474" w:rsidRDefault="00A074B3" w:rsidP="00AF7C71">
            <w:pPr>
              <w:pStyle w:val="Main"/>
            </w:pPr>
            <w:r w:rsidRPr="00CD6474">
              <w:rPr>
                <w:color w:val="92D050"/>
              </w:rPr>
              <w:sym w:font="Wingdings 2" w:char="F097"/>
            </w:r>
            <w:r w:rsidRPr="00CD6474">
              <w:t xml:space="preserve"> Vor dem Zeitplan</w:t>
            </w:r>
          </w:p>
        </w:tc>
      </w:tr>
      <w:tr w:rsidR="00E42626" w:rsidRPr="00CD6474" w14:paraId="18F37DB0" w14:textId="77777777" w:rsidTr="00E42626">
        <w:tc>
          <w:tcPr>
            <w:tcW w:w="2233" w:type="dxa"/>
            <w:tcBorders>
              <w:top w:val="nil"/>
              <w:left w:val="nil"/>
              <w:bottom w:val="nil"/>
              <w:right w:val="nil"/>
            </w:tcBorders>
          </w:tcPr>
          <w:p w14:paraId="4BB19A0E"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776FD962" w14:textId="77777777" w:rsidR="00E42626" w:rsidRPr="00CD6474" w:rsidRDefault="00E42626" w:rsidP="00AF7C71">
            <w:pPr>
              <w:pStyle w:val="Main"/>
            </w:pPr>
            <w:r w:rsidRPr="00CD6474">
              <w:t>Keine</w:t>
            </w:r>
          </w:p>
        </w:tc>
      </w:tr>
      <w:tr w:rsidR="00E42626" w:rsidRPr="00CD6474" w14:paraId="54A2B0D2" w14:textId="77777777" w:rsidTr="00E42626">
        <w:tc>
          <w:tcPr>
            <w:tcW w:w="2233" w:type="dxa"/>
            <w:tcBorders>
              <w:top w:val="nil"/>
              <w:left w:val="nil"/>
              <w:bottom w:val="nil"/>
              <w:right w:val="nil"/>
            </w:tcBorders>
          </w:tcPr>
          <w:p w14:paraId="502990CB"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65A49D00" w14:textId="77777777" w:rsidR="00E42626" w:rsidRPr="00CD6474" w:rsidRDefault="00E42626" w:rsidP="00AF7C71">
            <w:pPr>
              <w:pStyle w:val="Main"/>
            </w:pPr>
            <w:r w:rsidRPr="00CD6474">
              <w:t>Keine</w:t>
            </w:r>
          </w:p>
          <w:p w14:paraId="7728005C" w14:textId="77777777" w:rsidR="00E42626" w:rsidRPr="00CD6474" w:rsidRDefault="00E42626" w:rsidP="00AF7C71">
            <w:pPr>
              <w:pStyle w:val="Main"/>
            </w:pPr>
          </w:p>
        </w:tc>
      </w:tr>
      <w:tr w:rsidR="00E42626" w:rsidRPr="00CD6474" w14:paraId="2A63E1A6" w14:textId="77777777" w:rsidTr="00E42626">
        <w:tc>
          <w:tcPr>
            <w:tcW w:w="2233" w:type="dxa"/>
            <w:tcBorders>
              <w:top w:val="nil"/>
              <w:left w:val="nil"/>
              <w:bottom w:val="nil"/>
              <w:right w:val="nil"/>
            </w:tcBorders>
          </w:tcPr>
          <w:p w14:paraId="00665B9C"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1D511B0" w14:textId="63F3C3AF" w:rsidR="00E42626" w:rsidRDefault="00BD7C93" w:rsidP="00A074B3">
            <w:pPr>
              <w:pStyle w:val="Main"/>
            </w:pPr>
            <w:r>
              <w:t>H</w:t>
            </w:r>
            <w:r w:rsidR="00A074B3" w:rsidRPr="00CD6474">
              <w:t>eute Morgen</w:t>
            </w:r>
            <w:r>
              <w:t xml:space="preserve"> vervollständigte ich</w:t>
            </w:r>
            <w:r w:rsidR="00A074B3" w:rsidRPr="00CD6474">
              <w:t xml:space="preserve"> das Arbeitsjournal des letzten Tages, da ich dieses erst gegen Tagesende begonnen ha</w:t>
            </w:r>
            <w:r>
              <w:t>tt</w:t>
            </w:r>
            <w:r w:rsidR="00A074B3" w:rsidRPr="00CD6474">
              <w:t xml:space="preserve">e und grösstenteils lediglich Stichworte erfasst hatte. </w:t>
            </w:r>
          </w:p>
          <w:p w14:paraId="6F7D9850" w14:textId="77777777" w:rsidR="006B33AA" w:rsidRPr="00CD6474" w:rsidRDefault="006B33AA" w:rsidP="00A074B3">
            <w:pPr>
              <w:pStyle w:val="Main"/>
            </w:pPr>
          </w:p>
          <w:p w14:paraId="4C4F145E" w14:textId="28F5C629" w:rsidR="00A074B3" w:rsidRPr="00CD6474" w:rsidRDefault="00A074B3" w:rsidP="00A074B3">
            <w:pPr>
              <w:pStyle w:val="Main"/>
            </w:pPr>
            <w:r w:rsidRPr="00CD6474">
              <w:t>In einem nächsten Schritt ging ich die bisherige Dokumentation nochmals durc</w:t>
            </w:r>
            <w:r w:rsidR="00510DB1" w:rsidRPr="00CD6474">
              <w:t>h</w:t>
            </w:r>
            <w:r w:rsidR="00C95A32" w:rsidRPr="00CD6474">
              <w:t>, dabei erweiterte ich die Kurzfassung des Projektes um die Ergebnisse der Entwicklung und führte manuelle Tests durch, welche ich ebenfalls noch dokumentierte.</w:t>
            </w:r>
          </w:p>
          <w:p w14:paraId="52794FDD" w14:textId="77777777" w:rsidR="006B33AA" w:rsidRDefault="006B33AA" w:rsidP="00A074B3">
            <w:pPr>
              <w:pStyle w:val="Main"/>
            </w:pPr>
          </w:p>
          <w:p w14:paraId="162699C9" w14:textId="283BEC94" w:rsidR="00C95A32" w:rsidRPr="00CD6474" w:rsidRDefault="00C95A32" w:rsidP="00A074B3">
            <w:pPr>
              <w:pStyle w:val="Main"/>
            </w:pPr>
            <w:r w:rsidRPr="00CD6474">
              <w:t xml:space="preserve">Im späteren Vormittag dokumentierte ich endlich das Logging der Applikation, was </w:t>
            </w:r>
            <w:r w:rsidR="006B33AA">
              <w:t>schon fast etwas untergegangen ist</w:t>
            </w:r>
            <w:r w:rsidR="00DB7963" w:rsidRPr="00CD6474">
              <w:t>. Ich erweiterte in diesem Schritt ausserdem das Logging innerhalb der Applikation, sodass diese mit weiteren potenziellen Fehlern umgehen kann. Die Applikation verhindert neu, dass mehrere Instanzen auf einmal laufen, und sie kann mit einem Log Eintrag darauf reagieren, wenn</w:t>
            </w:r>
            <w:r w:rsidR="006B33AA">
              <w:t xml:space="preserve"> wichtige Konfigurationen der Applikation fehlen.</w:t>
            </w:r>
          </w:p>
          <w:p w14:paraId="1614789D" w14:textId="77777777" w:rsidR="00E42626" w:rsidRPr="00CD6474" w:rsidRDefault="00E42626" w:rsidP="00AF7C71">
            <w:pPr>
              <w:pStyle w:val="Main"/>
            </w:pPr>
          </w:p>
        </w:tc>
      </w:tr>
      <w:tr w:rsidR="00E42626" w:rsidRPr="00CD6474" w14:paraId="7A4FD155" w14:textId="77777777" w:rsidTr="00E42626">
        <w:tc>
          <w:tcPr>
            <w:tcW w:w="2233" w:type="dxa"/>
            <w:tcBorders>
              <w:top w:val="nil"/>
              <w:left w:val="nil"/>
              <w:bottom w:val="nil"/>
              <w:right w:val="nil"/>
            </w:tcBorders>
          </w:tcPr>
          <w:p w14:paraId="54D46323"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2EC1AA4" w14:textId="75F7A921" w:rsidR="00E42626" w:rsidRPr="00CD6474" w:rsidRDefault="00DB7963" w:rsidP="00DB7963">
            <w:pPr>
              <w:pStyle w:val="Main"/>
            </w:pPr>
            <w:r w:rsidRPr="00CD6474">
              <w:t>Positives</w:t>
            </w:r>
          </w:p>
          <w:p w14:paraId="595EAB6E" w14:textId="19A6EA1E" w:rsidR="00DB7963" w:rsidRPr="00CD6474" w:rsidRDefault="00DB7963" w:rsidP="00DB7963">
            <w:pPr>
              <w:pStyle w:val="Main"/>
            </w:pPr>
            <w:r w:rsidRPr="00CD6474">
              <w:t>Ich bin äusserst zufrieden mit den weiter</w:t>
            </w:r>
            <w:r w:rsidR="00BD7C93">
              <w:t>e</w:t>
            </w:r>
            <w:r w:rsidRPr="00CD6474">
              <w:t>n Logging Funktionen, welche ich erarbeiten konnte, sowie mit der Überarbeitung der Arbeitsjournals der letzten Tage. Ich gliederte die Reflexion der Arbeitsjournals neu, statt einen grossen Fliesstext zu schreiben.</w:t>
            </w:r>
          </w:p>
          <w:p w14:paraId="030E6F5B" w14:textId="716F972D" w:rsidR="00DB7963" w:rsidRPr="00CD6474" w:rsidRDefault="00DB7963" w:rsidP="00DB7963">
            <w:pPr>
              <w:pStyle w:val="Main"/>
            </w:pPr>
            <w:r w:rsidRPr="00CD6474">
              <w:t>Dank des Kanban Boards, welches ich verwende, um meine Arbeiten zu tracken und organisieren bemerkte ich, dass ich die Logging Funktion der Applikation noch dokumentieren muss. Es fühlte sich sehr gut an, als ich realisierte, dass ich mich wirklich auf meine gewählte Projektmanagement</w:t>
            </w:r>
            <w:r w:rsidR="00E93E2A">
              <w:t>m</w:t>
            </w:r>
            <w:r w:rsidRPr="00CD6474">
              <w:t>ethode verlassen kann.</w:t>
            </w:r>
          </w:p>
          <w:p w14:paraId="27733359" w14:textId="77777777" w:rsidR="00DB7963" w:rsidRPr="00CD6474" w:rsidRDefault="00DB7963" w:rsidP="00DB7963">
            <w:pPr>
              <w:pStyle w:val="Main"/>
            </w:pPr>
          </w:p>
          <w:p w14:paraId="6608303D" w14:textId="32008930" w:rsidR="00DB7963" w:rsidRPr="00CD6474" w:rsidRDefault="00DB7963" w:rsidP="00DB7963">
            <w:pPr>
              <w:pStyle w:val="Main"/>
            </w:pPr>
            <w:r w:rsidRPr="00CD6474">
              <w:t>Den Erwartungen entsprechend</w:t>
            </w:r>
          </w:p>
          <w:p w14:paraId="4A77FB1E" w14:textId="46596131" w:rsidR="00DB7963" w:rsidRPr="00CD6474" w:rsidRDefault="00DB7963" w:rsidP="00DB7963">
            <w:pPr>
              <w:pStyle w:val="Main"/>
            </w:pPr>
            <w:r w:rsidRPr="00CD6474">
              <w:t>Ich konnte den Arbeitsjournal</w:t>
            </w:r>
            <w:r w:rsidR="00E93E2A">
              <w:t>e</w:t>
            </w:r>
            <w:r w:rsidRPr="00CD6474">
              <w:t>intrag von Tag sechs heute fertig schreiben und die Applikation um einen Development Modus erweitern.</w:t>
            </w:r>
          </w:p>
          <w:p w14:paraId="2E3E6956" w14:textId="77777777" w:rsidR="00DB7963" w:rsidRPr="00CD6474" w:rsidRDefault="00DB7963" w:rsidP="00DB7963">
            <w:pPr>
              <w:pStyle w:val="Main"/>
            </w:pPr>
          </w:p>
          <w:p w14:paraId="574DD535" w14:textId="19C13775" w:rsidR="00DB7963" w:rsidRPr="00CD6474" w:rsidRDefault="00DB7963" w:rsidP="00DB7963">
            <w:pPr>
              <w:pStyle w:val="Main"/>
            </w:pPr>
            <w:r w:rsidRPr="00CD6474">
              <w:t>Herausforderungen</w:t>
            </w:r>
          </w:p>
          <w:p w14:paraId="5CC0F3DE" w14:textId="77777777" w:rsidR="00E42626" w:rsidRPr="00CD6474" w:rsidRDefault="00DB7963" w:rsidP="00AF7C71">
            <w:pPr>
              <w:pStyle w:val="Main"/>
            </w:pPr>
            <w:r w:rsidRPr="00CD6474">
              <w:t>Es fiel mir schwer bei der Kurzfassung zu Teil zwei bei den Ergebnissen einen guten Text zu schreiben, ich werde das aktuelle Produkt noch etwas überarbeiten müssen.</w:t>
            </w:r>
          </w:p>
          <w:p w14:paraId="66C6F91E" w14:textId="6DF27A67" w:rsidR="00CC68F8" w:rsidRPr="00CD6474" w:rsidRDefault="00CC68F8" w:rsidP="00AF7C71">
            <w:pPr>
              <w:pStyle w:val="Main"/>
            </w:pPr>
            <w:r w:rsidRPr="00CD6474">
              <w:t>Ich versuchte ausserdem das Logging in der Applikation so zu aktualisieren, dass falls die Applikation abstürzt oder vorzeitig beendet wird</w:t>
            </w:r>
            <w:r w:rsidR="00E93E2A">
              <w:t>,</w:t>
            </w:r>
            <w:r w:rsidRPr="00CD6474">
              <w:t xml:space="preserve"> eine Fehlermeldung im Log festgehalten wird, aktuell ist mir das jedoch noch nicht gelungen.</w:t>
            </w:r>
          </w:p>
        </w:tc>
      </w:tr>
    </w:tbl>
    <w:p w14:paraId="631E971F" w14:textId="4E7D3828" w:rsidR="00E42626" w:rsidRPr="00CD6474" w:rsidRDefault="00E42626" w:rsidP="00E42626">
      <w:pPr>
        <w:pStyle w:val="Main"/>
      </w:pPr>
      <w:r w:rsidRPr="00CD6474">
        <w:rPr>
          <w:b/>
        </w:rPr>
        <w:lastRenderedPageBreak/>
        <w:t>Aufgabenliste</w:t>
      </w:r>
    </w:p>
    <w:p w14:paraId="674ECB37" w14:textId="77777777" w:rsidR="004811B1" w:rsidRPr="00CD6474" w:rsidRDefault="00CC68F8" w:rsidP="004811B1">
      <w:pPr>
        <w:pStyle w:val="Main"/>
        <w:rPr>
          <w:color w:val="00B050"/>
        </w:rPr>
      </w:pPr>
      <w:r w:rsidRPr="00CD6474">
        <w:rPr>
          <w:noProof/>
        </w:rPr>
        <w:drawing>
          <wp:inline distT="0" distB="0" distL="0" distR="0" wp14:anchorId="4E069420" wp14:editId="14FCD441">
            <wp:extent cx="6120130" cy="3858260"/>
            <wp:effectExtent l="0" t="0" r="0" b="8890"/>
            <wp:docPr id="93732460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24605" name="Grafik 1" descr="Ein Bild, das Text, Screenshot, Software, Multimedia-Software enthält.&#10;&#10;Automatisch generierte Beschreibung"/>
                    <pic:cNvPicPr/>
                  </pic:nvPicPr>
                  <pic:blipFill>
                    <a:blip r:embed="rId22"/>
                    <a:stretch>
                      <a:fillRect/>
                    </a:stretch>
                  </pic:blipFill>
                  <pic:spPr>
                    <a:xfrm>
                      <a:off x="0" y="0"/>
                      <a:ext cx="6120130" cy="3858260"/>
                    </a:xfrm>
                    <a:prstGeom prst="rect">
                      <a:avLst/>
                    </a:prstGeom>
                  </pic:spPr>
                </pic:pic>
              </a:graphicData>
            </a:graphic>
          </wp:inline>
        </w:drawing>
      </w:r>
    </w:p>
    <w:p w14:paraId="54D6FCF5" w14:textId="761214CB" w:rsidR="004811B1" w:rsidRPr="00CD6474" w:rsidRDefault="004811B1" w:rsidP="004811B1">
      <w:pPr>
        <w:pStyle w:val="Beschriftung"/>
      </w:pPr>
      <w:r w:rsidRPr="00CD6474">
        <w:t xml:space="preserve">Abbildung 4 – </w:t>
      </w:r>
      <w:r>
        <w:t>7</w:t>
      </w:r>
      <w:r w:rsidRPr="00CD6474">
        <w:tab/>
        <w:t>Kanban</w:t>
      </w:r>
      <w:r>
        <w:t xml:space="preserve"> B</w:t>
      </w:r>
      <w:r w:rsidRPr="00CD6474">
        <w:t xml:space="preserve">oard Tag </w:t>
      </w:r>
      <w:r>
        <w:t>7</w:t>
      </w:r>
    </w:p>
    <w:p w14:paraId="27987A2C" w14:textId="56B32622" w:rsidR="00E42626" w:rsidRPr="00CD6474" w:rsidRDefault="00E42626" w:rsidP="00E42626">
      <w:pPr>
        <w:pStyle w:val="Main"/>
      </w:pPr>
    </w:p>
    <w:p w14:paraId="300AFFA1" w14:textId="77777777" w:rsidR="00881342" w:rsidRPr="00CD6474" w:rsidRDefault="00881342" w:rsidP="00881342">
      <w:pPr>
        <w:pStyle w:val="Main"/>
      </w:pPr>
    </w:p>
    <w:p w14:paraId="349B399C" w14:textId="0F662F2C" w:rsidR="004159C2" w:rsidRPr="00CD6474" w:rsidRDefault="004159C2" w:rsidP="00271A3C">
      <w:pPr>
        <w:pStyle w:val="Main"/>
      </w:pPr>
      <w:r w:rsidRPr="00CD6474">
        <w:br w:type="page"/>
      </w:r>
    </w:p>
    <w:p w14:paraId="41FDDE21" w14:textId="218F3F94" w:rsidR="004159C2" w:rsidRPr="00CD6474" w:rsidRDefault="004159C2" w:rsidP="002B4170">
      <w:pPr>
        <w:pStyle w:val="Formatvorlage1"/>
      </w:pPr>
      <w:bookmarkStart w:id="59" w:name="_Toc163206346"/>
      <w:r w:rsidRPr="00CD6474">
        <w:lastRenderedPageBreak/>
        <w:t>Tag 8 –</w:t>
      </w:r>
      <w:r w:rsidR="006B33AA">
        <w:t xml:space="preserve"> </w:t>
      </w:r>
      <w:r w:rsidR="006D6DED">
        <w:t>Dokumentation</w:t>
      </w:r>
      <w:r w:rsidR="006B33AA">
        <w:t xml:space="preserve"> Finalisieren (Teil 1)</w:t>
      </w:r>
      <w:r w:rsidR="00ED3594">
        <w:t>, Leserlichkeit des Codes gewährleisten</w:t>
      </w:r>
      <w:bookmarkEnd w:id="59"/>
    </w:p>
    <w:tbl>
      <w:tblPr>
        <w:tblStyle w:val="Tabellenraster"/>
        <w:tblW w:w="0" w:type="auto"/>
        <w:tblLook w:val="04A0" w:firstRow="1" w:lastRow="0" w:firstColumn="1" w:lastColumn="0" w:noHBand="0" w:noVBand="1"/>
      </w:tblPr>
      <w:tblGrid>
        <w:gridCol w:w="2236"/>
        <w:gridCol w:w="7122"/>
      </w:tblGrid>
      <w:tr w:rsidR="00881342" w:rsidRPr="00CD6474" w14:paraId="3DAF5BC9" w14:textId="77777777" w:rsidTr="00E42626">
        <w:tc>
          <w:tcPr>
            <w:tcW w:w="2236" w:type="dxa"/>
            <w:tcBorders>
              <w:top w:val="nil"/>
              <w:left w:val="nil"/>
              <w:bottom w:val="nil"/>
              <w:right w:val="nil"/>
            </w:tcBorders>
          </w:tcPr>
          <w:p w14:paraId="7D45E71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7DBFAF27" w14:textId="374280A3" w:rsidR="00881342" w:rsidRPr="00CD6474" w:rsidRDefault="006D6DED" w:rsidP="00AD4D39">
            <w:pPr>
              <w:pStyle w:val="Main"/>
            </w:pPr>
            <w:r>
              <w:t>03.04.2024</w:t>
            </w:r>
          </w:p>
        </w:tc>
      </w:tr>
      <w:tr w:rsidR="00E42626" w:rsidRPr="00CD6474" w14:paraId="7DCCD55F" w14:textId="77777777" w:rsidTr="00E42626">
        <w:tc>
          <w:tcPr>
            <w:tcW w:w="2233" w:type="dxa"/>
            <w:tcBorders>
              <w:top w:val="nil"/>
              <w:left w:val="nil"/>
              <w:bottom w:val="nil"/>
              <w:right w:val="nil"/>
            </w:tcBorders>
          </w:tcPr>
          <w:p w14:paraId="47861073"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7D31E28A" w14:textId="377048E4" w:rsidR="00E42626" w:rsidRPr="00CD6474" w:rsidRDefault="00893438" w:rsidP="00AF7C71">
            <w:pPr>
              <w:pStyle w:val="Main"/>
            </w:pPr>
            <w:r w:rsidRPr="00CD6474">
              <w:rPr>
                <w:color w:val="92D050"/>
              </w:rPr>
              <w:sym w:font="Wingdings 2" w:char="F097"/>
            </w:r>
            <w:r w:rsidRPr="00CD6474">
              <w:t xml:space="preserve"> Vor dem Zeitplan</w:t>
            </w:r>
          </w:p>
        </w:tc>
      </w:tr>
      <w:tr w:rsidR="00E42626" w:rsidRPr="00CD6474" w14:paraId="1ABA2253" w14:textId="77777777" w:rsidTr="00E42626">
        <w:tc>
          <w:tcPr>
            <w:tcW w:w="2233" w:type="dxa"/>
            <w:tcBorders>
              <w:top w:val="nil"/>
              <w:left w:val="nil"/>
              <w:bottom w:val="nil"/>
              <w:right w:val="nil"/>
            </w:tcBorders>
          </w:tcPr>
          <w:p w14:paraId="3622867D"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58E2F51" w14:textId="023119A6" w:rsidR="00E42626" w:rsidRPr="00CD6474" w:rsidRDefault="006A436A" w:rsidP="00AF7C71">
            <w:pPr>
              <w:pStyle w:val="Main"/>
            </w:pPr>
            <w:r>
              <w:t>Keine</w:t>
            </w:r>
          </w:p>
        </w:tc>
      </w:tr>
      <w:tr w:rsidR="00E42626" w:rsidRPr="00CD6474" w14:paraId="16B771F6" w14:textId="77777777" w:rsidTr="00E42626">
        <w:tc>
          <w:tcPr>
            <w:tcW w:w="2233" w:type="dxa"/>
            <w:tcBorders>
              <w:top w:val="nil"/>
              <w:left w:val="nil"/>
              <w:bottom w:val="nil"/>
              <w:right w:val="nil"/>
            </w:tcBorders>
          </w:tcPr>
          <w:p w14:paraId="71C39334"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76F335E9" w14:textId="77777777" w:rsidR="00E42626" w:rsidRPr="00CD6474" w:rsidRDefault="00E42626" w:rsidP="00AF7C71">
            <w:pPr>
              <w:pStyle w:val="Main"/>
            </w:pPr>
            <w:r w:rsidRPr="00CD6474">
              <w:t>Keine</w:t>
            </w:r>
          </w:p>
          <w:p w14:paraId="6B682DF1" w14:textId="77777777" w:rsidR="00E42626" w:rsidRPr="00CD6474" w:rsidRDefault="00E42626" w:rsidP="00AF7C71">
            <w:pPr>
              <w:pStyle w:val="Main"/>
            </w:pPr>
          </w:p>
        </w:tc>
      </w:tr>
      <w:tr w:rsidR="00E42626" w:rsidRPr="00CD6474" w14:paraId="289A61EE" w14:textId="77777777" w:rsidTr="00E42626">
        <w:tc>
          <w:tcPr>
            <w:tcW w:w="2233" w:type="dxa"/>
            <w:tcBorders>
              <w:top w:val="nil"/>
              <w:left w:val="nil"/>
              <w:bottom w:val="nil"/>
              <w:right w:val="nil"/>
            </w:tcBorders>
          </w:tcPr>
          <w:p w14:paraId="169BA424"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6BF4AE46" w14:textId="43FDE4E7" w:rsidR="00E42626" w:rsidRDefault="00A10971" w:rsidP="006D6DED">
            <w:pPr>
              <w:pStyle w:val="Main"/>
            </w:pPr>
            <w:r>
              <w:t xml:space="preserve">Den Morgen verbrachte ich heute damit meine Dokumentation nochmals zu überarbeiten. Ich überprüfte Rechtschreibung, Grammatik und </w:t>
            </w:r>
            <w:r w:rsidR="00893438">
              <w:t>Wortwiederholungen. Während des späteren Vormittags richtete ich meinen Fokus darauf, meine Dokumentation nochmal kritisch mit den Standardkriterien der IPA zu vergleichen.</w:t>
            </w:r>
          </w:p>
          <w:p w14:paraId="64A525BA" w14:textId="77777777" w:rsidR="00DD7AB1" w:rsidRDefault="00DD7AB1" w:rsidP="006D6DED">
            <w:pPr>
              <w:pStyle w:val="Main"/>
            </w:pPr>
          </w:p>
          <w:p w14:paraId="139E0BF8" w14:textId="27F0BCAF" w:rsidR="00ED3594" w:rsidRPr="006D6DED" w:rsidRDefault="00F24960" w:rsidP="009647FA">
            <w:pPr>
              <w:pStyle w:val="Main"/>
            </w:pPr>
            <w:r>
              <w:t xml:space="preserve">Während des Nachmittags entschied ich mich zu überprüfen, ob mein Code die Aufgabenstellung sowie meine individuellen Bewertungskriterien erfüllt, und realisierte, dass mein Development Modus eigentlich alle Leistungen von der Jira API in die LEIS Datenbank importieren sollte, nicht nur die welche noch nicht erfasst waren. </w:t>
            </w:r>
            <w:r w:rsidR="00DD7AB1">
              <w:t>Diese Funktion wurde schnell angepasst</w:t>
            </w:r>
            <w:r>
              <w:t xml:space="preserve">, bevor ich mich </w:t>
            </w:r>
            <w:r w:rsidR="009647FA">
              <w:t>weiter</w:t>
            </w:r>
            <w:r>
              <w:t xml:space="preserve"> der Dokumentation widmete. </w:t>
            </w:r>
          </w:p>
          <w:p w14:paraId="24CEB249" w14:textId="77777777" w:rsidR="00E42626" w:rsidRPr="00CD6474" w:rsidRDefault="00E42626" w:rsidP="00AF7C71">
            <w:pPr>
              <w:pStyle w:val="Main"/>
            </w:pPr>
          </w:p>
        </w:tc>
      </w:tr>
      <w:tr w:rsidR="00E42626" w:rsidRPr="00CD6474" w14:paraId="662F5D08" w14:textId="77777777" w:rsidTr="00E42626">
        <w:tc>
          <w:tcPr>
            <w:tcW w:w="2233" w:type="dxa"/>
            <w:tcBorders>
              <w:top w:val="nil"/>
              <w:left w:val="nil"/>
              <w:bottom w:val="nil"/>
              <w:right w:val="nil"/>
            </w:tcBorders>
          </w:tcPr>
          <w:p w14:paraId="45AB9EE8"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63FC1401" w14:textId="7714775B" w:rsidR="00E42626" w:rsidRDefault="00893438" w:rsidP="00893438">
            <w:pPr>
              <w:pStyle w:val="Main"/>
            </w:pPr>
            <w:r>
              <w:t>Positives</w:t>
            </w:r>
          </w:p>
          <w:p w14:paraId="1A73EA2D" w14:textId="3A773D3D" w:rsidR="00893438" w:rsidRDefault="00893438" w:rsidP="00893438">
            <w:pPr>
              <w:pStyle w:val="Main"/>
            </w:pPr>
            <w:r>
              <w:t>Seitdem ich meine Dokumentation das letzte Mal mit den Standardkriterien verglichen habe, konnte ich um einiges mehr der Leitfragen als erfüllt markieren.</w:t>
            </w:r>
          </w:p>
          <w:p w14:paraId="490E22AD" w14:textId="77777777" w:rsidR="00893438" w:rsidRDefault="00893438" w:rsidP="00893438">
            <w:pPr>
              <w:pStyle w:val="Main"/>
            </w:pPr>
          </w:p>
          <w:p w14:paraId="643561B3" w14:textId="5819B09B" w:rsidR="00893438" w:rsidRDefault="00893438" w:rsidP="00893438">
            <w:pPr>
              <w:pStyle w:val="Main"/>
            </w:pPr>
            <w:r>
              <w:t>Den Erwartungen entsprechend</w:t>
            </w:r>
          </w:p>
          <w:p w14:paraId="5DC219C8" w14:textId="23189F02" w:rsidR="00ED3594" w:rsidRDefault="00ED3594" w:rsidP="00893438">
            <w:pPr>
              <w:pStyle w:val="Main"/>
            </w:pPr>
            <w:r>
              <w:t>Der Jira Synchronizer erfüllt die individuellen Bewertungskriterien, ich darf nicht vergessen die Log-Datei einer meiner Testläufe abzugeben.</w:t>
            </w:r>
          </w:p>
          <w:p w14:paraId="496887A0" w14:textId="77777777" w:rsidR="00893438" w:rsidRDefault="00893438" w:rsidP="00893438">
            <w:pPr>
              <w:pStyle w:val="Main"/>
            </w:pPr>
          </w:p>
          <w:p w14:paraId="7805EB5D" w14:textId="3D64A368" w:rsidR="00893438" w:rsidRDefault="00893438" w:rsidP="00893438">
            <w:pPr>
              <w:pStyle w:val="Main"/>
            </w:pPr>
            <w:r>
              <w:t>Herausforderungen</w:t>
            </w:r>
          </w:p>
          <w:p w14:paraId="4A64F266" w14:textId="37B8EA36" w:rsidR="00893438" w:rsidRDefault="00893438" w:rsidP="00893438">
            <w:pPr>
              <w:pStyle w:val="Main"/>
            </w:pPr>
            <w:r>
              <w:t>Es wird langsam schwierig so viel Fokus auf die Dokumentation zu legen, ich merke, wie meine Aufmerksamkeit immer wieder etwas abdriftet. Um diesen Konzentrationsproblemen entgegenzuwirken habe ich versucht, meine Arbeit in der Dokumentation so abwechslungsreich wie möglich zu gestalten</w:t>
            </w:r>
            <w:r w:rsidR="005170BB">
              <w:t xml:space="preserve">, was tatsächlich auch gut funktioniert hat. </w:t>
            </w:r>
          </w:p>
          <w:p w14:paraId="657DA330" w14:textId="68283234" w:rsidR="005170BB" w:rsidRPr="00CD6474" w:rsidRDefault="005170BB" w:rsidP="00893438">
            <w:pPr>
              <w:pStyle w:val="Main"/>
            </w:pPr>
            <w:r>
              <w:t>Kurz vor Mittag stürzte mein Computer ab, dank einer seriösen Speicherdisziplin verlor ich</w:t>
            </w:r>
            <w:r w:rsidR="006A436A">
              <w:t xml:space="preserve"> jedoch</w:t>
            </w:r>
            <w:r>
              <w:t xml:space="preserve"> lediglich einen Teilabsatz</w:t>
            </w:r>
            <w:r w:rsidR="006A436A">
              <w:t>, welcher schnell wieder hergestellt war</w:t>
            </w:r>
            <w:r>
              <w:t xml:space="preserve">. </w:t>
            </w:r>
          </w:p>
          <w:p w14:paraId="58984F84" w14:textId="77777777" w:rsidR="00E42626" w:rsidRPr="00CD6474" w:rsidRDefault="00E42626" w:rsidP="00AF7C71">
            <w:pPr>
              <w:pStyle w:val="Main"/>
            </w:pPr>
          </w:p>
        </w:tc>
      </w:tr>
    </w:tbl>
    <w:p w14:paraId="2897702B" w14:textId="77777777" w:rsidR="00ED3594" w:rsidRDefault="00ED3594" w:rsidP="00E42626">
      <w:pPr>
        <w:pStyle w:val="Main"/>
        <w:rPr>
          <w:b/>
        </w:rPr>
      </w:pPr>
    </w:p>
    <w:p w14:paraId="0ADC8F6A" w14:textId="77777777" w:rsidR="00ED3594" w:rsidRDefault="00ED3594">
      <w:pPr>
        <w:widowControl/>
        <w:spacing w:line="240" w:lineRule="auto"/>
        <w:rPr>
          <w:rFonts w:ascii="Imago" w:hAnsi="Imago"/>
          <w:b/>
        </w:rPr>
      </w:pPr>
      <w:r>
        <w:rPr>
          <w:b/>
        </w:rPr>
        <w:br w:type="page"/>
      </w:r>
    </w:p>
    <w:p w14:paraId="4210F331" w14:textId="54B6FB89" w:rsidR="00E42626" w:rsidRPr="00CD6474" w:rsidRDefault="00E42626" w:rsidP="00E42626">
      <w:pPr>
        <w:pStyle w:val="Main"/>
      </w:pPr>
      <w:r w:rsidRPr="00CD6474">
        <w:rPr>
          <w:b/>
        </w:rPr>
        <w:lastRenderedPageBreak/>
        <w:t>Aufgabenliste</w:t>
      </w:r>
    </w:p>
    <w:p w14:paraId="2EB4B173" w14:textId="18D9DB2C" w:rsidR="004811B1" w:rsidRPr="00CD6474" w:rsidRDefault="00ED3594" w:rsidP="004811B1">
      <w:pPr>
        <w:pStyle w:val="Main"/>
        <w:rPr>
          <w:color w:val="00B050"/>
        </w:rPr>
      </w:pPr>
      <w:r w:rsidRPr="00ED3594">
        <w:rPr>
          <w:noProof/>
          <w:color w:val="00B050"/>
        </w:rPr>
        <w:drawing>
          <wp:inline distT="0" distB="0" distL="0" distR="0" wp14:anchorId="78B9E792" wp14:editId="06EEC681">
            <wp:extent cx="6120130" cy="3886835"/>
            <wp:effectExtent l="0" t="0" r="0" b="0"/>
            <wp:docPr id="49307100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1006" name="Grafik 1" descr="Ein Bild, das Text, Screenshot, Software, Multimedia-Software enthält.&#10;&#10;Automatisch generierte Beschreibung"/>
                    <pic:cNvPicPr/>
                  </pic:nvPicPr>
                  <pic:blipFill>
                    <a:blip r:embed="rId23"/>
                    <a:stretch>
                      <a:fillRect/>
                    </a:stretch>
                  </pic:blipFill>
                  <pic:spPr>
                    <a:xfrm>
                      <a:off x="0" y="0"/>
                      <a:ext cx="6120130" cy="3886835"/>
                    </a:xfrm>
                    <a:prstGeom prst="rect">
                      <a:avLst/>
                    </a:prstGeom>
                  </pic:spPr>
                </pic:pic>
              </a:graphicData>
            </a:graphic>
          </wp:inline>
        </w:drawing>
      </w:r>
    </w:p>
    <w:p w14:paraId="65084C70" w14:textId="44A15E78" w:rsidR="004811B1" w:rsidRPr="00CD6474" w:rsidRDefault="004811B1" w:rsidP="004811B1">
      <w:pPr>
        <w:pStyle w:val="Beschriftung"/>
      </w:pPr>
      <w:r w:rsidRPr="00CD6474">
        <w:t xml:space="preserve">Abbildung 4 – </w:t>
      </w:r>
      <w:r>
        <w:t>8</w:t>
      </w:r>
      <w:r w:rsidRPr="00CD6474">
        <w:tab/>
        <w:t>Kanban</w:t>
      </w:r>
      <w:r>
        <w:t xml:space="preserve"> B</w:t>
      </w:r>
      <w:r w:rsidRPr="00CD6474">
        <w:t xml:space="preserve">oard Tag </w:t>
      </w:r>
      <w:r>
        <w:t>8</w:t>
      </w:r>
    </w:p>
    <w:p w14:paraId="1F4E7F3C" w14:textId="6914F3A1" w:rsidR="00E42626" w:rsidRPr="00CD6474" w:rsidRDefault="00E42626" w:rsidP="00E42626">
      <w:pPr>
        <w:pStyle w:val="Main"/>
      </w:pPr>
    </w:p>
    <w:p w14:paraId="63D35003" w14:textId="77777777" w:rsidR="00E42626" w:rsidRPr="00CD6474" w:rsidRDefault="00E42626" w:rsidP="00E42626">
      <w:pPr>
        <w:pStyle w:val="Main"/>
      </w:pPr>
    </w:p>
    <w:p w14:paraId="7D07739C" w14:textId="1FD1363F" w:rsidR="004159C2" w:rsidRPr="00CD6474" w:rsidRDefault="004159C2" w:rsidP="00465424">
      <w:pPr>
        <w:pStyle w:val="Main"/>
      </w:pPr>
      <w:r w:rsidRPr="00CD6474">
        <w:br w:type="page"/>
      </w:r>
    </w:p>
    <w:p w14:paraId="21EB33CA" w14:textId="0E6539B9" w:rsidR="004159C2" w:rsidRPr="00CD6474" w:rsidRDefault="004159C2" w:rsidP="002B4170">
      <w:pPr>
        <w:pStyle w:val="Formatvorlage1"/>
      </w:pPr>
      <w:bookmarkStart w:id="60" w:name="_Toc163206347"/>
      <w:r w:rsidRPr="00CD6474">
        <w:lastRenderedPageBreak/>
        <w:t xml:space="preserve">Tag 9 – </w:t>
      </w:r>
      <w:r w:rsidR="00DD7AB1">
        <w:t>Dokumentation Finalisieren (Teil 2), Applikation Finalisieren</w:t>
      </w:r>
      <w:bookmarkEnd w:id="60"/>
    </w:p>
    <w:tbl>
      <w:tblPr>
        <w:tblStyle w:val="Tabellenraster"/>
        <w:tblW w:w="0" w:type="auto"/>
        <w:tblLook w:val="04A0" w:firstRow="1" w:lastRow="0" w:firstColumn="1" w:lastColumn="0" w:noHBand="0" w:noVBand="1"/>
      </w:tblPr>
      <w:tblGrid>
        <w:gridCol w:w="2236"/>
        <w:gridCol w:w="7122"/>
      </w:tblGrid>
      <w:tr w:rsidR="00881342" w:rsidRPr="00CD6474" w14:paraId="0C5AFC08" w14:textId="77777777" w:rsidTr="00E42626">
        <w:tc>
          <w:tcPr>
            <w:tcW w:w="2236" w:type="dxa"/>
            <w:tcBorders>
              <w:top w:val="nil"/>
              <w:left w:val="nil"/>
              <w:bottom w:val="nil"/>
              <w:right w:val="nil"/>
            </w:tcBorders>
          </w:tcPr>
          <w:p w14:paraId="273E7FC9"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23B90755" w14:textId="78CA857E" w:rsidR="00881342" w:rsidRPr="00CD6474" w:rsidRDefault="00DD7AB1" w:rsidP="00AD4D39">
            <w:pPr>
              <w:pStyle w:val="Main"/>
            </w:pPr>
            <w:r>
              <w:t>04.04.2024</w:t>
            </w:r>
          </w:p>
        </w:tc>
      </w:tr>
      <w:tr w:rsidR="00E42626" w:rsidRPr="00CD6474" w14:paraId="24EDE146" w14:textId="77777777" w:rsidTr="00E42626">
        <w:tc>
          <w:tcPr>
            <w:tcW w:w="2233" w:type="dxa"/>
            <w:tcBorders>
              <w:top w:val="nil"/>
              <w:left w:val="nil"/>
              <w:bottom w:val="nil"/>
              <w:right w:val="nil"/>
            </w:tcBorders>
          </w:tcPr>
          <w:p w14:paraId="53877007"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0DE1A7C5"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6804B04F" w14:textId="77777777" w:rsidTr="00E42626">
        <w:tc>
          <w:tcPr>
            <w:tcW w:w="2233" w:type="dxa"/>
            <w:tcBorders>
              <w:top w:val="nil"/>
              <w:left w:val="nil"/>
              <w:bottom w:val="nil"/>
              <w:right w:val="nil"/>
            </w:tcBorders>
          </w:tcPr>
          <w:p w14:paraId="54E7F074"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61006A8E" w14:textId="77777777" w:rsidR="00E42626" w:rsidRPr="00CD6474" w:rsidRDefault="00E42626" w:rsidP="00AF7C71">
            <w:pPr>
              <w:pStyle w:val="Main"/>
            </w:pPr>
            <w:r w:rsidRPr="00CD6474">
              <w:t>Keine</w:t>
            </w:r>
          </w:p>
        </w:tc>
      </w:tr>
      <w:tr w:rsidR="00E42626" w:rsidRPr="00CD6474" w14:paraId="3A0F4927" w14:textId="77777777" w:rsidTr="00E42626">
        <w:tc>
          <w:tcPr>
            <w:tcW w:w="2233" w:type="dxa"/>
            <w:tcBorders>
              <w:top w:val="nil"/>
              <w:left w:val="nil"/>
              <w:bottom w:val="nil"/>
              <w:right w:val="nil"/>
            </w:tcBorders>
          </w:tcPr>
          <w:p w14:paraId="16ECC807"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14C27BA7" w14:textId="77777777" w:rsidR="00E42626" w:rsidRPr="00CD6474" w:rsidRDefault="00E42626" w:rsidP="00AF7C71">
            <w:pPr>
              <w:pStyle w:val="Main"/>
            </w:pPr>
            <w:r w:rsidRPr="00CD6474">
              <w:t>Keine</w:t>
            </w:r>
          </w:p>
          <w:p w14:paraId="040E779C" w14:textId="77777777" w:rsidR="00E42626" w:rsidRPr="00CD6474" w:rsidRDefault="00E42626" w:rsidP="00AF7C71">
            <w:pPr>
              <w:pStyle w:val="Main"/>
            </w:pPr>
          </w:p>
        </w:tc>
      </w:tr>
      <w:tr w:rsidR="00E42626" w:rsidRPr="00CD6474" w14:paraId="252BC913" w14:textId="77777777" w:rsidTr="00E42626">
        <w:tc>
          <w:tcPr>
            <w:tcW w:w="2233" w:type="dxa"/>
            <w:tcBorders>
              <w:top w:val="nil"/>
              <w:left w:val="nil"/>
              <w:bottom w:val="nil"/>
              <w:right w:val="nil"/>
            </w:tcBorders>
          </w:tcPr>
          <w:p w14:paraId="777640D2"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B703CB9" w14:textId="77777777" w:rsidR="00DD7AB1" w:rsidRDefault="00DD7AB1" w:rsidP="00DD7AB1">
            <w:pPr>
              <w:pStyle w:val="Main"/>
            </w:pPr>
            <w:r>
              <w:t xml:space="preserve">Dank meines gestrigen Vergleiches der Dokumentation und der individuellen Bewertungskriterien, hatte ich einen ziemlich klaren Plan was es heute noch zu erledigen gab. </w:t>
            </w:r>
          </w:p>
          <w:p w14:paraId="1048C91A" w14:textId="77777777" w:rsidR="00DD7AB1" w:rsidRDefault="00DD7AB1" w:rsidP="00DD7AB1">
            <w:pPr>
              <w:pStyle w:val="Main"/>
            </w:pPr>
          </w:p>
          <w:p w14:paraId="0EA1A876" w14:textId="701295BD" w:rsidR="00E42626" w:rsidRDefault="00DD7AB1" w:rsidP="00DD7AB1">
            <w:pPr>
              <w:pStyle w:val="Main"/>
            </w:pPr>
            <w:r>
              <w:t xml:space="preserve">Als erstes entschied ich mich, meinem Tagesjournal noch den letzten Schliff zu verleihen. Ich strukturierte die Einträge der einzelnen Tage in eine passendere Form um und versuchte es klarer darzustellen an welchen Tagen ich mich über mir nicht, oder nicht komplett, bekannte Sachen informieren musste. </w:t>
            </w:r>
          </w:p>
          <w:p w14:paraId="798ADE58" w14:textId="77777777" w:rsidR="00DD7AB1" w:rsidRDefault="00DD7AB1" w:rsidP="00DD7AB1">
            <w:pPr>
              <w:pStyle w:val="Main"/>
            </w:pPr>
          </w:p>
          <w:p w14:paraId="7B08A989" w14:textId="661290DA" w:rsidR="005737B4" w:rsidRDefault="00DD7AB1" w:rsidP="00DD7AB1">
            <w:pPr>
              <w:pStyle w:val="Main"/>
            </w:pPr>
            <w:r>
              <w:t xml:space="preserve">Nach einer Stunde der Überarbeitung der Arbeitsjournals, </w:t>
            </w:r>
            <w:r w:rsidR="004F2C42">
              <w:t>entschloss</w:t>
            </w:r>
            <w:r>
              <w:t xml:space="preserve"> ich, mich kurz meiner Applikation zu widmen. Hierbei ergänzte ich</w:t>
            </w:r>
            <w:r w:rsidR="005737B4">
              <w:t>,</w:t>
            </w:r>
            <w:r>
              <w:t xml:space="preserve"> wo unbedingt nötig weitere Kommentare, wobei ich realisierte, dass meine Kommentare teils in Deutsch und teils in Englisch geschrieben waren, was ich schnell vereinheitlichte.</w:t>
            </w:r>
            <w:r w:rsidR="005737B4">
              <w:t xml:space="preserve"> Des Weiteren</w:t>
            </w:r>
            <w:r w:rsidR="0047620F">
              <w:t xml:space="preserve"> räumte ich wo nötig meinen Code etwas auf und stellte sicher, dass die vorhandenen Methoden keine übergrossen Aufgaben besessen und wirklich nur eine Funktion haben.</w:t>
            </w:r>
          </w:p>
          <w:p w14:paraId="14CEA487" w14:textId="77777777" w:rsidR="00DD7AB1" w:rsidRDefault="00DD7AB1" w:rsidP="00DD7AB1">
            <w:pPr>
              <w:pStyle w:val="Main"/>
            </w:pPr>
          </w:p>
          <w:p w14:paraId="08A46F2C" w14:textId="133A0048" w:rsidR="009C0E89" w:rsidRDefault="00782567" w:rsidP="009C0E89">
            <w:pPr>
              <w:pStyle w:val="Main"/>
            </w:pPr>
            <w:r>
              <w:t xml:space="preserve">Den </w:t>
            </w:r>
            <w:r w:rsidR="0047620F">
              <w:t xml:space="preserve">Rest des </w:t>
            </w:r>
            <w:r>
              <w:t xml:space="preserve">Morgens </w:t>
            </w:r>
            <w:r w:rsidR="0047620F">
              <w:t>verbrachte ich damit, Lücken in meiner Dokumentation zu füllen</w:t>
            </w:r>
            <w:r w:rsidR="009C0E89">
              <w:t xml:space="preserve"> und </w:t>
            </w:r>
            <w:r w:rsidR="004F2C42">
              <w:t>sie</w:t>
            </w:r>
            <w:r w:rsidR="009C0E89">
              <w:t xml:space="preserve"> zu überarbeiten</w:t>
            </w:r>
            <w:r w:rsidR="0047620F">
              <w:t xml:space="preserve">. </w:t>
            </w:r>
            <w:r w:rsidR="009C0E89">
              <w:t>So</w:t>
            </w:r>
            <w:r w:rsidR="0047620F">
              <w:t xml:space="preserve"> aktualisierte</w:t>
            </w:r>
            <w:r w:rsidR="009C0E89">
              <w:t xml:space="preserve"> ich</w:t>
            </w:r>
            <w:r w:rsidR="0047620F">
              <w:t xml:space="preserve"> den Soll-Ist-Vergleich auf den aktuellen Stand, wobei mir erst jetzt so wirklich klar wurde, dass ich schon am zweitletzten Tag meiner IPA bin</w:t>
            </w:r>
            <w:r>
              <w:t>. Ausserdem vollendete ich den «Nächste Schritte» Teil des Schlusswortes und erfasste meinen Git-Log.</w:t>
            </w:r>
          </w:p>
          <w:p w14:paraId="7E0C3B76" w14:textId="77777777" w:rsidR="00782567" w:rsidRDefault="00782567" w:rsidP="009C0E89">
            <w:pPr>
              <w:pStyle w:val="Main"/>
            </w:pPr>
          </w:p>
          <w:p w14:paraId="07E543E1" w14:textId="74206548" w:rsidR="00782567" w:rsidRPr="00DD7AB1" w:rsidRDefault="00782567" w:rsidP="009C0E89">
            <w:pPr>
              <w:pStyle w:val="Main"/>
            </w:pPr>
            <w:r>
              <w:t>Während des Nachmittags überflog ich nochmals die Dokumentation und überarbeitete Stellen, mit welchen ich unzufrieden war. Gegen Ende des Tages begann ich mit dem Schlusswort.</w:t>
            </w:r>
          </w:p>
          <w:p w14:paraId="1A1A215D" w14:textId="11A43DD8" w:rsidR="00DD7AB1" w:rsidRPr="00DD7AB1" w:rsidRDefault="00DD7AB1" w:rsidP="00DD7AB1">
            <w:pPr>
              <w:pStyle w:val="Main"/>
            </w:pPr>
          </w:p>
          <w:p w14:paraId="6AC86732" w14:textId="77777777" w:rsidR="00E42626" w:rsidRPr="00CD6474" w:rsidRDefault="00E42626" w:rsidP="00AF7C71">
            <w:pPr>
              <w:pStyle w:val="Main"/>
            </w:pPr>
          </w:p>
        </w:tc>
      </w:tr>
      <w:tr w:rsidR="00E42626" w:rsidRPr="00CD6474" w14:paraId="26080E68" w14:textId="77777777" w:rsidTr="00E42626">
        <w:tc>
          <w:tcPr>
            <w:tcW w:w="2233" w:type="dxa"/>
            <w:tcBorders>
              <w:top w:val="nil"/>
              <w:left w:val="nil"/>
              <w:bottom w:val="nil"/>
              <w:right w:val="nil"/>
            </w:tcBorders>
          </w:tcPr>
          <w:p w14:paraId="1BCDA490"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3B2EE6CE" w14:textId="1A4E635B" w:rsidR="00E42626" w:rsidRDefault="00221606" w:rsidP="00221606">
            <w:pPr>
              <w:pStyle w:val="Main"/>
            </w:pPr>
            <w:r>
              <w:t>Positives</w:t>
            </w:r>
          </w:p>
          <w:p w14:paraId="5F6D7112" w14:textId="2D94F7D5" w:rsidR="00221606" w:rsidRDefault="00221606" w:rsidP="00221606">
            <w:pPr>
              <w:pStyle w:val="Main"/>
            </w:pPr>
            <w:r>
              <w:t>Dank meines gestrigen Vergleiches mit den generellen Leitfragen, hatte ich heute einen ziemlich klaren Plan was noch umgesetzt werden musste und konnte mich an diesem orientieren.</w:t>
            </w:r>
          </w:p>
          <w:p w14:paraId="4B33BE40" w14:textId="77777777" w:rsidR="00221606" w:rsidRDefault="00221606" w:rsidP="00221606">
            <w:pPr>
              <w:pStyle w:val="Main"/>
            </w:pPr>
          </w:p>
          <w:p w14:paraId="4002537A" w14:textId="7374B5C0" w:rsidR="00221606" w:rsidRDefault="00221606" w:rsidP="00221606">
            <w:pPr>
              <w:pStyle w:val="Main"/>
            </w:pPr>
            <w:r>
              <w:t>Den Erwartungen entsprechend</w:t>
            </w:r>
          </w:p>
          <w:p w14:paraId="1159330C" w14:textId="7A1BCC92" w:rsidR="00E42626" w:rsidRPr="00CD6474" w:rsidRDefault="00221606" w:rsidP="00AF7C71">
            <w:pPr>
              <w:pStyle w:val="Main"/>
            </w:pPr>
            <w:r>
              <w:t>Die Finalisierung der Applikation mit Kommentaren und Refactoring verlief ohne Probleme.</w:t>
            </w:r>
          </w:p>
        </w:tc>
      </w:tr>
    </w:tbl>
    <w:p w14:paraId="1E1D645B" w14:textId="768EA9E8" w:rsidR="00E42626" w:rsidRPr="00CD6474" w:rsidRDefault="00E42626" w:rsidP="00E42626">
      <w:pPr>
        <w:pStyle w:val="Main"/>
      </w:pPr>
      <w:r w:rsidRPr="00CD6474">
        <w:rPr>
          <w:b/>
        </w:rPr>
        <w:lastRenderedPageBreak/>
        <w:t>Aufgabenliste</w:t>
      </w:r>
    </w:p>
    <w:p w14:paraId="7DB203F9" w14:textId="6DA654F4" w:rsidR="004811B1" w:rsidRPr="00CD6474" w:rsidRDefault="0047620F" w:rsidP="004811B1">
      <w:pPr>
        <w:pStyle w:val="Main"/>
        <w:rPr>
          <w:color w:val="00B050"/>
        </w:rPr>
      </w:pPr>
      <w:r w:rsidRPr="0047620F">
        <w:rPr>
          <w:noProof/>
          <w:color w:val="00B050"/>
        </w:rPr>
        <w:drawing>
          <wp:inline distT="0" distB="0" distL="0" distR="0" wp14:anchorId="2115FCB8" wp14:editId="79BBA66D">
            <wp:extent cx="6120130" cy="3847465"/>
            <wp:effectExtent l="0" t="0" r="0" b="635"/>
            <wp:docPr id="199772838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8387" name="Grafik 1" descr="Ein Bild, das Text, Screenshot, Software, Multimedia-Software enthält.&#10;&#10;Automatisch generierte Beschreibung"/>
                    <pic:cNvPicPr/>
                  </pic:nvPicPr>
                  <pic:blipFill>
                    <a:blip r:embed="rId24"/>
                    <a:stretch>
                      <a:fillRect/>
                    </a:stretch>
                  </pic:blipFill>
                  <pic:spPr>
                    <a:xfrm>
                      <a:off x="0" y="0"/>
                      <a:ext cx="6120130" cy="3847465"/>
                    </a:xfrm>
                    <a:prstGeom prst="rect">
                      <a:avLst/>
                    </a:prstGeom>
                  </pic:spPr>
                </pic:pic>
              </a:graphicData>
            </a:graphic>
          </wp:inline>
        </w:drawing>
      </w:r>
    </w:p>
    <w:p w14:paraId="314F5441" w14:textId="41C30A1A" w:rsidR="004811B1" w:rsidRPr="00CD6474" w:rsidRDefault="004811B1" w:rsidP="004811B1">
      <w:pPr>
        <w:pStyle w:val="Beschriftung"/>
      </w:pPr>
      <w:r w:rsidRPr="00CD6474">
        <w:t xml:space="preserve">Abbildung 4 – </w:t>
      </w:r>
      <w:r>
        <w:t>9</w:t>
      </w:r>
      <w:r w:rsidRPr="00CD6474">
        <w:tab/>
        <w:t>Kanban</w:t>
      </w:r>
      <w:r>
        <w:t xml:space="preserve"> B</w:t>
      </w:r>
      <w:r w:rsidRPr="00CD6474">
        <w:t xml:space="preserve">oard Tag </w:t>
      </w:r>
      <w:r>
        <w:t>9</w:t>
      </w:r>
    </w:p>
    <w:p w14:paraId="7D842526" w14:textId="77777777" w:rsidR="00881342" w:rsidRPr="00CD6474" w:rsidRDefault="00881342" w:rsidP="00881342">
      <w:pPr>
        <w:pStyle w:val="Main"/>
      </w:pPr>
    </w:p>
    <w:p w14:paraId="7B07F70C" w14:textId="77777777" w:rsidR="004159C2" w:rsidRPr="00CD6474" w:rsidRDefault="004159C2" w:rsidP="004159C2">
      <w:pPr>
        <w:widowControl/>
        <w:spacing w:line="240" w:lineRule="auto"/>
        <w:rPr>
          <w:rFonts w:ascii="Imago" w:hAnsi="Imago"/>
        </w:rPr>
      </w:pPr>
      <w:r w:rsidRPr="00CD6474">
        <w:br w:type="page"/>
      </w:r>
    </w:p>
    <w:p w14:paraId="7B9D9040" w14:textId="75FE9392" w:rsidR="004159C2" w:rsidRPr="00CD6474" w:rsidRDefault="004159C2" w:rsidP="002B4170">
      <w:pPr>
        <w:pStyle w:val="Formatvorlage1"/>
      </w:pPr>
      <w:bookmarkStart w:id="61" w:name="_Toc163206348"/>
      <w:r w:rsidRPr="00CD6474">
        <w:lastRenderedPageBreak/>
        <w:t xml:space="preserve">Tag 10 – </w:t>
      </w:r>
      <w:r w:rsidR="009C086A" w:rsidRPr="00CD6474">
        <w:t>Abgabe</w:t>
      </w:r>
      <w:bookmarkEnd w:id="61"/>
    </w:p>
    <w:tbl>
      <w:tblPr>
        <w:tblStyle w:val="Tabellenraster"/>
        <w:tblW w:w="0" w:type="auto"/>
        <w:tblLook w:val="04A0" w:firstRow="1" w:lastRow="0" w:firstColumn="1" w:lastColumn="0" w:noHBand="0" w:noVBand="1"/>
      </w:tblPr>
      <w:tblGrid>
        <w:gridCol w:w="2236"/>
        <w:gridCol w:w="7122"/>
      </w:tblGrid>
      <w:tr w:rsidR="00881342" w:rsidRPr="00CD6474" w14:paraId="3CF7799E" w14:textId="77777777" w:rsidTr="00E42626">
        <w:tc>
          <w:tcPr>
            <w:tcW w:w="2236" w:type="dxa"/>
            <w:tcBorders>
              <w:top w:val="nil"/>
              <w:left w:val="nil"/>
              <w:bottom w:val="nil"/>
              <w:right w:val="nil"/>
            </w:tcBorders>
          </w:tcPr>
          <w:p w14:paraId="274C885D" w14:textId="77777777" w:rsidR="00881342" w:rsidRPr="00CD6474" w:rsidRDefault="00881342" w:rsidP="00AD4D39">
            <w:pPr>
              <w:tabs>
                <w:tab w:val="left" w:pos="2835"/>
              </w:tabs>
              <w:ind w:left="-104"/>
              <w:rPr>
                <w:rFonts w:ascii="Imago" w:hAnsi="Imago"/>
                <w:b/>
              </w:rPr>
            </w:pPr>
            <w:r w:rsidRPr="00CD6474">
              <w:rPr>
                <w:rFonts w:ascii="Imago" w:hAnsi="Imago"/>
                <w:b/>
              </w:rPr>
              <w:t>Datum</w:t>
            </w:r>
          </w:p>
        </w:tc>
        <w:tc>
          <w:tcPr>
            <w:tcW w:w="7119" w:type="dxa"/>
            <w:tcBorders>
              <w:top w:val="nil"/>
              <w:left w:val="nil"/>
              <w:bottom w:val="nil"/>
              <w:right w:val="nil"/>
            </w:tcBorders>
          </w:tcPr>
          <w:p w14:paraId="3E181557" w14:textId="3608C8A6" w:rsidR="00881342" w:rsidRPr="00CD6474" w:rsidRDefault="00221606" w:rsidP="00AD4D39">
            <w:pPr>
              <w:pStyle w:val="Main"/>
            </w:pPr>
            <w:r>
              <w:t>05.04.2024</w:t>
            </w:r>
          </w:p>
        </w:tc>
      </w:tr>
      <w:tr w:rsidR="00E42626" w:rsidRPr="00CD6474" w14:paraId="5B84B324" w14:textId="77777777" w:rsidTr="00E42626">
        <w:tc>
          <w:tcPr>
            <w:tcW w:w="2233" w:type="dxa"/>
            <w:tcBorders>
              <w:top w:val="nil"/>
              <w:left w:val="nil"/>
              <w:bottom w:val="nil"/>
              <w:right w:val="nil"/>
            </w:tcBorders>
          </w:tcPr>
          <w:p w14:paraId="7BF02E45" w14:textId="77777777" w:rsidR="00E42626" w:rsidRPr="00CD6474" w:rsidRDefault="00E42626" w:rsidP="00AF7C71">
            <w:pPr>
              <w:tabs>
                <w:tab w:val="left" w:pos="2835"/>
              </w:tabs>
              <w:ind w:left="-104"/>
              <w:rPr>
                <w:rFonts w:ascii="Imago" w:hAnsi="Imago"/>
                <w:b/>
              </w:rPr>
            </w:pPr>
            <w:r w:rsidRPr="00CD6474">
              <w:rPr>
                <w:rFonts w:ascii="Imago" w:hAnsi="Imago"/>
                <w:b/>
              </w:rPr>
              <w:t>Projektstatus</w:t>
            </w:r>
          </w:p>
        </w:tc>
        <w:tc>
          <w:tcPr>
            <w:tcW w:w="7122" w:type="dxa"/>
            <w:tcBorders>
              <w:top w:val="nil"/>
              <w:left w:val="nil"/>
              <w:bottom w:val="nil"/>
              <w:right w:val="nil"/>
            </w:tcBorders>
          </w:tcPr>
          <w:p w14:paraId="482C033A" w14:textId="77777777" w:rsidR="00E42626" w:rsidRPr="00CD6474" w:rsidRDefault="00E42626" w:rsidP="00AF7C71">
            <w:pPr>
              <w:pStyle w:val="Main"/>
            </w:pPr>
            <w:r w:rsidRPr="00CD6474">
              <w:rPr>
                <w:color w:val="92D050"/>
              </w:rPr>
              <w:sym w:font="Wingdings 2" w:char="F097"/>
            </w:r>
            <w:r w:rsidRPr="00CD6474">
              <w:t xml:space="preserve"> Im Zeitplan</w:t>
            </w:r>
          </w:p>
        </w:tc>
      </w:tr>
      <w:tr w:rsidR="00E42626" w:rsidRPr="00CD6474" w14:paraId="13DD7BCA" w14:textId="77777777" w:rsidTr="00E42626">
        <w:tc>
          <w:tcPr>
            <w:tcW w:w="2233" w:type="dxa"/>
            <w:tcBorders>
              <w:top w:val="nil"/>
              <w:left w:val="nil"/>
              <w:bottom w:val="nil"/>
              <w:right w:val="nil"/>
            </w:tcBorders>
          </w:tcPr>
          <w:p w14:paraId="0CD95B93" w14:textId="77777777" w:rsidR="00E42626" w:rsidRPr="00CD6474" w:rsidRDefault="00E42626" w:rsidP="00AF7C71">
            <w:pPr>
              <w:tabs>
                <w:tab w:val="left" w:pos="2835"/>
              </w:tabs>
              <w:ind w:left="-104"/>
              <w:rPr>
                <w:rFonts w:ascii="Imago" w:hAnsi="Imago"/>
                <w:b/>
              </w:rPr>
            </w:pPr>
            <w:r w:rsidRPr="00CD6474">
              <w:rPr>
                <w:rFonts w:ascii="Imago" w:hAnsi="Imago"/>
                <w:b/>
              </w:rPr>
              <w:t>Überzeiten</w:t>
            </w:r>
          </w:p>
        </w:tc>
        <w:tc>
          <w:tcPr>
            <w:tcW w:w="7122" w:type="dxa"/>
            <w:tcBorders>
              <w:top w:val="nil"/>
              <w:left w:val="nil"/>
              <w:bottom w:val="nil"/>
              <w:right w:val="nil"/>
            </w:tcBorders>
          </w:tcPr>
          <w:p w14:paraId="099AD4AC" w14:textId="77777777" w:rsidR="00E42626" w:rsidRPr="00CD6474" w:rsidRDefault="00E42626" w:rsidP="00AF7C71">
            <w:pPr>
              <w:pStyle w:val="Main"/>
            </w:pPr>
            <w:r w:rsidRPr="00CD6474">
              <w:t>Keine</w:t>
            </w:r>
          </w:p>
        </w:tc>
      </w:tr>
      <w:tr w:rsidR="00E42626" w:rsidRPr="00CD6474" w14:paraId="7F5DB8D4" w14:textId="77777777" w:rsidTr="00E42626">
        <w:tc>
          <w:tcPr>
            <w:tcW w:w="2233" w:type="dxa"/>
            <w:tcBorders>
              <w:top w:val="nil"/>
              <w:left w:val="nil"/>
              <w:bottom w:val="nil"/>
              <w:right w:val="nil"/>
            </w:tcBorders>
          </w:tcPr>
          <w:p w14:paraId="32E2BBCA" w14:textId="77777777" w:rsidR="00E42626" w:rsidRPr="00CD6474" w:rsidRDefault="00E42626" w:rsidP="00AF7C71">
            <w:pPr>
              <w:tabs>
                <w:tab w:val="left" w:pos="2835"/>
              </w:tabs>
              <w:ind w:left="-104"/>
              <w:rPr>
                <w:rFonts w:ascii="Imago" w:hAnsi="Imago"/>
                <w:b/>
              </w:rPr>
            </w:pPr>
            <w:r w:rsidRPr="00CD6474">
              <w:rPr>
                <w:rFonts w:ascii="Imago" w:hAnsi="Imago"/>
                <w:b/>
              </w:rPr>
              <w:t>Ungeplante Arbeiten</w:t>
            </w:r>
          </w:p>
        </w:tc>
        <w:tc>
          <w:tcPr>
            <w:tcW w:w="7122" w:type="dxa"/>
            <w:tcBorders>
              <w:top w:val="nil"/>
              <w:left w:val="nil"/>
              <w:bottom w:val="nil"/>
              <w:right w:val="nil"/>
            </w:tcBorders>
          </w:tcPr>
          <w:p w14:paraId="3F4B1232" w14:textId="77777777" w:rsidR="00E42626" w:rsidRPr="00CD6474" w:rsidRDefault="00E42626" w:rsidP="00AF7C71">
            <w:pPr>
              <w:pStyle w:val="Main"/>
            </w:pPr>
            <w:r w:rsidRPr="00CD6474">
              <w:t>Keine</w:t>
            </w:r>
          </w:p>
          <w:p w14:paraId="3E05CB86" w14:textId="77777777" w:rsidR="00E42626" w:rsidRPr="00CD6474" w:rsidRDefault="00E42626" w:rsidP="00AF7C71">
            <w:pPr>
              <w:pStyle w:val="Main"/>
            </w:pPr>
          </w:p>
        </w:tc>
      </w:tr>
      <w:tr w:rsidR="00E42626" w:rsidRPr="00CD6474" w14:paraId="0EE4EDE4" w14:textId="77777777" w:rsidTr="00E42626">
        <w:tc>
          <w:tcPr>
            <w:tcW w:w="2233" w:type="dxa"/>
            <w:tcBorders>
              <w:top w:val="nil"/>
              <w:left w:val="nil"/>
              <w:bottom w:val="nil"/>
              <w:right w:val="nil"/>
            </w:tcBorders>
          </w:tcPr>
          <w:p w14:paraId="4988A576" w14:textId="77777777" w:rsidR="00E42626" w:rsidRPr="00CD6474" w:rsidRDefault="00E42626" w:rsidP="00AF7C71">
            <w:pPr>
              <w:tabs>
                <w:tab w:val="left" w:pos="2835"/>
              </w:tabs>
              <w:ind w:left="-104"/>
              <w:rPr>
                <w:rFonts w:ascii="Imago" w:hAnsi="Imago"/>
                <w:b/>
              </w:rPr>
            </w:pPr>
            <w:r w:rsidRPr="00CD6474">
              <w:rPr>
                <w:rFonts w:ascii="Imago" w:hAnsi="Imago"/>
                <w:b/>
              </w:rPr>
              <w:t>Tagesablauf</w:t>
            </w:r>
          </w:p>
        </w:tc>
        <w:tc>
          <w:tcPr>
            <w:tcW w:w="7122" w:type="dxa"/>
            <w:tcBorders>
              <w:top w:val="nil"/>
              <w:left w:val="nil"/>
              <w:bottom w:val="nil"/>
              <w:right w:val="nil"/>
            </w:tcBorders>
          </w:tcPr>
          <w:p w14:paraId="70D13973" w14:textId="3EA63D7C" w:rsidR="00E312EC" w:rsidRDefault="007B7A2D" w:rsidP="007B7A2D">
            <w:pPr>
              <w:pStyle w:val="Main"/>
            </w:pPr>
            <w:r>
              <w:t xml:space="preserve">Heute Morgen habe ich damit begonnen meiner Dokumentation den letzten Schliff zu verpassen, mir ist jedoch plötzlich in den Sinn gekommen, dass der Jira Synchronizer bei den Datenbankeinträgen in der Beschreibung statt der Issue Namen </w:t>
            </w:r>
            <w:r w:rsidR="00902AC5">
              <w:t>den Namen des jeweiligen Projektes eintrug. Dieser Fehler verlangte eine Anpassung eines ViewModels, wurde jedoch nach ein paar Minuten korrigiert.</w:t>
            </w:r>
          </w:p>
          <w:p w14:paraId="0CF5C2BA" w14:textId="77777777" w:rsidR="00E312EC" w:rsidRDefault="00E312EC" w:rsidP="007B7A2D">
            <w:pPr>
              <w:pStyle w:val="Main"/>
            </w:pPr>
          </w:p>
          <w:p w14:paraId="5D3CEF75" w14:textId="4888975A" w:rsidR="00E312EC" w:rsidRDefault="00E312EC" w:rsidP="007B7A2D">
            <w:pPr>
              <w:pStyle w:val="Main"/>
            </w:pPr>
            <w:r>
              <w:t>Den Rest des Tages verbrachte ich mit dem Feinschliff der Dokumentation</w:t>
            </w:r>
            <w:r w:rsidR="00E04306">
              <w:t>, wobei ein beträchtlicher Aufwand für die restliche Formatierung des Dokuments aufgewandt wurde</w:t>
            </w:r>
            <w:r>
              <w:t>.</w:t>
            </w:r>
          </w:p>
          <w:p w14:paraId="3536B5B0" w14:textId="77777777" w:rsidR="007B7A2D" w:rsidRPr="00CD6474" w:rsidRDefault="007B7A2D" w:rsidP="007B7A2D">
            <w:pPr>
              <w:pStyle w:val="Main"/>
            </w:pPr>
          </w:p>
        </w:tc>
      </w:tr>
      <w:tr w:rsidR="00E42626" w:rsidRPr="00CD6474" w14:paraId="5A7D48A4" w14:textId="77777777" w:rsidTr="00E42626">
        <w:tc>
          <w:tcPr>
            <w:tcW w:w="2233" w:type="dxa"/>
            <w:tcBorders>
              <w:top w:val="nil"/>
              <w:left w:val="nil"/>
              <w:bottom w:val="nil"/>
              <w:right w:val="nil"/>
            </w:tcBorders>
          </w:tcPr>
          <w:p w14:paraId="7F870C35" w14:textId="77777777" w:rsidR="00E42626" w:rsidRPr="00CD6474" w:rsidRDefault="00E42626" w:rsidP="00AF7C71">
            <w:pPr>
              <w:tabs>
                <w:tab w:val="left" w:pos="2835"/>
              </w:tabs>
              <w:ind w:left="-104"/>
              <w:rPr>
                <w:rFonts w:ascii="Imago" w:hAnsi="Imago"/>
                <w:b/>
              </w:rPr>
            </w:pPr>
            <w:r w:rsidRPr="00CD6474">
              <w:rPr>
                <w:rFonts w:ascii="Imago" w:hAnsi="Imago"/>
                <w:b/>
              </w:rPr>
              <w:t>Reflexion</w:t>
            </w:r>
          </w:p>
        </w:tc>
        <w:tc>
          <w:tcPr>
            <w:tcW w:w="7122" w:type="dxa"/>
            <w:tcBorders>
              <w:top w:val="nil"/>
              <w:left w:val="nil"/>
              <w:bottom w:val="nil"/>
              <w:right w:val="nil"/>
            </w:tcBorders>
          </w:tcPr>
          <w:p w14:paraId="7AEC38EC" w14:textId="5460A704" w:rsidR="00E42626" w:rsidRDefault="00221606" w:rsidP="00221606">
            <w:pPr>
              <w:pStyle w:val="Main"/>
            </w:pPr>
            <w:r>
              <w:t>Positives</w:t>
            </w:r>
          </w:p>
          <w:p w14:paraId="245A3C7A" w14:textId="6E517191" w:rsidR="00221606" w:rsidRPr="00221606" w:rsidRDefault="00221606" w:rsidP="00221606">
            <w:pPr>
              <w:pStyle w:val="Main"/>
            </w:pPr>
            <w:r>
              <w:t>Dank meiner Vorarbeit während der ersten beiden Tage bin ich in keinen Zeitstress geraten und ich konnte meine Arbeit ohne Probleme rechtzeitig abgeben.</w:t>
            </w:r>
            <w:r w:rsidR="0094074C">
              <w:t xml:space="preserve"> </w:t>
            </w:r>
          </w:p>
          <w:p w14:paraId="5350B6AF" w14:textId="77777777" w:rsidR="00E42626" w:rsidRPr="00CD6474" w:rsidRDefault="00E42626" w:rsidP="00AF7C71">
            <w:pPr>
              <w:pStyle w:val="Main"/>
            </w:pPr>
          </w:p>
        </w:tc>
      </w:tr>
    </w:tbl>
    <w:p w14:paraId="13589917" w14:textId="77777777" w:rsidR="00E42626" w:rsidRPr="00CD6474" w:rsidRDefault="00E42626" w:rsidP="00E42626">
      <w:pPr>
        <w:pStyle w:val="Main"/>
      </w:pPr>
      <w:r w:rsidRPr="00CD6474">
        <w:rPr>
          <w:b/>
        </w:rPr>
        <w:t>Aufgabenliste</w:t>
      </w:r>
    </w:p>
    <w:p w14:paraId="726757B1" w14:textId="28ECCAF4" w:rsidR="004811B1" w:rsidRPr="00CD6474" w:rsidRDefault="00782A4E" w:rsidP="004811B1">
      <w:pPr>
        <w:pStyle w:val="Main"/>
        <w:rPr>
          <w:color w:val="00B050"/>
        </w:rPr>
      </w:pPr>
      <w:r w:rsidRPr="00782A4E">
        <w:rPr>
          <w:noProof/>
          <w:color w:val="00B050"/>
        </w:rPr>
        <w:drawing>
          <wp:inline distT="0" distB="0" distL="0" distR="0" wp14:anchorId="1F32C6F0" wp14:editId="73775AC1">
            <wp:extent cx="6120130" cy="3850005"/>
            <wp:effectExtent l="0" t="0" r="0" b="0"/>
            <wp:docPr id="3599881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88108" name="Grafik 1" descr="Ein Bild, das Text, Screenshot, Software, Multimedia-Software enthält.&#10;&#10;Automatisch generierte Beschreibung"/>
                    <pic:cNvPicPr/>
                  </pic:nvPicPr>
                  <pic:blipFill>
                    <a:blip r:embed="rId25"/>
                    <a:stretch>
                      <a:fillRect/>
                    </a:stretch>
                  </pic:blipFill>
                  <pic:spPr>
                    <a:xfrm>
                      <a:off x="0" y="0"/>
                      <a:ext cx="6120130" cy="3850005"/>
                    </a:xfrm>
                    <a:prstGeom prst="rect">
                      <a:avLst/>
                    </a:prstGeom>
                  </pic:spPr>
                </pic:pic>
              </a:graphicData>
            </a:graphic>
          </wp:inline>
        </w:drawing>
      </w:r>
    </w:p>
    <w:p w14:paraId="019C0FC0" w14:textId="7A82AE12" w:rsidR="004811B1" w:rsidRPr="00CD6474" w:rsidRDefault="004811B1" w:rsidP="004811B1">
      <w:pPr>
        <w:pStyle w:val="Beschriftung"/>
      </w:pPr>
      <w:r w:rsidRPr="00CD6474">
        <w:t xml:space="preserve">Abbildung 4 – </w:t>
      </w:r>
      <w:r>
        <w:t>10</w:t>
      </w:r>
      <w:r w:rsidRPr="00CD6474">
        <w:tab/>
        <w:t>Kanban</w:t>
      </w:r>
      <w:r>
        <w:t xml:space="preserve"> B</w:t>
      </w:r>
      <w:r w:rsidRPr="00CD6474">
        <w:t xml:space="preserve">oard Tag </w:t>
      </w:r>
      <w:r>
        <w:t>10</w:t>
      </w:r>
    </w:p>
    <w:p w14:paraId="373EEF2C" w14:textId="77777777" w:rsidR="00881342" w:rsidRPr="00CD6474" w:rsidRDefault="00881342" w:rsidP="00881342">
      <w:pPr>
        <w:pStyle w:val="Main"/>
      </w:pPr>
    </w:p>
    <w:p w14:paraId="33ACD597" w14:textId="77777777" w:rsidR="00CF7155" w:rsidRPr="00CF7155" w:rsidRDefault="004159C2" w:rsidP="00CF7155">
      <w:pPr>
        <w:pStyle w:val="Ebene2"/>
      </w:pPr>
      <w:r w:rsidRPr="00CD6474">
        <w:br w:type="page"/>
      </w:r>
      <w:bookmarkStart w:id="62" w:name="_Toc163206349"/>
      <w:r w:rsidR="00CF7155" w:rsidRPr="00CF7155">
        <w:lastRenderedPageBreak/>
        <w:t>Soll-Ist-Vergleich</w:t>
      </w:r>
      <w:bookmarkEnd w:id="62"/>
    </w:p>
    <w:p w14:paraId="088AC6A5" w14:textId="77777777" w:rsidR="00CF7155" w:rsidRPr="00CD6474" w:rsidRDefault="00CF7155" w:rsidP="00CF7155">
      <w:pPr>
        <w:pStyle w:val="Main"/>
      </w:pPr>
      <w:r>
        <w:t xml:space="preserve">Zu Beginn meiner IPA erstellte ich </w:t>
      </w:r>
      <w:r w:rsidRPr="00CD6474">
        <w:t>die Use Cases, Anforderungen, User Stories und schliesslich den Zeitplan. Wie geplant konnte ich somit den Zeitplan auch am ersten Tag schon abgeben, jedoch hatte ich während des Erstellens des Zeitplans nicht beachtet, dass ich plante während den ersten beiden Tagen der IPA etwas Überzeit zu generieren, um mir allfälligen Stress in späteren Etappen der Arbeit zu ersparen. Das führte dazu, dass sich ab dem zweiten Tag meine geplanten Tage und meine wirklichen Tage um drei Stunden unterschieden, was wiederum zu einer ungewöhnlichen Gestaltung des Ist</w:t>
      </w:r>
      <w:r>
        <w:t>-</w:t>
      </w:r>
      <w:r w:rsidRPr="00CD6474">
        <w:t>Zeitplans führte. Dank meiner Überzeiten während der ersten beiden Tage war ich schon nach dem zweiten Tag vor meinem ursprünglichen Zeitplan.</w:t>
      </w:r>
    </w:p>
    <w:p w14:paraId="4EF351AD" w14:textId="77777777" w:rsidR="00CF7155" w:rsidRPr="00CD6474" w:rsidRDefault="00CF7155" w:rsidP="00CF7155">
      <w:pPr>
        <w:pStyle w:val="Main"/>
      </w:pPr>
    </w:p>
    <w:p w14:paraId="67913A5A" w14:textId="77777777" w:rsidR="00CF7155" w:rsidRPr="00CD6474" w:rsidRDefault="00CF7155" w:rsidP="00CF7155">
      <w:pPr>
        <w:pStyle w:val="Main"/>
      </w:pPr>
      <w:r w:rsidRPr="00CD6474">
        <w:t xml:space="preserve">Die Projektinitialisierung verlief um einiges schneller als im Zeitplan geplant, was unter anderem der Mindestgrösse von einer Stunde pro Task zu verdanken ist, da einige der im Zeitplan erfassten Tasks in Praxis sehr schnell realisiert werden konnten. Dank den grosszügig geschätzten Tasks und des bisher generierten Vorsprungs konnte ich meinen Vorsprung dem Zeitplan gegenüber gegen Ende des dritten Tages auf fast einen kompletten Tag aufbauen. </w:t>
      </w:r>
    </w:p>
    <w:p w14:paraId="49788D19" w14:textId="77777777" w:rsidR="00CF7155" w:rsidRPr="00CD6474" w:rsidRDefault="00CF7155" w:rsidP="00CF7155">
      <w:pPr>
        <w:pStyle w:val="Main"/>
      </w:pPr>
    </w:p>
    <w:p w14:paraId="30C9E255" w14:textId="77777777" w:rsidR="00CF7155" w:rsidRPr="00CD6474" w:rsidRDefault="00CF7155" w:rsidP="00CF7155">
      <w:pPr>
        <w:pStyle w:val="Main"/>
      </w:pPr>
      <w:r w:rsidRPr="00CD6474">
        <w:t>Auch während des Abfragens der Jira REST API traf ich auf keine Schwierigkeiten, was mich positiv überraschte, und mit meinem bisherigen Vorsprung fühlte sich die Arbeit um einiges entspannter und stressfreier an. Ich konnte mich darauf konzentrieren die Dokumentation zu erweitern und sorgfältig Unit</w:t>
      </w:r>
      <w:r>
        <w:t>-</w:t>
      </w:r>
      <w:r w:rsidRPr="00CD6474">
        <w:t>Tests zu schreiben. Immer noch am vierten Tag entschloss ich mich damit zu beginnen, dass die von Jira importierten Daten in der LEIS Datenbank verbucht werden. Dieser Task dauerte eine Stunde weniger lang als geplant, was hiess, dass ich tatsächlich noch am selben Tag damit fertig wurde und nun dem Zeitplan einen vollen Tag voraus war.</w:t>
      </w:r>
    </w:p>
    <w:p w14:paraId="4BFCA015" w14:textId="77777777" w:rsidR="00CF7155" w:rsidRPr="00CD6474" w:rsidRDefault="00CF7155" w:rsidP="00CF7155">
      <w:pPr>
        <w:pStyle w:val="Main"/>
      </w:pPr>
    </w:p>
    <w:p w14:paraId="3596313A" w14:textId="77777777" w:rsidR="00CF7155" w:rsidRPr="00CD6474" w:rsidRDefault="00CF7155" w:rsidP="00CF7155">
      <w:pPr>
        <w:pStyle w:val="Main"/>
      </w:pPr>
      <w:r w:rsidRPr="00CD6474">
        <w:t>Die Applikation konnte ich nach einer Episode Refactoring und einem neuen Aufbauen der Architektur am sechsten Tag grösstenteils abschliessen, wobei mir während der nächsten paar Tage immer wieder kleine Verbesserungen in den Sinn kamen, welche ich während der Dokumentation als</w:t>
      </w:r>
      <w:r>
        <w:t xml:space="preserve"> kleine Motivationsbooster</w:t>
      </w:r>
      <w:r w:rsidRPr="00CD6474">
        <w:t xml:space="preserve"> realisieren konnte. Insbesondere Tag sieben fühlte sich etwas träge an und war sehr Dokumentationslastig, weshalb ich mich über die Ablenkung im Code freute.</w:t>
      </w:r>
    </w:p>
    <w:p w14:paraId="5DEB519D" w14:textId="77777777" w:rsidR="00CF7155" w:rsidRPr="00CD6474" w:rsidRDefault="00CF7155" w:rsidP="00CF7155">
      <w:pPr>
        <w:pStyle w:val="Main"/>
      </w:pPr>
    </w:p>
    <w:p w14:paraId="27F9C795" w14:textId="2232CEB9" w:rsidR="009C0E89" w:rsidRPr="00CD6474" w:rsidRDefault="009C0E89" w:rsidP="009C0E89">
      <w:pPr>
        <w:pStyle w:val="Main"/>
      </w:pPr>
      <w:r>
        <w:t xml:space="preserve">Ab dem siebten Tag setzte ich meine Dokumentation stark in den Fokus. Ich entschied mich, die Applikation etwas weiter in den Hintergrund zu setzen und sie als erfrischende Abwechslung vom anstrengenden Dokumentieren zu verwenden. Je näher ich dem Ende der Arbeit kam, desto klarer wurde, dass sich all die Vorarbeit und die Überzeit während der letzten beiden Tage lohnte. Die Dokumentation zu vervollständigen beanspruchte um einiges mehr Zeit, als ich ursprünglich erwartete, doch dank meiner Vorarbeiten konnte ich die Arbeit ohne übermässigen Stress abschliessen. </w:t>
      </w:r>
    </w:p>
    <w:p w14:paraId="27A6E22E" w14:textId="38470167" w:rsidR="00CF7155" w:rsidRPr="00CD6474" w:rsidRDefault="00877100" w:rsidP="00191C5F">
      <w:pPr>
        <w:pStyle w:val="Formatvorlage1"/>
      </w:pPr>
      <w:bookmarkStart w:id="63" w:name="_Toc163206350"/>
      <w:r>
        <w:lastRenderedPageBreak/>
        <w:t>Soll-Ist</w:t>
      </w:r>
      <w:r w:rsidR="00D76980">
        <w:t>-Zeitplan</w:t>
      </w:r>
      <w:bookmarkEnd w:id="63"/>
    </w:p>
    <w:p w14:paraId="7E245D09" w14:textId="4D5876E2" w:rsidR="00D76980" w:rsidRDefault="009C4B62" w:rsidP="00D76980">
      <w:pPr>
        <w:pStyle w:val="Main"/>
      </w:pPr>
      <w:r>
        <w:rPr>
          <w:noProof/>
        </w:rPr>
        <w:drawing>
          <wp:inline distT="0" distB="0" distL="0" distR="0" wp14:anchorId="45E949FA" wp14:editId="7D1159CA">
            <wp:extent cx="5669280" cy="4413250"/>
            <wp:effectExtent l="0" t="0" r="7620" b="6350"/>
            <wp:docPr id="19162412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9280" cy="4413250"/>
                    </a:xfrm>
                    <a:prstGeom prst="rect">
                      <a:avLst/>
                    </a:prstGeom>
                    <a:noFill/>
                    <a:ln>
                      <a:noFill/>
                    </a:ln>
                  </pic:spPr>
                </pic:pic>
              </a:graphicData>
            </a:graphic>
          </wp:inline>
        </w:drawing>
      </w:r>
    </w:p>
    <w:p w14:paraId="5412308F" w14:textId="77777777" w:rsidR="00D76980" w:rsidRPr="00CD6474" w:rsidRDefault="00D76980" w:rsidP="00D76980">
      <w:pPr>
        <w:pStyle w:val="Beschriftung"/>
      </w:pPr>
      <w:r>
        <w:t>Abbildung 5.1 – 1</w:t>
      </w:r>
      <w:r>
        <w:tab/>
        <w:t>Zeitplan Ist</w:t>
      </w:r>
    </w:p>
    <w:p w14:paraId="58DDB564" w14:textId="77777777" w:rsidR="00D76980" w:rsidRPr="00CD6474" w:rsidRDefault="00D76980" w:rsidP="00D76980">
      <w:pPr>
        <w:pStyle w:val="Main"/>
      </w:pPr>
      <w:r w:rsidRPr="00CD6474">
        <w:rPr>
          <w:noProof/>
        </w:rPr>
        <w:drawing>
          <wp:inline distT="0" distB="0" distL="0" distR="0" wp14:anchorId="5C6EB4CD" wp14:editId="1E1B1602">
            <wp:extent cx="3165381" cy="1674000"/>
            <wp:effectExtent l="0" t="0" r="0" b="2540"/>
            <wp:docPr id="35418750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7506" name="Grafik 1" descr="Ein Bild, das Text, Screenshot, Farbigkeit enthält.&#10;&#10;Automatisch generierte Beschreibung"/>
                    <pic:cNvPicPr/>
                  </pic:nvPicPr>
                  <pic:blipFill>
                    <a:blip r:embed="rId27"/>
                    <a:stretch>
                      <a:fillRect/>
                    </a:stretch>
                  </pic:blipFill>
                  <pic:spPr>
                    <a:xfrm>
                      <a:off x="0" y="0"/>
                      <a:ext cx="3165381" cy="1674000"/>
                    </a:xfrm>
                    <a:prstGeom prst="rect">
                      <a:avLst/>
                    </a:prstGeom>
                  </pic:spPr>
                </pic:pic>
              </a:graphicData>
            </a:graphic>
          </wp:inline>
        </w:drawing>
      </w:r>
      <w:r w:rsidRPr="00CD6474">
        <w:t xml:space="preserve"> </w:t>
      </w:r>
    </w:p>
    <w:p w14:paraId="4C849631" w14:textId="77777777" w:rsidR="00D76980" w:rsidRDefault="00D76980" w:rsidP="00D76980">
      <w:pPr>
        <w:pStyle w:val="Beschriftung"/>
      </w:pPr>
      <w:r w:rsidRPr="00CD6474">
        <w:t xml:space="preserve">Abbildung </w:t>
      </w:r>
      <w:r>
        <w:t>5</w:t>
      </w:r>
      <w:r w:rsidRPr="00CD6474">
        <w:t>.</w:t>
      </w:r>
      <w:r>
        <w:t>1</w:t>
      </w:r>
      <w:r w:rsidRPr="00CD6474">
        <w:t xml:space="preserve"> – 2</w:t>
      </w:r>
      <w:r w:rsidRPr="00CD6474">
        <w:tab/>
        <w:t>Zeitplan Legende</w:t>
      </w:r>
    </w:p>
    <w:p w14:paraId="483FD900" w14:textId="77777777" w:rsidR="00CF7155" w:rsidRPr="00CD6474" w:rsidRDefault="00CF7155" w:rsidP="00D76980">
      <w:pPr>
        <w:pStyle w:val="Main"/>
        <w:rPr>
          <w:sz w:val="32"/>
        </w:rPr>
      </w:pPr>
      <w:r w:rsidRPr="00CD6474">
        <w:br w:type="page"/>
      </w:r>
    </w:p>
    <w:p w14:paraId="49E2DB86" w14:textId="77777777" w:rsidR="00D76980" w:rsidRPr="00D76980" w:rsidRDefault="00CF7155" w:rsidP="00D76980">
      <w:pPr>
        <w:pStyle w:val="Formatvorlage1"/>
      </w:pPr>
      <w:bookmarkStart w:id="64" w:name="_Toc163206351"/>
      <w:r w:rsidRPr="00CD6474">
        <w:lastRenderedPageBreak/>
        <w:t>Fazit</w:t>
      </w:r>
      <w:bookmarkEnd w:id="64"/>
    </w:p>
    <w:p w14:paraId="3A09021D" w14:textId="77777777" w:rsidR="00CC0706" w:rsidRDefault="00D76980" w:rsidP="00D76980">
      <w:pPr>
        <w:pStyle w:val="Main"/>
      </w:pPr>
      <w:r>
        <w:t xml:space="preserve">Generell bin ich mit meiner Planung nicht komplett zufrieden. Zu Beginn konnte der Zeitplan zwar eingehalten werden, jedoch hätte ich visuell klar darstellen sollen, dass ich während der ersten beiden Tage eine Überzeit einplante. Im Zeitplan hätten diese </w:t>
      </w:r>
      <w:r w:rsidR="00CC0706">
        <w:t>beide Tage</w:t>
      </w:r>
      <w:r>
        <w:t xml:space="preserve"> </w:t>
      </w:r>
      <w:r w:rsidR="00CC0706">
        <w:t>mit etwas mehr Spalten dargestellt werden können als die anderen Tage, welche über die normalen acht Stunden verfügten.</w:t>
      </w:r>
    </w:p>
    <w:p w14:paraId="332D923B" w14:textId="77777777" w:rsidR="00CC0706" w:rsidRDefault="00CC0706" w:rsidP="00D76980">
      <w:pPr>
        <w:pStyle w:val="Main"/>
      </w:pPr>
    </w:p>
    <w:p w14:paraId="2B639F31" w14:textId="77777777" w:rsidR="00CC0706" w:rsidRDefault="00CC0706" w:rsidP="00D76980">
      <w:pPr>
        <w:pStyle w:val="Main"/>
      </w:pPr>
      <w:r>
        <w:t xml:space="preserve">Die Planung konnte ich zu Beginn gut einhalten, jedoch wurde klar, dass ich bei der Planung einzelne Tasks zu grosszügig in den Zeitplan einbaute. Ich hätte statt der grosszügigen Planung kleinerer Tasks mehr Zeit im Zeitplan explizit der Dokumentation widmen sollen. Nächstes Mal werde ich für die Dokumentation eigene Tasks schreiben, statt diese hauptsächlich in den Tasks der User Stories zu planen. </w:t>
      </w:r>
    </w:p>
    <w:p w14:paraId="6F5798D9" w14:textId="77777777" w:rsidR="00CC0706" w:rsidRDefault="00CC0706" w:rsidP="00D76980">
      <w:pPr>
        <w:pStyle w:val="Main"/>
      </w:pPr>
    </w:p>
    <w:p w14:paraId="47E646CA" w14:textId="384C80F8" w:rsidR="00CF7155" w:rsidRDefault="00CC0706" w:rsidP="00D76980">
      <w:pPr>
        <w:pStyle w:val="Main"/>
      </w:pPr>
      <w:r>
        <w:t>Während der letzten paar Tage der IPA musste ich immer wieder andere Tasks bearbeiten, da sie einander entweder blockierten oder durch Nachbesserungen verändert werden mussten. Dank meiner Projektmanagement</w:t>
      </w:r>
      <w:r w:rsidR="00FA7461">
        <w:t>m</w:t>
      </w:r>
      <w:r>
        <w:t>ethode stellte dies kein grosses Problem dar, da Kanban sehr flexibel und agil ist. Im Zeitplan jedoch führte die freie Handhabung der verschiedenen Aufgaben zu einem ziemlichen Chaos. Nächstes Mal muss ich sicherstellen, dass der Zeitplan besser auf die Projektmanagement</w:t>
      </w:r>
      <w:r w:rsidR="00FA7461">
        <w:t>m</w:t>
      </w:r>
      <w:r>
        <w:t>ethode eingestellt ist.</w:t>
      </w:r>
      <w:r w:rsidR="00CF7155">
        <w:br w:type="page"/>
      </w:r>
    </w:p>
    <w:p w14:paraId="68367BC3" w14:textId="24B531A2" w:rsidR="009566A6" w:rsidRPr="00CD6474" w:rsidRDefault="00203BAD" w:rsidP="009566A6">
      <w:pPr>
        <w:pStyle w:val="Ebene1"/>
        <w:outlineLvl w:val="0"/>
      </w:pPr>
      <w:bookmarkStart w:id="65" w:name="_Toc163206352"/>
      <w:r w:rsidRPr="00CD6474">
        <w:lastRenderedPageBreak/>
        <w:t>T</w:t>
      </w:r>
      <w:r w:rsidR="00D70067" w:rsidRPr="00CD6474">
        <w:t>eil</w:t>
      </w:r>
      <w:r w:rsidR="009566A6" w:rsidRPr="00CD6474">
        <w:t xml:space="preserve"> 2 – Projekt</w:t>
      </w:r>
      <w:bookmarkEnd w:id="65"/>
    </w:p>
    <w:p w14:paraId="27096354" w14:textId="499188B2" w:rsidR="00CA4F51" w:rsidRPr="00CD6474" w:rsidRDefault="00CA4F51" w:rsidP="00CA4F51">
      <w:pPr>
        <w:pStyle w:val="Ebene2"/>
      </w:pPr>
      <w:bookmarkStart w:id="66" w:name="_Toc163206353"/>
      <w:r w:rsidRPr="00CD6474">
        <w:t>Kurzfassung</w:t>
      </w:r>
      <w:bookmarkEnd w:id="66"/>
    </w:p>
    <w:p w14:paraId="6679906D" w14:textId="7945C849" w:rsidR="00F766AD" w:rsidRPr="00CD6474" w:rsidRDefault="003E2ABB" w:rsidP="00F766AD">
      <w:pPr>
        <w:pStyle w:val="Title2-Main"/>
      </w:pPr>
      <w:r>
        <w:t>Ausgangssituation</w:t>
      </w:r>
    </w:p>
    <w:p w14:paraId="216AF3A0" w14:textId="62C8077E" w:rsidR="00E63F41" w:rsidRPr="00CD6474" w:rsidRDefault="00F766AD" w:rsidP="00CA4F51">
      <w:pPr>
        <w:pStyle w:val="Main"/>
      </w:pPr>
      <w:r w:rsidRPr="00CD6474">
        <w:t xml:space="preserve">Die Softec verwendet Jira als Projektmanagement Tool, Zeitbuchungen können direkt auf dem Kanban Board von Jira vorgenommen werden. Aktuell müssen Mitarbeiter ihre Zeitbuchungen jedoch auf Jira sowie als auch im LEIS vornehmen, was bei potenziell mehreren Dutzend Leistungen pro Mitarbeiter pro Woche einen beträchtlichen Mehraufwand bedeutet. </w:t>
      </w:r>
    </w:p>
    <w:p w14:paraId="3138D525" w14:textId="77777777" w:rsidR="00BE0EA7" w:rsidRPr="00CD6474" w:rsidRDefault="00BE0EA7" w:rsidP="00CA4F51">
      <w:pPr>
        <w:pStyle w:val="Main"/>
      </w:pPr>
    </w:p>
    <w:p w14:paraId="2AF2454B" w14:textId="0EAA593F" w:rsidR="00CA4F51" w:rsidRPr="00CD6474" w:rsidRDefault="00F766AD" w:rsidP="00F766AD">
      <w:pPr>
        <w:pStyle w:val="Main"/>
      </w:pPr>
      <w:r w:rsidRPr="00CD6474">
        <w:t xml:space="preserve">Das alte LEIS wird durch eine Neuentwicklung abgelöst, im Rahmen dieser Neuentwicklung sind einige Wünsche </w:t>
      </w:r>
      <w:r w:rsidR="00E63F41" w:rsidRPr="00CD6474">
        <w:t>und</w:t>
      </w:r>
      <w:r w:rsidRPr="00CD6474">
        <w:t xml:space="preserve"> Vorschläge aufgekommen, einer davon ein Tool zur automatischen Synchronisierung von auf Jira verbuchten Leistungen. </w:t>
      </w:r>
      <w:r w:rsidR="00E63F41" w:rsidRPr="00CD6474">
        <w:t xml:space="preserve">Der Jira Synchronizer für das interne Leistungserfassungssystem würde den Mitarbeitern dabei einiges an Zeitaufwand ersparen. </w:t>
      </w:r>
    </w:p>
    <w:p w14:paraId="2B591907" w14:textId="77777777" w:rsidR="00CA4F51" w:rsidRPr="00CD6474" w:rsidRDefault="00CA4F51" w:rsidP="00CA4F51">
      <w:pPr>
        <w:pStyle w:val="Main"/>
      </w:pPr>
    </w:p>
    <w:p w14:paraId="1421DFA9" w14:textId="77777777" w:rsidR="00CA4F51" w:rsidRPr="00CD6474" w:rsidRDefault="00CA4F51" w:rsidP="00CA4F51">
      <w:pPr>
        <w:pStyle w:val="Title2-Main"/>
      </w:pPr>
      <w:r w:rsidRPr="00CD6474">
        <w:t>Umsetzung</w:t>
      </w:r>
    </w:p>
    <w:p w14:paraId="5696A8CA" w14:textId="66B745AF" w:rsidR="00E63F41" w:rsidRPr="00CD6474" w:rsidRDefault="00E63F41" w:rsidP="00CA4F51">
      <w:pPr>
        <w:pStyle w:val="Main"/>
      </w:pPr>
      <w:r w:rsidRPr="00CD6474">
        <w:t>Der Jira Synchronizer wird als Kommandozeilenapplikation realisiert, diese Kommandozeilen</w:t>
      </w:r>
      <w:r w:rsidR="00EF5822">
        <w:t>-</w:t>
      </w:r>
      <w:r w:rsidRPr="00CD6474">
        <w:t xml:space="preserve">applikation kann automatisch von einem Scheduler aufgerufen werden, und soll künftig auf einem passenden Server laufen. </w:t>
      </w:r>
    </w:p>
    <w:p w14:paraId="104EE0DF" w14:textId="77777777" w:rsidR="00BE0EA7" w:rsidRPr="00CD6474" w:rsidRDefault="00BE0EA7" w:rsidP="00CA4F51">
      <w:pPr>
        <w:pStyle w:val="Main"/>
      </w:pPr>
    </w:p>
    <w:p w14:paraId="60CAC28F" w14:textId="287EA3C6" w:rsidR="00E63F41" w:rsidRPr="00CD6474" w:rsidRDefault="00E63F41" w:rsidP="00CA4F51">
      <w:pPr>
        <w:pStyle w:val="Main"/>
      </w:pPr>
      <w:r w:rsidRPr="00CD6474">
        <w:t>Der Jira Synchronizer importiert Buchungen von der Jira REST API, wobei berücksichtigt wird, dass eine Buchung noch nicht in der LEIS Datenbank erfasst wurde, hinterlegte Mitarbeiter die Rechte auf die hinterlegten Projekte besitzen und keine nicht plausiblen Daten abgespeichert werden.</w:t>
      </w:r>
    </w:p>
    <w:p w14:paraId="2D8B5909" w14:textId="77777777" w:rsidR="00BE0EA7" w:rsidRPr="00CD6474" w:rsidRDefault="00BE0EA7" w:rsidP="00CA4F51">
      <w:pPr>
        <w:pStyle w:val="Main"/>
      </w:pPr>
    </w:p>
    <w:p w14:paraId="001E7FD0" w14:textId="086A38C1" w:rsidR="00E63F41" w:rsidRPr="00CD6474" w:rsidRDefault="00E63F41" w:rsidP="00CA4F51">
      <w:pPr>
        <w:pStyle w:val="Main"/>
      </w:pPr>
      <w:r w:rsidRPr="00CD6474">
        <w:t>Es soll ein Log geführt werden</w:t>
      </w:r>
      <w:r w:rsidR="00E93E2A">
        <w:t>,</w:t>
      </w:r>
      <w:r w:rsidRPr="00CD6474">
        <w:t xml:space="preserve"> welche</w:t>
      </w:r>
      <w:r w:rsidR="00E93E2A">
        <w:t>s</w:t>
      </w:r>
      <w:r w:rsidRPr="00CD6474">
        <w:t xml:space="preserve"> Start und Schluss der Applikationsinstanz</w:t>
      </w:r>
      <w:r w:rsidR="003E2ABB">
        <w:t xml:space="preserve"> und andere informativ Wertvolle Einträge, wie allfällige Warnungen für unerwartete Daten oder unerwartetes Verhalten und Fehlermeldungen für ungültige Daten oder fehlerhaftes Verhalten</w:t>
      </w:r>
      <w:r w:rsidR="006A025A">
        <w:t xml:space="preserve"> während der Laufzeit der Applikationsinstanz speichert</w:t>
      </w:r>
      <w:r w:rsidRPr="00CD6474">
        <w:t>.</w:t>
      </w:r>
    </w:p>
    <w:p w14:paraId="51733B46" w14:textId="77777777" w:rsidR="00CA4F51" w:rsidRPr="00CD6474" w:rsidRDefault="00CA4F51" w:rsidP="00CA4F51">
      <w:pPr>
        <w:pStyle w:val="Main"/>
      </w:pPr>
    </w:p>
    <w:p w14:paraId="43ADACFF" w14:textId="2CB145A5" w:rsidR="00510DB1" w:rsidRPr="00CD6474" w:rsidRDefault="00CA4F51" w:rsidP="00510DB1">
      <w:pPr>
        <w:pStyle w:val="Title2-Main"/>
      </w:pPr>
      <w:r w:rsidRPr="00CD6474">
        <w:t>Ergebnis</w:t>
      </w:r>
    </w:p>
    <w:p w14:paraId="7C9B4BA5" w14:textId="6BD2C2F1" w:rsidR="00510DB1" w:rsidRDefault="00510DB1" w:rsidP="00CA4F51">
      <w:pPr>
        <w:pStyle w:val="Main"/>
      </w:pPr>
      <w:r w:rsidRPr="00CD6474">
        <w:t xml:space="preserve">Die Applikation «Jira Synchronizer für das interne Leistungserfassungssystem» konnte innerhalb des Zeitplans entwickelt werden. Das resultierende executable kann planungsgemäss </w:t>
      </w:r>
      <w:r w:rsidR="0025080C" w:rsidRPr="00CD6474">
        <w:t>mit einem Scheduler</w:t>
      </w:r>
      <w:r w:rsidR="00E93E2A">
        <w:t>,</w:t>
      </w:r>
      <w:r w:rsidR="0025080C" w:rsidRPr="00CD6474">
        <w:t xml:space="preserve"> mit oder ohne Flags</w:t>
      </w:r>
      <w:r w:rsidR="00E93E2A">
        <w:t>,</w:t>
      </w:r>
      <w:r w:rsidR="0025080C" w:rsidRPr="00CD6474">
        <w:t xml:space="preserve"> aufgerufen werden</w:t>
      </w:r>
      <w:r w:rsidR="003E2ABB">
        <w:t>, wobei verhindert wird,</w:t>
      </w:r>
      <w:r w:rsidR="00C06653">
        <w:t xml:space="preserve"> </w:t>
      </w:r>
      <w:r w:rsidR="003E2ABB">
        <w:t>dass mehrere Instanzen der Applikation auf einmal laufen</w:t>
      </w:r>
      <w:r w:rsidR="00A10971">
        <w:t xml:space="preserve">. </w:t>
      </w:r>
    </w:p>
    <w:p w14:paraId="29B1B7E3" w14:textId="77777777" w:rsidR="003E2ABB" w:rsidRDefault="003E2ABB" w:rsidP="00CA4F51">
      <w:pPr>
        <w:pStyle w:val="Main"/>
      </w:pPr>
    </w:p>
    <w:p w14:paraId="68F35FCD" w14:textId="1B86FF02" w:rsidR="003E2ABB" w:rsidRDefault="00C06653" w:rsidP="00CA4F51">
      <w:pPr>
        <w:pStyle w:val="Main"/>
      </w:pPr>
      <w:r>
        <w:t>Während des Programmablaufs wird</w:t>
      </w:r>
      <w:r w:rsidR="003E2ABB">
        <w:t xml:space="preserve"> fehlerhaftes Verhalten, ungültige Daten, unerwartetes Verhalten, unerwartete Daten und wichtige </w:t>
      </w:r>
      <w:r w:rsidR="00E04306">
        <w:t>Informationen,</w:t>
      </w:r>
      <w:r>
        <w:t xml:space="preserve"> welche nicht auf Fehler </w:t>
      </w:r>
      <w:r w:rsidR="002E1CA0">
        <w:t>hinweisen,</w:t>
      </w:r>
      <w:r>
        <w:t xml:space="preserve"> geloggt</w:t>
      </w:r>
      <w:r w:rsidR="003E2ABB">
        <w:t>.</w:t>
      </w:r>
    </w:p>
    <w:p w14:paraId="7562684B" w14:textId="7FD86C4A" w:rsidR="00A10971" w:rsidRDefault="00A10971" w:rsidP="00CA4F51">
      <w:pPr>
        <w:pStyle w:val="Main"/>
      </w:pPr>
    </w:p>
    <w:p w14:paraId="31A9E563" w14:textId="5EE03104" w:rsidR="003E2ABB" w:rsidRPr="00CD6474" w:rsidRDefault="003E2ABB" w:rsidP="003E2ABB">
      <w:pPr>
        <w:pStyle w:val="Main"/>
      </w:pPr>
      <w:r>
        <w:t>Werden keine Fehler festgestellt, werden alle Leistungen erlaubter Projekte von der Jira API importiert und auf der verbundenen Datenbank gespeichert.</w:t>
      </w:r>
    </w:p>
    <w:p w14:paraId="7502910C" w14:textId="44072D91" w:rsidR="00CA4F51" w:rsidRPr="00CD6474" w:rsidRDefault="00CA4F51" w:rsidP="00A10971">
      <w:pPr>
        <w:pStyle w:val="Main"/>
      </w:pPr>
    </w:p>
    <w:p w14:paraId="109CCBF3" w14:textId="3B234385" w:rsidR="00CA4F51" w:rsidRPr="00CD6474" w:rsidRDefault="00CA4F51" w:rsidP="00CA4F51">
      <w:pPr>
        <w:pStyle w:val="Main"/>
      </w:pPr>
    </w:p>
    <w:p w14:paraId="0D36D384" w14:textId="68717C48" w:rsidR="004159C2" w:rsidRPr="00CD6474" w:rsidRDefault="003E261C" w:rsidP="003E261C">
      <w:pPr>
        <w:pStyle w:val="Ebene2"/>
      </w:pPr>
      <w:bookmarkStart w:id="67" w:name="_Toc163206354"/>
      <w:r w:rsidRPr="00CD6474">
        <w:lastRenderedPageBreak/>
        <w:t>Ausgangslage</w:t>
      </w:r>
      <w:bookmarkEnd w:id="67"/>
    </w:p>
    <w:p w14:paraId="7EC3E69B" w14:textId="0D30E30B" w:rsidR="003E261C" w:rsidRPr="00CD6474" w:rsidRDefault="003E261C" w:rsidP="005D619B">
      <w:pPr>
        <w:pStyle w:val="Formatvorlage1"/>
      </w:pPr>
      <w:bookmarkStart w:id="68" w:name="_Toc163206355"/>
      <w:r w:rsidRPr="00CD6474">
        <w:t>Einleitung</w:t>
      </w:r>
      <w:bookmarkEnd w:id="68"/>
    </w:p>
    <w:p w14:paraId="253C1BE0" w14:textId="296EF53E" w:rsidR="005D619B" w:rsidRPr="00CD6474" w:rsidRDefault="005D619B" w:rsidP="005D619B">
      <w:pPr>
        <w:pStyle w:val="Main"/>
        <w:rPr>
          <w:color w:val="00B050"/>
        </w:rPr>
      </w:pPr>
      <w:r w:rsidRPr="00CD6474">
        <w:t>Der Jira Synchronizer soll eine eigenständige Konsolenapplikation sein, welche ab Aufruf Daten von der Jira REST API importiert und in der LEIS Datenbank einträgt, damit diese nicht in zwei Systemen manuell eingegeben werden müssen. Das Ziel ist es, die Applikation auf dem Datenbankserver per Scheduler in regulären Abständen laufen zu lassen.</w:t>
      </w:r>
    </w:p>
    <w:p w14:paraId="1CFB30BC" w14:textId="4A8FA1BB" w:rsidR="0079615E" w:rsidRPr="00CD6474" w:rsidRDefault="0079615E" w:rsidP="0079615E">
      <w:pPr>
        <w:pStyle w:val="Main"/>
        <w:rPr>
          <w:color w:val="00B050"/>
        </w:rPr>
      </w:pPr>
    </w:p>
    <w:p w14:paraId="2B11672D" w14:textId="25F7F431" w:rsidR="005D619B" w:rsidRPr="00CD6474" w:rsidRDefault="005D619B" w:rsidP="005D619B">
      <w:pPr>
        <w:pStyle w:val="Formatvorlage1"/>
      </w:pPr>
      <w:bookmarkStart w:id="69" w:name="_Toc163206356"/>
      <w:r w:rsidRPr="00CD6474">
        <w:t>Jira</w:t>
      </w:r>
      <w:bookmarkEnd w:id="69"/>
    </w:p>
    <w:p w14:paraId="47BAC9DD" w14:textId="39C8E22D" w:rsidR="00033C27" w:rsidRPr="00CD6474" w:rsidRDefault="005D619B" w:rsidP="005D619B">
      <w:pPr>
        <w:pStyle w:val="Main"/>
      </w:pPr>
      <w:r w:rsidRPr="00CD6474">
        <w:t>Die Softec verwaltet ihre Kanban</w:t>
      </w:r>
      <w:r w:rsidR="004811B1">
        <w:t xml:space="preserve"> B</w:t>
      </w:r>
      <w:r w:rsidRPr="00CD6474">
        <w:t>oards auf Jira, Leistungen werden direkt auf den bearbeiteten Tasks im Worklog erfasst mitsamt Zeit und Beschreibung.</w:t>
      </w:r>
      <w:r w:rsidR="00033C27" w:rsidRPr="00CD6474">
        <w:t xml:space="preserve"> In einem Task ist erfasst, zu welchem Projekt der Task gehört, und in welchem Konto im LEIS die Leistung erfasst werden soll.</w:t>
      </w:r>
    </w:p>
    <w:p w14:paraId="7B9BF210" w14:textId="2961932C" w:rsidR="00033C27" w:rsidRPr="00CD6474" w:rsidRDefault="00033C27" w:rsidP="005D619B">
      <w:pPr>
        <w:pStyle w:val="Main"/>
      </w:pPr>
    </w:p>
    <w:p w14:paraId="75EA3A5C" w14:textId="71854143" w:rsidR="005D619B" w:rsidRPr="00CD6474" w:rsidRDefault="00033C27" w:rsidP="005D619B">
      <w:pPr>
        <w:pStyle w:val="Main"/>
      </w:pPr>
      <w:r w:rsidRPr="00CD6474">
        <w:t xml:space="preserve">Die Jira REST API kann mit gültigem API-Token angesteuert werden und über die Ids der Tasks kann auf deren Daten zugegriffen werden. </w:t>
      </w:r>
    </w:p>
    <w:p w14:paraId="4E86595E" w14:textId="7712105A" w:rsidR="00033C27" w:rsidRPr="00CD6474" w:rsidRDefault="005D619B" w:rsidP="00033C27">
      <w:pPr>
        <w:pStyle w:val="Formatvorlage1"/>
      </w:pPr>
      <w:bookmarkStart w:id="70" w:name="_Toc163206357"/>
      <w:r w:rsidRPr="00CD6474">
        <w:t>LEIS Datenbank</w:t>
      </w:r>
      <w:bookmarkEnd w:id="70"/>
    </w:p>
    <w:p w14:paraId="0EEFBA4F" w14:textId="77777777" w:rsidR="00F55D9E" w:rsidRDefault="00033C27" w:rsidP="005D619B">
      <w:pPr>
        <w:pStyle w:val="Main"/>
      </w:pPr>
      <w:r w:rsidRPr="00CD6474">
        <w:t>Eine anonymisierte Version der LEIS Datenbank wird für die Umsetzung der IPA zur Verfügung gestellt, hier ist wichtig zu erwähnen, dass die Datenbank über keine Foreign Keys verfügt, alle Beziehungen sind per Datenbanktrigger geregelt.</w:t>
      </w:r>
    </w:p>
    <w:p w14:paraId="5B882951" w14:textId="77777777" w:rsidR="00F55D9E" w:rsidRDefault="00F55D9E" w:rsidP="005D619B">
      <w:pPr>
        <w:pStyle w:val="Main"/>
      </w:pPr>
      <w:r>
        <w:t>Der Grund für diese Sonderheit ist, dass als der damalige Entwickler der Datenbank die Datenbank entwarf, waren Foreign Keys eine ziemlich neue Erfindung. Er musste sich entscheiden, ob die Beziehungen zwischen den einzelnen Tabellen mit Foreign Keys oder Datenbanktriggern geregelt werden sollten.</w:t>
      </w:r>
    </w:p>
    <w:p w14:paraId="1748CDB7" w14:textId="49F30195" w:rsidR="00F55D9E" w:rsidRDefault="00F55D9E" w:rsidP="005D619B">
      <w:pPr>
        <w:pStyle w:val="Main"/>
      </w:pPr>
      <w:r>
        <w:t>Er wog die Vor- und Nachteile der beiden Möglichkeiten ab, und kam zum Schluss, dass die Flexibilität von Datenbanktriggern für seine Zwecke einen grossen Vorteil darstellte.</w:t>
      </w:r>
    </w:p>
    <w:p w14:paraId="4B8603B9" w14:textId="3041351C" w:rsidR="00F55D9E" w:rsidRDefault="00092428" w:rsidP="005D619B">
      <w:pPr>
        <w:pStyle w:val="Main"/>
      </w:pPr>
      <w:r>
        <w:t>Untenstehendes</w:t>
      </w:r>
      <w:r w:rsidR="00033C27" w:rsidRPr="00CD6474">
        <w:t xml:space="preserve"> Datenbankschema ist auf die für die IPA relevanten Tabellen begrenzt, Tabellen und </w:t>
      </w:r>
      <w:r w:rsidR="00724906" w:rsidRPr="00CD6474">
        <w:t>Spalten,</w:t>
      </w:r>
      <w:r w:rsidR="00033C27" w:rsidRPr="00CD6474">
        <w:t xml:space="preserve"> welche noch in der Datenbank </w:t>
      </w:r>
      <w:r w:rsidR="005E5DE2" w:rsidRPr="00CD6474">
        <w:t>ergänzt</w:t>
      </w:r>
      <w:r w:rsidR="00033C27" w:rsidRPr="00CD6474">
        <w:t xml:space="preserve"> werden </w:t>
      </w:r>
      <w:r w:rsidR="00C56018" w:rsidRPr="00CD6474">
        <w:t>müssen,</w:t>
      </w:r>
      <w:r w:rsidR="00033C27" w:rsidRPr="00CD6474">
        <w:t xml:space="preserve"> sind blau markiert</w:t>
      </w:r>
      <w:r w:rsidR="00F055CB" w:rsidRPr="00CD6474">
        <w:t>, die für die IPA irrelevanten Spalten sind ausgegraut</w:t>
      </w:r>
      <w:r w:rsidR="00033C27" w:rsidRPr="00CD6474">
        <w:t>.</w:t>
      </w:r>
      <w:r w:rsidR="005E5DE2" w:rsidRPr="00CD6474">
        <w:t xml:space="preserve"> Die Namensgebung</w:t>
      </w:r>
      <w:r w:rsidR="00F055CB" w:rsidRPr="00CD6474">
        <w:t xml:space="preserve"> neuer Spalten und Tabellen</w:t>
      </w:r>
      <w:r w:rsidR="005E5DE2" w:rsidRPr="00CD6474">
        <w:t xml:space="preserve"> ist</w:t>
      </w:r>
      <w:r w:rsidR="00F055CB" w:rsidRPr="00CD6474">
        <w:t xml:space="preserve"> der Namensgebung der alten Datenbanktabellen und Spalten nachempfunden da unterschiedliche Naming Conventions bei künftiger Wartung verwirrend sein könnten</w:t>
      </w:r>
      <w:r w:rsidR="005E5DE2" w:rsidRPr="00CD6474">
        <w:t>.</w:t>
      </w:r>
    </w:p>
    <w:p w14:paraId="188E60FD" w14:textId="77777777" w:rsidR="00F55D9E" w:rsidRDefault="00F55D9E" w:rsidP="005D619B">
      <w:pPr>
        <w:pStyle w:val="Main"/>
      </w:pPr>
    </w:p>
    <w:p w14:paraId="0F4BA9F5" w14:textId="2EFCF022" w:rsidR="00F55D9E" w:rsidRDefault="00F55D9E" w:rsidP="00F55D9E">
      <w:pPr>
        <w:pStyle w:val="Beschriftung"/>
        <w:rPr>
          <w:b/>
          <w:i w:val="0"/>
          <w:sz w:val="40"/>
        </w:rPr>
      </w:pPr>
      <w:r>
        <w:rPr>
          <w:noProof/>
        </w:rPr>
        <w:lastRenderedPageBreak/>
        <w:drawing>
          <wp:inline distT="0" distB="0" distL="0" distR="0" wp14:anchorId="3C800023" wp14:editId="58167906">
            <wp:extent cx="4802588" cy="6014084"/>
            <wp:effectExtent l="0" t="0" r="0" b="6350"/>
            <wp:docPr id="138683885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4088" cy="6078575"/>
                    </a:xfrm>
                    <a:prstGeom prst="rect">
                      <a:avLst/>
                    </a:prstGeom>
                    <a:noFill/>
                    <a:ln>
                      <a:noFill/>
                    </a:ln>
                  </pic:spPr>
                </pic:pic>
              </a:graphicData>
            </a:graphic>
          </wp:inline>
        </w:drawing>
      </w:r>
      <w:r w:rsidR="00724906" w:rsidRPr="00CD6474">
        <w:br w:type="textWrapping" w:clear="all"/>
      </w:r>
      <w:r w:rsidRPr="00CD6474">
        <w:t xml:space="preserve">Abbildung </w:t>
      </w:r>
      <w:r w:rsidR="00C71366">
        <w:t>7</w:t>
      </w:r>
      <w:r w:rsidRPr="00CD6474">
        <w:t>.3</w:t>
      </w:r>
      <w:r w:rsidRPr="00CD6474">
        <w:tab/>
      </w:r>
      <w:r w:rsidRPr="00CD6474">
        <w:tab/>
        <w:t>LEIS Datenbankschema</w:t>
      </w:r>
      <w:r>
        <w:br w:type="page"/>
      </w:r>
    </w:p>
    <w:p w14:paraId="72D49DE4" w14:textId="31F140B2" w:rsidR="00CE04A1" w:rsidRPr="00CD6474" w:rsidRDefault="00724906" w:rsidP="003E261C">
      <w:pPr>
        <w:pStyle w:val="Ebene2"/>
      </w:pPr>
      <w:bookmarkStart w:id="71" w:name="_Toc163206358"/>
      <w:r w:rsidRPr="00CD6474">
        <w:lastRenderedPageBreak/>
        <w:t>Architektur</w:t>
      </w:r>
      <w:bookmarkEnd w:id="71"/>
    </w:p>
    <w:p w14:paraId="282B57E6" w14:textId="0F104D97" w:rsidR="004512FD" w:rsidRPr="00CD6474" w:rsidRDefault="004512FD" w:rsidP="00A77728">
      <w:pPr>
        <w:pStyle w:val="Formatvorlage1"/>
      </w:pPr>
      <w:bookmarkStart w:id="72" w:name="_Toc163206359"/>
      <w:r w:rsidRPr="00CD6474">
        <w:t>Einleitung</w:t>
      </w:r>
      <w:bookmarkEnd w:id="72"/>
    </w:p>
    <w:p w14:paraId="218D4480" w14:textId="4A061CF3" w:rsidR="00A44D9F" w:rsidRDefault="00724906" w:rsidP="00724906">
      <w:pPr>
        <w:pStyle w:val="Main"/>
      </w:pPr>
      <w:r w:rsidRPr="00CD6474">
        <w:t>In diesem Kapitel wird die Architektur und der Aufbau der Applikation erklärt. Allfällige Anpassungen während der Implementation werden in der relevanten Implementationsdokumentation festgehalten.</w:t>
      </w:r>
    </w:p>
    <w:p w14:paraId="5D6980A9" w14:textId="57DBBD50" w:rsidR="00D8688D" w:rsidRPr="00CD6474" w:rsidRDefault="00D8688D" w:rsidP="00D8688D">
      <w:pPr>
        <w:pStyle w:val="Formatvorlage1"/>
      </w:pPr>
      <w:bookmarkStart w:id="73" w:name="_Toc163206360"/>
      <w:r>
        <w:t>Vergleich von Architekturen</w:t>
      </w:r>
      <w:bookmarkEnd w:id="73"/>
    </w:p>
    <w:p w14:paraId="53F3E4A3" w14:textId="573291FE" w:rsidR="00A44D9F" w:rsidRPr="00CD6474" w:rsidRDefault="008A3AC5" w:rsidP="00D8688D">
      <w:pPr>
        <w:pStyle w:val="Formatvorlage2"/>
      </w:pPr>
      <w:bookmarkStart w:id="74" w:name="_Toc163206361"/>
      <w:r w:rsidRPr="00CD6474">
        <w:rPr>
          <w:noProof/>
        </w:rPr>
        <w:drawing>
          <wp:anchor distT="0" distB="0" distL="114300" distR="114300" simplePos="0" relativeHeight="251666432" behindDoc="1" locked="0" layoutInCell="1" allowOverlap="1" wp14:anchorId="0F9FF798" wp14:editId="04815F4E">
            <wp:simplePos x="0" y="0"/>
            <wp:positionH relativeFrom="column">
              <wp:posOffset>3163570</wp:posOffset>
            </wp:positionH>
            <wp:positionV relativeFrom="paragraph">
              <wp:posOffset>152400</wp:posOffset>
            </wp:positionV>
            <wp:extent cx="2863215" cy="2849880"/>
            <wp:effectExtent l="0" t="0" r="0" b="7620"/>
            <wp:wrapTight wrapText="bothSides">
              <wp:wrapPolygon edited="0">
                <wp:start x="0" y="0"/>
                <wp:lineTo x="0" y="21513"/>
                <wp:lineTo x="21413" y="21513"/>
                <wp:lineTo x="21413" y="0"/>
                <wp:lineTo x="0" y="0"/>
              </wp:wrapPolygon>
            </wp:wrapTight>
            <wp:docPr id="67022294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3215" cy="284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D9F" w:rsidRPr="00CD6474">
        <w:t>Clean Architecture</w:t>
      </w:r>
      <w:bookmarkEnd w:id="74"/>
    </w:p>
    <w:p w14:paraId="293C4242" w14:textId="299F2D8F" w:rsidR="00A44D9F" w:rsidRPr="00CD6474" w:rsidRDefault="002A441D" w:rsidP="004D30DB">
      <w:pPr>
        <w:pStyle w:val="Main"/>
      </w:pPr>
      <w:r w:rsidRPr="004D30DB">
        <w:t>Die Clean Architecture</w:t>
      </w:r>
      <w:r w:rsidR="004D30DB">
        <w:t>, auch Onion Architecture genannt,</w:t>
      </w:r>
      <w:r w:rsidRPr="004D30DB">
        <w:t xml:space="preserve"> </w:t>
      </w:r>
      <w:r w:rsidR="004D30DB" w:rsidRPr="004D30DB">
        <w:t>legt den Fokus da</w:t>
      </w:r>
      <w:r w:rsidR="004D30DB">
        <w:t>rauf, die Anwendungslogik von Frameworks oder Datenbanken zu trennen, und so eine testbare und einfach zu wartende Anwendung zu ermöglichen. Das Ziel der Clean Architecture ist es, eine unabhängige Struktur zu schaffen die es dem Entwickler erleichtert, Änderungen an externen Komponenten vorzunehmen, ohne dass die Kernlogik der Anwendung beeinträchtigt wird.</w:t>
      </w:r>
    </w:p>
    <w:p w14:paraId="46BF1A61" w14:textId="1BBC51B0" w:rsidR="00A961B2" w:rsidRDefault="004D30DB" w:rsidP="00A44D9F">
      <w:pPr>
        <w:pStyle w:val="Main"/>
        <w:rPr>
          <w:sz w:val="18"/>
          <w:szCs w:val="16"/>
        </w:rPr>
      </w:pPr>
      <w:r w:rsidRPr="00CD6474">
        <w:rPr>
          <w:noProof/>
        </w:rPr>
        <mc:AlternateContent>
          <mc:Choice Requires="wps">
            <w:drawing>
              <wp:anchor distT="45720" distB="45720" distL="114300" distR="114300" simplePos="0" relativeHeight="251671552" behindDoc="1" locked="0" layoutInCell="1" allowOverlap="1" wp14:anchorId="5CDFA4F8" wp14:editId="2A03F904">
                <wp:simplePos x="0" y="0"/>
                <wp:positionH relativeFrom="margin">
                  <wp:align>right</wp:align>
                </wp:positionH>
                <wp:positionV relativeFrom="paragraph">
                  <wp:posOffset>898525</wp:posOffset>
                </wp:positionV>
                <wp:extent cx="2952750" cy="532130"/>
                <wp:effectExtent l="0" t="0" r="0" b="1270"/>
                <wp:wrapSquare wrapText="bothSides"/>
                <wp:docPr id="5099712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532737"/>
                        </a:xfrm>
                        <a:prstGeom prst="rect">
                          <a:avLst/>
                        </a:prstGeom>
                        <a:solidFill>
                          <a:srgbClr val="FFFFFF"/>
                        </a:solidFill>
                        <a:ln w="9525">
                          <a:noFill/>
                          <a:miter lim="800000"/>
                          <a:headEnd/>
                          <a:tailEnd/>
                        </a:ln>
                      </wps:spPr>
                      <wps:txbx>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FA4F8" id="_x0000_s1030" type="#_x0000_t202" style="position:absolute;left:0;text-align:left;margin-left:181.3pt;margin-top:70.75pt;width:232.5pt;height:41.9pt;z-index:-251644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" stroked="f">
                <v:textbox>
                  <w:txbxContent>
                    <w:p w14:paraId="128CA533" w14:textId="42B5A899" w:rsidR="00805EA8" w:rsidRPr="00CD6474" w:rsidRDefault="00805EA8" w:rsidP="00805EA8">
                      <w:pPr>
                        <w:pStyle w:val="Beschriftung"/>
                      </w:pPr>
                      <w:r w:rsidRPr="00CD6474">
                        <w:t xml:space="preserve">Abbildung </w:t>
                      </w:r>
                      <w:r w:rsidR="00A961B2">
                        <w:t>8.2.1</w:t>
                      </w:r>
                      <w:r w:rsidRPr="00CD6474">
                        <w:tab/>
                        <w:t>Clean Architecture Onion View</w:t>
                      </w:r>
                    </w:p>
                  </w:txbxContent>
                </v:textbox>
                <w10:wrap type="square" anchorx="margin"/>
              </v:shape>
            </w:pict>
          </mc:Fallback>
        </mc:AlternateContent>
      </w:r>
      <w:r>
        <w:t xml:space="preserve">Die </w:t>
      </w:r>
      <w:r w:rsidR="00A44D9F" w:rsidRPr="00CD6474">
        <w:t>Clean Architecture stellt die Geschäftslogik und das Anwendungsmodell in den Mittelpunkt der Applikation.</w:t>
      </w:r>
      <w:r w:rsidR="00DC554F" w:rsidRPr="00CD6474">
        <w:t xml:space="preserve"> Anstatt dass die Geschäftslogik vom Datenzugriff oder anderen Infrastrukturproblemen abhängt, hängen Infrastruktur- und Implementationsdetails bei der Clean Architecture vom Kern der Applikation ab. Dies wird durch die Definition von Abstracts oder Interfaces im Kern der Anwendung erreicht, die dann durch Typen in der Infrastrukturschicht implementiert werden. Eine gängige Methode zur Visualisierung dieser Architektur ist der sogenannte Onion View.</w:t>
      </w:r>
      <w:r w:rsidR="00471DD4" w:rsidRPr="0098446B">
        <w:rPr>
          <w:vertAlign w:val="superscript"/>
        </w:rPr>
        <w:t>[4]</w:t>
      </w:r>
    </w:p>
    <w:p w14:paraId="17D21254" w14:textId="77777777" w:rsidR="0098446B" w:rsidRDefault="0098446B">
      <w:pPr>
        <w:widowControl/>
        <w:spacing w:line="240" w:lineRule="auto"/>
        <w:rPr>
          <w:i/>
          <w:sz w:val="32"/>
        </w:rPr>
      </w:pPr>
      <w:r>
        <w:br w:type="page"/>
      </w:r>
    </w:p>
    <w:p w14:paraId="0FBDF1BD" w14:textId="26A80B9B" w:rsidR="00A961B2" w:rsidRDefault="0098446B" w:rsidP="00A961B2">
      <w:pPr>
        <w:pStyle w:val="Formatvorlage2"/>
      </w:pPr>
      <w:bookmarkStart w:id="75" w:name="_Toc163206362"/>
      <w:r>
        <w:rPr>
          <w:noProof/>
        </w:rPr>
        <w:lastRenderedPageBreak/>
        <w:drawing>
          <wp:anchor distT="0" distB="0" distL="114300" distR="114300" simplePos="0" relativeHeight="251675648" behindDoc="0" locked="0" layoutInCell="1" allowOverlap="1" wp14:anchorId="57D22D6D" wp14:editId="15D5CF01">
            <wp:simplePos x="0" y="0"/>
            <wp:positionH relativeFrom="margin">
              <wp:align>right</wp:align>
            </wp:positionH>
            <wp:positionV relativeFrom="paragraph">
              <wp:posOffset>312364</wp:posOffset>
            </wp:positionV>
            <wp:extent cx="2981960" cy="2089150"/>
            <wp:effectExtent l="0" t="0" r="8890" b="6350"/>
            <wp:wrapSquare wrapText="bothSides"/>
            <wp:docPr id="8862602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1960" cy="208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t>MVC-Architektur</w:t>
      </w:r>
      <w:bookmarkEnd w:id="75"/>
    </w:p>
    <w:p w14:paraId="731CEB79" w14:textId="66EF2156" w:rsidR="007B488A" w:rsidRPr="0098446B" w:rsidRDefault="0098446B" w:rsidP="0098446B">
      <w:pPr>
        <w:pStyle w:val="Main"/>
      </w:pPr>
      <w:r w:rsidRPr="00CD6474">
        <w:rPr>
          <w:noProof/>
        </w:rPr>
        <mc:AlternateContent>
          <mc:Choice Requires="wps">
            <w:drawing>
              <wp:anchor distT="45720" distB="45720" distL="114300" distR="114300" simplePos="0" relativeHeight="251677696" behindDoc="1" locked="0" layoutInCell="1" allowOverlap="1" wp14:anchorId="5FFF534F" wp14:editId="7770EE38">
                <wp:simplePos x="0" y="0"/>
                <wp:positionH relativeFrom="margin">
                  <wp:posOffset>3106752</wp:posOffset>
                </wp:positionH>
                <wp:positionV relativeFrom="paragraph">
                  <wp:posOffset>2047710</wp:posOffset>
                </wp:positionV>
                <wp:extent cx="3056448" cy="1404620"/>
                <wp:effectExtent l="0" t="0" r="0" b="635"/>
                <wp:wrapSquare wrapText="bothSides"/>
                <wp:docPr id="2031435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448" cy="1404620"/>
                        </a:xfrm>
                        <a:prstGeom prst="rect">
                          <a:avLst/>
                        </a:prstGeom>
                        <a:solidFill>
                          <a:srgbClr val="FFFFFF"/>
                        </a:solidFill>
                        <a:ln w="9525">
                          <a:noFill/>
                          <a:miter lim="800000"/>
                          <a:headEnd/>
                          <a:tailEnd/>
                        </a:ln>
                      </wps:spPr>
                      <wps:txbx>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F534F" id="_x0000_s1031" type="#_x0000_t202" style="position:absolute;left:0;text-align:left;margin-left:244.65pt;margin-top:161.25pt;width:240.65pt;height:110.6pt;z-index:-251638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" stroked="f">
                <v:textbox style="mso-fit-shape-to-text:t">
                  <w:txbxContent>
                    <w:p w14:paraId="11A57389" w14:textId="6818F5DA" w:rsidR="00CB74F9" w:rsidRPr="00CD6474" w:rsidRDefault="00CB74F9" w:rsidP="00CB74F9">
                      <w:pPr>
                        <w:pStyle w:val="Beschriftung"/>
                      </w:pPr>
                      <w:r w:rsidRPr="00CD6474">
                        <w:t xml:space="preserve">Abbildung </w:t>
                      </w:r>
                      <w:r>
                        <w:t>8.2.2</w:t>
                      </w:r>
                      <w:r w:rsidRPr="00CD6474">
                        <w:tab/>
                      </w:r>
                      <w:r w:rsidR="004D30DB">
                        <w:t>MVC-Architektur</w:t>
                      </w:r>
                    </w:p>
                  </w:txbxContent>
                </v:textbox>
                <w10:wrap type="square" anchorx="margin"/>
              </v:shape>
            </w:pict>
          </mc:Fallback>
        </mc:AlternateContent>
      </w:r>
      <w:r w:rsidR="00A961B2" w:rsidRPr="00A961B2">
        <w:t>Die MVC (Model-View-Controller) Architektur</w:t>
      </w:r>
      <w:r w:rsidR="00653102" w:rsidRPr="0098446B">
        <w:rPr>
          <w:vertAlign w:val="superscript"/>
        </w:rPr>
        <w:t>[5][6]</w:t>
      </w:r>
      <w:r w:rsidR="00A961B2" w:rsidRPr="00A961B2">
        <w:t xml:space="preserve"> ist</w:t>
      </w:r>
      <w:r w:rsidR="00A961B2">
        <w:t xml:space="preserve"> ein Designmuster, welches die drei Hauptkomponente Model, View und Controller klar voneinander trennt. Jede dieser Komponente hat eine spezifische Verantwortlichkeit. Das Model repräsentiert die Daten und Geschäftslogik der Anwendung, es löst Ereignisse aus, die vom Controller behandelt werden. Der Controller aktualisiert das Model basierend auf Userinputs und aktualisiert dann das View, um Änderungen anzeigen zu können. Das View ruft Controllermethoden </w:t>
      </w:r>
      <w:r w:rsidR="004D30DB">
        <w:t>auf,</w:t>
      </w:r>
      <w:r w:rsidR="00A961B2">
        <w:t xml:space="preserve"> um Daten zu aktualisieren, oder Benutzeraktionen zu melden. </w:t>
      </w:r>
    </w:p>
    <w:p w14:paraId="774E077A" w14:textId="6E5934A3" w:rsidR="00A961B2" w:rsidRDefault="007B488A" w:rsidP="00A961B2">
      <w:pPr>
        <w:pStyle w:val="Formatvorlage2"/>
      </w:pPr>
      <w:bookmarkStart w:id="76" w:name="_Toc163206363"/>
      <w:r>
        <w:rPr>
          <w:noProof/>
        </w:rPr>
        <w:drawing>
          <wp:anchor distT="0" distB="0" distL="114300" distR="114300" simplePos="0" relativeHeight="251678720" behindDoc="0" locked="0" layoutInCell="1" allowOverlap="1" wp14:anchorId="5E54E7FE" wp14:editId="1E6E611B">
            <wp:simplePos x="0" y="0"/>
            <wp:positionH relativeFrom="column">
              <wp:posOffset>3925570</wp:posOffset>
            </wp:positionH>
            <wp:positionV relativeFrom="paragraph">
              <wp:posOffset>8255</wp:posOffset>
            </wp:positionV>
            <wp:extent cx="1105200" cy="2386800"/>
            <wp:effectExtent l="0" t="0" r="0" b="0"/>
            <wp:wrapSquare wrapText="left"/>
            <wp:docPr id="126951031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05200" cy="238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1B2">
        <w:t>Schichtenarchitektur</w:t>
      </w:r>
      <w:bookmarkEnd w:id="76"/>
    </w:p>
    <w:p w14:paraId="7B858D14" w14:textId="334ADCBF" w:rsidR="007B488A" w:rsidRPr="00653102" w:rsidRDefault="0098446B" w:rsidP="007B488A">
      <w:pPr>
        <w:pStyle w:val="Main"/>
        <w:rPr>
          <w:sz w:val="18"/>
          <w:szCs w:val="16"/>
        </w:rPr>
      </w:pPr>
      <w:r w:rsidRPr="00CD6474">
        <w:rPr>
          <w:noProof/>
        </w:rPr>
        <mc:AlternateContent>
          <mc:Choice Requires="wps">
            <w:drawing>
              <wp:anchor distT="45720" distB="45720" distL="114300" distR="114300" simplePos="0" relativeHeight="251680768" behindDoc="1" locked="0" layoutInCell="1" allowOverlap="1" wp14:anchorId="292FB78D" wp14:editId="02A7C7AE">
                <wp:simplePos x="0" y="0"/>
                <wp:positionH relativeFrom="margin">
                  <wp:align>right</wp:align>
                </wp:positionH>
                <wp:positionV relativeFrom="paragraph">
                  <wp:posOffset>1951603</wp:posOffset>
                </wp:positionV>
                <wp:extent cx="3096205" cy="1404620"/>
                <wp:effectExtent l="0" t="0" r="9525" b="635"/>
                <wp:wrapNone/>
                <wp:docPr id="14153198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205" cy="1404620"/>
                        </a:xfrm>
                        <a:prstGeom prst="rect">
                          <a:avLst/>
                        </a:prstGeom>
                        <a:solidFill>
                          <a:srgbClr val="FFFFFF"/>
                        </a:solidFill>
                        <a:ln w="9525">
                          <a:noFill/>
                          <a:miter lim="800000"/>
                          <a:headEnd/>
                          <a:tailEnd/>
                        </a:ln>
                      </wps:spPr>
                      <wps:txbx>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2FB78D" id="_x0000_s1032" type="#_x0000_t202" style="position:absolute;left:0;text-align:left;margin-left:192.6pt;margin-top:153.65pt;width:243.8pt;height:110.6pt;z-index:-2516357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" stroked="f">
                <v:textbox style="mso-fit-shape-to-text:t">
                  <w:txbxContent>
                    <w:p w14:paraId="5FAD0524" w14:textId="2697B974" w:rsidR="007B488A" w:rsidRPr="00CD6474" w:rsidRDefault="007B488A" w:rsidP="007B488A">
                      <w:pPr>
                        <w:pStyle w:val="Beschriftung"/>
                      </w:pPr>
                      <w:r w:rsidRPr="00CD6474">
                        <w:t xml:space="preserve">Abbildung </w:t>
                      </w:r>
                      <w:r>
                        <w:t>8.2.3</w:t>
                      </w:r>
                      <w:r w:rsidRPr="00CD6474">
                        <w:tab/>
                      </w:r>
                      <w:r>
                        <w:t>Schichtenarchitektur</w:t>
                      </w:r>
                    </w:p>
                  </w:txbxContent>
                </v:textbox>
                <w10:wrap anchorx="margin"/>
              </v:shape>
            </w:pict>
          </mc:Fallback>
        </mc:AlternateContent>
      </w:r>
      <w:r w:rsidR="00CB74F9">
        <w:t xml:space="preserve">Die Schichtenarchitektur unterteilt eine Anwendung </w:t>
      </w:r>
      <w:r w:rsidR="00EC1325">
        <w:t>in mehrere logischen Schichten</w:t>
      </w:r>
      <w:r w:rsidR="00CB74F9">
        <w:t>, um Wartbarkeit, Skalierbarkeit, und Testbarkeit zu verbessern. Klassischerweise wird in Präsentationsschicht, Anwendungsschicht und Datenzugriffsschicht unterteilt. Die Präsentationsschicht sendet Benutzeranfragen an die Anwendungsschicht und erhält von ihr Ergebnisse. Die Anwendungsschicht koordiniert Anfragen und Aufgaben und kommuniziert mit der Datenzugriffsschicht. Die Datenzugriffsschicht verarbeitet Datenanfragen und gibt Resultate an die Anwendungsschicht zurück.</w:t>
      </w:r>
      <w:r w:rsidR="00653102" w:rsidRPr="0098446B">
        <w:rPr>
          <w:vertAlign w:val="superscript"/>
        </w:rPr>
        <w:t>[7]</w:t>
      </w:r>
    </w:p>
    <w:p w14:paraId="22243D59" w14:textId="4660CECC" w:rsidR="007B488A" w:rsidRDefault="007B488A" w:rsidP="007B488A">
      <w:pPr>
        <w:pStyle w:val="Main"/>
      </w:pPr>
    </w:p>
    <w:p w14:paraId="457702A4" w14:textId="7125329E" w:rsidR="007B488A" w:rsidRDefault="007B488A" w:rsidP="007B488A">
      <w:pPr>
        <w:pStyle w:val="Main"/>
      </w:pPr>
    </w:p>
    <w:p w14:paraId="12D507D3" w14:textId="59AE19D9" w:rsidR="00DC554F" w:rsidRDefault="00A961B2" w:rsidP="00A961B2">
      <w:pPr>
        <w:pStyle w:val="Formatvorlage2"/>
      </w:pPr>
      <w:bookmarkStart w:id="77" w:name="_Toc163206364"/>
      <w:r>
        <w:t>Auswahl der Architektur</w:t>
      </w:r>
      <w:bookmarkEnd w:id="77"/>
    </w:p>
    <w:p w14:paraId="690AFA75" w14:textId="2BF5B5BF" w:rsidR="00A115B2" w:rsidRDefault="00A115B2" w:rsidP="004D30DB">
      <w:pPr>
        <w:pStyle w:val="Main"/>
      </w:pPr>
      <w:r>
        <w:t xml:space="preserve">Grundsätzlich wäre keine der vorgestellten Architekturen komplett ungeeignet für einen Jira Synchronizer. Ich konnte tatsächlich auch schon mit all diesen Architekturen praktische Erfahrungen sammeln, doch mit der Clean Architecture kenne ich mich am besten aus. </w:t>
      </w:r>
    </w:p>
    <w:p w14:paraId="4DDE6AC9" w14:textId="52B2F3B4" w:rsidR="004D30DB" w:rsidRPr="00A115B2" w:rsidRDefault="00A115B2" w:rsidP="004D30DB">
      <w:pPr>
        <w:pStyle w:val="Main"/>
      </w:pPr>
      <w:r>
        <w:t xml:space="preserve">Ich entschied mich nach längerem hin und her, dass ich für meine IPA die Clean Architecture verwenden werde. Ich bevorzuge die Clean Architecture den anderen beiden Architekturen, da die unabhängige Struktur welche sie zu schaffen versucht insbesondere in Bezug auf die Jira API und die LEIS Datenbank einen grossen Vorteil darstellen. Es ist schon klar, dass die LEIS Datenbank im Kontext der Neuentwicklung angepasst werden wird, und da die Jira API eine externe Schnittstelle ist, kann ich mich nicht darauf verlassen, dass sie während des gesamten Lebenszyklus dieser Applikation gleichbleibt. Weiterhin ist ein klarer Vorteil, dass die Clean Architecture hier an der Softec den Firmenstandard darstellt, das heisst in potenziellen Weiterentwicklungsschritten oder Wartungen kennen sich einige Leute schon damit aus. </w:t>
      </w:r>
    </w:p>
    <w:p w14:paraId="079C80D2" w14:textId="4100CAE3" w:rsidR="00724906" w:rsidRPr="00CD6474" w:rsidRDefault="002F4489" w:rsidP="002F4489">
      <w:pPr>
        <w:pStyle w:val="Formatvorlage1"/>
      </w:pPr>
      <w:bookmarkStart w:id="78" w:name="_Toc163206365"/>
      <w:r w:rsidRPr="00CD6474">
        <w:lastRenderedPageBreak/>
        <w:t>Schichtentrennung</w:t>
      </w:r>
      <w:bookmarkEnd w:id="78"/>
    </w:p>
    <w:p w14:paraId="18F4AD93" w14:textId="1D15EAEC" w:rsidR="002F4489" w:rsidRPr="00CD6474" w:rsidRDefault="00990DF4" w:rsidP="002F4489">
      <w:pPr>
        <w:pStyle w:val="Main"/>
      </w:pPr>
      <w:r w:rsidRPr="00CD6474">
        <w:t>Da ich nach Clean Architecture vorgehe, kann ich meine Applikation sehr einfach in verschiedene Schichten einteilen.</w:t>
      </w:r>
    </w:p>
    <w:p w14:paraId="79F10A9C" w14:textId="1EC37558" w:rsidR="002F4489" w:rsidRPr="00CD6474" w:rsidRDefault="002F4489" w:rsidP="002F4489">
      <w:pPr>
        <w:pStyle w:val="Formatvorlage2"/>
      </w:pPr>
      <w:bookmarkStart w:id="79" w:name="_Toc163206366"/>
      <w:r w:rsidRPr="00CD6474">
        <w:t>Core</w:t>
      </w:r>
      <w:bookmarkEnd w:id="79"/>
    </w:p>
    <w:p w14:paraId="06583F0C" w14:textId="465E3835" w:rsidR="002F4489" w:rsidRPr="00CD6474" w:rsidRDefault="002F4489" w:rsidP="002F4489">
      <w:pPr>
        <w:pStyle w:val="Main"/>
      </w:pPr>
      <w:r w:rsidRPr="00CD6474">
        <w:t>Das Core</w:t>
      </w:r>
      <w:r w:rsidR="00E93E2A">
        <w:t>-</w:t>
      </w:r>
      <w:r w:rsidRPr="00CD6474">
        <w:t xml:space="preserve">Projekt </w:t>
      </w:r>
      <w:r w:rsidR="00990DF4" w:rsidRPr="00CD6474">
        <w:t xml:space="preserve">übernimmt bei mir die Rolle des Application Cores, das heisst hier werden </w:t>
      </w:r>
      <w:r w:rsidR="00EC22E3" w:rsidRPr="00CD6474">
        <w:t>Entitäten</w:t>
      </w:r>
      <w:r w:rsidR="00990DF4" w:rsidRPr="00CD6474">
        <w:t>, Interfaces, Data Transfer Objects (</w:t>
      </w:r>
      <w:r w:rsidR="00EC22E3" w:rsidRPr="00CD6474">
        <w:t xml:space="preserve">fortan auch </w:t>
      </w:r>
      <w:r w:rsidR="00990DF4" w:rsidRPr="00CD6474">
        <w:t>DTO</w:t>
      </w:r>
      <w:r w:rsidR="00EC22E3" w:rsidRPr="00CD6474">
        <w:t xml:space="preserve"> genannt</w:t>
      </w:r>
      <w:r w:rsidR="00990DF4" w:rsidRPr="00CD6474">
        <w:t xml:space="preserve">) und Services gespeichert. Die </w:t>
      </w:r>
      <w:r w:rsidR="00EC22E3" w:rsidRPr="00CD6474">
        <w:t xml:space="preserve">Entitäten </w:t>
      </w:r>
      <w:r w:rsidR="00990DF4" w:rsidRPr="00CD6474">
        <w:t xml:space="preserve">werden hier aus den Tabellen der Datenbank generiert, sie sollten sich kaum oder überhaupt nicht verändern, solange sich die Datenbank nicht verändert. DTOs sind </w:t>
      </w:r>
      <w:r w:rsidR="00EC22E3" w:rsidRPr="00CD6474">
        <w:t>Objekte,</w:t>
      </w:r>
      <w:r w:rsidR="00990DF4" w:rsidRPr="00CD6474">
        <w:t xml:space="preserve"> mit welchen im Application Core gearbeitet wird, sie müssen nicht alle Daten der Entities enthalten und können auch über Methoden verfügen. </w:t>
      </w:r>
    </w:p>
    <w:p w14:paraId="0CD84687" w14:textId="0561D165" w:rsidR="002F4489" w:rsidRPr="00CD6474" w:rsidRDefault="002F4489" w:rsidP="002F4489">
      <w:pPr>
        <w:pStyle w:val="Formatvorlage2"/>
      </w:pPr>
      <w:bookmarkStart w:id="80" w:name="_Toc163206367"/>
      <w:r w:rsidRPr="00CD6474">
        <w:t>Infrastructure</w:t>
      </w:r>
      <w:bookmarkEnd w:id="80"/>
    </w:p>
    <w:p w14:paraId="4E6ACA27" w14:textId="68195524" w:rsidR="00990DF4" w:rsidRPr="00CD6474" w:rsidRDefault="00990DF4" w:rsidP="00990DF4">
      <w:pPr>
        <w:pStyle w:val="Main"/>
      </w:pPr>
      <w:r w:rsidRPr="00CD6474">
        <w:t>Im Infrastructure</w:t>
      </w:r>
      <w:r w:rsidR="00E93E2A">
        <w:t>-</w:t>
      </w:r>
      <w:r w:rsidRPr="00CD6474">
        <w:t>Projekt werden die Repositories hinterlegt</w:t>
      </w:r>
      <w:r w:rsidR="00E93E2A">
        <w:t>,</w:t>
      </w:r>
      <w:r w:rsidRPr="00CD6474">
        <w:t xml:space="preserve"> mit welchen der Datenzugriff auf die Datenbank </w:t>
      </w:r>
      <w:r w:rsidR="00EC22E3" w:rsidRPr="00CD6474">
        <w:t>ermöglicht wird,</w:t>
      </w:r>
      <w:r w:rsidRPr="00CD6474">
        <w:t xml:space="preserve"> und es werden Services </w:t>
      </w:r>
      <w:r w:rsidR="00471DD4" w:rsidRPr="00CD6474">
        <w:t>implementiert,</w:t>
      </w:r>
      <w:r w:rsidRPr="00CD6474">
        <w:t xml:space="preserve"> welche die im Application Core definierten Interfaces verwenden.</w:t>
      </w:r>
    </w:p>
    <w:p w14:paraId="742B3004" w14:textId="4A7D8B1B" w:rsidR="002F4489" w:rsidRPr="00CD6474" w:rsidRDefault="002F4489" w:rsidP="002F4489">
      <w:pPr>
        <w:pStyle w:val="Formatvorlage2"/>
      </w:pPr>
      <w:bookmarkStart w:id="81" w:name="_Toc163206368"/>
      <w:r w:rsidRPr="00CD6474">
        <w:t>Application</w:t>
      </w:r>
      <w:bookmarkEnd w:id="81"/>
    </w:p>
    <w:p w14:paraId="30ED5EEB" w14:textId="19936090" w:rsidR="00990DF4" w:rsidRPr="00CD6474" w:rsidRDefault="00204AA5" w:rsidP="00990DF4">
      <w:pPr>
        <w:pStyle w:val="Main"/>
      </w:pPr>
      <w:r w:rsidRPr="00CD6474">
        <w:t>Das Application</w:t>
      </w:r>
      <w:r w:rsidR="00E93E2A">
        <w:t>-</w:t>
      </w:r>
      <w:r w:rsidRPr="00CD6474">
        <w:t>Projekt ist in dieser Applikation das Gegenstück zum User Interface in der Onion View. Im Application</w:t>
      </w:r>
      <w:r w:rsidR="00E93E2A">
        <w:t>-</w:t>
      </w:r>
      <w:r w:rsidRPr="00CD6474">
        <w:t xml:space="preserve">Projekt sind Controller, View Models und das Program.cs vorhanden. Die Controller kommunizieren mit der Infrastructure, um Daten zu manipulieren, die View Models sind </w:t>
      </w:r>
      <w:r w:rsidR="00EC22E3" w:rsidRPr="00CD6474">
        <w:t>Klassen,</w:t>
      </w:r>
      <w:r w:rsidRPr="00CD6474">
        <w:t xml:space="preserve"> welche nur diese Informationen </w:t>
      </w:r>
      <w:r w:rsidR="00471DD4" w:rsidRPr="00CD6474">
        <w:t>enthalten,</w:t>
      </w:r>
      <w:r w:rsidRPr="00CD6474">
        <w:t xml:space="preserve"> welche während der Laufzeit der Applikation auch wirklich benötigt werden. </w:t>
      </w:r>
    </w:p>
    <w:p w14:paraId="58DF63EA" w14:textId="44B7D016" w:rsidR="00204AA5" w:rsidRPr="00CD6474" w:rsidRDefault="00204AA5" w:rsidP="00990DF4">
      <w:pPr>
        <w:pStyle w:val="Main"/>
      </w:pPr>
      <w:r w:rsidRPr="00CD6474">
        <w:t>Die Konfiguration der ganzen Applikation findet im Program.cs statt.</w:t>
      </w:r>
    </w:p>
    <w:p w14:paraId="244EA231" w14:textId="77777777" w:rsidR="00E04306" w:rsidRDefault="00E04306">
      <w:pPr>
        <w:widowControl/>
        <w:spacing w:line="240" w:lineRule="auto"/>
        <w:rPr>
          <w:i/>
          <w:sz w:val="32"/>
        </w:rPr>
      </w:pPr>
      <w:r>
        <w:br w:type="page"/>
      </w:r>
    </w:p>
    <w:p w14:paraId="66FA2B3F" w14:textId="562353B1" w:rsidR="002F4489" w:rsidRPr="00CD6474" w:rsidRDefault="002F4489" w:rsidP="002F4489">
      <w:pPr>
        <w:pStyle w:val="Formatvorlage2"/>
      </w:pPr>
      <w:bookmarkStart w:id="82" w:name="_Toc163206369"/>
      <w:r w:rsidRPr="00CD6474">
        <w:lastRenderedPageBreak/>
        <w:t>Unit</w:t>
      </w:r>
      <w:r w:rsidR="00CC7720">
        <w:t>-</w:t>
      </w:r>
      <w:r w:rsidRPr="00CD6474">
        <w:t>Tests</w:t>
      </w:r>
      <w:bookmarkEnd w:id="82"/>
    </w:p>
    <w:p w14:paraId="16C83472" w14:textId="2EE4253D" w:rsidR="002F4489" w:rsidRPr="00CD6474" w:rsidRDefault="00204AA5" w:rsidP="002F4489">
      <w:pPr>
        <w:pStyle w:val="Main"/>
      </w:pPr>
      <w:r w:rsidRPr="00CD6474">
        <w:t>Da die Applikation exklusiv in C# geschrieben ist</w:t>
      </w:r>
      <w:r w:rsidR="00E93E2A">
        <w:t>,</w:t>
      </w:r>
      <w:r w:rsidRPr="00CD6474">
        <w:t xml:space="preserve"> können Unit</w:t>
      </w:r>
      <w:r w:rsidR="00CC7720">
        <w:t>-</w:t>
      </w:r>
      <w:r w:rsidRPr="00CD6474">
        <w:t>Tests im ganzen Programm verwendet werden. Insbesondere im Core</w:t>
      </w:r>
      <w:r w:rsidR="00E93E2A">
        <w:t>-</w:t>
      </w:r>
      <w:r w:rsidRPr="00CD6474">
        <w:t>Projekt können einfach automatische Unit</w:t>
      </w:r>
      <w:r w:rsidR="00CC7720">
        <w:t>-</w:t>
      </w:r>
      <w:r w:rsidRPr="00CD6474">
        <w:t>Tests geschrieben werden, da das Core</w:t>
      </w:r>
      <w:r w:rsidR="00E93E2A">
        <w:t>-</w:t>
      </w:r>
      <w:r w:rsidRPr="00CD6474">
        <w:t>Projekt keine äusseren Abhängigkeiten aufweist. Auch das Infrastructure und Application</w:t>
      </w:r>
      <w:r w:rsidR="00E93E2A">
        <w:t>-</w:t>
      </w:r>
      <w:r w:rsidRPr="00CD6474">
        <w:t>Projekt können gut mit Unit</w:t>
      </w:r>
      <w:r w:rsidR="00CC7720">
        <w:t>-</w:t>
      </w:r>
      <w:r w:rsidRPr="00CD6474">
        <w:t>Tests abgedeckt werden, wobei äussere Abhängigkeiten (wie zum Beispiel die Datenbank oder Jira API) gemockt werden müssen.</w:t>
      </w:r>
    </w:p>
    <w:p w14:paraId="1B25BE9D" w14:textId="0B23E8ED" w:rsidR="00653AAE" w:rsidRPr="00CD6474" w:rsidRDefault="00653AAE" w:rsidP="00653AAE">
      <w:pPr>
        <w:pStyle w:val="Formatvorlage3"/>
      </w:pPr>
      <w:bookmarkStart w:id="83" w:name="_Toc163206370"/>
      <w:r w:rsidRPr="00CD6474">
        <w:t>NSubstitute</w:t>
      </w:r>
      <w:bookmarkEnd w:id="83"/>
    </w:p>
    <w:p w14:paraId="6E53084C" w14:textId="017562DD" w:rsidR="00653AAE" w:rsidRPr="00CD6474" w:rsidRDefault="00653AAE" w:rsidP="00653AAE">
      <w:pPr>
        <w:pStyle w:val="Main"/>
      </w:pPr>
      <w:r w:rsidRPr="00CD6474">
        <w:t xml:space="preserve">Bei NSubstitute handelt es sich um ein NuGet </w:t>
      </w:r>
      <w:r w:rsidR="00EC22E3" w:rsidRPr="00CD6474">
        <w:t>Package,</w:t>
      </w:r>
      <w:r w:rsidRPr="00CD6474">
        <w:t xml:space="preserve"> welches das Mocken innerhalb eines Tests erleichtert. Objekte können mit NSubstitute gemockt werden</w:t>
      </w:r>
      <w:r w:rsidR="00E93E2A">
        <w:t>,</w:t>
      </w:r>
      <w:r w:rsidRPr="00CD6474">
        <w:t xml:space="preserve"> wonach die Rückgabewerte einzelner Methoden der Instanzen definiert werden können.</w:t>
      </w:r>
    </w:p>
    <w:p w14:paraId="02941264" w14:textId="46A1363B" w:rsidR="00653AAE" w:rsidRPr="00CD6474" w:rsidRDefault="00653AAE" w:rsidP="00653AAE">
      <w:pPr>
        <w:pStyle w:val="Main"/>
      </w:pPr>
      <w:r w:rsidRPr="00CD6474">
        <w:t>Hier ein Beispiel:</w:t>
      </w:r>
    </w:p>
    <w:p w14:paraId="19A6B760" w14:textId="1704BCFD" w:rsidR="00653AAE" w:rsidRPr="00CD6474" w:rsidRDefault="00653AAE" w:rsidP="00653AAE">
      <w:pPr>
        <w:pStyle w:val="Code"/>
        <w:rPr>
          <w:noProof w:val="0"/>
          <w:lang w:val="de-CH"/>
        </w:rPr>
      </w:pPr>
      <w:r w:rsidRPr="00CD6474">
        <w:rPr>
          <w:noProof w:val="0"/>
          <w:lang w:val="de-CH"/>
        </w:rPr>
        <w:t>calculator = Substitute.For&lt;ICalculator&gt;();</w:t>
      </w:r>
    </w:p>
    <w:p w14:paraId="4C3CE2B7" w14:textId="56D257ED" w:rsidR="00653AAE" w:rsidRPr="00CD6474" w:rsidRDefault="00653AAE" w:rsidP="00653AAE">
      <w:pPr>
        <w:pStyle w:val="Code"/>
        <w:rPr>
          <w:noProof w:val="0"/>
          <w:lang w:val="de-CH"/>
        </w:rPr>
      </w:pPr>
      <w:r w:rsidRPr="00CD6474">
        <w:rPr>
          <w:noProof w:val="0"/>
          <w:lang w:val="de-CH"/>
        </w:rPr>
        <w:t>calculator.Add(1, 2).Returns(3);</w:t>
      </w:r>
    </w:p>
    <w:p w14:paraId="0A7E6382" w14:textId="72B09E57" w:rsidR="00653AAE" w:rsidRPr="00CD6474" w:rsidRDefault="00653AAE" w:rsidP="00653AAE">
      <w:pPr>
        <w:pStyle w:val="Main"/>
      </w:pPr>
      <w:r w:rsidRPr="00CD6474">
        <w:t xml:space="preserve">Mit diesen beiden Zeilen wurde </w:t>
      </w:r>
      <w:r w:rsidR="00EC22E3" w:rsidRPr="00CD6474">
        <w:t>definiert,</w:t>
      </w:r>
      <w:r w:rsidRPr="00CD6474">
        <w:t xml:space="preserve"> dass die Add Methode der calculator Instanz des Interface ICalculator mit den Eingabewerten 1 und 2 immer 3 </w:t>
      </w:r>
      <w:r w:rsidR="00471DD4" w:rsidRPr="00CD6474">
        <w:t>zurückgibt</w:t>
      </w:r>
      <w:r w:rsidRPr="00CD6474">
        <w:t>.</w:t>
      </w:r>
    </w:p>
    <w:p w14:paraId="7B69F1AB" w14:textId="2C872670" w:rsidR="00653AAE" w:rsidRPr="00CD6474" w:rsidRDefault="00653AAE" w:rsidP="00653AAE">
      <w:pPr>
        <w:pStyle w:val="Formatvorlage3"/>
      </w:pPr>
      <w:bookmarkStart w:id="84" w:name="_Toc163206371"/>
      <w:r w:rsidRPr="00CD6474">
        <w:t>Fluent Assertions</w:t>
      </w:r>
      <w:bookmarkEnd w:id="84"/>
    </w:p>
    <w:p w14:paraId="41CB3970" w14:textId="6C4C18C1" w:rsidR="00653AAE" w:rsidRPr="00CD6474" w:rsidRDefault="00653AAE" w:rsidP="00020F95">
      <w:pPr>
        <w:pStyle w:val="Main"/>
      </w:pPr>
      <w:r w:rsidRPr="00CD6474">
        <w:t xml:space="preserve">Fluent Assertions wurde für schönere und lesbarere Tests entwickelt. Fluent Assertions ermöglicht es, den Assert Schritt eines Testes sprachlich flüssig zu formulieren und verhindert mit seiner organischen Ausdrücken Inkonsistenzen zwischen Tests. Als Beispiel wird direkt </w:t>
      </w:r>
      <w:r w:rsidR="00D52AA1" w:rsidRPr="00CD6474">
        <w:t>das gemockte Objekt von NSubstitute verwendet.</w:t>
      </w:r>
    </w:p>
    <w:p w14:paraId="4EBE9596" w14:textId="14BEF3A8" w:rsidR="00D52AA1" w:rsidRPr="00A8455F" w:rsidRDefault="00D52AA1" w:rsidP="00D52AA1">
      <w:pPr>
        <w:pStyle w:val="Code"/>
        <w:rPr>
          <w:noProof w:val="0"/>
        </w:rPr>
      </w:pPr>
      <w:r w:rsidRPr="00A8455F">
        <w:rPr>
          <w:noProof w:val="0"/>
        </w:rPr>
        <w:t>result = calculator.Add(1, 2);</w:t>
      </w:r>
    </w:p>
    <w:p w14:paraId="60BB61F7" w14:textId="5D832FC9" w:rsidR="00D52AA1" w:rsidRPr="00A8455F" w:rsidRDefault="00D52AA1" w:rsidP="00D52AA1">
      <w:pPr>
        <w:pStyle w:val="Code"/>
        <w:rPr>
          <w:noProof w:val="0"/>
        </w:rPr>
      </w:pPr>
      <w:r w:rsidRPr="00A8455F">
        <w:rPr>
          <w:noProof w:val="0"/>
        </w:rPr>
        <w:t>result.Should().Be(3);</w:t>
      </w:r>
    </w:p>
    <w:p w14:paraId="460CF038" w14:textId="77777777" w:rsidR="00D26C19" w:rsidRPr="00A8455F" w:rsidRDefault="00D26C19">
      <w:pPr>
        <w:widowControl/>
        <w:spacing w:line="240" w:lineRule="auto"/>
        <w:rPr>
          <w:i/>
          <w:sz w:val="36"/>
          <w:lang w:val="en-US"/>
        </w:rPr>
      </w:pPr>
      <w:r w:rsidRPr="00A8455F">
        <w:rPr>
          <w:lang w:val="en-US"/>
        </w:rPr>
        <w:br w:type="page"/>
      </w:r>
    </w:p>
    <w:p w14:paraId="0F446BD4" w14:textId="1EE4AEA7" w:rsidR="001C16D4" w:rsidRPr="00CD6474" w:rsidRDefault="00C220A9" w:rsidP="001C16D4">
      <w:pPr>
        <w:pStyle w:val="Formatvorlage1"/>
      </w:pPr>
      <w:bookmarkStart w:id="85" w:name="_Toc163206372"/>
      <w:r w:rsidRPr="00CD6474">
        <w:lastRenderedPageBreak/>
        <w:t>Klassendiagramm</w:t>
      </w:r>
      <w:bookmarkEnd w:id="85"/>
    </w:p>
    <w:p w14:paraId="272EEC42" w14:textId="36D587A8" w:rsidR="00393F8A" w:rsidRPr="00CD6474" w:rsidRDefault="00D26C19" w:rsidP="00393F8A">
      <w:pPr>
        <w:pStyle w:val="Main"/>
      </w:pPr>
      <w:r w:rsidRPr="00CD6474">
        <w:t>Das Klassendiagramm ist in Application</w:t>
      </w:r>
      <w:r w:rsidR="00E93E2A">
        <w:t>-</w:t>
      </w:r>
      <w:r w:rsidR="00393F8A" w:rsidRPr="00CD6474">
        <w:t>, Infrastructure</w:t>
      </w:r>
      <w:r w:rsidR="00E93E2A">
        <w:t>-</w:t>
      </w:r>
      <w:r w:rsidRPr="00CD6474">
        <w:t xml:space="preserve"> und Core</w:t>
      </w:r>
      <w:r w:rsidR="00E93E2A">
        <w:t>-</w:t>
      </w:r>
      <w:r w:rsidRPr="00CD6474">
        <w:t>Projekt</w:t>
      </w:r>
      <w:r w:rsidR="00393F8A" w:rsidRPr="00CD6474">
        <w:t>e</w:t>
      </w:r>
      <w:r w:rsidRPr="00CD6474">
        <w:t xml:space="preserve"> aufgeteilt. Das Application Projekt verwendet </w:t>
      </w:r>
      <w:r w:rsidR="00352EF1" w:rsidRPr="00CD6474">
        <w:t>ViewModels,</w:t>
      </w:r>
      <w:r w:rsidRPr="00CD6474">
        <w:t xml:space="preserve"> welche </w:t>
      </w:r>
      <w:r w:rsidR="00393F8A" w:rsidRPr="00CD6474">
        <w:t xml:space="preserve">in der Applikation so verwendet werden können wie sie sind, sie werden nicht zur Datenmanipulation verwendet. </w:t>
      </w:r>
      <w:r w:rsidR="00352EF1" w:rsidRPr="00CD6474">
        <w:t>Des Weiteren</w:t>
      </w:r>
      <w:r w:rsidR="00393F8A" w:rsidRPr="00CD6474">
        <w:t xml:space="preserve"> verfügt das Application Projekt über </w:t>
      </w:r>
      <w:r w:rsidR="00352EF1" w:rsidRPr="00CD6474">
        <w:t>Services,</w:t>
      </w:r>
      <w:r w:rsidR="00393F8A" w:rsidRPr="00CD6474">
        <w:t xml:space="preserve"> welche lediglich die von den ViewModels zur Verfügung gestellten Daten benötigen sowie </w:t>
      </w:r>
      <w:r w:rsidR="00902110" w:rsidRPr="00CD6474">
        <w:t>Controller,</w:t>
      </w:r>
      <w:r w:rsidR="00393F8A" w:rsidRPr="00CD6474">
        <w:t xml:space="preserve"> welche existieren</w:t>
      </w:r>
      <w:r w:rsidR="00E93E2A">
        <w:t>,</w:t>
      </w:r>
      <w:r w:rsidR="00393F8A" w:rsidRPr="00CD6474">
        <w:t xml:space="preserve"> um die Daten zwischen Core Entities und ViewModels zu mappen und auf die Repositories zu schreiben.</w:t>
      </w:r>
    </w:p>
    <w:p w14:paraId="3AD37D46" w14:textId="366CB197" w:rsidR="00393F8A" w:rsidRPr="00CD6474" w:rsidRDefault="00393F8A" w:rsidP="00393F8A">
      <w:pPr>
        <w:pStyle w:val="Main"/>
      </w:pPr>
      <w:r w:rsidRPr="00CD6474">
        <w:t>Das Core</w:t>
      </w:r>
      <w:r w:rsidR="00E93E2A">
        <w:t>-</w:t>
      </w:r>
      <w:r w:rsidRPr="00CD6474">
        <w:t xml:space="preserve">Projekt verfügt über alle Entities, diese Klassen werden zur Manipulation von Daten verwendet. Sie enthalten </w:t>
      </w:r>
      <w:r w:rsidR="00352EF1" w:rsidRPr="00CD6474">
        <w:t>alle Eigenschaften,</w:t>
      </w:r>
      <w:r w:rsidRPr="00CD6474">
        <w:t xml:space="preserve"> welche sie von ihrem Ursprung erhalten (Jira REST API oder LEIS Datenbank). Entitäten werden nicht verändert, sie dienen lediglich dem Transport von Daten. Auch im Core Projekt enthalten ist der Logging Service</w:t>
      </w:r>
      <w:r w:rsidR="00E93E2A">
        <w:t>,</w:t>
      </w:r>
      <w:r w:rsidRPr="00CD6474">
        <w:t xml:space="preserve"> da dieser auf der ganzen Applikation verfügbar sein muss, und die Interfaces der Repositories über welche Datenmanipulation geschieht.</w:t>
      </w:r>
    </w:p>
    <w:p w14:paraId="3EEE7D46" w14:textId="525BF428" w:rsidR="00393F8A" w:rsidRPr="00CD6474" w:rsidRDefault="00393F8A" w:rsidP="00393F8A">
      <w:pPr>
        <w:pStyle w:val="Main"/>
      </w:pPr>
      <w:r w:rsidRPr="00CD6474">
        <w:t>Das Infrastructure</w:t>
      </w:r>
      <w:r w:rsidR="00E93E2A">
        <w:t>-</w:t>
      </w:r>
      <w:r w:rsidRPr="00CD6474">
        <w:t>Projekt enthält alle Repositories über welche die Controller des Application</w:t>
      </w:r>
      <w:r w:rsidR="00E93E2A">
        <w:t>-</w:t>
      </w:r>
      <w:r w:rsidRPr="00CD6474">
        <w:t>Projekts Daten abrufen oder manipulieren können. Ihre Funktionen sind von den Interfaces im Core</w:t>
      </w:r>
      <w:r w:rsidR="00E93E2A">
        <w:t>-</w:t>
      </w:r>
      <w:r w:rsidRPr="00CD6474">
        <w:t>Projekt abhängig.</w:t>
      </w:r>
    </w:p>
    <w:p w14:paraId="76328E1A" w14:textId="40CDE008" w:rsidR="00E8119F" w:rsidRDefault="00352EF1" w:rsidP="00D26C19">
      <w:pPr>
        <w:pStyle w:val="Main"/>
      </w:pPr>
      <w:r w:rsidRPr="00CD6474">
        <w:t>Der Leserlichkeit halber wurden im Diagramm die Verbindungen zwischen Klassen und Service</w:t>
      </w:r>
      <w:r w:rsidR="00E93E2A">
        <w:t>-</w:t>
      </w:r>
      <w:r w:rsidRPr="00CD6474">
        <w:t>Klassen weggelassen.</w:t>
      </w:r>
    </w:p>
    <w:p w14:paraId="736F9520" w14:textId="77777777" w:rsidR="00E04306" w:rsidRDefault="00E04306" w:rsidP="00D26C19">
      <w:pPr>
        <w:pStyle w:val="Main"/>
      </w:pPr>
    </w:p>
    <w:p w14:paraId="57209CC2" w14:textId="27809EB6" w:rsidR="00E8119F" w:rsidRPr="00CD6474" w:rsidRDefault="0067079A" w:rsidP="001C16D4">
      <w:pPr>
        <w:pStyle w:val="Main"/>
      </w:pPr>
      <w:r>
        <w:rPr>
          <w:noProof/>
        </w:rPr>
        <w:drawing>
          <wp:inline distT="0" distB="0" distL="0" distR="0" wp14:anchorId="3D939389" wp14:editId="55D59065">
            <wp:extent cx="5756745" cy="5270274"/>
            <wp:effectExtent l="0" t="0" r="0" b="6985"/>
            <wp:docPr id="3534754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490"/>
                    <a:stretch/>
                  </pic:blipFill>
                  <pic:spPr bwMode="auto">
                    <a:xfrm>
                      <a:off x="0" y="0"/>
                      <a:ext cx="5770916" cy="5283248"/>
                    </a:xfrm>
                    <a:prstGeom prst="rect">
                      <a:avLst/>
                    </a:prstGeom>
                    <a:noFill/>
                    <a:ln>
                      <a:noFill/>
                    </a:ln>
                    <a:extLst>
                      <a:ext uri="{53640926-AAD7-44D8-BBD7-CCE9431645EC}">
                        <a14:shadowObscured xmlns:a14="http://schemas.microsoft.com/office/drawing/2010/main"/>
                      </a:ext>
                    </a:extLst>
                  </pic:spPr>
                </pic:pic>
              </a:graphicData>
            </a:graphic>
          </wp:inline>
        </w:drawing>
      </w:r>
    </w:p>
    <w:p w14:paraId="2905E1A0" w14:textId="61A75A08" w:rsidR="0067079A" w:rsidRDefault="00805EA8" w:rsidP="0067079A">
      <w:pPr>
        <w:pStyle w:val="Beschriftung"/>
      </w:pPr>
      <w:r w:rsidRPr="00CD6474">
        <w:t xml:space="preserve">Abbildung </w:t>
      </w:r>
      <w:r w:rsidR="0080544F">
        <w:t>8</w:t>
      </w:r>
      <w:r w:rsidRPr="00CD6474">
        <w:t>.4</w:t>
      </w:r>
      <w:r w:rsidR="0067079A">
        <w:t xml:space="preserve"> – 1 </w:t>
      </w:r>
      <w:r w:rsidRPr="00CD6474">
        <w:tab/>
        <w:t>Klassendiagramm</w:t>
      </w:r>
      <w:r w:rsidR="0067079A">
        <w:t xml:space="preserve"> Core, Infrastructure</w:t>
      </w:r>
    </w:p>
    <w:p w14:paraId="74D10474" w14:textId="4C1692AB" w:rsidR="0067079A" w:rsidRDefault="00E312EC" w:rsidP="0067079A">
      <w:pPr>
        <w:pStyle w:val="Main"/>
      </w:pPr>
      <w:r>
        <w:rPr>
          <w:noProof/>
        </w:rPr>
        <w:lastRenderedPageBreak/>
        <w:drawing>
          <wp:inline distT="0" distB="0" distL="0" distR="0" wp14:anchorId="1382A48A" wp14:editId="669BE514">
            <wp:extent cx="5756400" cy="6160526"/>
            <wp:effectExtent l="0" t="0" r="0" b="0"/>
            <wp:docPr id="2702826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400" cy="6160526"/>
                    </a:xfrm>
                    <a:prstGeom prst="rect">
                      <a:avLst/>
                    </a:prstGeom>
                    <a:noFill/>
                    <a:ln>
                      <a:noFill/>
                    </a:ln>
                  </pic:spPr>
                </pic:pic>
              </a:graphicData>
            </a:graphic>
          </wp:inline>
        </w:drawing>
      </w:r>
    </w:p>
    <w:p w14:paraId="18135F51" w14:textId="699DA09C" w:rsidR="00BC2549" w:rsidRPr="00CD6474" w:rsidRDefault="0067079A" w:rsidP="0067079A">
      <w:pPr>
        <w:pStyle w:val="Beschriftung"/>
      </w:pPr>
      <w:r>
        <w:t xml:space="preserve">Abbildung </w:t>
      </w:r>
      <w:r w:rsidR="0080544F">
        <w:t>8</w:t>
      </w:r>
      <w:r>
        <w:t>.4 – 2</w:t>
      </w:r>
      <w:r>
        <w:tab/>
        <w:t>Klassendiagramm Application</w:t>
      </w:r>
      <w:r w:rsidR="00BC2549" w:rsidRPr="00CD6474">
        <w:br w:type="page"/>
      </w:r>
    </w:p>
    <w:p w14:paraId="23FC9089" w14:textId="77777777" w:rsidR="00754878" w:rsidRPr="00CD6474" w:rsidRDefault="00754878" w:rsidP="00144A81">
      <w:pPr>
        <w:pStyle w:val="Ebene2"/>
      </w:pPr>
      <w:bookmarkStart w:id="86" w:name="_Toc163206373"/>
      <w:r w:rsidRPr="00CD6474">
        <w:lastRenderedPageBreak/>
        <w:t>Entwicklung</w:t>
      </w:r>
      <w:bookmarkEnd w:id="86"/>
    </w:p>
    <w:p w14:paraId="043E1AFC" w14:textId="77777777" w:rsidR="00754878" w:rsidRPr="00CD6474" w:rsidRDefault="00754878" w:rsidP="00754878">
      <w:pPr>
        <w:pStyle w:val="Formatvorlage1"/>
      </w:pPr>
      <w:bookmarkStart w:id="87" w:name="_Toc163206374"/>
      <w:r w:rsidRPr="00CD6474">
        <w:t>Erweiterung der Datenbank</w:t>
      </w:r>
      <w:bookmarkEnd w:id="87"/>
    </w:p>
    <w:p w14:paraId="5D9DF010" w14:textId="550FB7F9" w:rsidR="00754878" w:rsidRPr="00CD6474" w:rsidRDefault="00754878" w:rsidP="00754878">
      <w:pPr>
        <w:pStyle w:val="Main"/>
      </w:pPr>
      <w:r w:rsidRPr="00CD6474">
        <w:t xml:space="preserve">Die Datenbank wurde um die Tabelle </w:t>
      </w:r>
      <w:r w:rsidR="00CD6474" w:rsidRPr="00CD6474">
        <w:rPr>
          <w:rStyle w:val="TabelleZchn"/>
        </w:rPr>
        <w:t>Whitelist</w:t>
      </w:r>
      <w:r w:rsidRPr="00CD6474">
        <w:t xml:space="preserve"> erweitert. Die Applikation entscheidet </w:t>
      </w:r>
      <w:r w:rsidR="00E93E2A">
        <w:t>aufgrund</w:t>
      </w:r>
      <w:r w:rsidRPr="00CD6474">
        <w:t xml:space="preserve"> der in dieser Tabelle enthaltenen Einträge, ob die Zeiterfassungen auf ein in Jira vorhandenes Projekt in der Datenbank automatisch geführt werden sollen, oder nicht. Einträge werden während der IPA manuell geführt, mit der Neuentwicklung von LEIS ist jedoch vorgesehen, dass diese Einträge über eine Administratorenseite auf der Webseite getätigt werden.</w:t>
      </w:r>
    </w:p>
    <w:p w14:paraId="0F0F90B3" w14:textId="77777777" w:rsidR="00754878" w:rsidRPr="00CD6474" w:rsidRDefault="00754878" w:rsidP="00754878">
      <w:pPr>
        <w:pStyle w:val="Main"/>
      </w:pPr>
    </w:p>
    <w:p w14:paraId="632ED24E" w14:textId="12CFC8C3" w:rsidR="00754878" w:rsidRPr="00CD6474" w:rsidRDefault="00754878" w:rsidP="00754878">
      <w:pPr>
        <w:pStyle w:val="Main"/>
      </w:pPr>
      <w:r w:rsidRPr="00CD6474">
        <w:t xml:space="preserve">Des Weiteren wurde die </w:t>
      </w:r>
      <w:r w:rsidR="00CD6474" w:rsidRPr="00CD6474">
        <w:rPr>
          <w:rStyle w:val="TabelleZchn"/>
        </w:rPr>
        <w:t>Leistungserfassung</w:t>
      </w:r>
      <w:r w:rsidRPr="00CD6474">
        <w:t xml:space="preserve"> Tabelle um die Spalte «LEI_JIRA_BUCHUNG_ID» erweitert. In dieser Spalte erfasst der Jira Synchronizer die Id der Zeiterfassung</w:t>
      </w:r>
      <w:r w:rsidR="00E93E2A">
        <w:t>,</w:t>
      </w:r>
      <w:r w:rsidRPr="00CD6474">
        <w:t xml:space="preserve"> wie sie von Jira importiert wurde und vergleicht Imports mit bereits vorhandenen Einträgen, um sicherzustellen, dass kein Eintrag zweimal importiert und in der Datenbank eingefügt wird. </w:t>
      </w:r>
    </w:p>
    <w:p w14:paraId="6A8176A4" w14:textId="25E4B606" w:rsidR="00754878" w:rsidRPr="00CD6474" w:rsidRDefault="0079615E" w:rsidP="00754878">
      <w:pPr>
        <w:pStyle w:val="Formatvorlage1"/>
      </w:pPr>
      <w:r w:rsidRPr="00CD6474">
        <w:t xml:space="preserve"> </w:t>
      </w:r>
      <w:bookmarkStart w:id="88" w:name="_Toc163206375"/>
      <w:r w:rsidR="00754878" w:rsidRPr="00CD6474">
        <w:t>Klassen Realisierung</w:t>
      </w:r>
      <w:bookmarkEnd w:id="88"/>
    </w:p>
    <w:p w14:paraId="5CD3CAA1" w14:textId="16ABF327" w:rsidR="00754878" w:rsidRPr="00CD6474" w:rsidRDefault="00754878" w:rsidP="00754878">
      <w:pPr>
        <w:pStyle w:val="Main"/>
      </w:pPr>
      <w:r w:rsidRPr="00CD6474">
        <w:t xml:space="preserve">Die im Klassendiagramm enthaltenen Klassen wurden in die Applikation eingebaut. Als </w:t>
      </w:r>
      <w:r w:rsidR="00E93E2A">
        <w:t>E</w:t>
      </w:r>
      <w:r w:rsidRPr="00CD6474">
        <w:t>rstes wurden die Entitäten im Core</w:t>
      </w:r>
      <w:r w:rsidR="00E93E2A">
        <w:t>-</w:t>
      </w:r>
      <w:r w:rsidRPr="00CD6474">
        <w:t>Projekt erstellt, wobei diese im Datenbankkontext so gemappt werden mussten, dass die Namen mit den Datenbanktabellen übereinstimmten. Die Bezeichnungen der Entitäten und ihrer Eigenschaften wurden anders gewählt als in den Tabellen, da die Leserlichkeit des Codes mit der älteren Naming Convention nicht gegeben war. Im Application</w:t>
      </w:r>
      <w:r w:rsidR="00E93E2A">
        <w:t>-</w:t>
      </w:r>
      <w:r w:rsidRPr="00CD6474">
        <w:t>Projekt wurde ausserdem das ViewModel erstellt.</w:t>
      </w:r>
    </w:p>
    <w:p w14:paraId="6150A9AF" w14:textId="4AE2C800" w:rsidR="00FC5191" w:rsidRPr="00CD6474" w:rsidRDefault="00FC5191" w:rsidP="00FC5191">
      <w:pPr>
        <w:pStyle w:val="Formatvorlage1"/>
      </w:pPr>
      <w:bookmarkStart w:id="89" w:name="_Toc163206376"/>
      <w:r w:rsidRPr="00CD6474">
        <w:t>Jira REST API</w:t>
      </w:r>
      <w:bookmarkEnd w:id="89"/>
    </w:p>
    <w:p w14:paraId="33F653D4" w14:textId="6D2AE37D" w:rsidR="00FC5191" w:rsidRPr="00CD6474" w:rsidRDefault="00FC5191" w:rsidP="00FC5191">
      <w:pPr>
        <w:pStyle w:val="Main"/>
      </w:pPr>
      <w:r w:rsidRPr="00CD6474">
        <w:t>Die Jira REST API verfügt über eine äusserst detaillierte Dokumentation, welcher leicht entnommen werden konnte, wie einzelne Projekte angesteuert werden konnten.</w:t>
      </w:r>
      <w:r w:rsidRPr="0098446B">
        <w:rPr>
          <w:vertAlign w:val="superscript"/>
        </w:rPr>
        <w:t>[</w:t>
      </w:r>
      <w:r w:rsidR="0098446B" w:rsidRPr="0098446B">
        <w:rPr>
          <w:vertAlign w:val="superscript"/>
        </w:rPr>
        <w:t>8</w:t>
      </w:r>
      <w:r w:rsidRPr="0098446B">
        <w:rPr>
          <w:vertAlign w:val="superscript"/>
        </w:rPr>
        <w:t>]</w:t>
      </w:r>
      <w:r w:rsidRPr="00CD6474">
        <w:t xml:space="preserve"> Einige Projekte wurden schliesslich in der </w:t>
      </w:r>
      <w:r w:rsidR="00CD6474" w:rsidRPr="00CD6474">
        <w:rPr>
          <w:rStyle w:val="TabelleZchn"/>
        </w:rPr>
        <w:t>Whitelist</w:t>
      </w:r>
      <w:r w:rsidRPr="00CD6474">
        <w:t xml:space="preserve"> Tabelle der Datenbank auf beliebige anonymisierte LEIS Konten gemappt. Dabei wurde einfach der Name des Jira Projektes in der Spalte «WHL_JIRA_PROJECT_NAME» hinterlegt und die Id eines </w:t>
      </w:r>
      <w:r w:rsidR="00CD6474" w:rsidRPr="00CD6474">
        <w:rPr>
          <w:rStyle w:val="TabelleZchn"/>
        </w:rPr>
        <w:t>Projekt</w:t>
      </w:r>
      <w:r w:rsidRPr="00CD6474">
        <w:t xml:space="preserve"> Eintrages in der Spalte «WHL_PRJ_ID». Im weiteren Programmieren wird das dazu führen, dass die Tabelle </w:t>
      </w:r>
      <w:r w:rsidR="00CD6474" w:rsidRPr="00CD6474">
        <w:rPr>
          <w:rStyle w:val="TabelleZchn"/>
        </w:rPr>
        <w:t>Whitelist</w:t>
      </w:r>
      <w:r w:rsidRPr="00CD6474">
        <w:t xml:space="preserve"> abgefragt werden kann, </w:t>
      </w:r>
      <w:r w:rsidR="00BD3286" w:rsidRPr="00CD6474">
        <w:t>Projekte,</w:t>
      </w:r>
      <w:r w:rsidRPr="00CD6474">
        <w:t xml:space="preserve"> welche auf dieser Tabelle vorhanden sind von der Jira REST API importiert werden können, und </w:t>
      </w:r>
      <w:r w:rsidR="00E21E71" w:rsidRPr="00CD6474">
        <w:t>Leistungen,</w:t>
      </w:r>
      <w:r w:rsidRPr="00CD6474">
        <w:t xml:space="preserve"> welche darauf verbucht sind</w:t>
      </w:r>
      <w:r w:rsidR="00E93E2A">
        <w:t>,</w:t>
      </w:r>
      <w:r w:rsidRPr="00CD6474">
        <w:t xml:space="preserve"> in der LEIS Datenbank auf dem entsprechenden Projekt verbucht werden können. </w:t>
      </w:r>
    </w:p>
    <w:p w14:paraId="2C27154C" w14:textId="77777777" w:rsidR="00BD3286" w:rsidRPr="00CD6474" w:rsidRDefault="00BD3286" w:rsidP="00FC5191">
      <w:pPr>
        <w:pStyle w:val="Main"/>
      </w:pPr>
    </w:p>
    <w:p w14:paraId="3A1F8AFD" w14:textId="50A06EFF" w:rsidR="00BD3286" w:rsidRPr="00CD6474" w:rsidRDefault="00BD3286" w:rsidP="00FC5191">
      <w:pPr>
        <w:pStyle w:val="Main"/>
      </w:pPr>
      <w:r w:rsidRPr="00CD6474">
        <w:t>In einem nächsten Schritt wurde ein Atlassian API Token für die IPA namens «Jira_REST_API_Token_IPA» generiert.</w:t>
      </w:r>
      <w:r w:rsidR="0098446B" w:rsidRPr="0098446B">
        <w:rPr>
          <w:vertAlign w:val="superscript"/>
        </w:rPr>
        <w:t>[9]</w:t>
      </w:r>
      <w:r w:rsidRPr="00CD6474">
        <w:t xml:space="preserve"> Da der </w:t>
      </w:r>
      <w:r w:rsidR="00E21E71" w:rsidRPr="00CD6474">
        <w:t>API-Token</w:t>
      </w:r>
      <w:r w:rsidRPr="00CD6474">
        <w:t xml:space="preserve"> nur ein einziges </w:t>
      </w:r>
      <w:r w:rsidR="00E21E71" w:rsidRPr="00CD6474">
        <w:t>Mal</w:t>
      </w:r>
      <w:r w:rsidRPr="00CD6474">
        <w:t xml:space="preserve"> angezeigt wird, wurde dieser im Projektordner zwischengespeichert, jedoch wurde das File mit dem Inhalt des Tokens in ein .gitignore File aufgenommen, damit dieser Token nicht öffentlich ersichtlich ist.</w:t>
      </w:r>
    </w:p>
    <w:p w14:paraId="01628C70" w14:textId="77777777" w:rsidR="00986D9F" w:rsidRPr="00CD6474" w:rsidRDefault="00986D9F">
      <w:pPr>
        <w:widowControl/>
        <w:spacing w:line="240" w:lineRule="auto"/>
        <w:rPr>
          <w:i/>
          <w:sz w:val="36"/>
        </w:rPr>
      </w:pPr>
      <w:r w:rsidRPr="00CD6474">
        <w:br w:type="page"/>
      </w:r>
    </w:p>
    <w:p w14:paraId="5B22E79C" w14:textId="2EDA224C" w:rsidR="00116F82" w:rsidRPr="00CD6474" w:rsidRDefault="00116F82" w:rsidP="00116F82">
      <w:pPr>
        <w:pStyle w:val="Formatvorlage1"/>
      </w:pPr>
      <w:bookmarkStart w:id="90" w:name="_Toc163206377"/>
      <w:r w:rsidRPr="00CD6474">
        <w:lastRenderedPageBreak/>
        <w:t>LEIS Datenbank</w:t>
      </w:r>
      <w:bookmarkEnd w:id="90"/>
    </w:p>
    <w:p w14:paraId="468DE144" w14:textId="5A14020F" w:rsidR="00116F82" w:rsidRPr="00CD6474" w:rsidRDefault="00116F82" w:rsidP="00116F82">
      <w:pPr>
        <w:pStyle w:val="Main"/>
      </w:pPr>
      <w:r w:rsidRPr="00CD6474">
        <w:t>Zur Realisierung dieser Applikation wurde eine anonymisierte Version der Datenbank des internen Leistungserfassungssystems zur Verfügung gestellt. Anonymisiert heisst hier einfach, dass alle Personendaten oder Daten, welche zur Identifikation einer Person führen könnten, unwiderruflich kodiert wurden.</w:t>
      </w:r>
    </w:p>
    <w:p w14:paraId="058883FB" w14:textId="27CDCAB8" w:rsidR="00986D9F" w:rsidRPr="00CD6474" w:rsidRDefault="00116F82" w:rsidP="00986D9F">
      <w:pPr>
        <w:pStyle w:val="Main"/>
      </w:pPr>
      <w:r w:rsidRPr="00CD6474">
        <w:t>Normalerweise ist es mit .NET</w:t>
      </w:r>
      <w:r w:rsidR="00986D9F" w:rsidRPr="00CD6474">
        <w:t xml:space="preserve"> 8 sehr einfach möglich, Klassen anhand einer Datenbank und ihrer Tabellen erstellen zu lassen. Da die LEIS Datenbank jedoch über einige Sonderheiten verfügt (so gibt es kaum Fremdschlüssel und in manchen Tabellen sogar Datenleichen) wurde entschieden, stattdessen mit dem Microsoft Data SqlClient</w:t>
      </w:r>
      <w:r w:rsidR="0098446B" w:rsidRPr="0098446B">
        <w:rPr>
          <w:vertAlign w:val="superscript"/>
        </w:rPr>
        <w:t>[10]</w:t>
      </w:r>
      <w:r w:rsidR="00986D9F" w:rsidRPr="00CD6474">
        <w:t xml:space="preserve"> zu arbeiten. Der SqlClient erlaubt es dem Entwickler direkt in der Entwicklungsumgebung eine Verbindung mit einer Datenbank auf einem SQL-Server aufzubauen, so können auch SQL Queries verwendet werden und Probleme mit fehlenden Fremdschlüsseln oder Datenleichen können ohne Probleme umgangen werden.</w:t>
      </w:r>
    </w:p>
    <w:p w14:paraId="60407250" w14:textId="7FBA107E" w:rsidR="00116F82" w:rsidRPr="00CD6474" w:rsidRDefault="00116F82" w:rsidP="00116F82">
      <w:pPr>
        <w:pStyle w:val="Main"/>
      </w:pPr>
    </w:p>
    <w:p w14:paraId="1F1FB33C" w14:textId="1762F791" w:rsidR="005C7D3A" w:rsidRPr="00CD6474" w:rsidRDefault="005C7D3A" w:rsidP="005C7D3A">
      <w:pPr>
        <w:pStyle w:val="Formatvorlage1"/>
      </w:pPr>
      <w:bookmarkStart w:id="91" w:name="_Toc163206378"/>
      <w:r w:rsidRPr="00CD6474">
        <w:t>Logging</w:t>
      </w:r>
      <w:bookmarkEnd w:id="91"/>
    </w:p>
    <w:p w14:paraId="4ACEF9A1" w14:textId="1865AECE" w:rsidR="005C7D3A" w:rsidRPr="00CD6474" w:rsidRDefault="005C7D3A" w:rsidP="005C7D3A">
      <w:pPr>
        <w:pStyle w:val="Formatvorlage2"/>
      </w:pPr>
      <w:bookmarkStart w:id="92" w:name="_Toc163206379"/>
      <w:r w:rsidRPr="00CD6474">
        <w:t>Log</w:t>
      </w:r>
      <w:r w:rsidR="00E93E2A">
        <w:t>-</w:t>
      </w:r>
      <w:r w:rsidRPr="00CD6474">
        <w:t>Codes</w:t>
      </w:r>
      <w:bookmarkEnd w:id="92"/>
    </w:p>
    <w:p w14:paraId="216B8F3E" w14:textId="60DBAE37" w:rsidR="00986D9F" w:rsidRPr="00CD6474" w:rsidRDefault="00986D9F" w:rsidP="00986D9F">
      <w:pPr>
        <w:pStyle w:val="Main"/>
      </w:pPr>
      <w:r w:rsidRPr="00CD6474">
        <w:t>Die Log</w:t>
      </w:r>
      <w:r w:rsidR="00E93E2A">
        <w:t>-</w:t>
      </w:r>
      <w:r w:rsidRPr="00CD6474">
        <w:t>Codes wurden durch http Response Codes inspiriert</w:t>
      </w:r>
      <w:r w:rsidR="00E93E2A">
        <w:t>,</w:t>
      </w:r>
      <w:r w:rsidRPr="00CD6474">
        <w:t xml:space="preserve"> und als Enum in der Applikation gespeichert. Folgende Codes existieren:</w:t>
      </w:r>
    </w:p>
    <w:p w14:paraId="4757457D" w14:textId="77777777" w:rsidR="00A25B87" w:rsidRPr="00CD6474" w:rsidRDefault="00A25B87" w:rsidP="00986D9F">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
        <w:gridCol w:w="2137"/>
        <w:gridCol w:w="6779"/>
      </w:tblGrid>
      <w:tr w:rsidR="00986D9F" w:rsidRPr="00CD6474" w14:paraId="5455C29A" w14:textId="77777777" w:rsidTr="00986D9F">
        <w:tc>
          <w:tcPr>
            <w:tcW w:w="709" w:type="dxa"/>
          </w:tcPr>
          <w:p w14:paraId="59B593AC" w14:textId="3A7348A4" w:rsidR="00986D9F" w:rsidRPr="00CD6474" w:rsidRDefault="00986D9F" w:rsidP="00986D9F">
            <w:pPr>
              <w:pStyle w:val="Main"/>
              <w:rPr>
                <w:b/>
                <w:bCs/>
              </w:rPr>
            </w:pPr>
            <w:r w:rsidRPr="00CD6474">
              <w:rPr>
                <w:b/>
                <w:bCs/>
              </w:rPr>
              <w:t>Code</w:t>
            </w:r>
          </w:p>
        </w:tc>
        <w:tc>
          <w:tcPr>
            <w:tcW w:w="1843" w:type="dxa"/>
          </w:tcPr>
          <w:p w14:paraId="25EF02D4" w14:textId="7DF64386" w:rsidR="00986D9F" w:rsidRPr="00CD6474" w:rsidRDefault="00986D9F" w:rsidP="00986D9F">
            <w:pPr>
              <w:pStyle w:val="Main"/>
              <w:rPr>
                <w:b/>
                <w:bCs/>
              </w:rPr>
            </w:pPr>
            <w:r w:rsidRPr="00CD6474">
              <w:rPr>
                <w:b/>
                <w:bCs/>
              </w:rPr>
              <w:t>Bezeichnung</w:t>
            </w:r>
          </w:p>
        </w:tc>
        <w:tc>
          <w:tcPr>
            <w:tcW w:w="7076" w:type="dxa"/>
          </w:tcPr>
          <w:p w14:paraId="5D4C5495" w14:textId="3603CE83" w:rsidR="00986D9F" w:rsidRPr="00CD6474" w:rsidRDefault="00986D9F" w:rsidP="00986D9F">
            <w:pPr>
              <w:pStyle w:val="Main"/>
              <w:rPr>
                <w:b/>
                <w:bCs/>
              </w:rPr>
            </w:pPr>
            <w:r w:rsidRPr="00CD6474">
              <w:rPr>
                <w:b/>
                <w:bCs/>
              </w:rPr>
              <w:t>Verwendung</w:t>
            </w:r>
          </w:p>
        </w:tc>
      </w:tr>
      <w:tr w:rsidR="00986D9F" w:rsidRPr="00CD6474" w14:paraId="2F6305F5" w14:textId="77777777" w:rsidTr="00986D9F">
        <w:tc>
          <w:tcPr>
            <w:tcW w:w="709" w:type="dxa"/>
          </w:tcPr>
          <w:p w14:paraId="79176C0D" w14:textId="5413CE92" w:rsidR="00986D9F" w:rsidRPr="00CD6474" w:rsidRDefault="00986D9F" w:rsidP="00986D9F">
            <w:pPr>
              <w:pStyle w:val="Main"/>
            </w:pPr>
            <w:r w:rsidRPr="00CD6474">
              <w:t>100</w:t>
            </w:r>
          </w:p>
        </w:tc>
        <w:tc>
          <w:tcPr>
            <w:tcW w:w="1843" w:type="dxa"/>
          </w:tcPr>
          <w:p w14:paraId="12993453" w14:textId="064E8217" w:rsidR="00986D9F" w:rsidRPr="00CD6474" w:rsidRDefault="00986D9F" w:rsidP="00986D9F">
            <w:pPr>
              <w:pStyle w:val="Main"/>
            </w:pPr>
            <w:r w:rsidRPr="00CD6474">
              <w:t>Information</w:t>
            </w:r>
          </w:p>
        </w:tc>
        <w:tc>
          <w:tcPr>
            <w:tcW w:w="7076" w:type="dxa"/>
          </w:tcPr>
          <w:p w14:paraId="1A790289" w14:textId="5C22440E" w:rsidR="00986D9F" w:rsidRPr="00CD6474" w:rsidRDefault="00986D9F" w:rsidP="00986D9F">
            <w:pPr>
              <w:pStyle w:val="Main"/>
            </w:pPr>
            <w:r w:rsidRPr="00CD6474">
              <w:t>Eine generelle Information, welche im Logfile vermerkt werden soll.</w:t>
            </w:r>
          </w:p>
        </w:tc>
      </w:tr>
      <w:tr w:rsidR="00986D9F" w:rsidRPr="00CD6474" w14:paraId="16467B6C" w14:textId="77777777" w:rsidTr="00986D9F">
        <w:tc>
          <w:tcPr>
            <w:tcW w:w="709" w:type="dxa"/>
          </w:tcPr>
          <w:p w14:paraId="04E846B9" w14:textId="56D756BD" w:rsidR="00986D9F" w:rsidRPr="00CD6474" w:rsidRDefault="00986D9F" w:rsidP="00986D9F">
            <w:pPr>
              <w:pStyle w:val="Main"/>
            </w:pPr>
            <w:r w:rsidRPr="00CD6474">
              <w:t>101</w:t>
            </w:r>
          </w:p>
        </w:tc>
        <w:tc>
          <w:tcPr>
            <w:tcW w:w="1843" w:type="dxa"/>
          </w:tcPr>
          <w:p w14:paraId="5DEDDBF4" w14:textId="74EA13EE" w:rsidR="00986D9F" w:rsidRPr="00CD6474" w:rsidRDefault="00986D9F" w:rsidP="00986D9F">
            <w:pPr>
              <w:pStyle w:val="Main"/>
            </w:pPr>
            <w:r w:rsidRPr="00CD6474">
              <w:t>LogfileInitialized</w:t>
            </w:r>
          </w:p>
        </w:tc>
        <w:tc>
          <w:tcPr>
            <w:tcW w:w="7076" w:type="dxa"/>
          </w:tcPr>
          <w:p w14:paraId="091C1B0D" w14:textId="747D1CC9" w:rsidR="00986D9F" w:rsidRPr="00CD6474" w:rsidRDefault="00986D9F" w:rsidP="00986D9F">
            <w:pPr>
              <w:pStyle w:val="Main"/>
            </w:pPr>
            <w:r w:rsidRPr="00CD6474">
              <w:t>Das Logfile wurde erstellt.</w:t>
            </w:r>
          </w:p>
        </w:tc>
      </w:tr>
      <w:tr w:rsidR="00986D9F" w:rsidRPr="00CD6474" w14:paraId="570755F6" w14:textId="77777777" w:rsidTr="00986D9F">
        <w:tc>
          <w:tcPr>
            <w:tcW w:w="709" w:type="dxa"/>
          </w:tcPr>
          <w:p w14:paraId="28F98C78" w14:textId="50B5FF21" w:rsidR="00986D9F" w:rsidRPr="00CD6474" w:rsidRDefault="00986D9F" w:rsidP="00986D9F">
            <w:pPr>
              <w:pStyle w:val="Main"/>
            </w:pPr>
            <w:r w:rsidRPr="00CD6474">
              <w:t>102</w:t>
            </w:r>
          </w:p>
        </w:tc>
        <w:tc>
          <w:tcPr>
            <w:tcW w:w="1843" w:type="dxa"/>
          </w:tcPr>
          <w:p w14:paraId="088E8DD8" w14:textId="53731B20" w:rsidR="00986D9F" w:rsidRPr="00CD6474" w:rsidRDefault="00986D9F" w:rsidP="00986D9F">
            <w:pPr>
              <w:pStyle w:val="Main"/>
            </w:pPr>
            <w:r w:rsidRPr="00CD6474">
              <w:t>ApplicationStarted</w:t>
            </w:r>
          </w:p>
        </w:tc>
        <w:tc>
          <w:tcPr>
            <w:tcW w:w="7076" w:type="dxa"/>
          </w:tcPr>
          <w:p w14:paraId="5FE45E6D" w14:textId="6C7D1A23" w:rsidR="00986D9F" w:rsidRPr="00CD6474" w:rsidRDefault="00986D9F" w:rsidP="00986D9F">
            <w:pPr>
              <w:pStyle w:val="Main"/>
            </w:pPr>
            <w:r w:rsidRPr="00CD6474">
              <w:t>Die Applikation wurde gestartet.</w:t>
            </w:r>
          </w:p>
        </w:tc>
      </w:tr>
      <w:tr w:rsidR="00986D9F" w:rsidRPr="00CD6474" w14:paraId="351702B8" w14:textId="77777777" w:rsidTr="00986D9F">
        <w:tc>
          <w:tcPr>
            <w:tcW w:w="709" w:type="dxa"/>
          </w:tcPr>
          <w:p w14:paraId="4F799A74" w14:textId="7DE383E8" w:rsidR="00986D9F" w:rsidRPr="00CD6474" w:rsidRDefault="00986D9F" w:rsidP="00986D9F">
            <w:pPr>
              <w:pStyle w:val="Main"/>
            </w:pPr>
            <w:r w:rsidRPr="00CD6474">
              <w:t>199</w:t>
            </w:r>
          </w:p>
        </w:tc>
        <w:tc>
          <w:tcPr>
            <w:tcW w:w="1843" w:type="dxa"/>
          </w:tcPr>
          <w:p w14:paraId="0727370D" w14:textId="728E254C" w:rsidR="00986D9F" w:rsidRPr="00CD6474" w:rsidRDefault="00986D9F" w:rsidP="00986D9F">
            <w:pPr>
              <w:pStyle w:val="Main"/>
            </w:pPr>
            <w:r w:rsidRPr="00CD6474">
              <w:t>ApplicationStopped</w:t>
            </w:r>
          </w:p>
        </w:tc>
        <w:tc>
          <w:tcPr>
            <w:tcW w:w="7076" w:type="dxa"/>
          </w:tcPr>
          <w:p w14:paraId="06779836" w14:textId="5D8F321C" w:rsidR="00986D9F" w:rsidRPr="00CD6474" w:rsidRDefault="00986D9F" w:rsidP="00986D9F">
            <w:pPr>
              <w:pStyle w:val="Main"/>
            </w:pPr>
            <w:r w:rsidRPr="00CD6474">
              <w:t>Die Applikation wurde angehalten.</w:t>
            </w:r>
          </w:p>
        </w:tc>
      </w:tr>
      <w:tr w:rsidR="00986D9F" w:rsidRPr="00CD6474" w14:paraId="48384872" w14:textId="77777777" w:rsidTr="00781F90">
        <w:tc>
          <w:tcPr>
            <w:tcW w:w="709" w:type="dxa"/>
            <w:shd w:val="clear" w:color="auto" w:fill="C2D69B" w:themeFill="accent3" w:themeFillTint="99"/>
          </w:tcPr>
          <w:p w14:paraId="4ED02209" w14:textId="42FAFA01" w:rsidR="00986D9F" w:rsidRPr="00CD6474" w:rsidRDefault="00986D9F" w:rsidP="00986D9F">
            <w:pPr>
              <w:pStyle w:val="Main"/>
            </w:pPr>
            <w:r w:rsidRPr="00CD6474">
              <w:t>200</w:t>
            </w:r>
          </w:p>
        </w:tc>
        <w:tc>
          <w:tcPr>
            <w:tcW w:w="1843" w:type="dxa"/>
          </w:tcPr>
          <w:p w14:paraId="21B6A144" w14:textId="568B2D6A" w:rsidR="00986D9F" w:rsidRPr="00CD6474" w:rsidRDefault="00986D9F" w:rsidP="00986D9F">
            <w:pPr>
              <w:pStyle w:val="Main"/>
            </w:pPr>
            <w:r w:rsidRPr="00CD6474">
              <w:t>Success</w:t>
            </w:r>
          </w:p>
        </w:tc>
        <w:tc>
          <w:tcPr>
            <w:tcW w:w="7076" w:type="dxa"/>
          </w:tcPr>
          <w:p w14:paraId="76557A0D" w14:textId="1A2512A9" w:rsidR="00986D9F" w:rsidRPr="00CD6474" w:rsidRDefault="00986D9F" w:rsidP="00986D9F">
            <w:pPr>
              <w:pStyle w:val="Main"/>
            </w:pPr>
            <w:r w:rsidRPr="00CD6474">
              <w:t>Daten konnten erfolgreich in der Datenbank gespeichert werden.</w:t>
            </w:r>
          </w:p>
        </w:tc>
      </w:tr>
      <w:tr w:rsidR="00986D9F" w:rsidRPr="00CD6474" w14:paraId="444019EF" w14:textId="77777777" w:rsidTr="00781F90">
        <w:tc>
          <w:tcPr>
            <w:tcW w:w="709" w:type="dxa"/>
            <w:shd w:val="clear" w:color="auto" w:fill="FABF8F" w:themeFill="accent6" w:themeFillTint="99"/>
          </w:tcPr>
          <w:p w14:paraId="324023D8" w14:textId="1225567C" w:rsidR="00986D9F" w:rsidRPr="00CD6474" w:rsidRDefault="00986D9F" w:rsidP="00986D9F">
            <w:pPr>
              <w:pStyle w:val="Main"/>
            </w:pPr>
            <w:r w:rsidRPr="00CD6474">
              <w:t>300</w:t>
            </w:r>
          </w:p>
        </w:tc>
        <w:tc>
          <w:tcPr>
            <w:tcW w:w="1843" w:type="dxa"/>
          </w:tcPr>
          <w:p w14:paraId="61ABD48F" w14:textId="40F0849C" w:rsidR="00986D9F" w:rsidRPr="00CD6474" w:rsidRDefault="00986D9F" w:rsidP="00986D9F">
            <w:pPr>
              <w:pStyle w:val="Main"/>
            </w:pPr>
            <w:r w:rsidRPr="00CD6474">
              <w:t>Warning</w:t>
            </w:r>
          </w:p>
        </w:tc>
        <w:tc>
          <w:tcPr>
            <w:tcW w:w="7076" w:type="dxa"/>
          </w:tcPr>
          <w:p w14:paraId="1806498B" w14:textId="6AB21B79" w:rsidR="00986D9F" w:rsidRPr="00CD6474" w:rsidRDefault="00986D9F" w:rsidP="00986D9F">
            <w:pPr>
              <w:pStyle w:val="Main"/>
            </w:pPr>
            <w:r w:rsidRPr="00CD6474">
              <w:t>Eine generelle Warnung, welche im Logfile vermerkt werden soll.</w:t>
            </w:r>
          </w:p>
        </w:tc>
      </w:tr>
      <w:tr w:rsidR="00986D9F" w:rsidRPr="00CD6474" w14:paraId="0C289FD3" w14:textId="77777777" w:rsidTr="00781F90">
        <w:tc>
          <w:tcPr>
            <w:tcW w:w="709" w:type="dxa"/>
            <w:shd w:val="clear" w:color="auto" w:fill="FABF8F" w:themeFill="accent6" w:themeFillTint="99"/>
          </w:tcPr>
          <w:p w14:paraId="6A2FC7C1" w14:textId="1AC18AF3" w:rsidR="00986D9F" w:rsidRPr="00CD6474" w:rsidRDefault="00986D9F" w:rsidP="00986D9F">
            <w:pPr>
              <w:pStyle w:val="Main"/>
            </w:pPr>
            <w:r w:rsidRPr="00CD6474">
              <w:t>301</w:t>
            </w:r>
          </w:p>
        </w:tc>
        <w:tc>
          <w:tcPr>
            <w:tcW w:w="1843" w:type="dxa"/>
          </w:tcPr>
          <w:p w14:paraId="460F2076" w14:textId="032BDC30" w:rsidR="00986D9F" w:rsidRPr="00CD6474" w:rsidRDefault="00986D9F" w:rsidP="00986D9F">
            <w:pPr>
              <w:pStyle w:val="Main"/>
            </w:pPr>
            <w:r w:rsidRPr="00CD6474">
              <w:t>OvertimeWarning</w:t>
            </w:r>
          </w:p>
        </w:tc>
        <w:tc>
          <w:tcPr>
            <w:tcW w:w="7076" w:type="dxa"/>
          </w:tcPr>
          <w:p w14:paraId="4D5D378B" w14:textId="12A9D783" w:rsidR="00986D9F" w:rsidRPr="00CD6474" w:rsidRDefault="00560797" w:rsidP="00986D9F">
            <w:pPr>
              <w:pStyle w:val="Main"/>
            </w:pPr>
            <w:r w:rsidRPr="00CD6474">
              <w:t>Eine in Jira erfasste Leistung geht länger als 24 Stunden.</w:t>
            </w:r>
          </w:p>
        </w:tc>
      </w:tr>
      <w:tr w:rsidR="00986D9F" w:rsidRPr="00CD6474" w14:paraId="5F031E73" w14:textId="77777777" w:rsidTr="00781F90">
        <w:tc>
          <w:tcPr>
            <w:tcW w:w="709" w:type="dxa"/>
            <w:shd w:val="clear" w:color="auto" w:fill="FABF8F" w:themeFill="accent6" w:themeFillTint="99"/>
          </w:tcPr>
          <w:p w14:paraId="4DD55297" w14:textId="03DEF3F3" w:rsidR="00986D9F" w:rsidRPr="00CD6474" w:rsidRDefault="00986D9F" w:rsidP="00986D9F">
            <w:pPr>
              <w:pStyle w:val="Main"/>
            </w:pPr>
            <w:r w:rsidRPr="00CD6474">
              <w:t>302</w:t>
            </w:r>
          </w:p>
        </w:tc>
        <w:tc>
          <w:tcPr>
            <w:tcW w:w="1843" w:type="dxa"/>
          </w:tcPr>
          <w:p w14:paraId="0BCE4FCA" w14:textId="0E6F071D" w:rsidR="00986D9F" w:rsidRPr="00CD6474" w:rsidRDefault="00560797" w:rsidP="00986D9F">
            <w:pPr>
              <w:pStyle w:val="Main"/>
            </w:pPr>
            <w:r w:rsidRPr="00CD6474">
              <w:t>ApplicationAborted</w:t>
            </w:r>
          </w:p>
        </w:tc>
        <w:tc>
          <w:tcPr>
            <w:tcW w:w="7076" w:type="dxa"/>
          </w:tcPr>
          <w:p w14:paraId="04D79F33" w14:textId="2438B68F" w:rsidR="00986D9F" w:rsidRPr="00CD6474" w:rsidRDefault="00560797" w:rsidP="00986D9F">
            <w:pPr>
              <w:pStyle w:val="Main"/>
            </w:pPr>
            <w:r w:rsidRPr="00CD6474">
              <w:t>Die Applikation wurde abgebrochen.</w:t>
            </w:r>
          </w:p>
        </w:tc>
      </w:tr>
      <w:tr w:rsidR="00986D9F" w:rsidRPr="00CD6474" w14:paraId="125D4F88" w14:textId="77777777" w:rsidTr="00781F90">
        <w:tc>
          <w:tcPr>
            <w:tcW w:w="709" w:type="dxa"/>
            <w:shd w:val="clear" w:color="auto" w:fill="E5B8B7" w:themeFill="accent2" w:themeFillTint="66"/>
          </w:tcPr>
          <w:p w14:paraId="40D7C5F3" w14:textId="077E44A5" w:rsidR="00986D9F" w:rsidRPr="00CD6474" w:rsidRDefault="00986D9F" w:rsidP="00986D9F">
            <w:pPr>
              <w:pStyle w:val="Main"/>
            </w:pPr>
            <w:r w:rsidRPr="00CD6474">
              <w:t>400</w:t>
            </w:r>
          </w:p>
        </w:tc>
        <w:tc>
          <w:tcPr>
            <w:tcW w:w="1843" w:type="dxa"/>
          </w:tcPr>
          <w:p w14:paraId="30D1E2C1" w14:textId="4A46FE26" w:rsidR="00986D9F" w:rsidRPr="00CD6474" w:rsidRDefault="00560797" w:rsidP="00986D9F">
            <w:pPr>
              <w:pStyle w:val="Main"/>
            </w:pPr>
            <w:r w:rsidRPr="00CD6474">
              <w:t>Error</w:t>
            </w:r>
          </w:p>
        </w:tc>
        <w:tc>
          <w:tcPr>
            <w:tcW w:w="7076" w:type="dxa"/>
          </w:tcPr>
          <w:p w14:paraId="7EF4DA08" w14:textId="3A8D0ED4" w:rsidR="00986D9F" w:rsidRPr="00CD6474" w:rsidRDefault="00560797" w:rsidP="00986D9F">
            <w:pPr>
              <w:pStyle w:val="Main"/>
            </w:pPr>
            <w:r w:rsidRPr="00CD6474">
              <w:t>Ein genereller Fehler, welcher im Logfile vermerkt werden soll.</w:t>
            </w:r>
          </w:p>
        </w:tc>
      </w:tr>
      <w:tr w:rsidR="00986D9F" w:rsidRPr="00CD6474" w14:paraId="26157A54" w14:textId="77777777" w:rsidTr="00781F90">
        <w:tc>
          <w:tcPr>
            <w:tcW w:w="709" w:type="dxa"/>
            <w:shd w:val="clear" w:color="auto" w:fill="E5B8B7" w:themeFill="accent2" w:themeFillTint="66"/>
          </w:tcPr>
          <w:p w14:paraId="413F5301" w14:textId="3DA133B2" w:rsidR="00986D9F" w:rsidRPr="00CD6474" w:rsidRDefault="00986D9F" w:rsidP="00986D9F">
            <w:pPr>
              <w:pStyle w:val="Main"/>
            </w:pPr>
            <w:r w:rsidRPr="00CD6474">
              <w:t>401</w:t>
            </w:r>
          </w:p>
        </w:tc>
        <w:tc>
          <w:tcPr>
            <w:tcW w:w="1843" w:type="dxa"/>
          </w:tcPr>
          <w:p w14:paraId="3560222F" w14:textId="294529A8" w:rsidR="00986D9F" w:rsidRPr="00CD6474" w:rsidRDefault="00560797" w:rsidP="00986D9F">
            <w:pPr>
              <w:pStyle w:val="Main"/>
            </w:pPr>
            <w:r w:rsidRPr="00CD6474">
              <w:t>UserNotFound</w:t>
            </w:r>
          </w:p>
        </w:tc>
        <w:tc>
          <w:tcPr>
            <w:tcW w:w="7076" w:type="dxa"/>
          </w:tcPr>
          <w:p w14:paraId="440C473B" w14:textId="6EAF8096" w:rsidR="00986D9F" w:rsidRPr="00CD6474" w:rsidRDefault="00560797" w:rsidP="00986D9F">
            <w:pPr>
              <w:pStyle w:val="Main"/>
            </w:pPr>
            <w:r w:rsidRPr="00CD6474">
              <w:t xml:space="preserve">Der definierte Benutzer konnte in der </w:t>
            </w:r>
            <w:r w:rsidR="00CD6474" w:rsidRPr="00CD6474">
              <w:rPr>
                <w:rStyle w:val="TabelleZchn"/>
              </w:rPr>
              <w:t>User</w:t>
            </w:r>
            <w:r w:rsidRPr="00CD6474">
              <w:t xml:space="preserve"> Tabelle nicht gefunden werden.</w:t>
            </w:r>
          </w:p>
        </w:tc>
      </w:tr>
      <w:tr w:rsidR="00986D9F" w:rsidRPr="00CD6474" w14:paraId="3C2DDA6F" w14:textId="77777777" w:rsidTr="00781F90">
        <w:tc>
          <w:tcPr>
            <w:tcW w:w="709" w:type="dxa"/>
            <w:shd w:val="clear" w:color="auto" w:fill="E5B8B7" w:themeFill="accent2" w:themeFillTint="66"/>
          </w:tcPr>
          <w:p w14:paraId="5B13C94B" w14:textId="20867438" w:rsidR="00986D9F" w:rsidRPr="00CD6474" w:rsidRDefault="00986D9F" w:rsidP="00986D9F">
            <w:pPr>
              <w:pStyle w:val="Main"/>
            </w:pPr>
            <w:r w:rsidRPr="00CD6474">
              <w:t>402</w:t>
            </w:r>
          </w:p>
        </w:tc>
        <w:tc>
          <w:tcPr>
            <w:tcW w:w="1843" w:type="dxa"/>
          </w:tcPr>
          <w:p w14:paraId="211E283A" w14:textId="24AD3282" w:rsidR="00986D9F" w:rsidRPr="00CD6474" w:rsidRDefault="00560797" w:rsidP="00986D9F">
            <w:pPr>
              <w:pStyle w:val="Main"/>
            </w:pPr>
            <w:r w:rsidRPr="00CD6474">
              <w:t>UserNotAuthorized</w:t>
            </w:r>
          </w:p>
        </w:tc>
        <w:tc>
          <w:tcPr>
            <w:tcW w:w="7076" w:type="dxa"/>
          </w:tcPr>
          <w:p w14:paraId="1CF9F4B7" w14:textId="3B20A57D" w:rsidR="00986D9F" w:rsidRPr="00CD6474" w:rsidRDefault="00560797" w:rsidP="00986D9F">
            <w:pPr>
              <w:pStyle w:val="Main"/>
            </w:pPr>
            <w:r w:rsidRPr="00CD6474">
              <w:t>Dem definierten Benutzer ist es nicht erlaubt auf das definierte Projekt zu buchen.</w:t>
            </w:r>
          </w:p>
        </w:tc>
      </w:tr>
    </w:tbl>
    <w:p w14:paraId="20F83FA7" w14:textId="77777777" w:rsidR="00986D9F" w:rsidRPr="00CD6474" w:rsidRDefault="00986D9F" w:rsidP="00986D9F">
      <w:pPr>
        <w:pStyle w:val="Main"/>
      </w:pPr>
    </w:p>
    <w:p w14:paraId="2384E7D3" w14:textId="77777777" w:rsidR="0098446B" w:rsidRDefault="0098446B">
      <w:pPr>
        <w:widowControl/>
        <w:spacing w:line="240" w:lineRule="auto"/>
        <w:rPr>
          <w:i/>
          <w:sz w:val="32"/>
        </w:rPr>
      </w:pPr>
      <w:r>
        <w:br w:type="page"/>
      </w:r>
    </w:p>
    <w:p w14:paraId="10634B1A" w14:textId="78A9C203" w:rsidR="00A25B87" w:rsidRPr="00CD6474" w:rsidRDefault="008202B1" w:rsidP="00C52BAF">
      <w:pPr>
        <w:pStyle w:val="Formatvorlage2"/>
      </w:pPr>
      <w:bookmarkStart w:id="93" w:name="_Toc163206380"/>
      <w:r w:rsidRPr="00CD6474">
        <w:lastRenderedPageBreak/>
        <w:t>Vorgehen</w:t>
      </w:r>
      <w:bookmarkEnd w:id="93"/>
    </w:p>
    <w:p w14:paraId="0F36B67B" w14:textId="6C49C97B" w:rsidR="008202B1" w:rsidRPr="0098446B" w:rsidRDefault="008202B1" w:rsidP="0098446B">
      <w:pPr>
        <w:pStyle w:val="Main"/>
      </w:pPr>
      <w:r w:rsidRPr="00CD6474">
        <w:t>Um das Logging für die Applikation umzusetzen, wurde ein Service erstellt, welcher über eine Methode verfügt, welche ein LogCategory enum und eine Nachricht übernimmt. In der LogCategory wurden verschiedene Logging Codes definiert. Generell gibt es vier Hauptcodes, welche verwendet werden, wenn von den spezifischeren Codes keine passen. Diese Hauptcodes sind 100 für Information, 200 für Success, 300 für Warning und 400 für Error. Der Zahlenraum zwischen diesen Codes ist für spezifischere Codes aus derselben Kategorie des letzten Hauptcodes reserviert (alle Codes zwischen 100 und 199 sind zum Beispiel für Informationscodes reserviert). Dieses enum kann nach Bedarf in der künftigen Entwicklung ausgebaut werden.</w:t>
      </w:r>
    </w:p>
    <w:p w14:paraId="35D80A06" w14:textId="77777777" w:rsidR="008202B1" w:rsidRPr="00CD6474" w:rsidRDefault="008202B1" w:rsidP="008202B1">
      <w:pPr>
        <w:pStyle w:val="Formatvorlage1"/>
      </w:pPr>
      <w:bookmarkStart w:id="94" w:name="_Toc163206381"/>
      <w:r w:rsidRPr="00CD6474">
        <w:t>Development Modus</w:t>
      </w:r>
      <w:bookmarkEnd w:id="94"/>
    </w:p>
    <w:p w14:paraId="082B60E9" w14:textId="040FDF84" w:rsidR="008202B1" w:rsidRPr="00CD6474" w:rsidRDefault="008202B1" w:rsidP="008202B1">
      <w:pPr>
        <w:pStyle w:val="Formatvorlage2"/>
      </w:pPr>
      <w:bookmarkStart w:id="95" w:name="_Toc163206382"/>
      <w:r w:rsidRPr="00CD6474">
        <w:t>Flags</w:t>
      </w:r>
      <w:bookmarkEnd w:id="95"/>
    </w:p>
    <w:p w14:paraId="6211C0E7" w14:textId="01C21DD8" w:rsidR="00DD01AA" w:rsidRPr="00CD6474" w:rsidRDefault="00DD01AA" w:rsidP="008202B1">
      <w:pPr>
        <w:pStyle w:val="Main"/>
      </w:pPr>
      <w:r w:rsidRPr="00CD6474">
        <w:t>Beim Start überprüft die Applikation die vom User eingegebenen Argumente, falls die Applikation mit den Flags «-dev» oder «-d» aufgerufen wurde, startet sie im Development Modus. Werden der Applikation weitere oder andere Argumente mitgegeben, wird in der Log</w:t>
      </w:r>
      <w:r w:rsidR="00E93E2A">
        <w:t>-</w:t>
      </w:r>
      <w:r w:rsidRPr="00CD6474">
        <w:t>Datei als Warnung festgehalten, dass die Applikation mit ungültigen Flags aufgerufen wurde.</w:t>
      </w:r>
    </w:p>
    <w:p w14:paraId="70AE2557" w14:textId="097480B2" w:rsidR="00DD01AA" w:rsidRPr="00CD6474" w:rsidRDefault="00DD01AA" w:rsidP="00DD01AA">
      <w:pPr>
        <w:pStyle w:val="Formatvorlage2"/>
      </w:pPr>
      <w:bookmarkStart w:id="96" w:name="_Toc163206383"/>
      <w:r w:rsidRPr="00CD6474">
        <w:t>Programmablauf</w:t>
      </w:r>
      <w:bookmarkEnd w:id="96"/>
    </w:p>
    <w:p w14:paraId="40C3894D" w14:textId="0EA94AD8" w:rsidR="00DD01AA" w:rsidRPr="00CD6474" w:rsidRDefault="00DD01AA" w:rsidP="00DD01AA">
      <w:pPr>
        <w:pStyle w:val="Main"/>
      </w:pPr>
      <w:r w:rsidRPr="00CD6474">
        <w:t>Der Programmablauf verändert sich im Development Modus nur minim. Wird die Applikation im Development Modus aufgerufen, werden die SQL Queries, welche die von der Jira API erhaltenen Daten in der Datenbank erfassen angepasst, sodass sie ihre Einträge auf den in den appsettings.json definierten User buchen.</w:t>
      </w:r>
    </w:p>
    <w:p w14:paraId="411A9412" w14:textId="77777777" w:rsidR="00E04306" w:rsidRDefault="00E04306">
      <w:pPr>
        <w:widowControl/>
        <w:spacing w:line="240" w:lineRule="auto"/>
        <w:rPr>
          <w:b/>
          <w:i/>
          <w:sz w:val="40"/>
        </w:rPr>
      </w:pPr>
      <w:r>
        <w:br w:type="page"/>
      </w:r>
    </w:p>
    <w:p w14:paraId="21D7023A" w14:textId="2A16A091" w:rsidR="00D85C55" w:rsidRPr="00CD6474" w:rsidRDefault="00CE04A1" w:rsidP="00144A81">
      <w:pPr>
        <w:pStyle w:val="Ebene2"/>
      </w:pPr>
      <w:bookmarkStart w:id="97" w:name="_Toc163206384"/>
      <w:r w:rsidRPr="00CD6474">
        <w:lastRenderedPageBreak/>
        <w:t>Testing</w:t>
      </w:r>
      <w:bookmarkEnd w:id="97"/>
    </w:p>
    <w:p w14:paraId="507D27B0" w14:textId="3DE805F9" w:rsidR="00CE04A1" w:rsidRPr="00CD6474" w:rsidRDefault="00CE04A1" w:rsidP="00A77728">
      <w:pPr>
        <w:pStyle w:val="Formatvorlage1"/>
      </w:pPr>
      <w:bookmarkStart w:id="98" w:name="_Toc163206385"/>
      <w:r w:rsidRPr="00CD6474">
        <w:t>Einleitung</w:t>
      </w:r>
      <w:bookmarkEnd w:id="98"/>
    </w:p>
    <w:p w14:paraId="357B828D" w14:textId="3F15F3F1" w:rsidR="00D91D70" w:rsidRPr="00CD6474" w:rsidRDefault="0045330D" w:rsidP="00CC68F8">
      <w:pPr>
        <w:pStyle w:val="Main"/>
      </w:pPr>
      <w:r w:rsidRPr="00CD6474">
        <w:t>Damit die Funktionalität einer Applikation gewährleistet werden kann</w:t>
      </w:r>
      <w:r w:rsidR="007C3479">
        <w:t>,</w:t>
      </w:r>
      <w:r w:rsidRPr="00CD6474">
        <w:t xml:space="preserve"> soll getestet werden. Testing kann zu der Performance einer Applikation beitragen, Entwicklungszeit verkürzen und hilft beim frühen Erkennen von Bugs oder Inkonsistenzen im Code.</w:t>
      </w:r>
    </w:p>
    <w:p w14:paraId="276D756F" w14:textId="0BAC74B0" w:rsidR="001E25CC" w:rsidRPr="00CD6474" w:rsidRDefault="001E25CC" w:rsidP="00A77728">
      <w:pPr>
        <w:pStyle w:val="Formatvorlage1"/>
      </w:pPr>
      <w:bookmarkStart w:id="99" w:name="_Toc163206386"/>
      <w:r w:rsidRPr="00CD6474">
        <w:t>Umfeld</w:t>
      </w:r>
      <w:bookmarkEnd w:id="99"/>
    </w:p>
    <w:p w14:paraId="43248944" w14:textId="483C27C3" w:rsidR="001E25CC" w:rsidRPr="00CD6474" w:rsidRDefault="0045330D" w:rsidP="001E25CC">
      <w:pPr>
        <w:pStyle w:val="Main"/>
      </w:pPr>
      <w:r w:rsidRPr="00CD6474">
        <w:t>Getestet wird die Applikation zum Grossteil in einem separaten Projekt innerhalb der Solution.</w:t>
      </w:r>
      <w:r w:rsidR="0003498E" w:rsidRPr="00CD6474">
        <w:t xml:space="preserve"> Es wurde entschieden eine Sammlung spezifischer Libraries und Erweiterungen zu verwenden</w:t>
      </w:r>
      <w:r w:rsidR="007C3479">
        <w:t>,</w:t>
      </w:r>
      <w:r w:rsidR="0003498E" w:rsidRPr="00CD6474">
        <w:t xml:space="preserve"> um das Testen so natürlich und leserlich wie möglich zu gestalten.</w:t>
      </w:r>
    </w:p>
    <w:p w14:paraId="3E93DC0D" w14:textId="65C36B0B" w:rsidR="00ED3A19" w:rsidRPr="00CD6474" w:rsidRDefault="001E25CC" w:rsidP="00A77728">
      <w:pPr>
        <w:pStyle w:val="Formatvorlage2"/>
      </w:pPr>
      <w:bookmarkStart w:id="100" w:name="_Toc163206387"/>
      <w:r w:rsidRPr="00CD6474">
        <w:t>Mittel und Methoden</w:t>
      </w:r>
      <w:bookmarkEnd w:id="100"/>
    </w:p>
    <w:p w14:paraId="2482AAF9" w14:textId="3BAA32D0" w:rsidR="00702BF9" w:rsidRPr="00CD6474" w:rsidRDefault="0045330D" w:rsidP="00897F08">
      <w:pPr>
        <w:pStyle w:val="Main"/>
        <w:tabs>
          <w:tab w:val="left" w:pos="2268"/>
        </w:tabs>
      </w:pPr>
      <w:r w:rsidRPr="00CD6474">
        <w:t>Die Applikation verfügt über ein xUnit</w:t>
      </w:r>
      <w:r w:rsidR="00CC7720">
        <w:t xml:space="preserve"> </w:t>
      </w:r>
      <w:r w:rsidRPr="00CD6474">
        <w:t>Test</w:t>
      </w:r>
      <w:r w:rsidR="00CC7720">
        <w:t>p</w:t>
      </w:r>
      <w:r w:rsidRPr="00CD6474">
        <w:t>rojekt. xUnit</w:t>
      </w:r>
      <w:r w:rsidR="00D44FE7" w:rsidRPr="00D44FE7">
        <w:rPr>
          <w:vertAlign w:val="superscript"/>
        </w:rPr>
        <w:t>[11]</w:t>
      </w:r>
      <w:r w:rsidRPr="00CD6474">
        <w:t xml:space="preserve"> ist das führende Testing Framewor</w:t>
      </w:r>
      <w:r w:rsidR="00702BF9" w:rsidRPr="00CD6474">
        <w:t>k in C# und .NET. Tests in xUnit sind entweder als Fact oder als Theory aufgebaut. Facts sind Tests, in welchen eine Methode mit nur einem Datensatz getestet wird, als Theory wird eine Testmethode bezeichnet, wenn ihr mehrere Datensätze gegeben werden, um beispielsweise mehrere Edge Cases abzudecken.</w:t>
      </w:r>
    </w:p>
    <w:p w14:paraId="5977AF2E" w14:textId="4988E9EB" w:rsidR="001E25CC" w:rsidRPr="00CD6474" w:rsidRDefault="0045330D" w:rsidP="00897F08">
      <w:pPr>
        <w:pStyle w:val="Main"/>
        <w:tabs>
          <w:tab w:val="left" w:pos="2268"/>
        </w:tabs>
      </w:pPr>
      <w:r w:rsidRPr="00CD6474">
        <w:t xml:space="preserve"> </w:t>
      </w:r>
    </w:p>
    <w:p w14:paraId="4C3F4D48" w14:textId="3103AB7D" w:rsidR="00C06653" w:rsidRPr="0098446B" w:rsidRDefault="00702BF9" w:rsidP="0098446B">
      <w:pPr>
        <w:pStyle w:val="Main"/>
        <w:tabs>
          <w:tab w:val="left" w:pos="2268"/>
        </w:tabs>
      </w:pPr>
      <w:r w:rsidRPr="00CD6474">
        <w:t xml:space="preserve">Die xUnit Testklassen werden des Weiteren um NSubstitute und </w:t>
      </w:r>
      <w:r w:rsidR="007C3479">
        <w:t>F</w:t>
      </w:r>
      <w:r w:rsidRPr="00CD6474">
        <w:t>luent Assertions ergänzt. NSubstitute</w:t>
      </w:r>
      <w:r w:rsidR="00D44FE7" w:rsidRPr="00D44FE7">
        <w:rPr>
          <w:vertAlign w:val="superscript"/>
        </w:rPr>
        <w:t>[12]</w:t>
      </w:r>
      <w:r w:rsidRPr="00CD6474">
        <w:t xml:space="preserve"> ist ein simpler, entwicklerfreundlicher Ersatz für andere Mocking Libraries. Mit NSubstitute können Methoden, Klassen, oder Third Party Software innerhalb eines Tests gemockt werden. </w:t>
      </w:r>
      <w:r w:rsidR="007C3479">
        <w:t>F</w:t>
      </w:r>
      <w:r w:rsidRPr="00CD6474">
        <w:t>luent Assertions</w:t>
      </w:r>
      <w:r w:rsidRPr="00D44FE7">
        <w:rPr>
          <w:vertAlign w:val="superscript"/>
        </w:rPr>
        <w:t>[1</w:t>
      </w:r>
      <w:r w:rsidR="00D44FE7" w:rsidRPr="00D44FE7">
        <w:rPr>
          <w:vertAlign w:val="superscript"/>
        </w:rPr>
        <w:t>3</w:t>
      </w:r>
      <w:r w:rsidRPr="00D44FE7">
        <w:rPr>
          <w:vertAlign w:val="superscript"/>
        </w:rPr>
        <w:t>]</w:t>
      </w:r>
      <w:r w:rsidRPr="00CD6474">
        <w:t xml:space="preserve"> ist eine Sammlung an </w:t>
      </w:r>
      <w:r w:rsidR="0003498E" w:rsidRPr="00CD6474">
        <w:t>.NET-Erweiterungen,</w:t>
      </w:r>
      <w:r w:rsidRPr="00CD6474">
        <w:t xml:space="preserve"> welche es dem Entwickler erlauben natürliche Sprache in seinen Tests zu verwenden.</w:t>
      </w:r>
    </w:p>
    <w:p w14:paraId="5D723A61" w14:textId="77777777" w:rsidR="00E04306" w:rsidRDefault="00E04306">
      <w:pPr>
        <w:widowControl/>
        <w:spacing w:line="240" w:lineRule="auto"/>
        <w:rPr>
          <w:i/>
          <w:sz w:val="36"/>
        </w:rPr>
      </w:pPr>
      <w:r>
        <w:br w:type="page"/>
      </w:r>
    </w:p>
    <w:p w14:paraId="57748601" w14:textId="6874A1DB" w:rsidR="00AF7C71" w:rsidRPr="00CD6474" w:rsidRDefault="0045330D" w:rsidP="00A77728">
      <w:pPr>
        <w:pStyle w:val="Formatvorlage1"/>
      </w:pPr>
      <w:bookmarkStart w:id="101" w:name="_Toc163206388"/>
      <w:r w:rsidRPr="00CD6474">
        <w:lastRenderedPageBreak/>
        <w:t>Konzept</w:t>
      </w:r>
      <w:bookmarkEnd w:id="101"/>
    </w:p>
    <w:p w14:paraId="113370A8" w14:textId="3288299C" w:rsidR="00AF7C71" w:rsidRPr="00CD6474" w:rsidRDefault="0003498E" w:rsidP="0003498E">
      <w:pPr>
        <w:pStyle w:val="Main"/>
      </w:pPr>
      <w:r w:rsidRPr="00CD6474">
        <w:t>Es werden hauptsächlich automatisierte Unit</w:t>
      </w:r>
      <w:r w:rsidR="00CC7720">
        <w:t>-</w:t>
      </w:r>
      <w:r w:rsidRPr="00CD6474">
        <w:t>Tests verwendet, um die Applikation so vollständig wie möglich zu testen. Am Ende der Entwicklungszeit werden jedoch zusätzlich End-to-end Tests durchgeführt, diese sollen gewährleisten, dass die Applikation</w:t>
      </w:r>
      <w:r w:rsidR="00DD01AA" w:rsidRPr="00CD6474">
        <w:t xml:space="preserve"> auch</w:t>
      </w:r>
      <w:r w:rsidRPr="00CD6474">
        <w:t xml:space="preserve"> als Ganzes funktioniert.</w:t>
      </w:r>
    </w:p>
    <w:p w14:paraId="098A4774" w14:textId="1FC850A5" w:rsidR="005D2B72" w:rsidRPr="00CD6474" w:rsidRDefault="0003498E" w:rsidP="0003498E">
      <w:pPr>
        <w:pStyle w:val="Formatvorlage2"/>
      </w:pPr>
      <w:bookmarkStart w:id="102" w:name="_Toc163206389"/>
      <w:r w:rsidRPr="00CD6474">
        <w:t>Automatisierte Unit</w:t>
      </w:r>
      <w:r w:rsidR="00CC7720">
        <w:t>-</w:t>
      </w:r>
      <w:r w:rsidRPr="00CD6474">
        <w:t>Tests</w:t>
      </w:r>
      <w:bookmarkEnd w:id="102"/>
    </w:p>
    <w:p w14:paraId="329E23E3" w14:textId="0DDDFFFC" w:rsidR="0003498E" w:rsidRPr="00CD6474" w:rsidRDefault="0003498E" w:rsidP="0003498E">
      <w:pPr>
        <w:pStyle w:val="Main"/>
      </w:pPr>
      <w:r w:rsidRPr="00CD6474">
        <w:t>Da die Applikation eine reine Konsolenapplikation ist und über kein Frontend verfügt, sollte es möglich sein fast den ganzen Sourcecode mit sinnvollen automatischen Unit</w:t>
      </w:r>
      <w:r w:rsidR="00CC7720">
        <w:t>-</w:t>
      </w:r>
      <w:r w:rsidRPr="00CD6474">
        <w:t>Tests abzudecken. Ausnahmen beinhalten private Methoden</w:t>
      </w:r>
      <w:r w:rsidR="007C3479">
        <w:t>,</w:t>
      </w:r>
      <w:r w:rsidRPr="00CD6474">
        <w:t xml:space="preserve"> welche in den End-to-end Tests abgedeckt werden, </w:t>
      </w:r>
      <w:r w:rsidR="00C06653">
        <w:t>sowie externe Schnittstellen, welche während der Unit-Tests gemockt werden und ebenfalls in den End-to-end Tests abgedeckt werden. Zu den externen Schnittstellen gehört die LEIS Datenbank und die Jira API.</w:t>
      </w:r>
    </w:p>
    <w:p w14:paraId="1B90FA97" w14:textId="40BDDE3C" w:rsidR="000550F2" w:rsidRPr="00CD6474" w:rsidRDefault="000550F2" w:rsidP="0003498E">
      <w:pPr>
        <w:pStyle w:val="Main"/>
      </w:pPr>
      <w:r w:rsidRPr="00CD6474">
        <w:t>Die Unit</w:t>
      </w:r>
      <w:r w:rsidR="00CC7720">
        <w:t>-</w:t>
      </w:r>
      <w:r w:rsidRPr="00CD6474">
        <w:t xml:space="preserve">Tests sind immer gleich aufgebaut; </w:t>
      </w:r>
      <w:r w:rsidR="007C3479">
        <w:t>d</w:t>
      </w:r>
      <w:r w:rsidRPr="00CD6474">
        <w:t xml:space="preserve">er Name der Testmethode ist gegliedert in den Methodennamen, welchen sie testet, was die Methode macht, und was das Resultat sein soll (Methode__Macht__SollResultat). Innerhalb des Tests ist die Methode in Arrange, Act, Assert gegliedert. Im Arrange Teil werden hier alle Variablen, welche im Test verwendet </w:t>
      </w:r>
      <w:r w:rsidR="002C1829" w:rsidRPr="00CD6474">
        <w:t>werden,</w:t>
      </w:r>
      <w:r w:rsidRPr="00CD6474">
        <w:t xml:space="preserve"> instanziiert, im Act Teil werden Methoden ausgeführt, und im Assert Teil wird getestet, ob das Resultat den erwarteten Wert beinhaltet.</w:t>
      </w:r>
    </w:p>
    <w:p w14:paraId="382B14DA" w14:textId="7F278166" w:rsidR="0003498E" w:rsidRPr="00CD6474" w:rsidRDefault="0003498E" w:rsidP="0003498E">
      <w:pPr>
        <w:pStyle w:val="Formatvorlage2"/>
      </w:pPr>
      <w:bookmarkStart w:id="103" w:name="_Toc163206390"/>
      <w:r w:rsidRPr="00CD6474">
        <w:t>End-to-end Tests</w:t>
      </w:r>
      <w:bookmarkEnd w:id="103"/>
    </w:p>
    <w:p w14:paraId="4F041FDB" w14:textId="10104EDE" w:rsidR="0003498E" w:rsidRPr="00CD6474" w:rsidRDefault="0003498E" w:rsidP="001509EA">
      <w:pPr>
        <w:pStyle w:val="Main"/>
        <w:rPr>
          <w:i/>
          <w:sz w:val="36"/>
        </w:rPr>
      </w:pPr>
      <w:r w:rsidRPr="00CD6474">
        <w:t xml:space="preserve">End-to-end Tests testen die Applikation als Ganzes, </w:t>
      </w:r>
      <w:r w:rsidR="001509EA" w:rsidRPr="00CD6474">
        <w:t>um End-to-end Tests korrekt durchführen zu können, müssen die Datenbank sowie alle erforderlichen Dateien (App.config, appsettings.json) vorliegen und mit korrekten Daten befüllt sein. Mit End-to-end Tests wird getestet, ob die ganze Applikation mit Daten wie sie in der Produktion vorhanden sind so funktioniert wie erwartet. Ein End-to-end Test verfügt über Vorbedingungen, welche erfüllt sein müssen, dass es überhaupt</w:t>
      </w:r>
      <w:r w:rsidR="007C3479">
        <w:t xml:space="preserve"> sinnvoll ist,</w:t>
      </w:r>
      <w:r w:rsidR="001509EA" w:rsidRPr="00CD6474">
        <w:t xml:space="preserve"> den Test auszuführen, sowie ein Verfahren, welchem die Testperson folgen kann, um zu schauen, ob die Applikation so läuft wie sie soll. Das Verfahren soll als grobes Testhandbuch dienen, die Testperson soll nicht zuerst herausfinden müssen</w:t>
      </w:r>
      <w:r w:rsidR="007C3479">
        <w:t>,</w:t>
      </w:r>
      <w:r w:rsidR="001509EA" w:rsidRPr="00CD6474">
        <w:t xml:space="preserve"> wie die Tests genau zu vollziehen sind, bevor sie überhaupt den Test ausführen kann.</w:t>
      </w:r>
    </w:p>
    <w:p w14:paraId="0066D8B9" w14:textId="77777777" w:rsidR="00E04306" w:rsidRDefault="00E04306">
      <w:pPr>
        <w:widowControl/>
        <w:spacing w:line="240" w:lineRule="auto"/>
        <w:rPr>
          <w:i/>
          <w:sz w:val="36"/>
        </w:rPr>
      </w:pPr>
      <w:r>
        <w:br w:type="page"/>
      </w:r>
    </w:p>
    <w:p w14:paraId="479F2D6B" w14:textId="023683B1" w:rsidR="001E25CC" w:rsidRPr="00CD6474" w:rsidRDefault="00D91D70" w:rsidP="00A77728">
      <w:pPr>
        <w:pStyle w:val="Formatvorlage1"/>
      </w:pPr>
      <w:bookmarkStart w:id="104" w:name="_Toc163206391"/>
      <w:r w:rsidRPr="00CD6474">
        <w:lastRenderedPageBreak/>
        <w:t>Testprotokoll</w:t>
      </w:r>
      <w:bookmarkEnd w:id="104"/>
    </w:p>
    <w:p w14:paraId="3E141AB3" w14:textId="754CB967" w:rsidR="000550F2" w:rsidRPr="00CD6474" w:rsidRDefault="00ED3A19" w:rsidP="000550F2">
      <w:pPr>
        <w:pStyle w:val="Formatvorlage2"/>
      </w:pPr>
      <w:bookmarkStart w:id="105" w:name="_Toc163206392"/>
      <w:r w:rsidRPr="00CD6474">
        <w:t>Unit-Tests</w:t>
      </w:r>
      <w:bookmarkEnd w:id="105"/>
    </w:p>
    <w:p w14:paraId="64251091" w14:textId="7E42C844" w:rsidR="00B34508" w:rsidRPr="00CD6474" w:rsidRDefault="00B34508" w:rsidP="00B34508">
      <w:pPr>
        <w:pStyle w:val="Main"/>
      </w:pPr>
      <w:r w:rsidRPr="00CD6474">
        <w:t>Um die Lesbarkeit des Testcodes zu erleichtern, werden Listen, welche in Tests vorkommen, hier ohne ihre Daten aufgeführt. Listen, die im Code über Daten verfügen, welche hier weggelassen wurden, sind am Ende ihrer Initialisierung mit drei Punkten markiert und grau hinterlegt.</w:t>
      </w:r>
    </w:p>
    <w:p w14:paraId="5FAFD8E5" w14:textId="72884312" w:rsidR="00867452" w:rsidRPr="00CD6474" w:rsidRDefault="00867452" w:rsidP="00867452">
      <w:pPr>
        <w:pStyle w:val="Formatvorlage3"/>
      </w:pPr>
      <w:bookmarkStart w:id="106" w:name="_Toc163206393"/>
      <w:r w:rsidRPr="00CD6474">
        <w:t>Durchführung der Tests</w:t>
      </w:r>
      <w:bookmarkEnd w:id="106"/>
    </w:p>
    <w:p w14:paraId="0FD67A19" w14:textId="5F525387" w:rsidR="0098446B" w:rsidRPr="00E04306" w:rsidRDefault="00867452" w:rsidP="00E04306">
      <w:pPr>
        <w:pStyle w:val="Main"/>
      </w:pPr>
      <w:r w:rsidRPr="00CD6474">
        <w:t xml:space="preserve">Es wurden für jede Methode in jedem Service und jedem Controller je mindestens ein Test ausgeführt, wobei versucht wurde sowohl Edge Cases </w:t>
      </w:r>
      <w:r w:rsidR="007C3479">
        <w:t>als</w:t>
      </w:r>
      <w:r w:rsidRPr="00CD6474">
        <w:t xml:space="preserve"> auch normale Use Cases abzudecken. Total wurden</w:t>
      </w:r>
      <w:r w:rsidR="00DB68C8" w:rsidRPr="00CD6474">
        <w:t xml:space="preserve"> 14</w:t>
      </w:r>
      <w:r w:rsidR="00C9027D" w:rsidRPr="00CD6474">
        <w:t xml:space="preserve"> Tests</w:t>
      </w:r>
      <w:r w:rsidRPr="00CD6474">
        <w:t xml:space="preserve"> erfolgreich ausgeführt</w:t>
      </w:r>
      <w:r w:rsidR="00C9027D" w:rsidRPr="00CD6474">
        <w:t>, wobei Repositories</w:t>
      </w:r>
      <w:r w:rsidR="00DB68C8" w:rsidRPr="00CD6474">
        <w:t xml:space="preserve"> und die Jira API</w:t>
      </w:r>
      <w:r w:rsidR="00C9027D" w:rsidRPr="00CD6474">
        <w:t xml:space="preserve"> jeweils gemockt wurden</w:t>
      </w:r>
      <w:r w:rsidRPr="00CD6474">
        <w:t xml:space="preserve">. </w:t>
      </w:r>
      <w:r w:rsidR="00C9027D" w:rsidRPr="00CD6474">
        <w:t>Wichtig zu beachten ist, dass Tests, welche den Logging Service verwenden, einer nach dem anderen ausgeführt werden müssen, da sie, weil sie</w:t>
      </w:r>
      <w:r w:rsidR="00DB68C8" w:rsidRPr="00CD6474">
        <w:t xml:space="preserve"> beim Testing</w:t>
      </w:r>
      <w:r w:rsidR="00C9027D" w:rsidRPr="00CD6474">
        <w:t xml:space="preserve"> parallel laufen, </w:t>
      </w:r>
      <w:r w:rsidR="007C3479">
        <w:t>einander</w:t>
      </w:r>
      <w:r w:rsidR="00C9027D" w:rsidRPr="00CD6474">
        <w:t xml:space="preserve"> blockieren können.</w:t>
      </w:r>
    </w:p>
    <w:p w14:paraId="67FE9D68" w14:textId="2B30F291" w:rsidR="00D91D70" w:rsidRPr="00CD6474" w:rsidRDefault="0003498E" w:rsidP="00A77728">
      <w:pPr>
        <w:pStyle w:val="Formatvorlage2"/>
      </w:pPr>
      <w:bookmarkStart w:id="107" w:name="_Toc163206394"/>
      <w:r w:rsidRPr="00CD6474">
        <w:t>End-to-end Tests</w:t>
      </w:r>
      <w:bookmarkEnd w:id="107"/>
    </w:p>
    <w:p w14:paraId="49C9DCA3" w14:textId="12BDC653" w:rsidR="001509EA" w:rsidRPr="00CD6474" w:rsidRDefault="001509EA" w:rsidP="001509EA">
      <w:pPr>
        <w:pStyle w:val="Titel2NichtVerzeichnis"/>
      </w:pPr>
      <w:r w:rsidRPr="00CD6474">
        <w:t>Generelle Vorbedingungen</w:t>
      </w:r>
    </w:p>
    <w:p w14:paraId="3AEC1C0F" w14:textId="3E9915B6" w:rsidR="001509EA" w:rsidRPr="00CD6474" w:rsidRDefault="001509EA" w:rsidP="001509EA">
      <w:pPr>
        <w:pStyle w:val="Main"/>
        <w:numPr>
          <w:ilvl w:val="0"/>
          <w:numId w:val="26"/>
        </w:numPr>
      </w:pPr>
      <w:r w:rsidRPr="00CD6474">
        <w:t>Um End-to-end Tests durchzuführen, muss eine dem Datenbankdiagramm entsprechende Datenbank vorhanden sein</w:t>
      </w:r>
    </w:p>
    <w:p w14:paraId="259FE871" w14:textId="2868E7E2" w:rsidR="001509EA" w:rsidRPr="00CD6474" w:rsidRDefault="001509EA" w:rsidP="001509EA">
      <w:pPr>
        <w:pStyle w:val="Main"/>
        <w:numPr>
          <w:ilvl w:val="0"/>
          <w:numId w:val="26"/>
        </w:numPr>
      </w:pPr>
      <w:r w:rsidRPr="00CD6474">
        <w:t xml:space="preserve">Eine Datei namens «App.config» soll im Root Verzeichnis des «Application» Projekts der Applikation vorhanden sein. In dieser Datei ist der Connection String der Datenbank sowie der API-Token der Jira API vorhanden. Die Datei ist folgendermassen aufgebaut: </w:t>
      </w:r>
    </w:p>
    <w:p w14:paraId="1769D559"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xml</w:t>
      </w:r>
      <w:r w:rsidRPr="00CD6474">
        <w:rPr>
          <w:noProof w:val="0"/>
          <w:lang w:val="de-CH"/>
        </w:rPr>
        <w:t xml:space="preserve"> </w:t>
      </w:r>
      <w:r w:rsidRPr="00CD6474">
        <w:rPr>
          <w:noProof w:val="0"/>
          <w:color w:val="FF0000"/>
          <w:lang w:val="de-CH"/>
        </w:rPr>
        <w:t>version</w:t>
      </w:r>
      <w:r w:rsidRPr="00CD6474">
        <w:rPr>
          <w:noProof w:val="0"/>
          <w:lang w:val="de-CH"/>
        </w:rPr>
        <w:t xml:space="preserve">="1.0" </w:t>
      </w:r>
      <w:r w:rsidRPr="00CD6474">
        <w:rPr>
          <w:noProof w:val="0"/>
          <w:color w:val="FF0000"/>
          <w:lang w:val="de-CH"/>
        </w:rPr>
        <w:t>encoding</w:t>
      </w:r>
      <w:r w:rsidRPr="00CD6474">
        <w:rPr>
          <w:noProof w:val="0"/>
          <w:lang w:val="de-CH"/>
        </w:rPr>
        <w:t>="utf-8" ?&gt;</w:t>
      </w:r>
    </w:p>
    <w:p w14:paraId="522A82EF" w14:textId="77777777"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43EDEF3A" w14:textId="77777777" w:rsidR="001509EA" w:rsidRPr="00CD6474" w:rsidRDefault="001509EA" w:rsidP="001509EA">
      <w:pPr>
        <w:pStyle w:val="Code"/>
        <w:ind w:left="720"/>
        <w:rPr>
          <w:noProof w:val="0"/>
          <w:lang w:val="de-CH"/>
        </w:rPr>
      </w:pPr>
      <w:r w:rsidRPr="00CD6474">
        <w:rPr>
          <w:noProof w:val="0"/>
          <w:lang w:val="de-CH"/>
        </w:rPr>
        <w:tab/>
        <w:t>&lt;</w:t>
      </w:r>
      <w:r w:rsidRPr="00CD6474">
        <w:rPr>
          <w:noProof w:val="0"/>
          <w:color w:val="A31515"/>
          <w:lang w:val="de-CH"/>
        </w:rPr>
        <w:t>connectionStrings</w:t>
      </w:r>
      <w:r w:rsidRPr="00CD6474">
        <w:rPr>
          <w:noProof w:val="0"/>
          <w:lang w:val="de-CH"/>
        </w:rPr>
        <w:t>&gt;</w:t>
      </w:r>
    </w:p>
    <w:p w14:paraId="19FF6D33" w14:textId="48090A66"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name</w:t>
      </w:r>
      <w:r w:rsidRPr="00A8455F">
        <w:rPr>
          <w:noProof w:val="0"/>
        </w:rPr>
        <w:t xml:space="preserve">="default" </w:t>
      </w:r>
      <w:r w:rsidRPr="00A8455F">
        <w:rPr>
          <w:noProof w:val="0"/>
          <w:color w:val="FF0000"/>
        </w:rPr>
        <w:t>connectionString</w:t>
      </w:r>
      <w:r w:rsidRPr="00A8455F">
        <w:rPr>
          <w:noProof w:val="0"/>
        </w:rPr>
        <w:t xml:space="preserve">="Server=SERVER;Database=DATABASE;User Id=USER;Password=PASSWORD;TrustServerCertificate=True" </w:t>
      </w:r>
      <w:r w:rsidRPr="00A8455F">
        <w:rPr>
          <w:noProof w:val="0"/>
          <w:color w:val="FF0000"/>
        </w:rPr>
        <w:t>providerName</w:t>
      </w:r>
      <w:r w:rsidRPr="00A8455F">
        <w:rPr>
          <w:noProof w:val="0"/>
        </w:rPr>
        <w:t>="System.Data.SqlClient"/&gt;</w:t>
      </w:r>
    </w:p>
    <w:p w14:paraId="770CEAEE" w14:textId="77777777" w:rsidR="001509EA" w:rsidRPr="00A8455F" w:rsidRDefault="001509EA" w:rsidP="001509EA">
      <w:pPr>
        <w:pStyle w:val="Code"/>
        <w:ind w:left="720"/>
        <w:rPr>
          <w:noProof w:val="0"/>
        </w:rPr>
      </w:pPr>
      <w:r w:rsidRPr="00A8455F">
        <w:rPr>
          <w:noProof w:val="0"/>
        </w:rPr>
        <w:tab/>
        <w:t>&lt;/</w:t>
      </w:r>
      <w:r w:rsidRPr="00A8455F">
        <w:rPr>
          <w:noProof w:val="0"/>
          <w:color w:val="A31515"/>
        </w:rPr>
        <w:t>connectionStrings</w:t>
      </w:r>
      <w:r w:rsidRPr="00A8455F">
        <w:rPr>
          <w:noProof w:val="0"/>
        </w:rPr>
        <w:t>&gt;</w:t>
      </w:r>
    </w:p>
    <w:p w14:paraId="459DAF83" w14:textId="77777777" w:rsidR="001509EA" w:rsidRPr="00A8455F" w:rsidRDefault="001509EA" w:rsidP="001509EA">
      <w:pPr>
        <w:pStyle w:val="Code"/>
        <w:ind w:left="720"/>
        <w:rPr>
          <w:noProof w:val="0"/>
        </w:rPr>
      </w:pPr>
      <w:r w:rsidRPr="00A8455F">
        <w:rPr>
          <w:noProof w:val="0"/>
        </w:rPr>
        <w:tab/>
        <w:t>&lt;</w:t>
      </w:r>
      <w:r w:rsidRPr="00A8455F">
        <w:rPr>
          <w:noProof w:val="0"/>
          <w:color w:val="A31515"/>
        </w:rPr>
        <w:t>appSettings</w:t>
      </w:r>
      <w:r w:rsidRPr="00A8455F">
        <w:rPr>
          <w:noProof w:val="0"/>
        </w:rPr>
        <w:t>&gt;</w:t>
      </w:r>
    </w:p>
    <w:p w14:paraId="4D630297" w14:textId="35A6CE21" w:rsidR="001509EA" w:rsidRPr="00A8455F" w:rsidRDefault="001509EA" w:rsidP="001509EA">
      <w:pPr>
        <w:pStyle w:val="Code"/>
        <w:ind w:left="720"/>
        <w:rPr>
          <w:noProof w:val="0"/>
        </w:rPr>
      </w:pPr>
      <w:r w:rsidRPr="00A8455F">
        <w:rPr>
          <w:noProof w:val="0"/>
        </w:rPr>
        <w:tab/>
      </w:r>
      <w:r w:rsidRPr="00A8455F">
        <w:rPr>
          <w:noProof w:val="0"/>
        </w:rPr>
        <w:tab/>
        <w:t>&lt;</w:t>
      </w:r>
      <w:r w:rsidRPr="00A8455F">
        <w:rPr>
          <w:noProof w:val="0"/>
          <w:color w:val="A31515"/>
        </w:rPr>
        <w:t>add</w:t>
      </w:r>
      <w:r w:rsidRPr="00A8455F">
        <w:rPr>
          <w:noProof w:val="0"/>
        </w:rPr>
        <w:t xml:space="preserve"> </w:t>
      </w:r>
      <w:r w:rsidRPr="00A8455F">
        <w:rPr>
          <w:noProof w:val="0"/>
          <w:color w:val="FF0000"/>
        </w:rPr>
        <w:t>key</w:t>
      </w:r>
      <w:r w:rsidRPr="00A8455F">
        <w:rPr>
          <w:noProof w:val="0"/>
        </w:rPr>
        <w:t xml:space="preserve">="api_token" </w:t>
      </w:r>
      <w:r w:rsidRPr="00A8455F">
        <w:rPr>
          <w:noProof w:val="0"/>
          <w:color w:val="FF0000"/>
        </w:rPr>
        <w:t>value</w:t>
      </w:r>
      <w:r w:rsidRPr="00A8455F">
        <w:rPr>
          <w:noProof w:val="0"/>
        </w:rPr>
        <w:t>="USER:TOKEN" /&gt;</w:t>
      </w:r>
    </w:p>
    <w:p w14:paraId="6A673810" w14:textId="77777777" w:rsidR="001509EA" w:rsidRPr="00CD6474" w:rsidRDefault="001509EA" w:rsidP="001509EA">
      <w:pPr>
        <w:pStyle w:val="Code"/>
        <w:ind w:left="720"/>
        <w:rPr>
          <w:noProof w:val="0"/>
          <w:lang w:val="de-CH"/>
        </w:rPr>
      </w:pPr>
      <w:r w:rsidRPr="00A8455F">
        <w:rPr>
          <w:noProof w:val="0"/>
        </w:rPr>
        <w:tab/>
      </w:r>
      <w:r w:rsidRPr="00CD6474">
        <w:rPr>
          <w:noProof w:val="0"/>
          <w:lang w:val="de-CH"/>
        </w:rPr>
        <w:t>&lt;/</w:t>
      </w:r>
      <w:r w:rsidRPr="00CD6474">
        <w:rPr>
          <w:noProof w:val="0"/>
          <w:color w:val="A31515"/>
          <w:lang w:val="de-CH"/>
        </w:rPr>
        <w:t>appSettings</w:t>
      </w:r>
      <w:r w:rsidRPr="00CD6474">
        <w:rPr>
          <w:noProof w:val="0"/>
          <w:lang w:val="de-CH"/>
        </w:rPr>
        <w:t>&gt;</w:t>
      </w:r>
    </w:p>
    <w:p w14:paraId="0C23BB94" w14:textId="3714BA6A" w:rsidR="001509EA" w:rsidRPr="00CD6474" w:rsidRDefault="001509EA" w:rsidP="001509EA">
      <w:pPr>
        <w:pStyle w:val="Code"/>
        <w:ind w:left="720"/>
        <w:rPr>
          <w:noProof w:val="0"/>
          <w:lang w:val="de-CH"/>
        </w:rPr>
      </w:pPr>
      <w:r w:rsidRPr="00CD6474">
        <w:rPr>
          <w:noProof w:val="0"/>
          <w:lang w:val="de-CH"/>
        </w:rPr>
        <w:t>&lt;/</w:t>
      </w:r>
      <w:r w:rsidRPr="00CD6474">
        <w:rPr>
          <w:noProof w:val="0"/>
          <w:color w:val="A31515"/>
          <w:lang w:val="de-CH"/>
        </w:rPr>
        <w:t>configuration</w:t>
      </w:r>
      <w:r w:rsidRPr="00CD6474">
        <w:rPr>
          <w:noProof w:val="0"/>
          <w:lang w:val="de-CH"/>
        </w:rPr>
        <w:t>&gt;</w:t>
      </w:r>
    </w:p>
    <w:p w14:paraId="6B7FD5FF" w14:textId="77777777" w:rsidR="00E04306" w:rsidRDefault="00E04306">
      <w:pPr>
        <w:widowControl/>
        <w:spacing w:line="240" w:lineRule="auto"/>
        <w:rPr>
          <w:i/>
          <w:sz w:val="28"/>
        </w:rPr>
      </w:pPr>
      <w:r>
        <w:br w:type="page"/>
      </w:r>
    </w:p>
    <w:p w14:paraId="239DF905" w14:textId="745B3EA9" w:rsidR="00ED3A19" w:rsidRPr="00CD6474" w:rsidRDefault="00DB68C8" w:rsidP="00DB68C8">
      <w:pPr>
        <w:pStyle w:val="Formatvorlage3"/>
      </w:pPr>
      <w:bookmarkStart w:id="108" w:name="_Toc163206395"/>
      <w:r w:rsidRPr="00CD6474">
        <w:lastRenderedPageBreak/>
        <w:t>Development Modus</w:t>
      </w:r>
      <w:bookmarkEnd w:id="108"/>
    </w:p>
    <w:p w14:paraId="5D1A9E32" w14:textId="6A1F41BD" w:rsidR="00DB68C8" w:rsidRPr="00CD6474" w:rsidRDefault="00DB68C8" w:rsidP="00DB68C8">
      <w:pPr>
        <w:pStyle w:val="Titel2NichtVerzeichnis"/>
      </w:pPr>
      <w:r w:rsidRPr="00CD6474">
        <w:t>Vorbedingungen</w:t>
      </w:r>
    </w:p>
    <w:p w14:paraId="031902E9" w14:textId="59189D22" w:rsidR="00DB68C8" w:rsidRPr="00CD6474" w:rsidRDefault="001509EA" w:rsidP="00DB68C8">
      <w:pPr>
        <w:pStyle w:val="Main"/>
        <w:numPr>
          <w:ilvl w:val="0"/>
          <w:numId w:val="25"/>
        </w:numPr>
      </w:pPr>
      <w:r w:rsidRPr="00CD6474">
        <w:t>Eine Datei namens «appsettings.json» soll im Root Verzeichnis des «Application» Projekts der Applikation vorhanden sein. In dieser Datei ist die Id des Benutzers, auf welchen die Dateien der Jira API, während die Applikation im Development Modus läuft, gebucht werden sollen, definiert. Die Datei ist folgendermassen aufgebaut:</w:t>
      </w:r>
    </w:p>
    <w:p w14:paraId="630F4619" w14:textId="77777777" w:rsidR="001509EA" w:rsidRPr="00CD6474" w:rsidRDefault="001509EA" w:rsidP="001509EA">
      <w:pPr>
        <w:pStyle w:val="Code"/>
        <w:ind w:left="720"/>
        <w:rPr>
          <w:noProof w:val="0"/>
          <w:lang w:val="de-CH"/>
        </w:rPr>
      </w:pPr>
      <w:r w:rsidRPr="00CD6474">
        <w:rPr>
          <w:noProof w:val="0"/>
          <w:lang w:val="de-CH"/>
        </w:rPr>
        <w:t>{</w:t>
      </w:r>
    </w:p>
    <w:p w14:paraId="5C0105F2" w14:textId="1CAF2BD4" w:rsidR="001509EA" w:rsidRPr="00CD6474" w:rsidRDefault="001509EA" w:rsidP="001509EA">
      <w:pPr>
        <w:pStyle w:val="Code"/>
        <w:ind w:left="720"/>
        <w:rPr>
          <w:noProof w:val="0"/>
          <w:lang w:val="de-CH"/>
        </w:rPr>
      </w:pPr>
      <w:r w:rsidRPr="00CD6474">
        <w:rPr>
          <w:noProof w:val="0"/>
          <w:lang w:val="de-CH"/>
        </w:rPr>
        <w:t xml:space="preserve">  </w:t>
      </w:r>
      <w:r w:rsidRPr="00CD6474">
        <w:rPr>
          <w:noProof w:val="0"/>
          <w:color w:val="2E75B6"/>
          <w:lang w:val="de-CH"/>
        </w:rPr>
        <w:t>"DevUser"</w:t>
      </w:r>
      <w:r w:rsidRPr="00CD6474">
        <w:rPr>
          <w:noProof w:val="0"/>
          <w:lang w:val="de-CH"/>
        </w:rPr>
        <w:t>: ID_AS_NUMBER</w:t>
      </w:r>
    </w:p>
    <w:p w14:paraId="6244E47B" w14:textId="2E4DFF17" w:rsidR="001509EA" w:rsidRPr="00CD6474" w:rsidRDefault="001509EA" w:rsidP="001509EA">
      <w:pPr>
        <w:pStyle w:val="Code"/>
        <w:ind w:left="720"/>
        <w:rPr>
          <w:noProof w:val="0"/>
          <w:lang w:val="de-CH"/>
        </w:rPr>
      </w:pPr>
      <w:r w:rsidRPr="00CD6474">
        <w:rPr>
          <w:noProof w:val="0"/>
          <w:lang w:val="de-CH"/>
        </w:rPr>
        <w:t>}</w:t>
      </w:r>
    </w:p>
    <w:p w14:paraId="7E76B361" w14:textId="133532D6" w:rsidR="00DB68C8" w:rsidRPr="00CD6474" w:rsidRDefault="00DB68C8" w:rsidP="00DB68C8">
      <w:pPr>
        <w:pStyle w:val="Titel2NichtVerzeichnis"/>
      </w:pPr>
      <w:r w:rsidRPr="00CD6474">
        <w:t>Verfahren</w:t>
      </w:r>
    </w:p>
    <w:p w14:paraId="4623D8DC" w14:textId="0E3A6BEB" w:rsidR="00DB68C8" w:rsidRPr="00CD6474" w:rsidRDefault="00DB68C8" w:rsidP="00DB68C8">
      <w:pPr>
        <w:pStyle w:val="Main"/>
      </w:pPr>
      <w:r w:rsidRPr="00CD6474">
        <w:t>Um den End-to-end Test durchzuführen</w:t>
      </w:r>
      <w:r w:rsidR="007C3479">
        <w:t>,</w:t>
      </w:r>
      <w:r w:rsidRPr="00CD6474">
        <w:t xml:space="preserve"> kann einfach die Applikation per Kommandozeile mit dem Flag «-dev» oder «-d» aufgerufen werden. Hier ist wichtig zu notieren, dass nur </w:t>
      </w:r>
      <w:r w:rsidR="007C3479" w:rsidRPr="00CD6474">
        <w:t>Projekte,</w:t>
      </w:r>
      <w:r w:rsidRPr="00CD6474">
        <w:t xml:space="preserve"> welche in der </w:t>
      </w:r>
      <w:r w:rsidR="00CD6474" w:rsidRPr="00CD6474">
        <w:rPr>
          <w:rStyle w:val="TabelleZchn"/>
        </w:rPr>
        <w:t>Whitelist</w:t>
      </w:r>
      <w:r w:rsidRPr="00CD6474">
        <w:t xml:space="preserve"> Tabelle vorhanden </w:t>
      </w:r>
      <w:r w:rsidR="002E1CA0" w:rsidRPr="00CD6474">
        <w:t>sind,</w:t>
      </w:r>
      <w:r w:rsidRPr="00CD6474">
        <w:t xml:space="preserve"> synchronisiert werden, und kein Mitarbeiter mit der im appsettings.json definierten Id existiert ein Fehler aufkommen kann.</w:t>
      </w:r>
    </w:p>
    <w:p w14:paraId="4A8038F1" w14:textId="245D50C6" w:rsidR="009C3608" w:rsidRPr="00CD6474" w:rsidRDefault="009C3608" w:rsidP="00DB68C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5D58D1FA" w14:textId="01406A7C" w:rsidR="00DB68C8" w:rsidRPr="00CD6474" w:rsidRDefault="00DB68C8" w:rsidP="00DB68C8">
      <w:pPr>
        <w:pStyle w:val="Formatvorlage3"/>
      </w:pPr>
      <w:bookmarkStart w:id="109" w:name="_Toc163206396"/>
      <w:r w:rsidRPr="00CD6474">
        <w:t>Default Modus</w:t>
      </w:r>
      <w:bookmarkEnd w:id="109"/>
    </w:p>
    <w:p w14:paraId="4C2775B4" w14:textId="77777777" w:rsidR="009C3608" w:rsidRPr="00CD6474" w:rsidRDefault="00DB68C8" w:rsidP="009C3608">
      <w:pPr>
        <w:pStyle w:val="Titel2NichtVerzeichnis"/>
      </w:pPr>
      <w:r w:rsidRPr="00CD6474">
        <w:t>Vorbedingungen</w:t>
      </w:r>
    </w:p>
    <w:p w14:paraId="7A62DFD4" w14:textId="23E0415F" w:rsidR="009C3608" w:rsidRPr="00CD6474" w:rsidRDefault="001509EA" w:rsidP="009C3608">
      <w:pPr>
        <w:pStyle w:val="Main"/>
        <w:numPr>
          <w:ilvl w:val="0"/>
          <w:numId w:val="25"/>
        </w:numPr>
      </w:pPr>
      <w:r w:rsidRPr="00CD6474">
        <w:t>Alle Benutzer</w:t>
      </w:r>
      <w:r w:rsidR="007C3479">
        <w:t>,</w:t>
      </w:r>
      <w:r w:rsidRPr="00CD6474">
        <w:t xml:space="preserve"> welche auf Jira über Buchungen innerhalb von Projekten</w:t>
      </w:r>
      <w:r w:rsidR="007C3479">
        <w:t>,</w:t>
      </w:r>
      <w:r w:rsidRPr="00CD6474">
        <w:t xml:space="preserve"> welche in der </w:t>
      </w:r>
      <w:r w:rsidR="00CD6474" w:rsidRPr="00CD6474">
        <w:rPr>
          <w:rStyle w:val="TabelleZchn"/>
        </w:rPr>
        <w:t>Whitelist</w:t>
      </w:r>
      <w:r w:rsidRPr="00CD6474">
        <w:t xml:space="preserve"> Tabelle in der LEIS Datenbank erlaubt </w:t>
      </w:r>
      <w:r w:rsidR="007C3479" w:rsidRPr="00CD6474">
        <w:t>wurden,</w:t>
      </w:r>
      <w:r w:rsidRPr="00CD6474">
        <w:t xml:space="preserve"> verfügen sollen in der </w:t>
      </w:r>
      <w:r w:rsidR="00CD6474" w:rsidRPr="00CD6474">
        <w:rPr>
          <w:rStyle w:val="TabelleZchn"/>
        </w:rPr>
        <w:t>User</w:t>
      </w:r>
      <w:r w:rsidRPr="00CD6474">
        <w:t xml:space="preserve"> Tabelle in der LEIS Datenbank erfasst sein.</w:t>
      </w:r>
    </w:p>
    <w:p w14:paraId="4FA01781" w14:textId="07A1D321" w:rsidR="00DB68C8" w:rsidRPr="00CD6474" w:rsidRDefault="00DB68C8" w:rsidP="00DB68C8">
      <w:pPr>
        <w:pStyle w:val="Titel2NichtVerzeichnis"/>
      </w:pPr>
      <w:r w:rsidRPr="00CD6474">
        <w:t>Verfahren</w:t>
      </w:r>
    </w:p>
    <w:p w14:paraId="36EFCADB" w14:textId="5F004617" w:rsidR="009C3608" w:rsidRPr="00CD6474" w:rsidRDefault="009C3608" w:rsidP="009C3608">
      <w:pPr>
        <w:pStyle w:val="Main"/>
      </w:pPr>
      <w:r w:rsidRPr="00CD6474">
        <w:t>Im Default Modus kann die Applikation ohne weitere Argumente aufgerufen werden. Im Default Modus werden ebenfalls lediglich Projekte</w:t>
      </w:r>
      <w:r w:rsidR="007C3479">
        <w:t>,</w:t>
      </w:r>
      <w:r w:rsidRPr="00CD6474">
        <w:t xml:space="preserve"> welche in der </w:t>
      </w:r>
      <w:r w:rsidR="00CD6474" w:rsidRPr="00CD6474">
        <w:rPr>
          <w:rStyle w:val="TabelleZchn"/>
        </w:rPr>
        <w:t>Whitelist</w:t>
      </w:r>
      <w:r w:rsidRPr="00CD6474">
        <w:t xml:space="preserve"> Tabelle vorhanden </w:t>
      </w:r>
      <w:r w:rsidR="007C3479" w:rsidRPr="00CD6474">
        <w:t>sind,</w:t>
      </w:r>
      <w:r w:rsidRPr="00CD6474">
        <w:t xml:space="preserve"> synchronisiert. Sind die Daten eines Users in der </w:t>
      </w:r>
      <w:r w:rsidR="00CD6474" w:rsidRPr="00CD6474">
        <w:rPr>
          <w:rStyle w:val="TabelleZchn"/>
        </w:rPr>
        <w:t>User</w:t>
      </w:r>
      <w:r w:rsidRPr="00CD6474">
        <w:t xml:space="preserve"> Tabelle nicht vorhanden, wird eine 401 Fehlermeldung im Logfile erfasst.</w:t>
      </w:r>
    </w:p>
    <w:p w14:paraId="497DFCDA" w14:textId="09DDC6E8" w:rsidR="009C3608" w:rsidRPr="00CD6474" w:rsidRDefault="009C3608" w:rsidP="009C3608">
      <w:pPr>
        <w:pStyle w:val="Main"/>
      </w:pPr>
      <w:r w:rsidRPr="00CD6474">
        <w:t xml:space="preserve">Die Resultate können anschliessend in der Datenbank in der Tabelle </w:t>
      </w:r>
      <w:r w:rsidR="00CD6474" w:rsidRPr="00CD6474">
        <w:rPr>
          <w:rStyle w:val="TabelleZchn"/>
        </w:rPr>
        <w:t>Leistungserfassung</w:t>
      </w:r>
      <w:r w:rsidRPr="00CD6474">
        <w:t xml:space="preserve"> überprüft werden. </w:t>
      </w:r>
    </w:p>
    <w:p w14:paraId="26C1439E" w14:textId="77777777" w:rsidR="00E04306" w:rsidRDefault="00E04306">
      <w:pPr>
        <w:widowControl/>
        <w:spacing w:line="240" w:lineRule="auto"/>
        <w:rPr>
          <w:i/>
          <w:sz w:val="36"/>
        </w:rPr>
      </w:pPr>
      <w:r>
        <w:br w:type="page"/>
      </w:r>
    </w:p>
    <w:p w14:paraId="6FF467FD" w14:textId="49D26032" w:rsidR="00DC06B6" w:rsidRPr="00CD6474" w:rsidRDefault="00633CE7" w:rsidP="00A77728">
      <w:pPr>
        <w:pStyle w:val="Formatvorlage1"/>
      </w:pPr>
      <w:bookmarkStart w:id="110" w:name="_Toc163206397"/>
      <w:r w:rsidRPr="00CD6474">
        <w:lastRenderedPageBreak/>
        <w:t>Testreport</w:t>
      </w:r>
      <w:bookmarkEnd w:id="110"/>
    </w:p>
    <w:p w14:paraId="61422A26" w14:textId="29C1C630" w:rsidR="009C3608" w:rsidRPr="00CD6474" w:rsidRDefault="00D421C5" w:rsidP="009C3608">
      <w:pPr>
        <w:pStyle w:val="Formatvorlage2"/>
      </w:pPr>
      <w:bookmarkStart w:id="111" w:name="_Toc163206398"/>
      <w:r w:rsidRPr="00CD6474">
        <w:t>Resultatübersicht</w:t>
      </w:r>
      <w:bookmarkEnd w:id="111"/>
    </w:p>
    <w:p w14:paraId="3D8039D7" w14:textId="08E0A120" w:rsidR="009C3608" w:rsidRPr="00A8455F" w:rsidRDefault="009C3608" w:rsidP="009C3608">
      <w:pPr>
        <w:pStyle w:val="Formatvorlage3"/>
        <w:rPr>
          <w:lang w:val="en-US"/>
        </w:rPr>
      </w:pPr>
      <w:bookmarkStart w:id="112" w:name="_Toc163206399"/>
      <w:r w:rsidRPr="00A8455F">
        <w:rPr>
          <w:lang w:val="en-US"/>
        </w:rPr>
        <w:t>End-to-end Test – Development Modus</w:t>
      </w:r>
      <w:bookmarkEnd w:id="112"/>
    </w:p>
    <w:p w14:paraId="7B9539EE" w14:textId="2C920CA9" w:rsidR="009C3608" w:rsidRPr="00CD6474" w:rsidRDefault="009C3608" w:rsidP="009C3608">
      <w:pPr>
        <w:pStyle w:val="TitelNichtInhaltsverzeichnis"/>
      </w:pPr>
      <w:r w:rsidRPr="00CD6474">
        <w:t>Testspezifikation</w:t>
      </w:r>
      <w:r w:rsidRPr="00CD6474">
        <w:tab/>
      </w:r>
    </w:p>
    <w:p w14:paraId="1E0803EF" w14:textId="77777777" w:rsidR="00C95A32" w:rsidRPr="00CD6474" w:rsidRDefault="00C95A32" w:rsidP="00C95A32">
      <w:pPr>
        <w:pStyle w:val="Titel2NichtVerzeichnis"/>
      </w:pPr>
      <w:r w:rsidRPr="00CD6474">
        <w:t>Testende Person</w:t>
      </w:r>
    </w:p>
    <w:p w14:paraId="21F3484B" w14:textId="49E3922E" w:rsidR="009C3608" w:rsidRPr="00CD6474" w:rsidRDefault="009C3608" w:rsidP="009C3608">
      <w:pPr>
        <w:pStyle w:val="Main"/>
      </w:pPr>
      <w:r w:rsidRPr="00CD6474">
        <w:t>Simon André Lötscher</w:t>
      </w:r>
    </w:p>
    <w:p w14:paraId="2D905591" w14:textId="51E9A765" w:rsidR="009C3608" w:rsidRPr="00CD6474" w:rsidRDefault="009C3608" w:rsidP="009C3608">
      <w:pPr>
        <w:pStyle w:val="Title-Main"/>
      </w:pPr>
      <w:r w:rsidRPr="00CD6474">
        <w:t>Beschreibung</w:t>
      </w:r>
    </w:p>
    <w:p w14:paraId="0CBB6EA9" w14:textId="1BA042D8" w:rsidR="009C3608" w:rsidRPr="00CD6474" w:rsidRDefault="009C3608" w:rsidP="009C3608">
      <w:pPr>
        <w:pStyle w:val="Main"/>
      </w:pPr>
      <w:r w:rsidRPr="00CD6474">
        <w:t xml:space="preserve">Der Test wurde wie definiert durchgeführt, die Id des Testusers in appsettings.json wurde auf dieselbe Id gesetzt wie die Id des Logins auf der LEIS </w:t>
      </w:r>
      <w:r w:rsidR="00CD6474" w:rsidRPr="00CD6474">
        <w:t>Testumgebung,</w:t>
      </w:r>
      <w:r w:rsidRPr="00CD6474">
        <w:t xml:space="preserve"> sodass die Resultate nach Ausführung des Testes auf der Testumgebung direkt nachgeprüft werden können, statt</w:t>
      </w:r>
      <w:r w:rsidR="00163C60" w:rsidRPr="00CD6474">
        <w:t xml:space="preserve"> dass diese</w:t>
      </w:r>
      <w:r w:rsidRPr="00CD6474">
        <w:t xml:space="preserve"> in der Datenbank überprüf</w:t>
      </w:r>
      <w:r w:rsidR="00163C60" w:rsidRPr="00CD6474">
        <w:t>t</w:t>
      </w:r>
      <w:r w:rsidRPr="00CD6474">
        <w:t xml:space="preserve"> </w:t>
      </w:r>
      <w:r w:rsidR="00163C60" w:rsidRPr="00CD6474">
        <w:t>werden</w:t>
      </w:r>
      <w:r w:rsidRPr="00CD6474">
        <w:t xml:space="preserve"> müss</w:t>
      </w:r>
      <w:r w:rsidR="00163C60" w:rsidRPr="00CD6474">
        <w:t>t</w:t>
      </w:r>
      <w:r w:rsidRPr="00CD6474">
        <w:t>en.</w:t>
      </w:r>
    </w:p>
    <w:p w14:paraId="0941523E" w14:textId="3F8C4301" w:rsidR="009C3608" w:rsidRPr="00CD6474" w:rsidRDefault="009C3608" w:rsidP="009C3608">
      <w:pPr>
        <w:pStyle w:val="Title-Main"/>
      </w:pPr>
      <w:r w:rsidRPr="00CD6474">
        <w:t>Erwartetes Ergebnis</w:t>
      </w:r>
    </w:p>
    <w:p w14:paraId="7B836D73" w14:textId="37452BAE" w:rsidR="009C3608" w:rsidRPr="00CD6474" w:rsidRDefault="009C3608" w:rsidP="009C3608">
      <w:pPr>
        <w:pStyle w:val="Main"/>
      </w:pPr>
      <w:r w:rsidRPr="00CD6474">
        <w:t xml:space="preserve">Es werden alle Leistungen der letzten sieben </w:t>
      </w:r>
      <w:r w:rsidR="00756AB8" w:rsidRPr="00CD6474">
        <w:t>Tage,</w:t>
      </w:r>
      <w:r w:rsidRPr="00CD6474">
        <w:t xml:space="preserve"> der in der </w:t>
      </w:r>
      <w:r w:rsidR="00CD6474" w:rsidRPr="00CD6474">
        <w:rPr>
          <w:rStyle w:val="TabelleZchn"/>
        </w:rPr>
        <w:t>Whitelist</w:t>
      </w:r>
      <w:r w:rsidRPr="00CD6474">
        <w:t xml:space="preserve"> Tabelle vorhandenen Projekte synchronisiert, als Mitarbeiter wird der Benutzer mit der in der appsettings.json definierten Id hinterlegt.</w:t>
      </w:r>
    </w:p>
    <w:p w14:paraId="4D56ACB3" w14:textId="71654CDA" w:rsidR="009C3608" w:rsidRPr="00CD6474" w:rsidRDefault="009C3608" w:rsidP="009C3608">
      <w:pPr>
        <w:pStyle w:val="Title-Main"/>
      </w:pPr>
      <w:r w:rsidRPr="00CD6474">
        <w:t>Ergebnis</w:t>
      </w:r>
    </w:p>
    <w:p w14:paraId="0DD77310" w14:textId="149F0DBA" w:rsidR="009C3608" w:rsidRPr="00CD6474" w:rsidRDefault="009C3608" w:rsidP="009C3608">
      <w:pPr>
        <w:pStyle w:val="Main"/>
      </w:pPr>
      <w:r w:rsidRPr="00CD6474">
        <w:t>Alle Leistungen wurden wie erwartet erfasst und es wurde der richtige Mitarbeiter hinterlegt.</w:t>
      </w:r>
    </w:p>
    <w:p w14:paraId="43D192CF" w14:textId="7E17B44B" w:rsidR="009C3608" w:rsidRPr="00CD6474" w:rsidRDefault="009C3608" w:rsidP="009C3608">
      <w:pPr>
        <w:pStyle w:val="Title-Main"/>
      </w:pPr>
      <w:r w:rsidRPr="00CD6474">
        <w:t>Massnahmen</w:t>
      </w:r>
    </w:p>
    <w:p w14:paraId="52A1B14B" w14:textId="0BCDD5A6" w:rsidR="009C3608" w:rsidRPr="00CD6474" w:rsidRDefault="009C3608" w:rsidP="009C3608">
      <w:pPr>
        <w:pStyle w:val="Main"/>
      </w:pPr>
      <w:r w:rsidRPr="00CD6474">
        <w:t>Keine</w:t>
      </w:r>
      <w:r w:rsidR="00C95A32" w:rsidRPr="00CD6474">
        <w:t>.</w:t>
      </w:r>
    </w:p>
    <w:p w14:paraId="5A8B72BA" w14:textId="639E1307" w:rsidR="009C3608" w:rsidRPr="00CD6474" w:rsidRDefault="009C3608" w:rsidP="009C3608">
      <w:pPr>
        <w:pStyle w:val="Title-Main"/>
      </w:pPr>
      <w:r w:rsidRPr="00CD6474">
        <w:t>Resultat</w:t>
      </w:r>
    </w:p>
    <w:p w14:paraId="4D4115EE" w14:textId="432C0BCF" w:rsidR="00DC06B6" w:rsidRPr="00CD6474" w:rsidRDefault="009C3608" w:rsidP="009C3608">
      <w:pPr>
        <w:pStyle w:val="Main"/>
      </w:pPr>
      <w:r w:rsidRPr="00CD6474">
        <w:t>Erfolgreich</w:t>
      </w:r>
      <w:r w:rsidR="00C95A32" w:rsidRPr="00CD6474">
        <w:t>.</w:t>
      </w:r>
    </w:p>
    <w:p w14:paraId="37D69F0B" w14:textId="77777777" w:rsidR="009C3608" w:rsidRPr="00CD6474" w:rsidRDefault="009C3608">
      <w:pPr>
        <w:widowControl/>
        <w:spacing w:line="240" w:lineRule="auto"/>
        <w:rPr>
          <w:rStyle w:val="MainZchn"/>
          <w:rFonts w:ascii="Minion" w:hAnsi="Minion"/>
          <w:i/>
          <w:sz w:val="28"/>
        </w:rPr>
      </w:pPr>
      <w:r w:rsidRPr="00CD6474">
        <w:rPr>
          <w:rStyle w:val="MainZchn"/>
          <w:rFonts w:ascii="Minion" w:hAnsi="Minion"/>
          <w:sz w:val="28"/>
        </w:rPr>
        <w:br w:type="page"/>
      </w:r>
    </w:p>
    <w:p w14:paraId="67C2191F" w14:textId="5E63DB08" w:rsidR="009C3608" w:rsidRPr="00A8455F" w:rsidRDefault="009C3608" w:rsidP="009C3608">
      <w:pPr>
        <w:pStyle w:val="Formatvorlage3"/>
        <w:rPr>
          <w:rStyle w:val="MainZchn"/>
          <w:rFonts w:ascii="Minion" w:hAnsi="Minion"/>
          <w:sz w:val="28"/>
          <w:lang w:val="en-US"/>
        </w:rPr>
      </w:pPr>
      <w:bookmarkStart w:id="113" w:name="_Toc163206400"/>
      <w:r w:rsidRPr="00A8455F">
        <w:rPr>
          <w:rStyle w:val="MainZchn"/>
          <w:rFonts w:ascii="Minion" w:hAnsi="Minion"/>
          <w:sz w:val="28"/>
          <w:lang w:val="en-US"/>
        </w:rPr>
        <w:lastRenderedPageBreak/>
        <w:t>End-to-end Test – Default Modus</w:t>
      </w:r>
      <w:bookmarkEnd w:id="113"/>
    </w:p>
    <w:p w14:paraId="4B289628" w14:textId="1F493B93" w:rsidR="009C3608" w:rsidRPr="00CD6474" w:rsidRDefault="009C3608" w:rsidP="009C3608">
      <w:pPr>
        <w:pStyle w:val="TitelNichtInhaltsverzeichnis"/>
      </w:pPr>
      <w:r w:rsidRPr="00CD6474">
        <w:t>Testspezifikation</w:t>
      </w:r>
    </w:p>
    <w:p w14:paraId="5EA93FF8" w14:textId="77777777" w:rsidR="00C95A32" w:rsidRPr="00CD6474" w:rsidRDefault="00C95A32" w:rsidP="00C95A32">
      <w:pPr>
        <w:pStyle w:val="Titel2NichtVerzeichnis"/>
      </w:pPr>
      <w:r w:rsidRPr="00CD6474">
        <w:t>Testende Person</w:t>
      </w:r>
    </w:p>
    <w:p w14:paraId="18F8327D" w14:textId="5544D841" w:rsidR="009C3608" w:rsidRPr="00CD6474" w:rsidRDefault="009C3608" w:rsidP="009C3608">
      <w:pPr>
        <w:pStyle w:val="Main"/>
      </w:pPr>
      <w:r w:rsidRPr="00CD6474">
        <w:t>Simon André Lötscher</w:t>
      </w:r>
    </w:p>
    <w:p w14:paraId="621D60EB" w14:textId="4E339DA5" w:rsidR="009C3608" w:rsidRPr="00CD6474" w:rsidRDefault="009C3608" w:rsidP="009C3608">
      <w:pPr>
        <w:pStyle w:val="Titel2NichtVerzeichnis"/>
      </w:pPr>
      <w:r w:rsidRPr="00CD6474">
        <w:t>Beschreibung</w:t>
      </w:r>
    </w:p>
    <w:p w14:paraId="3E816170" w14:textId="557ACBF7" w:rsidR="009C3608" w:rsidRPr="00CD6474" w:rsidRDefault="009C3608" w:rsidP="009C3608">
      <w:pPr>
        <w:pStyle w:val="Main"/>
      </w:pPr>
      <w:r w:rsidRPr="00CD6474">
        <w:t xml:space="preserve">Der Test wurde wie definiert durchgeführt, es wurde ein temporärer Benutzer in der </w:t>
      </w:r>
      <w:r w:rsidR="00CD6474" w:rsidRPr="00CD6474">
        <w:rPr>
          <w:rStyle w:val="TabelleZchn"/>
        </w:rPr>
        <w:t>User</w:t>
      </w:r>
      <w:r w:rsidRPr="00CD6474">
        <w:t xml:space="preserve"> Tabelle eingefügt mit der E-Mail-Adresse eines auf Jira vorhandenen Mitarbeiters, um das Testen des Default Modus trotz anonymisierter Datenbank zu ermöglichen.</w:t>
      </w:r>
    </w:p>
    <w:p w14:paraId="2ED364AF" w14:textId="0F358B76" w:rsidR="009C3608" w:rsidRPr="00CD6474" w:rsidRDefault="009C3608" w:rsidP="009C3608">
      <w:pPr>
        <w:pStyle w:val="Titel2NichtVerzeichnis"/>
      </w:pPr>
      <w:r w:rsidRPr="00CD6474">
        <w:t>Erwartetes Ergebnis</w:t>
      </w:r>
    </w:p>
    <w:p w14:paraId="2D11CAC7" w14:textId="4BF85FEF" w:rsidR="009C3608" w:rsidRPr="00CD6474" w:rsidRDefault="009C3608" w:rsidP="009C3608">
      <w:pPr>
        <w:pStyle w:val="Main"/>
      </w:pPr>
      <w:r w:rsidRPr="00CD6474">
        <w:t>Es werden alle noch nicht erfassten Leistungen der letzten sieben Tage</w:t>
      </w:r>
      <w:r w:rsidR="00902110">
        <w:t>,</w:t>
      </w:r>
      <w:r w:rsidRPr="00CD6474">
        <w:t xml:space="preserve"> der in der </w:t>
      </w:r>
      <w:r w:rsidR="00CD6474" w:rsidRPr="00CD6474">
        <w:rPr>
          <w:rStyle w:val="TabelleZchn"/>
        </w:rPr>
        <w:t>Whitelist</w:t>
      </w:r>
      <w:r w:rsidRPr="00CD6474">
        <w:t xml:space="preserve"> Tabelle vorhandenen Projekte synchronisiert, falls der in Jira hinterlegte Mitarbeiter in der </w:t>
      </w:r>
      <w:r w:rsidR="00CD6474" w:rsidRPr="00CD6474">
        <w:rPr>
          <w:rStyle w:val="TabelleZchn"/>
        </w:rPr>
        <w:t>User</w:t>
      </w:r>
      <w:r w:rsidRPr="00CD6474">
        <w:t xml:space="preserve"> Tabelle vorhanden ist und alle benötigten Rechte auf die jeweiligen Projekte verfügt. Fehlen Berechtigungen oder ist der Mitarbeiter in der Tabelle nicht vorhanden</w:t>
      </w:r>
      <w:r w:rsidR="007C3479">
        <w:t>,</w:t>
      </w:r>
      <w:r w:rsidRPr="00CD6474">
        <w:t xml:space="preserve"> wird eine Fehlermeldung ausgegeben.</w:t>
      </w:r>
    </w:p>
    <w:p w14:paraId="04AFC984" w14:textId="220AF9AA" w:rsidR="009C3608" w:rsidRPr="00CD6474" w:rsidRDefault="009C3608" w:rsidP="009C3608">
      <w:pPr>
        <w:pStyle w:val="Titel2NichtVerzeichnis"/>
      </w:pPr>
      <w:r w:rsidRPr="00CD6474">
        <w:t>Ergebnis</w:t>
      </w:r>
    </w:p>
    <w:p w14:paraId="02EC34A0" w14:textId="6060B682" w:rsidR="009C3608" w:rsidRPr="00CD6474" w:rsidRDefault="009C3608" w:rsidP="009C3608">
      <w:pPr>
        <w:pStyle w:val="Main"/>
      </w:pPr>
      <w:r w:rsidRPr="00CD6474">
        <w:t xml:space="preserve">Alle noch nicht erfassten Leistungen des </w:t>
      </w:r>
      <w:r w:rsidR="00163C60" w:rsidRPr="00CD6474">
        <w:t>temporären Benutzers</w:t>
      </w:r>
      <w:r w:rsidRPr="00CD6474">
        <w:t xml:space="preserve"> wurden erfasst, alle Leistungen anderer Mitarbeiter führten zu </w:t>
      </w:r>
      <w:r w:rsidR="00163C60" w:rsidRPr="00CD6474">
        <w:t>einer Warnung in der</w:t>
      </w:r>
      <w:r w:rsidRPr="00CD6474">
        <w:t xml:space="preserve"> Log</w:t>
      </w:r>
      <w:r w:rsidR="00E93E2A">
        <w:t>-</w:t>
      </w:r>
      <w:r w:rsidR="00163C60" w:rsidRPr="00CD6474">
        <w:t>Datei</w:t>
      </w:r>
      <w:r w:rsidR="007C3479">
        <w:t>,</w:t>
      </w:r>
      <w:r w:rsidR="00163C60" w:rsidRPr="00CD6474">
        <w:t xml:space="preserve"> da die Benutzer nicht in der </w:t>
      </w:r>
      <w:r w:rsidR="00CD6474" w:rsidRPr="00CD6474">
        <w:rPr>
          <w:rStyle w:val="TabelleZchn"/>
        </w:rPr>
        <w:t>User</w:t>
      </w:r>
      <w:r w:rsidR="00163C60" w:rsidRPr="00CD6474">
        <w:t xml:space="preserve"> Tabelle hinterlegt wurden</w:t>
      </w:r>
      <w:r w:rsidRPr="00CD6474">
        <w:t>.</w:t>
      </w:r>
    </w:p>
    <w:p w14:paraId="3F4B1B80" w14:textId="46CFAD07" w:rsidR="009C3608" w:rsidRPr="00CD6474" w:rsidRDefault="009C3608" w:rsidP="009C3608">
      <w:pPr>
        <w:pStyle w:val="Titel2NichtVerzeichnis"/>
      </w:pPr>
      <w:r w:rsidRPr="00CD6474">
        <w:t>Massnahmen</w:t>
      </w:r>
    </w:p>
    <w:p w14:paraId="231413FD" w14:textId="3D78178B" w:rsidR="009C3608" w:rsidRPr="00CD6474" w:rsidRDefault="009C3608" w:rsidP="009C3608">
      <w:pPr>
        <w:pStyle w:val="Main"/>
      </w:pPr>
      <w:r w:rsidRPr="00CD6474">
        <w:t>Keine</w:t>
      </w:r>
      <w:r w:rsidR="00C95A32" w:rsidRPr="00CD6474">
        <w:t>.</w:t>
      </w:r>
    </w:p>
    <w:p w14:paraId="7E5BC109" w14:textId="016D6FBA" w:rsidR="009C3608" w:rsidRPr="00CD6474" w:rsidRDefault="009C3608" w:rsidP="009C3608">
      <w:pPr>
        <w:pStyle w:val="Titel2NichtVerzeichnis"/>
      </w:pPr>
      <w:r w:rsidRPr="00CD6474">
        <w:t>Resultat</w:t>
      </w:r>
    </w:p>
    <w:p w14:paraId="31751B9F" w14:textId="1D5E15D4" w:rsidR="009C3608" w:rsidRPr="00CD6474" w:rsidRDefault="009C3608" w:rsidP="009C3608">
      <w:pPr>
        <w:pStyle w:val="Main"/>
      </w:pPr>
      <w:r w:rsidRPr="00CD6474">
        <w:t>Erfolgreich</w:t>
      </w:r>
      <w:r w:rsidR="00C95A32" w:rsidRPr="00CD6474">
        <w:t>.</w:t>
      </w:r>
    </w:p>
    <w:p w14:paraId="2497527A" w14:textId="77777777" w:rsidR="009C3608" w:rsidRPr="00CD6474" w:rsidRDefault="009C3608">
      <w:pPr>
        <w:widowControl/>
        <w:spacing w:line="240" w:lineRule="auto"/>
        <w:rPr>
          <w:i/>
          <w:sz w:val="28"/>
        </w:rPr>
      </w:pPr>
      <w:r w:rsidRPr="00CD6474">
        <w:br w:type="page"/>
      </w:r>
    </w:p>
    <w:p w14:paraId="4954807A" w14:textId="1894EEBC" w:rsidR="009C3608" w:rsidRPr="00CD6474" w:rsidRDefault="009C3608" w:rsidP="009C3608">
      <w:pPr>
        <w:pStyle w:val="Formatvorlage3"/>
      </w:pPr>
      <w:bookmarkStart w:id="114" w:name="_Toc163206401"/>
      <w:r w:rsidRPr="00CD6474">
        <w:lastRenderedPageBreak/>
        <w:t>Scheduler Test</w:t>
      </w:r>
      <w:bookmarkEnd w:id="114"/>
    </w:p>
    <w:p w14:paraId="4B99C26A" w14:textId="5F779660" w:rsidR="009C3608" w:rsidRPr="00CD6474" w:rsidRDefault="009C3608" w:rsidP="009C3608">
      <w:pPr>
        <w:pStyle w:val="TitelNichtInhaltsverzeichnis"/>
      </w:pPr>
      <w:r w:rsidRPr="00CD6474">
        <w:t>Testspezifikation</w:t>
      </w:r>
    </w:p>
    <w:p w14:paraId="274FF363" w14:textId="4B9A38DD" w:rsidR="009C3608" w:rsidRPr="00CD6474" w:rsidRDefault="00C95A32" w:rsidP="009C3608">
      <w:pPr>
        <w:pStyle w:val="Titel2NichtVerzeichnis"/>
      </w:pPr>
      <w:r w:rsidRPr="00CD6474">
        <w:t>Testende Person</w:t>
      </w:r>
    </w:p>
    <w:p w14:paraId="29FEE45D" w14:textId="3BE641DF" w:rsidR="009C3608" w:rsidRPr="00CD6474" w:rsidRDefault="009C3608" w:rsidP="009C3608">
      <w:pPr>
        <w:pStyle w:val="Main"/>
      </w:pPr>
      <w:r w:rsidRPr="00CD6474">
        <w:t>Simon André Lötscher</w:t>
      </w:r>
    </w:p>
    <w:p w14:paraId="5D13E2CA" w14:textId="3F8334C7" w:rsidR="009C3608" w:rsidRPr="00CD6474" w:rsidRDefault="009C3608" w:rsidP="009C3608">
      <w:pPr>
        <w:pStyle w:val="Titel2NichtVerzeichnis"/>
      </w:pPr>
      <w:r w:rsidRPr="00CD6474">
        <w:t>Beschreibung</w:t>
      </w:r>
    </w:p>
    <w:p w14:paraId="534EFEE1" w14:textId="79469275" w:rsidR="009C3608" w:rsidRPr="00CD6474" w:rsidRDefault="009C3608" w:rsidP="009C3608">
      <w:pPr>
        <w:pStyle w:val="Main"/>
      </w:pPr>
      <w:r w:rsidRPr="00CD6474">
        <w:t>Es wurde ein Auftrag im Windows Task Scheduler erstellt</w:t>
      </w:r>
      <w:r w:rsidR="007C3479">
        <w:t>,</w:t>
      </w:r>
      <w:r w:rsidRPr="00CD6474">
        <w:t xml:space="preserve"> mit welchem die Applikation aufgerufen wird. Dieser Auftrag wurde anschliessend ausgeführt.</w:t>
      </w:r>
    </w:p>
    <w:p w14:paraId="109D6196" w14:textId="190C8878" w:rsidR="009C3608" w:rsidRPr="00CD6474" w:rsidRDefault="009C3608" w:rsidP="009C3608">
      <w:pPr>
        <w:pStyle w:val="Titel2NichtVerzeichnis"/>
      </w:pPr>
      <w:r w:rsidRPr="00CD6474">
        <w:t>Erwartetes Ergebnis</w:t>
      </w:r>
    </w:p>
    <w:p w14:paraId="37B98523" w14:textId="70C71511" w:rsidR="009C3608" w:rsidRPr="00CD6474" w:rsidRDefault="009C3608" w:rsidP="009C3608">
      <w:pPr>
        <w:pStyle w:val="Main"/>
      </w:pPr>
      <w:r w:rsidRPr="00CD6474">
        <w:t>Daten sollten, wie bei den manuellen Tests mit Überprüfung erfasst werden.</w:t>
      </w:r>
    </w:p>
    <w:p w14:paraId="69BAF930" w14:textId="01418621" w:rsidR="009C3608" w:rsidRPr="00CD6474" w:rsidRDefault="009C3608" w:rsidP="009C3608">
      <w:pPr>
        <w:pStyle w:val="Titel2NichtVerzeichnis"/>
      </w:pPr>
      <w:r w:rsidRPr="00CD6474">
        <w:t>Ergebnis</w:t>
      </w:r>
    </w:p>
    <w:p w14:paraId="597C326E" w14:textId="2CF800F3" w:rsidR="009C3608" w:rsidRPr="00CD6474" w:rsidRDefault="009C3608" w:rsidP="009C3608">
      <w:pPr>
        <w:pStyle w:val="Main"/>
      </w:pPr>
      <w:r w:rsidRPr="00CD6474">
        <w:t>Das Programm stürzte mit einer Fehlermeldung ab.</w:t>
      </w:r>
    </w:p>
    <w:p w14:paraId="2FA508A7" w14:textId="270BF69C" w:rsidR="009C3608" w:rsidRDefault="00C95A32" w:rsidP="009C3608">
      <w:pPr>
        <w:pStyle w:val="Main"/>
      </w:pPr>
      <w:r w:rsidRPr="00CD6474">
        <w:rPr>
          <w:noProof/>
        </w:rPr>
        <w:drawing>
          <wp:inline distT="0" distB="0" distL="0" distR="0" wp14:anchorId="11007A9E" wp14:editId="2D1E98D6">
            <wp:extent cx="6120130" cy="1790700"/>
            <wp:effectExtent l="0" t="0" r="0" b="0"/>
            <wp:docPr id="24725521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5216" name="Grafik 1" descr="Ein Bild, das Text, Screenshot, Schrift enthält.&#10;&#10;Automatisch generierte Beschreibung"/>
                    <pic:cNvPicPr/>
                  </pic:nvPicPr>
                  <pic:blipFill rotWithShape="1">
                    <a:blip r:embed="rId34"/>
                    <a:srcRect b="47999"/>
                    <a:stretch/>
                  </pic:blipFill>
                  <pic:spPr bwMode="auto">
                    <a:xfrm>
                      <a:off x="0" y="0"/>
                      <a:ext cx="6120130" cy="1790700"/>
                    </a:xfrm>
                    <a:prstGeom prst="rect">
                      <a:avLst/>
                    </a:prstGeom>
                    <a:ln>
                      <a:noFill/>
                    </a:ln>
                    <a:extLst>
                      <a:ext uri="{53640926-AAD7-44D8-BBD7-CCE9431645EC}">
                        <a14:shadowObscured xmlns:a14="http://schemas.microsoft.com/office/drawing/2010/main"/>
                      </a:ext>
                    </a:extLst>
                  </pic:spPr>
                </pic:pic>
              </a:graphicData>
            </a:graphic>
          </wp:inline>
        </w:drawing>
      </w:r>
    </w:p>
    <w:p w14:paraId="7F8F867B" w14:textId="28978FF2" w:rsidR="00C71366" w:rsidRPr="00CD6474" w:rsidRDefault="00C71366" w:rsidP="00C71366">
      <w:pPr>
        <w:pStyle w:val="Beschriftung"/>
      </w:pPr>
      <w:r>
        <w:t>Abbildung 10.5.1.3</w:t>
      </w:r>
      <w:r>
        <w:tab/>
        <w:t xml:space="preserve">Scheduler Test – Error Message </w:t>
      </w:r>
    </w:p>
    <w:p w14:paraId="67291999" w14:textId="47AD9C19" w:rsidR="009C3608" w:rsidRPr="00CD6474" w:rsidRDefault="009C3608" w:rsidP="009C3608">
      <w:pPr>
        <w:pStyle w:val="Titel2NichtVerzeichnis"/>
      </w:pPr>
      <w:r w:rsidRPr="00CD6474">
        <w:t>Massnahmen</w:t>
      </w:r>
    </w:p>
    <w:p w14:paraId="0D43E2F5" w14:textId="454B0014" w:rsidR="00C95A32" w:rsidRPr="00CD6474" w:rsidRDefault="00C95A32" w:rsidP="00C95A32">
      <w:pPr>
        <w:pStyle w:val="Main"/>
      </w:pPr>
      <w:r w:rsidRPr="00CD6474">
        <w:t>Nach Überprüfen der Einstellungen im Scheduler wurde der Ausführungsort definiert und in der Dokumentation wurde festgehalten, dass entweder die appsettings.json Datei im Standardausführungsordner des Schedulers vorhanden sein muss, oder der Ausführungspfad des Schedulers so definiert werden muss, dass die Applikation am korrekten Ort ausgeführt wird.</w:t>
      </w:r>
      <w:r w:rsidR="000222C3" w:rsidRPr="00CD6474">
        <w:t xml:space="preserve"> Weiterhin wurde innerhalb der Applikation ein Test geschrieben</w:t>
      </w:r>
      <w:r w:rsidR="007C3479">
        <w:t>,</w:t>
      </w:r>
      <w:r w:rsidR="000222C3" w:rsidRPr="00CD6474">
        <w:t xml:space="preserve"> sodass die </w:t>
      </w:r>
      <w:r w:rsidR="007C3479" w:rsidRPr="00CD6474">
        <w:t>Applikation,</w:t>
      </w:r>
      <w:r w:rsidR="000222C3" w:rsidRPr="00CD6474">
        <w:t xml:space="preserve"> falls keine appsettings.json Datei vorhanden ist abgebrochen wird und eine Fehlermeldung in die Log</w:t>
      </w:r>
      <w:r w:rsidR="00E93E2A">
        <w:t>-</w:t>
      </w:r>
      <w:r w:rsidR="000222C3" w:rsidRPr="00CD6474">
        <w:t>Datei geschrieben wird.</w:t>
      </w:r>
    </w:p>
    <w:p w14:paraId="219941DF" w14:textId="0F80CE99" w:rsidR="009C3608" w:rsidRPr="00CD6474" w:rsidRDefault="009C3608" w:rsidP="009C3608">
      <w:pPr>
        <w:pStyle w:val="Titel2NichtVerzeichnis"/>
      </w:pPr>
      <w:r w:rsidRPr="00CD6474">
        <w:t>Resultat</w:t>
      </w:r>
    </w:p>
    <w:p w14:paraId="17B0540B" w14:textId="52EE06A3" w:rsidR="005D2B72" w:rsidRPr="00CD6474" w:rsidRDefault="00C95A32">
      <w:pPr>
        <w:widowControl/>
        <w:spacing w:line="240" w:lineRule="auto"/>
        <w:rPr>
          <w:rStyle w:val="MainZchn"/>
        </w:rPr>
      </w:pPr>
      <w:r w:rsidRPr="00CD6474">
        <w:rPr>
          <w:rStyle w:val="MainZchn"/>
        </w:rPr>
        <w:t xml:space="preserve">Nach </w:t>
      </w:r>
      <w:r w:rsidR="000222C3" w:rsidRPr="00CD6474">
        <w:rPr>
          <w:rStyle w:val="MainZchn"/>
        </w:rPr>
        <w:t>Massnahmen</w:t>
      </w:r>
      <w:r w:rsidRPr="00CD6474">
        <w:rPr>
          <w:rStyle w:val="MainZchn"/>
        </w:rPr>
        <w:t xml:space="preserve"> erfolgreich.</w:t>
      </w:r>
    </w:p>
    <w:p w14:paraId="340CF0F9" w14:textId="153794B3" w:rsidR="00C95A32" w:rsidRPr="00CD6474" w:rsidRDefault="00C95A32" w:rsidP="00C95A32">
      <w:pPr>
        <w:widowControl/>
        <w:spacing w:line="240" w:lineRule="auto"/>
        <w:rPr>
          <w:color w:val="00B050"/>
        </w:rPr>
      </w:pPr>
    </w:p>
    <w:p w14:paraId="030858E5" w14:textId="348B9E73" w:rsidR="00BC2549" w:rsidRPr="00CD6474" w:rsidRDefault="00BC2549" w:rsidP="005D2B72">
      <w:pPr>
        <w:pStyle w:val="Main"/>
        <w:rPr>
          <w:color w:val="00B050"/>
        </w:rPr>
      </w:pPr>
      <w:r w:rsidRPr="00CD6474">
        <w:rPr>
          <w:color w:val="00B050"/>
        </w:rPr>
        <w:br w:type="page"/>
      </w:r>
    </w:p>
    <w:p w14:paraId="3289D0DF" w14:textId="074B3322" w:rsidR="00CE04A1" w:rsidRPr="00CD6474" w:rsidRDefault="00ED3565" w:rsidP="00CE04A1">
      <w:pPr>
        <w:pStyle w:val="Ebene2"/>
      </w:pPr>
      <w:r w:rsidRPr="00CD6474">
        <w:lastRenderedPageBreak/>
        <w:t xml:space="preserve"> </w:t>
      </w:r>
      <w:bookmarkStart w:id="115" w:name="_Toc163206402"/>
      <w:r w:rsidR="00CE04A1" w:rsidRPr="00CD6474">
        <w:t>Schlusswort</w:t>
      </w:r>
      <w:bookmarkEnd w:id="115"/>
    </w:p>
    <w:p w14:paraId="6C1ED2AD" w14:textId="0C34A10E" w:rsidR="00104774" w:rsidRPr="00CD6474" w:rsidRDefault="00104774" w:rsidP="00A77728">
      <w:pPr>
        <w:pStyle w:val="Formatvorlage1"/>
      </w:pPr>
      <w:bookmarkStart w:id="116" w:name="_Toc163206403"/>
      <w:r w:rsidRPr="00CD6474">
        <w:t>Fazit</w:t>
      </w:r>
      <w:bookmarkEnd w:id="116"/>
    </w:p>
    <w:p w14:paraId="27EE0FA6" w14:textId="1DF356B6" w:rsidR="005D5F2C" w:rsidRDefault="00FA7461" w:rsidP="00FA7461">
      <w:pPr>
        <w:pStyle w:val="Main"/>
      </w:pPr>
      <w:r>
        <w:t xml:space="preserve">Meine Arbeit neigt sich dem Ende zu und ich kann auf drei sehr anstrengende, aber auch äusserst spannende und lehrreiche Wochen zurückblicken. Ich habe erfolgreich eine Konsolenapplikation entwickelt, welche Zeitbuchungen in Jira über deren API in eine Zieldatenbank einfügt. Hoffentlich wird die Applikation bald aufgeschaltet und vereinfacht es den Mitarbeitern hier an der Softec Zeiterfassungen mit vermindertem Aufwand zu tätigen. </w:t>
      </w:r>
    </w:p>
    <w:p w14:paraId="3C7090CA" w14:textId="77777777" w:rsidR="00FA7461" w:rsidRDefault="00FA7461" w:rsidP="00FA7461">
      <w:pPr>
        <w:pStyle w:val="Main"/>
      </w:pPr>
    </w:p>
    <w:p w14:paraId="10F494E5" w14:textId="6D1BA01D" w:rsidR="00E7092B" w:rsidRDefault="00FA7461" w:rsidP="005D5F2C">
      <w:pPr>
        <w:pStyle w:val="Main"/>
      </w:pPr>
      <w:r>
        <w:t>Dank dieser Arbeit konnte ich Wissen welches ich mir über die letzten beiden Jahre angeeignet habe vertiefen und auffrischen, aber auch Neues dazu lernen.</w:t>
      </w:r>
    </w:p>
    <w:p w14:paraId="3B7AB26C" w14:textId="77777777" w:rsidR="00FA7461" w:rsidRDefault="00FA7461" w:rsidP="005D5F2C">
      <w:pPr>
        <w:pStyle w:val="Main"/>
      </w:pPr>
    </w:p>
    <w:p w14:paraId="725F8787" w14:textId="3EEA6109" w:rsidR="00FA7461" w:rsidRPr="00CD6474" w:rsidRDefault="00FA7461" w:rsidP="005D5F2C">
      <w:pPr>
        <w:pStyle w:val="Main"/>
      </w:pPr>
      <w:r>
        <w:t xml:space="preserve">Ich bin mit meiner Leistung dieser drei Wochen sehr zufrieden, insbesondere da ich noch nie so eine detaillierte Projektbegleitende Dokumentation geschrieben habe. </w:t>
      </w:r>
      <w:r w:rsidR="00750D01">
        <w:t>Auch das Produkt meiner Arbeit diese zehn Tage finde ich zufriedenstellend, auch wenn es sicherlich noch Weiterentwicklungspotential gibt.</w:t>
      </w:r>
    </w:p>
    <w:p w14:paraId="7CE21FAB" w14:textId="5ED1EEE0" w:rsidR="00750D01" w:rsidRPr="00750D01" w:rsidRDefault="00104774" w:rsidP="00750D01">
      <w:pPr>
        <w:pStyle w:val="Formatvorlage2"/>
      </w:pPr>
      <w:bookmarkStart w:id="117" w:name="_Toc163206404"/>
      <w:r w:rsidRPr="00CD6474">
        <w:t>Projektplanung</w:t>
      </w:r>
      <w:bookmarkEnd w:id="117"/>
    </w:p>
    <w:p w14:paraId="77BE0E9A" w14:textId="7ABE5D2F" w:rsidR="00FA7462" w:rsidRPr="00CD6474" w:rsidRDefault="00ED3565" w:rsidP="00A77728">
      <w:pPr>
        <w:pStyle w:val="Formatvorlage3"/>
      </w:pPr>
      <w:bookmarkStart w:id="118" w:name="_Toc163206405"/>
      <w:r w:rsidRPr="00CD6474">
        <w:t>Zeitplanung</w:t>
      </w:r>
      <w:bookmarkEnd w:id="118"/>
    </w:p>
    <w:p w14:paraId="6DF01054" w14:textId="2C9DD822" w:rsidR="00ED3565" w:rsidRDefault="00750D01" w:rsidP="00ED3565">
      <w:pPr>
        <w:pStyle w:val="Main"/>
      </w:pPr>
      <w:r>
        <w:t>Leider konnte ich mich nicht genau an die Zeitplanung halten. Ich bin zufrieden mit meinen Grundsätzen, welche ich mir zu Beginn der Zeitplanung ausgedacht hatte; einzelne Tasks wurden grosszügig eingeplant, es wurden Puffer geplant und während der ersten beiden Tage wurde etwas Vorsprung mit ein paar Stunden Überzeit generiert.</w:t>
      </w:r>
    </w:p>
    <w:p w14:paraId="67909017" w14:textId="77777777" w:rsidR="00750D01" w:rsidRDefault="00750D01" w:rsidP="00ED3565">
      <w:pPr>
        <w:pStyle w:val="Main"/>
      </w:pPr>
    </w:p>
    <w:p w14:paraId="57B12978" w14:textId="36292BCD" w:rsidR="00750D01" w:rsidRPr="00CD6474" w:rsidRDefault="00750D01" w:rsidP="00ED3565">
      <w:pPr>
        <w:pStyle w:val="Main"/>
      </w:pPr>
      <w:r>
        <w:t xml:space="preserve">Während der Arbeit stellte sich dann jedoch heraus, dass meine Planung etwas zu grosszügig war, und ich war den Grossteil meiner Arbeit dem Zeitplan voraus, bis ich gegen Ende dann sehr viel Zeit für die Dokumentation aufwenden musste. Künftig werde ich die Dokumentation als </w:t>
      </w:r>
      <w:r w:rsidR="006334DB">
        <w:t>separaten Task führen, statt in jedem Task einen Dokumentationsschritt einzuplanen, das sollte der Aufblähung simpler Tasks und der falschen Schätzung übrigen Aufwandes entgegenwirken.</w:t>
      </w:r>
    </w:p>
    <w:p w14:paraId="6B781CC9" w14:textId="16999F1B" w:rsidR="00ED3565" w:rsidRPr="00CD6474" w:rsidRDefault="00ED3565" w:rsidP="00A77728">
      <w:pPr>
        <w:pStyle w:val="Formatvorlage3"/>
      </w:pPr>
      <w:bookmarkStart w:id="119" w:name="_Toc163206406"/>
      <w:r w:rsidRPr="00CD6474">
        <w:t>Projektmethode</w:t>
      </w:r>
      <w:bookmarkEnd w:id="119"/>
    </w:p>
    <w:p w14:paraId="2D415292" w14:textId="1FCC6530" w:rsidR="00750D01" w:rsidRDefault="006334DB" w:rsidP="00565CB5">
      <w:pPr>
        <w:pStyle w:val="Main"/>
      </w:pPr>
      <w:r>
        <w:t>Obwohl wir</w:t>
      </w:r>
      <w:r w:rsidR="00750D01">
        <w:t xml:space="preserve"> in der Schule verschiedene Projektmanagementmethoden angestreift haben, musste ich sehr viele eigene Recherche betreiben, um mich endlich für eine Methode entscheiden zu können. </w:t>
      </w:r>
    </w:p>
    <w:p w14:paraId="7BC748A3" w14:textId="3299C836" w:rsidR="00ED3565" w:rsidRPr="00CD6474" w:rsidRDefault="006334DB" w:rsidP="00565CB5">
      <w:pPr>
        <w:pStyle w:val="Main"/>
      </w:pPr>
      <w:r>
        <w:t xml:space="preserve">Mit der Entscheidung </w:t>
      </w:r>
      <w:r w:rsidR="00750D01">
        <w:t>Kanban als Projektmanagementmethode gewählt zu haben</w:t>
      </w:r>
      <w:r>
        <w:t xml:space="preserve"> bin ich jedoch zufrieden</w:t>
      </w:r>
      <w:r w:rsidR="00750D01">
        <w:t>. Ich konnte täglich auf meine Arbeit reflektieren und den täglichen Stand des Kanban Boards in mein Arbeitsjournal aufnehmen.</w:t>
      </w:r>
    </w:p>
    <w:p w14:paraId="7C435FB5" w14:textId="77777777" w:rsidR="00E04306" w:rsidRDefault="00E04306">
      <w:pPr>
        <w:widowControl/>
        <w:spacing w:line="240" w:lineRule="auto"/>
        <w:rPr>
          <w:i/>
          <w:sz w:val="32"/>
        </w:rPr>
      </w:pPr>
      <w:r>
        <w:br w:type="page"/>
      </w:r>
    </w:p>
    <w:p w14:paraId="5E6040A1" w14:textId="5F4BDBFD" w:rsidR="00104774" w:rsidRPr="00CD6474" w:rsidRDefault="00104774" w:rsidP="00A77728">
      <w:pPr>
        <w:pStyle w:val="Formatvorlage2"/>
      </w:pPr>
      <w:bookmarkStart w:id="120" w:name="_Toc163206407"/>
      <w:r w:rsidRPr="00CD6474">
        <w:lastRenderedPageBreak/>
        <w:t>Implementation</w:t>
      </w:r>
      <w:bookmarkEnd w:id="120"/>
    </w:p>
    <w:p w14:paraId="03180743" w14:textId="027A0CC4" w:rsidR="004E6877" w:rsidRPr="00CD6474" w:rsidRDefault="006334DB" w:rsidP="00FA7462">
      <w:pPr>
        <w:pStyle w:val="Main"/>
      </w:pPr>
      <w:r>
        <w:t xml:space="preserve">Die Entwicklung des Jira Synchronizers verlief grösstenteils reibungslos, die einzigen Hindernisse waren eine gewisse Unsicherheit was den Aufbau der Architektur anging und die mir doch ziemlich unbekannte Jira API. Dazu muss jedoch gesagt sein, dass ich definitiv davon profitierte, bereits mit der LEIS Datenbank gearbeitet zu haben. Einen Rechnungsgenerator als pure Konsolenapplikation entwickelt zu haben war definitiv auch äusserst hilfreich im Hinblick auf diese Arbeit, da es mir erlaubte, den Aufbau der </w:t>
      </w:r>
      <w:r w:rsidR="009F1D82">
        <w:t>SQL-Abfragen</w:t>
      </w:r>
      <w:r>
        <w:t xml:space="preserve"> ähnlich wie beim Rechnungsgenerator zu gestalten, statt von null beginnen zu müssen.</w:t>
      </w:r>
    </w:p>
    <w:p w14:paraId="2D9C54B4" w14:textId="5B21BF7A" w:rsidR="00104774" w:rsidRPr="00CD6474" w:rsidRDefault="00104774" w:rsidP="00A77728">
      <w:pPr>
        <w:pStyle w:val="Formatvorlage2"/>
      </w:pPr>
      <w:bookmarkStart w:id="121" w:name="_Toc163206408"/>
      <w:r w:rsidRPr="00CD6474">
        <w:t>Dokumentation</w:t>
      </w:r>
      <w:bookmarkEnd w:id="121"/>
    </w:p>
    <w:p w14:paraId="52EF0A7E" w14:textId="46F7F9FD" w:rsidR="00FA7462" w:rsidRDefault="006334DB" w:rsidP="00FA7462">
      <w:pPr>
        <w:pStyle w:val="Main"/>
      </w:pPr>
      <w:r>
        <w:t xml:space="preserve">Ich musste bisher noch nie eine Dokumentation dieses Umfanges schreiben, und das </w:t>
      </w:r>
      <w:r w:rsidR="007102E6">
        <w:t>Template,</w:t>
      </w:r>
      <w:r>
        <w:t xml:space="preserve"> welches ich verwenden </w:t>
      </w:r>
      <w:r w:rsidR="007102E6">
        <w:t>konnte,</w:t>
      </w:r>
      <w:r>
        <w:t xml:space="preserve"> hat mir hier definitiv geholfen. Insbesondere wenn ich an den ersten Tag zurückdenke und wie </w:t>
      </w:r>
      <w:r w:rsidR="007102E6">
        <w:t>überrannt ich mich mit all den verschiedenen noch umzusetzenden Aufgaben fühlte, bin ich dankbar für die Struktur, die durch das Template kam.</w:t>
      </w:r>
    </w:p>
    <w:p w14:paraId="17BAD36F" w14:textId="77777777" w:rsidR="007102E6" w:rsidRDefault="007102E6" w:rsidP="00FA7462">
      <w:pPr>
        <w:pStyle w:val="Main"/>
      </w:pPr>
    </w:p>
    <w:p w14:paraId="4DBCA110" w14:textId="02CD9AF4" w:rsidR="007102E6" w:rsidRPr="00CD6474" w:rsidRDefault="007102E6" w:rsidP="00FA7462">
      <w:pPr>
        <w:pStyle w:val="Main"/>
      </w:pPr>
      <w:r>
        <w:t>Es fällt mir schwer bei Texten mit meinen Formulierungen zufrieden zu sein und ich habe auch während dieser Dokumentation gewisse Kapitel immer und immer wieder überarbeitet. Jetzt da ich am Ende angekommen bin, muss ich jedoch sagen, dass ich generell ziemlich zufrieden mit meiner Arbeit bin. Gewisse Kapitel würde ich immer noch gerne nochmal etwas anpassen und mir ist klar, dass manche meiner Formulierungen etwas unpassend klingen, nichtsdestotrotz kann ich diese Arbeit mit gutem Gewissen abschliessen.</w:t>
      </w:r>
    </w:p>
    <w:p w14:paraId="616A4CAA" w14:textId="459D67ED" w:rsidR="00104774" w:rsidRPr="00CD6474" w:rsidRDefault="00104774" w:rsidP="00A77728">
      <w:pPr>
        <w:pStyle w:val="Formatvorlage2"/>
      </w:pPr>
      <w:bookmarkStart w:id="122" w:name="_Toc163206409"/>
      <w:r w:rsidRPr="00CD6474">
        <w:t>Testing</w:t>
      </w:r>
      <w:bookmarkEnd w:id="122"/>
    </w:p>
    <w:p w14:paraId="3E2BE695" w14:textId="110C98A8" w:rsidR="00FA7462" w:rsidRDefault="007102E6" w:rsidP="00FA7462">
      <w:pPr>
        <w:pStyle w:val="Main"/>
      </w:pPr>
      <w:r>
        <w:t xml:space="preserve">Vor der IPA setzte ich mich etwas enger mit dem Thema Testing auseinander und lernte verschiedene Tools kennen, welche ich während dieser Arbeit teils zum ersten Mal verwenden konnte. Als Resultat konnte ich viel Neues lernen und anwenden. Ich konnte praktisch die ganze Applikation mit Unit-Tests abdecken, um die Funktionalität von Schnittstellen zu testen mussten jedoch End-to-end Tests verwendet werden. </w:t>
      </w:r>
    </w:p>
    <w:p w14:paraId="76267286" w14:textId="77777777" w:rsidR="00D73236" w:rsidRDefault="00D73236" w:rsidP="00FA7462">
      <w:pPr>
        <w:pStyle w:val="Main"/>
      </w:pPr>
    </w:p>
    <w:p w14:paraId="0FEC9F3C" w14:textId="3AB2958E" w:rsidR="00D73236" w:rsidRPr="00CD6474" w:rsidRDefault="00D73236" w:rsidP="00FA7462">
      <w:pPr>
        <w:pStyle w:val="Main"/>
      </w:pPr>
      <w:r>
        <w:t xml:space="preserve">Ich denke die verwendeten Tests waren angemessen, und decken einen genügenden Teil der Applikation ab. Grundsätzlich hätten selbstverständlich weitere </w:t>
      </w:r>
      <w:r w:rsidR="002E1CA0">
        <w:t>Test-Cases</w:t>
      </w:r>
      <w:r>
        <w:t xml:space="preserve"> mit anderen Daten erstellt werden können, ich denke jedoch, dass die vorhandenen Tests ausreichen.</w:t>
      </w:r>
    </w:p>
    <w:p w14:paraId="1D9DD4C9" w14:textId="77777777" w:rsidR="00E04306" w:rsidRDefault="00E04306">
      <w:pPr>
        <w:widowControl/>
        <w:spacing w:line="240" w:lineRule="auto"/>
        <w:rPr>
          <w:i/>
          <w:sz w:val="36"/>
        </w:rPr>
      </w:pPr>
      <w:r>
        <w:br w:type="page"/>
      </w:r>
    </w:p>
    <w:p w14:paraId="460BF657" w14:textId="3FBBAB0C" w:rsidR="00104774" w:rsidRPr="00CD6474" w:rsidRDefault="00104774" w:rsidP="00A77728">
      <w:pPr>
        <w:pStyle w:val="Formatvorlage1"/>
      </w:pPr>
      <w:bookmarkStart w:id="123" w:name="_Toc163206410"/>
      <w:r w:rsidRPr="00CD6474">
        <w:lastRenderedPageBreak/>
        <w:t>Nächste Schritte</w:t>
      </w:r>
      <w:bookmarkEnd w:id="123"/>
    </w:p>
    <w:p w14:paraId="74F6C6D4" w14:textId="4B3DC9C1" w:rsidR="003A3EA7" w:rsidRDefault="00CD3556" w:rsidP="00FA7462">
      <w:pPr>
        <w:pStyle w:val="Main"/>
      </w:pPr>
      <w:r>
        <w:t>Sobald das alte LEIS durch die Neuentwicklung abgelöst ist, sollte der Jira Synchronizer auf dem Server mit der Datenbank der Neuentwicklung in einem Scheduler eingebunden werden, sodass die auf Jira verbuchten Leistungen stündlich oder täglich synchronisiert werden.</w:t>
      </w:r>
    </w:p>
    <w:p w14:paraId="5D3617BB" w14:textId="77777777" w:rsidR="003A3EA7" w:rsidRDefault="003A3EA7" w:rsidP="00FA7462">
      <w:pPr>
        <w:pStyle w:val="Main"/>
      </w:pPr>
    </w:p>
    <w:p w14:paraId="2ABBCE49" w14:textId="657F24A0" w:rsidR="00FA7462" w:rsidRDefault="00C06653" w:rsidP="00FA7462">
      <w:pPr>
        <w:pStyle w:val="Main"/>
      </w:pPr>
      <w:r>
        <w:t xml:space="preserve">Es wäre sinnvoll, die </w:t>
      </w:r>
      <w:r w:rsidRPr="00C06653">
        <w:rPr>
          <w:rStyle w:val="TabelleZchn"/>
        </w:rPr>
        <w:t>Whitelist</w:t>
      </w:r>
      <w:r>
        <w:t xml:space="preserve"> </w:t>
      </w:r>
      <w:r w:rsidR="009F1D82">
        <w:t>Tabelle,</w:t>
      </w:r>
      <w:r>
        <w:t xml:space="preserve"> um eine Spalte zu erweitern</w:t>
      </w:r>
      <w:r w:rsidR="00902110">
        <w:t>,</w:t>
      </w:r>
      <w:r>
        <w:t xml:space="preserve"> welche bestimmt, ob die erfassten Projekte überhaupt noch aktiv sind. Aktuell werden alle </w:t>
      </w:r>
      <w:r w:rsidR="00756AB8">
        <w:t>Projekte,</w:t>
      </w:r>
      <w:r>
        <w:t xml:space="preserve"> welche in der </w:t>
      </w:r>
      <w:r w:rsidRPr="00C06653">
        <w:rPr>
          <w:rStyle w:val="TabelleZchn"/>
        </w:rPr>
        <w:t>Whitelist</w:t>
      </w:r>
      <w:r>
        <w:t xml:space="preserve"> Tabelle vorkommen von der Jira API abgefragt, da Projekte mit der Zeit jedoch auch beendet werden, würde es Sinn machen nur die Projekte </w:t>
      </w:r>
      <w:r w:rsidR="00756AB8">
        <w:t>abzufragen,</w:t>
      </w:r>
      <w:r>
        <w:t xml:space="preserve"> die aktuell relevant sind.</w:t>
      </w:r>
    </w:p>
    <w:p w14:paraId="10C9E140" w14:textId="77777777" w:rsidR="00180A43" w:rsidRDefault="00180A43" w:rsidP="00FA7462">
      <w:pPr>
        <w:pStyle w:val="Main"/>
      </w:pPr>
    </w:p>
    <w:p w14:paraId="3E08DDC4" w14:textId="57B0CC4D" w:rsidR="00756AB8" w:rsidRPr="00CD6474" w:rsidRDefault="00756AB8" w:rsidP="00756AB8">
      <w:pPr>
        <w:pStyle w:val="Main"/>
      </w:pPr>
      <w:r>
        <w:t>Wenn der Jira Synchronizer fertig und mit der Neuentwicklung des LEIS verbunden ist, muss ein Userhandbuch geschrieben werden, worin erklärt wird, was der Synchronizer genau macht, welche Leistungen weiterhin im LEIS erfasst werden müssen, und wie Projektleiter neue Projekte erfassen müssen, damit diese automatisch synchronisiert werden.</w:t>
      </w:r>
    </w:p>
    <w:p w14:paraId="5D548B48" w14:textId="1E5D1E02" w:rsidR="00180A43" w:rsidRPr="00CD6474" w:rsidRDefault="00180A43" w:rsidP="00FA7462">
      <w:pPr>
        <w:pStyle w:val="Main"/>
      </w:pPr>
    </w:p>
    <w:p w14:paraId="53F6469D" w14:textId="77777777" w:rsidR="00FC7B2E" w:rsidRPr="00CD6474" w:rsidRDefault="00FC7B2E">
      <w:pPr>
        <w:widowControl/>
        <w:spacing w:line="240" w:lineRule="auto"/>
      </w:pPr>
      <w:r w:rsidRPr="00CD6474">
        <w:br w:type="page"/>
      </w:r>
    </w:p>
    <w:p w14:paraId="29FFDB2A" w14:textId="099489EB" w:rsidR="00104774" w:rsidRPr="00CD6474" w:rsidRDefault="00104774" w:rsidP="00104774">
      <w:pPr>
        <w:pStyle w:val="Ebene2"/>
      </w:pPr>
      <w:r w:rsidRPr="00CD6474">
        <w:lastRenderedPageBreak/>
        <w:t xml:space="preserve"> </w:t>
      </w:r>
      <w:bookmarkStart w:id="124" w:name="_Toc163206411"/>
      <w:r w:rsidRPr="00CD6474">
        <w:t>Verzeichnisse</w:t>
      </w:r>
      <w:bookmarkEnd w:id="124"/>
    </w:p>
    <w:p w14:paraId="0ABF13E5" w14:textId="27C83B5C" w:rsidR="00C95A32" w:rsidRDefault="00C95A32" w:rsidP="00C95A32">
      <w:pPr>
        <w:pStyle w:val="Formatvorlage1"/>
      </w:pPr>
      <w:bookmarkStart w:id="125" w:name="_Toc163206412"/>
      <w:r w:rsidRPr="00CD6474">
        <w:t>Akronyme</w:t>
      </w:r>
      <w:bookmarkEnd w:id="125"/>
    </w:p>
    <w:p w14:paraId="048BFC0E" w14:textId="7D36DB50" w:rsidR="00180A43" w:rsidRDefault="00180A43" w:rsidP="00180A43">
      <w:pPr>
        <w:pStyle w:val="Main"/>
      </w:pPr>
      <w:r>
        <w:t>Die Begriffe werden im Glossar erklärt.</w:t>
      </w:r>
    </w:p>
    <w:p w14:paraId="5EC46FA7" w14:textId="77777777" w:rsidR="00180A43" w:rsidRPr="00180A43" w:rsidRDefault="00180A43" w:rsidP="00180A43">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C95A32" w:rsidRPr="00CD6474" w14:paraId="29072F4C" w14:textId="77777777" w:rsidTr="00C06653">
        <w:tc>
          <w:tcPr>
            <w:tcW w:w="1985" w:type="dxa"/>
          </w:tcPr>
          <w:p w14:paraId="2593AADD" w14:textId="77777777" w:rsidR="00C95A32" w:rsidRPr="00CD6474" w:rsidRDefault="00C95A32" w:rsidP="00C06653">
            <w:pPr>
              <w:pStyle w:val="Main"/>
              <w:tabs>
                <w:tab w:val="left" w:pos="1134"/>
              </w:tabs>
              <w:spacing w:line="276" w:lineRule="auto"/>
              <w:rPr>
                <w:b/>
              </w:rPr>
            </w:pPr>
            <w:r w:rsidRPr="00CD6474">
              <w:rPr>
                <w:b/>
              </w:rPr>
              <w:t>API</w:t>
            </w:r>
          </w:p>
        </w:tc>
        <w:tc>
          <w:tcPr>
            <w:tcW w:w="7643" w:type="dxa"/>
          </w:tcPr>
          <w:p w14:paraId="2D0EBA20" w14:textId="60D0DE1B" w:rsidR="00C95A32" w:rsidRPr="00CD6474" w:rsidRDefault="00C95A32" w:rsidP="00C06653">
            <w:pPr>
              <w:pStyle w:val="Main"/>
              <w:tabs>
                <w:tab w:val="left" w:pos="1134"/>
              </w:tabs>
              <w:spacing w:line="240" w:lineRule="auto"/>
            </w:pPr>
            <w:r w:rsidRPr="00CD6474">
              <w:t xml:space="preserve">Application Programming Interface. </w:t>
            </w:r>
          </w:p>
        </w:tc>
      </w:tr>
      <w:tr w:rsidR="00C95A32" w:rsidRPr="00CD6474" w14:paraId="53DBCA26" w14:textId="77777777" w:rsidTr="00C06653">
        <w:tc>
          <w:tcPr>
            <w:tcW w:w="1985" w:type="dxa"/>
          </w:tcPr>
          <w:p w14:paraId="71F5BE0E" w14:textId="54549636" w:rsidR="00C95A32" w:rsidRPr="00CD6474" w:rsidRDefault="00C95A32" w:rsidP="00C06653">
            <w:pPr>
              <w:pStyle w:val="Main"/>
              <w:tabs>
                <w:tab w:val="left" w:pos="1134"/>
              </w:tabs>
              <w:spacing w:line="276" w:lineRule="auto"/>
              <w:rPr>
                <w:b/>
              </w:rPr>
            </w:pPr>
            <w:r w:rsidRPr="00CD6474">
              <w:rPr>
                <w:b/>
              </w:rPr>
              <w:t>IPA</w:t>
            </w:r>
          </w:p>
        </w:tc>
        <w:tc>
          <w:tcPr>
            <w:tcW w:w="7643" w:type="dxa"/>
          </w:tcPr>
          <w:p w14:paraId="7B890D9A" w14:textId="543DC58F" w:rsidR="00C95A32" w:rsidRPr="00CD6474" w:rsidRDefault="00C95A32" w:rsidP="00C06653">
            <w:pPr>
              <w:pStyle w:val="Main"/>
              <w:tabs>
                <w:tab w:val="left" w:pos="1134"/>
              </w:tabs>
              <w:spacing w:line="240" w:lineRule="auto"/>
            </w:pPr>
            <w:r w:rsidRPr="00CD6474">
              <w:t>Individuelle Praktische Arbeit.</w:t>
            </w:r>
          </w:p>
        </w:tc>
      </w:tr>
      <w:tr w:rsidR="00756AB8" w:rsidRPr="00CD6474" w14:paraId="0DB9EC28" w14:textId="77777777" w:rsidTr="00C06653">
        <w:tc>
          <w:tcPr>
            <w:tcW w:w="1985" w:type="dxa"/>
          </w:tcPr>
          <w:p w14:paraId="1057AD04" w14:textId="38EB7F7C" w:rsidR="00756AB8" w:rsidRPr="00CD6474" w:rsidRDefault="00756AB8" w:rsidP="00C06653">
            <w:pPr>
              <w:pStyle w:val="Main"/>
              <w:tabs>
                <w:tab w:val="left" w:pos="1134"/>
              </w:tabs>
              <w:spacing w:line="276" w:lineRule="auto"/>
              <w:rPr>
                <w:b/>
              </w:rPr>
            </w:pPr>
            <w:r>
              <w:rPr>
                <w:b/>
              </w:rPr>
              <w:t>LEIS</w:t>
            </w:r>
          </w:p>
        </w:tc>
        <w:tc>
          <w:tcPr>
            <w:tcW w:w="7643" w:type="dxa"/>
          </w:tcPr>
          <w:p w14:paraId="0E95390A" w14:textId="761429C6" w:rsidR="00756AB8" w:rsidRPr="00CD6474" w:rsidRDefault="00756AB8" w:rsidP="00C06653">
            <w:pPr>
              <w:pStyle w:val="Main"/>
              <w:tabs>
                <w:tab w:val="left" w:pos="1134"/>
              </w:tabs>
              <w:spacing w:line="240" w:lineRule="auto"/>
            </w:pPr>
            <w:r>
              <w:t>Internes Leistungserfassungssystem.</w:t>
            </w:r>
          </w:p>
        </w:tc>
      </w:tr>
      <w:tr w:rsidR="00C95A32" w:rsidRPr="00CD6474" w14:paraId="0CD8B033" w14:textId="77777777" w:rsidTr="00C06653">
        <w:tc>
          <w:tcPr>
            <w:tcW w:w="1985" w:type="dxa"/>
          </w:tcPr>
          <w:p w14:paraId="3957D56C" w14:textId="77777777" w:rsidR="00C95A32" w:rsidRPr="00CD6474" w:rsidRDefault="00C95A32" w:rsidP="00C06653">
            <w:pPr>
              <w:pStyle w:val="Main"/>
              <w:tabs>
                <w:tab w:val="left" w:pos="1134"/>
              </w:tabs>
              <w:spacing w:line="276" w:lineRule="auto"/>
              <w:rPr>
                <w:b/>
              </w:rPr>
            </w:pPr>
            <w:r w:rsidRPr="00CD6474">
              <w:rPr>
                <w:b/>
              </w:rPr>
              <w:t>REST</w:t>
            </w:r>
          </w:p>
        </w:tc>
        <w:tc>
          <w:tcPr>
            <w:tcW w:w="7643" w:type="dxa"/>
          </w:tcPr>
          <w:p w14:paraId="79A367F9" w14:textId="2F4F95CF" w:rsidR="00C95A32" w:rsidRPr="00CD6474" w:rsidRDefault="00C95A32" w:rsidP="00C06653">
            <w:pPr>
              <w:pStyle w:val="Main"/>
              <w:tabs>
                <w:tab w:val="left" w:pos="1134"/>
              </w:tabs>
              <w:spacing w:line="240" w:lineRule="auto"/>
            </w:pPr>
            <w:r w:rsidRPr="00CD6474">
              <w:t>Representational State Transfer.</w:t>
            </w:r>
          </w:p>
        </w:tc>
      </w:tr>
      <w:tr w:rsidR="00C95A32" w:rsidRPr="00CD6474" w14:paraId="7C8E809B" w14:textId="77777777" w:rsidTr="00C06653">
        <w:tc>
          <w:tcPr>
            <w:tcW w:w="1985" w:type="dxa"/>
          </w:tcPr>
          <w:p w14:paraId="562DA613" w14:textId="77777777" w:rsidR="00C95A32" w:rsidRPr="00CD6474" w:rsidRDefault="00C95A32" w:rsidP="00C06653">
            <w:pPr>
              <w:pStyle w:val="Main"/>
              <w:tabs>
                <w:tab w:val="left" w:pos="1134"/>
              </w:tabs>
              <w:spacing w:line="276" w:lineRule="auto"/>
              <w:rPr>
                <w:b/>
              </w:rPr>
            </w:pPr>
            <w:r w:rsidRPr="00CD6474">
              <w:rPr>
                <w:b/>
              </w:rPr>
              <w:t>SQL</w:t>
            </w:r>
          </w:p>
        </w:tc>
        <w:tc>
          <w:tcPr>
            <w:tcW w:w="7643" w:type="dxa"/>
          </w:tcPr>
          <w:p w14:paraId="30490696" w14:textId="04CB204E" w:rsidR="00C95A32" w:rsidRPr="00CD6474" w:rsidRDefault="00C95A32" w:rsidP="00C06653">
            <w:pPr>
              <w:pStyle w:val="Main"/>
              <w:tabs>
                <w:tab w:val="left" w:pos="1134"/>
              </w:tabs>
              <w:spacing w:line="240" w:lineRule="auto"/>
            </w:pPr>
            <w:r w:rsidRPr="00CD6474">
              <w:t>Structured Query Language.</w:t>
            </w:r>
          </w:p>
        </w:tc>
      </w:tr>
      <w:tr w:rsidR="00C95A32" w:rsidRPr="00CD6474" w14:paraId="36FEDA78" w14:textId="77777777" w:rsidTr="00C06653">
        <w:tc>
          <w:tcPr>
            <w:tcW w:w="1985" w:type="dxa"/>
          </w:tcPr>
          <w:p w14:paraId="01E8AB88" w14:textId="77777777" w:rsidR="00C95A32" w:rsidRPr="00CD6474" w:rsidRDefault="00C95A32" w:rsidP="00C06653">
            <w:pPr>
              <w:pStyle w:val="Main"/>
              <w:tabs>
                <w:tab w:val="left" w:pos="1134"/>
              </w:tabs>
              <w:spacing w:line="276" w:lineRule="auto"/>
              <w:rPr>
                <w:b/>
              </w:rPr>
            </w:pPr>
            <w:r w:rsidRPr="00CD6474">
              <w:rPr>
                <w:b/>
              </w:rPr>
              <w:t>T-SQL</w:t>
            </w:r>
          </w:p>
        </w:tc>
        <w:tc>
          <w:tcPr>
            <w:tcW w:w="7643" w:type="dxa"/>
          </w:tcPr>
          <w:p w14:paraId="56091F33" w14:textId="755F4A8D" w:rsidR="00C95A32" w:rsidRPr="00CD6474" w:rsidRDefault="00C95A32" w:rsidP="00C06653">
            <w:pPr>
              <w:pStyle w:val="Main"/>
              <w:tabs>
                <w:tab w:val="left" w:pos="1134"/>
              </w:tabs>
              <w:spacing w:line="240" w:lineRule="auto"/>
            </w:pPr>
            <w:r w:rsidRPr="00CD6474">
              <w:t>Transact-SQL.</w:t>
            </w:r>
          </w:p>
        </w:tc>
      </w:tr>
    </w:tbl>
    <w:p w14:paraId="7AFC5374" w14:textId="77777777" w:rsidR="00C95A32" w:rsidRPr="00CD6474" w:rsidRDefault="00C95A32">
      <w:pPr>
        <w:widowControl/>
        <w:spacing w:line="240" w:lineRule="auto"/>
        <w:rPr>
          <w:i/>
          <w:sz w:val="36"/>
        </w:rPr>
      </w:pPr>
      <w:r w:rsidRPr="00CD6474">
        <w:br w:type="page"/>
      </w:r>
    </w:p>
    <w:p w14:paraId="427F2D46" w14:textId="60A37CEC" w:rsidR="005D2B72" w:rsidRPr="00CD6474" w:rsidRDefault="00FC7B2E" w:rsidP="00A77728">
      <w:pPr>
        <w:pStyle w:val="Formatvorlage1"/>
      </w:pPr>
      <w:r w:rsidRPr="00CD6474">
        <w:lastRenderedPageBreak/>
        <w:t xml:space="preserve"> </w:t>
      </w:r>
      <w:bookmarkStart w:id="126" w:name="_Toc163206413"/>
      <w:r w:rsidR="00104774" w:rsidRPr="00CD6474">
        <w:t>Glossar</w:t>
      </w:r>
      <w:bookmarkEnd w:id="126"/>
    </w:p>
    <w:p w14:paraId="15D2D235" w14:textId="77777777" w:rsidR="005D2B72" w:rsidRPr="00CD6474" w:rsidRDefault="005D2B72" w:rsidP="005D2B72">
      <w:pPr>
        <w:pStyle w:val="Main"/>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1985"/>
        <w:gridCol w:w="7643"/>
      </w:tblGrid>
      <w:tr w:rsidR="000D666B" w:rsidRPr="00CD6474" w14:paraId="7CD1638C" w14:textId="77777777" w:rsidTr="0088726B">
        <w:tc>
          <w:tcPr>
            <w:tcW w:w="1985" w:type="dxa"/>
          </w:tcPr>
          <w:p w14:paraId="47EBF777" w14:textId="1E4B5195" w:rsidR="000D666B" w:rsidRPr="00CD6474" w:rsidRDefault="000D666B" w:rsidP="0088726B">
            <w:pPr>
              <w:pStyle w:val="Main"/>
              <w:tabs>
                <w:tab w:val="left" w:pos="1134"/>
              </w:tabs>
              <w:spacing w:line="276" w:lineRule="auto"/>
              <w:rPr>
                <w:b/>
              </w:rPr>
            </w:pPr>
            <w:r w:rsidRPr="00CD6474">
              <w:rPr>
                <w:b/>
              </w:rPr>
              <w:t>API</w:t>
            </w:r>
          </w:p>
        </w:tc>
        <w:tc>
          <w:tcPr>
            <w:tcW w:w="7643" w:type="dxa"/>
          </w:tcPr>
          <w:p w14:paraId="42817E27" w14:textId="6EC8267C" w:rsidR="000D666B" w:rsidRPr="00CD6474" w:rsidRDefault="000D666B" w:rsidP="0088726B">
            <w:pPr>
              <w:pStyle w:val="Main"/>
              <w:tabs>
                <w:tab w:val="left" w:pos="1134"/>
              </w:tabs>
              <w:spacing w:line="240" w:lineRule="auto"/>
            </w:pPr>
            <w:r w:rsidRPr="00CD6474">
              <w:t>Eine API</w:t>
            </w:r>
            <w:r w:rsidR="00C95A32" w:rsidRPr="00CD6474">
              <w:t xml:space="preserve"> </w:t>
            </w:r>
            <w:r w:rsidRPr="00CD6474">
              <w:t xml:space="preserve">ist ein </w:t>
            </w:r>
            <w:r w:rsidR="007C3479" w:rsidRPr="00CD6474">
              <w:t>Mittel,</w:t>
            </w:r>
            <w:r w:rsidRPr="00CD6474">
              <w:t xml:space="preserve"> mit welchem man mit externen Systemen interagieren kann. </w:t>
            </w:r>
          </w:p>
        </w:tc>
      </w:tr>
      <w:tr w:rsidR="000D666B" w:rsidRPr="00CD6474" w14:paraId="21047D9A" w14:textId="77777777" w:rsidTr="0088726B">
        <w:tc>
          <w:tcPr>
            <w:tcW w:w="1985" w:type="dxa"/>
          </w:tcPr>
          <w:p w14:paraId="694D7C27" w14:textId="19FE7387" w:rsidR="000D666B" w:rsidRPr="00CD6474" w:rsidRDefault="000D666B" w:rsidP="0088726B">
            <w:pPr>
              <w:pStyle w:val="Main"/>
              <w:tabs>
                <w:tab w:val="left" w:pos="1134"/>
              </w:tabs>
              <w:spacing w:line="276" w:lineRule="auto"/>
              <w:rPr>
                <w:b/>
              </w:rPr>
            </w:pPr>
            <w:r w:rsidRPr="00CD6474">
              <w:rPr>
                <w:b/>
              </w:rPr>
              <w:t>API-Token</w:t>
            </w:r>
          </w:p>
        </w:tc>
        <w:tc>
          <w:tcPr>
            <w:tcW w:w="7643" w:type="dxa"/>
          </w:tcPr>
          <w:p w14:paraId="5CA0D47C" w14:textId="0F795790" w:rsidR="000D666B" w:rsidRPr="00CD6474" w:rsidRDefault="000D666B" w:rsidP="0088726B">
            <w:pPr>
              <w:pStyle w:val="Main"/>
              <w:tabs>
                <w:tab w:val="left" w:pos="1134"/>
              </w:tabs>
              <w:spacing w:line="240" w:lineRule="auto"/>
            </w:pPr>
            <w:r w:rsidRPr="00CD6474">
              <w:t>Ein API-Token ist eine alphanumerische Zeichenfolge</w:t>
            </w:r>
            <w:r w:rsidR="007C3479">
              <w:t>,</w:t>
            </w:r>
            <w:r w:rsidRPr="00CD6474">
              <w:t xml:space="preserve"> mit welchen der Zugriff auf eine API gesteuert werden kann.</w:t>
            </w:r>
          </w:p>
        </w:tc>
      </w:tr>
      <w:tr w:rsidR="00DC60CA" w:rsidRPr="00CD6474" w14:paraId="065EF79C" w14:textId="77777777" w:rsidTr="0088726B">
        <w:tc>
          <w:tcPr>
            <w:tcW w:w="1985" w:type="dxa"/>
          </w:tcPr>
          <w:p w14:paraId="29BFBEB6" w14:textId="2B65ACA6" w:rsidR="00DC60CA" w:rsidRPr="00CD6474" w:rsidRDefault="000D666B" w:rsidP="00471DD4">
            <w:pPr>
              <w:pStyle w:val="Main"/>
              <w:tabs>
                <w:tab w:val="left" w:pos="1134"/>
              </w:tabs>
              <w:spacing w:line="276" w:lineRule="auto"/>
              <w:jc w:val="left"/>
              <w:rPr>
                <w:b/>
              </w:rPr>
            </w:pPr>
            <w:r w:rsidRPr="00CD6474">
              <w:rPr>
                <w:b/>
              </w:rPr>
              <w:t>Arrange, Act, Assert</w:t>
            </w:r>
          </w:p>
        </w:tc>
        <w:tc>
          <w:tcPr>
            <w:tcW w:w="7643" w:type="dxa"/>
          </w:tcPr>
          <w:p w14:paraId="3C042728" w14:textId="4B125356" w:rsidR="00DC60CA" w:rsidRPr="00CD6474" w:rsidRDefault="000D666B" w:rsidP="0088726B">
            <w:pPr>
              <w:pStyle w:val="Main"/>
              <w:tabs>
                <w:tab w:val="left" w:pos="1134"/>
              </w:tabs>
              <w:spacing w:line="240" w:lineRule="auto"/>
            </w:pPr>
            <w:r w:rsidRPr="00CD6474">
              <w:t>Arrange, Act, Assert sind die drei Phasen eines Tests. In der ersten Phase (Arrange) werden alle Variablen und Daten auf den Test vorbereitet und initialisiert. In der zweiten Phase (Act) werden Methoden ausgeführt, und in der letzten Phase (Assert) wird bestimmt, ob das erhaltene Ergebnis mit dem erwarteten übereinstimmt.</w:t>
            </w:r>
          </w:p>
        </w:tc>
      </w:tr>
      <w:tr w:rsidR="000D666B" w:rsidRPr="00CD6474" w14:paraId="29033F08" w14:textId="77777777" w:rsidTr="0088726B">
        <w:tc>
          <w:tcPr>
            <w:tcW w:w="1985" w:type="dxa"/>
          </w:tcPr>
          <w:p w14:paraId="5D4264C7" w14:textId="6231ED87" w:rsidR="000D666B" w:rsidRPr="00CD6474" w:rsidRDefault="000D666B" w:rsidP="0088726B">
            <w:pPr>
              <w:pStyle w:val="Main"/>
              <w:tabs>
                <w:tab w:val="left" w:pos="1134"/>
              </w:tabs>
              <w:spacing w:line="276" w:lineRule="auto"/>
              <w:rPr>
                <w:b/>
              </w:rPr>
            </w:pPr>
            <w:r w:rsidRPr="00CD6474">
              <w:rPr>
                <w:b/>
              </w:rPr>
              <w:t>Branch</w:t>
            </w:r>
          </w:p>
        </w:tc>
        <w:tc>
          <w:tcPr>
            <w:tcW w:w="7643" w:type="dxa"/>
          </w:tcPr>
          <w:p w14:paraId="57210680" w14:textId="3D20F42C" w:rsidR="000D666B" w:rsidRPr="00CD6474" w:rsidRDefault="000D666B" w:rsidP="0088726B">
            <w:pPr>
              <w:pStyle w:val="Main"/>
              <w:tabs>
                <w:tab w:val="left" w:pos="1134"/>
              </w:tabs>
              <w:spacing w:line="240" w:lineRule="auto"/>
            </w:pPr>
            <w:r w:rsidRPr="00CD6474">
              <w:t xml:space="preserve">In Git werden sogenannte branches verwendet. Branches erlauben es Entwicklern gleichzeitig an einer Applikation zu arbeiten, ohne sich gegenseitig Daten zu überschreiben. Am Ende der Entwicklungszeit müssen alle Branches </w:t>
            </w:r>
            <w:r w:rsidR="001F4876" w:rsidRPr="00CD6474">
              <w:t>vereint werden</w:t>
            </w:r>
            <w:r w:rsidR="007C3479">
              <w:t>,</w:t>
            </w:r>
            <w:r w:rsidR="001F4876" w:rsidRPr="00CD6474">
              <w:t xml:space="preserve"> damit alle Anpassungen aller Entwickler im Endprodukt vorhanden sind.</w:t>
            </w:r>
          </w:p>
        </w:tc>
      </w:tr>
      <w:tr w:rsidR="000D666B" w:rsidRPr="00CD6474" w14:paraId="73FBE296" w14:textId="77777777" w:rsidTr="0088726B">
        <w:tc>
          <w:tcPr>
            <w:tcW w:w="1985" w:type="dxa"/>
          </w:tcPr>
          <w:p w14:paraId="01FA9AE6" w14:textId="57E672CE" w:rsidR="000D666B" w:rsidRPr="00CD6474" w:rsidRDefault="001F4876" w:rsidP="0088726B">
            <w:pPr>
              <w:pStyle w:val="Main"/>
              <w:tabs>
                <w:tab w:val="left" w:pos="1134"/>
              </w:tabs>
              <w:spacing w:line="276" w:lineRule="auto"/>
              <w:rPr>
                <w:b/>
              </w:rPr>
            </w:pPr>
            <w:r w:rsidRPr="00CD6474">
              <w:rPr>
                <w:b/>
              </w:rPr>
              <w:t>C#</w:t>
            </w:r>
          </w:p>
        </w:tc>
        <w:tc>
          <w:tcPr>
            <w:tcW w:w="7643" w:type="dxa"/>
          </w:tcPr>
          <w:p w14:paraId="06152367" w14:textId="1FE42F84" w:rsidR="000D666B" w:rsidRPr="00CD6474" w:rsidRDefault="001F4876" w:rsidP="0088726B">
            <w:pPr>
              <w:pStyle w:val="Main"/>
              <w:tabs>
                <w:tab w:val="left" w:pos="1134"/>
              </w:tabs>
              <w:spacing w:line="240" w:lineRule="auto"/>
            </w:pPr>
            <w:r w:rsidRPr="00CD6474">
              <w:t>C# ist eine weit verbreitete, Objekt orientierte Programmiersprache.</w:t>
            </w:r>
            <w:r w:rsidR="00180A43">
              <w:t xml:space="preserve"> Sie wurde im Jahr 2000 von Anders Hejlsberg bei Microsoft entwickelt.</w:t>
            </w:r>
          </w:p>
        </w:tc>
      </w:tr>
      <w:tr w:rsidR="000D666B" w:rsidRPr="00CD6474" w14:paraId="62A308A4" w14:textId="77777777" w:rsidTr="0088726B">
        <w:tc>
          <w:tcPr>
            <w:tcW w:w="1985" w:type="dxa"/>
          </w:tcPr>
          <w:p w14:paraId="5F50B7B5" w14:textId="76D8F9CA" w:rsidR="000D666B" w:rsidRPr="00CD6474" w:rsidRDefault="001F4876" w:rsidP="0088726B">
            <w:pPr>
              <w:pStyle w:val="Main"/>
              <w:tabs>
                <w:tab w:val="left" w:pos="1134"/>
              </w:tabs>
              <w:spacing w:line="276" w:lineRule="auto"/>
              <w:rPr>
                <w:b/>
              </w:rPr>
            </w:pPr>
            <w:r w:rsidRPr="00CD6474">
              <w:rPr>
                <w:b/>
              </w:rPr>
              <w:t>DevExtreme</w:t>
            </w:r>
          </w:p>
        </w:tc>
        <w:tc>
          <w:tcPr>
            <w:tcW w:w="7643" w:type="dxa"/>
          </w:tcPr>
          <w:p w14:paraId="36A492DD" w14:textId="62E0F37C" w:rsidR="000D666B" w:rsidRPr="00CD6474" w:rsidRDefault="001F4876" w:rsidP="0088726B">
            <w:pPr>
              <w:pStyle w:val="Main"/>
              <w:tabs>
                <w:tab w:val="left" w:pos="1134"/>
              </w:tabs>
              <w:spacing w:line="240" w:lineRule="auto"/>
            </w:pPr>
            <w:r w:rsidRPr="00CD6474">
              <w:t>DevExtreme ist ein</w:t>
            </w:r>
            <w:r w:rsidR="00180A43">
              <w:t xml:space="preserve"> von DevExpress erstelltes</w:t>
            </w:r>
            <w:r w:rsidRPr="00CD6474">
              <w:t xml:space="preserve"> Framework, mit welchem das Programmieren eines </w:t>
            </w:r>
            <w:r w:rsidR="007C3479">
              <w:t>w</w:t>
            </w:r>
            <w:r w:rsidRPr="00CD6474">
              <w:t>ebbasierten Fron</w:t>
            </w:r>
            <w:r w:rsidR="007C3479">
              <w:t>t</w:t>
            </w:r>
            <w:r w:rsidRPr="00CD6474">
              <w:t>endes einer Applikation vereinfacht und um verschiedene Funktionen erweitert wird.</w:t>
            </w:r>
            <w:r w:rsidR="00180A43">
              <w:t xml:space="preserve">  </w:t>
            </w:r>
          </w:p>
        </w:tc>
      </w:tr>
      <w:tr w:rsidR="000D666B" w:rsidRPr="00CD6474" w14:paraId="12C34F63" w14:textId="77777777" w:rsidTr="0088726B">
        <w:tc>
          <w:tcPr>
            <w:tcW w:w="1985" w:type="dxa"/>
          </w:tcPr>
          <w:p w14:paraId="6BA4D35D" w14:textId="007EFD34" w:rsidR="000D666B" w:rsidRPr="00CD6474" w:rsidRDefault="001F4876" w:rsidP="0088726B">
            <w:pPr>
              <w:pStyle w:val="Main"/>
              <w:tabs>
                <w:tab w:val="left" w:pos="1134"/>
              </w:tabs>
              <w:spacing w:line="276" w:lineRule="auto"/>
              <w:rPr>
                <w:b/>
              </w:rPr>
            </w:pPr>
            <w:r w:rsidRPr="00CD6474">
              <w:rPr>
                <w:b/>
              </w:rPr>
              <w:t>Entität / Entity</w:t>
            </w:r>
          </w:p>
        </w:tc>
        <w:tc>
          <w:tcPr>
            <w:tcW w:w="7643" w:type="dxa"/>
          </w:tcPr>
          <w:p w14:paraId="2D4D8A67" w14:textId="09C68ED0" w:rsidR="000D666B" w:rsidRPr="00CD6474" w:rsidRDefault="001F4876" w:rsidP="0088726B">
            <w:pPr>
              <w:pStyle w:val="Main"/>
              <w:tabs>
                <w:tab w:val="left" w:pos="1134"/>
              </w:tabs>
              <w:spacing w:line="240" w:lineRule="auto"/>
            </w:pPr>
            <w:r w:rsidRPr="00CD6474">
              <w:t>Eine Entität ist ein Objekt mit eindeutig identifizierbaren und eigenständigen Daten.</w:t>
            </w:r>
          </w:p>
        </w:tc>
      </w:tr>
      <w:tr w:rsidR="0025080C" w:rsidRPr="00CD6474" w14:paraId="6572F6BA" w14:textId="77777777" w:rsidTr="0088726B">
        <w:tc>
          <w:tcPr>
            <w:tcW w:w="1985" w:type="dxa"/>
          </w:tcPr>
          <w:p w14:paraId="43344579" w14:textId="7012CD0B" w:rsidR="0025080C" w:rsidRPr="00CD6474" w:rsidRDefault="0025080C" w:rsidP="0088726B">
            <w:pPr>
              <w:pStyle w:val="Main"/>
              <w:tabs>
                <w:tab w:val="left" w:pos="1134"/>
              </w:tabs>
              <w:spacing w:line="276" w:lineRule="auto"/>
              <w:rPr>
                <w:b/>
              </w:rPr>
            </w:pPr>
            <w:r w:rsidRPr="00CD6474">
              <w:rPr>
                <w:b/>
              </w:rPr>
              <w:t>executable</w:t>
            </w:r>
          </w:p>
        </w:tc>
        <w:tc>
          <w:tcPr>
            <w:tcW w:w="7643" w:type="dxa"/>
          </w:tcPr>
          <w:p w14:paraId="475A120A" w14:textId="0E0861DE" w:rsidR="0025080C" w:rsidRPr="00CD6474" w:rsidRDefault="0025080C" w:rsidP="0088726B">
            <w:pPr>
              <w:pStyle w:val="Main"/>
              <w:tabs>
                <w:tab w:val="left" w:pos="1134"/>
              </w:tabs>
              <w:spacing w:line="240" w:lineRule="auto"/>
            </w:pPr>
            <w:r w:rsidRPr="00CD6474">
              <w:t xml:space="preserve">Executables sind Dateien mit der Dateiendung .exe. </w:t>
            </w:r>
          </w:p>
        </w:tc>
      </w:tr>
      <w:tr w:rsidR="000D666B" w:rsidRPr="00CD6474" w14:paraId="334D7FE9" w14:textId="77777777" w:rsidTr="0088726B">
        <w:tc>
          <w:tcPr>
            <w:tcW w:w="1985" w:type="dxa"/>
          </w:tcPr>
          <w:p w14:paraId="144B5877" w14:textId="587C71EB" w:rsidR="000D666B" w:rsidRPr="00CD6474" w:rsidRDefault="001F4876" w:rsidP="0088726B">
            <w:pPr>
              <w:pStyle w:val="Main"/>
              <w:tabs>
                <w:tab w:val="left" w:pos="1134"/>
              </w:tabs>
              <w:spacing w:line="276" w:lineRule="auto"/>
              <w:rPr>
                <w:b/>
              </w:rPr>
            </w:pPr>
            <w:r w:rsidRPr="00CD6474">
              <w:rPr>
                <w:b/>
              </w:rPr>
              <w:t>Flag</w:t>
            </w:r>
          </w:p>
        </w:tc>
        <w:tc>
          <w:tcPr>
            <w:tcW w:w="7643" w:type="dxa"/>
          </w:tcPr>
          <w:p w14:paraId="298D7851" w14:textId="023DCFF8" w:rsidR="000D666B" w:rsidRPr="00CD6474" w:rsidRDefault="001F4876" w:rsidP="0088726B">
            <w:pPr>
              <w:pStyle w:val="Main"/>
              <w:tabs>
                <w:tab w:val="left" w:pos="1134"/>
              </w:tabs>
              <w:spacing w:line="240" w:lineRule="auto"/>
            </w:pPr>
            <w:r w:rsidRPr="00CD6474">
              <w:t>Flags sind zusätzliche Parameter, welche einem Kommandozeilenprogramm beim Start mitgegeben werden können.</w:t>
            </w:r>
          </w:p>
        </w:tc>
      </w:tr>
      <w:tr w:rsidR="000D666B" w:rsidRPr="00CD6474" w14:paraId="742C98C5" w14:textId="77777777" w:rsidTr="0088726B">
        <w:tc>
          <w:tcPr>
            <w:tcW w:w="1985" w:type="dxa"/>
          </w:tcPr>
          <w:p w14:paraId="7E64FC23" w14:textId="796F08A0" w:rsidR="000D666B" w:rsidRPr="00CD6474" w:rsidRDefault="001F4876" w:rsidP="0088726B">
            <w:pPr>
              <w:pStyle w:val="Main"/>
              <w:tabs>
                <w:tab w:val="left" w:pos="1134"/>
              </w:tabs>
              <w:spacing w:line="276" w:lineRule="auto"/>
              <w:rPr>
                <w:b/>
              </w:rPr>
            </w:pPr>
            <w:r w:rsidRPr="00CD6474">
              <w:rPr>
                <w:b/>
              </w:rPr>
              <w:t>Fluent Assertions</w:t>
            </w:r>
          </w:p>
        </w:tc>
        <w:tc>
          <w:tcPr>
            <w:tcW w:w="7643" w:type="dxa"/>
          </w:tcPr>
          <w:p w14:paraId="0329C30E" w14:textId="1A01C4C8" w:rsidR="000D666B" w:rsidRPr="00CD6474" w:rsidRDefault="001F4876" w:rsidP="0088726B">
            <w:pPr>
              <w:pStyle w:val="Main"/>
              <w:tabs>
                <w:tab w:val="left" w:pos="1134"/>
              </w:tabs>
              <w:spacing w:line="240" w:lineRule="auto"/>
            </w:pPr>
            <w:r w:rsidRPr="00CD6474">
              <w:t>Fluent Assertions ist eine Erweiterung, welche es dem Entwickler erlaubt, beim Assert Schritt in Testfällen natürlichere, lesbarere Sprache zu verwenden.</w:t>
            </w:r>
          </w:p>
        </w:tc>
      </w:tr>
      <w:tr w:rsidR="000D666B" w:rsidRPr="00CD6474" w14:paraId="1B3E6723" w14:textId="77777777" w:rsidTr="0088726B">
        <w:tc>
          <w:tcPr>
            <w:tcW w:w="1985" w:type="dxa"/>
          </w:tcPr>
          <w:p w14:paraId="330D2875" w14:textId="4ACC8CF7" w:rsidR="000D666B" w:rsidRPr="00CD6474" w:rsidRDefault="001F4876" w:rsidP="0088726B">
            <w:pPr>
              <w:pStyle w:val="Main"/>
              <w:tabs>
                <w:tab w:val="left" w:pos="1134"/>
              </w:tabs>
              <w:spacing w:line="276" w:lineRule="auto"/>
              <w:rPr>
                <w:b/>
              </w:rPr>
            </w:pPr>
            <w:r w:rsidRPr="00CD6474">
              <w:rPr>
                <w:b/>
              </w:rPr>
              <w:t>Foreign Key</w:t>
            </w:r>
          </w:p>
        </w:tc>
        <w:tc>
          <w:tcPr>
            <w:tcW w:w="7643" w:type="dxa"/>
          </w:tcPr>
          <w:p w14:paraId="1AD5E853" w14:textId="45B62BBC" w:rsidR="000D666B" w:rsidRPr="00CD6474" w:rsidRDefault="001F4876" w:rsidP="0088726B">
            <w:pPr>
              <w:pStyle w:val="Main"/>
              <w:tabs>
                <w:tab w:val="left" w:pos="1134"/>
              </w:tabs>
              <w:spacing w:line="240" w:lineRule="auto"/>
            </w:pPr>
            <w:r w:rsidRPr="00CD6474">
              <w:t>Mit Foreign Key werden Spalten innerhalb von Datenbanktabellen bezeichnet, welche auf andere Tabellen verweisen.</w:t>
            </w:r>
          </w:p>
        </w:tc>
      </w:tr>
      <w:tr w:rsidR="001F4876" w:rsidRPr="00CD6474" w14:paraId="5DF4469D" w14:textId="77777777" w:rsidTr="0088726B">
        <w:tc>
          <w:tcPr>
            <w:tcW w:w="1985" w:type="dxa"/>
          </w:tcPr>
          <w:p w14:paraId="07BE9374" w14:textId="36E56C2B" w:rsidR="001F4876" w:rsidRPr="00CD6474" w:rsidRDefault="001F4876" w:rsidP="0088726B">
            <w:pPr>
              <w:pStyle w:val="Main"/>
              <w:tabs>
                <w:tab w:val="left" w:pos="1134"/>
              </w:tabs>
              <w:spacing w:line="276" w:lineRule="auto"/>
              <w:rPr>
                <w:b/>
              </w:rPr>
            </w:pPr>
            <w:r w:rsidRPr="00CD6474">
              <w:rPr>
                <w:b/>
              </w:rPr>
              <w:t>Git</w:t>
            </w:r>
          </w:p>
        </w:tc>
        <w:tc>
          <w:tcPr>
            <w:tcW w:w="7643" w:type="dxa"/>
          </w:tcPr>
          <w:p w14:paraId="352B6CA8" w14:textId="48D993E1" w:rsidR="001F4876" w:rsidRPr="00CD6474" w:rsidRDefault="001F4876" w:rsidP="0088726B">
            <w:pPr>
              <w:pStyle w:val="Main"/>
              <w:tabs>
                <w:tab w:val="left" w:pos="1134"/>
              </w:tabs>
              <w:spacing w:line="240" w:lineRule="auto"/>
            </w:pPr>
            <w:r w:rsidRPr="00CD6474">
              <w:t>Git ist ein weit verbreitetes Software</w:t>
            </w:r>
            <w:r w:rsidR="007C3479">
              <w:t>v</w:t>
            </w:r>
            <w:r w:rsidRPr="00CD6474">
              <w:t>erwaltungstool.</w:t>
            </w:r>
          </w:p>
        </w:tc>
      </w:tr>
      <w:tr w:rsidR="001F4876" w:rsidRPr="00CD6474" w14:paraId="3140B7B8" w14:textId="77777777" w:rsidTr="0088726B">
        <w:tc>
          <w:tcPr>
            <w:tcW w:w="1985" w:type="dxa"/>
          </w:tcPr>
          <w:p w14:paraId="54E46C6E" w14:textId="0D90C7D7" w:rsidR="001F4876" w:rsidRPr="00CD6474" w:rsidRDefault="001F4876" w:rsidP="0088726B">
            <w:pPr>
              <w:pStyle w:val="Main"/>
              <w:tabs>
                <w:tab w:val="left" w:pos="1134"/>
              </w:tabs>
              <w:spacing w:line="276" w:lineRule="auto"/>
              <w:rPr>
                <w:b/>
              </w:rPr>
            </w:pPr>
            <w:r w:rsidRPr="00CD6474">
              <w:rPr>
                <w:b/>
              </w:rPr>
              <w:t>Github / GitHub</w:t>
            </w:r>
          </w:p>
        </w:tc>
        <w:tc>
          <w:tcPr>
            <w:tcW w:w="7643" w:type="dxa"/>
          </w:tcPr>
          <w:p w14:paraId="5A20A402" w14:textId="0F33E232" w:rsidR="001F4876" w:rsidRPr="00CD6474" w:rsidRDefault="001F4876" w:rsidP="0088726B">
            <w:pPr>
              <w:pStyle w:val="Main"/>
              <w:tabs>
                <w:tab w:val="left" w:pos="1134"/>
              </w:tabs>
              <w:spacing w:line="240" w:lineRule="auto"/>
            </w:pPr>
            <w:r w:rsidRPr="00CD6474">
              <w:t xml:space="preserve">Github ist </w:t>
            </w:r>
            <w:r w:rsidR="001A0E08" w:rsidRPr="00CD6474">
              <w:t>eine Entwicklerplattform,</w:t>
            </w:r>
            <w:r w:rsidRPr="00CD6474">
              <w:t xml:space="preserve"> welche es Entwicklern erlaubt, ihren Code oder ihre anderen Daten </w:t>
            </w:r>
            <w:r w:rsidR="001A0E08" w:rsidRPr="00CD6474">
              <w:t>zu speichern, managen und teilen.</w:t>
            </w:r>
          </w:p>
        </w:tc>
      </w:tr>
      <w:tr w:rsidR="001A0E08" w:rsidRPr="00CD6474" w14:paraId="72772DF9" w14:textId="77777777" w:rsidTr="0088726B">
        <w:tc>
          <w:tcPr>
            <w:tcW w:w="1985" w:type="dxa"/>
          </w:tcPr>
          <w:p w14:paraId="274CECF0" w14:textId="5E4FBCC1" w:rsidR="001A0E08" w:rsidRPr="00CD6474" w:rsidRDefault="001A0E08" w:rsidP="0088726B">
            <w:pPr>
              <w:pStyle w:val="Main"/>
              <w:tabs>
                <w:tab w:val="left" w:pos="1134"/>
              </w:tabs>
              <w:spacing w:line="276" w:lineRule="auto"/>
              <w:rPr>
                <w:b/>
              </w:rPr>
            </w:pPr>
            <w:r w:rsidRPr="00CD6474">
              <w:rPr>
                <w:b/>
              </w:rPr>
              <w:t>IPERKA</w:t>
            </w:r>
          </w:p>
        </w:tc>
        <w:tc>
          <w:tcPr>
            <w:tcW w:w="7643" w:type="dxa"/>
          </w:tcPr>
          <w:p w14:paraId="4D2A7FD7" w14:textId="0C84F657" w:rsidR="001A0E08" w:rsidRPr="00CD6474" w:rsidRDefault="001A0E08" w:rsidP="0088726B">
            <w:pPr>
              <w:pStyle w:val="Main"/>
              <w:tabs>
                <w:tab w:val="left" w:pos="1134"/>
              </w:tabs>
              <w:spacing w:line="240" w:lineRule="auto"/>
            </w:pPr>
            <w:r w:rsidRPr="00CD6474">
              <w:t>IPERKA ist eine lineare Projektmanagement</w:t>
            </w:r>
            <w:r w:rsidR="00FA7461">
              <w:t>m</w:t>
            </w:r>
            <w:r w:rsidRPr="00CD6474">
              <w:t>ethode, welche in die sechs Schritte informieren, planen, entscheiden, realisieren, kontrollieren und auswerten unterteilt wird.</w:t>
            </w:r>
          </w:p>
        </w:tc>
      </w:tr>
      <w:tr w:rsidR="001A0E08" w:rsidRPr="00CD6474" w14:paraId="5DC31BD8" w14:textId="77777777" w:rsidTr="0088726B">
        <w:tc>
          <w:tcPr>
            <w:tcW w:w="1985" w:type="dxa"/>
          </w:tcPr>
          <w:p w14:paraId="25F621F0" w14:textId="6564BA35" w:rsidR="001A0E08" w:rsidRPr="00CD6474" w:rsidRDefault="001A0E08" w:rsidP="0088726B">
            <w:pPr>
              <w:pStyle w:val="Main"/>
              <w:tabs>
                <w:tab w:val="left" w:pos="1134"/>
              </w:tabs>
              <w:spacing w:line="276" w:lineRule="auto"/>
              <w:rPr>
                <w:b/>
              </w:rPr>
            </w:pPr>
            <w:r w:rsidRPr="00CD6474">
              <w:rPr>
                <w:b/>
              </w:rPr>
              <w:t>Jira</w:t>
            </w:r>
          </w:p>
        </w:tc>
        <w:tc>
          <w:tcPr>
            <w:tcW w:w="7643" w:type="dxa"/>
          </w:tcPr>
          <w:p w14:paraId="6E80C99A" w14:textId="2A53344C" w:rsidR="001A0E08" w:rsidRPr="00CD6474" w:rsidRDefault="001A0E08" w:rsidP="0088726B">
            <w:pPr>
              <w:pStyle w:val="Main"/>
              <w:tabs>
                <w:tab w:val="left" w:pos="1134"/>
              </w:tabs>
              <w:spacing w:line="240" w:lineRule="auto"/>
            </w:pPr>
            <w:r w:rsidRPr="00CD6474">
              <w:t>Jira ist ein von Atlassian entwickeltes Produkt, welches Bug-, Issue-Tracking und agiles Projektmanagement ermöglicht.</w:t>
            </w:r>
          </w:p>
        </w:tc>
      </w:tr>
      <w:tr w:rsidR="001A0E08" w:rsidRPr="00CD6474" w14:paraId="0EF34F48" w14:textId="77777777" w:rsidTr="0088726B">
        <w:tc>
          <w:tcPr>
            <w:tcW w:w="1985" w:type="dxa"/>
          </w:tcPr>
          <w:p w14:paraId="5B7DC1B4" w14:textId="685BB3AE" w:rsidR="001A0E08" w:rsidRPr="00CD6474" w:rsidRDefault="001A0E08" w:rsidP="0088726B">
            <w:pPr>
              <w:pStyle w:val="Main"/>
              <w:tabs>
                <w:tab w:val="left" w:pos="1134"/>
              </w:tabs>
              <w:spacing w:line="276" w:lineRule="auto"/>
              <w:rPr>
                <w:b/>
              </w:rPr>
            </w:pPr>
            <w:r w:rsidRPr="00CD6474">
              <w:rPr>
                <w:b/>
              </w:rPr>
              <w:t>Kanban</w:t>
            </w:r>
          </w:p>
        </w:tc>
        <w:tc>
          <w:tcPr>
            <w:tcW w:w="7643" w:type="dxa"/>
          </w:tcPr>
          <w:p w14:paraId="027CF5EE" w14:textId="53F307AB" w:rsidR="001A0E08" w:rsidRPr="00CD6474" w:rsidRDefault="001A0E08" w:rsidP="0088726B">
            <w:pPr>
              <w:pStyle w:val="Main"/>
              <w:tabs>
                <w:tab w:val="left" w:pos="1134"/>
              </w:tabs>
              <w:spacing w:line="240" w:lineRule="auto"/>
            </w:pPr>
            <w:r w:rsidRPr="00CD6474">
              <w:t>Kanban ist eine agile Projektmanagement</w:t>
            </w:r>
            <w:r w:rsidR="00FA7461">
              <w:t>m</w:t>
            </w:r>
            <w:r w:rsidRPr="00CD6474">
              <w:t xml:space="preserve">ethode, welche versucht noch zu </w:t>
            </w:r>
            <w:r w:rsidRPr="00CD6474">
              <w:lastRenderedPageBreak/>
              <w:t>erledigende Arbeiten und Fortschritte visuell darzustellen.</w:t>
            </w:r>
          </w:p>
        </w:tc>
      </w:tr>
      <w:tr w:rsidR="001A0E08" w:rsidRPr="00CD6474" w14:paraId="6000579D" w14:textId="77777777" w:rsidTr="0088726B">
        <w:tc>
          <w:tcPr>
            <w:tcW w:w="1985" w:type="dxa"/>
          </w:tcPr>
          <w:p w14:paraId="31F4EA6C" w14:textId="5AF6369B" w:rsidR="001A0E08" w:rsidRPr="00CD6474" w:rsidRDefault="001A0E08" w:rsidP="0088726B">
            <w:pPr>
              <w:pStyle w:val="Main"/>
              <w:tabs>
                <w:tab w:val="left" w:pos="1134"/>
              </w:tabs>
              <w:spacing w:line="276" w:lineRule="auto"/>
              <w:rPr>
                <w:b/>
              </w:rPr>
            </w:pPr>
            <w:r w:rsidRPr="00CD6474">
              <w:rPr>
                <w:b/>
              </w:rPr>
              <w:lastRenderedPageBreak/>
              <w:t>Kanban</w:t>
            </w:r>
            <w:r w:rsidR="004811B1">
              <w:rPr>
                <w:b/>
              </w:rPr>
              <w:t xml:space="preserve"> B</w:t>
            </w:r>
            <w:r w:rsidRPr="00CD6474">
              <w:rPr>
                <w:b/>
              </w:rPr>
              <w:t>oard</w:t>
            </w:r>
          </w:p>
        </w:tc>
        <w:tc>
          <w:tcPr>
            <w:tcW w:w="7643" w:type="dxa"/>
          </w:tcPr>
          <w:p w14:paraId="1BD1F067" w14:textId="3AB1A449" w:rsidR="001A0E08" w:rsidRPr="00CD6474" w:rsidRDefault="001A0E08" w:rsidP="0088726B">
            <w:pPr>
              <w:pStyle w:val="Main"/>
              <w:tabs>
                <w:tab w:val="left" w:pos="1134"/>
              </w:tabs>
              <w:spacing w:line="240" w:lineRule="auto"/>
            </w:pPr>
            <w:r w:rsidRPr="00CD6474">
              <w:t>Ein Kanban</w:t>
            </w:r>
            <w:r w:rsidR="004811B1">
              <w:t xml:space="preserve"> B</w:t>
            </w:r>
            <w:r w:rsidRPr="00CD6474">
              <w:t xml:space="preserve">oard ist ein </w:t>
            </w:r>
            <w:r w:rsidR="007C3479" w:rsidRPr="00CD6474">
              <w:t>Hilfstool,</w:t>
            </w:r>
            <w:r w:rsidRPr="00CD6474">
              <w:t xml:space="preserve"> welches in der Projektmanagement</w:t>
            </w:r>
            <w:r w:rsidR="00FA7461">
              <w:t>m</w:t>
            </w:r>
            <w:r w:rsidRPr="00CD6474">
              <w:t>ethode Kanban verwendet wird</w:t>
            </w:r>
            <w:r w:rsidR="00902110">
              <w:t>,</w:t>
            </w:r>
            <w:r w:rsidRPr="00CD6474">
              <w:t xml:space="preserve"> um Tasks zu tracken und visuell darzustellen.</w:t>
            </w:r>
          </w:p>
        </w:tc>
      </w:tr>
      <w:tr w:rsidR="001A0E08" w:rsidRPr="00CD6474" w14:paraId="23F976C7" w14:textId="77777777" w:rsidTr="0088726B">
        <w:tc>
          <w:tcPr>
            <w:tcW w:w="1985" w:type="dxa"/>
          </w:tcPr>
          <w:p w14:paraId="739935EF" w14:textId="5C4EAC9C" w:rsidR="001A0E08" w:rsidRPr="00CD6474" w:rsidRDefault="001A0E08" w:rsidP="0088726B">
            <w:pPr>
              <w:pStyle w:val="Main"/>
              <w:tabs>
                <w:tab w:val="left" w:pos="1134"/>
              </w:tabs>
              <w:spacing w:line="276" w:lineRule="auto"/>
              <w:rPr>
                <w:b/>
              </w:rPr>
            </w:pPr>
            <w:r w:rsidRPr="00CD6474">
              <w:rPr>
                <w:b/>
              </w:rPr>
              <w:t>LAWIS</w:t>
            </w:r>
          </w:p>
        </w:tc>
        <w:tc>
          <w:tcPr>
            <w:tcW w:w="7643" w:type="dxa"/>
          </w:tcPr>
          <w:p w14:paraId="57B709A2" w14:textId="64831A5E" w:rsidR="001A0E08" w:rsidRPr="00CD6474" w:rsidRDefault="001A0E08" w:rsidP="0088726B">
            <w:pPr>
              <w:pStyle w:val="Main"/>
              <w:tabs>
                <w:tab w:val="left" w:pos="1134"/>
              </w:tabs>
              <w:spacing w:line="240" w:lineRule="auto"/>
            </w:pPr>
            <w:r w:rsidRPr="00CD6474">
              <w:t>LAWIS ist der Name des durch die Softec entwickelte Landwirtschafts-Informationssystems, sowie der Name eines der Entwicklerteams der Softec.</w:t>
            </w:r>
          </w:p>
        </w:tc>
      </w:tr>
      <w:tr w:rsidR="001A0E08" w:rsidRPr="00CD6474" w14:paraId="05FFA398" w14:textId="77777777" w:rsidTr="0088726B">
        <w:tc>
          <w:tcPr>
            <w:tcW w:w="1985" w:type="dxa"/>
          </w:tcPr>
          <w:p w14:paraId="0FB8B662" w14:textId="6910C8FD" w:rsidR="001A0E08" w:rsidRPr="00CD6474" w:rsidRDefault="001A0E08" w:rsidP="0088726B">
            <w:pPr>
              <w:pStyle w:val="Main"/>
              <w:tabs>
                <w:tab w:val="left" w:pos="1134"/>
              </w:tabs>
              <w:spacing w:line="276" w:lineRule="auto"/>
              <w:rPr>
                <w:b/>
              </w:rPr>
            </w:pPr>
            <w:r w:rsidRPr="00CD6474">
              <w:rPr>
                <w:b/>
              </w:rPr>
              <w:t>LEIS / Leis / leis</w:t>
            </w:r>
          </w:p>
        </w:tc>
        <w:tc>
          <w:tcPr>
            <w:tcW w:w="7643" w:type="dxa"/>
          </w:tcPr>
          <w:p w14:paraId="3C398712" w14:textId="3D999A71" w:rsidR="001A0E08" w:rsidRPr="00CD6474" w:rsidRDefault="001A0E08" w:rsidP="0088726B">
            <w:pPr>
              <w:pStyle w:val="Main"/>
              <w:tabs>
                <w:tab w:val="left" w:pos="1134"/>
              </w:tabs>
              <w:spacing w:line="240" w:lineRule="auto"/>
            </w:pPr>
            <w:r w:rsidRPr="00CD6474">
              <w:t>Das LEIS ist das interne Leistungserfassungssystem der Softec.</w:t>
            </w:r>
          </w:p>
        </w:tc>
      </w:tr>
      <w:tr w:rsidR="001A0E08" w:rsidRPr="00CD6474" w14:paraId="3B15822D" w14:textId="77777777" w:rsidTr="0088726B">
        <w:tc>
          <w:tcPr>
            <w:tcW w:w="1985" w:type="dxa"/>
          </w:tcPr>
          <w:p w14:paraId="768C7402" w14:textId="307C0A6B" w:rsidR="001A0E08" w:rsidRPr="00CD6474" w:rsidRDefault="001A0E08" w:rsidP="0088726B">
            <w:pPr>
              <w:pStyle w:val="Main"/>
              <w:tabs>
                <w:tab w:val="left" w:pos="1134"/>
              </w:tabs>
              <w:spacing w:line="276" w:lineRule="auto"/>
              <w:rPr>
                <w:b/>
              </w:rPr>
            </w:pPr>
            <w:r w:rsidRPr="00CD6474">
              <w:rPr>
                <w:b/>
              </w:rPr>
              <w:t>Log</w:t>
            </w:r>
          </w:p>
        </w:tc>
        <w:tc>
          <w:tcPr>
            <w:tcW w:w="7643" w:type="dxa"/>
          </w:tcPr>
          <w:p w14:paraId="054B76B4" w14:textId="1DD8BD2C" w:rsidR="001A0E08" w:rsidRPr="00CD6474" w:rsidRDefault="001A0E08" w:rsidP="0088726B">
            <w:pPr>
              <w:pStyle w:val="Main"/>
              <w:tabs>
                <w:tab w:val="left" w:pos="1134"/>
              </w:tabs>
              <w:spacing w:line="240" w:lineRule="auto"/>
            </w:pPr>
            <w:r w:rsidRPr="00CD6474">
              <w:t>Ein Log ist ein Protokoll eines Computerprogrammes in welchen Informationen, Warnungen und Fehler festgehalten werden.</w:t>
            </w:r>
          </w:p>
        </w:tc>
      </w:tr>
      <w:tr w:rsidR="001A0E08" w:rsidRPr="00CD6474" w14:paraId="7FFDAD68" w14:textId="77777777" w:rsidTr="0088726B">
        <w:tc>
          <w:tcPr>
            <w:tcW w:w="1985" w:type="dxa"/>
          </w:tcPr>
          <w:p w14:paraId="4AAD5949" w14:textId="2CEECD56" w:rsidR="001A0E08" w:rsidRPr="00CD6474" w:rsidRDefault="001A0E08" w:rsidP="0088726B">
            <w:pPr>
              <w:pStyle w:val="Main"/>
              <w:tabs>
                <w:tab w:val="left" w:pos="1134"/>
              </w:tabs>
              <w:spacing w:line="276" w:lineRule="auto"/>
              <w:rPr>
                <w:b/>
              </w:rPr>
            </w:pPr>
            <w:r w:rsidRPr="00CD6474">
              <w:rPr>
                <w:b/>
              </w:rPr>
              <w:t>Mock / Mocking</w:t>
            </w:r>
          </w:p>
        </w:tc>
        <w:tc>
          <w:tcPr>
            <w:tcW w:w="7643" w:type="dxa"/>
          </w:tcPr>
          <w:p w14:paraId="77472905" w14:textId="700583E9" w:rsidR="001A0E08" w:rsidRPr="00CD6474" w:rsidRDefault="001A0E08" w:rsidP="0088726B">
            <w:pPr>
              <w:pStyle w:val="Main"/>
              <w:tabs>
                <w:tab w:val="left" w:pos="1134"/>
              </w:tabs>
              <w:spacing w:line="240" w:lineRule="auto"/>
            </w:pPr>
            <w:r w:rsidRPr="00CD6474">
              <w:t xml:space="preserve">In der Softwareentwicklung sind Mock Objekte simulierte Objekte, welche die Funktionsweise produktiver Objekte nachahmen. Mocking ist der Prozess, in welchem diese Objekte erstellt werden. </w:t>
            </w:r>
          </w:p>
        </w:tc>
      </w:tr>
      <w:tr w:rsidR="001A0E08" w:rsidRPr="00CD6474" w14:paraId="15AB9628" w14:textId="77777777" w:rsidTr="0088726B">
        <w:tc>
          <w:tcPr>
            <w:tcW w:w="1985" w:type="dxa"/>
          </w:tcPr>
          <w:p w14:paraId="62580350" w14:textId="2CEC3155" w:rsidR="001A0E08" w:rsidRPr="00CD6474" w:rsidRDefault="001A0E08" w:rsidP="0088726B">
            <w:pPr>
              <w:pStyle w:val="Main"/>
              <w:tabs>
                <w:tab w:val="left" w:pos="1134"/>
              </w:tabs>
              <w:spacing w:line="276" w:lineRule="auto"/>
              <w:rPr>
                <w:b/>
              </w:rPr>
            </w:pPr>
            <w:r w:rsidRPr="00CD6474">
              <w:rPr>
                <w:b/>
              </w:rPr>
              <w:t>NSubstitute</w:t>
            </w:r>
          </w:p>
        </w:tc>
        <w:tc>
          <w:tcPr>
            <w:tcW w:w="7643" w:type="dxa"/>
          </w:tcPr>
          <w:p w14:paraId="65840B1F" w14:textId="118760AB" w:rsidR="001A0E08" w:rsidRPr="00CD6474" w:rsidRDefault="00A61E37" w:rsidP="0088726B">
            <w:pPr>
              <w:pStyle w:val="Main"/>
              <w:tabs>
                <w:tab w:val="left" w:pos="1134"/>
              </w:tabs>
              <w:spacing w:line="240" w:lineRule="auto"/>
            </w:pPr>
            <w:r w:rsidRPr="00CD6474">
              <w:t>NSubstitute ist eine Erweiterung, mit welcher das Mocking von Daten in Testfällen vereinfacht wird.</w:t>
            </w:r>
          </w:p>
        </w:tc>
      </w:tr>
      <w:tr w:rsidR="00A61E37" w:rsidRPr="00CD6474" w14:paraId="7C0151AC" w14:textId="77777777" w:rsidTr="0088726B">
        <w:tc>
          <w:tcPr>
            <w:tcW w:w="1985" w:type="dxa"/>
          </w:tcPr>
          <w:p w14:paraId="0C2011D5" w14:textId="0E875638" w:rsidR="00A61E37" w:rsidRPr="00CD6474" w:rsidRDefault="00A61E37" w:rsidP="0088726B">
            <w:pPr>
              <w:pStyle w:val="Main"/>
              <w:tabs>
                <w:tab w:val="left" w:pos="1134"/>
              </w:tabs>
              <w:spacing w:line="276" w:lineRule="auto"/>
              <w:rPr>
                <w:b/>
              </w:rPr>
            </w:pPr>
            <w:r w:rsidRPr="00CD6474">
              <w:rPr>
                <w:b/>
              </w:rPr>
              <w:t>NuGet Package</w:t>
            </w:r>
          </w:p>
        </w:tc>
        <w:tc>
          <w:tcPr>
            <w:tcW w:w="7643" w:type="dxa"/>
          </w:tcPr>
          <w:p w14:paraId="4558D572" w14:textId="41C4521D" w:rsidR="00A61E37" w:rsidRPr="00CD6474" w:rsidRDefault="00A61E37" w:rsidP="0088726B">
            <w:pPr>
              <w:pStyle w:val="Main"/>
              <w:tabs>
                <w:tab w:val="left" w:pos="1134"/>
              </w:tabs>
              <w:spacing w:line="240" w:lineRule="auto"/>
            </w:pPr>
            <w:r w:rsidRPr="00CD6474">
              <w:t>NuGet Packages sind Erweiterungen, welche in der Form von Paketen einem Projekt hinzugefügt werden können.</w:t>
            </w:r>
          </w:p>
        </w:tc>
      </w:tr>
      <w:tr w:rsidR="00A61E37" w:rsidRPr="00CD6474" w14:paraId="7A4A4760" w14:textId="77777777" w:rsidTr="0088726B">
        <w:tc>
          <w:tcPr>
            <w:tcW w:w="1985" w:type="dxa"/>
          </w:tcPr>
          <w:p w14:paraId="6D048E36" w14:textId="6B742EFE" w:rsidR="00A61E37" w:rsidRPr="00CD6474" w:rsidRDefault="00A61E37" w:rsidP="0088726B">
            <w:pPr>
              <w:pStyle w:val="Main"/>
              <w:tabs>
                <w:tab w:val="left" w:pos="1134"/>
              </w:tabs>
              <w:spacing w:line="276" w:lineRule="auto"/>
              <w:rPr>
                <w:b/>
              </w:rPr>
            </w:pPr>
            <w:r w:rsidRPr="00CD6474">
              <w:rPr>
                <w:b/>
              </w:rPr>
              <w:t>Repository</w:t>
            </w:r>
          </w:p>
        </w:tc>
        <w:tc>
          <w:tcPr>
            <w:tcW w:w="7643" w:type="dxa"/>
          </w:tcPr>
          <w:p w14:paraId="62D0AB58" w14:textId="1DF02FF8" w:rsidR="00A61E37" w:rsidRPr="00CD6474" w:rsidRDefault="00A61E37" w:rsidP="0088726B">
            <w:pPr>
              <w:pStyle w:val="Main"/>
              <w:tabs>
                <w:tab w:val="left" w:pos="1134"/>
              </w:tabs>
              <w:spacing w:line="240" w:lineRule="auto"/>
            </w:pPr>
            <w:r w:rsidRPr="00CD6474">
              <w:t>Ein Repository ist ein Verzeichnis oder Archiv</w:t>
            </w:r>
            <w:r w:rsidR="007C3479">
              <w:t>,</w:t>
            </w:r>
            <w:r w:rsidRPr="00CD6474">
              <w:t xml:space="preserve"> welches zur Verwaltung verschiedenster Daten verwendet wird.</w:t>
            </w:r>
          </w:p>
        </w:tc>
      </w:tr>
      <w:tr w:rsidR="00A61E37" w:rsidRPr="00CD6474" w14:paraId="4F2FA15D" w14:textId="77777777" w:rsidTr="0088726B">
        <w:tc>
          <w:tcPr>
            <w:tcW w:w="1985" w:type="dxa"/>
          </w:tcPr>
          <w:p w14:paraId="443E0B80" w14:textId="261D2FE2" w:rsidR="00A61E37" w:rsidRPr="00CD6474" w:rsidRDefault="00A61E37" w:rsidP="0088726B">
            <w:pPr>
              <w:pStyle w:val="Main"/>
              <w:tabs>
                <w:tab w:val="left" w:pos="1134"/>
              </w:tabs>
              <w:spacing w:line="276" w:lineRule="auto"/>
              <w:rPr>
                <w:b/>
              </w:rPr>
            </w:pPr>
            <w:r w:rsidRPr="00CD6474">
              <w:rPr>
                <w:b/>
              </w:rPr>
              <w:t>REST</w:t>
            </w:r>
          </w:p>
        </w:tc>
        <w:tc>
          <w:tcPr>
            <w:tcW w:w="7643" w:type="dxa"/>
          </w:tcPr>
          <w:p w14:paraId="1B4C0A30" w14:textId="0C3F25E7" w:rsidR="00A61E37" w:rsidRPr="00CD6474" w:rsidRDefault="00A61E37" w:rsidP="0088726B">
            <w:pPr>
              <w:pStyle w:val="Main"/>
              <w:tabs>
                <w:tab w:val="left" w:pos="1134"/>
              </w:tabs>
              <w:spacing w:line="240" w:lineRule="auto"/>
            </w:pPr>
            <w:r w:rsidRPr="00CD6474">
              <w:t>REST ist ein Software-Architekturstil, der als Leitfaden für das Design und die Entwicklung der Architektur des World Wide Web entwickelt wurde. REST definiert eine Reihe von Einschränkungen, wie sich die Architektur eines Systems im Internet verhalten sollte.</w:t>
            </w:r>
          </w:p>
        </w:tc>
      </w:tr>
      <w:tr w:rsidR="00A61E37" w:rsidRPr="00CD6474" w14:paraId="1459DBE5" w14:textId="77777777" w:rsidTr="0088726B">
        <w:tc>
          <w:tcPr>
            <w:tcW w:w="1985" w:type="dxa"/>
          </w:tcPr>
          <w:p w14:paraId="72EDFDF6" w14:textId="047C104D" w:rsidR="00A61E37" w:rsidRPr="00CD6474" w:rsidRDefault="00A61E37" w:rsidP="0088726B">
            <w:pPr>
              <w:pStyle w:val="Main"/>
              <w:tabs>
                <w:tab w:val="left" w:pos="1134"/>
              </w:tabs>
              <w:spacing w:line="276" w:lineRule="auto"/>
              <w:rPr>
                <w:b/>
              </w:rPr>
            </w:pPr>
            <w:r w:rsidRPr="00CD6474">
              <w:rPr>
                <w:b/>
              </w:rPr>
              <w:t>Self-documenting code</w:t>
            </w:r>
          </w:p>
        </w:tc>
        <w:tc>
          <w:tcPr>
            <w:tcW w:w="7643" w:type="dxa"/>
          </w:tcPr>
          <w:p w14:paraId="2F34B6E9" w14:textId="4941F6DE" w:rsidR="00A61E37" w:rsidRPr="00CD6474" w:rsidRDefault="00A61E37" w:rsidP="0088726B">
            <w:pPr>
              <w:pStyle w:val="Main"/>
              <w:tabs>
                <w:tab w:val="left" w:pos="1134"/>
              </w:tabs>
              <w:spacing w:line="240" w:lineRule="auto"/>
            </w:pPr>
            <w:r w:rsidRPr="00CD6474">
              <w:t>Self-documenting code folgt einer Namenskonvention sowie einer Struktur, welche es Entwicklern einfacher macht, sich in ein System einzuarbeiten und ohne weitere Kommentare auszukommen.</w:t>
            </w:r>
          </w:p>
        </w:tc>
      </w:tr>
      <w:tr w:rsidR="00A61E37" w:rsidRPr="00CD6474" w14:paraId="70359C49" w14:textId="77777777" w:rsidTr="0088726B">
        <w:tc>
          <w:tcPr>
            <w:tcW w:w="1985" w:type="dxa"/>
          </w:tcPr>
          <w:p w14:paraId="6A840C17" w14:textId="7D7E63B2" w:rsidR="00A61E37" w:rsidRPr="00CD6474" w:rsidRDefault="00A61E37" w:rsidP="0088726B">
            <w:pPr>
              <w:pStyle w:val="Main"/>
              <w:tabs>
                <w:tab w:val="left" w:pos="1134"/>
              </w:tabs>
              <w:spacing w:line="276" w:lineRule="auto"/>
              <w:rPr>
                <w:b/>
              </w:rPr>
            </w:pPr>
            <w:r w:rsidRPr="00CD6474">
              <w:rPr>
                <w:b/>
              </w:rPr>
              <w:t>Solution</w:t>
            </w:r>
          </w:p>
        </w:tc>
        <w:tc>
          <w:tcPr>
            <w:tcW w:w="7643" w:type="dxa"/>
          </w:tcPr>
          <w:p w14:paraId="66D0B827" w14:textId="5C0DE2AE" w:rsidR="00A61E37" w:rsidRPr="00CD6474" w:rsidRDefault="00A61E37" w:rsidP="0088726B">
            <w:pPr>
              <w:pStyle w:val="Main"/>
              <w:tabs>
                <w:tab w:val="left" w:pos="1134"/>
              </w:tabs>
              <w:spacing w:line="240" w:lineRule="auto"/>
            </w:pPr>
            <w:r w:rsidRPr="00CD6474">
              <w:t>Eine Solution ist eine Sammlung verschiedener Projekte, welche zusammen eine Applikation ausmachen.</w:t>
            </w:r>
          </w:p>
        </w:tc>
      </w:tr>
      <w:tr w:rsidR="00A61E37" w:rsidRPr="00CD6474" w14:paraId="1A8607C7" w14:textId="77777777" w:rsidTr="0088726B">
        <w:tc>
          <w:tcPr>
            <w:tcW w:w="1985" w:type="dxa"/>
          </w:tcPr>
          <w:p w14:paraId="2C9849AC" w14:textId="7AA6712F" w:rsidR="00A61E37" w:rsidRPr="00CD6474" w:rsidRDefault="00A61E37" w:rsidP="0088726B">
            <w:pPr>
              <w:pStyle w:val="Main"/>
              <w:tabs>
                <w:tab w:val="left" w:pos="1134"/>
              </w:tabs>
              <w:spacing w:line="276" w:lineRule="auto"/>
              <w:rPr>
                <w:b/>
              </w:rPr>
            </w:pPr>
            <w:r w:rsidRPr="00CD6474">
              <w:rPr>
                <w:b/>
              </w:rPr>
              <w:t>SQL</w:t>
            </w:r>
          </w:p>
        </w:tc>
        <w:tc>
          <w:tcPr>
            <w:tcW w:w="7643" w:type="dxa"/>
          </w:tcPr>
          <w:p w14:paraId="694F192F" w14:textId="1EC1C8CB" w:rsidR="00A61E37" w:rsidRPr="00CD6474" w:rsidRDefault="00A61E37" w:rsidP="0088726B">
            <w:pPr>
              <w:pStyle w:val="Main"/>
              <w:tabs>
                <w:tab w:val="left" w:pos="1134"/>
              </w:tabs>
              <w:spacing w:line="240" w:lineRule="auto"/>
            </w:pPr>
            <w:r w:rsidRPr="00CD6474">
              <w:t>SQL</w:t>
            </w:r>
            <w:r w:rsidR="00C95A32" w:rsidRPr="00CD6474">
              <w:t xml:space="preserve"> </w:t>
            </w:r>
            <w:r w:rsidRPr="00CD6474">
              <w:t>ist eine Sprache, welche verwendet wird, um Daten zu managen.</w:t>
            </w:r>
            <w:r w:rsidR="00180A43">
              <w:t xml:space="preserve"> Klassischerweise wird SQL bei der Verwaltung von Datenbanken verwendet.</w:t>
            </w:r>
          </w:p>
        </w:tc>
      </w:tr>
      <w:tr w:rsidR="00A61E37" w:rsidRPr="00CD6474" w14:paraId="2D818D41" w14:textId="77777777" w:rsidTr="0088726B">
        <w:tc>
          <w:tcPr>
            <w:tcW w:w="1985" w:type="dxa"/>
          </w:tcPr>
          <w:p w14:paraId="09DBB2FA" w14:textId="7110521B" w:rsidR="00A61E37" w:rsidRPr="00CD6474" w:rsidRDefault="00A61E37" w:rsidP="0088726B">
            <w:pPr>
              <w:pStyle w:val="Main"/>
              <w:tabs>
                <w:tab w:val="left" w:pos="1134"/>
              </w:tabs>
              <w:spacing w:line="276" w:lineRule="auto"/>
              <w:rPr>
                <w:b/>
              </w:rPr>
            </w:pPr>
            <w:r w:rsidRPr="00CD6474">
              <w:rPr>
                <w:b/>
              </w:rPr>
              <w:t>T-SQL</w:t>
            </w:r>
          </w:p>
        </w:tc>
        <w:tc>
          <w:tcPr>
            <w:tcW w:w="7643" w:type="dxa"/>
          </w:tcPr>
          <w:p w14:paraId="4C6DDB44" w14:textId="26D2DB35" w:rsidR="00A61E37" w:rsidRPr="00CD6474" w:rsidRDefault="00A61E37" w:rsidP="0088726B">
            <w:pPr>
              <w:pStyle w:val="Main"/>
              <w:tabs>
                <w:tab w:val="left" w:pos="1134"/>
              </w:tabs>
              <w:spacing w:line="240" w:lineRule="auto"/>
            </w:pPr>
            <w:r w:rsidRPr="00CD6474">
              <w:t>T-SQL ist eine Erweiterung des SQL-Standards von Microsoft</w:t>
            </w:r>
            <w:r w:rsidR="00180A43">
              <w:t>, welche beim SQL Server Management Studio von Microsoft zum Einsatz kommt</w:t>
            </w:r>
            <w:r w:rsidRPr="00CD6474">
              <w:t>.</w:t>
            </w:r>
          </w:p>
        </w:tc>
      </w:tr>
      <w:tr w:rsidR="00A61E37" w:rsidRPr="00CD6474" w14:paraId="50863D58" w14:textId="77777777" w:rsidTr="0088726B">
        <w:tc>
          <w:tcPr>
            <w:tcW w:w="1985" w:type="dxa"/>
          </w:tcPr>
          <w:p w14:paraId="292EF5A4" w14:textId="6C985F79" w:rsidR="00A61E37" w:rsidRPr="00CD6474" w:rsidRDefault="00A61E37" w:rsidP="0088726B">
            <w:pPr>
              <w:pStyle w:val="Main"/>
              <w:tabs>
                <w:tab w:val="left" w:pos="1134"/>
              </w:tabs>
              <w:spacing w:line="276" w:lineRule="auto"/>
              <w:rPr>
                <w:b/>
              </w:rPr>
            </w:pPr>
            <w:r w:rsidRPr="00CD6474">
              <w:rPr>
                <w:b/>
              </w:rPr>
              <w:t>Task</w:t>
            </w:r>
          </w:p>
        </w:tc>
        <w:tc>
          <w:tcPr>
            <w:tcW w:w="7643" w:type="dxa"/>
          </w:tcPr>
          <w:p w14:paraId="09926701" w14:textId="467D71E7" w:rsidR="00A61E37" w:rsidRPr="00CD6474" w:rsidRDefault="00A61E37" w:rsidP="0088726B">
            <w:pPr>
              <w:pStyle w:val="Main"/>
              <w:tabs>
                <w:tab w:val="left" w:pos="1134"/>
              </w:tabs>
              <w:spacing w:line="240" w:lineRule="auto"/>
            </w:pPr>
            <w:r w:rsidRPr="00CD6474">
              <w:t>Ein Task ist eine Aufgabe.</w:t>
            </w:r>
          </w:p>
        </w:tc>
      </w:tr>
      <w:tr w:rsidR="00A61E37" w:rsidRPr="00CD6474" w14:paraId="4FF79EAD" w14:textId="77777777" w:rsidTr="0088726B">
        <w:tc>
          <w:tcPr>
            <w:tcW w:w="1985" w:type="dxa"/>
          </w:tcPr>
          <w:p w14:paraId="1423C45B" w14:textId="6EBE29BE" w:rsidR="00A61E37" w:rsidRPr="00CD6474" w:rsidRDefault="00A61E37" w:rsidP="00471DD4">
            <w:pPr>
              <w:pStyle w:val="Main"/>
              <w:tabs>
                <w:tab w:val="left" w:pos="1134"/>
              </w:tabs>
              <w:spacing w:line="276" w:lineRule="auto"/>
              <w:jc w:val="left"/>
              <w:rPr>
                <w:b/>
              </w:rPr>
            </w:pPr>
            <w:r w:rsidRPr="00CD6474">
              <w:rPr>
                <w:b/>
              </w:rPr>
              <w:t>Trigger / Datenbanktrigger</w:t>
            </w:r>
          </w:p>
        </w:tc>
        <w:tc>
          <w:tcPr>
            <w:tcW w:w="7643" w:type="dxa"/>
          </w:tcPr>
          <w:p w14:paraId="3B3088A9" w14:textId="46A2D43C" w:rsidR="00A61E37" w:rsidRPr="00CD6474" w:rsidRDefault="00A61E37" w:rsidP="0088726B">
            <w:pPr>
              <w:pStyle w:val="Main"/>
              <w:tabs>
                <w:tab w:val="left" w:pos="1134"/>
              </w:tabs>
              <w:spacing w:line="240" w:lineRule="auto"/>
            </w:pPr>
            <w:r w:rsidRPr="00CD6474">
              <w:t xml:space="preserve">Trigger sind Funktionen diverser Datenbankmanagement Systeme, welche </w:t>
            </w:r>
            <w:r w:rsidR="00456EF0" w:rsidRPr="00CD6474">
              <w:t>unter anderem zur Gewährleistung der Datenpersistenz innerhalb einer Datenbank ausgeführt werden können.</w:t>
            </w:r>
          </w:p>
        </w:tc>
      </w:tr>
      <w:tr w:rsidR="00A61E37" w:rsidRPr="00CD6474" w14:paraId="1DD4B3CD" w14:textId="77777777" w:rsidTr="0088726B">
        <w:tc>
          <w:tcPr>
            <w:tcW w:w="1985" w:type="dxa"/>
          </w:tcPr>
          <w:p w14:paraId="45B2B0AA" w14:textId="5C32A6AF" w:rsidR="00A61E37" w:rsidRPr="00CD6474" w:rsidRDefault="00456EF0" w:rsidP="0088726B">
            <w:pPr>
              <w:pStyle w:val="Main"/>
              <w:tabs>
                <w:tab w:val="left" w:pos="1134"/>
              </w:tabs>
              <w:spacing w:line="276" w:lineRule="auto"/>
              <w:rPr>
                <w:b/>
              </w:rPr>
            </w:pPr>
            <w:r w:rsidRPr="00CD6474">
              <w:rPr>
                <w:b/>
              </w:rPr>
              <w:t>Wasserfall</w:t>
            </w:r>
          </w:p>
        </w:tc>
        <w:tc>
          <w:tcPr>
            <w:tcW w:w="7643" w:type="dxa"/>
          </w:tcPr>
          <w:p w14:paraId="73304505" w14:textId="3E815722" w:rsidR="00A61E37" w:rsidRPr="00CD6474" w:rsidRDefault="00456EF0" w:rsidP="0088726B">
            <w:pPr>
              <w:pStyle w:val="Main"/>
              <w:tabs>
                <w:tab w:val="left" w:pos="1134"/>
              </w:tabs>
              <w:spacing w:line="240" w:lineRule="auto"/>
            </w:pPr>
            <w:r w:rsidRPr="00CD6474">
              <w:t>Im linearen Wasserfallmodell geht eine Projektphase immer in die nächste, nie zurück, ohne dass die Reihenfolge der einzelnen Phasen verändert werden.</w:t>
            </w:r>
          </w:p>
        </w:tc>
      </w:tr>
      <w:tr w:rsidR="00456EF0" w:rsidRPr="00CD6474" w14:paraId="6B832931" w14:textId="77777777" w:rsidTr="0088726B">
        <w:tc>
          <w:tcPr>
            <w:tcW w:w="1985" w:type="dxa"/>
          </w:tcPr>
          <w:p w14:paraId="3C69B267" w14:textId="63DEFD62" w:rsidR="00456EF0" w:rsidRPr="00CD6474" w:rsidRDefault="00456EF0" w:rsidP="0088726B">
            <w:pPr>
              <w:pStyle w:val="Main"/>
              <w:tabs>
                <w:tab w:val="left" w:pos="1134"/>
              </w:tabs>
              <w:spacing w:line="276" w:lineRule="auto"/>
              <w:rPr>
                <w:b/>
              </w:rPr>
            </w:pPr>
            <w:r w:rsidRPr="00CD6474">
              <w:rPr>
                <w:b/>
              </w:rPr>
              <w:t>Whitelist</w:t>
            </w:r>
          </w:p>
        </w:tc>
        <w:tc>
          <w:tcPr>
            <w:tcW w:w="7643" w:type="dxa"/>
          </w:tcPr>
          <w:p w14:paraId="3DEDEBFD" w14:textId="53C0218E" w:rsidR="00456EF0" w:rsidRPr="00CD6474" w:rsidRDefault="00456EF0" w:rsidP="0088726B">
            <w:pPr>
              <w:pStyle w:val="Main"/>
              <w:tabs>
                <w:tab w:val="left" w:pos="1134"/>
              </w:tabs>
              <w:spacing w:line="240" w:lineRule="auto"/>
            </w:pPr>
            <w:r w:rsidRPr="00CD6474">
              <w:t>In einer Whitelist werden alle Einträge einer Gruppe (zum Beispiel verschiedene Projekte) festgehalten, welche in einem Programm erlaubt sind.</w:t>
            </w:r>
          </w:p>
        </w:tc>
      </w:tr>
      <w:tr w:rsidR="00456EF0" w:rsidRPr="00CD6474" w14:paraId="2DDF00B0" w14:textId="77777777" w:rsidTr="0088726B">
        <w:tc>
          <w:tcPr>
            <w:tcW w:w="1985" w:type="dxa"/>
          </w:tcPr>
          <w:p w14:paraId="5729E974" w14:textId="22315668" w:rsidR="00456EF0" w:rsidRPr="00CD6474" w:rsidRDefault="00456EF0" w:rsidP="0088726B">
            <w:pPr>
              <w:pStyle w:val="Main"/>
              <w:tabs>
                <w:tab w:val="left" w:pos="1134"/>
              </w:tabs>
              <w:spacing w:line="276" w:lineRule="auto"/>
              <w:rPr>
                <w:b/>
              </w:rPr>
            </w:pPr>
            <w:r w:rsidRPr="00CD6474">
              <w:rPr>
                <w:b/>
              </w:rPr>
              <w:lastRenderedPageBreak/>
              <w:t>Worklog</w:t>
            </w:r>
          </w:p>
        </w:tc>
        <w:tc>
          <w:tcPr>
            <w:tcW w:w="7643" w:type="dxa"/>
          </w:tcPr>
          <w:p w14:paraId="7DEDFBBA" w14:textId="2E7B7C9A" w:rsidR="00456EF0" w:rsidRPr="00CD6474" w:rsidRDefault="00456EF0" w:rsidP="0088726B">
            <w:pPr>
              <w:pStyle w:val="Main"/>
              <w:tabs>
                <w:tab w:val="left" w:pos="1134"/>
              </w:tabs>
              <w:spacing w:line="240" w:lineRule="auto"/>
            </w:pPr>
            <w:r w:rsidRPr="00CD6474">
              <w:t>In Jira wird auf jedem Task ein Worklog geführt, dieses enthält eine Historie aller Zeiterfassungen auf die jeweiligen Tasks.</w:t>
            </w:r>
          </w:p>
        </w:tc>
      </w:tr>
    </w:tbl>
    <w:p w14:paraId="6EC4D199" w14:textId="77777777" w:rsidR="0088726B" w:rsidRPr="00CD6474" w:rsidRDefault="0088726B" w:rsidP="0088726B">
      <w:pPr>
        <w:pStyle w:val="Main"/>
        <w:tabs>
          <w:tab w:val="left" w:pos="1134"/>
        </w:tabs>
      </w:pPr>
    </w:p>
    <w:p w14:paraId="7D92385C" w14:textId="2B7E6267" w:rsidR="007F6441" w:rsidRPr="00CD6474" w:rsidRDefault="007F6441">
      <w:pPr>
        <w:widowControl/>
        <w:spacing w:line="240" w:lineRule="auto"/>
        <w:rPr>
          <w:i/>
          <w:sz w:val="32"/>
        </w:rPr>
      </w:pPr>
      <w:r w:rsidRPr="00CD6474">
        <w:br w:type="page"/>
      </w:r>
    </w:p>
    <w:p w14:paraId="6D891110" w14:textId="5B08BA70" w:rsidR="007F6441" w:rsidRPr="00CD6474" w:rsidRDefault="00104774" w:rsidP="00A77728">
      <w:pPr>
        <w:pStyle w:val="Formatvorlage1"/>
      </w:pPr>
      <w:bookmarkStart w:id="127" w:name="_Toc163206414"/>
      <w:r w:rsidRPr="00CD6474">
        <w:lastRenderedPageBreak/>
        <w:t>Literatur</w:t>
      </w:r>
      <w:bookmarkEnd w:id="127"/>
    </w:p>
    <w:p w14:paraId="711F9B1A" w14:textId="7F885902" w:rsidR="001804FB" w:rsidRPr="00CD6474" w:rsidRDefault="001804FB" w:rsidP="001804FB">
      <w:pPr>
        <w:pStyle w:val="Main"/>
        <w:numPr>
          <w:ilvl w:val="0"/>
          <w:numId w:val="20"/>
        </w:numPr>
        <w:spacing w:after="240"/>
      </w:pPr>
      <w:r w:rsidRPr="00CD6474">
        <w:t>IPERKA</w:t>
      </w:r>
      <w:r w:rsidR="00741D1E" w:rsidRPr="00CD6474">
        <w:t xml:space="preserve"> – Detaillierte Dokumentation</w:t>
      </w:r>
    </w:p>
    <w:p w14:paraId="740C11D1" w14:textId="79057C12" w:rsidR="00471DD4" w:rsidRPr="00CD6474" w:rsidRDefault="008777C9" w:rsidP="00471DD4">
      <w:pPr>
        <w:pStyle w:val="Main"/>
        <w:numPr>
          <w:ilvl w:val="0"/>
          <w:numId w:val="21"/>
        </w:numPr>
        <w:spacing w:after="240"/>
        <w:jc w:val="left"/>
      </w:pPr>
      <w:hyperlink r:id="rId35" w:history="1">
        <w:r w:rsidR="00471DD4" w:rsidRPr="00CD6474">
          <w:rPr>
            <w:rStyle w:val="Hyperlink"/>
          </w:rPr>
          <w:t>Microsoft Word - Iperka_OdA_200617.docx (ict-berufsbildung-bern.ch)</w:t>
        </w:r>
      </w:hyperlink>
      <w:r w:rsidR="00471DD4" w:rsidRPr="00CD6474">
        <w:t xml:space="preserve"> – Letzter Aufruf: 22.03.2024</w:t>
      </w:r>
    </w:p>
    <w:p w14:paraId="444D4A92" w14:textId="401B9AF3" w:rsidR="001804FB" w:rsidRPr="00CD6474" w:rsidRDefault="001804FB" w:rsidP="001804FB">
      <w:pPr>
        <w:pStyle w:val="Main"/>
        <w:numPr>
          <w:ilvl w:val="0"/>
          <w:numId w:val="20"/>
        </w:numPr>
        <w:spacing w:after="240"/>
      </w:pPr>
      <w:r w:rsidRPr="00CD6474">
        <w:t>Wasserfall</w:t>
      </w:r>
      <w:r w:rsidR="00741D1E" w:rsidRPr="00CD6474">
        <w:t xml:space="preserve"> – Vorteile, Nachteile und Risiken </w:t>
      </w:r>
    </w:p>
    <w:p w14:paraId="33CA7D17" w14:textId="0BA2A98D" w:rsidR="001804FB" w:rsidRPr="00CD6474" w:rsidRDefault="008777C9" w:rsidP="001804FB">
      <w:pPr>
        <w:pStyle w:val="Main"/>
        <w:numPr>
          <w:ilvl w:val="0"/>
          <w:numId w:val="21"/>
        </w:numPr>
        <w:spacing w:after="240"/>
      </w:pPr>
      <w:hyperlink r:id="rId36" w:history="1">
        <w:r w:rsidR="00471DD4" w:rsidRPr="00CD6474">
          <w:rPr>
            <w:rStyle w:val="Hyperlink"/>
            <w:rFonts w:ascii="Cambria Math" w:hAnsi="Cambria Math" w:cs="Cambria Math"/>
          </w:rPr>
          <w:t>▷</w:t>
        </w:r>
        <w:r w:rsidR="00471DD4" w:rsidRPr="00CD6474">
          <w:rPr>
            <w:rStyle w:val="Hyperlink"/>
          </w:rPr>
          <w:t xml:space="preserve"> Wasserfallmodell | Brauchen wir agil? | Scheitern mit Ansage (synapsenstau.de)</w:t>
        </w:r>
      </w:hyperlink>
      <w:r w:rsidR="00471DD4" w:rsidRPr="00CD6474">
        <w:t xml:space="preserve"> – Letzter Aufruf: 22.03.2024</w:t>
      </w:r>
    </w:p>
    <w:p w14:paraId="59F716F3" w14:textId="10E591E1" w:rsidR="001804FB" w:rsidRPr="00CD6474" w:rsidRDefault="001804FB" w:rsidP="001804FB">
      <w:pPr>
        <w:pStyle w:val="Main"/>
        <w:numPr>
          <w:ilvl w:val="0"/>
          <w:numId w:val="20"/>
        </w:numPr>
        <w:spacing w:after="240"/>
      </w:pPr>
      <w:r w:rsidRPr="00CD6474">
        <w:t>Kanban</w:t>
      </w:r>
      <w:r w:rsidR="00741D1E" w:rsidRPr="00CD6474">
        <w:t xml:space="preserve"> – Herkunft, Erklärung, Anwendung und Hintergrundinformationen</w:t>
      </w:r>
    </w:p>
    <w:p w14:paraId="37407941" w14:textId="5657DF5B" w:rsidR="001804FB" w:rsidRPr="00CD6474" w:rsidRDefault="008777C9" w:rsidP="001804FB">
      <w:pPr>
        <w:pStyle w:val="Main"/>
        <w:numPr>
          <w:ilvl w:val="0"/>
          <w:numId w:val="21"/>
        </w:numPr>
        <w:spacing w:after="240"/>
      </w:pPr>
      <w:hyperlink r:id="rId37" w:history="1">
        <w:r w:rsidR="00471DD4" w:rsidRPr="00CD6474">
          <w:rPr>
            <w:rStyle w:val="Hyperlink"/>
          </w:rPr>
          <w:t>Kanban (development) - Wikipedia</w:t>
        </w:r>
      </w:hyperlink>
      <w:r w:rsidR="00471DD4" w:rsidRPr="00CD6474">
        <w:t xml:space="preserve"> – Letzter Aufruf: 22.03.2024</w:t>
      </w:r>
    </w:p>
    <w:p w14:paraId="464C9846" w14:textId="1172ED9E" w:rsidR="00471DD4" w:rsidRPr="00CD6474" w:rsidRDefault="008777C9" w:rsidP="00471DD4">
      <w:pPr>
        <w:pStyle w:val="Main"/>
        <w:numPr>
          <w:ilvl w:val="0"/>
          <w:numId w:val="21"/>
        </w:numPr>
        <w:spacing w:after="240"/>
      </w:pPr>
      <w:hyperlink r:id="rId38" w:history="1">
        <w:r w:rsidR="00471DD4" w:rsidRPr="00CD6474">
          <w:rPr>
            <w:rStyle w:val="Hyperlink"/>
          </w:rPr>
          <w:t>Kanban: Eine kurze Einführung | Atlassian</w:t>
        </w:r>
      </w:hyperlink>
      <w:r w:rsidR="00471DD4" w:rsidRPr="00CD6474">
        <w:t xml:space="preserve"> – Letzter Aufruf: 22.03.2024</w:t>
      </w:r>
    </w:p>
    <w:p w14:paraId="40836DE3" w14:textId="6441BD92" w:rsidR="00471DD4" w:rsidRPr="00CD6474" w:rsidRDefault="00471DD4" w:rsidP="00471DD4">
      <w:pPr>
        <w:pStyle w:val="Main"/>
        <w:numPr>
          <w:ilvl w:val="0"/>
          <w:numId w:val="20"/>
        </w:numPr>
        <w:spacing w:after="240"/>
      </w:pPr>
      <w:r w:rsidRPr="00CD6474">
        <w:t>Clean Architecture</w:t>
      </w:r>
      <w:r w:rsidR="00741D1E" w:rsidRPr="00CD6474">
        <w:t xml:space="preserve"> – Prinzipien, Dokumentation (sowie andere Architekturen)</w:t>
      </w:r>
    </w:p>
    <w:p w14:paraId="2B0D7FCB" w14:textId="166E91EA" w:rsidR="00471DD4" w:rsidRPr="00653102" w:rsidRDefault="008777C9" w:rsidP="00471DD4">
      <w:pPr>
        <w:pStyle w:val="Main"/>
        <w:numPr>
          <w:ilvl w:val="0"/>
          <w:numId w:val="23"/>
        </w:numPr>
        <w:spacing w:after="240"/>
        <w:rPr>
          <w:rStyle w:val="Hyperlink"/>
          <w:color w:val="auto"/>
          <w:u w:val="none"/>
          <w:lang w:val="en-US"/>
        </w:rPr>
      </w:pPr>
      <w:hyperlink r:id="rId39" w:history="1">
        <w:r w:rsidR="00471DD4" w:rsidRPr="00A8455F">
          <w:rPr>
            <w:rStyle w:val="Hyperlink"/>
            <w:lang w:val="en-US"/>
          </w:rPr>
          <w:t>Common web application architectures - .NET | Microsoft Learn</w:t>
        </w:r>
      </w:hyperlink>
      <w:r w:rsidR="007C3479" w:rsidRPr="007C3479">
        <w:rPr>
          <w:rStyle w:val="Hyperlink"/>
          <w:u w:val="none"/>
          <w:lang w:val="en-US"/>
        </w:rPr>
        <w:t xml:space="preserve"> </w:t>
      </w:r>
      <w:r w:rsidR="007C3479">
        <w:rPr>
          <w:rStyle w:val="Hyperlink"/>
          <w:color w:val="000000" w:themeColor="text1"/>
          <w:u w:val="none"/>
          <w:lang w:val="en-US"/>
        </w:rPr>
        <w:t>– Letzter Aufruf: 03.04.2024</w:t>
      </w:r>
    </w:p>
    <w:p w14:paraId="536FB386" w14:textId="60406FD3"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MVC Einführung</w:t>
      </w:r>
    </w:p>
    <w:p w14:paraId="551D586A" w14:textId="6136A856" w:rsidR="00653102" w:rsidRDefault="008777C9" w:rsidP="00653102">
      <w:pPr>
        <w:pStyle w:val="Main"/>
        <w:numPr>
          <w:ilvl w:val="0"/>
          <w:numId w:val="28"/>
        </w:numPr>
        <w:spacing w:after="240"/>
        <w:rPr>
          <w:rStyle w:val="Hyperlink"/>
          <w:color w:val="auto"/>
          <w:u w:val="none"/>
          <w:lang w:val="en-US"/>
        </w:rPr>
      </w:pPr>
      <w:hyperlink r:id="rId40" w:history="1">
        <w:r w:rsidR="00653102" w:rsidRPr="00653102">
          <w:rPr>
            <w:rStyle w:val="Hyperlink"/>
            <w:lang w:val="en-US"/>
          </w:rPr>
          <w:t>MVC Framework Introduction - GeeksforGeeks</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etzter Aufruf: 03.04.2024</w:t>
      </w:r>
    </w:p>
    <w:p w14:paraId="0ADDA439" w14:textId="21AABF59"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MVC Vorteile</w:t>
      </w:r>
    </w:p>
    <w:p w14:paraId="129D878B" w14:textId="2E8BB099" w:rsidR="00653102" w:rsidRPr="00653102" w:rsidRDefault="008777C9" w:rsidP="00653102">
      <w:pPr>
        <w:pStyle w:val="Main"/>
        <w:numPr>
          <w:ilvl w:val="0"/>
          <w:numId w:val="28"/>
        </w:numPr>
        <w:spacing w:after="240"/>
        <w:rPr>
          <w:lang w:val="en-US"/>
        </w:rPr>
      </w:pPr>
      <w:hyperlink r:id="rId41" w:history="1">
        <w:r w:rsidR="00653102" w:rsidRPr="00653102">
          <w:rPr>
            <w:rStyle w:val="Hyperlink"/>
            <w:lang w:val="en-US"/>
          </w:rPr>
          <w:t xml:space="preserve">What Are The Benefits of MVC? </w:t>
        </w:r>
        <w:r w:rsidR="00653102">
          <w:rPr>
            <w:rStyle w:val="Hyperlink"/>
          </w:rPr>
          <w:t>(iandavis.com)</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etzter Aufruf: 03.04.2024</w:t>
      </w:r>
    </w:p>
    <w:p w14:paraId="5AA3577C" w14:textId="6771BD27" w:rsidR="00653102" w:rsidRDefault="00653102" w:rsidP="00653102">
      <w:pPr>
        <w:pStyle w:val="Main"/>
        <w:numPr>
          <w:ilvl w:val="0"/>
          <w:numId w:val="20"/>
        </w:numPr>
        <w:spacing w:after="240"/>
        <w:rPr>
          <w:rStyle w:val="Hyperlink"/>
          <w:color w:val="auto"/>
          <w:u w:val="none"/>
          <w:lang w:val="en-US"/>
        </w:rPr>
      </w:pPr>
      <w:r>
        <w:rPr>
          <w:rStyle w:val="Hyperlink"/>
          <w:color w:val="auto"/>
          <w:u w:val="none"/>
          <w:lang w:val="en-US"/>
        </w:rPr>
        <w:t>Schichtenarchitektur 1</w:t>
      </w:r>
    </w:p>
    <w:p w14:paraId="6EE001F1" w14:textId="4002AE6E" w:rsidR="00653102" w:rsidRPr="00A8455F" w:rsidRDefault="008777C9" w:rsidP="00653102">
      <w:pPr>
        <w:pStyle w:val="Main"/>
        <w:numPr>
          <w:ilvl w:val="0"/>
          <w:numId w:val="28"/>
        </w:numPr>
        <w:spacing w:after="240"/>
        <w:rPr>
          <w:rStyle w:val="Hyperlink"/>
          <w:color w:val="auto"/>
          <w:u w:val="none"/>
          <w:lang w:val="en-US"/>
        </w:rPr>
      </w:pPr>
      <w:hyperlink r:id="rId42" w:history="1">
        <w:r w:rsidR="00653102">
          <w:rPr>
            <w:rStyle w:val="Hyperlink"/>
          </w:rPr>
          <w:t>Schichtenarchitektur I - einfach erklärt für dein Studium! · [mit Video] (studyflix.de)</w:t>
        </w:r>
      </w:hyperlink>
      <w:r w:rsidR="00653102" w:rsidRPr="00653102">
        <w:rPr>
          <w:lang w:val="en-US"/>
        </w:rPr>
        <w:t xml:space="preserve"> </w:t>
      </w:r>
      <w:r w:rsidR="00653102">
        <w:rPr>
          <w:lang w:val="en-US"/>
        </w:rPr>
        <w:t>–</w:t>
      </w:r>
      <w:r w:rsidR="00653102" w:rsidRPr="00653102">
        <w:rPr>
          <w:lang w:val="en-US"/>
        </w:rPr>
        <w:t xml:space="preserve"> L</w:t>
      </w:r>
      <w:r w:rsidR="00653102">
        <w:rPr>
          <w:lang w:val="en-US"/>
        </w:rPr>
        <w:t>etzter Aufruf: 03.04.2024</w:t>
      </w:r>
    </w:p>
    <w:p w14:paraId="4D607176" w14:textId="1FD856E7" w:rsidR="00BD3286" w:rsidRPr="00CD6474" w:rsidRDefault="00BD3286" w:rsidP="00BD3286">
      <w:pPr>
        <w:pStyle w:val="Main"/>
        <w:numPr>
          <w:ilvl w:val="0"/>
          <w:numId w:val="20"/>
        </w:numPr>
        <w:spacing w:after="240"/>
      </w:pPr>
      <w:r w:rsidRPr="00CD6474">
        <w:t>Jira REST API Dokumentation</w:t>
      </w:r>
    </w:p>
    <w:p w14:paraId="6491DD04" w14:textId="0F927212" w:rsidR="00BD3286" w:rsidRPr="00CD6474" w:rsidRDefault="008777C9" w:rsidP="00BD3286">
      <w:pPr>
        <w:pStyle w:val="Main"/>
        <w:numPr>
          <w:ilvl w:val="0"/>
          <w:numId w:val="23"/>
        </w:numPr>
        <w:spacing w:after="240"/>
      </w:pPr>
      <w:hyperlink r:id="rId43" w:anchor="api-group-projects" w:history="1">
        <w:r w:rsidR="00BD3286" w:rsidRPr="00CD6474">
          <w:rPr>
            <w:rStyle w:val="Hyperlink"/>
          </w:rPr>
          <w:t>https://developer.atlassian.com/cloud/jira/platform/rest/v3/api-group-projects/#api-group-projects</w:t>
        </w:r>
      </w:hyperlink>
      <w:r w:rsidR="007C3479" w:rsidRPr="00CD6474">
        <w:t xml:space="preserve"> – Letzter Aufruf: </w:t>
      </w:r>
      <w:r w:rsidR="007C3479">
        <w:t>03</w:t>
      </w:r>
      <w:r w:rsidR="007C3479" w:rsidRPr="00CD6474">
        <w:t>.0</w:t>
      </w:r>
      <w:r w:rsidR="007C3479">
        <w:t>4</w:t>
      </w:r>
      <w:r w:rsidR="007C3479" w:rsidRPr="00CD6474">
        <w:t>.2024</w:t>
      </w:r>
    </w:p>
    <w:p w14:paraId="56F3865A" w14:textId="59FC40AA" w:rsidR="00BD3286" w:rsidRPr="00CD6474" w:rsidRDefault="00BD3286" w:rsidP="00BD3286">
      <w:pPr>
        <w:pStyle w:val="Main"/>
        <w:numPr>
          <w:ilvl w:val="0"/>
          <w:numId w:val="20"/>
        </w:numPr>
        <w:spacing w:after="240"/>
      </w:pPr>
      <w:r w:rsidRPr="00CD6474">
        <w:t>Atlassian API Tokens</w:t>
      </w:r>
    </w:p>
    <w:p w14:paraId="325C524B" w14:textId="5ABFD181" w:rsidR="00986D9F" w:rsidRPr="00CD6474" w:rsidRDefault="008777C9" w:rsidP="00986D9F">
      <w:pPr>
        <w:pStyle w:val="Main"/>
        <w:numPr>
          <w:ilvl w:val="0"/>
          <w:numId w:val="23"/>
        </w:numPr>
        <w:spacing w:after="240"/>
      </w:pPr>
      <w:hyperlink r:id="rId44" w:history="1">
        <w:r w:rsidR="00BD3286" w:rsidRPr="00CD6474">
          <w:rPr>
            <w:rStyle w:val="Hyperlink"/>
          </w:rPr>
          <w:t>https://support.atlassian.com/atlassian-account/docs/manage-api-tokens-for-your-atlassian-account/</w:t>
        </w:r>
      </w:hyperlink>
      <w:r w:rsidR="00BD3286" w:rsidRPr="00CD6474">
        <w:t xml:space="preserve"> </w:t>
      </w:r>
      <w:r w:rsidR="007C3479" w:rsidRPr="00CD6474">
        <w:t xml:space="preserve">– Letzter Aufruf: </w:t>
      </w:r>
      <w:r w:rsidR="007C3479">
        <w:t>03</w:t>
      </w:r>
      <w:r w:rsidR="007C3479" w:rsidRPr="00CD6474">
        <w:t>.0</w:t>
      </w:r>
      <w:r w:rsidR="007C3479">
        <w:t>4</w:t>
      </w:r>
      <w:r w:rsidR="007C3479" w:rsidRPr="00CD6474">
        <w:t>.2024</w:t>
      </w:r>
    </w:p>
    <w:p w14:paraId="773735C5" w14:textId="70273978" w:rsidR="00986D9F" w:rsidRPr="00CD6474" w:rsidRDefault="00986D9F" w:rsidP="00986D9F">
      <w:pPr>
        <w:pStyle w:val="Main"/>
        <w:numPr>
          <w:ilvl w:val="0"/>
          <w:numId w:val="20"/>
        </w:numPr>
        <w:spacing w:after="240"/>
      </w:pPr>
      <w:r w:rsidRPr="00CD6474">
        <w:t>Microsoft Data SqlClient Dokumentation</w:t>
      </w:r>
    </w:p>
    <w:p w14:paraId="639D9527" w14:textId="7B28793B" w:rsidR="00986D9F" w:rsidRPr="00A8455F" w:rsidRDefault="008777C9" w:rsidP="00986D9F">
      <w:pPr>
        <w:pStyle w:val="Main"/>
        <w:numPr>
          <w:ilvl w:val="0"/>
          <w:numId w:val="24"/>
        </w:numPr>
        <w:spacing w:after="240"/>
        <w:rPr>
          <w:rStyle w:val="Hyperlink"/>
          <w:color w:val="auto"/>
          <w:u w:val="none"/>
          <w:lang w:val="en-US"/>
        </w:rPr>
      </w:pPr>
      <w:hyperlink r:id="rId45" w:history="1">
        <w:r w:rsidR="00986D9F" w:rsidRPr="00A8455F">
          <w:rPr>
            <w:rStyle w:val="Hyperlink"/>
            <w:lang w:val="en-US"/>
          </w:rPr>
          <w:t>Introduction to Microsoft.Data.SqlClient namespace - ADO.NET Provider for SQL Server | Microsoft Learn</w:t>
        </w:r>
      </w:hyperlink>
      <w:r w:rsidR="007C3479" w:rsidRPr="007C3479">
        <w:rPr>
          <w:lang w:val="en-US"/>
        </w:rPr>
        <w:t xml:space="preserve"> – Letzter Aufruf: 03.04.2024</w:t>
      </w:r>
    </w:p>
    <w:p w14:paraId="3A5B2EB6" w14:textId="67ACA7A5" w:rsidR="00702BF9" w:rsidRPr="00CD6474" w:rsidRDefault="00702BF9" w:rsidP="00702BF9">
      <w:pPr>
        <w:pStyle w:val="Main"/>
        <w:numPr>
          <w:ilvl w:val="0"/>
          <w:numId w:val="20"/>
        </w:numPr>
        <w:spacing w:after="240"/>
      </w:pPr>
      <w:r w:rsidRPr="00CD6474">
        <w:lastRenderedPageBreak/>
        <w:t>xUnit Dokumentation</w:t>
      </w:r>
    </w:p>
    <w:p w14:paraId="068541E7" w14:textId="0BD5327C" w:rsidR="00702BF9" w:rsidRPr="00A8455F" w:rsidRDefault="008777C9" w:rsidP="00702BF9">
      <w:pPr>
        <w:pStyle w:val="Main"/>
        <w:numPr>
          <w:ilvl w:val="0"/>
          <w:numId w:val="24"/>
        </w:numPr>
        <w:spacing w:after="240"/>
        <w:rPr>
          <w:lang w:val="en-US"/>
        </w:rPr>
      </w:pPr>
      <w:hyperlink r:id="rId46" w:history="1">
        <w:r w:rsidR="00702BF9" w:rsidRPr="00A8455F">
          <w:rPr>
            <w:rStyle w:val="Hyperlink"/>
            <w:lang w:val="en-US"/>
          </w:rPr>
          <w:t>Getting started: .NET Core with command line &gt; xUnit.net</w:t>
        </w:r>
      </w:hyperlink>
      <w:r w:rsidR="007C3479" w:rsidRPr="007C3479">
        <w:rPr>
          <w:lang w:val="en-US"/>
        </w:rPr>
        <w:t xml:space="preserve"> – Letzter Aufruf: 03.04.2024</w:t>
      </w:r>
    </w:p>
    <w:p w14:paraId="1BA5109C" w14:textId="04CF147A" w:rsidR="00BD3286" w:rsidRPr="00CD6474" w:rsidRDefault="00702BF9" w:rsidP="00702BF9">
      <w:pPr>
        <w:pStyle w:val="Main"/>
        <w:numPr>
          <w:ilvl w:val="0"/>
          <w:numId w:val="20"/>
        </w:numPr>
        <w:spacing w:after="240"/>
      </w:pPr>
      <w:r w:rsidRPr="00CD6474">
        <w:t>NSubstitute Dokumentation</w:t>
      </w:r>
    </w:p>
    <w:p w14:paraId="236262C6" w14:textId="0CFE72C0" w:rsidR="00702BF9" w:rsidRPr="00CD6474" w:rsidRDefault="008777C9" w:rsidP="00702BF9">
      <w:pPr>
        <w:pStyle w:val="Main"/>
        <w:numPr>
          <w:ilvl w:val="0"/>
          <w:numId w:val="24"/>
        </w:numPr>
        <w:spacing w:after="240"/>
      </w:pPr>
      <w:hyperlink r:id="rId47" w:history="1">
        <w:r w:rsidR="00702BF9" w:rsidRPr="00CD6474">
          <w:rPr>
            <w:rStyle w:val="Hyperlink"/>
          </w:rPr>
          <w:t>NSubstitute: Getting started</w:t>
        </w:r>
      </w:hyperlink>
      <w:r w:rsidR="007C3479" w:rsidRPr="00CD6474">
        <w:t xml:space="preserve"> – Letzter Aufruf: </w:t>
      </w:r>
      <w:r w:rsidR="007C3479">
        <w:t>03</w:t>
      </w:r>
      <w:r w:rsidR="007C3479" w:rsidRPr="00CD6474">
        <w:t>.0</w:t>
      </w:r>
      <w:r w:rsidR="007C3479">
        <w:t>4</w:t>
      </w:r>
      <w:r w:rsidR="007C3479" w:rsidRPr="00CD6474">
        <w:t>.2024</w:t>
      </w:r>
    </w:p>
    <w:p w14:paraId="2537F599" w14:textId="672345C4" w:rsidR="00702BF9" w:rsidRPr="00CD6474" w:rsidRDefault="00702BF9" w:rsidP="00702BF9">
      <w:pPr>
        <w:pStyle w:val="Main"/>
        <w:numPr>
          <w:ilvl w:val="0"/>
          <w:numId w:val="20"/>
        </w:numPr>
        <w:spacing w:after="240"/>
      </w:pPr>
      <w:r w:rsidRPr="00CD6474">
        <w:t xml:space="preserve"> Fluent Assertions Dokumentation</w:t>
      </w:r>
    </w:p>
    <w:p w14:paraId="4062F84D" w14:textId="1884EFF7" w:rsidR="00702BF9" w:rsidRPr="00CD6474" w:rsidRDefault="008777C9" w:rsidP="00702BF9">
      <w:pPr>
        <w:pStyle w:val="Main"/>
        <w:numPr>
          <w:ilvl w:val="0"/>
          <w:numId w:val="24"/>
        </w:numPr>
        <w:spacing w:after="240"/>
      </w:pPr>
      <w:hyperlink r:id="rId48" w:history="1">
        <w:r w:rsidR="00702BF9" w:rsidRPr="00CD6474">
          <w:rPr>
            <w:rStyle w:val="Hyperlink"/>
          </w:rPr>
          <w:t>Introduction - Fluent Assertions</w:t>
        </w:r>
      </w:hyperlink>
      <w:r w:rsidR="007C3479" w:rsidRPr="00CD6474">
        <w:t xml:space="preserve"> – Letzter Aufruf: </w:t>
      </w:r>
      <w:r w:rsidR="007C3479">
        <w:t>03</w:t>
      </w:r>
      <w:r w:rsidR="007C3479" w:rsidRPr="00CD6474">
        <w:t>.0</w:t>
      </w:r>
      <w:r w:rsidR="007C3479">
        <w:t>4</w:t>
      </w:r>
      <w:r w:rsidR="007C3479" w:rsidRPr="00CD6474">
        <w:t>.2024</w:t>
      </w:r>
    </w:p>
    <w:p w14:paraId="7FD4BB6A" w14:textId="77777777" w:rsidR="00471DD4" w:rsidRPr="00CD6474" w:rsidRDefault="00471DD4" w:rsidP="00471DD4">
      <w:pPr>
        <w:pStyle w:val="Main"/>
        <w:spacing w:after="240"/>
      </w:pPr>
    </w:p>
    <w:p w14:paraId="79D54011" w14:textId="2F653D8D" w:rsidR="007F6441" w:rsidRPr="00CD6474" w:rsidRDefault="007F6441" w:rsidP="001804FB">
      <w:pPr>
        <w:pStyle w:val="Main"/>
        <w:numPr>
          <w:ilvl w:val="0"/>
          <w:numId w:val="20"/>
        </w:numPr>
        <w:spacing w:after="240"/>
      </w:pPr>
      <w:r w:rsidRPr="00CD6474">
        <w:br w:type="page"/>
      </w:r>
    </w:p>
    <w:p w14:paraId="737E2FA4" w14:textId="77777777" w:rsidR="00A77728" w:rsidRPr="00CD6474" w:rsidRDefault="00104774" w:rsidP="00A77728">
      <w:pPr>
        <w:pStyle w:val="Formatvorlage1"/>
      </w:pPr>
      <w:bookmarkStart w:id="128" w:name="_Toc163206415"/>
      <w:r w:rsidRPr="00CD6474">
        <w:lastRenderedPageBreak/>
        <w:t>Abbildungsverzeichnis</w:t>
      </w:r>
      <w:bookmarkEnd w:id="128"/>
    </w:p>
    <w:p w14:paraId="2BDA9748" w14:textId="116833F6" w:rsidR="00805EA8" w:rsidRPr="00CD6474" w:rsidRDefault="00805EA8" w:rsidP="00805EA8">
      <w:pPr>
        <w:pStyle w:val="Main"/>
        <w:ind w:left="432"/>
        <w:jc w:val="left"/>
      </w:pPr>
      <w:r w:rsidRPr="00CD6474">
        <w:t>2.2</w:t>
      </w:r>
      <w:r w:rsidRPr="00CD6474">
        <w:tab/>
      </w:r>
      <w:r w:rsidRPr="00CD6474">
        <w:tab/>
        <w:t>Projektorganisation</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12</w:t>
      </w:r>
    </w:p>
    <w:p w14:paraId="6CF75B3D" w14:textId="7C02D6C7" w:rsidR="00805EA8" w:rsidRPr="00CD6474" w:rsidRDefault="00805EA8" w:rsidP="00805EA8">
      <w:pPr>
        <w:pStyle w:val="Main"/>
        <w:ind w:left="432"/>
        <w:jc w:val="left"/>
      </w:pPr>
      <w:r w:rsidRPr="00CD6474">
        <w:t>2.3.1.1</w:t>
      </w:r>
      <w:r w:rsidRPr="00CD6474">
        <w:tab/>
      </w:r>
      <w:r w:rsidRPr="00CD6474">
        <w:tab/>
        <w:t>IPERKA</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w:t>
      </w:r>
      <w:r w:rsidR="00CE0CA2">
        <w:t>4</w:t>
      </w:r>
    </w:p>
    <w:p w14:paraId="4B5C5A1F" w14:textId="731840A4" w:rsidR="00805EA8" w:rsidRPr="00CD6474" w:rsidRDefault="00805EA8" w:rsidP="00805EA8">
      <w:pPr>
        <w:pStyle w:val="Main"/>
        <w:ind w:left="432"/>
        <w:jc w:val="left"/>
      </w:pPr>
      <w:r w:rsidRPr="00CD6474">
        <w:t>2.3.1.2</w:t>
      </w:r>
      <w:r w:rsidRPr="00CD6474">
        <w:tab/>
      </w:r>
      <w:r w:rsidRPr="00CD6474">
        <w:tab/>
        <w:t>Wasserfall</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w:t>
      </w:r>
      <w:r w:rsidR="00CE0CA2">
        <w:t>4</w:t>
      </w:r>
    </w:p>
    <w:p w14:paraId="3968BE21" w14:textId="115D8C70" w:rsidR="00805EA8" w:rsidRPr="00CD6474" w:rsidRDefault="00805EA8" w:rsidP="00805EA8">
      <w:pPr>
        <w:pStyle w:val="Main"/>
        <w:ind w:left="432"/>
        <w:jc w:val="left"/>
      </w:pPr>
      <w:r w:rsidRPr="00CD6474">
        <w:t>2.3.1.3</w:t>
      </w:r>
      <w:r w:rsidRPr="00CD6474">
        <w:tab/>
      </w:r>
      <w:r w:rsidRPr="00CD6474">
        <w:tab/>
        <w:t>Kanban</w:t>
      </w:r>
      <w:r w:rsidR="004811B1">
        <w:t xml:space="preserve"> B</w:t>
      </w:r>
      <w:r w:rsidRPr="00CD6474">
        <w:t>oard</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t>1</w:t>
      </w:r>
      <w:r w:rsidR="00CE0CA2">
        <w:t>5</w:t>
      </w:r>
    </w:p>
    <w:p w14:paraId="0252C552" w14:textId="65B7F456" w:rsidR="00805EA8" w:rsidRPr="00CD6474" w:rsidRDefault="00805EA8" w:rsidP="00805EA8">
      <w:pPr>
        <w:pStyle w:val="Main"/>
        <w:ind w:left="432"/>
        <w:jc w:val="left"/>
      </w:pPr>
      <w:r w:rsidRPr="00CD6474">
        <w:t>3.1</w:t>
      </w:r>
      <w:r w:rsidRPr="00CD6474">
        <w:tab/>
      </w:r>
      <w:r w:rsidRPr="00CD6474">
        <w:tab/>
        <w:t>Use Case Diagramm</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2E1CA0">
        <w:t>20</w:t>
      </w:r>
    </w:p>
    <w:p w14:paraId="37BDBE74" w14:textId="61497B0E" w:rsidR="00805EA8" w:rsidRDefault="00805EA8" w:rsidP="00805EA8">
      <w:pPr>
        <w:pStyle w:val="Main"/>
        <w:ind w:left="432"/>
        <w:jc w:val="left"/>
      </w:pPr>
      <w:r w:rsidRPr="00CD6474">
        <w:t>3.4</w:t>
      </w:r>
      <w:r w:rsidRPr="00CD6474">
        <w:tab/>
      </w:r>
      <w:r w:rsidRPr="00CD6474">
        <w:tab/>
        <w:t>Risikomatrix</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33</w:t>
      </w:r>
    </w:p>
    <w:p w14:paraId="51585F20" w14:textId="6FF69CE7" w:rsidR="00CC0276" w:rsidRDefault="00CC0276" w:rsidP="00805EA8">
      <w:pPr>
        <w:pStyle w:val="Main"/>
        <w:ind w:left="432"/>
        <w:jc w:val="left"/>
      </w:pPr>
      <w:r>
        <w:t>3.5 – 1</w:t>
      </w:r>
      <w:r>
        <w:tab/>
      </w:r>
      <w:r>
        <w:tab/>
        <w:t xml:space="preserve">Zeitplan </w:t>
      </w:r>
      <w:r w:rsidR="00D76980">
        <w:t>S</w:t>
      </w:r>
      <w:r>
        <w:t>oll</w:t>
      </w:r>
      <w:r w:rsidR="00CE0CA2">
        <w:tab/>
      </w:r>
      <w:r w:rsidR="00CE0CA2">
        <w:tab/>
      </w:r>
      <w:r w:rsidR="00CE0CA2">
        <w:tab/>
      </w:r>
      <w:r w:rsidR="00CE0CA2">
        <w:tab/>
      </w:r>
      <w:r w:rsidR="00CE0CA2">
        <w:tab/>
      </w:r>
      <w:r w:rsidR="00CE0CA2">
        <w:tab/>
      </w:r>
      <w:r w:rsidR="00CE0CA2">
        <w:tab/>
      </w:r>
      <w:r w:rsidR="00CE0CA2">
        <w:tab/>
      </w:r>
      <w:r w:rsidR="00CE0CA2">
        <w:tab/>
      </w:r>
      <w:r w:rsidR="00CE0CA2">
        <w:tab/>
      </w:r>
      <w:r w:rsidR="00CE0CA2">
        <w:tab/>
        <w:t>34</w:t>
      </w:r>
    </w:p>
    <w:p w14:paraId="3491D3F0" w14:textId="679BFBAA" w:rsidR="00805EA8" w:rsidRPr="00CD6474" w:rsidRDefault="00CC0276" w:rsidP="00CF7155">
      <w:pPr>
        <w:pStyle w:val="Main"/>
        <w:ind w:left="432"/>
        <w:jc w:val="left"/>
      </w:pPr>
      <w:r>
        <w:t>3.5 – 2</w:t>
      </w:r>
      <w:r>
        <w:tab/>
      </w:r>
      <w:r>
        <w:tab/>
        <w:t>Legende Soll-Zeitplan</w:t>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805EA8" w:rsidRPr="00CD6474">
        <w:tab/>
      </w:r>
      <w:r w:rsidR="00CE0CA2">
        <w:t>34</w:t>
      </w:r>
    </w:p>
    <w:p w14:paraId="0BC527DB" w14:textId="040D64C5" w:rsidR="00805EA8" w:rsidRPr="00CD6474" w:rsidRDefault="00805EA8" w:rsidP="00805EA8">
      <w:pPr>
        <w:pStyle w:val="Main"/>
        <w:ind w:left="432"/>
        <w:jc w:val="left"/>
      </w:pPr>
      <w:r w:rsidRPr="00CD6474">
        <w:t>4.1 – 1</w:t>
      </w:r>
      <w:r w:rsidRPr="00CD6474">
        <w:tab/>
      </w:r>
      <w:r w:rsidRPr="00CD6474">
        <w:tab/>
        <w:t>Kanban</w:t>
      </w:r>
      <w:r w:rsidR="004811B1">
        <w:t xml:space="preserve"> B</w:t>
      </w:r>
      <w:r w:rsidRPr="00CD6474">
        <w:t>oard Tag 1</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37</w:t>
      </w:r>
    </w:p>
    <w:p w14:paraId="245BB35F" w14:textId="27E4B190" w:rsidR="00805EA8" w:rsidRPr="00CD6474" w:rsidRDefault="00805EA8" w:rsidP="00805EA8">
      <w:pPr>
        <w:pStyle w:val="Main"/>
        <w:ind w:left="432"/>
        <w:jc w:val="left"/>
      </w:pPr>
      <w:r w:rsidRPr="00CD6474">
        <w:t>4.1 – 2</w:t>
      </w:r>
      <w:r w:rsidRPr="00CD6474">
        <w:tab/>
      </w:r>
      <w:r w:rsidRPr="00CD6474">
        <w:tab/>
        <w:t>Kanban</w:t>
      </w:r>
      <w:r w:rsidR="004811B1">
        <w:t xml:space="preserve"> B</w:t>
      </w:r>
      <w:r w:rsidRPr="00CD6474">
        <w:t>oard Tag 2</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39</w:t>
      </w:r>
    </w:p>
    <w:p w14:paraId="404891D3" w14:textId="4A8C3FB2" w:rsidR="00805EA8" w:rsidRPr="00CD6474" w:rsidRDefault="00805EA8" w:rsidP="00805EA8">
      <w:pPr>
        <w:pStyle w:val="Main"/>
        <w:ind w:left="432"/>
        <w:jc w:val="left"/>
      </w:pPr>
      <w:r w:rsidRPr="00CD6474">
        <w:t>4.1 – 3</w:t>
      </w:r>
      <w:r w:rsidRPr="00CD6474">
        <w:tab/>
      </w:r>
      <w:r w:rsidRPr="00CD6474">
        <w:tab/>
        <w:t>Kanban</w:t>
      </w:r>
      <w:r w:rsidR="004811B1">
        <w:t xml:space="preserve"> B</w:t>
      </w:r>
      <w:r w:rsidRPr="00CD6474">
        <w:t>oard Tag 3</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41</w:t>
      </w:r>
    </w:p>
    <w:p w14:paraId="4C834273" w14:textId="682BC09D" w:rsidR="00805EA8" w:rsidRPr="00CD6474" w:rsidRDefault="00805EA8" w:rsidP="00805EA8">
      <w:pPr>
        <w:pStyle w:val="Main"/>
        <w:ind w:left="432"/>
        <w:jc w:val="left"/>
      </w:pPr>
      <w:r w:rsidRPr="00CD6474">
        <w:t>4.1 – 4</w:t>
      </w:r>
      <w:r w:rsidRPr="00CD6474">
        <w:tab/>
      </w:r>
      <w:r w:rsidRPr="00CD6474">
        <w:tab/>
        <w:t>Kanban</w:t>
      </w:r>
      <w:r w:rsidR="004811B1">
        <w:t xml:space="preserve"> B</w:t>
      </w:r>
      <w:r w:rsidRPr="00CD6474">
        <w:t>oard Tag 4</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44</w:t>
      </w:r>
    </w:p>
    <w:p w14:paraId="2474B805" w14:textId="379C0D89" w:rsidR="00805EA8" w:rsidRPr="00CD6474" w:rsidRDefault="00805EA8" w:rsidP="00805EA8">
      <w:pPr>
        <w:pStyle w:val="Main"/>
        <w:ind w:left="432"/>
        <w:jc w:val="left"/>
      </w:pPr>
      <w:r w:rsidRPr="00CD6474">
        <w:t>4.1 – 5</w:t>
      </w:r>
      <w:r w:rsidRPr="00CD6474">
        <w:tab/>
      </w:r>
      <w:r w:rsidRPr="00CD6474">
        <w:tab/>
        <w:t>Kanban</w:t>
      </w:r>
      <w:r w:rsidR="004811B1">
        <w:t xml:space="preserve"> B</w:t>
      </w:r>
      <w:r w:rsidRPr="00CD6474">
        <w:t>oard Tag 5</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46</w:t>
      </w:r>
    </w:p>
    <w:p w14:paraId="06E1905D" w14:textId="250786CA" w:rsidR="00805EA8" w:rsidRPr="00CD6474" w:rsidRDefault="00805EA8" w:rsidP="00805EA8">
      <w:pPr>
        <w:pStyle w:val="Main"/>
        <w:ind w:left="432"/>
        <w:jc w:val="left"/>
      </w:pPr>
      <w:r w:rsidRPr="00CD6474">
        <w:t>4.1 – 6</w:t>
      </w:r>
      <w:r w:rsidRPr="00CD6474">
        <w:tab/>
      </w:r>
      <w:r w:rsidRPr="00CD6474">
        <w:tab/>
        <w:t>Kanban</w:t>
      </w:r>
      <w:r w:rsidR="004811B1">
        <w:t xml:space="preserve"> B</w:t>
      </w:r>
      <w:r w:rsidRPr="00CD6474">
        <w:t>oard Tag 6</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48</w:t>
      </w:r>
    </w:p>
    <w:p w14:paraId="458B6C95" w14:textId="65C0859B" w:rsidR="00805EA8" w:rsidRPr="00CD6474" w:rsidRDefault="00805EA8" w:rsidP="00805EA8">
      <w:pPr>
        <w:pStyle w:val="Main"/>
        <w:ind w:left="432"/>
        <w:jc w:val="left"/>
      </w:pPr>
      <w:r w:rsidRPr="00CD6474">
        <w:t>4.1 – 7</w:t>
      </w:r>
      <w:r w:rsidRPr="00CD6474">
        <w:tab/>
      </w:r>
      <w:r w:rsidRPr="00CD6474">
        <w:tab/>
        <w:t>Kanban</w:t>
      </w:r>
      <w:r w:rsidR="004811B1">
        <w:t xml:space="preserve"> B</w:t>
      </w:r>
      <w:r w:rsidRPr="00CD6474">
        <w:t>oard Tag 7</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50</w:t>
      </w:r>
    </w:p>
    <w:p w14:paraId="4C7F24E7" w14:textId="14BE4620" w:rsidR="00805EA8" w:rsidRPr="00CD6474" w:rsidRDefault="00805EA8" w:rsidP="00805EA8">
      <w:pPr>
        <w:pStyle w:val="Main"/>
        <w:ind w:left="432"/>
        <w:jc w:val="left"/>
      </w:pPr>
      <w:r w:rsidRPr="00CD6474">
        <w:t>4.1 – 8</w:t>
      </w:r>
      <w:r w:rsidRPr="00CD6474">
        <w:tab/>
      </w:r>
      <w:r w:rsidRPr="00CD6474">
        <w:tab/>
        <w:t>Kanban</w:t>
      </w:r>
      <w:r w:rsidR="004811B1">
        <w:t xml:space="preserve"> B</w:t>
      </w:r>
      <w:r w:rsidRPr="00CD6474">
        <w:t>oard Tag 8</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52</w:t>
      </w:r>
    </w:p>
    <w:p w14:paraId="0AD30A11" w14:textId="06B7ABDA" w:rsidR="00805EA8" w:rsidRPr="00CD6474" w:rsidRDefault="00805EA8" w:rsidP="00805EA8">
      <w:pPr>
        <w:pStyle w:val="Main"/>
        <w:ind w:left="432"/>
        <w:jc w:val="left"/>
      </w:pPr>
      <w:r w:rsidRPr="00CD6474">
        <w:t>4.1 – 9</w:t>
      </w:r>
      <w:r w:rsidRPr="00CD6474">
        <w:tab/>
      </w:r>
      <w:r w:rsidRPr="00CD6474">
        <w:tab/>
        <w:t>Kanban</w:t>
      </w:r>
      <w:r w:rsidR="004811B1">
        <w:t xml:space="preserve"> B</w:t>
      </w:r>
      <w:r w:rsidRPr="00CD6474">
        <w:t>oard Tag 9</w:t>
      </w:r>
      <w:r w:rsidRPr="00CD6474">
        <w:tab/>
      </w:r>
      <w:r w:rsidRPr="00CD6474">
        <w:tab/>
      </w:r>
      <w:r w:rsidRPr="00CD6474">
        <w:tab/>
      </w:r>
      <w:r w:rsidRPr="00CD6474">
        <w:tab/>
      </w:r>
      <w:r w:rsidRPr="00CD6474">
        <w:tab/>
      </w:r>
      <w:r w:rsidRPr="00CD6474">
        <w:tab/>
      </w:r>
      <w:r w:rsidRPr="00CD6474">
        <w:tab/>
      </w:r>
      <w:r w:rsidRPr="00CD6474">
        <w:tab/>
      </w:r>
      <w:r w:rsidRPr="00CD6474">
        <w:tab/>
      </w:r>
      <w:r w:rsidRPr="00CD6474">
        <w:tab/>
      </w:r>
      <w:r w:rsidR="00CE0CA2">
        <w:t>54</w:t>
      </w:r>
    </w:p>
    <w:p w14:paraId="732D2D48" w14:textId="57F3430E" w:rsidR="00CF7155" w:rsidRPr="00CD6474" w:rsidRDefault="00805EA8" w:rsidP="00CF7155">
      <w:pPr>
        <w:pStyle w:val="Main"/>
        <w:ind w:left="432"/>
        <w:jc w:val="left"/>
      </w:pPr>
      <w:r w:rsidRPr="00CD6474">
        <w:t>4.1 – 10</w:t>
      </w:r>
      <w:r w:rsidRPr="00CD6474">
        <w:tab/>
        <w:t>Kanban</w:t>
      </w:r>
      <w:r w:rsidR="004811B1">
        <w:t xml:space="preserve"> B</w:t>
      </w:r>
      <w:r w:rsidRPr="00CD6474">
        <w:t>oard Tag 10</w:t>
      </w:r>
      <w:r w:rsidRPr="00CD6474">
        <w:tab/>
      </w:r>
      <w:r w:rsidR="00CE0CA2">
        <w:tab/>
      </w:r>
      <w:r w:rsidR="00CE0CA2">
        <w:tab/>
      </w:r>
      <w:r w:rsidR="00CE0CA2">
        <w:tab/>
      </w:r>
      <w:r w:rsidR="00CE0CA2">
        <w:tab/>
      </w:r>
      <w:r w:rsidR="00CE0CA2">
        <w:tab/>
      </w:r>
      <w:r w:rsidR="00CE0CA2">
        <w:tab/>
      </w:r>
      <w:r w:rsidR="00CE0CA2">
        <w:tab/>
      </w:r>
      <w:r w:rsidR="00CE0CA2">
        <w:tab/>
      </w:r>
      <w:r w:rsidR="00CE0CA2">
        <w:tab/>
        <w:t>55</w:t>
      </w:r>
    </w:p>
    <w:p w14:paraId="6DD49C0F" w14:textId="144EFE72" w:rsidR="00CF7155" w:rsidRPr="00CD6474" w:rsidRDefault="00CF7155" w:rsidP="00CF7155">
      <w:pPr>
        <w:pStyle w:val="Main"/>
        <w:ind w:left="432"/>
        <w:jc w:val="left"/>
      </w:pPr>
      <w:r>
        <w:t>5</w:t>
      </w:r>
      <w:r w:rsidRPr="00CD6474">
        <w:t>.</w:t>
      </w:r>
      <w:r>
        <w:t>1</w:t>
      </w:r>
      <w:r w:rsidRPr="00CD6474">
        <w:t xml:space="preserve"> – </w:t>
      </w:r>
      <w:r>
        <w:t>1</w:t>
      </w:r>
      <w:r w:rsidRPr="00CD6474">
        <w:tab/>
      </w:r>
      <w:r w:rsidRPr="00CD6474">
        <w:tab/>
      </w:r>
      <w:r>
        <w:t xml:space="preserve">Zeitplan </w:t>
      </w:r>
      <w:r w:rsidR="00D76980">
        <w:t>Ist</w:t>
      </w:r>
      <w:r w:rsidRPr="00CD6474">
        <w:tab/>
      </w:r>
      <w:r w:rsidRPr="00CD6474">
        <w:tab/>
      </w:r>
      <w:r w:rsidRPr="00CD6474">
        <w:tab/>
      </w:r>
      <w:r w:rsidRPr="00CD6474">
        <w:tab/>
      </w:r>
      <w:r w:rsidRPr="00CD6474">
        <w:tab/>
      </w:r>
      <w:r w:rsidRPr="00CD6474">
        <w:tab/>
      </w:r>
      <w:r w:rsidRPr="00CD6474">
        <w:tab/>
      </w:r>
      <w:r>
        <w:tab/>
      </w:r>
      <w:r>
        <w:tab/>
      </w:r>
      <w:r>
        <w:tab/>
      </w:r>
      <w:r>
        <w:tab/>
      </w:r>
      <w:r>
        <w:tab/>
      </w:r>
      <w:r w:rsidR="00C71366">
        <w:t>57</w:t>
      </w:r>
    </w:p>
    <w:p w14:paraId="1073D361" w14:textId="296F4DA5" w:rsidR="00CF7155" w:rsidRPr="00CD6474" w:rsidRDefault="00CF7155" w:rsidP="00CF7155">
      <w:pPr>
        <w:pStyle w:val="Main"/>
        <w:ind w:left="432"/>
        <w:jc w:val="left"/>
      </w:pPr>
      <w:r>
        <w:t>5</w:t>
      </w:r>
      <w:r w:rsidRPr="00CD6474">
        <w:t>.</w:t>
      </w:r>
      <w:r>
        <w:t>1</w:t>
      </w:r>
      <w:r w:rsidRPr="00CD6474">
        <w:t xml:space="preserve"> – 2</w:t>
      </w:r>
      <w:r w:rsidRPr="00CD6474">
        <w:tab/>
      </w:r>
      <w:r w:rsidRPr="00CD6474">
        <w:tab/>
      </w:r>
      <w:r>
        <w:t>Legende Ist-Zeitplan</w:t>
      </w:r>
      <w:r w:rsidRPr="00CD6474">
        <w:tab/>
      </w:r>
      <w:r w:rsidRPr="00CD6474">
        <w:tab/>
      </w:r>
      <w:r w:rsidRPr="00CD6474">
        <w:tab/>
      </w:r>
      <w:r w:rsidRPr="00CD6474">
        <w:tab/>
      </w:r>
      <w:r w:rsidRPr="00CD6474">
        <w:tab/>
      </w:r>
      <w:r w:rsidRPr="00CD6474">
        <w:tab/>
      </w:r>
      <w:r w:rsidRPr="00CD6474">
        <w:tab/>
      </w:r>
      <w:r>
        <w:tab/>
      </w:r>
      <w:r>
        <w:tab/>
      </w:r>
      <w:r>
        <w:tab/>
      </w:r>
      <w:r w:rsidR="00C71366">
        <w:t>57</w:t>
      </w:r>
    </w:p>
    <w:p w14:paraId="1F0D31A0" w14:textId="1A06EA6E" w:rsidR="00CB74F9" w:rsidRPr="00711ADA" w:rsidRDefault="00C71366" w:rsidP="00CB74F9">
      <w:pPr>
        <w:pStyle w:val="Main"/>
        <w:ind w:left="432"/>
        <w:jc w:val="left"/>
      </w:pPr>
      <w:r w:rsidRPr="00711ADA">
        <w:t>7</w:t>
      </w:r>
      <w:r w:rsidR="00805EA8" w:rsidRPr="00711ADA">
        <w:t>.3</w:t>
      </w:r>
      <w:r w:rsidR="00805EA8" w:rsidRPr="00711ADA">
        <w:tab/>
      </w:r>
      <w:r w:rsidR="00805EA8" w:rsidRPr="00711ADA">
        <w:tab/>
        <w:t>LEIS Datenbankschema</w:t>
      </w:r>
      <w:r w:rsidRPr="00711ADA">
        <w:tab/>
      </w:r>
      <w:r w:rsidRPr="00711ADA">
        <w:tab/>
      </w:r>
      <w:r w:rsidRPr="00711ADA">
        <w:tab/>
      </w:r>
      <w:r w:rsidRPr="00711ADA">
        <w:tab/>
      </w:r>
      <w:r w:rsidRPr="00711ADA">
        <w:tab/>
      </w:r>
      <w:r w:rsidRPr="00711ADA">
        <w:tab/>
      </w:r>
      <w:r w:rsidRPr="00711ADA">
        <w:tab/>
      </w:r>
      <w:r w:rsidRPr="00711ADA">
        <w:tab/>
      </w:r>
      <w:r w:rsidRPr="00711ADA">
        <w:tab/>
      </w:r>
      <w:r w:rsidRPr="00711ADA">
        <w:tab/>
        <w:t>61</w:t>
      </w:r>
    </w:p>
    <w:p w14:paraId="2263FB23" w14:textId="3EE228C1" w:rsidR="00C71366" w:rsidRPr="00E96FFA" w:rsidRDefault="00CB74F9" w:rsidP="00C71366">
      <w:pPr>
        <w:pStyle w:val="Main"/>
        <w:ind w:left="432"/>
        <w:jc w:val="left"/>
        <w:rPr>
          <w:lang w:val="en-US"/>
        </w:rPr>
      </w:pPr>
      <w:r w:rsidRPr="00E96FFA">
        <w:rPr>
          <w:lang w:val="en-US"/>
        </w:rPr>
        <w:t>8.2.1</w:t>
      </w:r>
      <w:r w:rsidRPr="00E96FFA">
        <w:rPr>
          <w:lang w:val="en-US"/>
        </w:rPr>
        <w:tab/>
      </w:r>
      <w:r w:rsidRPr="00E96FFA">
        <w:rPr>
          <w:lang w:val="en-US"/>
        </w:rPr>
        <w:tab/>
        <w:t>Clean Architecture Onion View</w:t>
      </w:r>
      <w:r w:rsidRPr="00E96FFA">
        <w:rPr>
          <w:lang w:val="en-US"/>
        </w:rPr>
        <w:tab/>
      </w:r>
      <w:r w:rsidRPr="00E96FFA">
        <w:rPr>
          <w:lang w:val="en-US"/>
        </w:rPr>
        <w:tab/>
      </w:r>
      <w:r w:rsidRPr="00E96FFA">
        <w:rPr>
          <w:lang w:val="en-US"/>
        </w:rPr>
        <w:tab/>
      </w:r>
      <w:r w:rsidRPr="00E96FFA">
        <w:rPr>
          <w:lang w:val="en-US"/>
        </w:rPr>
        <w:tab/>
      </w:r>
      <w:r w:rsidRPr="00E96FFA">
        <w:rPr>
          <w:lang w:val="en-US"/>
        </w:rPr>
        <w:tab/>
      </w:r>
      <w:r w:rsidRPr="00E96FFA">
        <w:rPr>
          <w:lang w:val="en-US"/>
        </w:rPr>
        <w:tab/>
      </w:r>
      <w:r w:rsidRPr="00E96FFA">
        <w:rPr>
          <w:lang w:val="en-US"/>
        </w:rPr>
        <w:tab/>
      </w:r>
      <w:r w:rsidRPr="00E96FFA">
        <w:rPr>
          <w:lang w:val="en-US"/>
        </w:rPr>
        <w:tab/>
      </w:r>
      <w:r w:rsidR="00C71366" w:rsidRPr="00E96FFA">
        <w:rPr>
          <w:lang w:val="en-US"/>
        </w:rPr>
        <w:t>62</w:t>
      </w:r>
    </w:p>
    <w:p w14:paraId="6FBB4E98" w14:textId="5C537433" w:rsidR="007B488A" w:rsidRPr="00711ADA" w:rsidRDefault="007B488A" w:rsidP="007B488A">
      <w:pPr>
        <w:pStyle w:val="Main"/>
        <w:ind w:left="432"/>
        <w:jc w:val="left"/>
        <w:rPr>
          <w:lang w:val="en-US"/>
        </w:rPr>
      </w:pPr>
      <w:r w:rsidRPr="00711ADA">
        <w:rPr>
          <w:lang w:val="en-US"/>
        </w:rPr>
        <w:t>8.2.2</w:t>
      </w:r>
      <w:r w:rsidRPr="00711ADA">
        <w:rPr>
          <w:lang w:val="en-US"/>
        </w:rPr>
        <w:tab/>
      </w:r>
      <w:r w:rsidRPr="00711ADA">
        <w:rPr>
          <w:lang w:val="en-US"/>
        </w:rPr>
        <w:tab/>
        <w:t>MVC-Architektur</w:t>
      </w:r>
      <w:r w:rsidRPr="00711ADA">
        <w:rPr>
          <w:lang w:val="en-US"/>
        </w:rPr>
        <w:tab/>
      </w:r>
      <w:r w:rsidRPr="00711ADA">
        <w:rPr>
          <w:lang w:val="en-US"/>
        </w:rPr>
        <w:tab/>
      </w:r>
      <w:r w:rsidRPr="00711ADA">
        <w:rPr>
          <w:lang w:val="en-US"/>
        </w:rPr>
        <w:tab/>
      </w:r>
      <w:r w:rsidRPr="00711ADA">
        <w:rPr>
          <w:lang w:val="en-US"/>
        </w:rPr>
        <w:tab/>
      </w:r>
      <w:r w:rsidRPr="00711ADA">
        <w:rPr>
          <w:lang w:val="en-US"/>
        </w:rPr>
        <w:tab/>
      </w:r>
      <w:r w:rsidRPr="00711ADA">
        <w:rPr>
          <w:lang w:val="en-US"/>
        </w:rPr>
        <w:tab/>
      </w:r>
      <w:r w:rsidRPr="00711ADA">
        <w:rPr>
          <w:lang w:val="en-US"/>
        </w:rPr>
        <w:tab/>
      </w:r>
      <w:r w:rsidRPr="00711ADA">
        <w:rPr>
          <w:lang w:val="en-US"/>
        </w:rPr>
        <w:tab/>
      </w:r>
      <w:r w:rsidRPr="00711ADA">
        <w:rPr>
          <w:lang w:val="en-US"/>
        </w:rPr>
        <w:tab/>
      </w:r>
      <w:r w:rsidRPr="00711ADA">
        <w:rPr>
          <w:lang w:val="en-US"/>
        </w:rPr>
        <w:tab/>
      </w:r>
      <w:r w:rsidRPr="00711ADA">
        <w:rPr>
          <w:lang w:val="en-US"/>
        </w:rPr>
        <w:tab/>
      </w:r>
      <w:r w:rsidR="00C71366" w:rsidRPr="00711ADA">
        <w:rPr>
          <w:lang w:val="en-US"/>
        </w:rPr>
        <w:t>63</w:t>
      </w:r>
    </w:p>
    <w:p w14:paraId="7FC31507" w14:textId="22E09C85" w:rsidR="007B488A" w:rsidRPr="00CF7155" w:rsidRDefault="007B488A" w:rsidP="007B488A">
      <w:pPr>
        <w:pStyle w:val="Main"/>
        <w:ind w:left="432"/>
        <w:jc w:val="left"/>
      </w:pPr>
      <w:r>
        <w:t>8</w:t>
      </w:r>
      <w:r w:rsidRPr="00CF7155">
        <w:t>.2</w:t>
      </w:r>
      <w:r>
        <w:t>.3</w:t>
      </w:r>
      <w:r w:rsidRPr="00CF7155">
        <w:tab/>
      </w:r>
      <w:r w:rsidRPr="00CF7155">
        <w:tab/>
      </w:r>
      <w:r>
        <w:t>Schichtenarchitektur</w:t>
      </w:r>
      <w:r>
        <w:tab/>
      </w:r>
      <w:r>
        <w:tab/>
      </w:r>
      <w:r>
        <w:tab/>
      </w:r>
      <w:r>
        <w:tab/>
      </w:r>
      <w:r>
        <w:tab/>
      </w:r>
      <w:r>
        <w:tab/>
      </w:r>
      <w:r>
        <w:tab/>
      </w:r>
      <w:r>
        <w:tab/>
      </w:r>
      <w:r>
        <w:tab/>
      </w:r>
      <w:r>
        <w:tab/>
      </w:r>
      <w:r w:rsidR="00C71366">
        <w:t>63</w:t>
      </w:r>
    </w:p>
    <w:p w14:paraId="7351EED4" w14:textId="144C21FC" w:rsidR="00805EA8" w:rsidRDefault="0080544F" w:rsidP="007B488A">
      <w:pPr>
        <w:pStyle w:val="Main"/>
        <w:ind w:left="432"/>
        <w:jc w:val="left"/>
      </w:pPr>
      <w:r>
        <w:t>8</w:t>
      </w:r>
      <w:r w:rsidR="00805EA8" w:rsidRPr="00CD6474">
        <w:t>.4</w:t>
      </w:r>
      <w:r>
        <w:t xml:space="preserve"> – 1</w:t>
      </w:r>
      <w:r w:rsidR="00805EA8" w:rsidRPr="00CD6474">
        <w:tab/>
      </w:r>
      <w:r w:rsidR="00805EA8" w:rsidRPr="00CD6474">
        <w:tab/>
        <w:t>Klassendiagramm</w:t>
      </w:r>
      <w:r>
        <w:t xml:space="preserve"> Core, Infrastructure</w:t>
      </w:r>
      <w:r w:rsidR="00C71366">
        <w:tab/>
      </w:r>
      <w:r w:rsidR="00C71366">
        <w:tab/>
      </w:r>
      <w:r w:rsidR="00C71366">
        <w:tab/>
      </w:r>
      <w:r w:rsidR="00C71366">
        <w:tab/>
      </w:r>
      <w:r w:rsidR="00C71366">
        <w:tab/>
      </w:r>
      <w:r w:rsidR="00C71366">
        <w:tab/>
      </w:r>
      <w:r w:rsidR="00C71366">
        <w:tab/>
        <w:t>66</w:t>
      </w:r>
    </w:p>
    <w:p w14:paraId="5D688E81" w14:textId="411B0EB8" w:rsidR="0080544F" w:rsidRPr="00711ADA" w:rsidRDefault="0080544F" w:rsidP="007B488A">
      <w:pPr>
        <w:pStyle w:val="Main"/>
        <w:ind w:left="432"/>
        <w:jc w:val="left"/>
      </w:pPr>
      <w:r w:rsidRPr="00711ADA">
        <w:t xml:space="preserve">8.4 – 2 </w:t>
      </w:r>
      <w:r w:rsidRPr="00711ADA">
        <w:tab/>
        <w:t>Klassendiagramm Application</w:t>
      </w:r>
      <w:r w:rsidR="00C71366" w:rsidRPr="00711ADA">
        <w:tab/>
      </w:r>
      <w:r w:rsidR="00C71366" w:rsidRPr="00711ADA">
        <w:tab/>
      </w:r>
      <w:r w:rsidR="00C71366" w:rsidRPr="00711ADA">
        <w:tab/>
      </w:r>
      <w:r w:rsidR="00C71366" w:rsidRPr="00711ADA">
        <w:tab/>
      </w:r>
      <w:r w:rsidR="00C71366" w:rsidRPr="00711ADA">
        <w:tab/>
      </w:r>
      <w:r w:rsidR="00C71366" w:rsidRPr="00711ADA">
        <w:tab/>
      </w:r>
      <w:r w:rsidR="00C71366" w:rsidRPr="00711ADA">
        <w:tab/>
      </w:r>
      <w:r w:rsidR="00C71366" w:rsidRPr="00711ADA">
        <w:tab/>
        <w:t>67</w:t>
      </w:r>
    </w:p>
    <w:p w14:paraId="511F9336" w14:textId="15A7EF81" w:rsidR="00C71366" w:rsidRPr="00E96FFA" w:rsidRDefault="00C71366" w:rsidP="007B488A">
      <w:pPr>
        <w:pStyle w:val="Main"/>
        <w:ind w:left="432"/>
        <w:jc w:val="left"/>
        <w:rPr>
          <w:lang w:val="en-US"/>
        </w:rPr>
      </w:pPr>
      <w:r w:rsidRPr="00E96FFA">
        <w:rPr>
          <w:lang w:val="en-US"/>
        </w:rPr>
        <w:t>10.5.1.3</w:t>
      </w:r>
      <w:r w:rsidRPr="00E96FFA">
        <w:rPr>
          <w:lang w:val="en-US"/>
        </w:rPr>
        <w:tab/>
        <w:t>Scheduler Test – Error Message</w:t>
      </w:r>
      <w:r w:rsidRPr="00E96FFA">
        <w:rPr>
          <w:lang w:val="en-US"/>
        </w:rPr>
        <w:tab/>
      </w:r>
      <w:r w:rsidRPr="00E96FFA">
        <w:rPr>
          <w:lang w:val="en-US"/>
        </w:rPr>
        <w:tab/>
      </w:r>
      <w:r w:rsidRPr="00E96FFA">
        <w:rPr>
          <w:lang w:val="en-US"/>
        </w:rPr>
        <w:tab/>
      </w:r>
      <w:r w:rsidRPr="00E96FFA">
        <w:rPr>
          <w:lang w:val="en-US"/>
        </w:rPr>
        <w:tab/>
      </w:r>
      <w:r w:rsidRPr="00E96FFA">
        <w:rPr>
          <w:lang w:val="en-US"/>
        </w:rPr>
        <w:tab/>
      </w:r>
      <w:r w:rsidRPr="00E96FFA">
        <w:rPr>
          <w:lang w:val="en-US"/>
        </w:rPr>
        <w:tab/>
      </w:r>
      <w:r w:rsidRPr="00E96FFA">
        <w:rPr>
          <w:lang w:val="en-US"/>
        </w:rPr>
        <w:tab/>
      </w:r>
      <w:r w:rsidRPr="00E96FFA">
        <w:rPr>
          <w:lang w:val="en-US"/>
        </w:rPr>
        <w:tab/>
        <w:t>77</w:t>
      </w:r>
    </w:p>
    <w:p w14:paraId="0FF5723F" w14:textId="12CE477E" w:rsidR="00104774" w:rsidRPr="00E96FFA" w:rsidRDefault="007F6441" w:rsidP="00805EA8">
      <w:pPr>
        <w:pStyle w:val="Main"/>
        <w:ind w:left="432"/>
        <w:jc w:val="left"/>
        <w:rPr>
          <w:lang w:val="en-US"/>
        </w:rPr>
      </w:pPr>
      <w:r w:rsidRPr="00E96FFA">
        <w:rPr>
          <w:lang w:val="en-US"/>
        </w:rPr>
        <w:br w:type="page"/>
      </w:r>
    </w:p>
    <w:p w14:paraId="562C9C73" w14:textId="1D0ACF06" w:rsidR="00104774" w:rsidRPr="00CD6474" w:rsidRDefault="00104774" w:rsidP="00104774">
      <w:pPr>
        <w:pStyle w:val="Ebene2"/>
      </w:pPr>
      <w:r w:rsidRPr="00E96FFA">
        <w:rPr>
          <w:lang w:val="en-US"/>
        </w:rPr>
        <w:lastRenderedPageBreak/>
        <w:t xml:space="preserve"> </w:t>
      </w:r>
      <w:bookmarkStart w:id="129" w:name="_Toc163206416"/>
      <w:r w:rsidRPr="00CD6474">
        <w:t>Anhang</w:t>
      </w:r>
      <w:bookmarkEnd w:id="129"/>
    </w:p>
    <w:p w14:paraId="6803C056" w14:textId="6EAC8EBF" w:rsidR="00104774" w:rsidRPr="00CD6474" w:rsidRDefault="00D64989" w:rsidP="004F3EEF">
      <w:pPr>
        <w:pStyle w:val="Formatvorlage1"/>
        <w:numPr>
          <w:ilvl w:val="1"/>
          <w:numId w:val="6"/>
        </w:numPr>
      </w:pPr>
      <w:bookmarkStart w:id="130" w:name="_Toc163206417"/>
      <w:r w:rsidRPr="00CD6474">
        <w:t>Git-Log</w:t>
      </w:r>
      <w:bookmarkEnd w:id="130"/>
    </w:p>
    <w:p w14:paraId="3FABB08B" w14:textId="77777777" w:rsidR="00B04E84" w:rsidRPr="00B04E84" w:rsidRDefault="00B04E84" w:rsidP="00B04E84">
      <w:pPr>
        <w:pStyle w:val="Code"/>
      </w:pPr>
      <w:r w:rsidRPr="00B04E84">
        <w:rPr>
          <w:color w:val="00F200"/>
        </w:rPr>
        <w:t>commit 8f2c5a22f6c17822a00d453eb41de430c63331cf</w:t>
      </w:r>
      <w:r w:rsidRPr="00B04E84">
        <w:t xml:space="preserve"> (</w:t>
      </w:r>
      <w:r w:rsidRPr="00B04E84">
        <w:rPr>
          <w:color w:val="00F0F0"/>
        </w:rPr>
        <w:t>HEAD</w:t>
      </w:r>
      <w:r w:rsidRPr="00B04E84">
        <w:t xml:space="preserve"> -&gt; </w:t>
      </w:r>
      <w:r w:rsidRPr="00B04E84">
        <w:rPr>
          <w:color w:val="00F200"/>
        </w:rPr>
        <w:t>master</w:t>
      </w:r>
      <w:r w:rsidRPr="00B04E84">
        <w:t xml:space="preserve">, </w:t>
      </w:r>
      <w:r w:rsidRPr="00B04E84">
        <w:rPr>
          <w:color w:val="FF7676"/>
        </w:rPr>
        <w:t>origin/master</w:t>
      </w:r>
      <w:r w:rsidRPr="00B04E84">
        <w:t>)</w:t>
      </w:r>
    </w:p>
    <w:p w14:paraId="38A08D7A" w14:textId="77777777" w:rsidR="00B04E84" w:rsidRPr="00B04E84" w:rsidRDefault="00B04E84" w:rsidP="00B04E84">
      <w:pPr>
        <w:pStyle w:val="Code"/>
      </w:pPr>
      <w:r w:rsidRPr="00B04E84">
        <w:t>Author: Simon Lötscher &lt;simon.loetscher@softec.ch&gt;</w:t>
      </w:r>
    </w:p>
    <w:p w14:paraId="02605804" w14:textId="77777777" w:rsidR="00B04E84" w:rsidRPr="00E96FFA" w:rsidRDefault="00B04E84" w:rsidP="00B04E84">
      <w:pPr>
        <w:pStyle w:val="Code"/>
        <w:rPr>
          <w:lang w:val="de-CH"/>
        </w:rPr>
      </w:pPr>
      <w:r w:rsidRPr="00E96FFA">
        <w:rPr>
          <w:lang w:val="de-CH"/>
        </w:rPr>
        <w:t>Date:   Fri Apr 5 09:09:12 2024 +0200</w:t>
      </w:r>
    </w:p>
    <w:p w14:paraId="451D4B00" w14:textId="77777777" w:rsidR="00B04E84" w:rsidRPr="00E96FFA" w:rsidRDefault="00B04E84" w:rsidP="00B04E84">
      <w:pPr>
        <w:pStyle w:val="Code"/>
        <w:rPr>
          <w:lang w:val="de-CH"/>
        </w:rPr>
      </w:pPr>
    </w:p>
    <w:p w14:paraId="14F125B5" w14:textId="63D455C2" w:rsidR="00B04E84" w:rsidRPr="00E96FFA" w:rsidRDefault="00B04E84" w:rsidP="00B04E84">
      <w:pPr>
        <w:pStyle w:val="Code"/>
        <w:rPr>
          <w:lang w:val="de-CH"/>
        </w:rPr>
      </w:pPr>
      <w:r w:rsidRPr="00E96FFA">
        <w:rPr>
          <w:lang w:val="de-CH"/>
        </w:rPr>
        <w:t xml:space="preserve">    Dokumentation Abbildungsverzeichnis + Überarbeitung</w:t>
      </w:r>
    </w:p>
    <w:p w14:paraId="41C7EE9D" w14:textId="77777777" w:rsidR="00B04E84" w:rsidRPr="00E96FFA" w:rsidRDefault="00B04E84" w:rsidP="00B04E84">
      <w:pPr>
        <w:pStyle w:val="Code"/>
        <w:rPr>
          <w:lang w:val="de-CH"/>
        </w:rPr>
      </w:pPr>
    </w:p>
    <w:p w14:paraId="33DF6752" w14:textId="662634C1" w:rsidR="00E04306" w:rsidRPr="00E04306" w:rsidRDefault="00E04306" w:rsidP="00E04306">
      <w:pPr>
        <w:pStyle w:val="Code"/>
      </w:pPr>
      <w:r w:rsidRPr="00E04306">
        <w:rPr>
          <w:color w:val="00F200"/>
        </w:rPr>
        <w:t>commit a203172b94244d4b59882840244eb803979b31ba</w:t>
      </w:r>
      <w:r w:rsidRPr="00E04306">
        <w:t xml:space="preserve"> </w:t>
      </w:r>
    </w:p>
    <w:p w14:paraId="1C8B735B" w14:textId="77777777" w:rsidR="00E04306" w:rsidRPr="00E04306" w:rsidRDefault="00E04306" w:rsidP="00E04306">
      <w:pPr>
        <w:pStyle w:val="Code"/>
      </w:pPr>
      <w:r w:rsidRPr="00E04306">
        <w:t>Author: Simon Lötscher &lt;simon.loetscher@softec.ch&gt;</w:t>
      </w:r>
    </w:p>
    <w:p w14:paraId="2CD5373C" w14:textId="77777777" w:rsidR="00E04306" w:rsidRPr="00E96FFA" w:rsidRDefault="00E04306" w:rsidP="00E04306">
      <w:pPr>
        <w:pStyle w:val="Code"/>
        <w:rPr>
          <w:lang w:val="de-CH"/>
        </w:rPr>
      </w:pPr>
      <w:r w:rsidRPr="00E96FFA">
        <w:rPr>
          <w:lang w:val="de-CH"/>
        </w:rPr>
        <w:t>Date:   Fri Apr 5 08:47:21 2024 +0200</w:t>
      </w:r>
    </w:p>
    <w:p w14:paraId="0AB4D616" w14:textId="77777777" w:rsidR="00E04306" w:rsidRPr="00E96FFA" w:rsidRDefault="00E04306" w:rsidP="00E04306">
      <w:pPr>
        <w:pStyle w:val="Code"/>
        <w:rPr>
          <w:lang w:val="de-CH"/>
        </w:rPr>
      </w:pPr>
    </w:p>
    <w:p w14:paraId="5685C2F0" w14:textId="77777777" w:rsidR="00E04306" w:rsidRPr="00E96FFA" w:rsidRDefault="00E04306" w:rsidP="00E04306">
      <w:pPr>
        <w:pStyle w:val="Code"/>
        <w:rPr>
          <w:lang w:val="de-CH"/>
        </w:rPr>
      </w:pPr>
      <w:r w:rsidRPr="00E96FFA">
        <w:rPr>
          <w:lang w:val="de-CH"/>
        </w:rPr>
        <w:t xml:space="preserve">    Leistungserfassung Beschreibung was changed to issue name from project name</w:t>
      </w:r>
    </w:p>
    <w:p w14:paraId="4A8E122D" w14:textId="77777777" w:rsidR="00E04306" w:rsidRPr="00E04306" w:rsidRDefault="00E04306" w:rsidP="00EB044C">
      <w:pPr>
        <w:pStyle w:val="Code"/>
        <w:rPr>
          <w:color w:val="00F200"/>
          <w:lang w:val="de-CH"/>
        </w:rPr>
      </w:pPr>
    </w:p>
    <w:p w14:paraId="66E4BBD1" w14:textId="4D41E960" w:rsidR="00EB044C" w:rsidRPr="00EB044C" w:rsidRDefault="00EB044C" w:rsidP="00EB044C">
      <w:pPr>
        <w:pStyle w:val="Code"/>
      </w:pPr>
      <w:r w:rsidRPr="00EB044C">
        <w:rPr>
          <w:color w:val="00F200"/>
        </w:rPr>
        <w:t>commit d5c9ba2033b946faa6281a6644d25acfcc424ba6</w:t>
      </w:r>
      <w:r w:rsidRPr="00EB044C">
        <w:t xml:space="preserve"> </w:t>
      </w:r>
    </w:p>
    <w:p w14:paraId="700637AF" w14:textId="77777777" w:rsidR="00EB044C" w:rsidRPr="00EB044C" w:rsidRDefault="00EB044C" w:rsidP="00EB044C">
      <w:pPr>
        <w:pStyle w:val="Code"/>
      </w:pPr>
      <w:r w:rsidRPr="00EB044C">
        <w:t>Author: Simon Lötscher &lt;simon.loetscher@softec.ch&gt;</w:t>
      </w:r>
    </w:p>
    <w:p w14:paraId="399330F5" w14:textId="77777777" w:rsidR="00EB044C" w:rsidRPr="00EB044C" w:rsidRDefault="00EB044C" w:rsidP="00EB044C">
      <w:pPr>
        <w:pStyle w:val="Code"/>
      </w:pPr>
      <w:r w:rsidRPr="00EB044C">
        <w:t>Date:   Thu Apr 4 11:25:50 2024 +0200</w:t>
      </w:r>
    </w:p>
    <w:p w14:paraId="5EC9EE8F" w14:textId="77777777" w:rsidR="00EB044C" w:rsidRPr="00EB044C" w:rsidRDefault="00EB044C" w:rsidP="00EB044C">
      <w:pPr>
        <w:pStyle w:val="Code"/>
      </w:pPr>
    </w:p>
    <w:p w14:paraId="03D1CFB3" w14:textId="77777777" w:rsidR="00EB044C" w:rsidRPr="00EB044C" w:rsidRDefault="00EB044C" w:rsidP="00EB044C">
      <w:pPr>
        <w:pStyle w:val="Code"/>
      </w:pPr>
      <w:r w:rsidRPr="00EB044C">
        <w:t xml:space="preserve">    Dokumentation</w:t>
      </w:r>
    </w:p>
    <w:p w14:paraId="6C4C66E4" w14:textId="77777777" w:rsidR="00EB044C" w:rsidRDefault="00EB044C" w:rsidP="00265C48">
      <w:pPr>
        <w:pStyle w:val="Code"/>
        <w:rPr>
          <w:color w:val="00F200"/>
        </w:rPr>
      </w:pPr>
    </w:p>
    <w:p w14:paraId="09E3B27A" w14:textId="300F8A0A" w:rsidR="00265C48" w:rsidRPr="00265C48" w:rsidRDefault="00265C48" w:rsidP="00265C48">
      <w:pPr>
        <w:pStyle w:val="Code"/>
      </w:pPr>
      <w:r w:rsidRPr="00265C48">
        <w:rPr>
          <w:color w:val="00F200"/>
        </w:rPr>
        <w:t>commit e21369744ffd2675f7fb32d2d39b8e20639b7ed9</w:t>
      </w:r>
    </w:p>
    <w:p w14:paraId="7F429E4D" w14:textId="77777777" w:rsidR="00265C48" w:rsidRPr="00265C48" w:rsidRDefault="00265C48" w:rsidP="00265C48">
      <w:pPr>
        <w:pStyle w:val="Code"/>
      </w:pPr>
      <w:r w:rsidRPr="00265C48">
        <w:t>Author: Simon Lötscher &lt;simon.loetscher@softec.ch&gt;</w:t>
      </w:r>
    </w:p>
    <w:p w14:paraId="39BFE1B7" w14:textId="77777777" w:rsidR="00265C48" w:rsidRPr="00265C48" w:rsidRDefault="00265C48" w:rsidP="00265C48">
      <w:pPr>
        <w:pStyle w:val="Code"/>
      </w:pPr>
      <w:r w:rsidRPr="00265C48">
        <w:t>Date:   Thu Apr 4 10:11:12 2024 +0200</w:t>
      </w:r>
    </w:p>
    <w:p w14:paraId="1142F922" w14:textId="77777777" w:rsidR="00265C48" w:rsidRPr="00265C48" w:rsidRDefault="00265C48" w:rsidP="00265C48">
      <w:pPr>
        <w:pStyle w:val="Code"/>
      </w:pPr>
    </w:p>
    <w:p w14:paraId="515C440C" w14:textId="77777777" w:rsidR="00265C48" w:rsidRPr="00265C48" w:rsidRDefault="00265C48" w:rsidP="00265C48">
      <w:pPr>
        <w:pStyle w:val="Code"/>
      </w:pPr>
      <w:r w:rsidRPr="00265C48">
        <w:t xml:space="preserve">    Pre Gitlog</w:t>
      </w:r>
    </w:p>
    <w:p w14:paraId="5BAB7120" w14:textId="77777777" w:rsidR="00265C48" w:rsidRPr="00265C48" w:rsidRDefault="00265C48" w:rsidP="00265C48">
      <w:pPr>
        <w:pStyle w:val="Code"/>
      </w:pPr>
    </w:p>
    <w:p w14:paraId="5B1FC0A0" w14:textId="77777777" w:rsidR="00265C48" w:rsidRPr="00265C48" w:rsidRDefault="00265C48" w:rsidP="00265C48">
      <w:pPr>
        <w:pStyle w:val="Code"/>
        <w:rPr>
          <w:color w:val="00F200"/>
        </w:rPr>
      </w:pPr>
      <w:r w:rsidRPr="00265C48">
        <w:rPr>
          <w:color w:val="00F200"/>
        </w:rPr>
        <w:t>commit f6ea7c8c580fd20f1bc2f0c79bf17f8b25610cd3</w:t>
      </w:r>
    </w:p>
    <w:p w14:paraId="6C2D9875" w14:textId="77777777" w:rsidR="00265C48" w:rsidRPr="00265C48" w:rsidRDefault="00265C48" w:rsidP="00265C48">
      <w:pPr>
        <w:pStyle w:val="Code"/>
      </w:pPr>
      <w:r w:rsidRPr="00265C48">
        <w:t>Author: Simon Lötscher &lt;simon.loetscher@softec.ch&gt;</w:t>
      </w:r>
    </w:p>
    <w:p w14:paraId="2C3EB4A5" w14:textId="77777777" w:rsidR="00265C48" w:rsidRPr="00265C48" w:rsidRDefault="00265C48" w:rsidP="00265C48">
      <w:pPr>
        <w:pStyle w:val="Code"/>
      </w:pPr>
      <w:r w:rsidRPr="00265C48">
        <w:t>Date:   Wed Apr 3 15:47:59 2024 +0200</w:t>
      </w:r>
    </w:p>
    <w:p w14:paraId="7CA4E665" w14:textId="77777777" w:rsidR="00265C48" w:rsidRPr="00265C48" w:rsidRDefault="00265C48" w:rsidP="00265C48">
      <w:pPr>
        <w:pStyle w:val="Code"/>
      </w:pPr>
    </w:p>
    <w:p w14:paraId="5D27A355" w14:textId="77777777" w:rsidR="00265C48" w:rsidRPr="00265C48" w:rsidRDefault="00265C48" w:rsidP="00265C48">
      <w:pPr>
        <w:pStyle w:val="Code"/>
      </w:pPr>
      <w:r w:rsidRPr="00265C48">
        <w:t xml:space="preserve">    Bugfix SQL Query Builder</w:t>
      </w:r>
    </w:p>
    <w:p w14:paraId="54B1CA6C" w14:textId="77777777" w:rsidR="00265C48" w:rsidRPr="00265C48" w:rsidRDefault="00265C48" w:rsidP="00265C48">
      <w:pPr>
        <w:pStyle w:val="Code"/>
      </w:pPr>
    </w:p>
    <w:p w14:paraId="43AF6335" w14:textId="77777777" w:rsidR="00265C48" w:rsidRPr="00265C48" w:rsidRDefault="00265C48" w:rsidP="00265C48">
      <w:pPr>
        <w:pStyle w:val="Code"/>
        <w:rPr>
          <w:color w:val="00F200"/>
        </w:rPr>
      </w:pPr>
      <w:r w:rsidRPr="00265C48">
        <w:rPr>
          <w:color w:val="00F200"/>
        </w:rPr>
        <w:t>commit 4fddbcc1d8fe288f047efb0e2461868abfb24e9d</w:t>
      </w:r>
    </w:p>
    <w:p w14:paraId="3A7DB727" w14:textId="77777777" w:rsidR="00265C48" w:rsidRPr="00265C48" w:rsidRDefault="00265C48" w:rsidP="00265C48">
      <w:pPr>
        <w:pStyle w:val="Code"/>
      </w:pPr>
      <w:r w:rsidRPr="00265C48">
        <w:t>Author: Simon Lötscher &lt;simon.loetscher@softec.ch&gt;</w:t>
      </w:r>
    </w:p>
    <w:p w14:paraId="03E83747" w14:textId="77777777" w:rsidR="00265C48" w:rsidRPr="00265C48" w:rsidRDefault="00265C48" w:rsidP="00265C48">
      <w:pPr>
        <w:pStyle w:val="Code"/>
      </w:pPr>
      <w:r w:rsidRPr="00265C48">
        <w:t>Date:   Wed Apr 3 15:32:28 2024 +0200</w:t>
      </w:r>
    </w:p>
    <w:p w14:paraId="7E9D45AD" w14:textId="77777777" w:rsidR="00265C48" w:rsidRPr="00265C48" w:rsidRDefault="00265C48" w:rsidP="00265C48">
      <w:pPr>
        <w:pStyle w:val="Code"/>
      </w:pPr>
    </w:p>
    <w:p w14:paraId="72870876" w14:textId="77777777" w:rsidR="00265C48" w:rsidRPr="00265C48" w:rsidRDefault="00265C48" w:rsidP="00265C48">
      <w:pPr>
        <w:pStyle w:val="Code"/>
      </w:pPr>
      <w:r w:rsidRPr="00265C48">
        <w:t xml:space="preserve">    Korrektur Development Modus SQL Query Builder</w:t>
      </w:r>
    </w:p>
    <w:p w14:paraId="415C9891" w14:textId="77777777" w:rsidR="00265C48" w:rsidRPr="00265C48" w:rsidRDefault="00265C48" w:rsidP="00265C48">
      <w:pPr>
        <w:pStyle w:val="Code"/>
      </w:pPr>
    </w:p>
    <w:p w14:paraId="1855DCB4" w14:textId="77777777" w:rsidR="00265C48" w:rsidRPr="00265C48" w:rsidRDefault="00265C48" w:rsidP="00265C48">
      <w:pPr>
        <w:pStyle w:val="Code"/>
        <w:rPr>
          <w:color w:val="00F200"/>
        </w:rPr>
      </w:pPr>
      <w:r w:rsidRPr="00265C48">
        <w:rPr>
          <w:color w:val="00F200"/>
        </w:rPr>
        <w:t>commit 2f5af2480a4bb451c31a144c127aab16cf4efb0b</w:t>
      </w:r>
    </w:p>
    <w:p w14:paraId="310099B1" w14:textId="77777777" w:rsidR="00265C48" w:rsidRPr="00265C48" w:rsidRDefault="00265C48" w:rsidP="00265C48">
      <w:pPr>
        <w:pStyle w:val="Code"/>
      </w:pPr>
      <w:r w:rsidRPr="00265C48">
        <w:t>Author: Simon Lötscher &lt;simon.loetscher@softec.ch&gt;</w:t>
      </w:r>
    </w:p>
    <w:p w14:paraId="7F14ECE5" w14:textId="77777777" w:rsidR="00265C48" w:rsidRPr="00265C48" w:rsidRDefault="00265C48" w:rsidP="00265C48">
      <w:pPr>
        <w:pStyle w:val="Code"/>
      </w:pPr>
      <w:r w:rsidRPr="00265C48">
        <w:t>Date:   Wed Apr 3 15:26:59 2024 +0200</w:t>
      </w:r>
    </w:p>
    <w:p w14:paraId="60D105F9" w14:textId="77777777" w:rsidR="00265C48" w:rsidRPr="00265C48" w:rsidRDefault="00265C48" w:rsidP="00265C48">
      <w:pPr>
        <w:pStyle w:val="Code"/>
      </w:pPr>
    </w:p>
    <w:p w14:paraId="0B281560" w14:textId="77777777" w:rsidR="00265C48" w:rsidRDefault="00265C48" w:rsidP="00265C48">
      <w:pPr>
        <w:pStyle w:val="Code"/>
      </w:pPr>
      <w:r w:rsidRPr="00265C48">
        <w:t xml:space="preserve">    Development Modus Anpassungen</w:t>
      </w:r>
    </w:p>
    <w:p w14:paraId="7C8DFC1E" w14:textId="77777777" w:rsidR="00265C48" w:rsidRDefault="00265C48" w:rsidP="00265C48">
      <w:pPr>
        <w:pStyle w:val="Code"/>
      </w:pPr>
    </w:p>
    <w:p w14:paraId="0C756281" w14:textId="1BC8AC7D" w:rsidR="00265C48" w:rsidRPr="00265C48" w:rsidRDefault="00265C48" w:rsidP="00265C48">
      <w:pPr>
        <w:pStyle w:val="Code"/>
      </w:pPr>
      <w:r w:rsidRPr="00265C48">
        <w:rPr>
          <w:color w:val="00F200"/>
        </w:rPr>
        <w:t>commit e21369744ffd2675f7fb32d2d39b8e20639b7ed9</w:t>
      </w:r>
      <w:r w:rsidRPr="00265C48">
        <w:t xml:space="preserve"> (</w:t>
      </w:r>
      <w:r w:rsidRPr="00265C48">
        <w:rPr>
          <w:color w:val="00F0F0"/>
        </w:rPr>
        <w:t>HEAD</w:t>
      </w:r>
      <w:r w:rsidRPr="00265C48">
        <w:t xml:space="preserve"> -&gt; </w:t>
      </w:r>
      <w:r w:rsidRPr="00265C48">
        <w:rPr>
          <w:color w:val="00F200"/>
        </w:rPr>
        <w:t>master</w:t>
      </w:r>
      <w:r w:rsidRPr="00265C48">
        <w:t xml:space="preserve">, </w:t>
      </w:r>
      <w:r w:rsidRPr="00265C48">
        <w:rPr>
          <w:color w:val="FF7676"/>
        </w:rPr>
        <w:t>origin/master</w:t>
      </w:r>
      <w:r w:rsidRPr="00265C48">
        <w:t>)</w:t>
      </w:r>
    </w:p>
    <w:p w14:paraId="0E5097A1" w14:textId="77777777" w:rsidR="00265C48" w:rsidRPr="00265C48" w:rsidRDefault="00265C48" w:rsidP="00265C48">
      <w:pPr>
        <w:pStyle w:val="Code"/>
      </w:pPr>
      <w:r w:rsidRPr="00265C48">
        <w:t>Author: Simon Lötscher &lt;simon.loetscher@softec.ch&gt;</w:t>
      </w:r>
    </w:p>
    <w:p w14:paraId="44D5BEC4" w14:textId="77777777" w:rsidR="00265C48" w:rsidRPr="00265C48" w:rsidRDefault="00265C48" w:rsidP="00265C48">
      <w:pPr>
        <w:pStyle w:val="Code"/>
      </w:pPr>
      <w:r w:rsidRPr="00265C48">
        <w:t>Date:   Thu Apr 4 10:11:12 2024 +0200</w:t>
      </w:r>
    </w:p>
    <w:p w14:paraId="57043424" w14:textId="77777777" w:rsidR="00265C48" w:rsidRPr="00265C48" w:rsidRDefault="00265C48" w:rsidP="00265C48">
      <w:pPr>
        <w:pStyle w:val="Code"/>
      </w:pPr>
    </w:p>
    <w:p w14:paraId="57511D72" w14:textId="77777777" w:rsidR="00265C48" w:rsidRPr="00265C48" w:rsidRDefault="00265C48" w:rsidP="00265C48">
      <w:pPr>
        <w:pStyle w:val="Code"/>
      </w:pPr>
      <w:r w:rsidRPr="00265C48">
        <w:t xml:space="preserve">    Pre Gitlog</w:t>
      </w:r>
    </w:p>
    <w:p w14:paraId="5DE38C7B" w14:textId="77777777" w:rsidR="00265C48" w:rsidRPr="00265C48" w:rsidRDefault="00265C48" w:rsidP="00265C48">
      <w:pPr>
        <w:pStyle w:val="Code"/>
      </w:pPr>
    </w:p>
    <w:p w14:paraId="7D91445D" w14:textId="77777777" w:rsidR="00265C48" w:rsidRPr="00265C48" w:rsidRDefault="00265C48" w:rsidP="00265C48">
      <w:pPr>
        <w:pStyle w:val="Code"/>
        <w:rPr>
          <w:color w:val="00F200"/>
        </w:rPr>
      </w:pPr>
      <w:r w:rsidRPr="00265C48">
        <w:rPr>
          <w:color w:val="00F200"/>
        </w:rPr>
        <w:t>commit f6ea7c8c580fd20f1bc2f0c79bf17f8b25610cd3</w:t>
      </w:r>
    </w:p>
    <w:p w14:paraId="48F8A363" w14:textId="77777777" w:rsidR="00265C48" w:rsidRPr="00265C48" w:rsidRDefault="00265C48" w:rsidP="00265C48">
      <w:pPr>
        <w:pStyle w:val="Code"/>
      </w:pPr>
      <w:r w:rsidRPr="00265C48">
        <w:t>Author: Simon Lötscher &lt;simon.loetscher@softec.ch&gt;</w:t>
      </w:r>
    </w:p>
    <w:p w14:paraId="05A0F3B2" w14:textId="77777777" w:rsidR="00265C48" w:rsidRPr="00265C48" w:rsidRDefault="00265C48" w:rsidP="00265C48">
      <w:pPr>
        <w:pStyle w:val="Code"/>
      </w:pPr>
      <w:r w:rsidRPr="00265C48">
        <w:t>Date:   Wed Apr 3 15:47:59 2024 +0200</w:t>
      </w:r>
    </w:p>
    <w:p w14:paraId="0AB1A844" w14:textId="77777777" w:rsidR="00265C48" w:rsidRPr="00265C48" w:rsidRDefault="00265C48" w:rsidP="00265C48">
      <w:pPr>
        <w:pStyle w:val="Code"/>
      </w:pPr>
    </w:p>
    <w:p w14:paraId="5C90FFCF" w14:textId="77777777" w:rsidR="00265C48" w:rsidRPr="00265C48" w:rsidRDefault="00265C48" w:rsidP="00265C48">
      <w:pPr>
        <w:pStyle w:val="Code"/>
      </w:pPr>
      <w:r w:rsidRPr="00265C48">
        <w:t xml:space="preserve">    Bugfix SQL Query Builder</w:t>
      </w:r>
    </w:p>
    <w:p w14:paraId="41B29080" w14:textId="77777777" w:rsidR="00265C48" w:rsidRPr="00265C48" w:rsidRDefault="00265C48" w:rsidP="00265C48">
      <w:pPr>
        <w:pStyle w:val="Code"/>
      </w:pPr>
    </w:p>
    <w:p w14:paraId="7A5E5257" w14:textId="77777777" w:rsidR="00265C48" w:rsidRPr="00265C48" w:rsidRDefault="00265C48" w:rsidP="00265C48">
      <w:pPr>
        <w:pStyle w:val="Code"/>
        <w:rPr>
          <w:color w:val="00F200"/>
        </w:rPr>
      </w:pPr>
      <w:r w:rsidRPr="00265C48">
        <w:rPr>
          <w:color w:val="00F200"/>
        </w:rPr>
        <w:t>commit 4fddbcc1d8fe288f047efb0e2461868abfb24e9d</w:t>
      </w:r>
    </w:p>
    <w:p w14:paraId="0F89DDA0" w14:textId="77777777" w:rsidR="00265C48" w:rsidRPr="00265C48" w:rsidRDefault="00265C48" w:rsidP="00265C48">
      <w:pPr>
        <w:pStyle w:val="Code"/>
      </w:pPr>
      <w:r w:rsidRPr="00265C48">
        <w:t>Author: Simon Lötscher &lt;simon.loetscher@softec.ch&gt;</w:t>
      </w:r>
    </w:p>
    <w:p w14:paraId="37080D15" w14:textId="77777777" w:rsidR="00265C48" w:rsidRPr="00265C48" w:rsidRDefault="00265C48" w:rsidP="00265C48">
      <w:pPr>
        <w:pStyle w:val="Code"/>
      </w:pPr>
      <w:r w:rsidRPr="00265C48">
        <w:t>Date:   Wed Apr 3 15:32:28 2024 +0200</w:t>
      </w:r>
    </w:p>
    <w:p w14:paraId="4AEA9CD2" w14:textId="77777777" w:rsidR="00265C48" w:rsidRPr="00265C48" w:rsidRDefault="00265C48" w:rsidP="00265C48">
      <w:pPr>
        <w:pStyle w:val="Code"/>
      </w:pPr>
    </w:p>
    <w:p w14:paraId="258EF4FD" w14:textId="77777777" w:rsidR="00265C48" w:rsidRPr="00265C48" w:rsidRDefault="00265C48" w:rsidP="00265C48">
      <w:pPr>
        <w:pStyle w:val="Code"/>
      </w:pPr>
      <w:r w:rsidRPr="00265C48">
        <w:t xml:space="preserve">    Korrektur Development Modus SQL Query Builder</w:t>
      </w:r>
    </w:p>
    <w:p w14:paraId="7859596F" w14:textId="77777777" w:rsidR="00265C48" w:rsidRPr="00265C48" w:rsidRDefault="00265C48" w:rsidP="00265C48">
      <w:pPr>
        <w:pStyle w:val="Code"/>
      </w:pPr>
    </w:p>
    <w:p w14:paraId="16C8FB20" w14:textId="77777777" w:rsidR="00265C48" w:rsidRPr="00265C48" w:rsidRDefault="00265C48" w:rsidP="00265C48">
      <w:pPr>
        <w:pStyle w:val="Code"/>
        <w:rPr>
          <w:color w:val="00F200"/>
        </w:rPr>
      </w:pPr>
      <w:r w:rsidRPr="00265C48">
        <w:rPr>
          <w:color w:val="00F200"/>
        </w:rPr>
        <w:t>commit 2f5af2480a4bb451c31a144c127aab16cf4efb0b</w:t>
      </w:r>
    </w:p>
    <w:p w14:paraId="3756C195" w14:textId="77777777" w:rsidR="00265C48" w:rsidRPr="00265C48" w:rsidRDefault="00265C48" w:rsidP="00265C48">
      <w:pPr>
        <w:pStyle w:val="Code"/>
      </w:pPr>
      <w:r w:rsidRPr="00265C48">
        <w:t>Author: Simon Lötscher &lt;simon.loetscher@softec.ch&gt;</w:t>
      </w:r>
    </w:p>
    <w:p w14:paraId="164D4B7F" w14:textId="77777777" w:rsidR="00265C48" w:rsidRPr="00265C48" w:rsidRDefault="00265C48" w:rsidP="00265C48">
      <w:pPr>
        <w:pStyle w:val="Code"/>
      </w:pPr>
      <w:r w:rsidRPr="00265C48">
        <w:t>Date:   Wed Apr 3 15:26:59 2024 +0200</w:t>
      </w:r>
    </w:p>
    <w:p w14:paraId="2E55FCDD" w14:textId="77777777" w:rsidR="00265C48" w:rsidRPr="00265C48" w:rsidRDefault="00265C48" w:rsidP="00265C48">
      <w:pPr>
        <w:pStyle w:val="Code"/>
      </w:pPr>
    </w:p>
    <w:p w14:paraId="33D266D4" w14:textId="77777777" w:rsidR="00265C48" w:rsidRPr="00265C48" w:rsidRDefault="00265C48" w:rsidP="00265C48">
      <w:pPr>
        <w:pStyle w:val="Code"/>
      </w:pPr>
      <w:r w:rsidRPr="00265C48">
        <w:t xml:space="preserve">    Development Modus Anpassungen</w:t>
      </w:r>
    </w:p>
    <w:p w14:paraId="29BFA3DD" w14:textId="77777777" w:rsidR="00265C48" w:rsidRPr="00265C48" w:rsidRDefault="00265C48" w:rsidP="00265C48">
      <w:pPr>
        <w:pStyle w:val="Code"/>
      </w:pPr>
    </w:p>
    <w:p w14:paraId="37FE2EC0" w14:textId="77777777" w:rsidR="00265C48" w:rsidRPr="00902110" w:rsidRDefault="00265C48" w:rsidP="00265C48">
      <w:pPr>
        <w:pStyle w:val="Code"/>
        <w:rPr>
          <w:color w:val="00F200"/>
          <w:lang w:val="de-CH"/>
        </w:rPr>
      </w:pPr>
      <w:r w:rsidRPr="00902110">
        <w:rPr>
          <w:color w:val="00F200"/>
          <w:lang w:val="de-CH"/>
        </w:rPr>
        <w:t>commit 9c8b136788de22896da05e048cd42c36d18b264f</w:t>
      </w:r>
    </w:p>
    <w:p w14:paraId="2D5450F2" w14:textId="77777777" w:rsidR="00265C48" w:rsidRPr="00902110" w:rsidRDefault="00265C48" w:rsidP="00265C48">
      <w:pPr>
        <w:pStyle w:val="Code"/>
        <w:rPr>
          <w:lang w:val="de-CH"/>
        </w:rPr>
      </w:pPr>
      <w:r w:rsidRPr="00902110">
        <w:rPr>
          <w:lang w:val="de-CH"/>
        </w:rPr>
        <w:t>Author: Simon Lötscher &lt;simon.loetscher@softec.ch&gt;</w:t>
      </w:r>
    </w:p>
    <w:p w14:paraId="16B21B8C" w14:textId="77777777" w:rsidR="00265C48" w:rsidRPr="00265C48" w:rsidRDefault="00265C48" w:rsidP="00265C48">
      <w:pPr>
        <w:pStyle w:val="Code"/>
      </w:pPr>
      <w:r w:rsidRPr="00265C48">
        <w:t>Date:   Tue Apr 2 14:50:40 2024 +0200</w:t>
      </w:r>
    </w:p>
    <w:p w14:paraId="49D79636" w14:textId="77777777" w:rsidR="00265C48" w:rsidRPr="00265C48" w:rsidRDefault="00265C48" w:rsidP="00265C48">
      <w:pPr>
        <w:pStyle w:val="Code"/>
      </w:pPr>
    </w:p>
    <w:p w14:paraId="6EAA72FA" w14:textId="77777777" w:rsidR="00265C48" w:rsidRPr="00265C48" w:rsidRDefault="00265C48" w:rsidP="00265C48">
      <w:pPr>
        <w:pStyle w:val="Code"/>
      </w:pPr>
      <w:r w:rsidRPr="00265C48">
        <w:t xml:space="preserve">    Logging</w:t>
      </w:r>
    </w:p>
    <w:p w14:paraId="1C09C71A" w14:textId="77777777" w:rsidR="00265C48" w:rsidRPr="00265C48" w:rsidRDefault="00265C48" w:rsidP="00265C48">
      <w:pPr>
        <w:pStyle w:val="Code"/>
      </w:pPr>
    </w:p>
    <w:p w14:paraId="3E27E1AC" w14:textId="77777777" w:rsidR="00265C48" w:rsidRPr="00265C48" w:rsidRDefault="00265C48" w:rsidP="00265C48">
      <w:pPr>
        <w:pStyle w:val="Code"/>
        <w:rPr>
          <w:color w:val="00F200"/>
        </w:rPr>
      </w:pPr>
      <w:r w:rsidRPr="00265C48">
        <w:rPr>
          <w:color w:val="00F200"/>
        </w:rPr>
        <w:t>commit 2c07d441d4721e56958dcc60fb2101219db61309</w:t>
      </w:r>
    </w:p>
    <w:p w14:paraId="1B096A4A" w14:textId="77777777" w:rsidR="00265C48" w:rsidRPr="00265C48" w:rsidRDefault="00265C48" w:rsidP="00265C48">
      <w:pPr>
        <w:pStyle w:val="Code"/>
      </w:pPr>
      <w:r w:rsidRPr="00265C48">
        <w:t>Author: Simon Lötscher &lt;simon.loetscher@softec.ch&gt;</w:t>
      </w:r>
    </w:p>
    <w:p w14:paraId="533F5473" w14:textId="77777777" w:rsidR="00265C48" w:rsidRPr="00265C48" w:rsidRDefault="00265C48" w:rsidP="00265C48">
      <w:pPr>
        <w:pStyle w:val="Code"/>
      </w:pPr>
      <w:r w:rsidRPr="00265C48">
        <w:t>Date:   Tue Apr 2 10:53:58 2024 +0200</w:t>
      </w:r>
    </w:p>
    <w:p w14:paraId="3F97A920" w14:textId="77777777" w:rsidR="00265C48" w:rsidRPr="00265C48" w:rsidRDefault="00265C48" w:rsidP="00265C48">
      <w:pPr>
        <w:pStyle w:val="Code"/>
      </w:pPr>
    </w:p>
    <w:p w14:paraId="3840194D" w14:textId="77777777" w:rsidR="00265C48" w:rsidRPr="00265C48" w:rsidRDefault="00265C48" w:rsidP="00265C48">
      <w:pPr>
        <w:pStyle w:val="Code"/>
      </w:pPr>
      <w:r w:rsidRPr="00265C48">
        <w:t xml:space="preserve">    Logging, singular Instance (Mutex)</w:t>
      </w:r>
    </w:p>
    <w:p w14:paraId="0E176F4D" w14:textId="77777777" w:rsidR="00265C48" w:rsidRPr="00265C48" w:rsidRDefault="00265C48" w:rsidP="00265C48">
      <w:pPr>
        <w:pStyle w:val="Code"/>
      </w:pPr>
    </w:p>
    <w:p w14:paraId="341585A9" w14:textId="77777777" w:rsidR="00265C48" w:rsidRPr="00265C48" w:rsidRDefault="00265C48" w:rsidP="00265C48">
      <w:pPr>
        <w:pStyle w:val="Code"/>
        <w:rPr>
          <w:color w:val="00F200"/>
        </w:rPr>
      </w:pPr>
      <w:r w:rsidRPr="00265C48">
        <w:rPr>
          <w:color w:val="00F200"/>
        </w:rPr>
        <w:t>commit 77a66755241aa934572aa0cbf8a6571c51b0560b</w:t>
      </w:r>
    </w:p>
    <w:p w14:paraId="38B57013" w14:textId="77777777" w:rsidR="00265C48" w:rsidRPr="00265C48" w:rsidRDefault="00265C48" w:rsidP="00265C48">
      <w:pPr>
        <w:pStyle w:val="Code"/>
      </w:pPr>
      <w:r w:rsidRPr="00265C48">
        <w:t>Author: Simon Lötscher &lt;simon.loetscher@softec.ch&gt;</w:t>
      </w:r>
    </w:p>
    <w:p w14:paraId="23994DEA" w14:textId="77777777" w:rsidR="00265C48" w:rsidRPr="00265C48" w:rsidRDefault="00265C48" w:rsidP="00265C48">
      <w:pPr>
        <w:pStyle w:val="Code"/>
      </w:pPr>
      <w:r w:rsidRPr="00265C48">
        <w:t>Date:   Thu Mar 28 16:26:06 2024 +0100</w:t>
      </w:r>
    </w:p>
    <w:p w14:paraId="4B4EC8A6" w14:textId="77777777" w:rsidR="00265C48" w:rsidRPr="00265C48" w:rsidRDefault="00265C48" w:rsidP="00265C48">
      <w:pPr>
        <w:pStyle w:val="Code"/>
      </w:pPr>
    </w:p>
    <w:p w14:paraId="28745C73" w14:textId="77777777" w:rsidR="00265C48" w:rsidRPr="00265C48" w:rsidRDefault="00265C48" w:rsidP="00265C48">
      <w:pPr>
        <w:pStyle w:val="Code"/>
      </w:pPr>
      <w:r w:rsidRPr="00265C48">
        <w:t xml:space="preserve">    Unit tests und Development Modus</w:t>
      </w:r>
    </w:p>
    <w:p w14:paraId="130B80F2" w14:textId="77777777" w:rsidR="00265C48" w:rsidRPr="00265C48" w:rsidRDefault="00265C48" w:rsidP="00265C48">
      <w:pPr>
        <w:pStyle w:val="Code"/>
      </w:pPr>
    </w:p>
    <w:p w14:paraId="3B5E7D3C" w14:textId="77777777" w:rsidR="00265C48" w:rsidRPr="00265C48" w:rsidRDefault="00265C48" w:rsidP="00265C48">
      <w:pPr>
        <w:pStyle w:val="Code"/>
        <w:rPr>
          <w:color w:val="00F200"/>
        </w:rPr>
      </w:pPr>
      <w:r w:rsidRPr="00265C48">
        <w:rPr>
          <w:color w:val="00F200"/>
        </w:rPr>
        <w:t>commit ad9a73d927b9e757006c039383d5c7aee194c4ae</w:t>
      </w:r>
    </w:p>
    <w:p w14:paraId="32F73EEA" w14:textId="77777777" w:rsidR="00265C48" w:rsidRPr="00265C48" w:rsidRDefault="00265C48" w:rsidP="00265C48">
      <w:pPr>
        <w:pStyle w:val="Code"/>
      </w:pPr>
      <w:r w:rsidRPr="00265C48">
        <w:t>Author: Simon Lötscher &lt;simon.loetscher@softec.ch&gt;</w:t>
      </w:r>
    </w:p>
    <w:p w14:paraId="523561DC" w14:textId="77777777" w:rsidR="00265C48" w:rsidRPr="00265C48" w:rsidRDefault="00265C48" w:rsidP="00265C48">
      <w:pPr>
        <w:pStyle w:val="Code"/>
      </w:pPr>
      <w:r w:rsidRPr="00265C48">
        <w:t>Date:   Wed Mar 27 15:51:59 2024 +0100</w:t>
      </w:r>
    </w:p>
    <w:p w14:paraId="64F8205E" w14:textId="77777777" w:rsidR="00265C48" w:rsidRPr="00265C48" w:rsidRDefault="00265C48" w:rsidP="00265C48">
      <w:pPr>
        <w:pStyle w:val="Code"/>
      </w:pPr>
    </w:p>
    <w:p w14:paraId="1DFEA21F" w14:textId="77777777" w:rsidR="00265C48" w:rsidRPr="00265C48" w:rsidRDefault="00265C48" w:rsidP="00265C48">
      <w:pPr>
        <w:pStyle w:val="Code"/>
      </w:pPr>
      <w:r w:rsidRPr="00265C48">
        <w:t xml:space="preserve">    Logging Documentation &amp; Code</w:t>
      </w:r>
    </w:p>
    <w:p w14:paraId="4C9E4F49" w14:textId="77777777" w:rsidR="00265C48" w:rsidRPr="00265C48" w:rsidRDefault="00265C48" w:rsidP="00265C48">
      <w:pPr>
        <w:pStyle w:val="Code"/>
      </w:pPr>
    </w:p>
    <w:p w14:paraId="70547D0E" w14:textId="77777777" w:rsidR="00265C48" w:rsidRPr="00265C48" w:rsidRDefault="00265C48" w:rsidP="00265C48">
      <w:pPr>
        <w:pStyle w:val="Code"/>
        <w:rPr>
          <w:color w:val="00F200"/>
        </w:rPr>
      </w:pPr>
      <w:r w:rsidRPr="00265C48">
        <w:rPr>
          <w:color w:val="00F200"/>
        </w:rPr>
        <w:t>commit fe5e306ea8be36108aaf1c5368ccef1ea0b6d219</w:t>
      </w:r>
    </w:p>
    <w:p w14:paraId="744E849C" w14:textId="77777777" w:rsidR="00265C48" w:rsidRPr="00265C48" w:rsidRDefault="00265C48" w:rsidP="00265C48">
      <w:pPr>
        <w:pStyle w:val="Code"/>
      </w:pPr>
      <w:r w:rsidRPr="00265C48">
        <w:t>Author: Simon Lötscher &lt;simon.loetscher@softec.ch&gt;</w:t>
      </w:r>
    </w:p>
    <w:p w14:paraId="03423EB3" w14:textId="77777777" w:rsidR="00265C48" w:rsidRPr="00902110" w:rsidRDefault="00265C48" w:rsidP="00265C48">
      <w:pPr>
        <w:pStyle w:val="Code"/>
        <w:rPr>
          <w:lang w:val="de-CH"/>
        </w:rPr>
      </w:pPr>
      <w:r w:rsidRPr="00902110">
        <w:rPr>
          <w:lang w:val="de-CH"/>
        </w:rPr>
        <w:t>Date:   Wed Mar 27 15:13:02 2024 +0100</w:t>
      </w:r>
    </w:p>
    <w:p w14:paraId="1F6C0D68" w14:textId="77777777" w:rsidR="00265C48" w:rsidRPr="00902110" w:rsidRDefault="00265C48" w:rsidP="00265C48">
      <w:pPr>
        <w:pStyle w:val="Code"/>
        <w:rPr>
          <w:lang w:val="de-CH"/>
        </w:rPr>
      </w:pPr>
    </w:p>
    <w:p w14:paraId="0F4B00FD" w14:textId="77777777" w:rsidR="00265C48" w:rsidRPr="00902110" w:rsidRDefault="00265C48" w:rsidP="00265C48">
      <w:pPr>
        <w:pStyle w:val="Code"/>
        <w:rPr>
          <w:lang w:val="de-CH"/>
        </w:rPr>
      </w:pPr>
      <w:r w:rsidRPr="00902110">
        <w:rPr>
          <w:lang w:val="de-CH"/>
        </w:rPr>
        <w:t xml:space="preserve">    Architektur nochmals neu aufgebaut, logging begonnen zu implementieren</w:t>
      </w:r>
    </w:p>
    <w:p w14:paraId="4B71A8D9" w14:textId="77777777" w:rsidR="00265C48" w:rsidRPr="00902110" w:rsidRDefault="00265C48" w:rsidP="00265C48">
      <w:pPr>
        <w:pStyle w:val="Code"/>
        <w:rPr>
          <w:lang w:val="de-CH"/>
        </w:rPr>
      </w:pPr>
    </w:p>
    <w:p w14:paraId="62677CD9" w14:textId="77777777" w:rsidR="00265C48" w:rsidRPr="00902110" w:rsidRDefault="00265C48" w:rsidP="00265C48">
      <w:pPr>
        <w:pStyle w:val="Code"/>
        <w:rPr>
          <w:color w:val="00F200"/>
          <w:lang w:val="de-CH"/>
        </w:rPr>
      </w:pPr>
      <w:r w:rsidRPr="00902110">
        <w:rPr>
          <w:color w:val="00F200"/>
          <w:lang w:val="de-CH"/>
        </w:rPr>
        <w:t>commit 836e4b99073aae2b9ebfeebe865499ca50ab1012</w:t>
      </w:r>
    </w:p>
    <w:p w14:paraId="372D7FE0" w14:textId="77777777" w:rsidR="00265C48" w:rsidRPr="00902110" w:rsidRDefault="00265C48" w:rsidP="00265C48">
      <w:pPr>
        <w:pStyle w:val="Code"/>
        <w:rPr>
          <w:lang w:val="de-CH"/>
        </w:rPr>
      </w:pPr>
      <w:r w:rsidRPr="00902110">
        <w:rPr>
          <w:lang w:val="de-CH"/>
        </w:rPr>
        <w:t>Author: Simon Lötscher &lt;simon.loetscher@softec.ch&gt;</w:t>
      </w:r>
    </w:p>
    <w:p w14:paraId="678F958E" w14:textId="77777777" w:rsidR="00265C48" w:rsidRPr="00902110" w:rsidRDefault="00265C48" w:rsidP="00265C48">
      <w:pPr>
        <w:pStyle w:val="Code"/>
        <w:rPr>
          <w:lang w:val="fr-FR"/>
        </w:rPr>
      </w:pPr>
      <w:r w:rsidRPr="00902110">
        <w:rPr>
          <w:lang w:val="fr-FR"/>
        </w:rPr>
        <w:t>Date:   Tue Mar 26 14:45:30 2024 +0100</w:t>
      </w:r>
    </w:p>
    <w:p w14:paraId="0A6958FB" w14:textId="77777777" w:rsidR="00265C48" w:rsidRPr="00902110" w:rsidRDefault="00265C48" w:rsidP="00265C48">
      <w:pPr>
        <w:pStyle w:val="Code"/>
        <w:rPr>
          <w:lang w:val="fr-FR"/>
        </w:rPr>
      </w:pPr>
    </w:p>
    <w:p w14:paraId="06875A59" w14:textId="77777777" w:rsidR="00265C48" w:rsidRPr="00902110" w:rsidRDefault="00265C48" w:rsidP="00265C48">
      <w:pPr>
        <w:pStyle w:val="Code"/>
        <w:rPr>
          <w:lang w:val="fr-FR"/>
        </w:rPr>
      </w:pPr>
      <w:r w:rsidRPr="00902110">
        <w:rPr>
          <w:lang w:val="fr-FR"/>
        </w:rPr>
        <w:t xml:space="preserve">    API Abfragen plus Tests</w:t>
      </w:r>
    </w:p>
    <w:p w14:paraId="11A1AE8C" w14:textId="77777777" w:rsidR="00265C48" w:rsidRPr="00902110" w:rsidRDefault="00265C48" w:rsidP="00265C48">
      <w:pPr>
        <w:pStyle w:val="Code"/>
        <w:rPr>
          <w:lang w:val="fr-FR"/>
        </w:rPr>
      </w:pPr>
    </w:p>
    <w:p w14:paraId="02B1FCC4" w14:textId="77777777" w:rsidR="00265C48" w:rsidRPr="00265C48" w:rsidRDefault="00265C48" w:rsidP="00265C48">
      <w:pPr>
        <w:pStyle w:val="Code"/>
        <w:rPr>
          <w:color w:val="00F200"/>
        </w:rPr>
      </w:pPr>
      <w:r w:rsidRPr="00265C48">
        <w:rPr>
          <w:color w:val="00F200"/>
        </w:rPr>
        <w:t>commit 2a8b1fed171d17d47d5c7ba7e78fd0dcc9030603</w:t>
      </w:r>
    </w:p>
    <w:p w14:paraId="013A9EC2" w14:textId="77777777" w:rsidR="00265C48" w:rsidRPr="00265C48" w:rsidRDefault="00265C48" w:rsidP="00265C48">
      <w:pPr>
        <w:pStyle w:val="Code"/>
      </w:pPr>
      <w:r w:rsidRPr="00265C48">
        <w:t>Author: Simon Lötscher &lt;simon.loetscher@softec.ch&gt;</w:t>
      </w:r>
    </w:p>
    <w:p w14:paraId="40E92AC2" w14:textId="77777777" w:rsidR="00265C48" w:rsidRPr="00265C48" w:rsidRDefault="00265C48" w:rsidP="00265C48">
      <w:pPr>
        <w:pStyle w:val="Code"/>
      </w:pPr>
      <w:r w:rsidRPr="00265C48">
        <w:t>Date:   Tue Mar 26 08:09:59 2024 +0100</w:t>
      </w:r>
    </w:p>
    <w:p w14:paraId="4C1A1A61" w14:textId="77777777" w:rsidR="00265C48" w:rsidRPr="00265C48" w:rsidRDefault="00265C48" w:rsidP="00265C48">
      <w:pPr>
        <w:pStyle w:val="Code"/>
      </w:pPr>
    </w:p>
    <w:p w14:paraId="2072D408" w14:textId="77777777" w:rsidR="00265C48" w:rsidRPr="00265C48" w:rsidRDefault="00265C48" w:rsidP="00265C48">
      <w:pPr>
        <w:pStyle w:val="Code"/>
      </w:pPr>
      <w:r w:rsidRPr="00265C48">
        <w:t xml:space="preserve">    Updated gitignore</w:t>
      </w:r>
    </w:p>
    <w:p w14:paraId="703CF3BF" w14:textId="77777777" w:rsidR="00265C48" w:rsidRPr="00265C48" w:rsidRDefault="00265C48" w:rsidP="00265C48">
      <w:pPr>
        <w:pStyle w:val="Code"/>
      </w:pPr>
    </w:p>
    <w:p w14:paraId="6D5FD31B" w14:textId="77777777" w:rsidR="00265C48" w:rsidRPr="00265C48" w:rsidRDefault="00265C48" w:rsidP="00265C48">
      <w:pPr>
        <w:pStyle w:val="Code"/>
        <w:rPr>
          <w:color w:val="00F200"/>
        </w:rPr>
      </w:pPr>
      <w:r w:rsidRPr="00265C48">
        <w:rPr>
          <w:color w:val="00F200"/>
        </w:rPr>
        <w:t>commit 707768d94e192d15ef80fd4b3405814b94f40197</w:t>
      </w:r>
    </w:p>
    <w:p w14:paraId="1032A23B" w14:textId="77777777" w:rsidR="00265C48" w:rsidRPr="00265C48" w:rsidRDefault="00265C48" w:rsidP="00265C48">
      <w:pPr>
        <w:pStyle w:val="Code"/>
      </w:pPr>
      <w:r w:rsidRPr="00265C48">
        <w:t>Author: Simon Lötscher &lt;simon.loetscher@softec.ch&gt;</w:t>
      </w:r>
    </w:p>
    <w:p w14:paraId="018668CF" w14:textId="77777777" w:rsidR="00265C48" w:rsidRPr="00265C48" w:rsidRDefault="00265C48" w:rsidP="00265C48">
      <w:pPr>
        <w:pStyle w:val="Code"/>
      </w:pPr>
      <w:r w:rsidRPr="00265C48">
        <w:t>Date:   Fri Mar 22 15:37:24 2024 +0100</w:t>
      </w:r>
    </w:p>
    <w:p w14:paraId="1C6F8998" w14:textId="77777777" w:rsidR="00265C48" w:rsidRPr="00265C48" w:rsidRDefault="00265C48" w:rsidP="00265C48">
      <w:pPr>
        <w:pStyle w:val="Code"/>
      </w:pPr>
    </w:p>
    <w:p w14:paraId="7DFE4F21" w14:textId="77777777" w:rsidR="00265C48" w:rsidRPr="00265C48" w:rsidRDefault="00265C48" w:rsidP="00265C48">
      <w:pPr>
        <w:pStyle w:val="Code"/>
      </w:pPr>
      <w:r w:rsidRPr="00265C48">
        <w:t xml:space="preserve">    gitignore updated, Repositories geaddet</w:t>
      </w:r>
    </w:p>
    <w:p w14:paraId="202E9233" w14:textId="77777777" w:rsidR="00265C48" w:rsidRPr="00265C48" w:rsidRDefault="00265C48" w:rsidP="00265C48">
      <w:pPr>
        <w:pStyle w:val="Code"/>
      </w:pPr>
    </w:p>
    <w:p w14:paraId="35AB6B4C" w14:textId="77777777" w:rsidR="00265C48" w:rsidRPr="00265C48" w:rsidRDefault="00265C48" w:rsidP="00265C48">
      <w:pPr>
        <w:pStyle w:val="Code"/>
        <w:rPr>
          <w:color w:val="00F200"/>
        </w:rPr>
      </w:pPr>
      <w:r w:rsidRPr="00265C48">
        <w:rPr>
          <w:color w:val="00F200"/>
        </w:rPr>
        <w:t>commit b5bf1385dff371c03a7f3b7a391ca6dd1f593505</w:t>
      </w:r>
    </w:p>
    <w:p w14:paraId="0C400201" w14:textId="77777777" w:rsidR="00265C48" w:rsidRPr="00265C48" w:rsidRDefault="00265C48" w:rsidP="00265C48">
      <w:pPr>
        <w:pStyle w:val="Code"/>
      </w:pPr>
      <w:r w:rsidRPr="00265C48">
        <w:t>Author: Simon Lötscher &lt;simon.loetscher@softec.ch&gt;</w:t>
      </w:r>
    </w:p>
    <w:p w14:paraId="0E99871B" w14:textId="77777777" w:rsidR="00265C48" w:rsidRPr="00902110" w:rsidRDefault="00265C48" w:rsidP="00265C48">
      <w:pPr>
        <w:pStyle w:val="Code"/>
        <w:rPr>
          <w:lang w:val="de-CH"/>
        </w:rPr>
      </w:pPr>
      <w:r w:rsidRPr="00902110">
        <w:rPr>
          <w:lang w:val="de-CH"/>
        </w:rPr>
        <w:t>Date:   Fri Mar 22 13:13:19 2024 +0100</w:t>
      </w:r>
    </w:p>
    <w:p w14:paraId="32E0C6C4" w14:textId="77777777" w:rsidR="00265C48" w:rsidRPr="00902110" w:rsidRDefault="00265C48" w:rsidP="00265C48">
      <w:pPr>
        <w:pStyle w:val="Code"/>
        <w:rPr>
          <w:lang w:val="de-CH"/>
        </w:rPr>
      </w:pPr>
    </w:p>
    <w:p w14:paraId="74360A44" w14:textId="77777777" w:rsidR="00265C48" w:rsidRPr="00902110" w:rsidRDefault="00265C48" w:rsidP="00265C48">
      <w:pPr>
        <w:pStyle w:val="Code"/>
        <w:rPr>
          <w:lang w:val="de-CH"/>
        </w:rPr>
      </w:pPr>
      <w:r w:rsidRPr="00902110">
        <w:rPr>
          <w:lang w:val="de-CH"/>
        </w:rPr>
        <w:t xml:space="preserve">    Klassen zu Solution hinzugefügt, Glossar in Dokumentation erstellt, Abbildungsverzeichnis aktualisiert</w:t>
      </w:r>
    </w:p>
    <w:p w14:paraId="5834D454" w14:textId="77777777" w:rsidR="00265C48" w:rsidRPr="00902110" w:rsidRDefault="00265C48" w:rsidP="00265C48">
      <w:pPr>
        <w:pStyle w:val="Code"/>
        <w:rPr>
          <w:lang w:val="de-CH"/>
        </w:rPr>
      </w:pPr>
    </w:p>
    <w:p w14:paraId="7DC27DA4" w14:textId="77777777" w:rsidR="00265C48" w:rsidRPr="00265C48" w:rsidRDefault="00265C48" w:rsidP="00265C48">
      <w:pPr>
        <w:pStyle w:val="Code"/>
        <w:rPr>
          <w:color w:val="00F200"/>
        </w:rPr>
      </w:pPr>
      <w:r w:rsidRPr="00265C48">
        <w:rPr>
          <w:color w:val="00F200"/>
        </w:rPr>
        <w:lastRenderedPageBreak/>
        <w:t>commit b8e85a583384dbc0b4f78f3a7c3f6779c8350919</w:t>
      </w:r>
    </w:p>
    <w:p w14:paraId="295B08B2" w14:textId="77777777" w:rsidR="00265C48" w:rsidRPr="00265C48" w:rsidRDefault="00265C48" w:rsidP="00265C48">
      <w:pPr>
        <w:pStyle w:val="Code"/>
      </w:pPr>
      <w:r w:rsidRPr="00265C48">
        <w:t>Author: Simon Lötscher &lt;simon.loetscher@softec.ch&gt;</w:t>
      </w:r>
    </w:p>
    <w:p w14:paraId="246961EB" w14:textId="77777777" w:rsidR="00265C48" w:rsidRPr="00902110" w:rsidRDefault="00265C48" w:rsidP="00265C48">
      <w:pPr>
        <w:pStyle w:val="Code"/>
        <w:rPr>
          <w:lang w:val="de-CH"/>
        </w:rPr>
      </w:pPr>
      <w:r w:rsidRPr="00902110">
        <w:rPr>
          <w:lang w:val="de-CH"/>
        </w:rPr>
        <w:t>Date:   Fri Mar 22 09:05:37 2024 +0100</w:t>
      </w:r>
    </w:p>
    <w:p w14:paraId="79DE3242" w14:textId="77777777" w:rsidR="00265C48" w:rsidRPr="00902110" w:rsidRDefault="00265C48" w:rsidP="00265C48">
      <w:pPr>
        <w:pStyle w:val="Code"/>
        <w:rPr>
          <w:lang w:val="de-CH"/>
        </w:rPr>
      </w:pPr>
    </w:p>
    <w:p w14:paraId="5C3B0F87" w14:textId="77777777" w:rsidR="00265C48" w:rsidRPr="00902110" w:rsidRDefault="00265C48" w:rsidP="00265C48">
      <w:pPr>
        <w:pStyle w:val="Code"/>
        <w:rPr>
          <w:lang w:val="de-CH"/>
        </w:rPr>
      </w:pPr>
      <w:r w:rsidRPr="00902110">
        <w:rPr>
          <w:lang w:val="de-CH"/>
        </w:rPr>
        <w:t xml:space="preserve">    Solution erstellt</w:t>
      </w:r>
    </w:p>
    <w:p w14:paraId="60CF8A21" w14:textId="77777777" w:rsidR="00265C48" w:rsidRPr="00902110" w:rsidRDefault="00265C48" w:rsidP="00265C48">
      <w:pPr>
        <w:pStyle w:val="Code"/>
        <w:rPr>
          <w:lang w:val="de-CH"/>
        </w:rPr>
      </w:pPr>
    </w:p>
    <w:p w14:paraId="14F2F6E6" w14:textId="77777777" w:rsidR="00265C48" w:rsidRPr="00902110" w:rsidRDefault="00265C48" w:rsidP="00265C48">
      <w:pPr>
        <w:pStyle w:val="Code"/>
        <w:rPr>
          <w:color w:val="00F200"/>
          <w:lang w:val="de-CH"/>
        </w:rPr>
      </w:pPr>
      <w:r w:rsidRPr="00902110">
        <w:rPr>
          <w:color w:val="00F200"/>
          <w:lang w:val="de-CH"/>
        </w:rPr>
        <w:t>commit 6062e7f692486018098eed3360d8ecadaff43396</w:t>
      </w:r>
    </w:p>
    <w:p w14:paraId="47F6800A" w14:textId="77777777" w:rsidR="00265C48" w:rsidRPr="00902110" w:rsidRDefault="00265C48" w:rsidP="00265C48">
      <w:pPr>
        <w:pStyle w:val="Code"/>
        <w:rPr>
          <w:lang w:val="de-CH"/>
        </w:rPr>
      </w:pPr>
      <w:r w:rsidRPr="00902110">
        <w:rPr>
          <w:lang w:val="de-CH"/>
        </w:rPr>
        <w:t>Author: Simon Lötscher &lt;simon.loetscher@softec.ch&gt;</w:t>
      </w:r>
    </w:p>
    <w:p w14:paraId="569AD919" w14:textId="77777777" w:rsidR="00265C48" w:rsidRPr="00902110" w:rsidRDefault="00265C48" w:rsidP="00265C48">
      <w:pPr>
        <w:pStyle w:val="Code"/>
        <w:rPr>
          <w:lang w:val="de-CH"/>
        </w:rPr>
      </w:pPr>
      <w:r w:rsidRPr="00902110">
        <w:rPr>
          <w:lang w:val="de-CH"/>
        </w:rPr>
        <w:t>Date:   Thu Mar 21 17:00:33 2024 +0100</w:t>
      </w:r>
    </w:p>
    <w:p w14:paraId="0D876947" w14:textId="77777777" w:rsidR="00265C48" w:rsidRPr="00902110" w:rsidRDefault="00265C48" w:rsidP="00265C48">
      <w:pPr>
        <w:pStyle w:val="Code"/>
        <w:rPr>
          <w:lang w:val="de-CH"/>
        </w:rPr>
      </w:pPr>
    </w:p>
    <w:p w14:paraId="1EDE906D" w14:textId="77777777" w:rsidR="00265C48" w:rsidRPr="00902110" w:rsidRDefault="00265C48" w:rsidP="00265C48">
      <w:pPr>
        <w:pStyle w:val="Code"/>
        <w:rPr>
          <w:lang w:val="de-CH"/>
        </w:rPr>
      </w:pPr>
      <w:r w:rsidRPr="00902110">
        <w:rPr>
          <w:lang w:val="de-CH"/>
        </w:rPr>
        <w:t xml:space="preserve">    Aufgabenstellung, Projektplanung bis Soll-Ist, Projektauftrag, Ausgangslage fertig dokumentiert</w:t>
      </w:r>
    </w:p>
    <w:p w14:paraId="5B5771F3" w14:textId="77777777" w:rsidR="00265C48" w:rsidRPr="00902110" w:rsidRDefault="00265C48" w:rsidP="00265C48">
      <w:pPr>
        <w:pStyle w:val="Code"/>
        <w:rPr>
          <w:color w:val="00F200"/>
          <w:lang w:val="de-CH"/>
        </w:rPr>
      </w:pPr>
    </w:p>
    <w:p w14:paraId="44BB54A3" w14:textId="77777777" w:rsidR="00265C48" w:rsidRPr="00265C48" w:rsidRDefault="00265C48" w:rsidP="00265C48">
      <w:pPr>
        <w:pStyle w:val="Code"/>
        <w:rPr>
          <w:color w:val="00F200"/>
        </w:rPr>
      </w:pPr>
      <w:r w:rsidRPr="00265C48">
        <w:rPr>
          <w:color w:val="00F200"/>
        </w:rPr>
        <w:t>commit 82dc8c7a975d602be23d01745575a2df761c6587</w:t>
      </w:r>
    </w:p>
    <w:p w14:paraId="61AAD77D" w14:textId="77777777" w:rsidR="00265C48" w:rsidRPr="00265C48" w:rsidRDefault="00265C48" w:rsidP="00265C48">
      <w:pPr>
        <w:pStyle w:val="Code"/>
      </w:pPr>
      <w:r w:rsidRPr="00265C48">
        <w:t>Author: Simon Lötscher &lt;simon.loetscher@softec.ch&gt;</w:t>
      </w:r>
    </w:p>
    <w:p w14:paraId="7219D449" w14:textId="77777777" w:rsidR="00265C48" w:rsidRPr="00902110" w:rsidRDefault="00265C48" w:rsidP="00265C48">
      <w:pPr>
        <w:pStyle w:val="Code"/>
        <w:rPr>
          <w:lang w:val="de-CH"/>
        </w:rPr>
      </w:pPr>
      <w:r w:rsidRPr="00902110">
        <w:rPr>
          <w:lang w:val="de-CH"/>
        </w:rPr>
        <w:t>Date:   Thu Mar 21 09:50:20 2024 +0100</w:t>
      </w:r>
    </w:p>
    <w:p w14:paraId="63F1FAB7" w14:textId="77777777" w:rsidR="00265C48" w:rsidRPr="00902110" w:rsidRDefault="00265C48" w:rsidP="00265C48">
      <w:pPr>
        <w:pStyle w:val="Code"/>
        <w:rPr>
          <w:lang w:val="de-CH"/>
        </w:rPr>
      </w:pPr>
    </w:p>
    <w:p w14:paraId="552C249B" w14:textId="77777777" w:rsidR="00265C48" w:rsidRPr="00902110" w:rsidRDefault="00265C48" w:rsidP="00265C48">
      <w:pPr>
        <w:pStyle w:val="Code"/>
        <w:rPr>
          <w:lang w:val="de-CH"/>
        </w:rPr>
      </w:pPr>
      <w:r w:rsidRPr="00902110">
        <w:rPr>
          <w:lang w:val="de-CH"/>
        </w:rPr>
        <w:t xml:space="preserve">    Änderungen Tag 1 sowie Aufgabenstellung und Projektplanung Tag 2</w:t>
      </w:r>
    </w:p>
    <w:p w14:paraId="19853E41" w14:textId="77777777" w:rsidR="00265C48" w:rsidRPr="00902110" w:rsidRDefault="00265C48" w:rsidP="00265C48">
      <w:pPr>
        <w:pStyle w:val="Code"/>
        <w:rPr>
          <w:lang w:val="de-CH"/>
        </w:rPr>
      </w:pPr>
    </w:p>
    <w:p w14:paraId="27B20554" w14:textId="77777777" w:rsidR="00265C48" w:rsidRPr="00902110" w:rsidRDefault="00265C48" w:rsidP="00265C48">
      <w:pPr>
        <w:pStyle w:val="Code"/>
        <w:rPr>
          <w:color w:val="00F200"/>
          <w:lang w:val="it-IT"/>
        </w:rPr>
      </w:pPr>
      <w:r w:rsidRPr="00902110">
        <w:rPr>
          <w:color w:val="00F200"/>
          <w:lang w:val="it-IT"/>
        </w:rPr>
        <w:t>commit 68e331e220eb1c5e7ddc45edb9fb36b498f4a428</w:t>
      </w:r>
    </w:p>
    <w:p w14:paraId="73832674" w14:textId="77777777" w:rsidR="00265C48" w:rsidRPr="00902110" w:rsidRDefault="00265C48" w:rsidP="00265C48">
      <w:pPr>
        <w:pStyle w:val="Code"/>
        <w:rPr>
          <w:lang w:val="it-IT"/>
        </w:rPr>
      </w:pPr>
      <w:r w:rsidRPr="00902110">
        <w:rPr>
          <w:lang w:val="it-IT"/>
        </w:rPr>
        <w:t>Author: Simon Lötscher &lt;simon.loetscher@softec.ch&gt;</w:t>
      </w:r>
    </w:p>
    <w:p w14:paraId="09672029" w14:textId="77777777" w:rsidR="00265C48" w:rsidRPr="00265C48" w:rsidRDefault="00265C48" w:rsidP="00265C48">
      <w:pPr>
        <w:pStyle w:val="Code"/>
      </w:pPr>
      <w:r w:rsidRPr="00265C48">
        <w:t>Date:   Wed Mar 20 07:54:03 2024 +0100</w:t>
      </w:r>
    </w:p>
    <w:p w14:paraId="54498DA6" w14:textId="77777777" w:rsidR="00265C48" w:rsidRPr="00265C48" w:rsidRDefault="00265C48" w:rsidP="00265C48">
      <w:pPr>
        <w:pStyle w:val="Code"/>
      </w:pPr>
    </w:p>
    <w:p w14:paraId="6E75A363" w14:textId="3209F591" w:rsidR="00265C48" w:rsidRDefault="00265C48" w:rsidP="00265C48">
      <w:pPr>
        <w:pStyle w:val="Code"/>
      </w:pPr>
      <w:r w:rsidRPr="00265C48">
        <w:t xml:space="preserve">    Initial Commit</w:t>
      </w:r>
    </w:p>
    <w:p w14:paraId="4E5B441D" w14:textId="77777777" w:rsidR="00D44FE7" w:rsidRDefault="00D44FE7">
      <w:pPr>
        <w:widowControl/>
        <w:spacing w:line="240" w:lineRule="auto"/>
        <w:rPr>
          <w:i/>
          <w:sz w:val="36"/>
        </w:rPr>
      </w:pPr>
      <w:r>
        <w:br w:type="page"/>
      </w:r>
    </w:p>
    <w:p w14:paraId="04E25715" w14:textId="40B3D766" w:rsidR="00265C48" w:rsidRDefault="00265C48" w:rsidP="00265C48">
      <w:pPr>
        <w:pStyle w:val="Formatvorlage1"/>
      </w:pPr>
      <w:bookmarkStart w:id="131" w:name="_Toc163206418"/>
      <w:r>
        <w:lastRenderedPageBreak/>
        <w:t>Source Code</w:t>
      </w:r>
      <w:bookmarkEnd w:id="131"/>
    </w:p>
    <w:p w14:paraId="311974C6" w14:textId="77777777" w:rsidR="00BD2051" w:rsidRDefault="00265C48" w:rsidP="00BD2051">
      <w:pPr>
        <w:pStyle w:val="Main"/>
      </w:pPr>
      <w:r>
        <w:t>Der Source Code wird der IPA als ZIP-Anhang mit dem Namen «JiraSynchronizer.zip» beigefügt.</w:t>
      </w:r>
    </w:p>
    <w:p w14:paraId="38A191A4" w14:textId="77777777" w:rsidR="00BD2051" w:rsidRDefault="00BD2051" w:rsidP="00BD2051">
      <w:pPr>
        <w:pStyle w:val="Formatvorlage1"/>
      </w:pPr>
      <w:bookmarkStart w:id="132" w:name="_Toc163206419"/>
      <w:r>
        <w:t>Bilder</w:t>
      </w:r>
      <w:bookmarkEnd w:id="132"/>
    </w:p>
    <w:p w14:paraId="295D25E2" w14:textId="77777777" w:rsidR="00BD2051" w:rsidRPr="00265C48" w:rsidRDefault="00BD2051" w:rsidP="00BD2051">
      <w:pPr>
        <w:pStyle w:val="Main"/>
      </w:pPr>
      <w:r>
        <w:t>Ein ZIP-Ordner namens «Grafiken.zip» wird der IPA als Anhang beigefügt.</w:t>
      </w:r>
    </w:p>
    <w:p w14:paraId="2E2808E7" w14:textId="758318C1" w:rsidR="00265C48" w:rsidRDefault="00265C48" w:rsidP="00265C48">
      <w:pPr>
        <w:pStyle w:val="Main"/>
      </w:pPr>
    </w:p>
    <w:p w14:paraId="2D8F118A" w14:textId="77777777" w:rsidR="00BD2051" w:rsidRDefault="00BD2051">
      <w:pPr>
        <w:widowControl/>
        <w:spacing w:line="240" w:lineRule="auto"/>
        <w:rPr>
          <w:i/>
          <w:sz w:val="36"/>
        </w:rPr>
      </w:pPr>
      <w:r>
        <w:br w:type="page"/>
      </w:r>
    </w:p>
    <w:p w14:paraId="0C1CCABA" w14:textId="69F66BB6" w:rsidR="00265C48" w:rsidRDefault="00265C48" w:rsidP="00265C48">
      <w:pPr>
        <w:pStyle w:val="Formatvorlage1"/>
      </w:pPr>
      <w:bookmarkStart w:id="133" w:name="_Toc163206420"/>
      <w:r>
        <w:lastRenderedPageBreak/>
        <w:t>Log-Datei</w:t>
      </w:r>
      <w:bookmarkEnd w:id="133"/>
    </w:p>
    <w:p w14:paraId="5B22B55F" w14:textId="7F02A4C8" w:rsidR="002A75F0" w:rsidRDefault="00D44FE7" w:rsidP="002A75F0">
      <w:pPr>
        <w:pStyle w:val="Main"/>
      </w:pPr>
      <w:r>
        <w:t>Es wird der IPA eine Log-Datei mehrerer Testdurchläufe mit allen Fehler- Warn- und Informationsmeldungen welche aktuell in der Applikation eingebaut sind beigefügt.</w:t>
      </w:r>
    </w:p>
    <w:p w14:paraId="209E75CE" w14:textId="4E30499B" w:rsidR="002A75F0" w:rsidRPr="00BD2051" w:rsidRDefault="002A75F0" w:rsidP="00BD2051">
      <w:pPr>
        <w:pStyle w:val="Main"/>
        <w:rPr>
          <w:b/>
          <w:bCs/>
        </w:rPr>
      </w:pPr>
      <w:r w:rsidRPr="00BD2051">
        <w:rPr>
          <w:b/>
          <w:bCs/>
        </w:rPr>
        <w:t>Erster Durchlauf</w:t>
      </w:r>
    </w:p>
    <w:p w14:paraId="529ADDEB" w14:textId="5C82A6FD" w:rsidR="002A75F0" w:rsidRDefault="002A75F0" w:rsidP="002A75F0">
      <w:pPr>
        <w:pStyle w:val="Main"/>
      </w:pPr>
      <w:r>
        <w:t>Die Log-Datei wird initialisiert.</w:t>
      </w:r>
    </w:p>
    <w:p w14:paraId="28B0B762" w14:textId="52AED669" w:rsidR="002A75F0" w:rsidRDefault="002A75F0" w:rsidP="002A75F0">
      <w:pPr>
        <w:pStyle w:val="Main"/>
      </w:pPr>
      <w:r>
        <w:t>Der Jira Synchronizer wird im Development Modus laufen gelassen</w:t>
      </w:r>
      <w:r w:rsidR="005C02CF">
        <w:t>, alle Daten werden erfolgreich importiert.</w:t>
      </w:r>
      <w:r>
        <w:t xml:space="preserve"> </w:t>
      </w:r>
    </w:p>
    <w:p w14:paraId="54B7642C" w14:textId="2A527219" w:rsidR="002A75F0" w:rsidRPr="00BD2051" w:rsidRDefault="002A75F0" w:rsidP="00BD2051">
      <w:pPr>
        <w:pStyle w:val="Main"/>
        <w:rPr>
          <w:b/>
          <w:bCs/>
        </w:rPr>
      </w:pPr>
      <w:r w:rsidRPr="00BD2051">
        <w:rPr>
          <w:b/>
          <w:bCs/>
        </w:rPr>
        <w:t>Zweiter Durchlauf</w:t>
      </w:r>
    </w:p>
    <w:p w14:paraId="0DAB38F2" w14:textId="2E7EBF01" w:rsidR="002A75F0" w:rsidRDefault="002A75F0" w:rsidP="002A75F0">
      <w:pPr>
        <w:pStyle w:val="Main"/>
      </w:pPr>
      <w:r>
        <w:t xml:space="preserve">Der Jira Synchronizer wird im Default Modus laufen gelassen, </w:t>
      </w:r>
      <w:r w:rsidR="005C02CF">
        <w:t>da verschiedene Mitarbeiter nicht auf der Datenbank vorhanden sind, wird für jeden Worklog bei welchem der zuständige Mitarbeiter nicht auf der Datenbank vorhanden ist ein Fehler geloggt.</w:t>
      </w:r>
    </w:p>
    <w:p w14:paraId="7303EBAC" w14:textId="78751008" w:rsidR="005C02CF" w:rsidRPr="00BD2051" w:rsidRDefault="002A75F0" w:rsidP="00BD2051">
      <w:pPr>
        <w:pStyle w:val="Main"/>
        <w:rPr>
          <w:b/>
          <w:bCs/>
        </w:rPr>
      </w:pPr>
      <w:r w:rsidRPr="00BD2051">
        <w:rPr>
          <w:b/>
          <w:bCs/>
        </w:rPr>
        <w:t>Dritter Durchlauf</w:t>
      </w:r>
    </w:p>
    <w:p w14:paraId="777A4979" w14:textId="70C534F7" w:rsidR="005C02CF" w:rsidRDefault="005C02CF" w:rsidP="005C02CF">
      <w:pPr>
        <w:pStyle w:val="Main"/>
      </w:pPr>
      <w:r>
        <w:t xml:space="preserve">Der Jira Synchronizer wird im Default Modus laufen gelassen, </w:t>
      </w:r>
      <w:r w:rsidR="009501D8">
        <w:t xml:space="preserve">auf der Datenbank wurden temporäre Testuser mit den </w:t>
      </w:r>
      <w:r w:rsidR="002E1CA0">
        <w:t>E-Mail-Adressen</w:t>
      </w:r>
      <w:r w:rsidR="009501D8">
        <w:t xml:space="preserve"> der Mitarbeiter des vorigen Durchlaufs erfasst,</w:t>
      </w:r>
      <w:r>
        <w:t xml:space="preserve">  da sie jedoch noch immer nicht die benötigten Rechte auf die jeweiligen Projekte besitzen, wird wieder für jeden Worklog bei welchem der zuständige Mitarbeiter nicht über die nötigen Rechte verfügt ein Fehler geloggt.</w:t>
      </w:r>
    </w:p>
    <w:p w14:paraId="42A9DBB4" w14:textId="266201BF" w:rsidR="002A75F0" w:rsidRPr="00BD2051" w:rsidRDefault="002A75F0" w:rsidP="00BD2051">
      <w:pPr>
        <w:pStyle w:val="Main"/>
        <w:rPr>
          <w:b/>
          <w:bCs/>
        </w:rPr>
      </w:pPr>
      <w:r w:rsidRPr="00BD2051">
        <w:rPr>
          <w:b/>
          <w:bCs/>
        </w:rPr>
        <w:t>Vierter Durchlauf</w:t>
      </w:r>
    </w:p>
    <w:p w14:paraId="020D5E16" w14:textId="155A5CA8" w:rsidR="004A40D1" w:rsidRDefault="004A40D1" w:rsidP="004A40D1">
      <w:pPr>
        <w:pStyle w:val="Main"/>
      </w:pPr>
      <w:r>
        <w:t>Der Jira Synchronizer wird im Development Modus laufen gelassen, alle Daten werden erfolgreich importiert. Während der Laufzeit dieser Instanz der Applikation wird eine weitere Instanz der Applikation gestartet. Da nur eine Instanz der Applikation zu einer gegebenen Zeit laufen darf, wird die zweite Instanz abgebrochen und es wird geloggt, dass eine zweite Instanz gestartet wurde.</w:t>
      </w:r>
    </w:p>
    <w:p w14:paraId="5DD7C039" w14:textId="5AF9A7D4" w:rsidR="002A75F0" w:rsidRPr="00BD2051" w:rsidRDefault="002A75F0" w:rsidP="00BD2051">
      <w:pPr>
        <w:pStyle w:val="Main"/>
        <w:rPr>
          <w:b/>
          <w:bCs/>
        </w:rPr>
      </w:pPr>
      <w:r w:rsidRPr="00BD2051">
        <w:rPr>
          <w:b/>
          <w:bCs/>
        </w:rPr>
        <w:t>Fünfter Durchlauf</w:t>
      </w:r>
    </w:p>
    <w:p w14:paraId="3853D0FC" w14:textId="43A25832" w:rsidR="004A40D1" w:rsidRDefault="004A40D1" w:rsidP="004A40D1">
      <w:pPr>
        <w:pStyle w:val="Main"/>
      </w:pPr>
      <w:r>
        <w:t>Der Jira Synchronizer wird im Default Modus laufen gelassen, der Connection String ist ungültig. Die Applikation wird abgebrochen und es wird ein Fehler geloggt.</w:t>
      </w:r>
    </w:p>
    <w:p w14:paraId="756A7715" w14:textId="46A162B0" w:rsidR="002A75F0" w:rsidRPr="00BD2051" w:rsidRDefault="002A75F0" w:rsidP="00BD2051">
      <w:pPr>
        <w:pStyle w:val="Main"/>
        <w:rPr>
          <w:b/>
          <w:bCs/>
        </w:rPr>
      </w:pPr>
      <w:r w:rsidRPr="00BD2051">
        <w:rPr>
          <w:b/>
          <w:bCs/>
        </w:rPr>
        <w:t>Sechster Durchlauf</w:t>
      </w:r>
    </w:p>
    <w:p w14:paraId="4BBA8EA9" w14:textId="4456DCB7" w:rsidR="004A40D1" w:rsidRDefault="004A40D1" w:rsidP="004A40D1">
      <w:pPr>
        <w:pStyle w:val="Main"/>
      </w:pPr>
      <w:r>
        <w:t>Der Jira Synchronizer wird im Default Modus laufen gelassen, der API-Token ist ungültig. Die Applikation wird abgebrochen und es wird ein Fehler geloggt.</w:t>
      </w:r>
    </w:p>
    <w:p w14:paraId="628065A5" w14:textId="5F067B70" w:rsidR="004A40D1" w:rsidRPr="00BD2051" w:rsidRDefault="004A40D1" w:rsidP="00BD2051">
      <w:pPr>
        <w:pStyle w:val="Main"/>
        <w:rPr>
          <w:b/>
          <w:bCs/>
        </w:rPr>
      </w:pPr>
      <w:r w:rsidRPr="00BD2051">
        <w:rPr>
          <w:b/>
          <w:bCs/>
        </w:rPr>
        <w:t>Siebter Durchlauf</w:t>
      </w:r>
    </w:p>
    <w:p w14:paraId="06E4820D" w14:textId="364ED0C7" w:rsidR="004A40D1" w:rsidRDefault="004A40D1" w:rsidP="004A40D1">
      <w:pPr>
        <w:pStyle w:val="Main"/>
      </w:pPr>
      <w:r>
        <w:t>Der Jira Synchronizer wird im Development Modus laufen gelassen, die appsettings.json Datei ist nicht vorhanden. Die Applikation wird abgebrochen und es wird ein Fehler geloggt.</w:t>
      </w:r>
    </w:p>
    <w:p w14:paraId="50EDC8A5" w14:textId="4A725076" w:rsidR="004A40D1" w:rsidRPr="00BD2051" w:rsidRDefault="004A40D1" w:rsidP="00BD2051">
      <w:pPr>
        <w:pStyle w:val="Main"/>
        <w:rPr>
          <w:b/>
          <w:bCs/>
        </w:rPr>
      </w:pPr>
      <w:r w:rsidRPr="00BD2051">
        <w:rPr>
          <w:b/>
          <w:bCs/>
        </w:rPr>
        <w:t>Achter Durchlauf</w:t>
      </w:r>
    </w:p>
    <w:p w14:paraId="0640296E" w14:textId="2127D0A9" w:rsidR="004A40D1" w:rsidRDefault="004A40D1" w:rsidP="004A40D1">
      <w:pPr>
        <w:pStyle w:val="Main"/>
      </w:pPr>
      <w:r>
        <w:t>Die Applikation wird im Development Modus laufen gelassen, alle Daten werden erfolgreich importiert. Zusätzlich zum Development Argument wird beim Aufruf der Applikation ein ungültiges Argument mitgegeben, es wird eine Warnung geloggt.</w:t>
      </w:r>
    </w:p>
    <w:p w14:paraId="747A6B29" w14:textId="5029682A" w:rsidR="004F6ED7" w:rsidRPr="00BD2051" w:rsidRDefault="004F6ED7" w:rsidP="00BD2051">
      <w:pPr>
        <w:pStyle w:val="Main"/>
        <w:rPr>
          <w:b/>
          <w:bCs/>
        </w:rPr>
      </w:pPr>
      <w:r w:rsidRPr="00BD2051">
        <w:rPr>
          <w:b/>
          <w:bCs/>
        </w:rPr>
        <w:t>Neunter Durchlauf</w:t>
      </w:r>
    </w:p>
    <w:p w14:paraId="674D5F6E" w14:textId="39033260" w:rsidR="004F6ED7" w:rsidRDefault="004F6ED7" w:rsidP="004F6ED7">
      <w:pPr>
        <w:pStyle w:val="Main"/>
      </w:pPr>
      <w:r>
        <w:t xml:space="preserve">Die Applikation wird im Development Modus laufen gelassen, alle Daten werden erfolgreich importiert. Ein Worklog enthält eine Leistung, welche mehr als 24 Stunden beträgt. </w:t>
      </w:r>
    </w:p>
    <w:p w14:paraId="64BEF361" w14:textId="24DC435D" w:rsidR="004F6ED7" w:rsidRPr="00BD2051" w:rsidRDefault="004F6ED7" w:rsidP="00BD2051">
      <w:pPr>
        <w:pStyle w:val="Main"/>
        <w:rPr>
          <w:b/>
          <w:bCs/>
        </w:rPr>
      </w:pPr>
      <w:r w:rsidRPr="00BD2051">
        <w:rPr>
          <w:b/>
          <w:bCs/>
        </w:rPr>
        <w:t>Zehnter Durchlauf</w:t>
      </w:r>
    </w:p>
    <w:p w14:paraId="4E108DAE" w14:textId="5BFE6440" w:rsidR="00265C48" w:rsidRPr="00265C48" w:rsidRDefault="004F6ED7" w:rsidP="00BD2051">
      <w:pPr>
        <w:pStyle w:val="Main"/>
      </w:pPr>
      <w:r>
        <w:t xml:space="preserve">Die Applikation wird im Development Modus laufen gelassen, alle Daten werden erfolgreich importiert. Ein Worklog enthält einen Jira </w:t>
      </w:r>
      <w:r w:rsidR="00BD2051">
        <w:t>Projektnamen,</w:t>
      </w:r>
      <w:r>
        <w:t xml:space="preserve"> welcher in der </w:t>
      </w:r>
      <w:r w:rsidRPr="004F6ED7">
        <w:rPr>
          <w:rStyle w:val="TabelleZchn"/>
        </w:rPr>
        <w:t>Whitelist</w:t>
      </w:r>
      <w:r>
        <w:t xml:space="preserve"> Tabelle nicht vorhanden ist, es wird ein Error geloggt.</w:t>
      </w:r>
    </w:p>
    <w:sectPr w:rsidR="00265C48" w:rsidRPr="00265C48" w:rsidSect="00622AF1">
      <w:headerReference w:type="default" r:id="rId49"/>
      <w:footerReference w:type="default" r:id="rId50"/>
      <w:headerReference w:type="first" r:id="rId51"/>
      <w:footerReference w:type="first" r:id="rId52"/>
      <w:type w:val="continuous"/>
      <w:pgSz w:w="11907" w:h="16839" w:code="9"/>
      <w:pgMar w:top="1418" w:right="851" w:bottom="1134" w:left="1418" w:header="624" w:footer="567"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FB6EE" w14:textId="77777777" w:rsidR="00622AF1" w:rsidRPr="00CD6474" w:rsidRDefault="00622AF1">
      <w:r w:rsidRPr="00CD6474">
        <w:separator/>
      </w:r>
    </w:p>
  </w:endnote>
  <w:endnote w:type="continuationSeparator" w:id="0">
    <w:p w14:paraId="7AF072BB" w14:textId="77777777" w:rsidR="00622AF1" w:rsidRPr="00CD6474" w:rsidRDefault="00622AF1">
      <w:r w:rsidRPr="00CD647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B3418" w14:textId="423FEA24" w:rsidR="00911F96" w:rsidRPr="00CD6474" w:rsidRDefault="00FB1401" w:rsidP="00E46830">
    <w:pPr>
      <w:pStyle w:val="Fuzeile"/>
      <w:tabs>
        <w:tab w:val="left" w:pos="4111"/>
      </w:tabs>
      <w:rPr>
        <w:rFonts w:ascii="Imago" w:hAnsi="Imago"/>
        <w:i w:val="0"/>
        <w:color w:val="00B050"/>
      </w:rPr>
    </w:pPr>
    <w:r w:rsidRPr="00CD6474">
      <w:rPr>
        <w:rFonts w:ascii="Imago" w:hAnsi="Imago"/>
        <w:i w:val="0"/>
        <w:color w:val="00B050"/>
      </w:rPr>
      <w:t>05.04.2024</w:t>
    </w:r>
    <w:r w:rsidR="00911F96" w:rsidRPr="00CD6474">
      <w:rPr>
        <w:rFonts w:ascii="Imago" w:hAnsi="Imago"/>
        <w:i w:val="0"/>
      </w:rPr>
      <w:ptab w:relativeTo="margin" w:alignment="center" w:leader="none"/>
    </w:r>
    <w:r w:rsidR="00911F96" w:rsidRPr="00CD6474">
      <w:rPr>
        <w:rFonts w:ascii="Imago" w:hAnsi="Imago"/>
        <w:i w:val="0"/>
      </w:rPr>
      <w:fldChar w:fldCharType="begin"/>
    </w:r>
    <w:r w:rsidR="00911F96" w:rsidRPr="00CD6474">
      <w:rPr>
        <w:rFonts w:ascii="Imago" w:hAnsi="Imago"/>
        <w:i w:val="0"/>
      </w:rPr>
      <w:instrText xml:space="preserve"> PAGE </w:instrText>
    </w:r>
    <w:r w:rsidR="00911F96" w:rsidRPr="00CD6474">
      <w:rPr>
        <w:rFonts w:ascii="Imago" w:hAnsi="Imago"/>
        <w:i w:val="0"/>
      </w:rPr>
      <w:fldChar w:fldCharType="separate"/>
    </w:r>
    <w:r w:rsidR="00B116C1" w:rsidRPr="00CD6474">
      <w:rPr>
        <w:rFonts w:ascii="Imago" w:hAnsi="Imago"/>
        <w:i w:val="0"/>
      </w:rPr>
      <w:t>21</w:t>
    </w:r>
    <w:r w:rsidR="00911F96" w:rsidRPr="00CD6474">
      <w:rPr>
        <w:rFonts w:ascii="Imago" w:hAnsi="Imago"/>
        <w:i w:val="0"/>
      </w:rPr>
      <w:fldChar w:fldCharType="end"/>
    </w:r>
    <w:r w:rsidR="00911F96" w:rsidRPr="00CD6474">
      <w:rPr>
        <w:rFonts w:ascii="Imago" w:hAnsi="Imago"/>
        <w:i w:val="0"/>
      </w:rPr>
      <w:t xml:space="preserve"> / </w:t>
    </w:r>
    <w:r w:rsidR="00911F96" w:rsidRPr="00CD6474">
      <w:rPr>
        <w:rFonts w:ascii="Imago" w:hAnsi="Imago"/>
        <w:i w:val="0"/>
      </w:rPr>
      <w:fldChar w:fldCharType="begin"/>
    </w:r>
    <w:r w:rsidR="00911F96" w:rsidRPr="00CD6474">
      <w:rPr>
        <w:rFonts w:ascii="Imago" w:hAnsi="Imago"/>
        <w:i w:val="0"/>
      </w:rPr>
      <w:instrText xml:space="preserve"> NUMPAGES </w:instrText>
    </w:r>
    <w:r w:rsidR="00911F96" w:rsidRPr="00CD6474">
      <w:rPr>
        <w:rFonts w:ascii="Imago" w:hAnsi="Imago"/>
        <w:i w:val="0"/>
      </w:rPr>
      <w:fldChar w:fldCharType="separate"/>
    </w:r>
    <w:r w:rsidR="00B116C1" w:rsidRPr="00CD6474">
      <w:rPr>
        <w:rFonts w:ascii="Imago" w:hAnsi="Imago"/>
        <w:i w:val="0"/>
      </w:rPr>
      <w:t>32</w:t>
    </w:r>
    <w:r w:rsidR="00911F96" w:rsidRPr="00CD6474">
      <w:rPr>
        <w:rFonts w:ascii="Imago" w:hAnsi="Imago"/>
        <w:i w:val="0"/>
      </w:rPr>
      <w:fldChar w:fldCharType="end"/>
    </w:r>
    <w:r w:rsidR="00911F96" w:rsidRPr="00CD6474">
      <w:rPr>
        <w:rFonts w:ascii="Imago" w:hAnsi="Imago"/>
        <w:i w:val="0"/>
      </w:rPr>
      <w:ptab w:relativeTo="margin" w:alignment="right" w:leader="none"/>
    </w:r>
    <w:sdt>
      <w:sdtPr>
        <w:rPr>
          <w:rFonts w:ascii="Imago" w:hAnsi="Imago"/>
          <w:i w:val="0"/>
        </w:rPr>
        <w:alias w:val="Autor"/>
        <w:tag w:val=""/>
        <w:id w:val="1060063879"/>
        <w:placeholder>
          <w:docPart w:val="F52A2CD9E75E49519F88A2C40FC8870B"/>
        </w:placeholder>
        <w:dataBinding w:prefixMappings="xmlns:ns0='http://purl.org/dc/elements/1.1/' xmlns:ns1='http://schemas.openxmlformats.org/package/2006/metadata/core-properties' " w:xpath="/ns1:coreProperties[1]/ns0:creator[1]" w:storeItemID="{6C3C8BC8-F283-45AE-878A-BAB7291924A1}"/>
        <w:text/>
      </w:sdtPr>
      <w:sdtEndPr/>
      <w:sdtContent>
        <w:r w:rsidR="00B11944" w:rsidRPr="00CD6474">
          <w:rPr>
            <w:rFonts w:ascii="Imago" w:hAnsi="Imago"/>
            <w:i w:val="0"/>
          </w:rPr>
          <w:t xml:space="preserve">Simon </w:t>
        </w:r>
        <w:r w:rsidR="002B4170" w:rsidRPr="00CD6474">
          <w:rPr>
            <w:rFonts w:ascii="Imago" w:hAnsi="Imago"/>
            <w:i w:val="0"/>
          </w:rPr>
          <w:t>A</w:t>
        </w:r>
        <w:r w:rsidR="00B11944" w:rsidRPr="00CD6474">
          <w:rPr>
            <w:rFonts w:ascii="Imago" w:hAnsi="Imago"/>
            <w:i w:val="0"/>
          </w:rPr>
          <w:t>ndré Lötscher</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E1C82" w14:textId="2314AAFD" w:rsidR="00911F96" w:rsidRPr="00CD6474" w:rsidRDefault="008C26A0" w:rsidP="008C26A0">
    <w:pPr>
      <w:pStyle w:val="Main"/>
      <w:rPr>
        <w:b/>
        <w:bCs/>
      </w:rPr>
    </w:pPr>
    <w:r w:rsidRPr="00CD6474">
      <w:rPr>
        <w:b/>
        <w:bCs/>
      </w:rPr>
      <w:t>Softec AG</w:t>
    </w:r>
  </w:p>
  <w:p w14:paraId="6AF07BB5" w14:textId="46FED76D" w:rsidR="008C26A0" w:rsidRPr="00CD6474" w:rsidRDefault="008C26A0" w:rsidP="008C26A0">
    <w:pPr>
      <w:pStyle w:val="Main"/>
    </w:pPr>
    <w:r w:rsidRPr="00CD6474">
      <w:t>Industriestrasse 51, 6312 Steinhausen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72A32" w14:textId="77777777" w:rsidR="00622AF1" w:rsidRPr="00CD6474" w:rsidRDefault="00622AF1">
      <w:r w:rsidRPr="00CD6474">
        <w:separator/>
      </w:r>
    </w:p>
  </w:footnote>
  <w:footnote w:type="continuationSeparator" w:id="0">
    <w:p w14:paraId="0154866F" w14:textId="77777777" w:rsidR="00622AF1" w:rsidRPr="00CD6474" w:rsidRDefault="00622AF1">
      <w:r w:rsidRPr="00CD647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65" w:type="dxa"/>
      <w:tblCellMar>
        <w:left w:w="0" w:type="dxa"/>
        <w:right w:w="0" w:type="dxa"/>
      </w:tblCellMar>
      <w:tblLook w:val="01E0" w:firstRow="1" w:lastRow="1" w:firstColumn="1" w:lastColumn="1" w:noHBand="0" w:noVBand="0"/>
    </w:tblPr>
    <w:tblGrid>
      <w:gridCol w:w="9965"/>
    </w:tblGrid>
    <w:tr w:rsidR="00911F96" w:rsidRPr="00CD6474" w14:paraId="6FA6E709" w14:textId="77777777" w:rsidTr="00417464">
      <w:trPr>
        <w:trHeight w:hRule="exact" w:val="905"/>
      </w:trPr>
      <w:tc>
        <w:tcPr>
          <w:tcW w:w="9965" w:type="dxa"/>
        </w:tcPr>
        <w:p w14:paraId="1BCF02B0" w14:textId="1434F05C" w:rsidR="00911F96" w:rsidRPr="00CD6474" w:rsidRDefault="00911F96" w:rsidP="00091F24">
          <w:pPr>
            <w:jc w:val="right"/>
          </w:pPr>
        </w:p>
      </w:tc>
    </w:tr>
  </w:tbl>
  <w:p w14:paraId="70FA40F3" w14:textId="77777777" w:rsidR="00911F96" w:rsidRPr="00CD6474" w:rsidRDefault="00911F96" w:rsidP="00032993">
    <w:pPr>
      <w:pStyle w:val="EmptyLi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FA249" w14:textId="144B073A" w:rsidR="00911F96" w:rsidRPr="00CD6474" w:rsidRDefault="00911F96" w:rsidP="00790E13">
    <w:pPr>
      <w:pStyle w:val="Kopfzeile"/>
      <w:jc w:val="right"/>
      <w:rPr>
        <w:rFonts w:ascii="Roche" w:hAnsi="Roche"/>
        <w:color w:val="0070C0"/>
        <w:sz w:val="60"/>
        <w:szCs w:val="6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AB4C392"/>
    <w:lvl w:ilvl="0">
      <w:start w:val="1"/>
      <w:numFmt w:val="decimal"/>
      <w:pStyle w:val="berschrift1"/>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AD136D"/>
    <w:multiLevelType w:val="hybridMultilevel"/>
    <w:tmpl w:val="C7BE65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C47E0"/>
    <w:multiLevelType w:val="hybridMultilevel"/>
    <w:tmpl w:val="44A03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7F39B9"/>
    <w:multiLevelType w:val="hybridMultilevel"/>
    <w:tmpl w:val="C08A053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0C5C11"/>
    <w:multiLevelType w:val="hybridMultilevel"/>
    <w:tmpl w:val="74845B10"/>
    <w:lvl w:ilvl="0" w:tplc="F0D0E454">
      <w:start w:val="1"/>
      <w:numFmt w:val="decimal"/>
      <w:pStyle w:val="Ebene4"/>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13735F01"/>
    <w:multiLevelType w:val="hybridMultilevel"/>
    <w:tmpl w:val="E676E7D6"/>
    <w:lvl w:ilvl="0" w:tplc="08070003">
      <w:start w:val="1"/>
      <w:numFmt w:val="bullet"/>
      <w:lvlText w:val="o"/>
      <w:lvlJc w:val="left"/>
      <w:pPr>
        <w:ind w:left="927" w:hanging="360"/>
      </w:pPr>
      <w:rPr>
        <w:rFonts w:ascii="Courier New" w:hAnsi="Courier New" w:cs="Courier New"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6" w15:restartNumberingAfterBreak="0">
    <w:nsid w:val="18407839"/>
    <w:multiLevelType w:val="hybridMultilevel"/>
    <w:tmpl w:val="4C04CDB6"/>
    <w:lvl w:ilvl="0" w:tplc="069A9F3A">
      <w:start w:val="1"/>
      <w:numFmt w:val="decimal"/>
      <w:lvlText w:val="[%1]"/>
      <w:lvlJc w:val="left"/>
      <w:pPr>
        <w:ind w:left="1636" w:hanging="360"/>
      </w:pPr>
      <w:rPr>
        <w:rFonts w:hint="default"/>
      </w:rPr>
    </w:lvl>
    <w:lvl w:ilvl="1" w:tplc="04090005">
      <w:start w:val="1"/>
      <w:numFmt w:val="bullet"/>
      <w:lvlText w:val=""/>
      <w:lvlJc w:val="left"/>
      <w:pPr>
        <w:ind w:left="2356" w:hanging="360"/>
      </w:pPr>
      <w:rPr>
        <w:rFonts w:ascii="Wingdings" w:hAnsi="Wingdings" w:hint="default"/>
      </w:rPr>
    </w:lvl>
    <w:lvl w:ilvl="2" w:tplc="0409001B">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196C7969"/>
    <w:multiLevelType w:val="multilevel"/>
    <w:tmpl w:val="6FF8E242"/>
    <w:lvl w:ilvl="0">
      <w:start w:val="1"/>
      <w:numFmt w:val="decimal"/>
      <w:pStyle w:val="Ebene2"/>
      <w:lvlText w:val="%1"/>
      <w:lvlJc w:val="left"/>
      <w:pPr>
        <w:ind w:left="432" w:hanging="432"/>
      </w:pPr>
    </w:lvl>
    <w:lvl w:ilvl="1">
      <w:start w:val="1"/>
      <w:numFmt w:val="decimal"/>
      <w:pStyle w:val="Formatvorlage1"/>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Formatvorlage2"/>
      <w:lvlText w:val="%1.%2.%3"/>
      <w:lvlJc w:val="left"/>
      <w:pPr>
        <w:ind w:left="720" w:hanging="720"/>
      </w:pPr>
    </w:lvl>
    <w:lvl w:ilvl="3">
      <w:start w:val="1"/>
      <w:numFmt w:val="decimal"/>
      <w:pStyle w:val="Formatvorlage3"/>
      <w:lvlText w:val="%1.%2.%3.%4"/>
      <w:lvlJc w:val="left"/>
      <w:pPr>
        <w:ind w:left="2850"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9CB3086"/>
    <w:multiLevelType w:val="hybridMultilevel"/>
    <w:tmpl w:val="71E6F2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B165297"/>
    <w:multiLevelType w:val="hybridMultilevel"/>
    <w:tmpl w:val="CF741522"/>
    <w:lvl w:ilvl="0" w:tplc="08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3E6469"/>
    <w:multiLevelType w:val="hybridMultilevel"/>
    <w:tmpl w:val="0C9AC9AA"/>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F17057"/>
    <w:multiLevelType w:val="hybridMultilevel"/>
    <w:tmpl w:val="30882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303726A"/>
    <w:multiLevelType w:val="hybridMultilevel"/>
    <w:tmpl w:val="534885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6496A89"/>
    <w:multiLevelType w:val="hybridMultilevel"/>
    <w:tmpl w:val="3F88933C"/>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33B2C6E"/>
    <w:multiLevelType w:val="hybridMultilevel"/>
    <w:tmpl w:val="7228E090"/>
    <w:lvl w:ilvl="0" w:tplc="08070005">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5" w15:restartNumberingAfterBreak="0">
    <w:nsid w:val="3458470A"/>
    <w:multiLevelType w:val="hybridMultilevel"/>
    <w:tmpl w:val="75747702"/>
    <w:lvl w:ilvl="0" w:tplc="99527D46">
      <w:start w:val="1"/>
      <w:numFmt w:val="decimal"/>
      <w:pStyle w:val="berschrift2"/>
      <w:lvlText w:val="%1."/>
      <w:lvlJc w:val="left"/>
      <w:pPr>
        <w:ind w:left="720" w:hanging="360"/>
      </w:pPr>
    </w:lvl>
    <w:lvl w:ilvl="1" w:tplc="04090019" w:tentative="1">
      <w:start w:val="1"/>
      <w:numFmt w:val="lowerLetter"/>
      <w:lvlText w:val="%2."/>
      <w:lvlJc w:val="left"/>
      <w:pPr>
        <w:ind w:left="1440" w:hanging="360"/>
      </w:pPr>
    </w:lvl>
    <w:lvl w:ilvl="2" w:tplc="AF446746">
      <w:start w:val="1"/>
      <w:numFmt w:val="lowerRoman"/>
      <w:pStyle w:val="berschrift3"/>
      <w:lvlText w:val="%3."/>
      <w:lvlJc w:val="right"/>
      <w:pPr>
        <w:ind w:left="2160" w:hanging="180"/>
      </w:pPr>
    </w:lvl>
    <w:lvl w:ilvl="3" w:tplc="FD88095E">
      <w:start w:val="1"/>
      <w:numFmt w:val="decimal"/>
      <w:pStyle w:val="berschrift4"/>
      <w:lvlText w:val="%4."/>
      <w:lvlJc w:val="left"/>
      <w:pPr>
        <w:ind w:left="2880" w:hanging="360"/>
      </w:pPr>
    </w:lvl>
    <w:lvl w:ilvl="4" w:tplc="04090019" w:tentative="1">
      <w:start w:val="1"/>
      <w:numFmt w:val="lowerLetter"/>
      <w:pStyle w:val="berschrift5"/>
      <w:lvlText w:val="%5."/>
      <w:lvlJc w:val="left"/>
      <w:pPr>
        <w:ind w:left="3600" w:hanging="360"/>
      </w:pPr>
    </w:lvl>
    <w:lvl w:ilvl="5" w:tplc="0409001B" w:tentative="1">
      <w:start w:val="1"/>
      <w:numFmt w:val="lowerRoman"/>
      <w:pStyle w:val="berschrift6"/>
      <w:lvlText w:val="%6."/>
      <w:lvlJc w:val="right"/>
      <w:pPr>
        <w:ind w:left="4320" w:hanging="180"/>
      </w:pPr>
    </w:lvl>
    <w:lvl w:ilvl="6" w:tplc="0409000F" w:tentative="1">
      <w:start w:val="1"/>
      <w:numFmt w:val="decimal"/>
      <w:pStyle w:val="berschrift7"/>
      <w:lvlText w:val="%7."/>
      <w:lvlJc w:val="left"/>
      <w:pPr>
        <w:ind w:left="5040" w:hanging="360"/>
      </w:pPr>
    </w:lvl>
    <w:lvl w:ilvl="7" w:tplc="04090019">
      <w:start w:val="1"/>
      <w:numFmt w:val="lowerLetter"/>
      <w:pStyle w:val="berschrift8"/>
      <w:lvlText w:val="%8."/>
      <w:lvlJc w:val="left"/>
      <w:pPr>
        <w:ind w:left="5760" w:hanging="360"/>
      </w:pPr>
    </w:lvl>
    <w:lvl w:ilvl="8" w:tplc="0409001B" w:tentative="1">
      <w:start w:val="1"/>
      <w:numFmt w:val="lowerRoman"/>
      <w:pStyle w:val="berschrift9"/>
      <w:lvlText w:val="%9."/>
      <w:lvlJc w:val="right"/>
      <w:pPr>
        <w:ind w:left="6480" w:hanging="180"/>
      </w:pPr>
    </w:lvl>
  </w:abstractNum>
  <w:abstractNum w:abstractNumId="16" w15:restartNumberingAfterBreak="0">
    <w:nsid w:val="36D0115C"/>
    <w:multiLevelType w:val="hybridMultilevel"/>
    <w:tmpl w:val="45900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92F60C1"/>
    <w:multiLevelType w:val="hybridMultilevel"/>
    <w:tmpl w:val="1A3492C6"/>
    <w:lvl w:ilvl="0" w:tplc="08070005">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8" w15:restartNumberingAfterBreak="0">
    <w:nsid w:val="49A86C47"/>
    <w:multiLevelType w:val="hybridMultilevel"/>
    <w:tmpl w:val="7D6E6F4A"/>
    <w:lvl w:ilvl="0" w:tplc="069A9F3A">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ADC0D11"/>
    <w:multiLevelType w:val="hybridMultilevel"/>
    <w:tmpl w:val="9AC6428C"/>
    <w:lvl w:ilvl="0" w:tplc="FFFFFFFF">
      <w:start w:val="1"/>
      <w:numFmt w:val="bullet"/>
      <w:lvlText w:val=""/>
      <w:lvlJc w:val="left"/>
      <w:pPr>
        <w:ind w:left="1080" w:hanging="360"/>
      </w:pPr>
      <w:rPr>
        <w:rFonts w:ascii="Wingdings" w:hAnsi="Wingdings"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0" w15:restartNumberingAfterBreak="0">
    <w:nsid w:val="4E2F23D4"/>
    <w:multiLevelType w:val="hybridMultilevel"/>
    <w:tmpl w:val="789C75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3D96D6E"/>
    <w:multiLevelType w:val="hybridMultilevel"/>
    <w:tmpl w:val="128621A2"/>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CEF02E1"/>
    <w:multiLevelType w:val="hybridMultilevel"/>
    <w:tmpl w:val="584839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D7B02C8"/>
    <w:multiLevelType w:val="hybridMultilevel"/>
    <w:tmpl w:val="DA9C119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60CA63FE"/>
    <w:multiLevelType w:val="hybridMultilevel"/>
    <w:tmpl w:val="2B4EA3C4"/>
    <w:lvl w:ilvl="0" w:tplc="08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35E4BDA"/>
    <w:multiLevelType w:val="hybridMultilevel"/>
    <w:tmpl w:val="765ADF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A235166"/>
    <w:multiLevelType w:val="hybridMultilevel"/>
    <w:tmpl w:val="7A929E9E"/>
    <w:lvl w:ilvl="0" w:tplc="FFFFFFFF">
      <w:start w:val="1"/>
      <w:numFmt w:val="bullet"/>
      <w:lvlText w:val=""/>
      <w:lvlJc w:val="left"/>
      <w:pPr>
        <w:ind w:left="1080" w:hanging="360"/>
      </w:pPr>
      <w:rPr>
        <w:rFonts w:ascii="Wingdings" w:hAnsi="Wingdings" w:hint="default"/>
      </w:rPr>
    </w:lvl>
    <w:lvl w:ilvl="1" w:tplc="08070003">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num w:numId="1" w16cid:durableId="1096752661">
    <w:abstractNumId w:val="0"/>
  </w:num>
  <w:num w:numId="2" w16cid:durableId="1642617472">
    <w:abstractNumId w:val="15"/>
  </w:num>
  <w:num w:numId="3" w16cid:durableId="1185051521">
    <w:abstractNumId w:val="4"/>
  </w:num>
  <w:num w:numId="4" w16cid:durableId="1443917804">
    <w:abstractNumId w:val="7"/>
  </w:num>
  <w:num w:numId="5" w16cid:durableId="1937442623">
    <w:abstractNumId w:val="6"/>
  </w:num>
  <w:num w:numId="6" w16cid:durableId="19515425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92265421">
    <w:abstractNumId w:val="25"/>
  </w:num>
  <w:num w:numId="8" w16cid:durableId="568538571">
    <w:abstractNumId w:val="22"/>
  </w:num>
  <w:num w:numId="9" w16cid:durableId="923607746">
    <w:abstractNumId w:val="12"/>
  </w:num>
  <w:num w:numId="10" w16cid:durableId="1101953981">
    <w:abstractNumId w:val="20"/>
  </w:num>
  <w:num w:numId="11" w16cid:durableId="2103448500">
    <w:abstractNumId w:val="2"/>
  </w:num>
  <w:num w:numId="12" w16cid:durableId="2002462999">
    <w:abstractNumId w:val="11"/>
  </w:num>
  <w:num w:numId="13" w16cid:durableId="1762868424">
    <w:abstractNumId w:val="1"/>
  </w:num>
  <w:num w:numId="14" w16cid:durableId="1567378333">
    <w:abstractNumId w:val="24"/>
  </w:num>
  <w:num w:numId="15" w16cid:durableId="1948922528">
    <w:abstractNumId w:val="5"/>
  </w:num>
  <w:num w:numId="16" w16cid:durableId="1556433384">
    <w:abstractNumId w:val="13"/>
  </w:num>
  <w:num w:numId="17" w16cid:durableId="888804458">
    <w:abstractNumId w:val="9"/>
  </w:num>
  <w:num w:numId="18" w16cid:durableId="1519542782">
    <w:abstractNumId w:val="10"/>
  </w:num>
  <w:num w:numId="19" w16cid:durableId="1448692934">
    <w:abstractNumId w:val="21"/>
  </w:num>
  <w:num w:numId="20" w16cid:durableId="1484616753">
    <w:abstractNumId w:val="18"/>
  </w:num>
  <w:num w:numId="21" w16cid:durableId="1492478500">
    <w:abstractNumId w:val="14"/>
  </w:num>
  <w:num w:numId="22" w16cid:durableId="198472186">
    <w:abstractNumId w:val="23"/>
  </w:num>
  <w:num w:numId="23" w16cid:durableId="437795571">
    <w:abstractNumId w:val="17"/>
  </w:num>
  <w:num w:numId="24" w16cid:durableId="1274098267">
    <w:abstractNumId w:val="26"/>
  </w:num>
  <w:num w:numId="25" w16cid:durableId="1768114067">
    <w:abstractNumId w:val="8"/>
  </w:num>
  <w:num w:numId="26" w16cid:durableId="1168250994">
    <w:abstractNumId w:val="3"/>
  </w:num>
  <w:num w:numId="27" w16cid:durableId="931358194">
    <w:abstractNumId w:val="16"/>
  </w:num>
  <w:num w:numId="28" w16cid:durableId="344403111">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varDocConfidentiality" w:val="GCIFalse"/>
    <w:docVar w:name="varDocFooterShow" w:val="GCIFalse"/>
    <w:docVar w:name="varDocLang" w:val="GCIGerman"/>
    <w:docVar w:name="varDocLangPrevious" w:val="GCIEnglish"/>
    <w:docVar w:name="varDocLogoState" w:val="GCIHideLogo"/>
    <w:docVar w:name="varDocMandatoryIndication" w:val="GCIFalse"/>
    <w:docVar w:name="varDocSetupPerformed" w:val="GCITrue"/>
    <w:docVar w:name="varDocType" w:val="GCIBLANK"/>
    <w:docVar w:name="varDotVersion" w:val="GCI6.90"/>
    <w:docVar w:name="varsenaddress" w:val="GCI"/>
    <w:docVar w:name="varsenbuilding" w:val="GCI"/>
    <w:docVar w:name="varsencompanyEnglish" w:val="GCIRoche"/>
    <w:docVar w:name="varsencompanyFrench" w:val="GCIRoche"/>
    <w:docVar w:name="varsencompanyGerman" w:val="GCIRoche"/>
    <w:docVar w:name="varsencompanyItalian" w:val="GCIRoche"/>
    <w:docVar w:name="varsencompanyLocal" w:val="GCIRoche"/>
    <w:docVar w:name="varsencompanySpanish" w:val="GCIRoche"/>
    <w:docVar w:name="varsenconfidentiality" w:val="GCI"/>
    <w:docVar w:name="varsencustom_text" w:val="GCIFalse"/>
    <w:docVar w:name="varsendefault_text" w:val="GCITrue"/>
    <w:docVar w:name="varsendepartment" w:val="GCI"/>
    <w:docVar w:name="varsendepartment_short" w:val="GCI"/>
    <w:docVar w:name="varsendivision" w:val="GCICorporate"/>
    <w:docVar w:name="varsenemail" w:val="GCI"/>
    <w:docVar w:name="varsenfax" w:val="GCI"/>
    <w:docVar w:name="varsenfax_textEnglish" w:val="GCI"/>
    <w:docVar w:name="varsenfax_textFrench" w:val="GCI"/>
    <w:docVar w:name="varsenfax_textGerman" w:val="GCI"/>
    <w:docVar w:name="varsenfax_textItalian" w:val="GCI"/>
    <w:docVar w:name="varsenfax_textLocal" w:val="GCI"/>
    <w:docVar w:name="varsenfax_textSpanish" w:val="GCI"/>
    <w:docVar w:name="varsenfirst_name" w:val="GCIYael"/>
    <w:docVar w:name="varsenfunctionEnglish" w:val="GCI"/>
    <w:docVar w:name="varsenfunctionFrench" w:val="GCI"/>
    <w:docVar w:name="varsenfunctionGerman" w:val="GCI"/>
    <w:docVar w:name="varsenfunctionItalian" w:val="GCI"/>
    <w:docVar w:name="varsenfunctionLocal" w:val="GCI"/>
    <w:docVar w:name="varsenfunctionSpanish" w:val="GCI"/>
    <w:docVar w:name="varsenid" w:val="GCI1"/>
    <w:docVar w:name="varsenlanguage" w:val="GCINone"/>
    <w:docVar w:name="varsenlast_name" w:val="GCIFassbind"/>
    <w:docVar w:name="varsenletter_text_1English" w:val="GCI"/>
    <w:docVar w:name="varsenletter_text_1French" w:val="GCI"/>
    <w:docVar w:name="varsenletter_text_1German" w:val="GCI"/>
    <w:docVar w:name="varsenletter_text_1Italian" w:val="GCI"/>
    <w:docVar w:name="varsenletter_text_1Local" w:val="GCI"/>
    <w:docVar w:name="varsenletter_text_1Spanish" w:val="GCI"/>
    <w:docVar w:name="varsenletter_text_2English" w:val="GCI"/>
    <w:docVar w:name="varsenletter_text_2French" w:val="GCI"/>
    <w:docVar w:name="varsenletter_text_2German" w:val="GCI"/>
    <w:docVar w:name="varsenletter_text_2Italian" w:val="GCI"/>
    <w:docVar w:name="varsenletter_text_2Local" w:val="GCI"/>
    <w:docVar w:name="varsenletter_text_2Spanish" w:val="GCI"/>
    <w:docVar w:name="varsenletter_text_3English" w:val="GCI"/>
    <w:docVar w:name="varsenletter_text_3French" w:val="GCI"/>
    <w:docVar w:name="varsenletter_text_3German" w:val="GCI"/>
    <w:docVar w:name="varsenletter_text_3Italian" w:val="GCI"/>
    <w:docVar w:name="varsenletter_text_3Local" w:val="GCI"/>
    <w:docVar w:name="varsenletter_text_3Spanish" w:val="GCI"/>
    <w:docVar w:name="varsenletter_text_4English" w:val="GCI"/>
    <w:docVar w:name="varsenletter_text_4French" w:val="GCI"/>
    <w:docVar w:name="varsenletter_text_4German" w:val="GCI"/>
    <w:docVar w:name="varsenletter_text_4Italian" w:val="GCI"/>
    <w:docVar w:name="varsenletter_text_4Local" w:val="GCI"/>
    <w:docVar w:name="varsenletter_text_4Spanish" w:val="GCI"/>
    <w:docVar w:name="varsenlocationEnglish" w:val="GCI"/>
    <w:docVar w:name="varsenlocationFrench" w:val="GCI"/>
    <w:docVar w:name="varsenlocationGerman" w:val="GCI"/>
    <w:docVar w:name="varsenlocationItalian" w:val="GCI"/>
    <w:docVar w:name="varsenlocationLocal" w:val="GCI"/>
    <w:docVar w:name="varsenlocationSpanish" w:val="GCI"/>
    <w:docVar w:name="varsenlogo" w:val="GCIroche"/>
    <w:docVar w:name="varsenmandatory_indication" w:val="GCI"/>
    <w:docVar w:name="varsenmemo_textEnglish" w:val="GCI"/>
    <w:docVar w:name="varsenmemo_textFrench" w:val="GCI"/>
    <w:docVar w:name="varsenmemo_textGerman" w:val="GCI"/>
    <w:docVar w:name="varsenmemo_textItalian" w:val="GCI"/>
    <w:docVar w:name="varsenmemo_textLocal" w:val="GCI"/>
    <w:docVar w:name="varsenmemo_textSpanish" w:val="GCI"/>
    <w:docVar w:name="varsenphone" w:val="GCI"/>
  </w:docVars>
  <w:rsids>
    <w:rsidRoot w:val="00274F46"/>
    <w:rsid w:val="000035D8"/>
    <w:rsid w:val="00004DA2"/>
    <w:rsid w:val="00005999"/>
    <w:rsid w:val="000068F8"/>
    <w:rsid w:val="00007C44"/>
    <w:rsid w:val="00007CB7"/>
    <w:rsid w:val="00007DC1"/>
    <w:rsid w:val="000153B9"/>
    <w:rsid w:val="00015ACA"/>
    <w:rsid w:val="00016994"/>
    <w:rsid w:val="0001736C"/>
    <w:rsid w:val="00020F95"/>
    <w:rsid w:val="00021E29"/>
    <w:rsid w:val="000222C3"/>
    <w:rsid w:val="0002291E"/>
    <w:rsid w:val="000236D5"/>
    <w:rsid w:val="00023F72"/>
    <w:rsid w:val="00023FF7"/>
    <w:rsid w:val="000266EE"/>
    <w:rsid w:val="0002720B"/>
    <w:rsid w:val="00027B43"/>
    <w:rsid w:val="00031076"/>
    <w:rsid w:val="00031A7D"/>
    <w:rsid w:val="00032993"/>
    <w:rsid w:val="000333ED"/>
    <w:rsid w:val="000337CE"/>
    <w:rsid w:val="00033C27"/>
    <w:rsid w:val="0003498E"/>
    <w:rsid w:val="00035C82"/>
    <w:rsid w:val="0003635E"/>
    <w:rsid w:val="00037514"/>
    <w:rsid w:val="000402EE"/>
    <w:rsid w:val="000410EE"/>
    <w:rsid w:val="00041332"/>
    <w:rsid w:val="00045E6F"/>
    <w:rsid w:val="00045EA2"/>
    <w:rsid w:val="0004779B"/>
    <w:rsid w:val="00047903"/>
    <w:rsid w:val="00047B7E"/>
    <w:rsid w:val="00050F7A"/>
    <w:rsid w:val="00052EF4"/>
    <w:rsid w:val="000550F2"/>
    <w:rsid w:val="00055958"/>
    <w:rsid w:val="0005640D"/>
    <w:rsid w:val="0005764C"/>
    <w:rsid w:val="000676C0"/>
    <w:rsid w:val="000679B2"/>
    <w:rsid w:val="00070158"/>
    <w:rsid w:val="00071268"/>
    <w:rsid w:val="000738F6"/>
    <w:rsid w:val="00080D0E"/>
    <w:rsid w:val="00080DE4"/>
    <w:rsid w:val="00082DD6"/>
    <w:rsid w:val="00087409"/>
    <w:rsid w:val="00091F24"/>
    <w:rsid w:val="00092428"/>
    <w:rsid w:val="00094538"/>
    <w:rsid w:val="000946F9"/>
    <w:rsid w:val="000A194C"/>
    <w:rsid w:val="000A1B4E"/>
    <w:rsid w:val="000A2AB5"/>
    <w:rsid w:val="000A4691"/>
    <w:rsid w:val="000A4AF8"/>
    <w:rsid w:val="000A5B1B"/>
    <w:rsid w:val="000A5E6D"/>
    <w:rsid w:val="000A6AA6"/>
    <w:rsid w:val="000A7110"/>
    <w:rsid w:val="000B062F"/>
    <w:rsid w:val="000B0813"/>
    <w:rsid w:val="000B2DE4"/>
    <w:rsid w:val="000B3C4E"/>
    <w:rsid w:val="000B54B2"/>
    <w:rsid w:val="000B68F5"/>
    <w:rsid w:val="000B6B21"/>
    <w:rsid w:val="000B6B96"/>
    <w:rsid w:val="000B6ECD"/>
    <w:rsid w:val="000C16C8"/>
    <w:rsid w:val="000C35C5"/>
    <w:rsid w:val="000C3A4B"/>
    <w:rsid w:val="000C3E7B"/>
    <w:rsid w:val="000C45A5"/>
    <w:rsid w:val="000C4FD7"/>
    <w:rsid w:val="000C5919"/>
    <w:rsid w:val="000D1281"/>
    <w:rsid w:val="000D1470"/>
    <w:rsid w:val="000D1534"/>
    <w:rsid w:val="000D322D"/>
    <w:rsid w:val="000D57FB"/>
    <w:rsid w:val="000D666B"/>
    <w:rsid w:val="000D69E2"/>
    <w:rsid w:val="000E0757"/>
    <w:rsid w:val="000E27B6"/>
    <w:rsid w:val="000E447E"/>
    <w:rsid w:val="000E523E"/>
    <w:rsid w:val="000E6DEE"/>
    <w:rsid w:val="000E7C67"/>
    <w:rsid w:val="000F12AD"/>
    <w:rsid w:val="000F1D28"/>
    <w:rsid w:val="000F2FBF"/>
    <w:rsid w:val="000F3020"/>
    <w:rsid w:val="000F481B"/>
    <w:rsid w:val="000F52EC"/>
    <w:rsid w:val="000F58B9"/>
    <w:rsid w:val="000F6730"/>
    <w:rsid w:val="000F6E79"/>
    <w:rsid w:val="000F7DB6"/>
    <w:rsid w:val="001035B3"/>
    <w:rsid w:val="00104153"/>
    <w:rsid w:val="00104774"/>
    <w:rsid w:val="00104CB9"/>
    <w:rsid w:val="0010755B"/>
    <w:rsid w:val="001109A3"/>
    <w:rsid w:val="00111880"/>
    <w:rsid w:val="0011255D"/>
    <w:rsid w:val="00113112"/>
    <w:rsid w:val="00114A1A"/>
    <w:rsid w:val="001167C9"/>
    <w:rsid w:val="00116F82"/>
    <w:rsid w:val="00120786"/>
    <w:rsid w:val="001227CE"/>
    <w:rsid w:val="001230EF"/>
    <w:rsid w:val="0012314B"/>
    <w:rsid w:val="00123804"/>
    <w:rsid w:val="001306CB"/>
    <w:rsid w:val="0013252A"/>
    <w:rsid w:val="001335D2"/>
    <w:rsid w:val="00134B5C"/>
    <w:rsid w:val="00135BC5"/>
    <w:rsid w:val="00140E6C"/>
    <w:rsid w:val="00141BF4"/>
    <w:rsid w:val="00142BB0"/>
    <w:rsid w:val="00144A81"/>
    <w:rsid w:val="00144BA1"/>
    <w:rsid w:val="00145778"/>
    <w:rsid w:val="00146CF7"/>
    <w:rsid w:val="00147CEA"/>
    <w:rsid w:val="001509EA"/>
    <w:rsid w:val="00153FF3"/>
    <w:rsid w:val="00154794"/>
    <w:rsid w:val="001547FB"/>
    <w:rsid w:val="00155836"/>
    <w:rsid w:val="001562D3"/>
    <w:rsid w:val="0016007E"/>
    <w:rsid w:val="0016027D"/>
    <w:rsid w:val="0016078E"/>
    <w:rsid w:val="00163415"/>
    <w:rsid w:val="0016382E"/>
    <w:rsid w:val="00163869"/>
    <w:rsid w:val="00163C60"/>
    <w:rsid w:val="00164544"/>
    <w:rsid w:val="00167ABF"/>
    <w:rsid w:val="00171B6C"/>
    <w:rsid w:val="00173CC9"/>
    <w:rsid w:val="00174527"/>
    <w:rsid w:val="001757A7"/>
    <w:rsid w:val="00175EB3"/>
    <w:rsid w:val="001761E5"/>
    <w:rsid w:val="0017668B"/>
    <w:rsid w:val="00176AD2"/>
    <w:rsid w:val="00177DB3"/>
    <w:rsid w:val="001804FB"/>
    <w:rsid w:val="001805FC"/>
    <w:rsid w:val="00180A43"/>
    <w:rsid w:val="0018164D"/>
    <w:rsid w:val="0018497A"/>
    <w:rsid w:val="00185E45"/>
    <w:rsid w:val="001872A7"/>
    <w:rsid w:val="00187C05"/>
    <w:rsid w:val="00190035"/>
    <w:rsid w:val="00190235"/>
    <w:rsid w:val="001907D0"/>
    <w:rsid w:val="00191327"/>
    <w:rsid w:val="001922A2"/>
    <w:rsid w:val="001926B8"/>
    <w:rsid w:val="00193F15"/>
    <w:rsid w:val="001941B7"/>
    <w:rsid w:val="0019501E"/>
    <w:rsid w:val="00195DBD"/>
    <w:rsid w:val="00195E75"/>
    <w:rsid w:val="001968D2"/>
    <w:rsid w:val="001A0E08"/>
    <w:rsid w:val="001A0EF5"/>
    <w:rsid w:val="001A2C49"/>
    <w:rsid w:val="001A3BF3"/>
    <w:rsid w:val="001A3C09"/>
    <w:rsid w:val="001A484C"/>
    <w:rsid w:val="001A5082"/>
    <w:rsid w:val="001A593B"/>
    <w:rsid w:val="001A64F3"/>
    <w:rsid w:val="001A7B0E"/>
    <w:rsid w:val="001B16DD"/>
    <w:rsid w:val="001B1F32"/>
    <w:rsid w:val="001B3665"/>
    <w:rsid w:val="001B3DD8"/>
    <w:rsid w:val="001B3DDC"/>
    <w:rsid w:val="001B4603"/>
    <w:rsid w:val="001B66AD"/>
    <w:rsid w:val="001B7582"/>
    <w:rsid w:val="001B7F9C"/>
    <w:rsid w:val="001C0975"/>
    <w:rsid w:val="001C0B68"/>
    <w:rsid w:val="001C16D4"/>
    <w:rsid w:val="001C28F4"/>
    <w:rsid w:val="001C34E2"/>
    <w:rsid w:val="001C42F7"/>
    <w:rsid w:val="001C43D1"/>
    <w:rsid w:val="001C4B53"/>
    <w:rsid w:val="001C7714"/>
    <w:rsid w:val="001D1B9B"/>
    <w:rsid w:val="001D26E4"/>
    <w:rsid w:val="001D2F62"/>
    <w:rsid w:val="001D39C8"/>
    <w:rsid w:val="001D58DB"/>
    <w:rsid w:val="001D6122"/>
    <w:rsid w:val="001D7B88"/>
    <w:rsid w:val="001D7DF0"/>
    <w:rsid w:val="001E1FEE"/>
    <w:rsid w:val="001E20CB"/>
    <w:rsid w:val="001E25CC"/>
    <w:rsid w:val="001E7F60"/>
    <w:rsid w:val="001F0941"/>
    <w:rsid w:val="001F216E"/>
    <w:rsid w:val="001F3897"/>
    <w:rsid w:val="001F3BF8"/>
    <w:rsid w:val="001F4876"/>
    <w:rsid w:val="001F4B1E"/>
    <w:rsid w:val="001F50EB"/>
    <w:rsid w:val="001F5EBA"/>
    <w:rsid w:val="001F698B"/>
    <w:rsid w:val="001F6E55"/>
    <w:rsid w:val="001F7345"/>
    <w:rsid w:val="001F792D"/>
    <w:rsid w:val="001F7C9B"/>
    <w:rsid w:val="00200AA5"/>
    <w:rsid w:val="0020355B"/>
    <w:rsid w:val="00203BAD"/>
    <w:rsid w:val="00204AA5"/>
    <w:rsid w:val="00204F81"/>
    <w:rsid w:val="002056D7"/>
    <w:rsid w:val="0020573D"/>
    <w:rsid w:val="002077A4"/>
    <w:rsid w:val="00211433"/>
    <w:rsid w:val="00211758"/>
    <w:rsid w:val="00211EDC"/>
    <w:rsid w:val="00213B66"/>
    <w:rsid w:val="00214E82"/>
    <w:rsid w:val="00216B35"/>
    <w:rsid w:val="00217240"/>
    <w:rsid w:val="00217BA2"/>
    <w:rsid w:val="00217D51"/>
    <w:rsid w:val="00221606"/>
    <w:rsid w:val="002243A9"/>
    <w:rsid w:val="002278ED"/>
    <w:rsid w:val="002318F2"/>
    <w:rsid w:val="00231F33"/>
    <w:rsid w:val="0023228F"/>
    <w:rsid w:val="002327C3"/>
    <w:rsid w:val="00234746"/>
    <w:rsid w:val="00237B6E"/>
    <w:rsid w:val="00241161"/>
    <w:rsid w:val="00241565"/>
    <w:rsid w:val="00242A54"/>
    <w:rsid w:val="002445FC"/>
    <w:rsid w:val="00244F31"/>
    <w:rsid w:val="002501C1"/>
    <w:rsid w:val="0025060E"/>
    <w:rsid w:val="0025080C"/>
    <w:rsid w:val="00251BCF"/>
    <w:rsid w:val="00252C9A"/>
    <w:rsid w:val="0025390C"/>
    <w:rsid w:val="00253EEB"/>
    <w:rsid w:val="0025476C"/>
    <w:rsid w:val="002562F1"/>
    <w:rsid w:val="00257080"/>
    <w:rsid w:val="002616C2"/>
    <w:rsid w:val="00261C1F"/>
    <w:rsid w:val="00262562"/>
    <w:rsid w:val="00265C48"/>
    <w:rsid w:val="00266636"/>
    <w:rsid w:val="002670B1"/>
    <w:rsid w:val="002672CB"/>
    <w:rsid w:val="00271A3C"/>
    <w:rsid w:val="00272594"/>
    <w:rsid w:val="00274F46"/>
    <w:rsid w:val="00275CF8"/>
    <w:rsid w:val="00275D16"/>
    <w:rsid w:val="00282B8D"/>
    <w:rsid w:val="00283370"/>
    <w:rsid w:val="0028603B"/>
    <w:rsid w:val="00291B92"/>
    <w:rsid w:val="00292FA7"/>
    <w:rsid w:val="0029689D"/>
    <w:rsid w:val="00296CE7"/>
    <w:rsid w:val="00296DE8"/>
    <w:rsid w:val="00297695"/>
    <w:rsid w:val="00297C03"/>
    <w:rsid w:val="002A2DAE"/>
    <w:rsid w:val="002A35BE"/>
    <w:rsid w:val="002A441D"/>
    <w:rsid w:val="002A4681"/>
    <w:rsid w:val="002A54A5"/>
    <w:rsid w:val="002A5BDA"/>
    <w:rsid w:val="002A65F1"/>
    <w:rsid w:val="002A6BA6"/>
    <w:rsid w:val="002A6F24"/>
    <w:rsid w:val="002A75F0"/>
    <w:rsid w:val="002B0EC9"/>
    <w:rsid w:val="002B23DD"/>
    <w:rsid w:val="002B2589"/>
    <w:rsid w:val="002B2C7A"/>
    <w:rsid w:val="002B2E74"/>
    <w:rsid w:val="002B4170"/>
    <w:rsid w:val="002B51D8"/>
    <w:rsid w:val="002B6591"/>
    <w:rsid w:val="002B73FD"/>
    <w:rsid w:val="002B779A"/>
    <w:rsid w:val="002C027A"/>
    <w:rsid w:val="002C035C"/>
    <w:rsid w:val="002C1829"/>
    <w:rsid w:val="002C5DB3"/>
    <w:rsid w:val="002C707C"/>
    <w:rsid w:val="002D0CDB"/>
    <w:rsid w:val="002D20B3"/>
    <w:rsid w:val="002D2917"/>
    <w:rsid w:val="002D2B30"/>
    <w:rsid w:val="002D46B8"/>
    <w:rsid w:val="002D49AD"/>
    <w:rsid w:val="002D5782"/>
    <w:rsid w:val="002D6FFD"/>
    <w:rsid w:val="002D7118"/>
    <w:rsid w:val="002D71A1"/>
    <w:rsid w:val="002E10DD"/>
    <w:rsid w:val="002E1576"/>
    <w:rsid w:val="002E1666"/>
    <w:rsid w:val="002E1CA0"/>
    <w:rsid w:val="002E2BD5"/>
    <w:rsid w:val="002E3A4F"/>
    <w:rsid w:val="002E4150"/>
    <w:rsid w:val="002E4361"/>
    <w:rsid w:val="002E4A97"/>
    <w:rsid w:val="002E6378"/>
    <w:rsid w:val="002E63DA"/>
    <w:rsid w:val="002F051B"/>
    <w:rsid w:val="002F115E"/>
    <w:rsid w:val="002F2714"/>
    <w:rsid w:val="002F2C71"/>
    <w:rsid w:val="002F4489"/>
    <w:rsid w:val="002F474D"/>
    <w:rsid w:val="002F4AF4"/>
    <w:rsid w:val="002F4B11"/>
    <w:rsid w:val="002F4B8C"/>
    <w:rsid w:val="002F6A48"/>
    <w:rsid w:val="00301F69"/>
    <w:rsid w:val="003023BA"/>
    <w:rsid w:val="003027EC"/>
    <w:rsid w:val="0030281D"/>
    <w:rsid w:val="0030463C"/>
    <w:rsid w:val="003065C8"/>
    <w:rsid w:val="003077AC"/>
    <w:rsid w:val="00307D7E"/>
    <w:rsid w:val="003158E5"/>
    <w:rsid w:val="00315D93"/>
    <w:rsid w:val="00316334"/>
    <w:rsid w:val="0032057A"/>
    <w:rsid w:val="003209B8"/>
    <w:rsid w:val="00322C01"/>
    <w:rsid w:val="003230C9"/>
    <w:rsid w:val="00324E7F"/>
    <w:rsid w:val="0032526B"/>
    <w:rsid w:val="003273A0"/>
    <w:rsid w:val="00327DC9"/>
    <w:rsid w:val="00327EB9"/>
    <w:rsid w:val="00327EF7"/>
    <w:rsid w:val="00331704"/>
    <w:rsid w:val="00331F10"/>
    <w:rsid w:val="0033282F"/>
    <w:rsid w:val="00333D74"/>
    <w:rsid w:val="00334D6C"/>
    <w:rsid w:val="00335304"/>
    <w:rsid w:val="00335C29"/>
    <w:rsid w:val="00336487"/>
    <w:rsid w:val="00337905"/>
    <w:rsid w:val="00342000"/>
    <w:rsid w:val="003434F2"/>
    <w:rsid w:val="003448FF"/>
    <w:rsid w:val="00344B9F"/>
    <w:rsid w:val="0034529F"/>
    <w:rsid w:val="00346769"/>
    <w:rsid w:val="003472DA"/>
    <w:rsid w:val="00350440"/>
    <w:rsid w:val="00351B9A"/>
    <w:rsid w:val="003522DE"/>
    <w:rsid w:val="00352EF1"/>
    <w:rsid w:val="0035396A"/>
    <w:rsid w:val="00353F7B"/>
    <w:rsid w:val="00354FD7"/>
    <w:rsid w:val="00356A52"/>
    <w:rsid w:val="0035744E"/>
    <w:rsid w:val="003601C9"/>
    <w:rsid w:val="003629F6"/>
    <w:rsid w:val="00365870"/>
    <w:rsid w:val="00365F43"/>
    <w:rsid w:val="003662FD"/>
    <w:rsid w:val="00366356"/>
    <w:rsid w:val="0036705F"/>
    <w:rsid w:val="003718AE"/>
    <w:rsid w:val="00373EF5"/>
    <w:rsid w:val="003764E4"/>
    <w:rsid w:val="00376A97"/>
    <w:rsid w:val="00376E7E"/>
    <w:rsid w:val="00377894"/>
    <w:rsid w:val="0037798D"/>
    <w:rsid w:val="0038178F"/>
    <w:rsid w:val="0038310E"/>
    <w:rsid w:val="003851E6"/>
    <w:rsid w:val="00385481"/>
    <w:rsid w:val="00386466"/>
    <w:rsid w:val="00387327"/>
    <w:rsid w:val="003900DB"/>
    <w:rsid w:val="00391003"/>
    <w:rsid w:val="00391816"/>
    <w:rsid w:val="00391AE0"/>
    <w:rsid w:val="00392BE5"/>
    <w:rsid w:val="003933EB"/>
    <w:rsid w:val="00393A60"/>
    <w:rsid w:val="00393F8A"/>
    <w:rsid w:val="00394E0F"/>
    <w:rsid w:val="003956AE"/>
    <w:rsid w:val="003A1AA2"/>
    <w:rsid w:val="003A3EA7"/>
    <w:rsid w:val="003A697A"/>
    <w:rsid w:val="003A6A8E"/>
    <w:rsid w:val="003B064E"/>
    <w:rsid w:val="003B1C36"/>
    <w:rsid w:val="003B226B"/>
    <w:rsid w:val="003B4406"/>
    <w:rsid w:val="003B5475"/>
    <w:rsid w:val="003B68F7"/>
    <w:rsid w:val="003B7D98"/>
    <w:rsid w:val="003C1A97"/>
    <w:rsid w:val="003C3DAF"/>
    <w:rsid w:val="003C456B"/>
    <w:rsid w:val="003C4F2D"/>
    <w:rsid w:val="003C51ED"/>
    <w:rsid w:val="003C59EB"/>
    <w:rsid w:val="003C5FF9"/>
    <w:rsid w:val="003C635B"/>
    <w:rsid w:val="003C65EB"/>
    <w:rsid w:val="003C694F"/>
    <w:rsid w:val="003C7740"/>
    <w:rsid w:val="003C7A6F"/>
    <w:rsid w:val="003D0593"/>
    <w:rsid w:val="003D0F4E"/>
    <w:rsid w:val="003D11F4"/>
    <w:rsid w:val="003D2E07"/>
    <w:rsid w:val="003D35DB"/>
    <w:rsid w:val="003D4940"/>
    <w:rsid w:val="003D68F1"/>
    <w:rsid w:val="003D6F6B"/>
    <w:rsid w:val="003E05BA"/>
    <w:rsid w:val="003E14BC"/>
    <w:rsid w:val="003E19B5"/>
    <w:rsid w:val="003E1BAC"/>
    <w:rsid w:val="003E261C"/>
    <w:rsid w:val="003E2ABB"/>
    <w:rsid w:val="003E4CA3"/>
    <w:rsid w:val="003E63B0"/>
    <w:rsid w:val="003E73D0"/>
    <w:rsid w:val="003E77EA"/>
    <w:rsid w:val="003F07A6"/>
    <w:rsid w:val="003F206E"/>
    <w:rsid w:val="003F445C"/>
    <w:rsid w:val="003F4737"/>
    <w:rsid w:val="00400CE4"/>
    <w:rsid w:val="00402AA3"/>
    <w:rsid w:val="0040350F"/>
    <w:rsid w:val="0040364C"/>
    <w:rsid w:val="00405D30"/>
    <w:rsid w:val="004062DA"/>
    <w:rsid w:val="00407E11"/>
    <w:rsid w:val="00410CE7"/>
    <w:rsid w:val="00411081"/>
    <w:rsid w:val="004124EA"/>
    <w:rsid w:val="0041250E"/>
    <w:rsid w:val="00412C99"/>
    <w:rsid w:val="0041390D"/>
    <w:rsid w:val="00414448"/>
    <w:rsid w:val="00414618"/>
    <w:rsid w:val="004146A1"/>
    <w:rsid w:val="004159C2"/>
    <w:rsid w:val="00416276"/>
    <w:rsid w:val="00417464"/>
    <w:rsid w:val="00417541"/>
    <w:rsid w:val="00417845"/>
    <w:rsid w:val="00417C19"/>
    <w:rsid w:val="00420653"/>
    <w:rsid w:val="00421270"/>
    <w:rsid w:val="0042130D"/>
    <w:rsid w:val="00421D5E"/>
    <w:rsid w:val="004228DD"/>
    <w:rsid w:val="004231D6"/>
    <w:rsid w:val="0042447D"/>
    <w:rsid w:val="00424C76"/>
    <w:rsid w:val="00430CF8"/>
    <w:rsid w:val="00430D73"/>
    <w:rsid w:val="004365FF"/>
    <w:rsid w:val="00436EFF"/>
    <w:rsid w:val="004372D1"/>
    <w:rsid w:val="00437B91"/>
    <w:rsid w:val="004402B0"/>
    <w:rsid w:val="00440572"/>
    <w:rsid w:val="00441B56"/>
    <w:rsid w:val="00442C57"/>
    <w:rsid w:val="00443903"/>
    <w:rsid w:val="00443B87"/>
    <w:rsid w:val="00445840"/>
    <w:rsid w:val="0044585D"/>
    <w:rsid w:val="00445F38"/>
    <w:rsid w:val="00446021"/>
    <w:rsid w:val="00446369"/>
    <w:rsid w:val="004476F4"/>
    <w:rsid w:val="00450D84"/>
    <w:rsid w:val="004512FD"/>
    <w:rsid w:val="00452293"/>
    <w:rsid w:val="00453191"/>
    <w:rsid w:val="0045330D"/>
    <w:rsid w:val="00454DA6"/>
    <w:rsid w:val="00455CF3"/>
    <w:rsid w:val="00456EF0"/>
    <w:rsid w:val="00461A33"/>
    <w:rsid w:val="00462622"/>
    <w:rsid w:val="00463273"/>
    <w:rsid w:val="00463F78"/>
    <w:rsid w:val="00465424"/>
    <w:rsid w:val="00465E13"/>
    <w:rsid w:val="00467071"/>
    <w:rsid w:val="0046747E"/>
    <w:rsid w:val="00470C94"/>
    <w:rsid w:val="00470EF3"/>
    <w:rsid w:val="004716B9"/>
    <w:rsid w:val="00471DD4"/>
    <w:rsid w:val="00471F3A"/>
    <w:rsid w:val="00471F6B"/>
    <w:rsid w:val="00473E2A"/>
    <w:rsid w:val="00475898"/>
    <w:rsid w:val="0047620F"/>
    <w:rsid w:val="004803AE"/>
    <w:rsid w:val="004811B1"/>
    <w:rsid w:val="00481563"/>
    <w:rsid w:val="00482ECE"/>
    <w:rsid w:val="00483537"/>
    <w:rsid w:val="00484725"/>
    <w:rsid w:val="00492887"/>
    <w:rsid w:val="00492E43"/>
    <w:rsid w:val="0049317B"/>
    <w:rsid w:val="00494AC2"/>
    <w:rsid w:val="00494AD7"/>
    <w:rsid w:val="00495DA0"/>
    <w:rsid w:val="00496930"/>
    <w:rsid w:val="00497F31"/>
    <w:rsid w:val="004A08D2"/>
    <w:rsid w:val="004A0CC5"/>
    <w:rsid w:val="004A1C62"/>
    <w:rsid w:val="004A3215"/>
    <w:rsid w:val="004A3FF4"/>
    <w:rsid w:val="004A40D1"/>
    <w:rsid w:val="004A48D4"/>
    <w:rsid w:val="004A535F"/>
    <w:rsid w:val="004B1F10"/>
    <w:rsid w:val="004B263D"/>
    <w:rsid w:val="004B49F1"/>
    <w:rsid w:val="004C30C1"/>
    <w:rsid w:val="004C3D57"/>
    <w:rsid w:val="004C5DC9"/>
    <w:rsid w:val="004C5FCE"/>
    <w:rsid w:val="004C6144"/>
    <w:rsid w:val="004D2BE1"/>
    <w:rsid w:val="004D30DB"/>
    <w:rsid w:val="004D3895"/>
    <w:rsid w:val="004D4C12"/>
    <w:rsid w:val="004D655C"/>
    <w:rsid w:val="004D675D"/>
    <w:rsid w:val="004D6864"/>
    <w:rsid w:val="004D7F84"/>
    <w:rsid w:val="004E25F0"/>
    <w:rsid w:val="004E375C"/>
    <w:rsid w:val="004E3937"/>
    <w:rsid w:val="004E418C"/>
    <w:rsid w:val="004E67B8"/>
    <w:rsid w:val="004E6877"/>
    <w:rsid w:val="004E6C7C"/>
    <w:rsid w:val="004F08C4"/>
    <w:rsid w:val="004F19A7"/>
    <w:rsid w:val="004F2C42"/>
    <w:rsid w:val="004F3EEF"/>
    <w:rsid w:val="004F3F9D"/>
    <w:rsid w:val="004F598A"/>
    <w:rsid w:val="004F6ED7"/>
    <w:rsid w:val="004F70AB"/>
    <w:rsid w:val="00500B96"/>
    <w:rsid w:val="00502055"/>
    <w:rsid w:val="00503543"/>
    <w:rsid w:val="00505635"/>
    <w:rsid w:val="005067C8"/>
    <w:rsid w:val="005078A2"/>
    <w:rsid w:val="00510DB1"/>
    <w:rsid w:val="00511A61"/>
    <w:rsid w:val="005122F5"/>
    <w:rsid w:val="005170BB"/>
    <w:rsid w:val="0051768A"/>
    <w:rsid w:val="0051788E"/>
    <w:rsid w:val="0052154D"/>
    <w:rsid w:val="005219B6"/>
    <w:rsid w:val="005236FD"/>
    <w:rsid w:val="0052594D"/>
    <w:rsid w:val="0053031A"/>
    <w:rsid w:val="0053186A"/>
    <w:rsid w:val="005327D8"/>
    <w:rsid w:val="005333B4"/>
    <w:rsid w:val="00533AA1"/>
    <w:rsid w:val="0053455C"/>
    <w:rsid w:val="00536C6F"/>
    <w:rsid w:val="00536EDE"/>
    <w:rsid w:val="00537BD9"/>
    <w:rsid w:val="005423AC"/>
    <w:rsid w:val="00542994"/>
    <w:rsid w:val="00543EA8"/>
    <w:rsid w:val="00543F91"/>
    <w:rsid w:val="005533C9"/>
    <w:rsid w:val="00554274"/>
    <w:rsid w:val="00554DA0"/>
    <w:rsid w:val="005559A2"/>
    <w:rsid w:val="00555C70"/>
    <w:rsid w:val="005566BF"/>
    <w:rsid w:val="00556E8F"/>
    <w:rsid w:val="00560190"/>
    <w:rsid w:val="00560797"/>
    <w:rsid w:val="00561E4C"/>
    <w:rsid w:val="005647EA"/>
    <w:rsid w:val="00565BEB"/>
    <w:rsid w:val="00565CB5"/>
    <w:rsid w:val="005662CE"/>
    <w:rsid w:val="00566D77"/>
    <w:rsid w:val="0056747C"/>
    <w:rsid w:val="005706CC"/>
    <w:rsid w:val="00571D0C"/>
    <w:rsid w:val="00573544"/>
    <w:rsid w:val="005737B4"/>
    <w:rsid w:val="00580481"/>
    <w:rsid w:val="00580D4D"/>
    <w:rsid w:val="005812BB"/>
    <w:rsid w:val="0058418C"/>
    <w:rsid w:val="005842F6"/>
    <w:rsid w:val="00584544"/>
    <w:rsid w:val="00584BA3"/>
    <w:rsid w:val="005864E9"/>
    <w:rsid w:val="00590447"/>
    <w:rsid w:val="0059243F"/>
    <w:rsid w:val="0059324C"/>
    <w:rsid w:val="00594662"/>
    <w:rsid w:val="0059599B"/>
    <w:rsid w:val="00595F9E"/>
    <w:rsid w:val="005A0318"/>
    <w:rsid w:val="005A045C"/>
    <w:rsid w:val="005A0EF2"/>
    <w:rsid w:val="005A1BFC"/>
    <w:rsid w:val="005A1E4A"/>
    <w:rsid w:val="005A26CC"/>
    <w:rsid w:val="005A2E71"/>
    <w:rsid w:val="005A6EF0"/>
    <w:rsid w:val="005A7E7D"/>
    <w:rsid w:val="005B11E6"/>
    <w:rsid w:val="005B1372"/>
    <w:rsid w:val="005B2643"/>
    <w:rsid w:val="005B397E"/>
    <w:rsid w:val="005B3C2C"/>
    <w:rsid w:val="005B3E3A"/>
    <w:rsid w:val="005B4B12"/>
    <w:rsid w:val="005B691D"/>
    <w:rsid w:val="005C02CF"/>
    <w:rsid w:val="005C0C0F"/>
    <w:rsid w:val="005C158D"/>
    <w:rsid w:val="005C3D87"/>
    <w:rsid w:val="005C55F1"/>
    <w:rsid w:val="005C5B64"/>
    <w:rsid w:val="005C60FC"/>
    <w:rsid w:val="005C672D"/>
    <w:rsid w:val="005C6E78"/>
    <w:rsid w:val="005C74BA"/>
    <w:rsid w:val="005C7D3A"/>
    <w:rsid w:val="005D1790"/>
    <w:rsid w:val="005D2B72"/>
    <w:rsid w:val="005D3DE2"/>
    <w:rsid w:val="005D5F2C"/>
    <w:rsid w:val="005D619B"/>
    <w:rsid w:val="005E10E2"/>
    <w:rsid w:val="005E130F"/>
    <w:rsid w:val="005E293D"/>
    <w:rsid w:val="005E2F91"/>
    <w:rsid w:val="005E5DE2"/>
    <w:rsid w:val="005E5F85"/>
    <w:rsid w:val="005E7AF0"/>
    <w:rsid w:val="005F02B6"/>
    <w:rsid w:val="005F11F9"/>
    <w:rsid w:val="005F16E9"/>
    <w:rsid w:val="005F48D7"/>
    <w:rsid w:val="005F622C"/>
    <w:rsid w:val="005F7829"/>
    <w:rsid w:val="00601303"/>
    <w:rsid w:val="00601DC3"/>
    <w:rsid w:val="00602F6C"/>
    <w:rsid w:val="006035FB"/>
    <w:rsid w:val="00604057"/>
    <w:rsid w:val="006056BA"/>
    <w:rsid w:val="006117B7"/>
    <w:rsid w:val="00611C4D"/>
    <w:rsid w:val="00612310"/>
    <w:rsid w:val="0061295E"/>
    <w:rsid w:val="006133CA"/>
    <w:rsid w:val="00622AF1"/>
    <w:rsid w:val="00625640"/>
    <w:rsid w:val="006257D5"/>
    <w:rsid w:val="006261C0"/>
    <w:rsid w:val="006266B6"/>
    <w:rsid w:val="006279DB"/>
    <w:rsid w:val="0063195B"/>
    <w:rsid w:val="00631AB0"/>
    <w:rsid w:val="00631C9C"/>
    <w:rsid w:val="006334DB"/>
    <w:rsid w:val="00633CE7"/>
    <w:rsid w:val="00635064"/>
    <w:rsid w:val="00635558"/>
    <w:rsid w:val="00640481"/>
    <w:rsid w:val="0064244F"/>
    <w:rsid w:val="006431EA"/>
    <w:rsid w:val="006432F7"/>
    <w:rsid w:val="00643F1E"/>
    <w:rsid w:val="006441BF"/>
    <w:rsid w:val="00644933"/>
    <w:rsid w:val="00645BAC"/>
    <w:rsid w:val="00645E28"/>
    <w:rsid w:val="00645F36"/>
    <w:rsid w:val="00647478"/>
    <w:rsid w:val="006501CB"/>
    <w:rsid w:val="0065255A"/>
    <w:rsid w:val="00653102"/>
    <w:rsid w:val="00653AAE"/>
    <w:rsid w:val="006543C3"/>
    <w:rsid w:val="00656218"/>
    <w:rsid w:val="006622B5"/>
    <w:rsid w:val="00662A7D"/>
    <w:rsid w:val="00662C17"/>
    <w:rsid w:val="00663B3A"/>
    <w:rsid w:val="00663E25"/>
    <w:rsid w:val="00665712"/>
    <w:rsid w:val="00666792"/>
    <w:rsid w:val="00667FBF"/>
    <w:rsid w:val="00670712"/>
    <w:rsid w:val="0067079A"/>
    <w:rsid w:val="006708DC"/>
    <w:rsid w:val="00671633"/>
    <w:rsid w:val="00673AFD"/>
    <w:rsid w:val="00673C38"/>
    <w:rsid w:val="00674892"/>
    <w:rsid w:val="00674A44"/>
    <w:rsid w:val="00682581"/>
    <w:rsid w:val="00684471"/>
    <w:rsid w:val="00690075"/>
    <w:rsid w:val="00690458"/>
    <w:rsid w:val="00690E48"/>
    <w:rsid w:val="006945F4"/>
    <w:rsid w:val="006946A1"/>
    <w:rsid w:val="00697454"/>
    <w:rsid w:val="00697EB4"/>
    <w:rsid w:val="006A025A"/>
    <w:rsid w:val="006A261A"/>
    <w:rsid w:val="006A436A"/>
    <w:rsid w:val="006A4ED4"/>
    <w:rsid w:val="006A56AC"/>
    <w:rsid w:val="006A5F06"/>
    <w:rsid w:val="006A6365"/>
    <w:rsid w:val="006A747F"/>
    <w:rsid w:val="006A7C42"/>
    <w:rsid w:val="006B0745"/>
    <w:rsid w:val="006B081F"/>
    <w:rsid w:val="006B2582"/>
    <w:rsid w:val="006B2FDE"/>
    <w:rsid w:val="006B33AA"/>
    <w:rsid w:val="006B47A4"/>
    <w:rsid w:val="006B6204"/>
    <w:rsid w:val="006B777D"/>
    <w:rsid w:val="006C20C3"/>
    <w:rsid w:val="006C27F5"/>
    <w:rsid w:val="006C4319"/>
    <w:rsid w:val="006C4D4B"/>
    <w:rsid w:val="006C4F7D"/>
    <w:rsid w:val="006C7943"/>
    <w:rsid w:val="006C7B61"/>
    <w:rsid w:val="006C7CC3"/>
    <w:rsid w:val="006D4CC1"/>
    <w:rsid w:val="006D5B19"/>
    <w:rsid w:val="006D61CF"/>
    <w:rsid w:val="006D6DED"/>
    <w:rsid w:val="006D6FA0"/>
    <w:rsid w:val="006E0B7F"/>
    <w:rsid w:val="006E1530"/>
    <w:rsid w:val="006E369C"/>
    <w:rsid w:val="006E3F81"/>
    <w:rsid w:val="006E49DF"/>
    <w:rsid w:val="006E5022"/>
    <w:rsid w:val="006E5163"/>
    <w:rsid w:val="006E7CA3"/>
    <w:rsid w:val="006F035E"/>
    <w:rsid w:val="006F2B84"/>
    <w:rsid w:val="006F3487"/>
    <w:rsid w:val="006F3955"/>
    <w:rsid w:val="006F4191"/>
    <w:rsid w:val="006F5914"/>
    <w:rsid w:val="006F79AE"/>
    <w:rsid w:val="00700509"/>
    <w:rsid w:val="007026B0"/>
    <w:rsid w:val="00702BF9"/>
    <w:rsid w:val="007048EE"/>
    <w:rsid w:val="00705DB2"/>
    <w:rsid w:val="00706A7A"/>
    <w:rsid w:val="00706D1E"/>
    <w:rsid w:val="007102E6"/>
    <w:rsid w:val="007103D6"/>
    <w:rsid w:val="00710C26"/>
    <w:rsid w:val="00711213"/>
    <w:rsid w:val="00711ADA"/>
    <w:rsid w:val="00712211"/>
    <w:rsid w:val="00714F70"/>
    <w:rsid w:val="007158FC"/>
    <w:rsid w:val="007174AB"/>
    <w:rsid w:val="00717F0C"/>
    <w:rsid w:val="00722278"/>
    <w:rsid w:val="00723F70"/>
    <w:rsid w:val="00724906"/>
    <w:rsid w:val="00725414"/>
    <w:rsid w:val="00726014"/>
    <w:rsid w:val="00727B26"/>
    <w:rsid w:val="00730AF9"/>
    <w:rsid w:val="00731771"/>
    <w:rsid w:val="00732E4E"/>
    <w:rsid w:val="00732E67"/>
    <w:rsid w:val="00733DC7"/>
    <w:rsid w:val="00734600"/>
    <w:rsid w:val="0073460B"/>
    <w:rsid w:val="00735648"/>
    <w:rsid w:val="00735AA1"/>
    <w:rsid w:val="00736089"/>
    <w:rsid w:val="007368DC"/>
    <w:rsid w:val="0073778D"/>
    <w:rsid w:val="007416C0"/>
    <w:rsid w:val="00741D1E"/>
    <w:rsid w:val="00742615"/>
    <w:rsid w:val="00743C33"/>
    <w:rsid w:val="0074424B"/>
    <w:rsid w:val="00744BEA"/>
    <w:rsid w:val="00750D01"/>
    <w:rsid w:val="00753DD9"/>
    <w:rsid w:val="0075433B"/>
    <w:rsid w:val="00754878"/>
    <w:rsid w:val="007561A1"/>
    <w:rsid w:val="00756AB8"/>
    <w:rsid w:val="007603E7"/>
    <w:rsid w:val="007622DB"/>
    <w:rsid w:val="00762D0E"/>
    <w:rsid w:val="0076395F"/>
    <w:rsid w:val="007640CF"/>
    <w:rsid w:val="00764667"/>
    <w:rsid w:val="00770B40"/>
    <w:rsid w:val="00770B72"/>
    <w:rsid w:val="00771593"/>
    <w:rsid w:val="00772973"/>
    <w:rsid w:val="00772E95"/>
    <w:rsid w:val="007732D1"/>
    <w:rsid w:val="00774718"/>
    <w:rsid w:val="007759F2"/>
    <w:rsid w:val="00776693"/>
    <w:rsid w:val="00776CA3"/>
    <w:rsid w:val="007770F4"/>
    <w:rsid w:val="00780615"/>
    <w:rsid w:val="0078085D"/>
    <w:rsid w:val="00780B97"/>
    <w:rsid w:val="00780E9C"/>
    <w:rsid w:val="0078114F"/>
    <w:rsid w:val="007813C4"/>
    <w:rsid w:val="00781F90"/>
    <w:rsid w:val="00782567"/>
    <w:rsid w:val="00782A4E"/>
    <w:rsid w:val="00783500"/>
    <w:rsid w:val="00783593"/>
    <w:rsid w:val="00784DBD"/>
    <w:rsid w:val="00786B62"/>
    <w:rsid w:val="00786F6F"/>
    <w:rsid w:val="007908DE"/>
    <w:rsid w:val="00790E13"/>
    <w:rsid w:val="0079218E"/>
    <w:rsid w:val="00792470"/>
    <w:rsid w:val="00793373"/>
    <w:rsid w:val="0079351A"/>
    <w:rsid w:val="00793F19"/>
    <w:rsid w:val="007944C6"/>
    <w:rsid w:val="007960A1"/>
    <w:rsid w:val="0079615E"/>
    <w:rsid w:val="00796E30"/>
    <w:rsid w:val="007A009F"/>
    <w:rsid w:val="007A1A96"/>
    <w:rsid w:val="007A4E85"/>
    <w:rsid w:val="007A69B3"/>
    <w:rsid w:val="007A6B9B"/>
    <w:rsid w:val="007A77A3"/>
    <w:rsid w:val="007A7E8C"/>
    <w:rsid w:val="007A7F22"/>
    <w:rsid w:val="007B0E81"/>
    <w:rsid w:val="007B1D46"/>
    <w:rsid w:val="007B4056"/>
    <w:rsid w:val="007B428F"/>
    <w:rsid w:val="007B488A"/>
    <w:rsid w:val="007B50FF"/>
    <w:rsid w:val="007B5307"/>
    <w:rsid w:val="007B7A2D"/>
    <w:rsid w:val="007C1121"/>
    <w:rsid w:val="007C3479"/>
    <w:rsid w:val="007C5A6B"/>
    <w:rsid w:val="007C6ECA"/>
    <w:rsid w:val="007D0528"/>
    <w:rsid w:val="007D0BED"/>
    <w:rsid w:val="007D0C24"/>
    <w:rsid w:val="007D1BC2"/>
    <w:rsid w:val="007D3175"/>
    <w:rsid w:val="007D45E0"/>
    <w:rsid w:val="007D4BE7"/>
    <w:rsid w:val="007D514A"/>
    <w:rsid w:val="007D5705"/>
    <w:rsid w:val="007D7FDF"/>
    <w:rsid w:val="007E04C9"/>
    <w:rsid w:val="007E4856"/>
    <w:rsid w:val="007E6FBE"/>
    <w:rsid w:val="007F0007"/>
    <w:rsid w:val="007F0061"/>
    <w:rsid w:val="007F1687"/>
    <w:rsid w:val="007F2E1A"/>
    <w:rsid w:val="007F6441"/>
    <w:rsid w:val="007F7D28"/>
    <w:rsid w:val="00800417"/>
    <w:rsid w:val="00801389"/>
    <w:rsid w:val="00804B3F"/>
    <w:rsid w:val="0080544F"/>
    <w:rsid w:val="00805A9D"/>
    <w:rsid w:val="00805EA8"/>
    <w:rsid w:val="00806CF4"/>
    <w:rsid w:val="00806EAA"/>
    <w:rsid w:val="0081086E"/>
    <w:rsid w:val="00810FC0"/>
    <w:rsid w:val="00811F54"/>
    <w:rsid w:val="008120CE"/>
    <w:rsid w:val="008137A0"/>
    <w:rsid w:val="008202B1"/>
    <w:rsid w:val="008215D5"/>
    <w:rsid w:val="0082207A"/>
    <w:rsid w:val="0082266B"/>
    <w:rsid w:val="00822BAB"/>
    <w:rsid w:val="00823DE6"/>
    <w:rsid w:val="00825C73"/>
    <w:rsid w:val="00830EF0"/>
    <w:rsid w:val="00831BEE"/>
    <w:rsid w:val="008331E7"/>
    <w:rsid w:val="00833942"/>
    <w:rsid w:val="00837166"/>
    <w:rsid w:val="008401F8"/>
    <w:rsid w:val="00842E06"/>
    <w:rsid w:val="008433C3"/>
    <w:rsid w:val="00843525"/>
    <w:rsid w:val="00843CA5"/>
    <w:rsid w:val="00844136"/>
    <w:rsid w:val="008443CB"/>
    <w:rsid w:val="00845904"/>
    <w:rsid w:val="008465C5"/>
    <w:rsid w:val="008466ED"/>
    <w:rsid w:val="008504C4"/>
    <w:rsid w:val="00851F3C"/>
    <w:rsid w:val="00851FD8"/>
    <w:rsid w:val="00852E96"/>
    <w:rsid w:val="00853E3F"/>
    <w:rsid w:val="0085454C"/>
    <w:rsid w:val="0085492D"/>
    <w:rsid w:val="00857054"/>
    <w:rsid w:val="00861118"/>
    <w:rsid w:val="0086299C"/>
    <w:rsid w:val="0086326A"/>
    <w:rsid w:val="0086664A"/>
    <w:rsid w:val="00867452"/>
    <w:rsid w:val="008678A4"/>
    <w:rsid w:val="008707D0"/>
    <w:rsid w:val="0087298E"/>
    <w:rsid w:val="00872F18"/>
    <w:rsid w:val="00874140"/>
    <w:rsid w:val="00877100"/>
    <w:rsid w:val="008777C9"/>
    <w:rsid w:val="00877CA7"/>
    <w:rsid w:val="00881342"/>
    <w:rsid w:val="00881D1C"/>
    <w:rsid w:val="00881EA6"/>
    <w:rsid w:val="008822E3"/>
    <w:rsid w:val="008827C7"/>
    <w:rsid w:val="0088295B"/>
    <w:rsid w:val="00882C38"/>
    <w:rsid w:val="0088311E"/>
    <w:rsid w:val="0088316A"/>
    <w:rsid w:val="008848C6"/>
    <w:rsid w:val="00886855"/>
    <w:rsid w:val="0088726B"/>
    <w:rsid w:val="00887B6D"/>
    <w:rsid w:val="00891151"/>
    <w:rsid w:val="00893438"/>
    <w:rsid w:val="00893E2A"/>
    <w:rsid w:val="00893E3D"/>
    <w:rsid w:val="00895596"/>
    <w:rsid w:val="00895E8E"/>
    <w:rsid w:val="0089616F"/>
    <w:rsid w:val="00896A84"/>
    <w:rsid w:val="00896F47"/>
    <w:rsid w:val="00897830"/>
    <w:rsid w:val="00897976"/>
    <w:rsid w:val="00897F08"/>
    <w:rsid w:val="008A10DD"/>
    <w:rsid w:val="008A1CB4"/>
    <w:rsid w:val="008A25DB"/>
    <w:rsid w:val="008A392B"/>
    <w:rsid w:val="008A3AC5"/>
    <w:rsid w:val="008A658D"/>
    <w:rsid w:val="008A6FF4"/>
    <w:rsid w:val="008B0C69"/>
    <w:rsid w:val="008B0CB7"/>
    <w:rsid w:val="008B4677"/>
    <w:rsid w:val="008C1DC7"/>
    <w:rsid w:val="008C234F"/>
    <w:rsid w:val="008C26A0"/>
    <w:rsid w:val="008D1B29"/>
    <w:rsid w:val="008D3D45"/>
    <w:rsid w:val="008D5C03"/>
    <w:rsid w:val="008E1D25"/>
    <w:rsid w:val="008E2E79"/>
    <w:rsid w:val="008E3686"/>
    <w:rsid w:val="008E4198"/>
    <w:rsid w:val="008E454F"/>
    <w:rsid w:val="008E5A66"/>
    <w:rsid w:val="008E5B12"/>
    <w:rsid w:val="008E6987"/>
    <w:rsid w:val="008E6C80"/>
    <w:rsid w:val="008F1C06"/>
    <w:rsid w:val="008F521C"/>
    <w:rsid w:val="008F6BE7"/>
    <w:rsid w:val="00900F33"/>
    <w:rsid w:val="00902110"/>
    <w:rsid w:val="00902AC5"/>
    <w:rsid w:val="00902CFC"/>
    <w:rsid w:val="009049BC"/>
    <w:rsid w:val="009049FE"/>
    <w:rsid w:val="00905944"/>
    <w:rsid w:val="00906EE2"/>
    <w:rsid w:val="00910A7D"/>
    <w:rsid w:val="00911308"/>
    <w:rsid w:val="00911F96"/>
    <w:rsid w:val="00912F1F"/>
    <w:rsid w:val="00913A6A"/>
    <w:rsid w:val="00914FF2"/>
    <w:rsid w:val="0091779F"/>
    <w:rsid w:val="0092602C"/>
    <w:rsid w:val="00931567"/>
    <w:rsid w:val="0093191A"/>
    <w:rsid w:val="00932133"/>
    <w:rsid w:val="00932846"/>
    <w:rsid w:val="009339EE"/>
    <w:rsid w:val="0093470C"/>
    <w:rsid w:val="00934817"/>
    <w:rsid w:val="00934854"/>
    <w:rsid w:val="00934F48"/>
    <w:rsid w:val="00935D3E"/>
    <w:rsid w:val="009365D5"/>
    <w:rsid w:val="00937E70"/>
    <w:rsid w:val="0094074C"/>
    <w:rsid w:val="0094489C"/>
    <w:rsid w:val="00946CCD"/>
    <w:rsid w:val="009501D8"/>
    <w:rsid w:val="00954BDA"/>
    <w:rsid w:val="00955DD9"/>
    <w:rsid w:val="009563CB"/>
    <w:rsid w:val="009566A6"/>
    <w:rsid w:val="00960258"/>
    <w:rsid w:val="00960B18"/>
    <w:rsid w:val="00960CED"/>
    <w:rsid w:val="0096113D"/>
    <w:rsid w:val="00964278"/>
    <w:rsid w:val="00964286"/>
    <w:rsid w:val="009647FA"/>
    <w:rsid w:val="009709AB"/>
    <w:rsid w:val="00970F8C"/>
    <w:rsid w:val="0097236C"/>
    <w:rsid w:val="00973F42"/>
    <w:rsid w:val="009745BC"/>
    <w:rsid w:val="009752F1"/>
    <w:rsid w:val="009761F9"/>
    <w:rsid w:val="00980AB4"/>
    <w:rsid w:val="009813B8"/>
    <w:rsid w:val="0098446B"/>
    <w:rsid w:val="009847E9"/>
    <w:rsid w:val="0098630D"/>
    <w:rsid w:val="00986D9F"/>
    <w:rsid w:val="00990DF4"/>
    <w:rsid w:val="00995560"/>
    <w:rsid w:val="009958BA"/>
    <w:rsid w:val="009967F9"/>
    <w:rsid w:val="00996D80"/>
    <w:rsid w:val="00997E68"/>
    <w:rsid w:val="009A175F"/>
    <w:rsid w:val="009A25E8"/>
    <w:rsid w:val="009A32C4"/>
    <w:rsid w:val="009A3F57"/>
    <w:rsid w:val="009A407D"/>
    <w:rsid w:val="009A42BF"/>
    <w:rsid w:val="009A6410"/>
    <w:rsid w:val="009A77AB"/>
    <w:rsid w:val="009B05D7"/>
    <w:rsid w:val="009B10BD"/>
    <w:rsid w:val="009B13C2"/>
    <w:rsid w:val="009B1A71"/>
    <w:rsid w:val="009B1BBD"/>
    <w:rsid w:val="009B22E1"/>
    <w:rsid w:val="009B2A93"/>
    <w:rsid w:val="009B3101"/>
    <w:rsid w:val="009B64DE"/>
    <w:rsid w:val="009B782D"/>
    <w:rsid w:val="009B79EA"/>
    <w:rsid w:val="009C025D"/>
    <w:rsid w:val="009C086A"/>
    <w:rsid w:val="009C0E89"/>
    <w:rsid w:val="009C1A06"/>
    <w:rsid w:val="009C2D5D"/>
    <w:rsid w:val="009C2DC6"/>
    <w:rsid w:val="009C3608"/>
    <w:rsid w:val="009C416D"/>
    <w:rsid w:val="009C4B62"/>
    <w:rsid w:val="009C5745"/>
    <w:rsid w:val="009C7C0A"/>
    <w:rsid w:val="009C7D88"/>
    <w:rsid w:val="009D22E2"/>
    <w:rsid w:val="009D2499"/>
    <w:rsid w:val="009D3331"/>
    <w:rsid w:val="009D3E60"/>
    <w:rsid w:val="009D45BA"/>
    <w:rsid w:val="009D64E5"/>
    <w:rsid w:val="009D71BF"/>
    <w:rsid w:val="009D77C0"/>
    <w:rsid w:val="009E27E3"/>
    <w:rsid w:val="009E33CE"/>
    <w:rsid w:val="009E3C4C"/>
    <w:rsid w:val="009E6250"/>
    <w:rsid w:val="009E63DC"/>
    <w:rsid w:val="009F0FFF"/>
    <w:rsid w:val="009F108F"/>
    <w:rsid w:val="009F1D82"/>
    <w:rsid w:val="009F22CD"/>
    <w:rsid w:val="009F3BE7"/>
    <w:rsid w:val="009F442A"/>
    <w:rsid w:val="009F51A9"/>
    <w:rsid w:val="009F55A7"/>
    <w:rsid w:val="009F72C0"/>
    <w:rsid w:val="00A03824"/>
    <w:rsid w:val="00A03BE5"/>
    <w:rsid w:val="00A03D2A"/>
    <w:rsid w:val="00A05CDC"/>
    <w:rsid w:val="00A06CF0"/>
    <w:rsid w:val="00A074B3"/>
    <w:rsid w:val="00A07894"/>
    <w:rsid w:val="00A10971"/>
    <w:rsid w:val="00A11061"/>
    <w:rsid w:val="00A113CE"/>
    <w:rsid w:val="00A115B2"/>
    <w:rsid w:val="00A11A0D"/>
    <w:rsid w:val="00A13760"/>
    <w:rsid w:val="00A140E2"/>
    <w:rsid w:val="00A14889"/>
    <w:rsid w:val="00A14C12"/>
    <w:rsid w:val="00A15210"/>
    <w:rsid w:val="00A15A57"/>
    <w:rsid w:val="00A15B0C"/>
    <w:rsid w:val="00A16493"/>
    <w:rsid w:val="00A17ABD"/>
    <w:rsid w:val="00A2003B"/>
    <w:rsid w:val="00A212D4"/>
    <w:rsid w:val="00A25AE8"/>
    <w:rsid w:val="00A25B87"/>
    <w:rsid w:val="00A26551"/>
    <w:rsid w:val="00A27484"/>
    <w:rsid w:val="00A27DE3"/>
    <w:rsid w:val="00A30206"/>
    <w:rsid w:val="00A308A2"/>
    <w:rsid w:val="00A30FC8"/>
    <w:rsid w:val="00A32154"/>
    <w:rsid w:val="00A3327E"/>
    <w:rsid w:val="00A33306"/>
    <w:rsid w:val="00A36A1F"/>
    <w:rsid w:val="00A37200"/>
    <w:rsid w:val="00A37DA4"/>
    <w:rsid w:val="00A44C54"/>
    <w:rsid w:val="00A44D9F"/>
    <w:rsid w:val="00A45F56"/>
    <w:rsid w:val="00A460BF"/>
    <w:rsid w:val="00A46491"/>
    <w:rsid w:val="00A50F96"/>
    <w:rsid w:val="00A51568"/>
    <w:rsid w:val="00A5418A"/>
    <w:rsid w:val="00A54989"/>
    <w:rsid w:val="00A55A00"/>
    <w:rsid w:val="00A570E0"/>
    <w:rsid w:val="00A57954"/>
    <w:rsid w:val="00A60866"/>
    <w:rsid w:val="00A61E37"/>
    <w:rsid w:val="00A648D1"/>
    <w:rsid w:val="00A64CCD"/>
    <w:rsid w:val="00A65B72"/>
    <w:rsid w:val="00A66328"/>
    <w:rsid w:val="00A7092C"/>
    <w:rsid w:val="00A72E2F"/>
    <w:rsid w:val="00A73058"/>
    <w:rsid w:val="00A74EB4"/>
    <w:rsid w:val="00A752F3"/>
    <w:rsid w:val="00A77728"/>
    <w:rsid w:val="00A81950"/>
    <w:rsid w:val="00A829CD"/>
    <w:rsid w:val="00A83752"/>
    <w:rsid w:val="00A8402A"/>
    <w:rsid w:val="00A8455F"/>
    <w:rsid w:val="00A84E57"/>
    <w:rsid w:val="00A86E35"/>
    <w:rsid w:val="00A87456"/>
    <w:rsid w:val="00A92E00"/>
    <w:rsid w:val="00A94623"/>
    <w:rsid w:val="00A958AA"/>
    <w:rsid w:val="00A95B1F"/>
    <w:rsid w:val="00A95E2D"/>
    <w:rsid w:val="00A961B2"/>
    <w:rsid w:val="00A96B2B"/>
    <w:rsid w:val="00A97567"/>
    <w:rsid w:val="00AA2966"/>
    <w:rsid w:val="00AA2A5C"/>
    <w:rsid w:val="00AA2BBC"/>
    <w:rsid w:val="00AA360C"/>
    <w:rsid w:val="00AA3A5F"/>
    <w:rsid w:val="00AA3C7C"/>
    <w:rsid w:val="00AA72AC"/>
    <w:rsid w:val="00AA7402"/>
    <w:rsid w:val="00AA7720"/>
    <w:rsid w:val="00AB10D1"/>
    <w:rsid w:val="00AB1AA5"/>
    <w:rsid w:val="00AB38FD"/>
    <w:rsid w:val="00AB4C74"/>
    <w:rsid w:val="00AB6C5A"/>
    <w:rsid w:val="00AB6CE2"/>
    <w:rsid w:val="00AB768D"/>
    <w:rsid w:val="00AC0A5A"/>
    <w:rsid w:val="00AC1F77"/>
    <w:rsid w:val="00AC25AD"/>
    <w:rsid w:val="00AC2E78"/>
    <w:rsid w:val="00AC35DD"/>
    <w:rsid w:val="00AC381E"/>
    <w:rsid w:val="00AC643E"/>
    <w:rsid w:val="00AD0838"/>
    <w:rsid w:val="00AD3582"/>
    <w:rsid w:val="00AD4D39"/>
    <w:rsid w:val="00AE1F30"/>
    <w:rsid w:val="00AE3358"/>
    <w:rsid w:val="00AE523D"/>
    <w:rsid w:val="00AE7938"/>
    <w:rsid w:val="00AF23E6"/>
    <w:rsid w:val="00AF451A"/>
    <w:rsid w:val="00AF7C71"/>
    <w:rsid w:val="00B00B76"/>
    <w:rsid w:val="00B02E75"/>
    <w:rsid w:val="00B04E84"/>
    <w:rsid w:val="00B05135"/>
    <w:rsid w:val="00B05657"/>
    <w:rsid w:val="00B06740"/>
    <w:rsid w:val="00B116C1"/>
    <w:rsid w:val="00B11944"/>
    <w:rsid w:val="00B13D4A"/>
    <w:rsid w:val="00B16A96"/>
    <w:rsid w:val="00B2000F"/>
    <w:rsid w:val="00B20910"/>
    <w:rsid w:val="00B21CFF"/>
    <w:rsid w:val="00B21ECA"/>
    <w:rsid w:val="00B2232F"/>
    <w:rsid w:val="00B24D3A"/>
    <w:rsid w:val="00B25F12"/>
    <w:rsid w:val="00B274AB"/>
    <w:rsid w:val="00B279D7"/>
    <w:rsid w:val="00B30540"/>
    <w:rsid w:val="00B30C5D"/>
    <w:rsid w:val="00B30CD7"/>
    <w:rsid w:val="00B33852"/>
    <w:rsid w:val="00B33A8B"/>
    <w:rsid w:val="00B33A9B"/>
    <w:rsid w:val="00B34508"/>
    <w:rsid w:val="00B35045"/>
    <w:rsid w:val="00B350C7"/>
    <w:rsid w:val="00B3657B"/>
    <w:rsid w:val="00B37430"/>
    <w:rsid w:val="00B37A4B"/>
    <w:rsid w:val="00B40624"/>
    <w:rsid w:val="00B41919"/>
    <w:rsid w:val="00B42014"/>
    <w:rsid w:val="00B471EF"/>
    <w:rsid w:val="00B47988"/>
    <w:rsid w:val="00B47A87"/>
    <w:rsid w:val="00B47F33"/>
    <w:rsid w:val="00B532F5"/>
    <w:rsid w:val="00B57A2B"/>
    <w:rsid w:val="00B60DFA"/>
    <w:rsid w:val="00B60E37"/>
    <w:rsid w:val="00B6580E"/>
    <w:rsid w:val="00B66316"/>
    <w:rsid w:val="00B724B5"/>
    <w:rsid w:val="00B765E5"/>
    <w:rsid w:val="00B766F8"/>
    <w:rsid w:val="00B76840"/>
    <w:rsid w:val="00B772AF"/>
    <w:rsid w:val="00B77351"/>
    <w:rsid w:val="00B827AE"/>
    <w:rsid w:val="00B837A3"/>
    <w:rsid w:val="00B847B7"/>
    <w:rsid w:val="00B85B00"/>
    <w:rsid w:val="00B864A2"/>
    <w:rsid w:val="00B90B40"/>
    <w:rsid w:val="00B912EF"/>
    <w:rsid w:val="00B918ED"/>
    <w:rsid w:val="00B91AA7"/>
    <w:rsid w:val="00B91E26"/>
    <w:rsid w:val="00B9428E"/>
    <w:rsid w:val="00B942CC"/>
    <w:rsid w:val="00B9483D"/>
    <w:rsid w:val="00B953A9"/>
    <w:rsid w:val="00B96960"/>
    <w:rsid w:val="00B969C0"/>
    <w:rsid w:val="00B97ED1"/>
    <w:rsid w:val="00BA3672"/>
    <w:rsid w:val="00BA5B90"/>
    <w:rsid w:val="00BB5165"/>
    <w:rsid w:val="00BB54B7"/>
    <w:rsid w:val="00BB6408"/>
    <w:rsid w:val="00BB6D7B"/>
    <w:rsid w:val="00BC0CC2"/>
    <w:rsid w:val="00BC1724"/>
    <w:rsid w:val="00BC2549"/>
    <w:rsid w:val="00BC3F6C"/>
    <w:rsid w:val="00BC4C29"/>
    <w:rsid w:val="00BC562D"/>
    <w:rsid w:val="00BC60A7"/>
    <w:rsid w:val="00BC63C0"/>
    <w:rsid w:val="00BC6480"/>
    <w:rsid w:val="00BC6608"/>
    <w:rsid w:val="00BC6772"/>
    <w:rsid w:val="00BD0225"/>
    <w:rsid w:val="00BD19B8"/>
    <w:rsid w:val="00BD2051"/>
    <w:rsid w:val="00BD3286"/>
    <w:rsid w:val="00BD3958"/>
    <w:rsid w:val="00BD3AD3"/>
    <w:rsid w:val="00BD3F5D"/>
    <w:rsid w:val="00BD5C03"/>
    <w:rsid w:val="00BD5FA1"/>
    <w:rsid w:val="00BD6481"/>
    <w:rsid w:val="00BD74FB"/>
    <w:rsid w:val="00BD7C93"/>
    <w:rsid w:val="00BE035E"/>
    <w:rsid w:val="00BE0EA7"/>
    <w:rsid w:val="00BE2203"/>
    <w:rsid w:val="00BE2907"/>
    <w:rsid w:val="00BE33ED"/>
    <w:rsid w:val="00BE54AC"/>
    <w:rsid w:val="00BE54E5"/>
    <w:rsid w:val="00BE6171"/>
    <w:rsid w:val="00BE72E5"/>
    <w:rsid w:val="00BF0917"/>
    <w:rsid w:val="00BF31A3"/>
    <w:rsid w:val="00BF38D3"/>
    <w:rsid w:val="00BF3C4D"/>
    <w:rsid w:val="00BF543F"/>
    <w:rsid w:val="00BF57B9"/>
    <w:rsid w:val="00BF770E"/>
    <w:rsid w:val="00C00A5A"/>
    <w:rsid w:val="00C03842"/>
    <w:rsid w:val="00C040CB"/>
    <w:rsid w:val="00C054AF"/>
    <w:rsid w:val="00C0620A"/>
    <w:rsid w:val="00C06653"/>
    <w:rsid w:val="00C07C94"/>
    <w:rsid w:val="00C13BD8"/>
    <w:rsid w:val="00C14330"/>
    <w:rsid w:val="00C14C5E"/>
    <w:rsid w:val="00C157A4"/>
    <w:rsid w:val="00C15AE7"/>
    <w:rsid w:val="00C17BCF"/>
    <w:rsid w:val="00C17E7E"/>
    <w:rsid w:val="00C20D7A"/>
    <w:rsid w:val="00C220A9"/>
    <w:rsid w:val="00C221FF"/>
    <w:rsid w:val="00C22ADD"/>
    <w:rsid w:val="00C25081"/>
    <w:rsid w:val="00C2618F"/>
    <w:rsid w:val="00C27E91"/>
    <w:rsid w:val="00C27EA0"/>
    <w:rsid w:val="00C3041E"/>
    <w:rsid w:val="00C318E7"/>
    <w:rsid w:val="00C339ED"/>
    <w:rsid w:val="00C349DE"/>
    <w:rsid w:val="00C34C62"/>
    <w:rsid w:val="00C35127"/>
    <w:rsid w:val="00C369EA"/>
    <w:rsid w:val="00C409FE"/>
    <w:rsid w:val="00C459B4"/>
    <w:rsid w:val="00C45C8D"/>
    <w:rsid w:val="00C47010"/>
    <w:rsid w:val="00C47D1A"/>
    <w:rsid w:val="00C511F8"/>
    <w:rsid w:val="00C514ED"/>
    <w:rsid w:val="00C52BAF"/>
    <w:rsid w:val="00C533AE"/>
    <w:rsid w:val="00C53A7F"/>
    <w:rsid w:val="00C55C20"/>
    <w:rsid w:val="00C56018"/>
    <w:rsid w:val="00C56606"/>
    <w:rsid w:val="00C56D2C"/>
    <w:rsid w:val="00C56EC5"/>
    <w:rsid w:val="00C57D00"/>
    <w:rsid w:val="00C60FC6"/>
    <w:rsid w:val="00C61790"/>
    <w:rsid w:val="00C63971"/>
    <w:rsid w:val="00C64051"/>
    <w:rsid w:val="00C64DFB"/>
    <w:rsid w:val="00C67635"/>
    <w:rsid w:val="00C70E72"/>
    <w:rsid w:val="00C710CD"/>
    <w:rsid w:val="00C71366"/>
    <w:rsid w:val="00C71660"/>
    <w:rsid w:val="00C72818"/>
    <w:rsid w:val="00C73773"/>
    <w:rsid w:val="00C73CDE"/>
    <w:rsid w:val="00C74BC3"/>
    <w:rsid w:val="00C7698C"/>
    <w:rsid w:val="00C8079F"/>
    <w:rsid w:val="00C80BB0"/>
    <w:rsid w:val="00C83CCE"/>
    <w:rsid w:val="00C84224"/>
    <w:rsid w:val="00C858FE"/>
    <w:rsid w:val="00C85945"/>
    <w:rsid w:val="00C9027D"/>
    <w:rsid w:val="00C90946"/>
    <w:rsid w:val="00C940D6"/>
    <w:rsid w:val="00C95A32"/>
    <w:rsid w:val="00C9796B"/>
    <w:rsid w:val="00CA26F2"/>
    <w:rsid w:val="00CA4A3C"/>
    <w:rsid w:val="00CA4F51"/>
    <w:rsid w:val="00CA6B1D"/>
    <w:rsid w:val="00CA7590"/>
    <w:rsid w:val="00CB19DE"/>
    <w:rsid w:val="00CB24F4"/>
    <w:rsid w:val="00CB3334"/>
    <w:rsid w:val="00CB3FA2"/>
    <w:rsid w:val="00CB44EC"/>
    <w:rsid w:val="00CB5711"/>
    <w:rsid w:val="00CB6B9A"/>
    <w:rsid w:val="00CB74F9"/>
    <w:rsid w:val="00CC0276"/>
    <w:rsid w:val="00CC0706"/>
    <w:rsid w:val="00CC3CDE"/>
    <w:rsid w:val="00CC6354"/>
    <w:rsid w:val="00CC68F8"/>
    <w:rsid w:val="00CC7720"/>
    <w:rsid w:val="00CD0340"/>
    <w:rsid w:val="00CD0F29"/>
    <w:rsid w:val="00CD2FC5"/>
    <w:rsid w:val="00CD3556"/>
    <w:rsid w:val="00CD6474"/>
    <w:rsid w:val="00CE04A1"/>
    <w:rsid w:val="00CE0624"/>
    <w:rsid w:val="00CE0C48"/>
    <w:rsid w:val="00CE0CA2"/>
    <w:rsid w:val="00CE283F"/>
    <w:rsid w:val="00CE32B2"/>
    <w:rsid w:val="00CE34B4"/>
    <w:rsid w:val="00CE7F40"/>
    <w:rsid w:val="00CF0653"/>
    <w:rsid w:val="00CF0ABB"/>
    <w:rsid w:val="00CF4C9D"/>
    <w:rsid w:val="00CF623B"/>
    <w:rsid w:val="00CF6452"/>
    <w:rsid w:val="00CF66AC"/>
    <w:rsid w:val="00CF7155"/>
    <w:rsid w:val="00D02DB1"/>
    <w:rsid w:val="00D02FDF"/>
    <w:rsid w:val="00D04ECF"/>
    <w:rsid w:val="00D07A6A"/>
    <w:rsid w:val="00D10164"/>
    <w:rsid w:val="00D1119C"/>
    <w:rsid w:val="00D12312"/>
    <w:rsid w:val="00D12C8B"/>
    <w:rsid w:val="00D12F51"/>
    <w:rsid w:val="00D24318"/>
    <w:rsid w:val="00D26C19"/>
    <w:rsid w:val="00D2767B"/>
    <w:rsid w:val="00D31360"/>
    <w:rsid w:val="00D34160"/>
    <w:rsid w:val="00D34D8D"/>
    <w:rsid w:val="00D360DE"/>
    <w:rsid w:val="00D36EAF"/>
    <w:rsid w:val="00D37BA0"/>
    <w:rsid w:val="00D408F6"/>
    <w:rsid w:val="00D4190D"/>
    <w:rsid w:val="00D421C5"/>
    <w:rsid w:val="00D435EE"/>
    <w:rsid w:val="00D43F49"/>
    <w:rsid w:val="00D44FE7"/>
    <w:rsid w:val="00D45276"/>
    <w:rsid w:val="00D47390"/>
    <w:rsid w:val="00D50E7D"/>
    <w:rsid w:val="00D526BE"/>
    <w:rsid w:val="00D52AA1"/>
    <w:rsid w:val="00D5375C"/>
    <w:rsid w:val="00D53D14"/>
    <w:rsid w:val="00D5473E"/>
    <w:rsid w:val="00D5501F"/>
    <w:rsid w:val="00D559A9"/>
    <w:rsid w:val="00D56AA2"/>
    <w:rsid w:val="00D57A85"/>
    <w:rsid w:val="00D57A9B"/>
    <w:rsid w:val="00D6011F"/>
    <w:rsid w:val="00D60613"/>
    <w:rsid w:val="00D6188C"/>
    <w:rsid w:val="00D64989"/>
    <w:rsid w:val="00D66EC3"/>
    <w:rsid w:val="00D672C8"/>
    <w:rsid w:val="00D67459"/>
    <w:rsid w:val="00D70067"/>
    <w:rsid w:val="00D73236"/>
    <w:rsid w:val="00D7403A"/>
    <w:rsid w:val="00D76980"/>
    <w:rsid w:val="00D77AD3"/>
    <w:rsid w:val="00D82B55"/>
    <w:rsid w:val="00D83569"/>
    <w:rsid w:val="00D85C55"/>
    <w:rsid w:val="00D8685A"/>
    <w:rsid w:val="00D8688D"/>
    <w:rsid w:val="00D91D70"/>
    <w:rsid w:val="00D93D88"/>
    <w:rsid w:val="00D963F4"/>
    <w:rsid w:val="00D96D0A"/>
    <w:rsid w:val="00D96F30"/>
    <w:rsid w:val="00D971CB"/>
    <w:rsid w:val="00DA02A0"/>
    <w:rsid w:val="00DA0C01"/>
    <w:rsid w:val="00DA333A"/>
    <w:rsid w:val="00DA3953"/>
    <w:rsid w:val="00DA6366"/>
    <w:rsid w:val="00DA7403"/>
    <w:rsid w:val="00DB1477"/>
    <w:rsid w:val="00DB2650"/>
    <w:rsid w:val="00DB3CB2"/>
    <w:rsid w:val="00DB68C8"/>
    <w:rsid w:val="00DB7274"/>
    <w:rsid w:val="00DB7963"/>
    <w:rsid w:val="00DC06B6"/>
    <w:rsid w:val="00DC0C54"/>
    <w:rsid w:val="00DC51B1"/>
    <w:rsid w:val="00DC554F"/>
    <w:rsid w:val="00DC60CA"/>
    <w:rsid w:val="00DC706C"/>
    <w:rsid w:val="00DD01AA"/>
    <w:rsid w:val="00DD1EEC"/>
    <w:rsid w:val="00DD4E3A"/>
    <w:rsid w:val="00DD5624"/>
    <w:rsid w:val="00DD6169"/>
    <w:rsid w:val="00DD64FD"/>
    <w:rsid w:val="00DD7AB1"/>
    <w:rsid w:val="00DE20CE"/>
    <w:rsid w:val="00DE29EA"/>
    <w:rsid w:val="00DE435D"/>
    <w:rsid w:val="00DE6131"/>
    <w:rsid w:val="00DE6971"/>
    <w:rsid w:val="00DF2BDC"/>
    <w:rsid w:val="00DF2E05"/>
    <w:rsid w:val="00DF394B"/>
    <w:rsid w:val="00DF6E85"/>
    <w:rsid w:val="00DF6F08"/>
    <w:rsid w:val="00DF7B02"/>
    <w:rsid w:val="00E00F93"/>
    <w:rsid w:val="00E01026"/>
    <w:rsid w:val="00E0286E"/>
    <w:rsid w:val="00E02BC5"/>
    <w:rsid w:val="00E0301D"/>
    <w:rsid w:val="00E038D1"/>
    <w:rsid w:val="00E04306"/>
    <w:rsid w:val="00E059D5"/>
    <w:rsid w:val="00E072E1"/>
    <w:rsid w:val="00E07401"/>
    <w:rsid w:val="00E10A31"/>
    <w:rsid w:val="00E1110C"/>
    <w:rsid w:val="00E11EC3"/>
    <w:rsid w:val="00E14E5D"/>
    <w:rsid w:val="00E164AD"/>
    <w:rsid w:val="00E16C08"/>
    <w:rsid w:val="00E20E1D"/>
    <w:rsid w:val="00E21E71"/>
    <w:rsid w:val="00E2289D"/>
    <w:rsid w:val="00E22925"/>
    <w:rsid w:val="00E233C0"/>
    <w:rsid w:val="00E237E5"/>
    <w:rsid w:val="00E312EC"/>
    <w:rsid w:val="00E3142D"/>
    <w:rsid w:val="00E335B9"/>
    <w:rsid w:val="00E33DE6"/>
    <w:rsid w:val="00E354E1"/>
    <w:rsid w:val="00E36E33"/>
    <w:rsid w:val="00E407B4"/>
    <w:rsid w:val="00E41562"/>
    <w:rsid w:val="00E42191"/>
    <w:rsid w:val="00E42626"/>
    <w:rsid w:val="00E42897"/>
    <w:rsid w:val="00E42D21"/>
    <w:rsid w:val="00E4407A"/>
    <w:rsid w:val="00E4414B"/>
    <w:rsid w:val="00E46830"/>
    <w:rsid w:val="00E47E5E"/>
    <w:rsid w:val="00E513F0"/>
    <w:rsid w:val="00E5352B"/>
    <w:rsid w:val="00E5506E"/>
    <w:rsid w:val="00E569E2"/>
    <w:rsid w:val="00E600AC"/>
    <w:rsid w:val="00E611A6"/>
    <w:rsid w:val="00E612D2"/>
    <w:rsid w:val="00E61DAE"/>
    <w:rsid w:val="00E62461"/>
    <w:rsid w:val="00E63F41"/>
    <w:rsid w:val="00E64F9A"/>
    <w:rsid w:val="00E654F1"/>
    <w:rsid w:val="00E6550F"/>
    <w:rsid w:val="00E67713"/>
    <w:rsid w:val="00E7092B"/>
    <w:rsid w:val="00E72968"/>
    <w:rsid w:val="00E72E71"/>
    <w:rsid w:val="00E7590C"/>
    <w:rsid w:val="00E7600D"/>
    <w:rsid w:val="00E77AEF"/>
    <w:rsid w:val="00E77B2C"/>
    <w:rsid w:val="00E8119F"/>
    <w:rsid w:val="00E81B6F"/>
    <w:rsid w:val="00E823B0"/>
    <w:rsid w:val="00E85F55"/>
    <w:rsid w:val="00E86B5C"/>
    <w:rsid w:val="00E87788"/>
    <w:rsid w:val="00E87DDA"/>
    <w:rsid w:val="00E909FA"/>
    <w:rsid w:val="00E91C33"/>
    <w:rsid w:val="00E93E2A"/>
    <w:rsid w:val="00E96FFA"/>
    <w:rsid w:val="00E97699"/>
    <w:rsid w:val="00E97AF7"/>
    <w:rsid w:val="00EA0A0C"/>
    <w:rsid w:val="00EA1C84"/>
    <w:rsid w:val="00EA24AC"/>
    <w:rsid w:val="00EA4D78"/>
    <w:rsid w:val="00EA7AC9"/>
    <w:rsid w:val="00EB001B"/>
    <w:rsid w:val="00EB044C"/>
    <w:rsid w:val="00EB08C8"/>
    <w:rsid w:val="00EB49C7"/>
    <w:rsid w:val="00EB7225"/>
    <w:rsid w:val="00EC1325"/>
    <w:rsid w:val="00EC22E3"/>
    <w:rsid w:val="00EC3B1B"/>
    <w:rsid w:val="00EC3DAC"/>
    <w:rsid w:val="00EC5D91"/>
    <w:rsid w:val="00ED001F"/>
    <w:rsid w:val="00ED0A63"/>
    <w:rsid w:val="00ED1EF3"/>
    <w:rsid w:val="00ED2011"/>
    <w:rsid w:val="00ED256D"/>
    <w:rsid w:val="00ED3565"/>
    <w:rsid w:val="00ED3594"/>
    <w:rsid w:val="00ED3A19"/>
    <w:rsid w:val="00ED46E9"/>
    <w:rsid w:val="00ED68AC"/>
    <w:rsid w:val="00ED7BCD"/>
    <w:rsid w:val="00EE0A6F"/>
    <w:rsid w:val="00EE1E88"/>
    <w:rsid w:val="00EE2278"/>
    <w:rsid w:val="00EE3F96"/>
    <w:rsid w:val="00EE5B43"/>
    <w:rsid w:val="00EF095B"/>
    <w:rsid w:val="00EF1587"/>
    <w:rsid w:val="00EF34B8"/>
    <w:rsid w:val="00EF37F5"/>
    <w:rsid w:val="00EF3D0C"/>
    <w:rsid w:val="00EF5822"/>
    <w:rsid w:val="00EF62D9"/>
    <w:rsid w:val="00EF6EB5"/>
    <w:rsid w:val="00EF7D4E"/>
    <w:rsid w:val="00F003DE"/>
    <w:rsid w:val="00F01948"/>
    <w:rsid w:val="00F0255E"/>
    <w:rsid w:val="00F02B64"/>
    <w:rsid w:val="00F031EB"/>
    <w:rsid w:val="00F051A7"/>
    <w:rsid w:val="00F055CB"/>
    <w:rsid w:val="00F0681F"/>
    <w:rsid w:val="00F0781B"/>
    <w:rsid w:val="00F1175A"/>
    <w:rsid w:val="00F11871"/>
    <w:rsid w:val="00F121BE"/>
    <w:rsid w:val="00F13E96"/>
    <w:rsid w:val="00F165F4"/>
    <w:rsid w:val="00F22D55"/>
    <w:rsid w:val="00F23B1E"/>
    <w:rsid w:val="00F24960"/>
    <w:rsid w:val="00F2555A"/>
    <w:rsid w:val="00F263E3"/>
    <w:rsid w:val="00F26637"/>
    <w:rsid w:val="00F275F5"/>
    <w:rsid w:val="00F318D1"/>
    <w:rsid w:val="00F31DDC"/>
    <w:rsid w:val="00F34219"/>
    <w:rsid w:val="00F34BF6"/>
    <w:rsid w:val="00F358A6"/>
    <w:rsid w:val="00F370D6"/>
    <w:rsid w:val="00F37822"/>
    <w:rsid w:val="00F37CD6"/>
    <w:rsid w:val="00F405F3"/>
    <w:rsid w:val="00F40E0C"/>
    <w:rsid w:val="00F430C6"/>
    <w:rsid w:val="00F432BE"/>
    <w:rsid w:val="00F44C02"/>
    <w:rsid w:val="00F44FF4"/>
    <w:rsid w:val="00F45AE4"/>
    <w:rsid w:val="00F45AE9"/>
    <w:rsid w:val="00F50CC2"/>
    <w:rsid w:val="00F53095"/>
    <w:rsid w:val="00F55D9E"/>
    <w:rsid w:val="00F57231"/>
    <w:rsid w:val="00F611B7"/>
    <w:rsid w:val="00F651AA"/>
    <w:rsid w:val="00F65EAD"/>
    <w:rsid w:val="00F66EFF"/>
    <w:rsid w:val="00F70DC4"/>
    <w:rsid w:val="00F70FBF"/>
    <w:rsid w:val="00F7105B"/>
    <w:rsid w:val="00F721E2"/>
    <w:rsid w:val="00F733C8"/>
    <w:rsid w:val="00F766AD"/>
    <w:rsid w:val="00F7701F"/>
    <w:rsid w:val="00F80141"/>
    <w:rsid w:val="00F83515"/>
    <w:rsid w:val="00F839ED"/>
    <w:rsid w:val="00F870F6"/>
    <w:rsid w:val="00F925C3"/>
    <w:rsid w:val="00F93C1B"/>
    <w:rsid w:val="00F944BD"/>
    <w:rsid w:val="00F9473A"/>
    <w:rsid w:val="00F94B05"/>
    <w:rsid w:val="00F94C08"/>
    <w:rsid w:val="00F95057"/>
    <w:rsid w:val="00F95C2C"/>
    <w:rsid w:val="00F96016"/>
    <w:rsid w:val="00F97A99"/>
    <w:rsid w:val="00FA15F8"/>
    <w:rsid w:val="00FA2629"/>
    <w:rsid w:val="00FA2C05"/>
    <w:rsid w:val="00FA7461"/>
    <w:rsid w:val="00FA7462"/>
    <w:rsid w:val="00FB06B9"/>
    <w:rsid w:val="00FB1401"/>
    <w:rsid w:val="00FB338C"/>
    <w:rsid w:val="00FB3CBD"/>
    <w:rsid w:val="00FB4D36"/>
    <w:rsid w:val="00FB6347"/>
    <w:rsid w:val="00FC04D6"/>
    <w:rsid w:val="00FC0ECA"/>
    <w:rsid w:val="00FC1D6E"/>
    <w:rsid w:val="00FC38C4"/>
    <w:rsid w:val="00FC5191"/>
    <w:rsid w:val="00FC70C5"/>
    <w:rsid w:val="00FC7B2E"/>
    <w:rsid w:val="00FD02A2"/>
    <w:rsid w:val="00FD3D32"/>
    <w:rsid w:val="00FD405F"/>
    <w:rsid w:val="00FD42D6"/>
    <w:rsid w:val="00FD4BE4"/>
    <w:rsid w:val="00FD531C"/>
    <w:rsid w:val="00FE0AE6"/>
    <w:rsid w:val="00FE0C53"/>
    <w:rsid w:val="00FE43F7"/>
    <w:rsid w:val="00FE55B1"/>
    <w:rsid w:val="00FE5F4C"/>
    <w:rsid w:val="00FE6495"/>
    <w:rsid w:val="00FE6DA8"/>
    <w:rsid w:val="00FF1762"/>
    <w:rsid w:val="00FF2546"/>
    <w:rsid w:val="00FF345D"/>
    <w:rsid w:val="00FF6F7A"/>
    <w:rsid w:val="00FF7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FD97B"/>
  <w15:docId w15:val="{44F0BA11-0CBA-443A-B5E8-B9CF27B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7" w:semiHidden="1" w:unhideWhenUsed="1"/>
    <w:lsdException w:name="heading 8" w:semiHidden="1" w:unhideWhenUsed="1"/>
    <w:lsdException w:name="heading 9" w:semiHidden="1" w:unhideWhenUsed="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rsid w:val="00A77728"/>
    <w:pPr>
      <w:widowControl w:val="0"/>
      <w:spacing w:line="260" w:lineRule="atLeast"/>
    </w:pPr>
    <w:rPr>
      <w:rFonts w:ascii="Minion" w:hAnsi="Minion"/>
      <w:sz w:val="22"/>
      <w:lang w:val="de-CH" w:eastAsia="ru-RU"/>
    </w:rPr>
  </w:style>
  <w:style w:type="paragraph" w:styleId="berschrift1">
    <w:name w:val="heading 1"/>
    <w:basedOn w:val="Standard"/>
    <w:next w:val="Ebene4"/>
    <w:rsid w:val="00A77728"/>
    <w:pPr>
      <w:keepNext/>
      <w:numPr>
        <w:numId w:val="1"/>
      </w:numPr>
      <w:spacing w:before="240"/>
      <w:outlineLvl w:val="0"/>
    </w:pPr>
    <w:rPr>
      <w:i/>
      <w:sz w:val="36"/>
    </w:rPr>
  </w:style>
  <w:style w:type="paragraph" w:styleId="berschrift2">
    <w:name w:val="heading 2"/>
    <w:aliases w:val="Ebene 3"/>
    <w:next w:val="Standard"/>
    <w:link w:val="berschrift2Zchn"/>
    <w:rsid w:val="00CF623B"/>
    <w:pPr>
      <w:numPr>
        <w:numId w:val="2"/>
      </w:numPr>
      <w:ind w:left="357" w:hanging="357"/>
      <w:outlineLvl w:val="1"/>
    </w:pPr>
    <w:rPr>
      <w:rFonts w:ascii="Minion" w:hAnsi="Minion"/>
      <w:i/>
      <w:sz w:val="28"/>
      <w:lang w:val="de-CH" w:eastAsia="ru-RU"/>
    </w:rPr>
  </w:style>
  <w:style w:type="paragraph" w:styleId="berschrift3">
    <w:name w:val="heading 3"/>
    <w:basedOn w:val="berschrift2"/>
    <w:next w:val="Standard"/>
    <w:link w:val="berschrift3Zchn"/>
    <w:rsid w:val="00C15AE7"/>
    <w:pPr>
      <w:numPr>
        <w:ilvl w:val="2"/>
      </w:numPr>
      <w:outlineLvl w:val="2"/>
    </w:pPr>
  </w:style>
  <w:style w:type="paragraph" w:styleId="berschrift4">
    <w:name w:val="heading 4"/>
    <w:basedOn w:val="berschrift3"/>
    <w:next w:val="Standard"/>
    <w:rsid w:val="00C15AE7"/>
    <w:pPr>
      <w:numPr>
        <w:ilvl w:val="3"/>
      </w:numPr>
      <w:outlineLvl w:val="3"/>
    </w:pPr>
  </w:style>
  <w:style w:type="paragraph" w:styleId="berschrift5">
    <w:name w:val="heading 5"/>
    <w:basedOn w:val="berschrift4"/>
    <w:next w:val="Standard"/>
    <w:rsid w:val="00C15AE7"/>
    <w:pPr>
      <w:numPr>
        <w:ilvl w:val="4"/>
      </w:numPr>
      <w:outlineLvl w:val="4"/>
    </w:pPr>
  </w:style>
  <w:style w:type="paragraph" w:styleId="berschrift6">
    <w:name w:val="heading 6"/>
    <w:basedOn w:val="berschrift5"/>
    <w:next w:val="Standard"/>
    <w:rsid w:val="00C15AE7"/>
    <w:pPr>
      <w:numPr>
        <w:ilvl w:val="5"/>
      </w:numPr>
      <w:outlineLvl w:val="5"/>
    </w:pPr>
  </w:style>
  <w:style w:type="paragraph" w:styleId="berschrift7">
    <w:name w:val="heading 7"/>
    <w:basedOn w:val="berschrift6"/>
    <w:next w:val="Standard"/>
    <w:rsid w:val="00C15AE7"/>
    <w:pPr>
      <w:numPr>
        <w:ilvl w:val="6"/>
      </w:numPr>
      <w:outlineLvl w:val="6"/>
    </w:pPr>
  </w:style>
  <w:style w:type="paragraph" w:styleId="berschrift8">
    <w:name w:val="heading 8"/>
    <w:basedOn w:val="berschrift7"/>
    <w:next w:val="Standard"/>
    <w:rsid w:val="00C15AE7"/>
    <w:pPr>
      <w:numPr>
        <w:ilvl w:val="7"/>
      </w:numPr>
      <w:outlineLvl w:val="7"/>
    </w:pPr>
  </w:style>
  <w:style w:type="paragraph" w:styleId="berschrift9">
    <w:name w:val="heading 9"/>
    <w:basedOn w:val="berschrift8"/>
    <w:next w:val="Standard"/>
    <w:rsid w:val="00C15AE7"/>
    <w:pPr>
      <w:numPr>
        <w:ilvl w:val="8"/>
      </w:numPr>
      <w:tabs>
        <w:tab w:val="num" w:pos="360"/>
      </w:tabs>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C15AE7"/>
  </w:style>
  <w:style w:type="paragraph" w:styleId="Fuzeile">
    <w:name w:val="footer"/>
    <w:basedOn w:val="Standard"/>
    <w:link w:val="FuzeileZchn"/>
    <w:uiPriority w:val="99"/>
    <w:rsid w:val="00C15AE7"/>
    <w:pPr>
      <w:spacing w:line="220" w:lineRule="exact"/>
    </w:pPr>
    <w:rPr>
      <w:i/>
      <w:sz w:val="18"/>
    </w:rPr>
  </w:style>
  <w:style w:type="paragraph" w:customStyle="1" w:styleId="EmptyLine">
    <w:name w:val="EmptyLine"/>
    <w:basedOn w:val="Standard"/>
    <w:rsid w:val="00C15AE7"/>
    <w:pPr>
      <w:spacing w:line="10" w:lineRule="exact"/>
    </w:pPr>
    <w:rPr>
      <w:color w:val="FFFFFF"/>
    </w:rPr>
  </w:style>
  <w:style w:type="paragraph" w:customStyle="1" w:styleId="DocumentType">
    <w:name w:val="DocumentType"/>
    <w:basedOn w:val="Standard"/>
    <w:rsid w:val="00C15AE7"/>
    <w:pPr>
      <w:framePr w:hSpace="181" w:wrap="around" w:vAnchor="page" w:hAnchor="text" w:y="625"/>
      <w:spacing w:before="57"/>
    </w:pPr>
    <w:rPr>
      <w:i/>
      <w:sz w:val="54"/>
    </w:rPr>
  </w:style>
  <w:style w:type="paragraph" w:customStyle="1" w:styleId="FaxDisclaimer">
    <w:name w:val="FaxDisclaimer"/>
    <w:basedOn w:val="Standard"/>
    <w:rsid w:val="00BC1724"/>
    <w:pPr>
      <w:spacing w:line="200" w:lineRule="exact"/>
      <w:ind w:left="11"/>
    </w:pPr>
    <w:rPr>
      <w:sz w:val="16"/>
    </w:rPr>
  </w:style>
  <w:style w:type="table" w:styleId="Tabellenraster">
    <w:name w:val="Table Grid"/>
    <w:basedOn w:val="NormaleTabelle"/>
    <w:rsid w:val="006A7C42"/>
    <w:pPr>
      <w:widowControl w:val="0"/>
      <w:spacing w:line="26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3">
    <w:name w:val="Footer3"/>
    <w:basedOn w:val="Standard"/>
    <w:link w:val="Footer3Char"/>
    <w:rsid w:val="002D7118"/>
    <w:pPr>
      <w:spacing w:line="210" w:lineRule="atLeast"/>
      <w:ind w:right="170"/>
    </w:pPr>
    <w:rPr>
      <w:i/>
      <w:sz w:val="16"/>
    </w:rPr>
  </w:style>
  <w:style w:type="paragraph" w:customStyle="1" w:styleId="Footer3Bold">
    <w:name w:val="Footer3Bold"/>
    <w:basedOn w:val="Footer3"/>
    <w:link w:val="Footer3BoldChar"/>
    <w:rsid w:val="002D7118"/>
    <w:rPr>
      <w:b/>
    </w:rPr>
  </w:style>
  <w:style w:type="character" w:customStyle="1" w:styleId="Footer3Char">
    <w:name w:val="Footer3 Char"/>
    <w:link w:val="Footer3"/>
    <w:rsid w:val="002D7118"/>
    <w:rPr>
      <w:rFonts w:ascii="Minion" w:hAnsi="Minion"/>
      <w:i/>
      <w:sz w:val="16"/>
      <w:lang w:val="en-GB" w:eastAsia="ru-RU" w:bidi="ar-SA"/>
    </w:rPr>
  </w:style>
  <w:style w:type="character" w:customStyle="1" w:styleId="Footer3BoldChar">
    <w:name w:val="Footer3Bold Char"/>
    <w:link w:val="Footer3Bold"/>
    <w:rsid w:val="002D7118"/>
    <w:rPr>
      <w:rFonts w:ascii="Minion" w:hAnsi="Minion"/>
      <w:b/>
      <w:i/>
      <w:sz w:val="16"/>
      <w:lang w:val="en-GB" w:eastAsia="ru-RU" w:bidi="ar-SA"/>
    </w:rPr>
  </w:style>
  <w:style w:type="paragraph" w:customStyle="1" w:styleId="Footer2">
    <w:name w:val="Footer2"/>
    <w:basedOn w:val="Standard"/>
    <w:rsid w:val="002D7118"/>
    <w:pPr>
      <w:spacing w:before="60" w:after="80" w:line="210" w:lineRule="atLeast"/>
    </w:pPr>
    <w:rPr>
      <w:rFonts w:ascii="Imago" w:hAnsi="Imago"/>
      <w:sz w:val="16"/>
      <w:szCs w:val="16"/>
    </w:rPr>
  </w:style>
  <w:style w:type="paragraph" w:customStyle="1" w:styleId="Footer4">
    <w:name w:val="Footer4"/>
    <w:basedOn w:val="Standard"/>
    <w:rsid w:val="005E130F"/>
    <w:pPr>
      <w:spacing w:before="120" w:after="80" w:line="210" w:lineRule="atLeast"/>
      <w:jc w:val="right"/>
    </w:pPr>
    <w:rPr>
      <w:rFonts w:ascii="Imago" w:hAnsi="Imago"/>
      <w:sz w:val="16"/>
      <w:szCs w:val="16"/>
    </w:rPr>
  </w:style>
  <w:style w:type="paragraph" w:styleId="KeinLeerraum">
    <w:name w:val="No Spacing"/>
    <w:link w:val="KeinLeerraumZchn"/>
    <w:uiPriority w:val="1"/>
    <w:rsid w:val="00274F46"/>
    <w:rPr>
      <w:rFonts w:asciiTheme="minorHAnsi" w:eastAsiaTheme="minorEastAsia" w:hAnsiTheme="minorHAnsi" w:cstheme="minorBidi"/>
      <w:sz w:val="22"/>
      <w:szCs w:val="22"/>
      <w:lang w:eastAsia="zh-CN"/>
    </w:rPr>
  </w:style>
  <w:style w:type="character" w:customStyle="1" w:styleId="KeinLeerraumZchn">
    <w:name w:val="Kein Leerraum Zchn"/>
    <w:basedOn w:val="Absatz-Standardschriftart"/>
    <w:link w:val="KeinLeerraum"/>
    <w:uiPriority w:val="1"/>
    <w:rsid w:val="00274F46"/>
    <w:rPr>
      <w:rFonts w:asciiTheme="minorHAnsi" w:eastAsiaTheme="minorEastAsia" w:hAnsiTheme="minorHAnsi" w:cstheme="minorBidi"/>
      <w:sz w:val="22"/>
      <w:szCs w:val="22"/>
      <w:lang w:eastAsia="zh-CN"/>
    </w:rPr>
  </w:style>
  <w:style w:type="paragraph" w:styleId="Verzeichnis1">
    <w:name w:val="toc 1"/>
    <w:basedOn w:val="Standard"/>
    <w:next w:val="Standard"/>
    <w:autoRedefine/>
    <w:uiPriority w:val="39"/>
    <w:unhideWhenUsed/>
    <w:rsid w:val="00960258"/>
    <w:pPr>
      <w:tabs>
        <w:tab w:val="right" w:pos="9628"/>
      </w:tabs>
      <w:spacing w:before="120"/>
    </w:pPr>
    <w:rPr>
      <w:rFonts w:ascii="Imago" w:hAnsi="Imago" w:cstheme="minorHAnsi"/>
      <w:b/>
      <w:bCs/>
      <w:iCs/>
      <w:noProof/>
      <w:sz w:val="24"/>
      <w:szCs w:val="24"/>
    </w:rPr>
  </w:style>
  <w:style w:type="paragraph" w:styleId="Verzeichnis2">
    <w:name w:val="toc 2"/>
    <w:basedOn w:val="Standard"/>
    <w:next w:val="Standard"/>
    <w:autoRedefine/>
    <w:uiPriority w:val="39"/>
    <w:unhideWhenUsed/>
    <w:rsid w:val="00274F46"/>
    <w:pPr>
      <w:spacing w:before="120"/>
      <w:ind w:left="220"/>
    </w:pPr>
    <w:rPr>
      <w:rFonts w:asciiTheme="minorHAnsi" w:hAnsiTheme="minorHAnsi" w:cstheme="minorHAnsi"/>
      <w:b/>
      <w:bCs/>
      <w:szCs w:val="22"/>
    </w:rPr>
  </w:style>
  <w:style w:type="paragraph" w:styleId="Verzeichnis3">
    <w:name w:val="toc 3"/>
    <w:basedOn w:val="Standard"/>
    <w:next w:val="Standard"/>
    <w:autoRedefine/>
    <w:uiPriority w:val="39"/>
    <w:unhideWhenUsed/>
    <w:rsid w:val="00274F46"/>
    <w:pPr>
      <w:ind w:left="440"/>
    </w:pPr>
    <w:rPr>
      <w:rFonts w:asciiTheme="minorHAnsi" w:hAnsiTheme="minorHAnsi" w:cstheme="minorHAnsi"/>
      <w:sz w:val="20"/>
    </w:rPr>
  </w:style>
  <w:style w:type="paragraph" w:styleId="Verzeichnis4">
    <w:name w:val="toc 4"/>
    <w:basedOn w:val="Standard"/>
    <w:next w:val="Standard"/>
    <w:autoRedefine/>
    <w:uiPriority w:val="39"/>
    <w:unhideWhenUsed/>
    <w:rsid w:val="00274F46"/>
    <w:pPr>
      <w:ind w:left="660"/>
    </w:pPr>
    <w:rPr>
      <w:rFonts w:asciiTheme="minorHAnsi" w:hAnsiTheme="minorHAnsi" w:cstheme="minorHAnsi"/>
      <w:sz w:val="20"/>
    </w:rPr>
  </w:style>
  <w:style w:type="paragraph" w:styleId="Verzeichnis5">
    <w:name w:val="toc 5"/>
    <w:basedOn w:val="Standard"/>
    <w:next w:val="Standard"/>
    <w:autoRedefine/>
    <w:uiPriority w:val="39"/>
    <w:unhideWhenUsed/>
    <w:rsid w:val="00274F46"/>
    <w:pPr>
      <w:ind w:left="880"/>
    </w:pPr>
    <w:rPr>
      <w:rFonts w:asciiTheme="minorHAnsi" w:hAnsiTheme="minorHAnsi" w:cstheme="minorHAnsi"/>
      <w:sz w:val="20"/>
    </w:rPr>
  </w:style>
  <w:style w:type="paragraph" w:styleId="Verzeichnis6">
    <w:name w:val="toc 6"/>
    <w:basedOn w:val="Standard"/>
    <w:next w:val="Standard"/>
    <w:autoRedefine/>
    <w:uiPriority w:val="39"/>
    <w:unhideWhenUsed/>
    <w:rsid w:val="00274F46"/>
    <w:pPr>
      <w:ind w:left="1100"/>
    </w:pPr>
    <w:rPr>
      <w:rFonts w:asciiTheme="minorHAnsi" w:hAnsiTheme="minorHAnsi" w:cstheme="minorHAnsi"/>
      <w:sz w:val="20"/>
    </w:rPr>
  </w:style>
  <w:style w:type="paragraph" w:styleId="Verzeichnis7">
    <w:name w:val="toc 7"/>
    <w:basedOn w:val="Standard"/>
    <w:next w:val="Standard"/>
    <w:autoRedefine/>
    <w:uiPriority w:val="39"/>
    <w:unhideWhenUsed/>
    <w:rsid w:val="00274F46"/>
    <w:pPr>
      <w:ind w:left="1320"/>
    </w:pPr>
    <w:rPr>
      <w:rFonts w:asciiTheme="minorHAnsi" w:hAnsiTheme="minorHAnsi" w:cstheme="minorHAnsi"/>
      <w:sz w:val="20"/>
    </w:rPr>
  </w:style>
  <w:style w:type="paragraph" w:styleId="Verzeichnis8">
    <w:name w:val="toc 8"/>
    <w:basedOn w:val="Standard"/>
    <w:next w:val="Standard"/>
    <w:autoRedefine/>
    <w:uiPriority w:val="39"/>
    <w:unhideWhenUsed/>
    <w:rsid w:val="00274F46"/>
    <w:pPr>
      <w:ind w:left="1540"/>
    </w:pPr>
    <w:rPr>
      <w:rFonts w:asciiTheme="minorHAnsi" w:hAnsiTheme="minorHAnsi" w:cstheme="minorHAnsi"/>
      <w:sz w:val="20"/>
    </w:rPr>
  </w:style>
  <w:style w:type="paragraph" w:styleId="Verzeichnis9">
    <w:name w:val="toc 9"/>
    <w:basedOn w:val="Standard"/>
    <w:next w:val="Standard"/>
    <w:autoRedefine/>
    <w:uiPriority w:val="39"/>
    <w:unhideWhenUsed/>
    <w:rsid w:val="00274F46"/>
    <w:pPr>
      <w:ind w:left="1760"/>
    </w:pPr>
    <w:rPr>
      <w:rFonts w:asciiTheme="minorHAnsi" w:hAnsiTheme="minorHAnsi" w:cstheme="minorHAnsi"/>
      <w:sz w:val="20"/>
    </w:rPr>
  </w:style>
  <w:style w:type="paragraph" w:customStyle="1" w:styleId="TitelNichtInhaltsverzeichnis">
    <w:name w:val="Titel (Nicht Inhaltsverzeichnis)"/>
    <w:basedOn w:val="Standard"/>
    <w:link w:val="TitelNichtInhaltsverzeichnisZchn"/>
    <w:qFormat/>
    <w:rsid w:val="00BC4C29"/>
    <w:pPr>
      <w:spacing w:before="480" w:after="240"/>
    </w:pPr>
    <w:rPr>
      <w:i/>
      <w:sz w:val="32"/>
    </w:rPr>
  </w:style>
  <w:style w:type="paragraph" w:styleId="Inhaltsverzeichnisberschrift">
    <w:name w:val="TOC Heading"/>
    <w:basedOn w:val="berschrift1"/>
    <w:next w:val="Standard"/>
    <w:uiPriority w:val="39"/>
    <w:unhideWhenUsed/>
    <w:rsid w:val="00274F46"/>
    <w:pPr>
      <w:keepLines/>
      <w:widowControl/>
      <w:numPr>
        <w:numId w:val="0"/>
      </w:numPr>
      <w:spacing w:line="259" w:lineRule="auto"/>
      <w:outlineLvl w:val="9"/>
    </w:pPr>
    <w:rPr>
      <w:rFonts w:asciiTheme="majorHAnsi" w:eastAsiaTheme="majorEastAsia" w:hAnsiTheme="majorHAnsi" w:cstheme="majorBidi"/>
      <w:i w:val="0"/>
      <w:color w:val="365F91" w:themeColor="accent1" w:themeShade="BF"/>
      <w:sz w:val="32"/>
      <w:szCs w:val="32"/>
      <w:lang w:val="en-US" w:eastAsia="en-US"/>
    </w:rPr>
  </w:style>
  <w:style w:type="character" w:customStyle="1" w:styleId="TitelNichtInhaltsverzeichnisZchn">
    <w:name w:val="Titel (Nicht Inhaltsverzeichnis) Zchn"/>
    <w:basedOn w:val="Absatz-Standardschriftart"/>
    <w:link w:val="TitelNichtInhaltsverzeichnis"/>
    <w:rsid w:val="00BC4C29"/>
    <w:rPr>
      <w:rFonts w:ascii="Minion" w:hAnsi="Minion"/>
      <w:i/>
      <w:sz w:val="32"/>
      <w:lang w:val="de-CH" w:eastAsia="ru-RU"/>
    </w:rPr>
  </w:style>
  <w:style w:type="paragraph" w:customStyle="1" w:styleId="Ebene1">
    <w:name w:val="Ebene 1"/>
    <w:basedOn w:val="Standard"/>
    <w:link w:val="Ebene1Zchn"/>
    <w:qFormat/>
    <w:rsid w:val="00774718"/>
    <w:pPr>
      <w:widowControl/>
      <w:spacing w:before="240" w:after="480" w:line="240" w:lineRule="auto"/>
    </w:pPr>
    <w:rPr>
      <w:b/>
      <w:i/>
      <w:sz w:val="52"/>
    </w:rPr>
  </w:style>
  <w:style w:type="character" w:styleId="Hyperlink">
    <w:name w:val="Hyperlink"/>
    <w:basedOn w:val="Absatz-Standardschriftart"/>
    <w:uiPriority w:val="99"/>
    <w:unhideWhenUsed/>
    <w:rsid w:val="00274F46"/>
    <w:rPr>
      <w:color w:val="0000FF" w:themeColor="hyperlink"/>
      <w:u w:val="single"/>
    </w:rPr>
  </w:style>
  <w:style w:type="character" w:customStyle="1" w:styleId="Ebene1Zchn">
    <w:name w:val="Ebene 1 Zchn"/>
    <w:basedOn w:val="Absatz-Standardschriftart"/>
    <w:link w:val="Ebene1"/>
    <w:rsid w:val="00774718"/>
    <w:rPr>
      <w:rFonts w:ascii="Minion" w:hAnsi="Minion"/>
      <w:b/>
      <w:i/>
      <w:sz w:val="52"/>
      <w:lang w:val="de-CH" w:eastAsia="ru-RU"/>
    </w:rPr>
  </w:style>
  <w:style w:type="paragraph" w:customStyle="1" w:styleId="Ebene2">
    <w:name w:val="Ebene 2"/>
    <w:basedOn w:val="Standard"/>
    <w:link w:val="Ebene2Zchn"/>
    <w:qFormat/>
    <w:rsid w:val="00CC68F8"/>
    <w:pPr>
      <w:widowControl/>
      <w:numPr>
        <w:numId w:val="4"/>
      </w:numPr>
      <w:spacing w:before="240" w:after="240" w:line="240" w:lineRule="auto"/>
      <w:ind w:left="431" w:hanging="431"/>
      <w:outlineLvl w:val="1"/>
    </w:pPr>
    <w:rPr>
      <w:b/>
      <w:i/>
      <w:sz w:val="40"/>
    </w:rPr>
  </w:style>
  <w:style w:type="paragraph" w:styleId="Sprechblasentext">
    <w:name w:val="Balloon Text"/>
    <w:basedOn w:val="Standard"/>
    <w:link w:val="SprechblasentextZchn"/>
    <w:semiHidden/>
    <w:unhideWhenUsed/>
    <w:rsid w:val="00CF623B"/>
    <w:pPr>
      <w:spacing w:line="240" w:lineRule="auto"/>
    </w:pPr>
    <w:rPr>
      <w:rFonts w:ascii="Segoe UI" w:hAnsi="Segoe UI" w:cs="Segoe UI"/>
      <w:sz w:val="18"/>
      <w:szCs w:val="18"/>
    </w:rPr>
  </w:style>
  <w:style w:type="character" w:customStyle="1" w:styleId="Ebene2Zchn">
    <w:name w:val="Ebene 2 Zchn"/>
    <w:basedOn w:val="Absatz-Standardschriftart"/>
    <w:link w:val="Ebene2"/>
    <w:rsid w:val="00CC68F8"/>
    <w:rPr>
      <w:rFonts w:ascii="Minion" w:hAnsi="Minion"/>
      <w:b/>
      <w:i/>
      <w:sz w:val="40"/>
      <w:lang w:val="de-CH" w:eastAsia="ru-RU"/>
    </w:rPr>
  </w:style>
  <w:style w:type="character" w:customStyle="1" w:styleId="SprechblasentextZchn">
    <w:name w:val="Sprechblasentext Zchn"/>
    <w:basedOn w:val="Absatz-Standardschriftart"/>
    <w:link w:val="Sprechblasentext"/>
    <w:semiHidden/>
    <w:rsid w:val="00CF623B"/>
    <w:rPr>
      <w:rFonts w:ascii="Segoe UI" w:hAnsi="Segoe UI" w:cs="Segoe UI"/>
      <w:sz w:val="18"/>
      <w:szCs w:val="18"/>
      <w:lang w:val="de-CH" w:eastAsia="ru-RU"/>
    </w:rPr>
  </w:style>
  <w:style w:type="paragraph" w:customStyle="1" w:styleId="Formatvorlage1">
    <w:name w:val="Formatvorlage1"/>
    <w:basedOn w:val="berschrift1"/>
    <w:next w:val="Standard"/>
    <w:link w:val="Formatvorlage1Zchn"/>
    <w:qFormat/>
    <w:rsid w:val="00CC68F8"/>
    <w:pPr>
      <w:widowControl/>
      <w:numPr>
        <w:ilvl w:val="1"/>
        <w:numId w:val="4"/>
      </w:numPr>
      <w:spacing w:after="240" w:line="240" w:lineRule="auto"/>
      <w:ind w:left="578" w:hanging="578"/>
      <w:outlineLvl w:val="2"/>
    </w:pPr>
  </w:style>
  <w:style w:type="paragraph" w:customStyle="1" w:styleId="Ebene4">
    <w:name w:val="Ebene 4"/>
    <w:basedOn w:val="Formatvorlage1"/>
    <w:link w:val="Ebene4Zchn"/>
    <w:rsid w:val="00C409FE"/>
    <w:pPr>
      <w:numPr>
        <w:ilvl w:val="0"/>
        <w:numId w:val="3"/>
      </w:numPr>
      <w:ind w:left="357" w:hanging="357"/>
    </w:pPr>
  </w:style>
  <w:style w:type="character" w:customStyle="1" w:styleId="berschrift2Zchn">
    <w:name w:val="Überschrift 2 Zchn"/>
    <w:aliases w:val="Ebene 3 Zchn"/>
    <w:basedOn w:val="Absatz-Standardschriftart"/>
    <w:link w:val="berschrift2"/>
    <w:rsid w:val="00C409FE"/>
    <w:rPr>
      <w:rFonts w:ascii="Minion" w:hAnsi="Minion"/>
      <w:i/>
      <w:sz w:val="28"/>
      <w:lang w:val="de-CH" w:eastAsia="ru-RU"/>
    </w:rPr>
  </w:style>
  <w:style w:type="character" w:customStyle="1" w:styleId="berschrift3Zchn">
    <w:name w:val="Überschrift 3 Zchn"/>
    <w:basedOn w:val="berschrift2Zchn"/>
    <w:link w:val="berschrift3"/>
    <w:rsid w:val="00C409FE"/>
    <w:rPr>
      <w:rFonts w:ascii="Minion" w:hAnsi="Minion"/>
      <w:i/>
      <w:sz w:val="28"/>
      <w:lang w:val="de-CH" w:eastAsia="ru-RU"/>
    </w:rPr>
  </w:style>
  <w:style w:type="character" w:customStyle="1" w:styleId="Formatvorlage1Zchn">
    <w:name w:val="Formatvorlage1 Zchn"/>
    <w:basedOn w:val="berschrift3Zchn"/>
    <w:link w:val="Formatvorlage1"/>
    <w:rsid w:val="00CC68F8"/>
    <w:rPr>
      <w:rFonts w:ascii="Minion" w:hAnsi="Minion"/>
      <w:i/>
      <w:sz w:val="36"/>
      <w:lang w:val="de-CH" w:eastAsia="ru-RU"/>
    </w:rPr>
  </w:style>
  <w:style w:type="paragraph" w:customStyle="1" w:styleId="Formatvorlage2">
    <w:name w:val="Formatvorlage2"/>
    <w:basedOn w:val="Formatvorlage1"/>
    <w:next w:val="Standard"/>
    <w:link w:val="Formatvorlage2Zchn"/>
    <w:qFormat/>
    <w:rsid w:val="00031076"/>
    <w:pPr>
      <w:numPr>
        <w:ilvl w:val="2"/>
      </w:numPr>
      <w:outlineLvl w:val="3"/>
    </w:pPr>
    <w:rPr>
      <w:sz w:val="32"/>
    </w:rPr>
  </w:style>
  <w:style w:type="character" w:customStyle="1" w:styleId="Ebene4Zchn">
    <w:name w:val="Ebene 4 Zchn"/>
    <w:basedOn w:val="berschrift2Zchn"/>
    <w:link w:val="Ebene4"/>
    <w:rsid w:val="00C409FE"/>
    <w:rPr>
      <w:rFonts w:ascii="Minion" w:hAnsi="Minion"/>
      <w:i/>
      <w:sz w:val="36"/>
      <w:lang w:val="de-CH" w:eastAsia="ru-RU"/>
    </w:rPr>
  </w:style>
  <w:style w:type="paragraph" w:customStyle="1" w:styleId="Main">
    <w:name w:val="Main"/>
    <w:basedOn w:val="Standard"/>
    <w:link w:val="MainZchn"/>
    <w:qFormat/>
    <w:rsid w:val="00E86B5C"/>
    <w:pPr>
      <w:jc w:val="both"/>
    </w:pPr>
    <w:rPr>
      <w:rFonts w:ascii="Imago" w:hAnsi="Imago"/>
      <w:sz w:val="24"/>
    </w:rPr>
  </w:style>
  <w:style w:type="character" w:styleId="Platzhaltertext">
    <w:name w:val="Placeholder Text"/>
    <w:basedOn w:val="Absatz-Standardschriftart"/>
    <w:uiPriority w:val="99"/>
    <w:semiHidden/>
    <w:rsid w:val="00E46830"/>
    <w:rPr>
      <w:color w:val="808080"/>
    </w:rPr>
  </w:style>
  <w:style w:type="character" w:customStyle="1" w:styleId="MainZchn">
    <w:name w:val="Main Zchn"/>
    <w:basedOn w:val="Absatz-Standardschriftart"/>
    <w:link w:val="Main"/>
    <w:rsid w:val="00E86B5C"/>
    <w:rPr>
      <w:rFonts w:ascii="Imago" w:hAnsi="Imago"/>
      <w:sz w:val="24"/>
      <w:lang w:val="de-CH" w:eastAsia="ru-RU"/>
    </w:rPr>
  </w:style>
  <w:style w:type="character" w:customStyle="1" w:styleId="FuzeileZchn">
    <w:name w:val="Fußzeile Zchn"/>
    <w:basedOn w:val="Absatz-Standardschriftart"/>
    <w:link w:val="Fuzeile"/>
    <w:uiPriority w:val="99"/>
    <w:rsid w:val="00E46830"/>
    <w:rPr>
      <w:rFonts w:ascii="Minion" w:hAnsi="Minion"/>
      <w:i/>
      <w:sz w:val="18"/>
      <w:lang w:val="de-CH" w:eastAsia="ru-RU"/>
    </w:rPr>
  </w:style>
  <w:style w:type="paragraph" w:customStyle="1" w:styleId="Formatvorlage3">
    <w:name w:val="Formatvorlage3"/>
    <w:basedOn w:val="Formatvorlage2"/>
    <w:link w:val="Formatvorlage3Zchn"/>
    <w:qFormat/>
    <w:rsid w:val="0003498E"/>
    <w:pPr>
      <w:numPr>
        <w:ilvl w:val="3"/>
      </w:numPr>
      <w:ind w:left="864"/>
    </w:pPr>
    <w:rPr>
      <w:sz w:val="28"/>
    </w:rPr>
  </w:style>
  <w:style w:type="paragraph" w:customStyle="1" w:styleId="Titel2NichtVerzeichnis">
    <w:name w:val="Titel 2 (Nicht Verzeichnis)"/>
    <w:basedOn w:val="TitelNichtInhaltsverzeichnis"/>
    <w:link w:val="Titel2NichtVerzeichnisZchn"/>
    <w:qFormat/>
    <w:rsid w:val="00CC68F8"/>
    <w:pPr>
      <w:spacing w:before="240"/>
    </w:pPr>
    <w:rPr>
      <w:sz w:val="28"/>
    </w:rPr>
  </w:style>
  <w:style w:type="character" w:customStyle="1" w:styleId="Formatvorlage2Zchn">
    <w:name w:val="Formatvorlage2 Zchn"/>
    <w:basedOn w:val="Formatvorlage1Zchn"/>
    <w:link w:val="Formatvorlage2"/>
    <w:rsid w:val="00031076"/>
    <w:rPr>
      <w:rFonts w:ascii="Minion" w:hAnsi="Minion"/>
      <w:i/>
      <w:sz w:val="32"/>
      <w:lang w:val="de-CH" w:eastAsia="ru-RU"/>
    </w:rPr>
  </w:style>
  <w:style w:type="character" w:customStyle="1" w:styleId="Formatvorlage3Zchn">
    <w:name w:val="Formatvorlage3 Zchn"/>
    <w:basedOn w:val="Formatvorlage2Zchn"/>
    <w:link w:val="Formatvorlage3"/>
    <w:rsid w:val="0003498E"/>
    <w:rPr>
      <w:rFonts w:ascii="Minion" w:hAnsi="Minion"/>
      <w:i/>
      <w:sz w:val="28"/>
      <w:lang w:val="de-CH" w:eastAsia="ru-RU"/>
    </w:rPr>
  </w:style>
  <w:style w:type="paragraph" w:styleId="Listenabsatz">
    <w:name w:val="List Paragraph"/>
    <w:basedOn w:val="Standard"/>
    <w:uiPriority w:val="34"/>
    <w:rsid w:val="00A212D4"/>
    <w:pPr>
      <w:ind w:left="720"/>
      <w:contextualSpacing/>
    </w:pPr>
  </w:style>
  <w:style w:type="character" w:customStyle="1" w:styleId="Titel2NichtVerzeichnisZchn">
    <w:name w:val="Titel 2 (Nicht Verzeichnis) Zchn"/>
    <w:basedOn w:val="TitelNichtInhaltsverzeichnisZchn"/>
    <w:link w:val="Titel2NichtVerzeichnis"/>
    <w:rsid w:val="00CC68F8"/>
    <w:rPr>
      <w:rFonts w:ascii="Minion" w:hAnsi="Minion"/>
      <w:i/>
      <w:sz w:val="28"/>
      <w:lang w:val="de-CH" w:eastAsia="ru-RU"/>
    </w:rPr>
  </w:style>
  <w:style w:type="character" w:styleId="Kommentarzeichen">
    <w:name w:val="annotation reference"/>
    <w:basedOn w:val="Absatz-Standardschriftart"/>
    <w:semiHidden/>
    <w:unhideWhenUsed/>
    <w:rsid w:val="00F97A99"/>
    <w:rPr>
      <w:sz w:val="16"/>
      <w:szCs w:val="16"/>
    </w:rPr>
  </w:style>
  <w:style w:type="paragraph" w:styleId="Kommentartext">
    <w:name w:val="annotation text"/>
    <w:basedOn w:val="Standard"/>
    <w:link w:val="KommentartextZchn"/>
    <w:semiHidden/>
    <w:unhideWhenUsed/>
    <w:rsid w:val="00F97A99"/>
    <w:pPr>
      <w:spacing w:line="240" w:lineRule="auto"/>
    </w:pPr>
    <w:rPr>
      <w:sz w:val="20"/>
    </w:rPr>
  </w:style>
  <w:style w:type="character" w:customStyle="1" w:styleId="KommentartextZchn">
    <w:name w:val="Kommentartext Zchn"/>
    <w:basedOn w:val="Absatz-Standardschriftart"/>
    <w:link w:val="Kommentartext"/>
    <w:semiHidden/>
    <w:rsid w:val="00F97A99"/>
    <w:rPr>
      <w:rFonts w:ascii="Minion" w:hAnsi="Minion"/>
      <w:lang w:val="de-CH" w:eastAsia="ru-RU"/>
    </w:rPr>
  </w:style>
  <w:style w:type="paragraph" w:styleId="Kommentarthema">
    <w:name w:val="annotation subject"/>
    <w:basedOn w:val="Kommentartext"/>
    <w:next w:val="Kommentartext"/>
    <w:link w:val="KommentarthemaZchn"/>
    <w:semiHidden/>
    <w:unhideWhenUsed/>
    <w:rsid w:val="00F97A99"/>
    <w:rPr>
      <w:b/>
      <w:bCs/>
    </w:rPr>
  </w:style>
  <w:style w:type="character" w:customStyle="1" w:styleId="KommentarthemaZchn">
    <w:name w:val="Kommentarthema Zchn"/>
    <w:basedOn w:val="KommentartextZchn"/>
    <w:link w:val="Kommentarthema"/>
    <w:semiHidden/>
    <w:rsid w:val="00F97A99"/>
    <w:rPr>
      <w:rFonts w:ascii="Minion" w:hAnsi="Minion"/>
      <w:b/>
      <w:bCs/>
      <w:lang w:val="de-CH" w:eastAsia="ru-RU"/>
    </w:rPr>
  </w:style>
  <w:style w:type="paragraph" w:styleId="Index1">
    <w:name w:val="index 1"/>
    <w:basedOn w:val="Standard"/>
    <w:next w:val="Standard"/>
    <w:autoRedefine/>
    <w:uiPriority w:val="99"/>
    <w:unhideWhenUsed/>
    <w:rsid w:val="00F97A99"/>
    <w:pPr>
      <w:ind w:left="220" w:hanging="220"/>
    </w:pPr>
    <w:rPr>
      <w:rFonts w:asciiTheme="minorHAnsi" w:hAnsiTheme="minorHAnsi" w:cstheme="minorHAnsi"/>
      <w:sz w:val="18"/>
      <w:szCs w:val="18"/>
    </w:rPr>
  </w:style>
  <w:style w:type="paragraph" w:styleId="Index2">
    <w:name w:val="index 2"/>
    <w:basedOn w:val="Standard"/>
    <w:next w:val="Standard"/>
    <w:autoRedefine/>
    <w:unhideWhenUsed/>
    <w:rsid w:val="00F97A99"/>
    <w:pPr>
      <w:ind w:left="440" w:hanging="220"/>
    </w:pPr>
    <w:rPr>
      <w:rFonts w:asciiTheme="minorHAnsi" w:hAnsiTheme="minorHAnsi" w:cstheme="minorHAnsi"/>
      <w:sz w:val="18"/>
      <w:szCs w:val="18"/>
    </w:rPr>
  </w:style>
  <w:style w:type="paragraph" w:styleId="Index3">
    <w:name w:val="index 3"/>
    <w:basedOn w:val="Standard"/>
    <w:next w:val="Standard"/>
    <w:autoRedefine/>
    <w:unhideWhenUsed/>
    <w:rsid w:val="00F97A99"/>
    <w:pPr>
      <w:ind w:left="660" w:hanging="220"/>
    </w:pPr>
    <w:rPr>
      <w:rFonts w:asciiTheme="minorHAnsi" w:hAnsiTheme="minorHAnsi" w:cstheme="minorHAnsi"/>
      <w:sz w:val="18"/>
      <w:szCs w:val="18"/>
    </w:rPr>
  </w:style>
  <w:style w:type="paragraph" w:styleId="Index4">
    <w:name w:val="index 4"/>
    <w:basedOn w:val="Standard"/>
    <w:next w:val="Standard"/>
    <w:autoRedefine/>
    <w:unhideWhenUsed/>
    <w:rsid w:val="00F97A99"/>
    <w:pPr>
      <w:ind w:left="880" w:hanging="220"/>
    </w:pPr>
    <w:rPr>
      <w:rFonts w:asciiTheme="minorHAnsi" w:hAnsiTheme="minorHAnsi" w:cstheme="minorHAnsi"/>
      <w:sz w:val="18"/>
      <w:szCs w:val="18"/>
    </w:rPr>
  </w:style>
  <w:style w:type="paragraph" w:styleId="Index5">
    <w:name w:val="index 5"/>
    <w:basedOn w:val="Standard"/>
    <w:next w:val="Standard"/>
    <w:autoRedefine/>
    <w:unhideWhenUsed/>
    <w:rsid w:val="00F97A99"/>
    <w:pPr>
      <w:ind w:left="1100" w:hanging="220"/>
    </w:pPr>
    <w:rPr>
      <w:rFonts w:asciiTheme="minorHAnsi" w:hAnsiTheme="minorHAnsi" w:cstheme="minorHAnsi"/>
      <w:sz w:val="18"/>
      <w:szCs w:val="18"/>
    </w:rPr>
  </w:style>
  <w:style w:type="paragraph" w:styleId="Index6">
    <w:name w:val="index 6"/>
    <w:basedOn w:val="Standard"/>
    <w:next w:val="Standard"/>
    <w:autoRedefine/>
    <w:unhideWhenUsed/>
    <w:rsid w:val="00F97A99"/>
    <w:pPr>
      <w:ind w:left="1320" w:hanging="220"/>
    </w:pPr>
    <w:rPr>
      <w:rFonts w:asciiTheme="minorHAnsi" w:hAnsiTheme="minorHAnsi" w:cstheme="minorHAnsi"/>
      <w:sz w:val="18"/>
      <w:szCs w:val="18"/>
    </w:rPr>
  </w:style>
  <w:style w:type="paragraph" w:styleId="Index7">
    <w:name w:val="index 7"/>
    <w:basedOn w:val="Standard"/>
    <w:next w:val="Standard"/>
    <w:autoRedefine/>
    <w:unhideWhenUsed/>
    <w:rsid w:val="00F97A99"/>
    <w:pPr>
      <w:ind w:left="1540" w:hanging="220"/>
    </w:pPr>
    <w:rPr>
      <w:rFonts w:asciiTheme="minorHAnsi" w:hAnsiTheme="minorHAnsi" w:cstheme="minorHAnsi"/>
      <w:sz w:val="18"/>
      <w:szCs w:val="18"/>
    </w:rPr>
  </w:style>
  <w:style w:type="paragraph" w:styleId="Index8">
    <w:name w:val="index 8"/>
    <w:basedOn w:val="Standard"/>
    <w:next w:val="Standard"/>
    <w:autoRedefine/>
    <w:unhideWhenUsed/>
    <w:rsid w:val="00F97A99"/>
    <w:pPr>
      <w:ind w:left="1760" w:hanging="220"/>
    </w:pPr>
    <w:rPr>
      <w:rFonts w:asciiTheme="minorHAnsi" w:hAnsiTheme="minorHAnsi" w:cstheme="minorHAnsi"/>
      <w:sz w:val="18"/>
      <w:szCs w:val="18"/>
    </w:rPr>
  </w:style>
  <w:style w:type="paragraph" w:styleId="Index9">
    <w:name w:val="index 9"/>
    <w:basedOn w:val="Standard"/>
    <w:next w:val="Standard"/>
    <w:autoRedefine/>
    <w:unhideWhenUsed/>
    <w:rsid w:val="00F97A99"/>
    <w:pPr>
      <w:ind w:left="1980" w:hanging="220"/>
    </w:pPr>
    <w:rPr>
      <w:rFonts w:asciiTheme="minorHAnsi" w:hAnsiTheme="minorHAnsi" w:cstheme="minorHAnsi"/>
      <w:sz w:val="18"/>
      <w:szCs w:val="18"/>
    </w:rPr>
  </w:style>
  <w:style w:type="paragraph" w:styleId="Indexberschrift">
    <w:name w:val="index heading"/>
    <w:basedOn w:val="Standard"/>
    <w:next w:val="Index1"/>
    <w:uiPriority w:val="99"/>
    <w:unhideWhenUsed/>
    <w:rsid w:val="00F97A99"/>
    <w:pPr>
      <w:spacing w:before="240" w:after="120"/>
      <w:jc w:val="center"/>
    </w:pPr>
    <w:rPr>
      <w:rFonts w:asciiTheme="minorHAnsi" w:hAnsiTheme="minorHAnsi" w:cstheme="minorHAnsi"/>
      <w:b/>
      <w:bCs/>
      <w:sz w:val="26"/>
      <w:szCs w:val="26"/>
    </w:rPr>
  </w:style>
  <w:style w:type="table" w:styleId="Gitternetztabelle1hell">
    <w:name w:val="Grid Table 1 Light"/>
    <w:basedOn w:val="NormaleTabelle"/>
    <w:uiPriority w:val="46"/>
    <w:rsid w:val="00EF34B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basedOn w:val="Standard"/>
    <w:link w:val="CodeZchn"/>
    <w:qFormat/>
    <w:rsid w:val="00645BAC"/>
    <w:pPr>
      <w:widowControl/>
      <w:pBdr>
        <w:left w:val="single" w:sz="24" w:space="10" w:color="A6A6A6" w:themeColor="background1" w:themeShade="A6"/>
      </w:pBdr>
      <w:autoSpaceDE w:val="0"/>
      <w:autoSpaceDN w:val="0"/>
      <w:adjustRightInd w:val="0"/>
      <w:spacing w:line="240" w:lineRule="auto"/>
      <w:ind w:left="284"/>
    </w:pPr>
    <w:rPr>
      <w:rFonts w:ascii="Hack" w:hAnsi="Hack" w:cs="Consolas"/>
      <w:noProof/>
      <w:color w:val="000000"/>
      <w:sz w:val="17"/>
      <w:szCs w:val="19"/>
      <w:lang w:val="en-US" w:eastAsia="en-US"/>
    </w:rPr>
  </w:style>
  <w:style w:type="character" w:customStyle="1" w:styleId="CodeZchn">
    <w:name w:val="Code Zchn"/>
    <w:basedOn w:val="Absatz-Standardschriftart"/>
    <w:link w:val="Code"/>
    <w:rsid w:val="00645BAC"/>
    <w:rPr>
      <w:rFonts w:ascii="Hack" w:hAnsi="Hack" w:cs="Consolas"/>
      <w:noProof/>
      <w:color w:val="000000"/>
      <w:sz w:val="17"/>
      <w:szCs w:val="19"/>
    </w:rPr>
  </w:style>
  <w:style w:type="paragraph" w:styleId="Funotentext">
    <w:name w:val="footnote text"/>
    <w:basedOn w:val="Standard"/>
    <w:link w:val="FunotentextZchn"/>
    <w:semiHidden/>
    <w:unhideWhenUsed/>
    <w:rsid w:val="001227CE"/>
    <w:pPr>
      <w:spacing w:line="240" w:lineRule="auto"/>
    </w:pPr>
    <w:rPr>
      <w:sz w:val="20"/>
    </w:rPr>
  </w:style>
  <w:style w:type="character" w:customStyle="1" w:styleId="FunotentextZchn">
    <w:name w:val="Fußnotentext Zchn"/>
    <w:basedOn w:val="Absatz-Standardschriftart"/>
    <w:link w:val="Funotentext"/>
    <w:semiHidden/>
    <w:rsid w:val="001227CE"/>
    <w:rPr>
      <w:rFonts w:ascii="Minion" w:hAnsi="Minion"/>
      <w:lang w:val="de-CH" w:eastAsia="ru-RU"/>
    </w:rPr>
  </w:style>
  <w:style w:type="character" w:styleId="Funotenzeichen">
    <w:name w:val="footnote reference"/>
    <w:basedOn w:val="Absatz-Standardschriftart"/>
    <w:semiHidden/>
    <w:unhideWhenUsed/>
    <w:rsid w:val="001227CE"/>
    <w:rPr>
      <w:vertAlign w:val="superscript"/>
    </w:rPr>
  </w:style>
  <w:style w:type="paragraph" w:styleId="StandardWeb">
    <w:name w:val="Normal (Web)"/>
    <w:basedOn w:val="Standard"/>
    <w:uiPriority w:val="99"/>
    <w:semiHidden/>
    <w:unhideWhenUsed/>
    <w:rsid w:val="007174AB"/>
    <w:pPr>
      <w:widowControl/>
      <w:spacing w:before="100" w:beforeAutospacing="1" w:after="100" w:afterAutospacing="1" w:line="240" w:lineRule="auto"/>
    </w:pPr>
    <w:rPr>
      <w:rFonts w:ascii="Times New Roman" w:hAnsi="Times New Roman"/>
      <w:sz w:val="24"/>
      <w:szCs w:val="24"/>
      <w:lang w:val="en-US" w:eastAsia="zh-CN"/>
    </w:rPr>
  </w:style>
  <w:style w:type="paragraph" w:styleId="Beschriftung">
    <w:name w:val="caption"/>
    <w:basedOn w:val="Standard"/>
    <w:next w:val="Standard"/>
    <w:unhideWhenUsed/>
    <w:qFormat/>
    <w:rsid w:val="00896F47"/>
    <w:pPr>
      <w:spacing w:after="200" w:line="240" w:lineRule="auto"/>
    </w:pPr>
    <w:rPr>
      <w:i/>
      <w:iCs/>
      <w:color w:val="1F497D" w:themeColor="text2"/>
      <w:sz w:val="18"/>
      <w:szCs w:val="18"/>
    </w:rPr>
  </w:style>
  <w:style w:type="paragraph" w:styleId="Abbildungsverzeichnis">
    <w:name w:val="table of figures"/>
    <w:basedOn w:val="Standard"/>
    <w:next w:val="Standard"/>
    <w:uiPriority w:val="99"/>
    <w:unhideWhenUsed/>
    <w:rsid w:val="00811F54"/>
    <w:rPr>
      <w:rFonts w:ascii="Imago" w:hAnsi="Imago" w:cstheme="minorHAnsi"/>
      <w:iCs/>
      <w:sz w:val="20"/>
    </w:rPr>
  </w:style>
  <w:style w:type="paragraph" w:customStyle="1" w:styleId="Title-Main">
    <w:name w:val="Title-Main"/>
    <w:basedOn w:val="Main"/>
    <w:link w:val="Title-MainZchn"/>
    <w:qFormat/>
    <w:rsid w:val="00B2000F"/>
    <w:pPr>
      <w:spacing w:before="240" w:after="120"/>
    </w:pPr>
    <w:rPr>
      <w:rFonts w:ascii="Minion" w:hAnsi="Minion"/>
      <w:i/>
      <w:sz w:val="28"/>
    </w:rPr>
  </w:style>
  <w:style w:type="paragraph" w:customStyle="1" w:styleId="Title2-Main">
    <w:name w:val="Title2-Main"/>
    <w:basedOn w:val="Main"/>
    <w:link w:val="Title2-MainZchn"/>
    <w:qFormat/>
    <w:rsid w:val="00B2000F"/>
    <w:pPr>
      <w:tabs>
        <w:tab w:val="left" w:pos="1985"/>
      </w:tabs>
      <w:spacing w:before="240" w:after="120"/>
      <w:ind w:left="1979" w:hanging="1979"/>
    </w:pPr>
    <w:rPr>
      <w:rFonts w:ascii="Minion" w:hAnsi="Minion"/>
      <w:i/>
    </w:rPr>
  </w:style>
  <w:style w:type="character" w:customStyle="1" w:styleId="Title-MainZchn">
    <w:name w:val="Title-Main Zchn"/>
    <w:basedOn w:val="MainZchn"/>
    <w:link w:val="Title-Main"/>
    <w:rsid w:val="00B2000F"/>
    <w:rPr>
      <w:rFonts w:ascii="Minion" w:hAnsi="Minion"/>
      <w:i/>
      <w:sz w:val="28"/>
      <w:lang w:val="de-CH" w:eastAsia="ru-RU"/>
    </w:rPr>
  </w:style>
  <w:style w:type="character" w:customStyle="1" w:styleId="Title2-MainZchn">
    <w:name w:val="Title2-Main Zchn"/>
    <w:basedOn w:val="MainZchn"/>
    <w:link w:val="Title2-Main"/>
    <w:rsid w:val="00B2000F"/>
    <w:rPr>
      <w:rFonts w:ascii="Minion" w:hAnsi="Minion"/>
      <w:i/>
      <w:sz w:val="24"/>
      <w:lang w:val="de-CH" w:eastAsia="ru-RU"/>
    </w:rPr>
  </w:style>
  <w:style w:type="paragraph" w:styleId="berarbeitung">
    <w:name w:val="Revision"/>
    <w:hidden/>
    <w:uiPriority w:val="99"/>
    <w:semiHidden/>
    <w:rsid w:val="009E63DC"/>
    <w:rPr>
      <w:rFonts w:ascii="Minion" w:hAnsi="Minion"/>
      <w:sz w:val="22"/>
      <w:lang w:val="de-CH" w:eastAsia="ru-RU"/>
    </w:rPr>
  </w:style>
  <w:style w:type="paragraph" w:styleId="HTMLVorformatiert">
    <w:name w:val="HTML Preformatted"/>
    <w:basedOn w:val="Standard"/>
    <w:link w:val="HTMLVorformatiertZchn"/>
    <w:uiPriority w:val="99"/>
    <w:semiHidden/>
    <w:unhideWhenUsed/>
    <w:rsid w:val="004F3F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lang w:val="en-US" w:eastAsia="zh-CN"/>
    </w:rPr>
  </w:style>
  <w:style w:type="character" w:customStyle="1" w:styleId="HTMLVorformatiertZchn">
    <w:name w:val="HTML Vorformatiert Zchn"/>
    <w:basedOn w:val="Absatz-Standardschriftart"/>
    <w:link w:val="HTMLVorformatiert"/>
    <w:uiPriority w:val="99"/>
    <w:semiHidden/>
    <w:rsid w:val="004F3F9D"/>
    <w:rPr>
      <w:rFonts w:ascii="Courier New" w:hAnsi="Courier New" w:cs="Courier New"/>
      <w:lang w:eastAsia="zh-CN"/>
    </w:rPr>
  </w:style>
  <w:style w:type="paragraph" w:customStyle="1" w:styleId="nl2br">
    <w:name w:val="nl2br"/>
    <w:basedOn w:val="Standard"/>
    <w:rsid w:val="00B274AB"/>
    <w:pPr>
      <w:widowControl/>
      <w:spacing w:before="100" w:beforeAutospacing="1" w:after="100" w:afterAutospacing="1" w:line="240" w:lineRule="auto"/>
    </w:pPr>
    <w:rPr>
      <w:rFonts w:ascii="Times New Roman" w:hAnsi="Times New Roman"/>
      <w:sz w:val="24"/>
      <w:szCs w:val="24"/>
      <w:lang w:eastAsia="de-CH"/>
    </w:rPr>
  </w:style>
  <w:style w:type="character" w:customStyle="1" w:styleId="rynqvb">
    <w:name w:val="rynqvb"/>
    <w:basedOn w:val="Absatz-Standardschriftart"/>
    <w:rsid w:val="00A44D9F"/>
  </w:style>
  <w:style w:type="character" w:styleId="BesuchterLink">
    <w:name w:val="FollowedHyperlink"/>
    <w:basedOn w:val="Absatz-Standardschriftart"/>
    <w:semiHidden/>
    <w:unhideWhenUsed/>
    <w:rsid w:val="00741D1E"/>
    <w:rPr>
      <w:color w:val="800080" w:themeColor="followedHyperlink"/>
      <w:u w:val="single"/>
    </w:rPr>
  </w:style>
  <w:style w:type="character" w:styleId="NichtaufgelsteErwhnung">
    <w:name w:val="Unresolved Mention"/>
    <w:basedOn w:val="Absatz-Standardschriftart"/>
    <w:uiPriority w:val="99"/>
    <w:semiHidden/>
    <w:unhideWhenUsed/>
    <w:rsid w:val="00BD3286"/>
    <w:rPr>
      <w:color w:val="605E5C"/>
      <w:shd w:val="clear" w:color="auto" w:fill="E1DFDD"/>
    </w:rPr>
  </w:style>
  <w:style w:type="paragraph" w:customStyle="1" w:styleId="Tabelle">
    <w:name w:val="Tabelle"/>
    <w:basedOn w:val="Main"/>
    <w:link w:val="TabelleZchn"/>
    <w:qFormat/>
    <w:rsid w:val="001A3C09"/>
    <w:rPr>
      <w:b/>
      <w:bCs/>
      <w:color w:val="199632"/>
      <w:lang w:val="en-US"/>
    </w:rPr>
  </w:style>
  <w:style w:type="character" w:customStyle="1" w:styleId="TabelleZchn">
    <w:name w:val="Tabelle Zchn"/>
    <w:basedOn w:val="MainZchn"/>
    <w:link w:val="Tabelle"/>
    <w:rsid w:val="001A3C09"/>
    <w:rPr>
      <w:rFonts w:ascii="Imago" w:hAnsi="Imago"/>
      <w:b/>
      <w:bCs/>
      <w:color w:val="199632"/>
      <w:sz w:val="22"/>
      <w:lang w:val="de-CH" w:eastAsia="ru-RU"/>
    </w:rPr>
  </w:style>
  <w:style w:type="character" w:customStyle="1" w:styleId="normaltextrun">
    <w:name w:val="normaltextrun"/>
    <w:basedOn w:val="Absatz-Standardschriftart"/>
    <w:rsid w:val="002E4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5093">
      <w:bodyDiv w:val="1"/>
      <w:marLeft w:val="0"/>
      <w:marRight w:val="0"/>
      <w:marTop w:val="0"/>
      <w:marBottom w:val="0"/>
      <w:divBdr>
        <w:top w:val="none" w:sz="0" w:space="0" w:color="auto"/>
        <w:left w:val="none" w:sz="0" w:space="0" w:color="auto"/>
        <w:bottom w:val="none" w:sz="0" w:space="0" w:color="auto"/>
        <w:right w:val="none" w:sz="0" w:space="0" w:color="auto"/>
      </w:divBdr>
      <w:divsChild>
        <w:div w:id="282930716">
          <w:marLeft w:val="0"/>
          <w:marRight w:val="0"/>
          <w:marTop w:val="0"/>
          <w:marBottom w:val="0"/>
          <w:divBdr>
            <w:top w:val="none" w:sz="0" w:space="0" w:color="auto"/>
            <w:left w:val="none" w:sz="0" w:space="0" w:color="auto"/>
            <w:bottom w:val="none" w:sz="0" w:space="0" w:color="auto"/>
            <w:right w:val="none" w:sz="0" w:space="0" w:color="auto"/>
          </w:divBdr>
          <w:divsChild>
            <w:div w:id="4366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2511">
      <w:bodyDiv w:val="1"/>
      <w:marLeft w:val="0"/>
      <w:marRight w:val="0"/>
      <w:marTop w:val="0"/>
      <w:marBottom w:val="0"/>
      <w:divBdr>
        <w:top w:val="none" w:sz="0" w:space="0" w:color="auto"/>
        <w:left w:val="none" w:sz="0" w:space="0" w:color="auto"/>
        <w:bottom w:val="none" w:sz="0" w:space="0" w:color="auto"/>
        <w:right w:val="none" w:sz="0" w:space="0" w:color="auto"/>
      </w:divBdr>
      <w:divsChild>
        <w:div w:id="1108543342">
          <w:marLeft w:val="0"/>
          <w:marRight w:val="0"/>
          <w:marTop w:val="0"/>
          <w:marBottom w:val="0"/>
          <w:divBdr>
            <w:top w:val="none" w:sz="0" w:space="0" w:color="auto"/>
            <w:left w:val="none" w:sz="0" w:space="0" w:color="auto"/>
            <w:bottom w:val="none" w:sz="0" w:space="0" w:color="auto"/>
            <w:right w:val="none" w:sz="0" w:space="0" w:color="auto"/>
          </w:divBdr>
          <w:divsChild>
            <w:div w:id="4846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0215">
      <w:bodyDiv w:val="1"/>
      <w:marLeft w:val="0"/>
      <w:marRight w:val="0"/>
      <w:marTop w:val="0"/>
      <w:marBottom w:val="0"/>
      <w:divBdr>
        <w:top w:val="none" w:sz="0" w:space="0" w:color="auto"/>
        <w:left w:val="none" w:sz="0" w:space="0" w:color="auto"/>
        <w:bottom w:val="none" w:sz="0" w:space="0" w:color="auto"/>
        <w:right w:val="none" w:sz="0" w:space="0" w:color="auto"/>
      </w:divBdr>
    </w:div>
    <w:div w:id="201672890">
      <w:bodyDiv w:val="1"/>
      <w:marLeft w:val="0"/>
      <w:marRight w:val="0"/>
      <w:marTop w:val="0"/>
      <w:marBottom w:val="0"/>
      <w:divBdr>
        <w:top w:val="none" w:sz="0" w:space="0" w:color="auto"/>
        <w:left w:val="none" w:sz="0" w:space="0" w:color="auto"/>
        <w:bottom w:val="none" w:sz="0" w:space="0" w:color="auto"/>
        <w:right w:val="none" w:sz="0" w:space="0" w:color="auto"/>
      </w:divBdr>
      <w:divsChild>
        <w:div w:id="957950896">
          <w:marLeft w:val="0"/>
          <w:marRight w:val="0"/>
          <w:marTop w:val="0"/>
          <w:marBottom w:val="0"/>
          <w:divBdr>
            <w:top w:val="none" w:sz="0" w:space="0" w:color="auto"/>
            <w:left w:val="none" w:sz="0" w:space="0" w:color="auto"/>
            <w:bottom w:val="none" w:sz="0" w:space="0" w:color="auto"/>
            <w:right w:val="none" w:sz="0" w:space="0" w:color="auto"/>
          </w:divBdr>
          <w:divsChild>
            <w:div w:id="247427925">
              <w:marLeft w:val="0"/>
              <w:marRight w:val="0"/>
              <w:marTop w:val="0"/>
              <w:marBottom w:val="0"/>
              <w:divBdr>
                <w:top w:val="none" w:sz="0" w:space="0" w:color="auto"/>
                <w:left w:val="none" w:sz="0" w:space="0" w:color="auto"/>
                <w:bottom w:val="none" w:sz="0" w:space="0" w:color="auto"/>
                <w:right w:val="none" w:sz="0" w:space="0" w:color="auto"/>
              </w:divBdr>
            </w:div>
            <w:div w:id="748423199">
              <w:marLeft w:val="0"/>
              <w:marRight w:val="0"/>
              <w:marTop w:val="0"/>
              <w:marBottom w:val="0"/>
              <w:divBdr>
                <w:top w:val="none" w:sz="0" w:space="0" w:color="auto"/>
                <w:left w:val="none" w:sz="0" w:space="0" w:color="auto"/>
                <w:bottom w:val="none" w:sz="0" w:space="0" w:color="auto"/>
                <w:right w:val="none" w:sz="0" w:space="0" w:color="auto"/>
              </w:divBdr>
            </w:div>
            <w:div w:id="9420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4919">
      <w:bodyDiv w:val="1"/>
      <w:marLeft w:val="0"/>
      <w:marRight w:val="0"/>
      <w:marTop w:val="0"/>
      <w:marBottom w:val="0"/>
      <w:divBdr>
        <w:top w:val="none" w:sz="0" w:space="0" w:color="auto"/>
        <w:left w:val="none" w:sz="0" w:space="0" w:color="auto"/>
        <w:bottom w:val="none" w:sz="0" w:space="0" w:color="auto"/>
        <w:right w:val="none" w:sz="0" w:space="0" w:color="auto"/>
      </w:divBdr>
      <w:divsChild>
        <w:div w:id="601836022">
          <w:marLeft w:val="0"/>
          <w:marRight w:val="0"/>
          <w:marTop w:val="0"/>
          <w:marBottom w:val="0"/>
          <w:divBdr>
            <w:top w:val="none" w:sz="0" w:space="0" w:color="auto"/>
            <w:left w:val="none" w:sz="0" w:space="0" w:color="auto"/>
            <w:bottom w:val="none" w:sz="0" w:space="0" w:color="auto"/>
            <w:right w:val="none" w:sz="0" w:space="0" w:color="auto"/>
          </w:divBdr>
          <w:divsChild>
            <w:div w:id="1605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6589">
      <w:bodyDiv w:val="1"/>
      <w:marLeft w:val="0"/>
      <w:marRight w:val="0"/>
      <w:marTop w:val="0"/>
      <w:marBottom w:val="0"/>
      <w:divBdr>
        <w:top w:val="none" w:sz="0" w:space="0" w:color="auto"/>
        <w:left w:val="none" w:sz="0" w:space="0" w:color="auto"/>
        <w:bottom w:val="none" w:sz="0" w:space="0" w:color="auto"/>
        <w:right w:val="none" w:sz="0" w:space="0" w:color="auto"/>
      </w:divBdr>
    </w:div>
    <w:div w:id="264965215">
      <w:bodyDiv w:val="1"/>
      <w:marLeft w:val="0"/>
      <w:marRight w:val="0"/>
      <w:marTop w:val="0"/>
      <w:marBottom w:val="0"/>
      <w:divBdr>
        <w:top w:val="none" w:sz="0" w:space="0" w:color="auto"/>
        <w:left w:val="none" w:sz="0" w:space="0" w:color="auto"/>
        <w:bottom w:val="none" w:sz="0" w:space="0" w:color="auto"/>
        <w:right w:val="none" w:sz="0" w:space="0" w:color="auto"/>
      </w:divBdr>
      <w:divsChild>
        <w:div w:id="895554225">
          <w:marLeft w:val="0"/>
          <w:marRight w:val="0"/>
          <w:marTop w:val="0"/>
          <w:marBottom w:val="0"/>
          <w:divBdr>
            <w:top w:val="none" w:sz="0" w:space="0" w:color="auto"/>
            <w:left w:val="none" w:sz="0" w:space="0" w:color="auto"/>
            <w:bottom w:val="none" w:sz="0" w:space="0" w:color="auto"/>
            <w:right w:val="none" w:sz="0" w:space="0" w:color="auto"/>
          </w:divBdr>
          <w:divsChild>
            <w:div w:id="17344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6172">
      <w:bodyDiv w:val="1"/>
      <w:marLeft w:val="0"/>
      <w:marRight w:val="0"/>
      <w:marTop w:val="0"/>
      <w:marBottom w:val="0"/>
      <w:divBdr>
        <w:top w:val="none" w:sz="0" w:space="0" w:color="auto"/>
        <w:left w:val="none" w:sz="0" w:space="0" w:color="auto"/>
        <w:bottom w:val="none" w:sz="0" w:space="0" w:color="auto"/>
        <w:right w:val="none" w:sz="0" w:space="0" w:color="auto"/>
      </w:divBdr>
    </w:div>
    <w:div w:id="268123773">
      <w:bodyDiv w:val="1"/>
      <w:marLeft w:val="0"/>
      <w:marRight w:val="0"/>
      <w:marTop w:val="0"/>
      <w:marBottom w:val="0"/>
      <w:divBdr>
        <w:top w:val="none" w:sz="0" w:space="0" w:color="auto"/>
        <w:left w:val="none" w:sz="0" w:space="0" w:color="auto"/>
        <w:bottom w:val="none" w:sz="0" w:space="0" w:color="auto"/>
        <w:right w:val="none" w:sz="0" w:space="0" w:color="auto"/>
      </w:divBdr>
      <w:divsChild>
        <w:div w:id="731579509">
          <w:marLeft w:val="0"/>
          <w:marRight w:val="0"/>
          <w:marTop w:val="0"/>
          <w:marBottom w:val="0"/>
          <w:divBdr>
            <w:top w:val="none" w:sz="0" w:space="0" w:color="auto"/>
            <w:left w:val="none" w:sz="0" w:space="0" w:color="auto"/>
            <w:bottom w:val="none" w:sz="0" w:space="0" w:color="auto"/>
            <w:right w:val="none" w:sz="0" w:space="0" w:color="auto"/>
          </w:divBdr>
          <w:divsChild>
            <w:div w:id="10837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38117">
      <w:bodyDiv w:val="1"/>
      <w:marLeft w:val="0"/>
      <w:marRight w:val="0"/>
      <w:marTop w:val="0"/>
      <w:marBottom w:val="0"/>
      <w:divBdr>
        <w:top w:val="none" w:sz="0" w:space="0" w:color="auto"/>
        <w:left w:val="none" w:sz="0" w:space="0" w:color="auto"/>
        <w:bottom w:val="none" w:sz="0" w:space="0" w:color="auto"/>
        <w:right w:val="none" w:sz="0" w:space="0" w:color="auto"/>
      </w:divBdr>
      <w:divsChild>
        <w:div w:id="696389677">
          <w:marLeft w:val="0"/>
          <w:marRight w:val="0"/>
          <w:marTop w:val="0"/>
          <w:marBottom w:val="0"/>
          <w:divBdr>
            <w:top w:val="none" w:sz="0" w:space="0" w:color="auto"/>
            <w:left w:val="none" w:sz="0" w:space="0" w:color="auto"/>
            <w:bottom w:val="none" w:sz="0" w:space="0" w:color="auto"/>
            <w:right w:val="none" w:sz="0" w:space="0" w:color="auto"/>
          </w:divBdr>
          <w:divsChild>
            <w:div w:id="14774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20931">
      <w:bodyDiv w:val="1"/>
      <w:marLeft w:val="0"/>
      <w:marRight w:val="0"/>
      <w:marTop w:val="0"/>
      <w:marBottom w:val="0"/>
      <w:divBdr>
        <w:top w:val="none" w:sz="0" w:space="0" w:color="auto"/>
        <w:left w:val="none" w:sz="0" w:space="0" w:color="auto"/>
        <w:bottom w:val="none" w:sz="0" w:space="0" w:color="auto"/>
        <w:right w:val="none" w:sz="0" w:space="0" w:color="auto"/>
      </w:divBdr>
      <w:divsChild>
        <w:div w:id="491142075">
          <w:marLeft w:val="0"/>
          <w:marRight w:val="0"/>
          <w:marTop w:val="0"/>
          <w:marBottom w:val="0"/>
          <w:divBdr>
            <w:top w:val="none" w:sz="0" w:space="0" w:color="auto"/>
            <w:left w:val="none" w:sz="0" w:space="0" w:color="auto"/>
            <w:bottom w:val="none" w:sz="0" w:space="0" w:color="auto"/>
            <w:right w:val="none" w:sz="0" w:space="0" w:color="auto"/>
          </w:divBdr>
          <w:divsChild>
            <w:div w:id="333801958">
              <w:marLeft w:val="0"/>
              <w:marRight w:val="0"/>
              <w:marTop w:val="0"/>
              <w:marBottom w:val="0"/>
              <w:divBdr>
                <w:top w:val="none" w:sz="0" w:space="0" w:color="auto"/>
                <w:left w:val="none" w:sz="0" w:space="0" w:color="auto"/>
                <w:bottom w:val="none" w:sz="0" w:space="0" w:color="auto"/>
                <w:right w:val="none" w:sz="0" w:space="0" w:color="auto"/>
              </w:divBdr>
            </w:div>
            <w:div w:id="391539061">
              <w:marLeft w:val="0"/>
              <w:marRight w:val="0"/>
              <w:marTop w:val="0"/>
              <w:marBottom w:val="0"/>
              <w:divBdr>
                <w:top w:val="none" w:sz="0" w:space="0" w:color="auto"/>
                <w:left w:val="none" w:sz="0" w:space="0" w:color="auto"/>
                <w:bottom w:val="none" w:sz="0" w:space="0" w:color="auto"/>
                <w:right w:val="none" w:sz="0" w:space="0" w:color="auto"/>
              </w:divBdr>
            </w:div>
            <w:div w:id="596644458">
              <w:marLeft w:val="0"/>
              <w:marRight w:val="0"/>
              <w:marTop w:val="0"/>
              <w:marBottom w:val="0"/>
              <w:divBdr>
                <w:top w:val="none" w:sz="0" w:space="0" w:color="auto"/>
                <w:left w:val="none" w:sz="0" w:space="0" w:color="auto"/>
                <w:bottom w:val="none" w:sz="0" w:space="0" w:color="auto"/>
                <w:right w:val="none" w:sz="0" w:space="0" w:color="auto"/>
              </w:divBdr>
            </w:div>
            <w:div w:id="917440847">
              <w:marLeft w:val="0"/>
              <w:marRight w:val="0"/>
              <w:marTop w:val="0"/>
              <w:marBottom w:val="0"/>
              <w:divBdr>
                <w:top w:val="none" w:sz="0" w:space="0" w:color="auto"/>
                <w:left w:val="none" w:sz="0" w:space="0" w:color="auto"/>
                <w:bottom w:val="none" w:sz="0" w:space="0" w:color="auto"/>
                <w:right w:val="none" w:sz="0" w:space="0" w:color="auto"/>
              </w:divBdr>
            </w:div>
            <w:div w:id="1057894220">
              <w:marLeft w:val="0"/>
              <w:marRight w:val="0"/>
              <w:marTop w:val="0"/>
              <w:marBottom w:val="0"/>
              <w:divBdr>
                <w:top w:val="none" w:sz="0" w:space="0" w:color="auto"/>
                <w:left w:val="none" w:sz="0" w:space="0" w:color="auto"/>
                <w:bottom w:val="none" w:sz="0" w:space="0" w:color="auto"/>
                <w:right w:val="none" w:sz="0" w:space="0" w:color="auto"/>
              </w:divBdr>
            </w:div>
            <w:div w:id="1355572821">
              <w:marLeft w:val="0"/>
              <w:marRight w:val="0"/>
              <w:marTop w:val="0"/>
              <w:marBottom w:val="0"/>
              <w:divBdr>
                <w:top w:val="none" w:sz="0" w:space="0" w:color="auto"/>
                <w:left w:val="none" w:sz="0" w:space="0" w:color="auto"/>
                <w:bottom w:val="none" w:sz="0" w:space="0" w:color="auto"/>
                <w:right w:val="none" w:sz="0" w:space="0" w:color="auto"/>
              </w:divBdr>
            </w:div>
            <w:div w:id="2054574971">
              <w:marLeft w:val="0"/>
              <w:marRight w:val="0"/>
              <w:marTop w:val="0"/>
              <w:marBottom w:val="0"/>
              <w:divBdr>
                <w:top w:val="none" w:sz="0" w:space="0" w:color="auto"/>
                <w:left w:val="none" w:sz="0" w:space="0" w:color="auto"/>
                <w:bottom w:val="none" w:sz="0" w:space="0" w:color="auto"/>
                <w:right w:val="none" w:sz="0" w:space="0" w:color="auto"/>
              </w:divBdr>
            </w:div>
            <w:div w:id="20729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42487">
      <w:bodyDiv w:val="1"/>
      <w:marLeft w:val="0"/>
      <w:marRight w:val="0"/>
      <w:marTop w:val="0"/>
      <w:marBottom w:val="0"/>
      <w:divBdr>
        <w:top w:val="none" w:sz="0" w:space="0" w:color="auto"/>
        <w:left w:val="none" w:sz="0" w:space="0" w:color="auto"/>
        <w:bottom w:val="none" w:sz="0" w:space="0" w:color="auto"/>
        <w:right w:val="none" w:sz="0" w:space="0" w:color="auto"/>
      </w:divBdr>
      <w:divsChild>
        <w:div w:id="676735720">
          <w:marLeft w:val="0"/>
          <w:marRight w:val="0"/>
          <w:marTop w:val="0"/>
          <w:marBottom w:val="0"/>
          <w:divBdr>
            <w:top w:val="none" w:sz="0" w:space="0" w:color="auto"/>
            <w:left w:val="none" w:sz="0" w:space="0" w:color="auto"/>
            <w:bottom w:val="none" w:sz="0" w:space="0" w:color="auto"/>
            <w:right w:val="none" w:sz="0" w:space="0" w:color="auto"/>
          </w:divBdr>
          <w:divsChild>
            <w:div w:id="8942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92209">
      <w:bodyDiv w:val="1"/>
      <w:marLeft w:val="0"/>
      <w:marRight w:val="0"/>
      <w:marTop w:val="0"/>
      <w:marBottom w:val="0"/>
      <w:divBdr>
        <w:top w:val="none" w:sz="0" w:space="0" w:color="auto"/>
        <w:left w:val="none" w:sz="0" w:space="0" w:color="auto"/>
        <w:bottom w:val="none" w:sz="0" w:space="0" w:color="auto"/>
        <w:right w:val="none" w:sz="0" w:space="0" w:color="auto"/>
      </w:divBdr>
      <w:divsChild>
        <w:div w:id="1428118692">
          <w:marLeft w:val="0"/>
          <w:marRight w:val="0"/>
          <w:marTop w:val="0"/>
          <w:marBottom w:val="0"/>
          <w:divBdr>
            <w:top w:val="none" w:sz="0" w:space="0" w:color="auto"/>
            <w:left w:val="none" w:sz="0" w:space="0" w:color="auto"/>
            <w:bottom w:val="none" w:sz="0" w:space="0" w:color="auto"/>
            <w:right w:val="none" w:sz="0" w:space="0" w:color="auto"/>
          </w:divBdr>
          <w:divsChild>
            <w:div w:id="16524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5203">
      <w:bodyDiv w:val="1"/>
      <w:marLeft w:val="0"/>
      <w:marRight w:val="0"/>
      <w:marTop w:val="0"/>
      <w:marBottom w:val="0"/>
      <w:divBdr>
        <w:top w:val="none" w:sz="0" w:space="0" w:color="auto"/>
        <w:left w:val="none" w:sz="0" w:space="0" w:color="auto"/>
        <w:bottom w:val="none" w:sz="0" w:space="0" w:color="auto"/>
        <w:right w:val="none" w:sz="0" w:space="0" w:color="auto"/>
      </w:divBdr>
      <w:divsChild>
        <w:div w:id="1941062831">
          <w:marLeft w:val="0"/>
          <w:marRight w:val="0"/>
          <w:marTop w:val="0"/>
          <w:marBottom w:val="0"/>
          <w:divBdr>
            <w:top w:val="none" w:sz="0" w:space="0" w:color="auto"/>
            <w:left w:val="none" w:sz="0" w:space="0" w:color="auto"/>
            <w:bottom w:val="none" w:sz="0" w:space="0" w:color="auto"/>
            <w:right w:val="none" w:sz="0" w:space="0" w:color="auto"/>
          </w:divBdr>
          <w:divsChild>
            <w:div w:id="236863239">
              <w:marLeft w:val="0"/>
              <w:marRight w:val="0"/>
              <w:marTop w:val="0"/>
              <w:marBottom w:val="0"/>
              <w:divBdr>
                <w:top w:val="none" w:sz="0" w:space="0" w:color="auto"/>
                <w:left w:val="none" w:sz="0" w:space="0" w:color="auto"/>
                <w:bottom w:val="none" w:sz="0" w:space="0" w:color="auto"/>
                <w:right w:val="none" w:sz="0" w:space="0" w:color="auto"/>
              </w:divBdr>
            </w:div>
            <w:div w:id="303973100">
              <w:marLeft w:val="0"/>
              <w:marRight w:val="0"/>
              <w:marTop w:val="0"/>
              <w:marBottom w:val="0"/>
              <w:divBdr>
                <w:top w:val="none" w:sz="0" w:space="0" w:color="auto"/>
                <w:left w:val="none" w:sz="0" w:space="0" w:color="auto"/>
                <w:bottom w:val="none" w:sz="0" w:space="0" w:color="auto"/>
                <w:right w:val="none" w:sz="0" w:space="0" w:color="auto"/>
              </w:divBdr>
            </w:div>
            <w:div w:id="349456293">
              <w:marLeft w:val="0"/>
              <w:marRight w:val="0"/>
              <w:marTop w:val="0"/>
              <w:marBottom w:val="0"/>
              <w:divBdr>
                <w:top w:val="none" w:sz="0" w:space="0" w:color="auto"/>
                <w:left w:val="none" w:sz="0" w:space="0" w:color="auto"/>
                <w:bottom w:val="none" w:sz="0" w:space="0" w:color="auto"/>
                <w:right w:val="none" w:sz="0" w:space="0" w:color="auto"/>
              </w:divBdr>
            </w:div>
            <w:div w:id="391008781">
              <w:marLeft w:val="0"/>
              <w:marRight w:val="0"/>
              <w:marTop w:val="0"/>
              <w:marBottom w:val="0"/>
              <w:divBdr>
                <w:top w:val="none" w:sz="0" w:space="0" w:color="auto"/>
                <w:left w:val="none" w:sz="0" w:space="0" w:color="auto"/>
                <w:bottom w:val="none" w:sz="0" w:space="0" w:color="auto"/>
                <w:right w:val="none" w:sz="0" w:space="0" w:color="auto"/>
              </w:divBdr>
            </w:div>
            <w:div w:id="401611117">
              <w:marLeft w:val="0"/>
              <w:marRight w:val="0"/>
              <w:marTop w:val="0"/>
              <w:marBottom w:val="0"/>
              <w:divBdr>
                <w:top w:val="none" w:sz="0" w:space="0" w:color="auto"/>
                <w:left w:val="none" w:sz="0" w:space="0" w:color="auto"/>
                <w:bottom w:val="none" w:sz="0" w:space="0" w:color="auto"/>
                <w:right w:val="none" w:sz="0" w:space="0" w:color="auto"/>
              </w:divBdr>
            </w:div>
            <w:div w:id="487088476">
              <w:marLeft w:val="0"/>
              <w:marRight w:val="0"/>
              <w:marTop w:val="0"/>
              <w:marBottom w:val="0"/>
              <w:divBdr>
                <w:top w:val="none" w:sz="0" w:space="0" w:color="auto"/>
                <w:left w:val="none" w:sz="0" w:space="0" w:color="auto"/>
                <w:bottom w:val="none" w:sz="0" w:space="0" w:color="auto"/>
                <w:right w:val="none" w:sz="0" w:space="0" w:color="auto"/>
              </w:divBdr>
            </w:div>
            <w:div w:id="665011960">
              <w:marLeft w:val="0"/>
              <w:marRight w:val="0"/>
              <w:marTop w:val="0"/>
              <w:marBottom w:val="0"/>
              <w:divBdr>
                <w:top w:val="none" w:sz="0" w:space="0" w:color="auto"/>
                <w:left w:val="none" w:sz="0" w:space="0" w:color="auto"/>
                <w:bottom w:val="none" w:sz="0" w:space="0" w:color="auto"/>
                <w:right w:val="none" w:sz="0" w:space="0" w:color="auto"/>
              </w:divBdr>
            </w:div>
            <w:div w:id="685323408">
              <w:marLeft w:val="0"/>
              <w:marRight w:val="0"/>
              <w:marTop w:val="0"/>
              <w:marBottom w:val="0"/>
              <w:divBdr>
                <w:top w:val="none" w:sz="0" w:space="0" w:color="auto"/>
                <w:left w:val="none" w:sz="0" w:space="0" w:color="auto"/>
                <w:bottom w:val="none" w:sz="0" w:space="0" w:color="auto"/>
                <w:right w:val="none" w:sz="0" w:space="0" w:color="auto"/>
              </w:divBdr>
            </w:div>
            <w:div w:id="894245282">
              <w:marLeft w:val="0"/>
              <w:marRight w:val="0"/>
              <w:marTop w:val="0"/>
              <w:marBottom w:val="0"/>
              <w:divBdr>
                <w:top w:val="none" w:sz="0" w:space="0" w:color="auto"/>
                <w:left w:val="none" w:sz="0" w:space="0" w:color="auto"/>
                <w:bottom w:val="none" w:sz="0" w:space="0" w:color="auto"/>
                <w:right w:val="none" w:sz="0" w:space="0" w:color="auto"/>
              </w:divBdr>
            </w:div>
            <w:div w:id="1721587505">
              <w:marLeft w:val="0"/>
              <w:marRight w:val="0"/>
              <w:marTop w:val="0"/>
              <w:marBottom w:val="0"/>
              <w:divBdr>
                <w:top w:val="none" w:sz="0" w:space="0" w:color="auto"/>
                <w:left w:val="none" w:sz="0" w:space="0" w:color="auto"/>
                <w:bottom w:val="none" w:sz="0" w:space="0" w:color="auto"/>
                <w:right w:val="none" w:sz="0" w:space="0" w:color="auto"/>
              </w:divBdr>
            </w:div>
            <w:div w:id="1891529433">
              <w:marLeft w:val="0"/>
              <w:marRight w:val="0"/>
              <w:marTop w:val="0"/>
              <w:marBottom w:val="0"/>
              <w:divBdr>
                <w:top w:val="none" w:sz="0" w:space="0" w:color="auto"/>
                <w:left w:val="none" w:sz="0" w:space="0" w:color="auto"/>
                <w:bottom w:val="none" w:sz="0" w:space="0" w:color="auto"/>
                <w:right w:val="none" w:sz="0" w:space="0" w:color="auto"/>
              </w:divBdr>
            </w:div>
            <w:div w:id="1895113908">
              <w:marLeft w:val="0"/>
              <w:marRight w:val="0"/>
              <w:marTop w:val="0"/>
              <w:marBottom w:val="0"/>
              <w:divBdr>
                <w:top w:val="none" w:sz="0" w:space="0" w:color="auto"/>
                <w:left w:val="none" w:sz="0" w:space="0" w:color="auto"/>
                <w:bottom w:val="none" w:sz="0" w:space="0" w:color="auto"/>
                <w:right w:val="none" w:sz="0" w:space="0" w:color="auto"/>
              </w:divBdr>
            </w:div>
            <w:div w:id="20311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4394">
      <w:bodyDiv w:val="1"/>
      <w:marLeft w:val="0"/>
      <w:marRight w:val="0"/>
      <w:marTop w:val="0"/>
      <w:marBottom w:val="0"/>
      <w:divBdr>
        <w:top w:val="none" w:sz="0" w:space="0" w:color="auto"/>
        <w:left w:val="none" w:sz="0" w:space="0" w:color="auto"/>
        <w:bottom w:val="none" w:sz="0" w:space="0" w:color="auto"/>
        <w:right w:val="none" w:sz="0" w:space="0" w:color="auto"/>
      </w:divBdr>
      <w:divsChild>
        <w:div w:id="1181504849">
          <w:marLeft w:val="0"/>
          <w:marRight w:val="0"/>
          <w:marTop w:val="0"/>
          <w:marBottom w:val="0"/>
          <w:divBdr>
            <w:top w:val="none" w:sz="0" w:space="0" w:color="auto"/>
            <w:left w:val="none" w:sz="0" w:space="0" w:color="auto"/>
            <w:bottom w:val="none" w:sz="0" w:space="0" w:color="auto"/>
            <w:right w:val="none" w:sz="0" w:space="0" w:color="auto"/>
          </w:divBdr>
          <w:divsChild>
            <w:div w:id="8374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0222">
      <w:bodyDiv w:val="1"/>
      <w:marLeft w:val="0"/>
      <w:marRight w:val="0"/>
      <w:marTop w:val="0"/>
      <w:marBottom w:val="0"/>
      <w:divBdr>
        <w:top w:val="none" w:sz="0" w:space="0" w:color="auto"/>
        <w:left w:val="none" w:sz="0" w:space="0" w:color="auto"/>
        <w:bottom w:val="none" w:sz="0" w:space="0" w:color="auto"/>
        <w:right w:val="none" w:sz="0" w:space="0" w:color="auto"/>
      </w:divBdr>
      <w:divsChild>
        <w:div w:id="750811282">
          <w:marLeft w:val="0"/>
          <w:marRight w:val="0"/>
          <w:marTop w:val="0"/>
          <w:marBottom w:val="0"/>
          <w:divBdr>
            <w:top w:val="none" w:sz="0" w:space="0" w:color="auto"/>
            <w:left w:val="none" w:sz="0" w:space="0" w:color="auto"/>
            <w:bottom w:val="none" w:sz="0" w:space="0" w:color="auto"/>
            <w:right w:val="none" w:sz="0" w:space="0" w:color="auto"/>
          </w:divBdr>
          <w:divsChild>
            <w:div w:id="178985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5207">
      <w:bodyDiv w:val="1"/>
      <w:marLeft w:val="0"/>
      <w:marRight w:val="0"/>
      <w:marTop w:val="0"/>
      <w:marBottom w:val="0"/>
      <w:divBdr>
        <w:top w:val="none" w:sz="0" w:space="0" w:color="auto"/>
        <w:left w:val="none" w:sz="0" w:space="0" w:color="auto"/>
        <w:bottom w:val="none" w:sz="0" w:space="0" w:color="auto"/>
        <w:right w:val="none" w:sz="0" w:space="0" w:color="auto"/>
      </w:divBdr>
    </w:div>
    <w:div w:id="492263344">
      <w:bodyDiv w:val="1"/>
      <w:marLeft w:val="0"/>
      <w:marRight w:val="0"/>
      <w:marTop w:val="0"/>
      <w:marBottom w:val="0"/>
      <w:divBdr>
        <w:top w:val="none" w:sz="0" w:space="0" w:color="auto"/>
        <w:left w:val="none" w:sz="0" w:space="0" w:color="auto"/>
        <w:bottom w:val="none" w:sz="0" w:space="0" w:color="auto"/>
        <w:right w:val="none" w:sz="0" w:space="0" w:color="auto"/>
      </w:divBdr>
      <w:divsChild>
        <w:div w:id="26420247">
          <w:marLeft w:val="0"/>
          <w:marRight w:val="0"/>
          <w:marTop w:val="0"/>
          <w:marBottom w:val="0"/>
          <w:divBdr>
            <w:top w:val="none" w:sz="0" w:space="0" w:color="auto"/>
            <w:left w:val="none" w:sz="0" w:space="0" w:color="auto"/>
            <w:bottom w:val="none" w:sz="0" w:space="0" w:color="auto"/>
            <w:right w:val="none" w:sz="0" w:space="0" w:color="auto"/>
          </w:divBdr>
        </w:div>
        <w:div w:id="372314977">
          <w:marLeft w:val="0"/>
          <w:marRight w:val="0"/>
          <w:marTop w:val="0"/>
          <w:marBottom w:val="0"/>
          <w:divBdr>
            <w:top w:val="none" w:sz="0" w:space="0" w:color="auto"/>
            <w:left w:val="none" w:sz="0" w:space="0" w:color="auto"/>
            <w:bottom w:val="none" w:sz="0" w:space="0" w:color="auto"/>
            <w:right w:val="none" w:sz="0" w:space="0" w:color="auto"/>
          </w:divBdr>
        </w:div>
        <w:div w:id="421072525">
          <w:marLeft w:val="0"/>
          <w:marRight w:val="0"/>
          <w:marTop w:val="0"/>
          <w:marBottom w:val="0"/>
          <w:divBdr>
            <w:top w:val="none" w:sz="0" w:space="0" w:color="auto"/>
            <w:left w:val="none" w:sz="0" w:space="0" w:color="auto"/>
            <w:bottom w:val="none" w:sz="0" w:space="0" w:color="auto"/>
            <w:right w:val="none" w:sz="0" w:space="0" w:color="auto"/>
          </w:divBdr>
        </w:div>
        <w:div w:id="620183351">
          <w:marLeft w:val="0"/>
          <w:marRight w:val="0"/>
          <w:marTop w:val="0"/>
          <w:marBottom w:val="0"/>
          <w:divBdr>
            <w:top w:val="none" w:sz="0" w:space="0" w:color="auto"/>
            <w:left w:val="none" w:sz="0" w:space="0" w:color="auto"/>
            <w:bottom w:val="none" w:sz="0" w:space="0" w:color="auto"/>
            <w:right w:val="none" w:sz="0" w:space="0" w:color="auto"/>
          </w:divBdr>
        </w:div>
        <w:div w:id="620693395">
          <w:marLeft w:val="0"/>
          <w:marRight w:val="0"/>
          <w:marTop w:val="0"/>
          <w:marBottom w:val="0"/>
          <w:divBdr>
            <w:top w:val="none" w:sz="0" w:space="0" w:color="auto"/>
            <w:left w:val="none" w:sz="0" w:space="0" w:color="auto"/>
            <w:bottom w:val="none" w:sz="0" w:space="0" w:color="auto"/>
            <w:right w:val="none" w:sz="0" w:space="0" w:color="auto"/>
          </w:divBdr>
        </w:div>
        <w:div w:id="630868175">
          <w:marLeft w:val="0"/>
          <w:marRight w:val="0"/>
          <w:marTop w:val="0"/>
          <w:marBottom w:val="0"/>
          <w:divBdr>
            <w:top w:val="none" w:sz="0" w:space="0" w:color="auto"/>
            <w:left w:val="none" w:sz="0" w:space="0" w:color="auto"/>
            <w:bottom w:val="none" w:sz="0" w:space="0" w:color="auto"/>
            <w:right w:val="none" w:sz="0" w:space="0" w:color="auto"/>
          </w:divBdr>
        </w:div>
        <w:div w:id="719130580">
          <w:marLeft w:val="0"/>
          <w:marRight w:val="0"/>
          <w:marTop w:val="0"/>
          <w:marBottom w:val="0"/>
          <w:divBdr>
            <w:top w:val="none" w:sz="0" w:space="0" w:color="auto"/>
            <w:left w:val="none" w:sz="0" w:space="0" w:color="auto"/>
            <w:bottom w:val="none" w:sz="0" w:space="0" w:color="auto"/>
            <w:right w:val="none" w:sz="0" w:space="0" w:color="auto"/>
          </w:divBdr>
        </w:div>
        <w:div w:id="765461772">
          <w:marLeft w:val="0"/>
          <w:marRight w:val="0"/>
          <w:marTop w:val="0"/>
          <w:marBottom w:val="0"/>
          <w:divBdr>
            <w:top w:val="none" w:sz="0" w:space="0" w:color="auto"/>
            <w:left w:val="none" w:sz="0" w:space="0" w:color="auto"/>
            <w:bottom w:val="none" w:sz="0" w:space="0" w:color="auto"/>
            <w:right w:val="none" w:sz="0" w:space="0" w:color="auto"/>
          </w:divBdr>
        </w:div>
        <w:div w:id="851335287">
          <w:marLeft w:val="0"/>
          <w:marRight w:val="0"/>
          <w:marTop w:val="0"/>
          <w:marBottom w:val="0"/>
          <w:divBdr>
            <w:top w:val="none" w:sz="0" w:space="0" w:color="auto"/>
            <w:left w:val="none" w:sz="0" w:space="0" w:color="auto"/>
            <w:bottom w:val="none" w:sz="0" w:space="0" w:color="auto"/>
            <w:right w:val="none" w:sz="0" w:space="0" w:color="auto"/>
          </w:divBdr>
        </w:div>
        <w:div w:id="1145899910">
          <w:marLeft w:val="0"/>
          <w:marRight w:val="0"/>
          <w:marTop w:val="0"/>
          <w:marBottom w:val="0"/>
          <w:divBdr>
            <w:top w:val="none" w:sz="0" w:space="0" w:color="auto"/>
            <w:left w:val="none" w:sz="0" w:space="0" w:color="auto"/>
            <w:bottom w:val="none" w:sz="0" w:space="0" w:color="auto"/>
            <w:right w:val="none" w:sz="0" w:space="0" w:color="auto"/>
          </w:divBdr>
        </w:div>
        <w:div w:id="1155297359">
          <w:marLeft w:val="0"/>
          <w:marRight w:val="0"/>
          <w:marTop w:val="0"/>
          <w:marBottom w:val="0"/>
          <w:divBdr>
            <w:top w:val="none" w:sz="0" w:space="0" w:color="auto"/>
            <w:left w:val="none" w:sz="0" w:space="0" w:color="auto"/>
            <w:bottom w:val="none" w:sz="0" w:space="0" w:color="auto"/>
            <w:right w:val="none" w:sz="0" w:space="0" w:color="auto"/>
          </w:divBdr>
        </w:div>
        <w:div w:id="1260600152">
          <w:marLeft w:val="0"/>
          <w:marRight w:val="0"/>
          <w:marTop w:val="0"/>
          <w:marBottom w:val="0"/>
          <w:divBdr>
            <w:top w:val="none" w:sz="0" w:space="0" w:color="auto"/>
            <w:left w:val="none" w:sz="0" w:space="0" w:color="auto"/>
            <w:bottom w:val="none" w:sz="0" w:space="0" w:color="auto"/>
            <w:right w:val="none" w:sz="0" w:space="0" w:color="auto"/>
          </w:divBdr>
        </w:div>
        <w:div w:id="1264267642">
          <w:marLeft w:val="0"/>
          <w:marRight w:val="0"/>
          <w:marTop w:val="0"/>
          <w:marBottom w:val="0"/>
          <w:divBdr>
            <w:top w:val="none" w:sz="0" w:space="0" w:color="auto"/>
            <w:left w:val="none" w:sz="0" w:space="0" w:color="auto"/>
            <w:bottom w:val="none" w:sz="0" w:space="0" w:color="auto"/>
            <w:right w:val="none" w:sz="0" w:space="0" w:color="auto"/>
          </w:divBdr>
        </w:div>
        <w:div w:id="1317758506">
          <w:marLeft w:val="0"/>
          <w:marRight w:val="0"/>
          <w:marTop w:val="0"/>
          <w:marBottom w:val="0"/>
          <w:divBdr>
            <w:top w:val="none" w:sz="0" w:space="0" w:color="auto"/>
            <w:left w:val="none" w:sz="0" w:space="0" w:color="auto"/>
            <w:bottom w:val="none" w:sz="0" w:space="0" w:color="auto"/>
            <w:right w:val="none" w:sz="0" w:space="0" w:color="auto"/>
          </w:divBdr>
        </w:div>
        <w:div w:id="1322808930">
          <w:marLeft w:val="0"/>
          <w:marRight w:val="0"/>
          <w:marTop w:val="0"/>
          <w:marBottom w:val="0"/>
          <w:divBdr>
            <w:top w:val="none" w:sz="0" w:space="0" w:color="auto"/>
            <w:left w:val="none" w:sz="0" w:space="0" w:color="auto"/>
            <w:bottom w:val="none" w:sz="0" w:space="0" w:color="auto"/>
            <w:right w:val="none" w:sz="0" w:space="0" w:color="auto"/>
          </w:divBdr>
        </w:div>
        <w:div w:id="1347092955">
          <w:marLeft w:val="0"/>
          <w:marRight w:val="0"/>
          <w:marTop w:val="0"/>
          <w:marBottom w:val="0"/>
          <w:divBdr>
            <w:top w:val="none" w:sz="0" w:space="0" w:color="auto"/>
            <w:left w:val="none" w:sz="0" w:space="0" w:color="auto"/>
            <w:bottom w:val="none" w:sz="0" w:space="0" w:color="auto"/>
            <w:right w:val="none" w:sz="0" w:space="0" w:color="auto"/>
          </w:divBdr>
        </w:div>
        <w:div w:id="1586299630">
          <w:marLeft w:val="0"/>
          <w:marRight w:val="0"/>
          <w:marTop w:val="0"/>
          <w:marBottom w:val="0"/>
          <w:divBdr>
            <w:top w:val="none" w:sz="0" w:space="0" w:color="auto"/>
            <w:left w:val="none" w:sz="0" w:space="0" w:color="auto"/>
            <w:bottom w:val="none" w:sz="0" w:space="0" w:color="auto"/>
            <w:right w:val="none" w:sz="0" w:space="0" w:color="auto"/>
          </w:divBdr>
        </w:div>
        <w:div w:id="1719629297">
          <w:marLeft w:val="0"/>
          <w:marRight w:val="0"/>
          <w:marTop w:val="0"/>
          <w:marBottom w:val="0"/>
          <w:divBdr>
            <w:top w:val="none" w:sz="0" w:space="0" w:color="auto"/>
            <w:left w:val="none" w:sz="0" w:space="0" w:color="auto"/>
            <w:bottom w:val="none" w:sz="0" w:space="0" w:color="auto"/>
            <w:right w:val="none" w:sz="0" w:space="0" w:color="auto"/>
          </w:divBdr>
        </w:div>
        <w:div w:id="1845516369">
          <w:marLeft w:val="0"/>
          <w:marRight w:val="0"/>
          <w:marTop w:val="0"/>
          <w:marBottom w:val="0"/>
          <w:divBdr>
            <w:top w:val="none" w:sz="0" w:space="0" w:color="auto"/>
            <w:left w:val="none" w:sz="0" w:space="0" w:color="auto"/>
            <w:bottom w:val="none" w:sz="0" w:space="0" w:color="auto"/>
            <w:right w:val="none" w:sz="0" w:space="0" w:color="auto"/>
          </w:divBdr>
        </w:div>
      </w:divsChild>
    </w:div>
    <w:div w:id="511184760">
      <w:bodyDiv w:val="1"/>
      <w:marLeft w:val="0"/>
      <w:marRight w:val="0"/>
      <w:marTop w:val="0"/>
      <w:marBottom w:val="0"/>
      <w:divBdr>
        <w:top w:val="none" w:sz="0" w:space="0" w:color="auto"/>
        <w:left w:val="none" w:sz="0" w:space="0" w:color="auto"/>
        <w:bottom w:val="none" w:sz="0" w:space="0" w:color="auto"/>
        <w:right w:val="none" w:sz="0" w:space="0" w:color="auto"/>
      </w:divBdr>
    </w:div>
    <w:div w:id="577863549">
      <w:bodyDiv w:val="1"/>
      <w:marLeft w:val="0"/>
      <w:marRight w:val="0"/>
      <w:marTop w:val="0"/>
      <w:marBottom w:val="0"/>
      <w:divBdr>
        <w:top w:val="none" w:sz="0" w:space="0" w:color="auto"/>
        <w:left w:val="none" w:sz="0" w:space="0" w:color="auto"/>
        <w:bottom w:val="none" w:sz="0" w:space="0" w:color="auto"/>
        <w:right w:val="none" w:sz="0" w:space="0" w:color="auto"/>
      </w:divBdr>
    </w:div>
    <w:div w:id="634599655">
      <w:bodyDiv w:val="1"/>
      <w:marLeft w:val="0"/>
      <w:marRight w:val="0"/>
      <w:marTop w:val="0"/>
      <w:marBottom w:val="0"/>
      <w:divBdr>
        <w:top w:val="none" w:sz="0" w:space="0" w:color="auto"/>
        <w:left w:val="none" w:sz="0" w:space="0" w:color="auto"/>
        <w:bottom w:val="none" w:sz="0" w:space="0" w:color="auto"/>
        <w:right w:val="none" w:sz="0" w:space="0" w:color="auto"/>
      </w:divBdr>
      <w:divsChild>
        <w:div w:id="1387878584">
          <w:marLeft w:val="0"/>
          <w:marRight w:val="0"/>
          <w:marTop w:val="0"/>
          <w:marBottom w:val="0"/>
          <w:divBdr>
            <w:top w:val="none" w:sz="0" w:space="0" w:color="auto"/>
            <w:left w:val="none" w:sz="0" w:space="0" w:color="auto"/>
            <w:bottom w:val="none" w:sz="0" w:space="0" w:color="auto"/>
            <w:right w:val="none" w:sz="0" w:space="0" w:color="auto"/>
          </w:divBdr>
          <w:divsChild>
            <w:div w:id="7333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3331">
      <w:bodyDiv w:val="1"/>
      <w:marLeft w:val="0"/>
      <w:marRight w:val="0"/>
      <w:marTop w:val="0"/>
      <w:marBottom w:val="0"/>
      <w:divBdr>
        <w:top w:val="none" w:sz="0" w:space="0" w:color="auto"/>
        <w:left w:val="none" w:sz="0" w:space="0" w:color="auto"/>
        <w:bottom w:val="none" w:sz="0" w:space="0" w:color="auto"/>
        <w:right w:val="none" w:sz="0" w:space="0" w:color="auto"/>
      </w:divBdr>
      <w:divsChild>
        <w:div w:id="1949895398">
          <w:marLeft w:val="0"/>
          <w:marRight w:val="0"/>
          <w:marTop w:val="0"/>
          <w:marBottom w:val="0"/>
          <w:divBdr>
            <w:top w:val="none" w:sz="0" w:space="0" w:color="auto"/>
            <w:left w:val="none" w:sz="0" w:space="0" w:color="auto"/>
            <w:bottom w:val="none" w:sz="0" w:space="0" w:color="auto"/>
            <w:right w:val="none" w:sz="0" w:space="0" w:color="auto"/>
          </w:divBdr>
          <w:divsChild>
            <w:div w:id="10436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1320">
      <w:bodyDiv w:val="1"/>
      <w:marLeft w:val="0"/>
      <w:marRight w:val="0"/>
      <w:marTop w:val="0"/>
      <w:marBottom w:val="0"/>
      <w:divBdr>
        <w:top w:val="none" w:sz="0" w:space="0" w:color="auto"/>
        <w:left w:val="none" w:sz="0" w:space="0" w:color="auto"/>
        <w:bottom w:val="none" w:sz="0" w:space="0" w:color="auto"/>
        <w:right w:val="none" w:sz="0" w:space="0" w:color="auto"/>
      </w:divBdr>
      <w:divsChild>
        <w:div w:id="1297756415">
          <w:marLeft w:val="0"/>
          <w:marRight w:val="0"/>
          <w:marTop w:val="0"/>
          <w:marBottom w:val="0"/>
          <w:divBdr>
            <w:top w:val="none" w:sz="0" w:space="0" w:color="auto"/>
            <w:left w:val="none" w:sz="0" w:space="0" w:color="auto"/>
            <w:bottom w:val="none" w:sz="0" w:space="0" w:color="auto"/>
            <w:right w:val="none" w:sz="0" w:space="0" w:color="auto"/>
          </w:divBdr>
          <w:divsChild>
            <w:div w:id="5635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67267">
      <w:bodyDiv w:val="1"/>
      <w:marLeft w:val="0"/>
      <w:marRight w:val="0"/>
      <w:marTop w:val="0"/>
      <w:marBottom w:val="0"/>
      <w:divBdr>
        <w:top w:val="none" w:sz="0" w:space="0" w:color="auto"/>
        <w:left w:val="none" w:sz="0" w:space="0" w:color="auto"/>
        <w:bottom w:val="none" w:sz="0" w:space="0" w:color="auto"/>
        <w:right w:val="none" w:sz="0" w:space="0" w:color="auto"/>
      </w:divBdr>
      <w:divsChild>
        <w:div w:id="1931353038">
          <w:marLeft w:val="0"/>
          <w:marRight w:val="0"/>
          <w:marTop w:val="0"/>
          <w:marBottom w:val="0"/>
          <w:divBdr>
            <w:top w:val="none" w:sz="0" w:space="0" w:color="auto"/>
            <w:left w:val="none" w:sz="0" w:space="0" w:color="auto"/>
            <w:bottom w:val="none" w:sz="0" w:space="0" w:color="auto"/>
            <w:right w:val="none" w:sz="0" w:space="0" w:color="auto"/>
          </w:divBdr>
          <w:divsChild>
            <w:div w:id="925967322">
              <w:marLeft w:val="0"/>
              <w:marRight w:val="0"/>
              <w:marTop w:val="0"/>
              <w:marBottom w:val="0"/>
              <w:divBdr>
                <w:top w:val="none" w:sz="0" w:space="0" w:color="auto"/>
                <w:left w:val="none" w:sz="0" w:space="0" w:color="auto"/>
                <w:bottom w:val="none" w:sz="0" w:space="0" w:color="auto"/>
                <w:right w:val="none" w:sz="0" w:space="0" w:color="auto"/>
              </w:divBdr>
            </w:div>
            <w:div w:id="1949000610">
              <w:marLeft w:val="0"/>
              <w:marRight w:val="0"/>
              <w:marTop w:val="0"/>
              <w:marBottom w:val="0"/>
              <w:divBdr>
                <w:top w:val="none" w:sz="0" w:space="0" w:color="auto"/>
                <w:left w:val="none" w:sz="0" w:space="0" w:color="auto"/>
                <w:bottom w:val="none" w:sz="0" w:space="0" w:color="auto"/>
                <w:right w:val="none" w:sz="0" w:space="0" w:color="auto"/>
              </w:divBdr>
            </w:div>
            <w:div w:id="19626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5854">
      <w:bodyDiv w:val="1"/>
      <w:marLeft w:val="0"/>
      <w:marRight w:val="0"/>
      <w:marTop w:val="0"/>
      <w:marBottom w:val="0"/>
      <w:divBdr>
        <w:top w:val="none" w:sz="0" w:space="0" w:color="auto"/>
        <w:left w:val="none" w:sz="0" w:space="0" w:color="auto"/>
        <w:bottom w:val="none" w:sz="0" w:space="0" w:color="auto"/>
        <w:right w:val="none" w:sz="0" w:space="0" w:color="auto"/>
      </w:divBdr>
      <w:divsChild>
        <w:div w:id="1084494403">
          <w:marLeft w:val="0"/>
          <w:marRight w:val="0"/>
          <w:marTop w:val="0"/>
          <w:marBottom w:val="0"/>
          <w:divBdr>
            <w:top w:val="none" w:sz="0" w:space="0" w:color="auto"/>
            <w:left w:val="none" w:sz="0" w:space="0" w:color="auto"/>
            <w:bottom w:val="none" w:sz="0" w:space="0" w:color="auto"/>
            <w:right w:val="none" w:sz="0" w:space="0" w:color="auto"/>
          </w:divBdr>
          <w:divsChild>
            <w:div w:id="120998244">
              <w:marLeft w:val="0"/>
              <w:marRight w:val="0"/>
              <w:marTop w:val="0"/>
              <w:marBottom w:val="0"/>
              <w:divBdr>
                <w:top w:val="none" w:sz="0" w:space="0" w:color="auto"/>
                <w:left w:val="none" w:sz="0" w:space="0" w:color="auto"/>
                <w:bottom w:val="none" w:sz="0" w:space="0" w:color="auto"/>
                <w:right w:val="none" w:sz="0" w:space="0" w:color="auto"/>
              </w:divBdr>
            </w:div>
            <w:div w:id="240911580">
              <w:marLeft w:val="0"/>
              <w:marRight w:val="0"/>
              <w:marTop w:val="0"/>
              <w:marBottom w:val="0"/>
              <w:divBdr>
                <w:top w:val="none" w:sz="0" w:space="0" w:color="auto"/>
                <w:left w:val="none" w:sz="0" w:space="0" w:color="auto"/>
                <w:bottom w:val="none" w:sz="0" w:space="0" w:color="auto"/>
                <w:right w:val="none" w:sz="0" w:space="0" w:color="auto"/>
              </w:divBdr>
            </w:div>
            <w:div w:id="508103692">
              <w:marLeft w:val="0"/>
              <w:marRight w:val="0"/>
              <w:marTop w:val="0"/>
              <w:marBottom w:val="0"/>
              <w:divBdr>
                <w:top w:val="none" w:sz="0" w:space="0" w:color="auto"/>
                <w:left w:val="none" w:sz="0" w:space="0" w:color="auto"/>
                <w:bottom w:val="none" w:sz="0" w:space="0" w:color="auto"/>
                <w:right w:val="none" w:sz="0" w:space="0" w:color="auto"/>
              </w:divBdr>
            </w:div>
            <w:div w:id="554321097">
              <w:marLeft w:val="0"/>
              <w:marRight w:val="0"/>
              <w:marTop w:val="0"/>
              <w:marBottom w:val="0"/>
              <w:divBdr>
                <w:top w:val="none" w:sz="0" w:space="0" w:color="auto"/>
                <w:left w:val="none" w:sz="0" w:space="0" w:color="auto"/>
                <w:bottom w:val="none" w:sz="0" w:space="0" w:color="auto"/>
                <w:right w:val="none" w:sz="0" w:space="0" w:color="auto"/>
              </w:divBdr>
            </w:div>
            <w:div w:id="574900617">
              <w:marLeft w:val="0"/>
              <w:marRight w:val="0"/>
              <w:marTop w:val="0"/>
              <w:marBottom w:val="0"/>
              <w:divBdr>
                <w:top w:val="none" w:sz="0" w:space="0" w:color="auto"/>
                <w:left w:val="none" w:sz="0" w:space="0" w:color="auto"/>
                <w:bottom w:val="none" w:sz="0" w:space="0" w:color="auto"/>
                <w:right w:val="none" w:sz="0" w:space="0" w:color="auto"/>
              </w:divBdr>
            </w:div>
            <w:div w:id="887227367">
              <w:marLeft w:val="0"/>
              <w:marRight w:val="0"/>
              <w:marTop w:val="0"/>
              <w:marBottom w:val="0"/>
              <w:divBdr>
                <w:top w:val="none" w:sz="0" w:space="0" w:color="auto"/>
                <w:left w:val="none" w:sz="0" w:space="0" w:color="auto"/>
                <w:bottom w:val="none" w:sz="0" w:space="0" w:color="auto"/>
                <w:right w:val="none" w:sz="0" w:space="0" w:color="auto"/>
              </w:divBdr>
            </w:div>
            <w:div w:id="1879781680">
              <w:marLeft w:val="0"/>
              <w:marRight w:val="0"/>
              <w:marTop w:val="0"/>
              <w:marBottom w:val="0"/>
              <w:divBdr>
                <w:top w:val="none" w:sz="0" w:space="0" w:color="auto"/>
                <w:left w:val="none" w:sz="0" w:space="0" w:color="auto"/>
                <w:bottom w:val="none" w:sz="0" w:space="0" w:color="auto"/>
                <w:right w:val="none" w:sz="0" w:space="0" w:color="auto"/>
              </w:divBdr>
            </w:div>
            <w:div w:id="2088071878">
              <w:marLeft w:val="0"/>
              <w:marRight w:val="0"/>
              <w:marTop w:val="0"/>
              <w:marBottom w:val="0"/>
              <w:divBdr>
                <w:top w:val="none" w:sz="0" w:space="0" w:color="auto"/>
                <w:left w:val="none" w:sz="0" w:space="0" w:color="auto"/>
                <w:bottom w:val="none" w:sz="0" w:space="0" w:color="auto"/>
                <w:right w:val="none" w:sz="0" w:space="0" w:color="auto"/>
              </w:divBdr>
            </w:div>
            <w:div w:id="21114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9111">
      <w:bodyDiv w:val="1"/>
      <w:marLeft w:val="0"/>
      <w:marRight w:val="0"/>
      <w:marTop w:val="0"/>
      <w:marBottom w:val="0"/>
      <w:divBdr>
        <w:top w:val="none" w:sz="0" w:space="0" w:color="auto"/>
        <w:left w:val="none" w:sz="0" w:space="0" w:color="auto"/>
        <w:bottom w:val="none" w:sz="0" w:space="0" w:color="auto"/>
        <w:right w:val="none" w:sz="0" w:space="0" w:color="auto"/>
      </w:divBdr>
      <w:divsChild>
        <w:div w:id="200897996">
          <w:marLeft w:val="0"/>
          <w:marRight w:val="0"/>
          <w:marTop w:val="0"/>
          <w:marBottom w:val="0"/>
          <w:divBdr>
            <w:top w:val="none" w:sz="0" w:space="0" w:color="auto"/>
            <w:left w:val="none" w:sz="0" w:space="0" w:color="auto"/>
            <w:bottom w:val="none" w:sz="0" w:space="0" w:color="auto"/>
            <w:right w:val="none" w:sz="0" w:space="0" w:color="auto"/>
          </w:divBdr>
          <w:divsChild>
            <w:div w:id="21164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0822">
      <w:bodyDiv w:val="1"/>
      <w:marLeft w:val="0"/>
      <w:marRight w:val="0"/>
      <w:marTop w:val="0"/>
      <w:marBottom w:val="0"/>
      <w:divBdr>
        <w:top w:val="none" w:sz="0" w:space="0" w:color="auto"/>
        <w:left w:val="none" w:sz="0" w:space="0" w:color="auto"/>
        <w:bottom w:val="none" w:sz="0" w:space="0" w:color="auto"/>
        <w:right w:val="none" w:sz="0" w:space="0" w:color="auto"/>
      </w:divBdr>
    </w:div>
    <w:div w:id="861169310">
      <w:bodyDiv w:val="1"/>
      <w:marLeft w:val="0"/>
      <w:marRight w:val="0"/>
      <w:marTop w:val="0"/>
      <w:marBottom w:val="0"/>
      <w:divBdr>
        <w:top w:val="none" w:sz="0" w:space="0" w:color="auto"/>
        <w:left w:val="none" w:sz="0" w:space="0" w:color="auto"/>
        <w:bottom w:val="none" w:sz="0" w:space="0" w:color="auto"/>
        <w:right w:val="none" w:sz="0" w:space="0" w:color="auto"/>
      </w:divBdr>
    </w:div>
    <w:div w:id="866017400">
      <w:bodyDiv w:val="1"/>
      <w:marLeft w:val="0"/>
      <w:marRight w:val="0"/>
      <w:marTop w:val="0"/>
      <w:marBottom w:val="0"/>
      <w:divBdr>
        <w:top w:val="none" w:sz="0" w:space="0" w:color="auto"/>
        <w:left w:val="none" w:sz="0" w:space="0" w:color="auto"/>
        <w:bottom w:val="none" w:sz="0" w:space="0" w:color="auto"/>
        <w:right w:val="none" w:sz="0" w:space="0" w:color="auto"/>
      </w:divBdr>
      <w:divsChild>
        <w:div w:id="1634751809">
          <w:marLeft w:val="0"/>
          <w:marRight w:val="0"/>
          <w:marTop w:val="0"/>
          <w:marBottom w:val="0"/>
          <w:divBdr>
            <w:top w:val="none" w:sz="0" w:space="0" w:color="auto"/>
            <w:left w:val="none" w:sz="0" w:space="0" w:color="auto"/>
            <w:bottom w:val="none" w:sz="0" w:space="0" w:color="auto"/>
            <w:right w:val="none" w:sz="0" w:space="0" w:color="auto"/>
          </w:divBdr>
          <w:divsChild>
            <w:div w:id="453331288">
              <w:marLeft w:val="0"/>
              <w:marRight w:val="0"/>
              <w:marTop w:val="0"/>
              <w:marBottom w:val="0"/>
              <w:divBdr>
                <w:top w:val="none" w:sz="0" w:space="0" w:color="auto"/>
                <w:left w:val="none" w:sz="0" w:space="0" w:color="auto"/>
                <w:bottom w:val="none" w:sz="0" w:space="0" w:color="auto"/>
                <w:right w:val="none" w:sz="0" w:space="0" w:color="auto"/>
              </w:divBdr>
            </w:div>
            <w:div w:id="618949844">
              <w:marLeft w:val="0"/>
              <w:marRight w:val="0"/>
              <w:marTop w:val="0"/>
              <w:marBottom w:val="0"/>
              <w:divBdr>
                <w:top w:val="none" w:sz="0" w:space="0" w:color="auto"/>
                <w:left w:val="none" w:sz="0" w:space="0" w:color="auto"/>
                <w:bottom w:val="none" w:sz="0" w:space="0" w:color="auto"/>
                <w:right w:val="none" w:sz="0" w:space="0" w:color="auto"/>
              </w:divBdr>
            </w:div>
            <w:div w:id="649331492">
              <w:marLeft w:val="0"/>
              <w:marRight w:val="0"/>
              <w:marTop w:val="0"/>
              <w:marBottom w:val="0"/>
              <w:divBdr>
                <w:top w:val="none" w:sz="0" w:space="0" w:color="auto"/>
                <w:left w:val="none" w:sz="0" w:space="0" w:color="auto"/>
                <w:bottom w:val="none" w:sz="0" w:space="0" w:color="auto"/>
                <w:right w:val="none" w:sz="0" w:space="0" w:color="auto"/>
              </w:divBdr>
            </w:div>
            <w:div w:id="675229516">
              <w:marLeft w:val="0"/>
              <w:marRight w:val="0"/>
              <w:marTop w:val="0"/>
              <w:marBottom w:val="0"/>
              <w:divBdr>
                <w:top w:val="none" w:sz="0" w:space="0" w:color="auto"/>
                <w:left w:val="none" w:sz="0" w:space="0" w:color="auto"/>
                <w:bottom w:val="none" w:sz="0" w:space="0" w:color="auto"/>
                <w:right w:val="none" w:sz="0" w:space="0" w:color="auto"/>
              </w:divBdr>
            </w:div>
            <w:div w:id="815027470">
              <w:marLeft w:val="0"/>
              <w:marRight w:val="0"/>
              <w:marTop w:val="0"/>
              <w:marBottom w:val="0"/>
              <w:divBdr>
                <w:top w:val="none" w:sz="0" w:space="0" w:color="auto"/>
                <w:left w:val="none" w:sz="0" w:space="0" w:color="auto"/>
                <w:bottom w:val="none" w:sz="0" w:space="0" w:color="auto"/>
                <w:right w:val="none" w:sz="0" w:space="0" w:color="auto"/>
              </w:divBdr>
            </w:div>
            <w:div w:id="940915745">
              <w:marLeft w:val="0"/>
              <w:marRight w:val="0"/>
              <w:marTop w:val="0"/>
              <w:marBottom w:val="0"/>
              <w:divBdr>
                <w:top w:val="none" w:sz="0" w:space="0" w:color="auto"/>
                <w:left w:val="none" w:sz="0" w:space="0" w:color="auto"/>
                <w:bottom w:val="none" w:sz="0" w:space="0" w:color="auto"/>
                <w:right w:val="none" w:sz="0" w:space="0" w:color="auto"/>
              </w:divBdr>
            </w:div>
            <w:div w:id="996688720">
              <w:marLeft w:val="0"/>
              <w:marRight w:val="0"/>
              <w:marTop w:val="0"/>
              <w:marBottom w:val="0"/>
              <w:divBdr>
                <w:top w:val="none" w:sz="0" w:space="0" w:color="auto"/>
                <w:left w:val="none" w:sz="0" w:space="0" w:color="auto"/>
                <w:bottom w:val="none" w:sz="0" w:space="0" w:color="auto"/>
                <w:right w:val="none" w:sz="0" w:space="0" w:color="auto"/>
              </w:divBdr>
            </w:div>
            <w:div w:id="1237516824">
              <w:marLeft w:val="0"/>
              <w:marRight w:val="0"/>
              <w:marTop w:val="0"/>
              <w:marBottom w:val="0"/>
              <w:divBdr>
                <w:top w:val="none" w:sz="0" w:space="0" w:color="auto"/>
                <w:left w:val="none" w:sz="0" w:space="0" w:color="auto"/>
                <w:bottom w:val="none" w:sz="0" w:space="0" w:color="auto"/>
                <w:right w:val="none" w:sz="0" w:space="0" w:color="auto"/>
              </w:divBdr>
            </w:div>
            <w:div w:id="1287808665">
              <w:marLeft w:val="0"/>
              <w:marRight w:val="0"/>
              <w:marTop w:val="0"/>
              <w:marBottom w:val="0"/>
              <w:divBdr>
                <w:top w:val="none" w:sz="0" w:space="0" w:color="auto"/>
                <w:left w:val="none" w:sz="0" w:space="0" w:color="auto"/>
                <w:bottom w:val="none" w:sz="0" w:space="0" w:color="auto"/>
                <w:right w:val="none" w:sz="0" w:space="0" w:color="auto"/>
              </w:divBdr>
            </w:div>
            <w:div w:id="1690836625">
              <w:marLeft w:val="0"/>
              <w:marRight w:val="0"/>
              <w:marTop w:val="0"/>
              <w:marBottom w:val="0"/>
              <w:divBdr>
                <w:top w:val="none" w:sz="0" w:space="0" w:color="auto"/>
                <w:left w:val="none" w:sz="0" w:space="0" w:color="auto"/>
                <w:bottom w:val="none" w:sz="0" w:space="0" w:color="auto"/>
                <w:right w:val="none" w:sz="0" w:space="0" w:color="auto"/>
              </w:divBdr>
            </w:div>
            <w:div w:id="1908109887">
              <w:marLeft w:val="0"/>
              <w:marRight w:val="0"/>
              <w:marTop w:val="0"/>
              <w:marBottom w:val="0"/>
              <w:divBdr>
                <w:top w:val="none" w:sz="0" w:space="0" w:color="auto"/>
                <w:left w:val="none" w:sz="0" w:space="0" w:color="auto"/>
                <w:bottom w:val="none" w:sz="0" w:space="0" w:color="auto"/>
                <w:right w:val="none" w:sz="0" w:space="0" w:color="auto"/>
              </w:divBdr>
            </w:div>
            <w:div w:id="2030794165">
              <w:marLeft w:val="0"/>
              <w:marRight w:val="0"/>
              <w:marTop w:val="0"/>
              <w:marBottom w:val="0"/>
              <w:divBdr>
                <w:top w:val="none" w:sz="0" w:space="0" w:color="auto"/>
                <w:left w:val="none" w:sz="0" w:space="0" w:color="auto"/>
                <w:bottom w:val="none" w:sz="0" w:space="0" w:color="auto"/>
                <w:right w:val="none" w:sz="0" w:space="0" w:color="auto"/>
              </w:divBdr>
            </w:div>
            <w:div w:id="21393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4354">
      <w:bodyDiv w:val="1"/>
      <w:marLeft w:val="0"/>
      <w:marRight w:val="0"/>
      <w:marTop w:val="0"/>
      <w:marBottom w:val="0"/>
      <w:divBdr>
        <w:top w:val="none" w:sz="0" w:space="0" w:color="auto"/>
        <w:left w:val="none" w:sz="0" w:space="0" w:color="auto"/>
        <w:bottom w:val="none" w:sz="0" w:space="0" w:color="auto"/>
        <w:right w:val="none" w:sz="0" w:space="0" w:color="auto"/>
      </w:divBdr>
      <w:divsChild>
        <w:div w:id="1509557994">
          <w:marLeft w:val="0"/>
          <w:marRight w:val="0"/>
          <w:marTop w:val="0"/>
          <w:marBottom w:val="0"/>
          <w:divBdr>
            <w:top w:val="none" w:sz="0" w:space="0" w:color="auto"/>
            <w:left w:val="none" w:sz="0" w:space="0" w:color="auto"/>
            <w:bottom w:val="none" w:sz="0" w:space="0" w:color="auto"/>
            <w:right w:val="none" w:sz="0" w:space="0" w:color="auto"/>
          </w:divBdr>
          <w:divsChild>
            <w:div w:id="136266907">
              <w:marLeft w:val="0"/>
              <w:marRight w:val="0"/>
              <w:marTop w:val="0"/>
              <w:marBottom w:val="0"/>
              <w:divBdr>
                <w:top w:val="none" w:sz="0" w:space="0" w:color="auto"/>
                <w:left w:val="none" w:sz="0" w:space="0" w:color="auto"/>
                <w:bottom w:val="none" w:sz="0" w:space="0" w:color="auto"/>
                <w:right w:val="none" w:sz="0" w:space="0" w:color="auto"/>
              </w:divBdr>
            </w:div>
            <w:div w:id="219218056">
              <w:marLeft w:val="0"/>
              <w:marRight w:val="0"/>
              <w:marTop w:val="0"/>
              <w:marBottom w:val="0"/>
              <w:divBdr>
                <w:top w:val="none" w:sz="0" w:space="0" w:color="auto"/>
                <w:left w:val="none" w:sz="0" w:space="0" w:color="auto"/>
                <w:bottom w:val="none" w:sz="0" w:space="0" w:color="auto"/>
                <w:right w:val="none" w:sz="0" w:space="0" w:color="auto"/>
              </w:divBdr>
            </w:div>
            <w:div w:id="248345417">
              <w:marLeft w:val="0"/>
              <w:marRight w:val="0"/>
              <w:marTop w:val="0"/>
              <w:marBottom w:val="0"/>
              <w:divBdr>
                <w:top w:val="none" w:sz="0" w:space="0" w:color="auto"/>
                <w:left w:val="none" w:sz="0" w:space="0" w:color="auto"/>
                <w:bottom w:val="none" w:sz="0" w:space="0" w:color="auto"/>
                <w:right w:val="none" w:sz="0" w:space="0" w:color="auto"/>
              </w:divBdr>
            </w:div>
            <w:div w:id="303196375">
              <w:marLeft w:val="0"/>
              <w:marRight w:val="0"/>
              <w:marTop w:val="0"/>
              <w:marBottom w:val="0"/>
              <w:divBdr>
                <w:top w:val="none" w:sz="0" w:space="0" w:color="auto"/>
                <w:left w:val="none" w:sz="0" w:space="0" w:color="auto"/>
                <w:bottom w:val="none" w:sz="0" w:space="0" w:color="auto"/>
                <w:right w:val="none" w:sz="0" w:space="0" w:color="auto"/>
              </w:divBdr>
            </w:div>
            <w:div w:id="439181023">
              <w:marLeft w:val="0"/>
              <w:marRight w:val="0"/>
              <w:marTop w:val="0"/>
              <w:marBottom w:val="0"/>
              <w:divBdr>
                <w:top w:val="none" w:sz="0" w:space="0" w:color="auto"/>
                <w:left w:val="none" w:sz="0" w:space="0" w:color="auto"/>
                <w:bottom w:val="none" w:sz="0" w:space="0" w:color="auto"/>
                <w:right w:val="none" w:sz="0" w:space="0" w:color="auto"/>
              </w:divBdr>
            </w:div>
            <w:div w:id="571894154">
              <w:marLeft w:val="0"/>
              <w:marRight w:val="0"/>
              <w:marTop w:val="0"/>
              <w:marBottom w:val="0"/>
              <w:divBdr>
                <w:top w:val="none" w:sz="0" w:space="0" w:color="auto"/>
                <w:left w:val="none" w:sz="0" w:space="0" w:color="auto"/>
                <w:bottom w:val="none" w:sz="0" w:space="0" w:color="auto"/>
                <w:right w:val="none" w:sz="0" w:space="0" w:color="auto"/>
              </w:divBdr>
            </w:div>
            <w:div w:id="601188649">
              <w:marLeft w:val="0"/>
              <w:marRight w:val="0"/>
              <w:marTop w:val="0"/>
              <w:marBottom w:val="0"/>
              <w:divBdr>
                <w:top w:val="none" w:sz="0" w:space="0" w:color="auto"/>
                <w:left w:val="none" w:sz="0" w:space="0" w:color="auto"/>
                <w:bottom w:val="none" w:sz="0" w:space="0" w:color="auto"/>
                <w:right w:val="none" w:sz="0" w:space="0" w:color="auto"/>
              </w:divBdr>
            </w:div>
            <w:div w:id="693308015">
              <w:marLeft w:val="0"/>
              <w:marRight w:val="0"/>
              <w:marTop w:val="0"/>
              <w:marBottom w:val="0"/>
              <w:divBdr>
                <w:top w:val="none" w:sz="0" w:space="0" w:color="auto"/>
                <w:left w:val="none" w:sz="0" w:space="0" w:color="auto"/>
                <w:bottom w:val="none" w:sz="0" w:space="0" w:color="auto"/>
                <w:right w:val="none" w:sz="0" w:space="0" w:color="auto"/>
              </w:divBdr>
            </w:div>
            <w:div w:id="737283744">
              <w:marLeft w:val="0"/>
              <w:marRight w:val="0"/>
              <w:marTop w:val="0"/>
              <w:marBottom w:val="0"/>
              <w:divBdr>
                <w:top w:val="none" w:sz="0" w:space="0" w:color="auto"/>
                <w:left w:val="none" w:sz="0" w:space="0" w:color="auto"/>
                <w:bottom w:val="none" w:sz="0" w:space="0" w:color="auto"/>
                <w:right w:val="none" w:sz="0" w:space="0" w:color="auto"/>
              </w:divBdr>
            </w:div>
            <w:div w:id="739063481">
              <w:marLeft w:val="0"/>
              <w:marRight w:val="0"/>
              <w:marTop w:val="0"/>
              <w:marBottom w:val="0"/>
              <w:divBdr>
                <w:top w:val="none" w:sz="0" w:space="0" w:color="auto"/>
                <w:left w:val="none" w:sz="0" w:space="0" w:color="auto"/>
                <w:bottom w:val="none" w:sz="0" w:space="0" w:color="auto"/>
                <w:right w:val="none" w:sz="0" w:space="0" w:color="auto"/>
              </w:divBdr>
            </w:div>
            <w:div w:id="992372212">
              <w:marLeft w:val="0"/>
              <w:marRight w:val="0"/>
              <w:marTop w:val="0"/>
              <w:marBottom w:val="0"/>
              <w:divBdr>
                <w:top w:val="none" w:sz="0" w:space="0" w:color="auto"/>
                <w:left w:val="none" w:sz="0" w:space="0" w:color="auto"/>
                <w:bottom w:val="none" w:sz="0" w:space="0" w:color="auto"/>
                <w:right w:val="none" w:sz="0" w:space="0" w:color="auto"/>
              </w:divBdr>
            </w:div>
            <w:div w:id="1077674325">
              <w:marLeft w:val="0"/>
              <w:marRight w:val="0"/>
              <w:marTop w:val="0"/>
              <w:marBottom w:val="0"/>
              <w:divBdr>
                <w:top w:val="none" w:sz="0" w:space="0" w:color="auto"/>
                <w:left w:val="none" w:sz="0" w:space="0" w:color="auto"/>
                <w:bottom w:val="none" w:sz="0" w:space="0" w:color="auto"/>
                <w:right w:val="none" w:sz="0" w:space="0" w:color="auto"/>
              </w:divBdr>
            </w:div>
            <w:div w:id="1092122068">
              <w:marLeft w:val="0"/>
              <w:marRight w:val="0"/>
              <w:marTop w:val="0"/>
              <w:marBottom w:val="0"/>
              <w:divBdr>
                <w:top w:val="none" w:sz="0" w:space="0" w:color="auto"/>
                <w:left w:val="none" w:sz="0" w:space="0" w:color="auto"/>
                <w:bottom w:val="none" w:sz="0" w:space="0" w:color="auto"/>
                <w:right w:val="none" w:sz="0" w:space="0" w:color="auto"/>
              </w:divBdr>
            </w:div>
            <w:div w:id="1159886223">
              <w:marLeft w:val="0"/>
              <w:marRight w:val="0"/>
              <w:marTop w:val="0"/>
              <w:marBottom w:val="0"/>
              <w:divBdr>
                <w:top w:val="none" w:sz="0" w:space="0" w:color="auto"/>
                <w:left w:val="none" w:sz="0" w:space="0" w:color="auto"/>
                <w:bottom w:val="none" w:sz="0" w:space="0" w:color="auto"/>
                <w:right w:val="none" w:sz="0" w:space="0" w:color="auto"/>
              </w:divBdr>
            </w:div>
            <w:div w:id="1173835973">
              <w:marLeft w:val="0"/>
              <w:marRight w:val="0"/>
              <w:marTop w:val="0"/>
              <w:marBottom w:val="0"/>
              <w:divBdr>
                <w:top w:val="none" w:sz="0" w:space="0" w:color="auto"/>
                <w:left w:val="none" w:sz="0" w:space="0" w:color="auto"/>
                <w:bottom w:val="none" w:sz="0" w:space="0" w:color="auto"/>
                <w:right w:val="none" w:sz="0" w:space="0" w:color="auto"/>
              </w:divBdr>
            </w:div>
            <w:div w:id="1190265401">
              <w:marLeft w:val="0"/>
              <w:marRight w:val="0"/>
              <w:marTop w:val="0"/>
              <w:marBottom w:val="0"/>
              <w:divBdr>
                <w:top w:val="none" w:sz="0" w:space="0" w:color="auto"/>
                <w:left w:val="none" w:sz="0" w:space="0" w:color="auto"/>
                <w:bottom w:val="none" w:sz="0" w:space="0" w:color="auto"/>
                <w:right w:val="none" w:sz="0" w:space="0" w:color="auto"/>
              </w:divBdr>
            </w:div>
            <w:div w:id="1241990533">
              <w:marLeft w:val="0"/>
              <w:marRight w:val="0"/>
              <w:marTop w:val="0"/>
              <w:marBottom w:val="0"/>
              <w:divBdr>
                <w:top w:val="none" w:sz="0" w:space="0" w:color="auto"/>
                <w:left w:val="none" w:sz="0" w:space="0" w:color="auto"/>
                <w:bottom w:val="none" w:sz="0" w:space="0" w:color="auto"/>
                <w:right w:val="none" w:sz="0" w:space="0" w:color="auto"/>
              </w:divBdr>
            </w:div>
            <w:div w:id="1404066063">
              <w:marLeft w:val="0"/>
              <w:marRight w:val="0"/>
              <w:marTop w:val="0"/>
              <w:marBottom w:val="0"/>
              <w:divBdr>
                <w:top w:val="none" w:sz="0" w:space="0" w:color="auto"/>
                <w:left w:val="none" w:sz="0" w:space="0" w:color="auto"/>
                <w:bottom w:val="none" w:sz="0" w:space="0" w:color="auto"/>
                <w:right w:val="none" w:sz="0" w:space="0" w:color="auto"/>
              </w:divBdr>
            </w:div>
            <w:div w:id="1404792884">
              <w:marLeft w:val="0"/>
              <w:marRight w:val="0"/>
              <w:marTop w:val="0"/>
              <w:marBottom w:val="0"/>
              <w:divBdr>
                <w:top w:val="none" w:sz="0" w:space="0" w:color="auto"/>
                <w:left w:val="none" w:sz="0" w:space="0" w:color="auto"/>
                <w:bottom w:val="none" w:sz="0" w:space="0" w:color="auto"/>
                <w:right w:val="none" w:sz="0" w:space="0" w:color="auto"/>
              </w:divBdr>
            </w:div>
            <w:div w:id="1422332301">
              <w:marLeft w:val="0"/>
              <w:marRight w:val="0"/>
              <w:marTop w:val="0"/>
              <w:marBottom w:val="0"/>
              <w:divBdr>
                <w:top w:val="none" w:sz="0" w:space="0" w:color="auto"/>
                <w:left w:val="none" w:sz="0" w:space="0" w:color="auto"/>
                <w:bottom w:val="none" w:sz="0" w:space="0" w:color="auto"/>
                <w:right w:val="none" w:sz="0" w:space="0" w:color="auto"/>
              </w:divBdr>
            </w:div>
            <w:div w:id="1426339912">
              <w:marLeft w:val="0"/>
              <w:marRight w:val="0"/>
              <w:marTop w:val="0"/>
              <w:marBottom w:val="0"/>
              <w:divBdr>
                <w:top w:val="none" w:sz="0" w:space="0" w:color="auto"/>
                <w:left w:val="none" w:sz="0" w:space="0" w:color="auto"/>
                <w:bottom w:val="none" w:sz="0" w:space="0" w:color="auto"/>
                <w:right w:val="none" w:sz="0" w:space="0" w:color="auto"/>
              </w:divBdr>
            </w:div>
            <w:div w:id="1449425412">
              <w:marLeft w:val="0"/>
              <w:marRight w:val="0"/>
              <w:marTop w:val="0"/>
              <w:marBottom w:val="0"/>
              <w:divBdr>
                <w:top w:val="none" w:sz="0" w:space="0" w:color="auto"/>
                <w:left w:val="none" w:sz="0" w:space="0" w:color="auto"/>
                <w:bottom w:val="none" w:sz="0" w:space="0" w:color="auto"/>
                <w:right w:val="none" w:sz="0" w:space="0" w:color="auto"/>
              </w:divBdr>
            </w:div>
            <w:div w:id="1464082940">
              <w:marLeft w:val="0"/>
              <w:marRight w:val="0"/>
              <w:marTop w:val="0"/>
              <w:marBottom w:val="0"/>
              <w:divBdr>
                <w:top w:val="none" w:sz="0" w:space="0" w:color="auto"/>
                <w:left w:val="none" w:sz="0" w:space="0" w:color="auto"/>
                <w:bottom w:val="none" w:sz="0" w:space="0" w:color="auto"/>
                <w:right w:val="none" w:sz="0" w:space="0" w:color="auto"/>
              </w:divBdr>
            </w:div>
            <w:div w:id="1594584257">
              <w:marLeft w:val="0"/>
              <w:marRight w:val="0"/>
              <w:marTop w:val="0"/>
              <w:marBottom w:val="0"/>
              <w:divBdr>
                <w:top w:val="none" w:sz="0" w:space="0" w:color="auto"/>
                <w:left w:val="none" w:sz="0" w:space="0" w:color="auto"/>
                <w:bottom w:val="none" w:sz="0" w:space="0" w:color="auto"/>
                <w:right w:val="none" w:sz="0" w:space="0" w:color="auto"/>
              </w:divBdr>
            </w:div>
            <w:div w:id="1649017186">
              <w:marLeft w:val="0"/>
              <w:marRight w:val="0"/>
              <w:marTop w:val="0"/>
              <w:marBottom w:val="0"/>
              <w:divBdr>
                <w:top w:val="none" w:sz="0" w:space="0" w:color="auto"/>
                <w:left w:val="none" w:sz="0" w:space="0" w:color="auto"/>
                <w:bottom w:val="none" w:sz="0" w:space="0" w:color="auto"/>
                <w:right w:val="none" w:sz="0" w:space="0" w:color="auto"/>
              </w:divBdr>
            </w:div>
            <w:div w:id="1672023517">
              <w:marLeft w:val="0"/>
              <w:marRight w:val="0"/>
              <w:marTop w:val="0"/>
              <w:marBottom w:val="0"/>
              <w:divBdr>
                <w:top w:val="none" w:sz="0" w:space="0" w:color="auto"/>
                <w:left w:val="none" w:sz="0" w:space="0" w:color="auto"/>
                <w:bottom w:val="none" w:sz="0" w:space="0" w:color="auto"/>
                <w:right w:val="none" w:sz="0" w:space="0" w:color="auto"/>
              </w:divBdr>
            </w:div>
            <w:div w:id="1717005377">
              <w:marLeft w:val="0"/>
              <w:marRight w:val="0"/>
              <w:marTop w:val="0"/>
              <w:marBottom w:val="0"/>
              <w:divBdr>
                <w:top w:val="none" w:sz="0" w:space="0" w:color="auto"/>
                <w:left w:val="none" w:sz="0" w:space="0" w:color="auto"/>
                <w:bottom w:val="none" w:sz="0" w:space="0" w:color="auto"/>
                <w:right w:val="none" w:sz="0" w:space="0" w:color="auto"/>
              </w:divBdr>
            </w:div>
            <w:div w:id="2009553341">
              <w:marLeft w:val="0"/>
              <w:marRight w:val="0"/>
              <w:marTop w:val="0"/>
              <w:marBottom w:val="0"/>
              <w:divBdr>
                <w:top w:val="none" w:sz="0" w:space="0" w:color="auto"/>
                <w:left w:val="none" w:sz="0" w:space="0" w:color="auto"/>
                <w:bottom w:val="none" w:sz="0" w:space="0" w:color="auto"/>
                <w:right w:val="none" w:sz="0" w:space="0" w:color="auto"/>
              </w:divBdr>
            </w:div>
            <w:div w:id="2095737081">
              <w:marLeft w:val="0"/>
              <w:marRight w:val="0"/>
              <w:marTop w:val="0"/>
              <w:marBottom w:val="0"/>
              <w:divBdr>
                <w:top w:val="none" w:sz="0" w:space="0" w:color="auto"/>
                <w:left w:val="none" w:sz="0" w:space="0" w:color="auto"/>
                <w:bottom w:val="none" w:sz="0" w:space="0" w:color="auto"/>
                <w:right w:val="none" w:sz="0" w:space="0" w:color="auto"/>
              </w:divBdr>
            </w:div>
            <w:div w:id="2099982187">
              <w:marLeft w:val="0"/>
              <w:marRight w:val="0"/>
              <w:marTop w:val="0"/>
              <w:marBottom w:val="0"/>
              <w:divBdr>
                <w:top w:val="none" w:sz="0" w:space="0" w:color="auto"/>
                <w:left w:val="none" w:sz="0" w:space="0" w:color="auto"/>
                <w:bottom w:val="none" w:sz="0" w:space="0" w:color="auto"/>
                <w:right w:val="none" w:sz="0" w:space="0" w:color="auto"/>
              </w:divBdr>
            </w:div>
            <w:div w:id="21108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5611">
      <w:bodyDiv w:val="1"/>
      <w:marLeft w:val="0"/>
      <w:marRight w:val="0"/>
      <w:marTop w:val="0"/>
      <w:marBottom w:val="0"/>
      <w:divBdr>
        <w:top w:val="none" w:sz="0" w:space="0" w:color="auto"/>
        <w:left w:val="none" w:sz="0" w:space="0" w:color="auto"/>
        <w:bottom w:val="none" w:sz="0" w:space="0" w:color="auto"/>
        <w:right w:val="none" w:sz="0" w:space="0" w:color="auto"/>
      </w:divBdr>
    </w:div>
    <w:div w:id="1031108247">
      <w:bodyDiv w:val="1"/>
      <w:marLeft w:val="0"/>
      <w:marRight w:val="0"/>
      <w:marTop w:val="0"/>
      <w:marBottom w:val="0"/>
      <w:divBdr>
        <w:top w:val="none" w:sz="0" w:space="0" w:color="auto"/>
        <w:left w:val="none" w:sz="0" w:space="0" w:color="auto"/>
        <w:bottom w:val="none" w:sz="0" w:space="0" w:color="auto"/>
        <w:right w:val="none" w:sz="0" w:space="0" w:color="auto"/>
      </w:divBdr>
      <w:divsChild>
        <w:div w:id="1899855295">
          <w:marLeft w:val="0"/>
          <w:marRight w:val="0"/>
          <w:marTop w:val="0"/>
          <w:marBottom w:val="0"/>
          <w:divBdr>
            <w:top w:val="none" w:sz="0" w:space="0" w:color="auto"/>
            <w:left w:val="none" w:sz="0" w:space="0" w:color="auto"/>
            <w:bottom w:val="none" w:sz="0" w:space="0" w:color="auto"/>
            <w:right w:val="none" w:sz="0" w:space="0" w:color="auto"/>
          </w:divBdr>
          <w:divsChild>
            <w:div w:id="183370260">
              <w:marLeft w:val="0"/>
              <w:marRight w:val="0"/>
              <w:marTop w:val="0"/>
              <w:marBottom w:val="0"/>
              <w:divBdr>
                <w:top w:val="none" w:sz="0" w:space="0" w:color="auto"/>
                <w:left w:val="none" w:sz="0" w:space="0" w:color="auto"/>
                <w:bottom w:val="none" w:sz="0" w:space="0" w:color="auto"/>
                <w:right w:val="none" w:sz="0" w:space="0" w:color="auto"/>
              </w:divBdr>
            </w:div>
            <w:div w:id="278268026">
              <w:marLeft w:val="0"/>
              <w:marRight w:val="0"/>
              <w:marTop w:val="0"/>
              <w:marBottom w:val="0"/>
              <w:divBdr>
                <w:top w:val="none" w:sz="0" w:space="0" w:color="auto"/>
                <w:left w:val="none" w:sz="0" w:space="0" w:color="auto"/>
                <w:bottom w:val="none" w:sz="0" w:space="0" w:color="auto"/>
                <w:right w:val="none" w:sz="0" w:space="0" w:color="auto"/>
              </w:divBdr>
            </w:div>
            <w:div w:id="372340654">
              <w:marLeft w:val="0"/>
              <w:marRight w:val="0"/>
              <w:marTop w:val="0"/>
              <w:marBottom w:val="0"/>
              <w:divBdr>
                <w:top w:val="none" w:sz="0" w:space="0" w:color="auto"/>
                <w:left w:val="none" w:sz="0" w:space="0" w:color="auto"/>
                <w:bottom w:val="none" w:sz="0" w:space="0" w:color="auto"/>
                <w:right w:val="none" w:sz="0" w:space="0" w:color="auto"/>
              </w:divBdr>
            </w:div>
            <w:div w:id="430204838">
              <w:marLeft w:val="0"/>
              <w:marRight w:val="0"/>
              <w:marTop w:val="0"/>
              <w:marBottom w:val="0"/>
              <w:divBdr>
                <w:top w:val="none" w:sz="0" w:space="0" w:color="auto"/>
                <w:left w:val="none" w:sz="0" w:space="0" w:color="auto"/>
                <w:bottom w:val="none" w:sz="0" w:space="0" w:color="auto"/>
                <w:right w:val="none" w:sz="0" w:space="0" w:color="auto"/>
              </w:divBdr>
            </w:div>
            <w:div w:id="510024982">
              <w:marLeft w:val="0"/>
              <w:marRight w:val="0"/>
              <w:marTop w:val="0"/>
              <w:marBottom w:val="0"/>
              <w:divBdr>
                <w:top w:val="none" w:sz="0" w:space="0" w:color="auto"/>
                <w:left w:val="none" w:sz="0" w:space="0" w:color="auto"/>
                <w:bottom w:val="none" w:sz="0" w:space="0" w:color="auto"/>
                <w:right w:val="none" w:sz="0" w:space="0" w:color="auto"/>
              </w:divBdr>
            </w:div>
            <w:div w:id="577255997">
              <w:marLeft w:val="0"/>
              <w:marRight w:val="0"/>
              <w:marTop w:val="0"/>
              <w:marBottom w:val="0"/>
              <w:divBdr>
                <w:top w:val="none" w:sz="0" w:space="0" w:color="auto"/>
                <w:left w:val="none" w:sz="0" w:space="0" w:color="auto"/>
                <w:bottom w:val="none" w:sz="0" w:space="0" w:color="auto"/>
                <w:right w:val="none" w:sz="0" w:space="0" w:color="auto"/>
              </w:divBdr>
            </w:div>
            <w:div w:id="597326814">
              <w:marLeft w:val="0"/>
              <w:marRight w:val="0"/>
              <w:marTop w:val="0"/>
              <w:marBottom w:val="0"/>
              <w:divBdr>
                <w:top w:val="none" w:sz="0" w:space="0" w:color="auto"/>
                <w:left w:val="none" w:sz="0" w:space="0" w:color="auto"/>
                <w:bottom w:val="none" w:sz="0" w:space="0" w:color="auto"/>
                <w:right w:val="none" w:sz="0" w:space="0" w:color="auto"/>
              </w:divBdr>
            </w:div>
            <w:div w:id="722171198">
              <w:marLeft w:val="0"/>
              <w:marRight w:val="0"/>
              <w:marTop w:val="0"/>
              <w:marBottom w:val="0"/>
              <w:divBdr>
                <w:top w:val="none" w:sz="0" w:space="0" w:color="auto"/>
                <w:left w:val="none" w:sz="0" w:space="0" w:color="auto"/>
                <w:bottom w:val="none" w:sz="0" w:space="0" w:color="auto"/>
                <w:right w:val="none" w:sz="0" w:space="0" w:color="auto"/>
              </w:divBdr>
            </w:div>
            <w:div w:id="854072420">
              <w:marLeft w:val="0"/>
              <w:marRight w:val="0"/>
              <w:marTop w:val="0"/>
              <w:marBottom w:val="0"/>
              <w:divBdr>
                <w:top w:val="none" w:sz="0" w:space="0" w:color="auto"/>
                <w:left w:val="none" w:sz="0" w:space="0" w:color="auto"/>
                <w:bottom w:val="none" w:sz="0" w:space="0" w:color="auto"/>
                <w:right w:val="none" w:sz="0" w:space="0" w:color="auto"/>
              </w:divBdr>
            </w:div>
            <w:div w:id="865749758">
              <w:marLeft w:val="0"/>
              <w:marRight w:val="0"/>
              <w:marTop w:val="0"/>
              <w:marBottom w:val="0"/>
              <w:divBdr>
                <w:top w:val="none" w:sz="0" w:space="0" w:color="auto"/>
                <w:left w:val="none" w:sz="0" w:space="0" w:color="auto"/>
                <w:bottom w:val="none" w:sz="0" w:space="0" w:color="auto"/>
                <w:right w:val="none" w:sz="0" w:space="0" w:color="auto"/>
              </w:divBdr>
            </w:div>
            <w:div w:id="979268802">
              <w:marLeft w:val="0"/>
              <w:marRight w:val="0"/>
              <w:marTop w:val="0"/>
              <w:marBottom w:val="0"/>
              <w:divBdr>
                <w:top w:val="none" w:sz="0" w:space="0" w:color="auto"/>
                <w:left w:val="none" w:sz="0" w:space="0" w:color="auto"/>
                <w:bottom w:val="none" w:sz="0" w:space="0" w:color="auto"/>
                <w:right w:val="none" w:sz="0" w:space="0" w:color="auto"/>
              </w:divBdr>
            </w:div>
            <w:div w:id="1002128728">
              <w:marLeft w:val="0"/>
              <w:marRight w:val="0"/>
              <w:marTop w:val="0"/>
              <w:marBottom w:val="0"/>
              <w:divBdr>
                <w:top w:val="none" w:sz="0" w:space="0" w:color="auto"/>
                <w:left w:val="none" w:sz="0" w:space="0" w:color="auto"/>
                <w:bottom w:val="none" w:sz="0" w:space="0" w:color="auto"/>
                <w:right w:val="none" w:sz="0" w:space="0" w:color="auto"/>
              </w:divBdr>
            </w:div>
            <w:div w:id="1041594451">
              <w:marLeft w:val="0"/>
              <w:marRight w:val="0"/>
              <w:marTop w:val="0"/>
              <w:marBottom w:val="0"/>
              <w:divBdr>
                <w:top w:val="none" w:sz="0" w:space="0" w:color="auto"/>
                <w:left w:val="none" w:sz="0" w:space="0" w:color="auto"/>
                <w:bottom w:val="none" w:sz="0" w:space="0" w:color="auto"/>
                <w:right w:val="none" w:sz="0" w:space="0" w:color="auto"/>
              </w:divBdr>
            </w:div>
            <w:div w:id="1043213094">
              <w:marLeft w:val="0"/>
              <w:marRight w:val="0"/>
              <w:marTop w:val="0"/>
              <w:marBottom w:val="0"/>
              <w:divBdr>
                <w:top w:val="none" w:sz="0" w:space="0" w:color="auto"/>
                <w:left w:val="none" w:sz="0" w:space="0" w:color="auto"/>
                <w:bottom w:val="none" w:sz="0" w:space="0" w:color="auto"/>
                <w:right w:val="none" w:sz="0" w:space="0" w:color="auto"/>
              </w:divBdr>
            </w:div>
            <w:div w:id="1052384890">
              <w:marLeft w:val="0"/>
              <w:marRight w:val="0"/>
              <w:marTop w:val="0"/>
              <w:marBottom w:val="0"/>
              <w:divBdr>
                <w:top w:val="none" w:sz="0" w:space="0" w:color="auto"/>
                <w:left w:val="none" w:sz="0" w:space="0" w:color="auto"/>
                <w:bottom w:val="none" w:sz="0" w:space="0" w:color="auto"/>
                <w:right w:val="none" w:sz="0" w:space="0" w:color="auto"/>
              </w:divBdr>
            </w:div>
            <w:div w:id="1073042368">
              <w:marLeft w:val="0"/>
              <w:marRight w:val="0"/>
              <w:marTop w:val="0"/>
              <w:marBottom w:val="0"/>
              <w:divBdr>
                <w:top w:val="none" w:sz="0" w:space="0" w:color="auto"/>
                <w:left w:val="none" w:sz="0" w:space="0" w:color="auto"/>
                <w:bottom w:val="none" w:sz="0" w:space="0" w:color="auto"/>
                <w:right w:val="none" w:sz="0" w:space="0" w:color="auto"/>
              </w:divBdr>
            </w:div>
            <w:div w:id="1084913284">
              <w:marLeft w:val="0"/>
              <w:marRight w:val="0"/>
              <w:marTop w:val="0"/>
              <w:marBottom w:val="0"/>
              <w:divBdr>
                <w:top w:val="none" w:sz="0" w:space="0" w:color="auto"/>
                <w:left w:val="none" w:sz="0" w:space="0" w:color="auto"/>
                <w:bottom w:val="none" w:sz="0" w:space="0" w:color="auto"/>
                <w:right w:val="none" w:sz="0" w:space="0" w:color="auto"/>
              </w:divBdr>
            </w:div>
            <w:div w:id="1128016228">
              <w:marLeft w:val="0"/>
              <w:marRight w:val="0"/>
              <w:marTop w:val="0"/>
              <w:marBottom w:val="0"/>
              <w:divBdr>
                <w:top w:val="none" w:sz="0" w:space="0" w:color="auto"/>
                <w:left w:val="none" w:sz="0" w:space="0" w:color="auto"/>
                <w:bottom w:val="none" w:sz="0" w:space="0" w:color="auto"/>
                <w:right w:val="none" w:sz="0" w:space="0" w:color="auto"/>
              </w:divBdr>
            </w:div>
            <w:div w:id="1254820327">
              <w:marLeft w:val="0"/>
              <w:marRight w:val="0"/>
              <w:marTop w:val="0"/>
              <w:marBottom w:val="0"/>
              <w:divBdr>
                <w:top w:val="none" w:sz="0" w:space="0" w:color="auto"/>
                <w:left w:val="none" w:sz="0" w:space="0" w:color="auto"/>
                <w:bottom w:val="none" w:sz="0" w:space="0" w:color="auto"/>
                <w:right w:val="none" w:sz="0" w:space="0" w:color="auto"/>
              </w:divBdr>
            </w:div>
            <w:div w:id="1265917497">
              <w:marLeft w:val="0"/>
              <w:marRight w:val="0"/>
              <w:marTop w:val="0"/>
              <w:marBottom w:val="0"/>
              <w:divBdr>
                <w:top w:val="none" w:sz="0" w:space="0" w:color="auto"/>
                <w:left w:val="none" w:sz="0" w:space="0" w:color="auto"/>
                <w:bottom w:val="none" w:sz="0" w:space="0" w:color="auto"/>
                <w:right w:val="none" w:sz="0" w:space="0" w:color="auto"/>
              </w:divBdr>
            </w:div>
            <w:div w:id="1271275955">
              <w:marLeft w:val="0"/>
              <w:marRight w:val="0"/>
              <w:marTop w:val="0"/>
              <w:marBottom w:val="0"/>
              <w:divBdr>
                <w:top w:val="none" w:sz="0" w:space="0" w:color="auto"/>
                <w:left w:val="none" w:sz="0" w:space="0" w:color="auto"/>
                <w:bottom w:val="none" w:sz="0" w:space="0" w:color="auto"/>
                <w:right w:val="none" w:sz="0" w:space="0" w:color="auto"/>
              </w:divBdr>
            </w:div>
            <w:div w:id="1332180281">
              <w:marLeft w:val="0"/>
              <w:marRight w:val="0"/>
              <w:marTop w:val="0"/>
              <w:marBottom w:val="0"/>
              <w:divBdr>
                <w:top w:val="none" w:sz="0" w:space="0" w:color="auto"/>
                <w:left w:val="none" w:sz="0" w:space="0" w:color="auto"/>
                <w:bottom w:val="none" w:sz="0" w:space="0" w:color="auto"/>
                <w:right w:val="none" w:sz="0" w:space="0" w:color="auto"/>
              </w:divBdr>
            </w:div>
            <w:div w:id="1476995082">
              <w:marLeft w:val="0"/>
              <w:marRight w:val="0"/>
              <w:marTop w:val="0"/>
              <w:marBottom w:val="0"/>
              <w:divBdr>
                <w:top w:val="none" w:sz="0" w:space="0" w:color="auto"/>
                <w:left w:val="none" w:sz="0" w:space="0" w:color="auto"/>
                <w:bottom w:val="none" w:sz="0" w:space="0" w:color="auto"/>
                <w:right w:val="none" w:sz="0" w:space="0" w:color="auto"/>
              </w:divBdr>
            </w:div>
            <w:div w:id="1564367082">
              <w:marLeft w:val="0"/>
              <w:marRight w:val="0"/>
              <w:marTop w:val="0"/>
              <w:marBottom w:val="0"/>
              <w:divBdr>
                <w:top w:val="none" w:sz="0" w:space="0" w:color="auto"/>
                <w:left w:val="none" w:sz="0" w:space="0" w:color="auto"/>
                <w:bottom w:val="none" w:sz="0" w:space="0" w:color="auto"/>
                <w:right w:val="none" w:sz="0" w:space="0" w:color="auto"/>
              </w:divBdr>
            </w:div>
            <w:div w:id="1715109675">
              <w:marLeft w:val="0"/>
              <w:marRight w:val="0"/>
              <w:marTop w:val="0"/>
              <w:marBottom w:val="0"/>
              <w:divBdr>
                <w:top w:val="none" w:sz="0" w:space="0" w:color="auto"/>
                <w:left w:val="none" w:sz="0" w:space="0" w:color="auto"/>
                <w:bottom w:val="none" w:sz="0" w:space="0" w:color="auto"/>
                <w:right w:val="none" w:sz="0" w:space="0" w:color="auto"/>
              </w:divBdr>
            </w:div>
            <w:div w:id="1829782181">
              <w:marLeft w:val="0"/>
              <w:marRight w:val="0"/>
              <w:marTop w:val="0"/>
              <w:marBottom w:val="0"/>
              <w:divBdr>
                <w:top w:val="none" w:sz="0" w:space="0" w:color="auto"/>
                <w:left w:val="none" w:sz="0" w:space="0" w:color="auto"/>
                <w:bottom w:val="none" w:sz="0" w:space="0" w:color="auto"/>
                <w:right w:val="none" w:sz="0" w:space="0" w:color="auto"/>
              </w:divBdr>
            </w:div>
            <w:div w:id="1839810183">
              <w:marLeft w:val="0"/>
              <w:marRight w:val="0"/>
              <w:marTop w:val="0"/>
              <w:marBottom w:val="0"/>
              <w:divBdr>
                <w:top w:val="none" w:sz="0" w:space="0" w:color="auto"/>
                <w:left w:val="none" w:sz="0" w:space="0" w:color="auto"/>
                <w:bottom w:val="none" w:sz="0" w:space="0" w:color="auto"/>
                <w:right w:val="none" w:sz="0" w:space="0" w:color="auto"/>
              </w:divBdr>
            </w:div>
            <w:div w:id="1858695617">
              <w:marLeft w:val="0"/>
              <w:marRight w:val="0"/>
              <w:marTop w:val="0"/>
              <w:marBottom w:val="0"/>
              <w:divBdr>
                <w:top w:val="none" w:sz="0" w:space="0" w:color="auto"/>
                <w:left w:val="none" w:sz="0" w:space="0" w:color="auto"/>
                <w:bottom w:val="none" w:sz="0" w:space="0" w:color="auto"/>
                <w:right w:val="none" w:sz="0" w:space="0" w:color="auto"/>
              </w:divBdr>
            </w:div>
            <w:div w:id="1862351263">
              <w:marLeft w:val="0"/>
              <w:marRight w:val="0"/>
              <w:marTop w:val="0"/>
              <w:marBottom w:val="0"/>
              <w:divBdr>
                <w:top w:val="none" w:sz="0" w:space="0" w:color="auto"/>
                <w:left w:val="none" w:sz="0" w:space="0" w:color="auto"/>
                <w:bottom w:val="none" w:sz="0" w:space="0" w:color="auto"/>
                <w:right w:val="none" w:sz="0" w:space="0" w:color="auto"/>
              </w:divBdr>
            </w:div>
            <w:div w:id="1908570977">
              <w:marLeft w:val="0"/>
              <w:marRight w:val="0"/>
              <w:marTop w:val="0"/>
              <w:marBottom w:val="0"/>
              <w:divBdr>
                <w:top w:val="none" w:sz="0" w:space="0" w:color="auto"/>
                <w:left w:val="none" w:sz="0" w:space="0" w:color="auto"/>
                <w:bottom w:val="none" w:sz="0" w:space="0" w:color="auto"/>
                <w:right w:val="none" w:sz="0" w:space="0" w:color="auto"/>
              </w:divBdr>
            </w:div>
            <w:div w:id="21383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462686">
      <w:bodyDiv w:val="1"/>
      <w:marLeft w:val="0"/>
      <w:marRight w:val="0"/>
      <w:marTop w:val="0"/>
      <w:marBottom w:val="0"/>
      <w:divBdr>
        <w:top w:val="none" w:sz="0" w:space="0" w:color="auto"/>
        <w:left w:val="none" w:sz="0" w:space="0" w:color="auto"/>
        <w:bottom w:val="none" w:sz="0" w:space="0" w:color="auto"/>
        <w:right w:val="none" w:sz="0" w:space="0" w:color="auto"/>
      </w:divBdr>
      <w:divsChild>
        <w:div w:id="43988620">
          <w:marLeft w:val="0"/>
          <w:marRight w:val="0"/>
          <w:marTop w:val="0"/>
          <w:marBottom w:val="0"/>
          <w:divBdr>
            <w:top w:val="none" w:sz="0" w:space="0" w:color="auto"/>
            <w:left w:val="none" w:sz="0" w:space="0" w:color="auto"/>
            <w:bottom w:val="none" w:sz="0" w:space="0" w:color="auto"/>
            <w:right w:val="none" w:sz="0" w:space="0" w:color="auto"/>
          </w:divBdr>
          <w:divsChild>
            <w:div w:id="20422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6801">
      <w:bodyDiv w:val="1"/>
      <w:marLeft w:val="0"/>
      <w:marRight w:val="0"/>
      <w:marTop w:val="0"/>
      <w:marBottom w:val="0"/>
      <w:divBdr>
        <w:top w:val="none" w:sz="0" w:space="0" w:color="auto"/>
        <w:left w:val="none" w:sz="0" w:space="0" w:color="auto"/>
        <w:bottom w:val="none" w:sz="0" w:space="0" w:color="auto"/>
        <w:right w:val="none" w:sz="0" w:space="0" w:color="auto"/>
      </w:divBdr>
      <w:divsChild>
        <w:div w:id="977804655">
          <w:marLeft w:val="0"/>
          <w:marRight w:val="0"/>
          <w:marTop w:val="0"/>
          <w:marBottom w:val="0"/>
          <w:divBdr>
            <w:top w:val="none" w:sz="0" w:space="0" w:color="auto"/>
            <w:left w:val="none" w:sz="0" w:space="0" w:color="auto"/>
            <w:bottom w:val="none" w:sz="0" w:space="0" w:color="auto"/>
            <w:right w:val="none" w:sz="0" w:space="0" w:color="auto"/>
          </w:divBdr>
          <w:divsChild>
            <w:div w:id="3667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5114">
      <w:bodyDiv w:val="1"/>
      <w:marLeft w:val="0"/>
      <w:marRight w:val="0"/>
      <w:marTop w:val="0"/>
      <w:marBottom w:val="0"/>
      <w:divBdr>
        <w:top w:val="none" w:sz="0" w:space="0" w:color="auto"/>
        <w:left w:val="none" w:sz="0" w:space="0" w:color="auto"/>
        <w:bottom w:val="none" w:sz="0" w:space="0" w:color="auto"/>
        <w:right w:val="none" w:sz="0" w:space="0" w:color="auto"/>
      </w:divBdr>
      <w:divsChild>
        <w:div w:id="2036730849">
          <w:marLeft w:val="0"/>
          <w:marRight w:val="0"/>
          <w:marTop w:val="0"/>
          <w:marBottom w:val="0"/>
          <w:divBdr>
            <w:top w:val="none" w:sz="0" w:space="0" w:color="auto"/>
            <w:left w:val="none" w:sz="0" w:space="0" w:color="auto"/>
            <w:bottom w:val="none" w:sz="0" w:space="0" w:color="auto"/>
            <w:right w:val="none" w:sz="0" w:space="0" w:color="auto"/>
          </w:divBdr>
          <w:divsChild>
            <w:div w:id="6872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753">
      <w:bodyDiv w:val="1"/>
      <w:marLeft w:val="0"/>
      <w:marRight w:val="0"/>
      <w:marTop w:val="0"/>
      <w:marBottom w:val="0"/>
      <w:divBdr>
        <w:top w:val="none" w:sz="0" w:space="0" w:color="auto"/>
        <w:left w:val="none" w:sz="0" w:space="0" w:color="auto"/>
        <w:bottom w:val="none" w:sz="0" w:space="0" w:color="auto"/>
        <w:right w:val="none" w:sz="0" w:space="0" w:color="auto"/>
      </w:divBdr>
    </w:div>
    <w:div w:id="1197697804">
      <w:bodyDiv w:val="1"/>
      <w:marLeft w:val="0"/>
      <w:marRight w:val="0"/>
      <w:marTop w:val="0"/>
      <w:marBottom w:val="0"/>
      <w:divBdr>
        <w:top w:val="none" w:sz="0" w:space="0" w:color="auto"/>
        <w:left w:val="none" w:sz="0" w:space="0" w:color="auto"/>
        <w:bottom w:val="none" w:sz="0" w:space="0" w:color="auto"/>
        <w:right w:val="none" w:sz="0" w:space="0" w:color="auto"/>
      </w:divBdr>
    </w:div>
    <w:div w:id="1218052482">
      <w:bodyDiv w:val="1"/>
      <w:marLeft w:val="0"/>
      <w:marRight w:val="0"/>
      <w:marTop w:val="0"/>
      <w:marBottom w:val="0"/>
      <w:divBdr>
        <w:top w:val="none" w:sz="0" w:space="0" w:color="auto"/>
        <w:left w:val="none" w:sz="0" w:space="0" w:color="auto"/>
        <w:bottom w:val="none" w:sz="0" w:space="0" w:color="auto"/>
        <w:right w:val="none" w:sz="0" w:space="0" w:color="auto"/>
      </w:divBdr>
      <w:divsChild>
        <w:div w:id="556862727">
          <w:marLeft w:val="0"/>
          <w:marRight w:val="0"/>
          <w:marTop w:val="0"/>
          <w:marBottom w:val="0"/>
          <w:divBdr>
            <w:top w:val="none" w:sz="0" w:space="0" w:color="auto"/>
            <w:left w:val="none" w:sz="0" w:space="0" w:color="auto"/>
            <w:bottom w:val="none" w:sz="0" w:space="0" w:color="auto"/>
            <w:right w:val="none" w:sz="0" w:space="0" w:color="auto"/>
          </w:divBdr>
          <w:divsChild>
            <w:div w:id="1558709399">
              <w:marLeft w:val="0"/>
              <w:marRight w:val="0"/>
              <w:marTop w:val="0"/>
              <w:marBottom w:val="0"/>
              <w:divBdr>
                <w:top w:val="none" w:sz="0" w:space="0" w:color="auto"/>
                <w:left w:val="none" w:sz="0" w:space="0" w:color="auto"/>
                <w:bottom w:val="none" w:sz="0" w:space="0" w:color="auto"/>
                <w:right w:val="none" w:sz="0" w:space="0" w:color="auto"/>
              </w:divBdr>
            </w:div>
            <w:div w:id="1910457761">
              <w:marLeft w:val="0"/>
              <w:marRight w:val="0"/>
              <w:marTop w:val="0"/>
              <w:marBottom w:val="0"/>
              <w:divBdr>
                <w:top w:val="none" w:sz="0" w:space="0" w:color="auto"/>
                <w:left w:val="none" w:sz="0" w:space="0" w:color="auto"/>
                <w:bottom w:val="none" w:sz="0" w:space="0" w:color="auto"/>
                <w:right w:val="none" w:sz="0" w:space="0" w:color="auto"/>
              </w:divBdr>
            </w:div>
            <w:div w:id="19486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3586">
      <w:bodyDiv w:val="1"/>
      <w:marLeft w:val="0"/>
      <w:marRight w:val="0"/>
      <w:marTop w:val="0"/>
      <w:marBottom w:val="0"/>
      <w:divBdr>
        <w:top w:val="none" w:sz="0" w:space="0" w:color="auto"/>
        <w:left w:val="none" w:sz="0" w:space="0" w:color="auto"/>
        <w:bottom w:val="none" w:sz="0" w:space="0" w:color="auto"/>
        <w:right w:val="none" w:sz="0" w:space="0" w:color="auto"/>
      </w:divBdr>
    </w:div>
    <w:div w:id="1288044721">
      <w:bodyDiv w:val="1"/>
      <w:marLeft w:val="0"/>
      <w:marRight w:val="0"/>
      <w:marTop w:val="0"/>
      <w:marBottom w:val="0"/>
      <w:divBdr>
        <w:top w:val="none" w:sz="0" w:space="0" w:color="auto"/>
        <w:left w:val="none" w:sz="0" w:space="0" w:color="auto"/>
        <w:bottom w:val="none" w:sz="0" w:space="0" w:color="auto"/>
        <w:right w:val="none" w:sz="0" w:space="0" w:color="auto"/>
      </w:divBdr>
    </w:div>
    <w:div w:id="1292402153">
      <w:bodyDiv w:val="1"/>
      <w:marLeft w:val="0"/>
      <w:marRight w:val="0"/>
      <w:marTop w:val="0"/>
      <w:marBottom w:val="0"/>
      <w:divBdr>
        <w:top w:val="none" w:sz="0" w:space="0" w:color="auto"/>
        <w:left w:val="none" w:sz="0" w:space="0" w:color="auto"/>
        <w:bottom w:val="none" w:sz="0" w:space="0" w:color="auto"/>
        <w:right w:val="none" w:sz="0" w:space="0" w:color="auto"/>
      </w:divBdr>
      <w:divsChild>
        <w:div w:id="192576452">
          <w:marLeft w:val="0"/>
          <w:marRight w:val="0"/>
          <w:marTop w:val="0"/>
          <w:marBottom w:val="0"/>
          <w:divBdr>
            <w:top w:val="none" w:sz="0" w:space="0" w:color="auto"/>
            <w:left w:val="none" w:sz="0" w:space="0" w:color="auto"/>
            <w:bottom w:val="none" w:sz="0" w:space="0" w:color="auto"/>
            <w:right w:val="none" w:sz="0" w:space="0" w:color="auto"/>
          </w:divBdr>
          <w:divsChild>
            <w:div w:id="245964710">
              <w:marLeft w:val="0"/>
              <w:marRight w:val="0"/>
              <w:marTop w:val="0"/>
              <w:marBottom w:val="0"/>
              <w:divBdr>
                <w:top w:val="none" w:sz="0" w:space="0" w:color="auto"/>
                <w:left w:val="none" w:sz="0" w:space="0" w:color="auto"/>
                <w:bottom w:val="none" w:sz="0" w:space="0" w:color="auto"/>
                <w:right w:val="none" w:sz="0" w:space="0" w:color="auto"/>
              </w:divBdr>
            </w:div>
            <w:div w:id="259991892">
              <w:marLeft w:val="0"/>
              <w:marRight w:val="0"/>
              <w:marTop w:val="0"/>
              <w:marBottom w:val="0"/>
              <w:divBdr>
                <w:top w:val="none" w:sz="0" w:space="0" w:color="auto"/>
                <w:left w:val="none" w:sz="0" w:space="0" w:color="auto"/>
                <w:bottom w:val="none" w:sz="0" w:space="0" w:color="auto"/>
                <w:right w:val="none" w:sz="0" w:space="0" w:color="auto"/>
              </w:divBdr>
            </w:div>
            <w:div w:id="331644412">
              <w:marLeft w:val="0"/>
              <w:marRight w:val="0"/>
              <w:marTop w:val="0"/>
              <w:marBottom w:val="0"/>
              <w:divBdr>
                <w:top w:val="none" w:sz="0" w:space="0" w:color="auto"/>
                <w:left w:val="none" w:sz="0" w:space="0" w:color="auto"/>
                <w:bottom w:val="none" w:sz="0" w:space="0" w:color="auto"/>
                <w:right w:val="none" w:sz="0" w:space="0" w:color="auto"/>
              </w:divBdr>
            </w:div>
            <w:div w:id="563948811">
              <w:marLeft w:val="0"/>
              <w:marRight w:val="0"/>
              <w:marTop w:val="0"/>
              <w:marBottom w:val="0"/>
              <w:divBdr>
                <w:top w:val="none" w:sz="0" w:space="0" w:color="auto"/>
                <w:left w:val="none" w:sz="0" w:space="0" w:color="auto"/>
                <w:bottom w:val="none" w:sz="0" w:space="0" w:color="auto"/>
                <w:right w:val="none" w:sz="0" w:space="0" w:color="auto"/>
              </w:divBdr>
            </w:div>
            <w:div w:id="742532851">
              <w:marLeft w:val="0"/>
              <w:marRight w:val="0"/>
              <w:marTop w:val="0"/>
              <w:marBottom w:val="0"/>
              <w:divBdr>
                <w:top w:val="none" w:sz="0" w:space="0" w:color="auto"/>
                <w:left w:val="none" w:sz="0" w:space="0" w:color="auto"/>
                <w:bottom w:val="none" w:sz="0" w:space="0" w:color="auto"/>
                <w:right w:val="none" w:sz="0" w:space="0" w:color="auto"/>
              </w:divBdr>
            </w:div>
            <w:div w:id="800197938">
              <w:marLeft w:val="0"/>
              <w:marRight w:val="0"/>
              <w:marTop w:val="0"/>
              <w:marBottom w:val="0"/>
              <w:divBdr>
                <w:top w:val="none" w:sz="0" w:space="0" w:color="auto"/>
                <w:left w:val="none" w:sz="0" w:space="0" w:color="auto"/>
                <w:bottom w:val="none" w:sz="0" w:space="0" w:color="auto"/>
                <w:right w:val="none" w:sz="0" w:space="0" w:color="auto"/>
              </w:divBdr>
            </w:div>
            <w:div w:id="1129514561">
              <w:marLeft w:val="0"/>
              <w:marRight w:val="0"/>
              <w:marTop w:val="0"/>
              <w:marBottom w:val="0"/>
              <w:divBdr>
                <w:top w:val="none" w:sz="0" w:space="0" w:color="auto"/>
                <w:left w:val="none" w:sz="0" w:space="0" w:color="auto"/>
                <w:bottom w:val="none" w:sz="0" w:space="0" w:color="auto"/>
                <w:right w:val="none" w:sz="0" w:space="0" w:color="auto"/>
              </w:divBdr>
            </w:div>
            <w:div w:id="1267080855">
              <w:marLeft w:val="0"/>
              <w:marRight w:val="0"/>
              <w:marTop w:val="0"/>
              <w:marBottom w:val="0"/>
              <w:divBdr>
                <w:top w:val="none" w:sz="0" w:space="0" w:color="auto"/>
                <w:left w:val="none" w:sz="0" w:space="0" w:color="auto"/>
                <w:bottom w:val="none" w:sz="0" w:space="0" w:color="auto"/>
                <w:right w:val="none" w:sz="0" w:space="0" w:color="auto"/>
              </w:divBdr>
            </w:div>
            <w:div w:id="1380667445">
              <w:marLeft w:val="0"/>
              <w:marRight w:val="0"/>
              <w:marTop w:val="0"/>
              <w:marBottom w:val="0"/>
              <w:divBdr>
                <w:top w:val="none" w:sz="0" w:space="0" w:color="auto"/>
                <w:left w:val="none" w:sz="0" w:space="0" w:color="auto"/>
                <w:bottom w:val="none" w:sz="0" w:space="0" w:color="auto"/>
                <w:right w:val="none" w:sz="0" w:space="0" w:color="auto"/>
              </w:divBdr>
            </w:div>
            <w:div w:id="1497378152">
              <w:marLeft w:val="0"/>
              <w:marRight w:val="0"/>
              <w:marTop w:val="0"/>
              <w:marBottom w:val="0"/>
              <w:divBdr>
                <w:top w:val="none" w:sz="0" w:space="0" w:color="auto"/>
                <w:left w:val="none" w:sz="0" w:space="0" w:color="auto"/>
                <w:bottom w:val="none" w:sz="0" w:space="0" w:color="auto"/>
                <w:right w:val="none" w:sz="0" w:space="0" w:color="auto"/>
              </w:divBdr>
            </w:div>
            <w:div w:id="1745569216">
              <w:marLeft w:val="0"/>
              <w:marRight w:val="0"/>
              <w:marTop w:val="0"/>
              <w:marBottom w:val="0"/>
              <w:divBdr>
                <w:top w:val="none" w:sz="0" w:space="0" w:color="auto"/>
                <w:left w:val="none" w:sz="0" w:space="0" w:color="auto"/>
                <w:bottom w:val="none" w:sz="0" w:space="0" w:color="auto"/>
                <w:right w:val="none" w:sz="0" w:space="0" w:color="auto"/>
              </w:divBdr>
            </w:div>
            <w:div w:id="1918858780">
              <w:marLeft w:val="0"/>
              <w:marRight w:val="0"/>
              <w:marTop w:val="0"/>
              <w:marBottom w:val="0"/>
              <w:divBdr>
                <w:top w:val="none" w:sz="0" w:space="0" w:color="auto"/>
                <w:left w:val="none" w:sz="0" w:space="0" w:color="auto"/>
                <w:bottom w:val="none" w:sz="0" w:space="0" w:color="auto"/>
                <w:right w:val="none" w:sz="0" w:space="0" w:color="auto"/>
              </w:divBdr>
            </w:div>
            <w:div w:id="1998729557">
              <w:marLeft w:val="0"/>
              <w:marRight w:val="0"/>
              <w:marTop w:val="0"/>
              <w:marBottom w:val="0"/>
              <w:divBdr>
                <w:top w:val="none" w:sz="0" w:space="0" w:color="auto"/>
                <w:left w:val="none" w:sz="0" w:space="0" w:color="auto"/>
                <w:bottom w:val="none" w:sz="0" w:space="0" w:color="auto"/>
                <w:right w:val="none" w:sz="0" w:space="0" w:color="auto"/>
              </w:divBdr>
            </w:div>
            <w:div w:id="20018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34666">
      <w:bodyDiv w:val="1"/>
      <w:marLeft w:val="0"/>
      <w:marRight w:val="0"/>
      <w:marTop w:val="0"/>
      <w:marBottom w:val="0"/>
      <w:divBdr>
        <w:top w:val="none" w:sz="0" w:space="0" w:color="auto"/>
        <w:left w:val="none" w:sz="0" w:space="0" w:color="auto"/>
        <w:bottom w:val="none" w:sz="0" w:space="0" w:color="auto"/>
        <w:right w:val="none" w:sz="0" w:space="0" w:color="auto"/>
      </w:divBdr>
    </w:div>
    <w:div w:id="1517500844">
      <w:bodyDiv w:val="1"/>
      <w:marLeft w:val="0"/>
      <w:marRight w:val="0"/>
      <w:marTop w:val="0"/>
      <w:marBottom w:val="0"/>
      <w:divBdr>
        <w:top w:val="none" w:sz="0" w:space="0" w:color="auto"/>
        <w:left w:val="none" w:sz="0" w:space="0" w:color="auto"/>
        <w:bottom w:val="none" w:sz="0" w:space="0" w:color="auto"/>
        <w:right w:val="none" w:sz="0" w:space="0" w:color="auto"/>
      </w:divBdr>
    </w:div>
    <w:div w:id="1540430264">
      <w:bodyDiv w:val="1"/>
      <w:marLeft w:val="0"/>
      <w:marRight w:val="0"/>
      <w:marTop w:val="0"/>
      <w:marBottom w:val="0"/>
      <w:divBdr>
        <w:top w:val="none" w:sz="0" w:space="0" w:color="auto"/>
        <w:left w:val="none" w:sz="0" w:space="0" w:color="auto"/>
        <w:bottom w:val="none" w:sz="0" w:space="0" w:color="auto"/>
        <w:right w:val="none" w:sz="0" w:space="0" w:color="auto"/>
      </w:divBdr>
      <w:divsChild>
        <w:div w:id="914582358">
          <w:marLeft w:val="0"/>
          <w:marRight w:val="0"/>
          <w:marTop w:val="0"/>
          <w:marBottom w:val="0"/>
          <w:divBdr>
            <w:top w:val="none" w:sz="0" w:space="0" w:color="auto"/>
            <w:left w:val="none" w:sz="0" w:space="0" w:color="auto"/>
            <w:bottom w:val="none" w:sz="0" w:space="0" w:color="auto"/>
            <w:right w:val="none" w:sz="0" w:space="0" w:color="auto"/>
          </w:divBdr>
          <w:divsChild>
            <w:div w:id="1298679952">
              <w:marLeft w:val="0"/>
              <w:marRight w:val="0"/>
              <w:marTop w:val="0"/>
              <w:marBottom w:val="0"/>
              <w:divBdr>
                <w:top w:val="none" w:sz="0" w:space="0" w:color="auto"/>
                <w:left w:val="none" w:sz="0" w:space="0" w:color="auto"/>
                <w:bottom w:val="none" w:sz="0" w:space="0" w:color="auto"/>
                <w:right w:val="none" w:sz="0" w:space="0" w:color="auto"/>
              </w:divBdr>
            </w:div>
            <w:div w:id="1429618922">
              <w:marLeft w:val="0"/>
              <w:marRight w:val="0"/>
              <w:marTop w:val="0"/>
              <w:marBottom w:val="0"/>
              <w:divBdr>
                <w:top w:val="none" w:sz="0" w:space="0" w:color="auto"/>
                <w:left w:val="none" w:sz="0" w:space="0" w:color="auto"/>
                <w:bottom w:val="none" w:sz="0" w:space="0" w:color="auto"/>
                <w:right w:val="none" w:sz="0" w:space="0" w:color="auto"/>
              </w:divBdr>
            </w:div>
            <w:div w:id="15558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09188">
      <w:bodyDiv w:val="1"/>
      <w:marLeft w:val="0"/>
      <w:marRight w:val="0"/>
      <w:marTop w:val="0"/>
      <w:marBottom w:val="0"/>
      <w:divBdr>
        <w:top w:val="none" w:sz="0" w:space="0" w:color="auto"/>
        <w:left w:val="none" w:sz="0" w:space="0" w:color="auto"/>
        <w:bottom w:val="none" w:sz="0" w:space="0" w:color="auto"/>
        <w:right w:val="none" w:sz="0" w:space="0" w:color="auto"/>
      </w:divBdr>
      <w:divsChild>
        <w:div w:id="172378620">
          <w:marLeft w:val="0"/>
          <w:marRight w:val="0"/>
          <w:marTop w:val="0"/>
          <w:marBottom w:val="0"/>
          <w:divBdr>
            <w:top w:val="none" w:sz="0" w:space="0" w:color="auto"/>
            <w:left w:val="none" w:sz="0" w:space="0" w:color="auto"/>
            <w:bottom w:val="none" w:sz="0" w:space="0" w:color="auto"/>
            <w:right w:val="none" w:sz="0" w:space="0" w:color="auto"/>
          </w:divBdr>
          <w:divsChild>
            <w:div w:id="127824091">
              <w:marLeft w:val="0"/>
              <w:marRight w:val="0"/>
              <w:marTop w:val="0"/>
              <w:marBottom w:val="0"/>
              <w:divBdr>
                <w:top w:val="none" w:sz="0" w:space="0" w:color="auto"/>
                <w:left w:val="none" w:sz="0" w:space="0" w:color="auto"/>
                <w:bottom w:val="none" w:sz="0" w:space="0" w:color="auto"/>
                <w:right w:val="none" w:sz="0" w:space="0" w:color="auto"/>
              </w:divBdr>
            </w:div>
            <w:div w:id="207764354">
              <w:marLeft w:val="0"/>
              <w:marRight w:val="0"/>
              <w:marTop w:val="0"/>
              <w:marBottom w:val="0"/>
              <w:divBdr>
                <w:top w:val="none" w:sz="0" w:space="0" w:color="auto"/>
                <w:left w:val="none" w:sz="0" w:space="0" w:color="auto"/>
                <w:bottom w:val="none" w:sz="0" w:space="0" w:color="auto"/>
                <w:right w:val="none" w:sz="0" w:space="0" w:color="auto"/>
              </w:divBdr>
            </w:div>
            <w:div w:id="263926028">
              <w:marLeft w:val="0"/>
              <w:marRight w:val="0"/>
              <w:marTop w:val="0"/>
              <w:marBottom w:val="0"/>
              <w:divBdr>
                <w:top w:val="none" w:sz="0" w:space="0" w:color="auto"/>
                <w:left w:val="none" w:sz="0" w:space="0" w:color="auto"/>
                <w:bottom w:val="none" w:sz="0" w:space="0" w:color="auto"/>
                <w:right w:val="none" w:sz="0" w:space="0" w:color="auto"/>
              </w:divBdr>
            </w:div>
            <w:div w:id="344943593">
              <w:marLeft w:val="0"/>
              <w:marRight w:val="0"/>
              <w:marTop w:val="0"/>
              <w:marBottom w:val="0"/>
              <w:divBdr>
                <w:top w:val="none" w:sz="0" w:space="0" w:color="auto"/>
                <w:left w:val="none" w:sz="0" w:space="0" w:color="auto"/>
                <w:bottom w:val="none" w:sz="0" w:space="0" w:color="auto"/>
                <w:right w:val="none" w:sz="0" w:space="0" w:color="auto"/>
              </w:divBdr>
            </w:div>
            <w:div w:id="363603483">
              <w:marLeft w:val="0"/>
              <w:marRight w:val="0"/>
              <w:marTop w:val="0"/>
              <w:marBottom w:val="0"/>
              <w:divBdr>
                <w:top w:val="none" w:sz="0" w:space="0" w:color="auto"/>
                <w:left w:val="none" w:sz="0" w:space="0" w:color="auto"/>
                <w:bottom w:val="none" w:sz="0" w:space="0" w:color="auto"/>
                <w:right w:val="none" w:sz="0" w:space="0" w:color="auto"/>
              </w:divBdr>
            </w:div>
            <w:div w:id="440613607">
              <w:marLeft w:val="0"/>
              <w:marRight w:val="0"/>
              <w:marTop w:val="0"/>
              <w:marBottom w:val="0"/>
              <w:divBdr>
                <w:top w:val="none" w:sz="0" w:space="0" w:color="auto"/>
                <w:left w:val="none" w:sz="0" w:space="0" w:color="auto"/>
                <w:bottom w:val="none" w:sz="0" w:space="0" w:color="auto"/>
                <w:right w:val="none" w:sz="0" w:space="0" w:color="auto"/>
              </w:divBdr>
            </w:div>
            <w:div w:id="528108831">
              <w:marLeft w:val="0"/>
              <w:marRight w:val="0"/>
              <w:marTop w:val="0"/>
              <w:marBottom w:val="0"/>
              <w:divBdr>
                <w:top w:val="none" w:sz="0" w:space="0" w:color="auto"/>
                <w:left w:val="none" w:sz="0" w:space="0" w:color="auto"/>
                <w:bottom w:val="none" w:sz="0" w:space="0" w:color="auto"/>
                <w:right w:val="none" w:sz="0" w:space="0" w:color="auto"/>
              </w:divBdr>
            </w:div>
            <w:div w:id="766384637">
              <w:marLeft w:val="0"/>
              <w:marRight w:val="0"/>
              <w:marTop w:val="0"/>
              <w:marBottom w:val="0"/>
              <w:divBdr>
                <w:top w:val="none" w:sz="0" w:space="0" w:color="auto"/>
                <w:left w:val="none" w:sz="0" w:space="0" w:color="auto"/>
                <w:bottom w:val="none" w:sz="0" w:space="0" w:color="auto"/>
                <w:right w:val="none" w:sz="0" w:space="0" w:color="auto"/>
              </w:divBdr>
            </w:div>
            <w:div w:id="829175286">
              <w:marLeft w:val="0"/>
              <w:marRight w:val="0"/>
              <w:marTop w:val="0"/>
              <w:marBottom w:val="0"/>
              <w:divBdr>
                <w:top w:val="none" w:sz="0" w:space="0" w:color="auto"/>
                <w:left w:val="none" w:sz="0" w:space="0" w:color="auto"/>
                <w:bottom w:val="none" w:sz="0" w:space="0" w:color="auto"/>
                <w:right w:val="none" w:sz="0" w:space="0" w:color="auto"/>
              </w:divBdr>
            </w:div>
            <w:div w:id="830294269">
              <w:marLeft w:val="0"/>
              <w:marRight w:val="0"/>
              <w:marTop w:val="0"/>
              <w:marBottom w:val="0"/>
              <w:divBdr>
                <w:top w:val="none" w:sz="0" w:space="0" w:color="auto"/>
                <w:left w:val="none" w:sz="0" w:space="0" w:color="auto"/>
                <w:bottom w:val="none" w:sz="0" w:space="0" w:color="auto"/>
                <w:right w:val="none" w:sz="0" w:space="0" w:color="auto"/>
              </w:divBdr>
            </w:div>
            <w:div w:id="843666380">
              <w:marLeft w:val="0"/>
              <w:marRight w:val="0"/>
              <w:marTop w:val="0"/>
              <w:marBottom w:val="0"/>
              <w:divBdr>
                <w:top w:val="none" w:sz="0" w:space="0" w:color="auto"/>
                <w:left w:val="none" w:sz="0" w:space="0" w:color="auto"/>
                <w:bottom w:val="none" w:sz="0" w:space="0" w:color="auto"/>
                <w:right w:val="none" w:sz="0" w:space="0" w:color="auto"/>
              </w:divBdr>
            </w:div>
            <w:div w:id="912810642">
              <w:marLeft w:val="0"/>
              <w:marRight w:val="0"/>
              <w:marTop w:val="0"/>
              <w:marBottom w:val="0"/>
              <w:divBdr>
                <w:top w:val="none" w:sz="0" w:space="0" w:color="auto"/>
                <w:left w:val="none" w:sz="0" w:space="0" w:color="auto"/>
                <w:bottom w:val="none" w:sz="0" w:space="0" w:color="auto"/>
                <w:right w:val="none" w:sz="0" w:space="0" w:color="auto"/>
              </w:divBdr>
            </w:div>
            <w:div w:id="995718842">
              <w:marLeft w:val="0"/>
              <w:marRight w:val="0"/>
              <w:marTop w:val="0"/>
              <w:marBottom w:val="0"/>
              <w:divBdr>
                <w:top w:val="none" w:sz="0" w:space="0" w:color="auto"/>
                <w:left w:val="none" w:sz="0" w:space="0" w:color="auto"/>
                <w:bottom w:val="none" w:sz="0" w:space="0" w:color="auto"/>
                <w:right w:val="none" w:sz="0" w:space="0" w:color="auto"/>
              </w:divBdr>
            </w:div>
            <w:div w:id="998113597">
              <w:marLeft w:val="0"/>
              <w:marRight w:val="0"/>
              <w:marTop w:val="0"/>
              <w:marBottom w:val="0"/>
              <w:divBdr>
                <w:top w:val="none" w:sz="0" w:space="0" w:color="auto"/>
                <w:left w:val="none" w:sz="0" w:space="0" w:color="auto"/>
                <w:bottom w:val="none" w:sz="0" w:space="0" w:color="auto"/>
                <w:right w:val="none" w:sz="0" w:space="0" w:color="auto"/>
              </w:divBdr>
            </w:div>
            <w:div w:id="1095325862">
              <w:marLeft w:val="0"/>
              <w:marRight w:val="0"/>
              <w:marTop w:val="0"/>
              <w:marBottom w:val="0"/>
              <w:divBdr>
                <w:top w:val="none" w:sz="0" w:space="0" w:color="auto"/>
                <w:left w:val="none" w:sz="0" w:space="0" w:color="auto"/>
                <w:bottom w:val="none" w:sz="0" w:space="0" w:color="auto"/>
                <w:right w:val="none" w:sz="0" w:space="0" w:color="auto"/>
              </w:divBdr>
            </w:div>
            <w:div w:id="1121071976">
              <w:marLeft w:val="0"/>
              <w:marRight w:val="0"/>
              <w:marTop w:val="0"/>
              <w:marBottom w:val="0"/>
              <w:divBdr>
                <w:top w:val="none" w:sz="0" w:space="0" w:color="auto"/>
                <w:left w:val="none" w:sz="0" w:space="0" w:color="auto"/>
                <w:bottom w:val="none" w:sz="0" w:space="0" w:color="auto"/>
                <w:right w:val="none" w:sz="0" w:space="0" w:color="auto"/>
              </w:divBdr>
            </w:div>
            <w:div w:id="1127814282">
              <w:marLeft w:val="0"/>
              <w:marRight w:val="0"/>
              <w:marTop w:val="0"/>
              <w:marBottom w:val="0"/>
              <w:divBdr>
                <w:top w:val="none" w:sz="0" w:space="0" w:color="auto"/>
                <w:left w:val="none" w:sz="0" w:space="0" w:color="auto"/>
                <w:bottom w:val="none" w:sz="0" w:space="0" w:color="auto"/>
                <w:right w:val="none" w:sz="0" w:space="0" w:color="auto"/>
              </w:divBdr>
            </w:div>
            <w:div w:id="1177230749">
              <w:marLeft w:val="0"/>
              <w:marRight w:val="0"/>
              <w:marTop w:val="0"/>
              <w:marBottom w:val="0"/>
              <w:divBdr>
                <w:top w:val="none" w:sz="0" w:space="0" w:color="auto"/>
                <w:left w:val="none" w:sz="0" w:space="0" w:color="auto"/>
                <w:bottom w:val="none" w:sz="0" w:space="0" w:color="auto"/>
                <w:right w:val="none" w:sz="0" w:space="0" w:color="auto"/>
              </w:divBdr>
            </w:div>
            <w:div w:id="1508906657">
              <w:marLeft w:val="0"/>
              <w:marRight w:val="0"/>
              <w:marTop w:val="0"/>
              <w:marBottom w:val="0"/>
              <w:divBdr>
                <w:top w:val="none" w:sz="0" w:space="0" w:color="auto"/>
                <w:left w:val="none" w:sz="0" w:space="0" w:color="auto"/>
                <w:bottom w:val="none" w:sz="0" w:space="0" w:color="auto"/>
                <w:right w:val="none" w:sz="0" w:space="0" w:color="auto"/>
              </w:divBdr>
            </w:div>
            <w:div w:id="1510096505">
              <w:marLeft w:val="0"/>
              <w:marRight w:val="0"/>
              <w:marTop w:val="0"/>
              <w:marBottom w:val="0"/>
              <w:divBdr>
                <w:top w:val="none" w:sz="0" w:space="0" w:color="auto"/>
                <w:left w:val="none" w:sz="0" w:space="0" w:color="auto"/>
                <w:bottom w:val="none" w:sz="0" w:space="0" w:color="auto"/>
                <w:right w:val="none" w:sz="0" w:space="0" w:color="auto"/>
              </w:divBdr>
            </w:div>
            <w:div w:id="1596667995">
              <w:marLeft w:val="0"/>
              <w:marRight w:val="0"/>
              <w:marTop w:val="0"/>
              <w:marBottom w:val="0"/>
              <w:divBdr>
                <w:top w:val="none" w:sz="0" w:space="0" w:color="auto"/>
                <w:left w:val="none" w:sz="0" w:space="0" w:color="auto"/>
                <w:bottom w:val="none" w:sz="0" w:space="0" w:color="auto"/>
                <w:right w:val="none" w:sz="0" w:space="0" w:color="auto"/>
              </w:divBdr>
            </w:div>
            <w:div w:id="1613781490">
              <w:marLeft w:val="0"/>
              <w:marRight w:val="0"/>
              <w:marTop w:val="0"/>
              <w:marBottom w:val="0"/>
              <w:divBdr>
                <w:top w:val="none" w:sz="0" w:space="0" w:color="auto"/>
                <w:left w:val="none" w:sz="0" w:space="0" w:color="auto"/>
                <w:bottom w:val="none" w:sz="0" w:space="0" w:color="auto"/>
                <w:right w:val="none" w:sz="0" w:space="0" w:color="auto"/>
              </w:divBdr>
            </w:div>
            <w:div w:id="1760252202">
              <w:marLeft w:val="0"/>
              <w:marRight w:val="0"/>
              <w:marTop w:val="0"/>
              <w:marBottom w:val="0"/>
              <w:divBdr>
                <w:top w:val="none" w:sz="0" w:space="0" w:color="auto"/>
                <w:left w:val="none" w:sz="0" w:space="0" w:color="auto"/>
                <w:bottom w:val="none" w:sz="0" w:space="0" w:color="auto"/>
                <w:right w:val="none" w:sz="0" w:space="0" w:color="auto"/>
              </w:divBdr>
            </w:div>
            <w:div w:id="1840853521">
              <w:marLeft w:val="0"/>
              <w:marRight w:val="0"/>
              <w:marTop w:val="0"/>
              <w:marBottom w:val="0"/>
              <w:divBdr>
                <w:top w:val="none" w:sz="0" w:space="0" w:color="auto"/>
                <w:left w:val="none" w:sz="0" w:space="0" w:color="auto"/>
                <w:bottom w:val="none" w:sz="0" w:space="0" w:color="auto"/>
                <w:right w:val="none" w:sz="0" w:space="0" w:color="auto"/>
              </w:divBdr>
            </w:div>
            <w:div w:id="1993634824">
              <w:marLeft w:val="0"/>
              <w:marRight w:val="0"/>
              <w:marTop w:val="0"/>
              <w:marBottom w:val="0"/>
              <w:divBdr>
                <w:top w:val="none" w:sz="0" w:space="0" w:color="auto"/>
                <w:left w:val="none" w:sz="0" w:space="0" w:color="auto"/>
                <w:bottom w:val="none" w:sz="0" w:space="0" w:color="auto"/>
                <w:right w:val="none" w:sz="0" w:space="0" w:color="auto"/>
              </w:divBdr>
            </w:div>
            <w:div w:id="2004964444">
              <w:marLeft w:val="0"/>
              <w:marRight w:val="0"/>
              <w:marTop w:val="0"/>
              <w:marBottom w:val="0"/>
              <w:divBdr>
                <w:top w:val="none" w:sz="0" w:space="0" w:color="auto"/>
                <w:left w:val="none" w:sz="0" w:space="0" w:color="auto"/>
                <w:bottom w:val="none" w:sz="0" w:space="0" w:color="auto"/>
                <w:right w:val="none" w:sz="0" w:space="0" w:color="auto"/>
              </w:divBdr>
            </w:div>
            <w:div w:id="2015641555">
              <w:marLeft w:val="0"/>
              <w:marRight w:val="0"/>
              <w:marTop w:val="0"/>
              <w:marBottom w:val="0"/>
              <w:divBdr>
                <w:top w:val="none" w:sz="0" w:space="0" w:color="auto"/>
                <w:left w:val="none" w:sz="0" w:space="0" w:color="auto"/>
                <w:bottom w:val="none" w:sz="0" w:space="0" w:color="auto"/>
                <w:right w:val="none" w:sz="0" w:space="0" w:color="auto"/>
              </w:divBdr>
            </w:div>
            <w:div w:id="21406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5089">
      <w:bodyDiv w:val="1"/>
      <w:marLeft w:val="0"/>
      <w:marRight w:val="0"/>
      <w:marTop w:val="0"/>
      <w:marBottom w:val="0"/>
      <w:divBdr>
        <w:top w:val="none" w:sz="0" w:space="0" w:color="auto"/>
        <w:left w:val="none" w:sz="0" w:space="0" w:color="auto"/>
        <w:bottom w:val="none" w:sz="0" w:space="0" w:color="auto"/>
        <w:right w:val="none" w:sz="0" w:space="0" w:color="auto"/>
      </w:divBdr>
      <w:divsChild>
        <w:div w:id="1502816415">
          <w:marLeft w:val="0"/>
          <w:marRight w:val="0"/>
          <w:marTop w:val="0"/>
          <w:marBottom w:val="0"/>
          <w:divBdr>
            <w:top w:val="none" w:sz="0" w:space="0" w:color="auto"/>
            <w:left w:val="none" w:sz="0" w:space="0" w:color="auto"/>
            <w:bottom w:val="none" w:sz="0" w:space="0" w:color="auto"/>
            <w:right w:val="none" w:sz="0" w:space="0" w:color="auto"/>
          </w:divBdr>
          <w:divsChild>
            <w:div w:id="185677366">
              <w:marLeft w:val="0"/>
              <w:marRight w:val="0"/>
              <w:marTop w:val="0"/>
              <w:marBottom w:val="0"/>
              <w:divBdr>
                <w:top w:val="none" w:sz="0" w:space="0" w:color="auto"/>
                <w:left w:val="none" w:sz="0" w:space="0" w:color="auto"/>
                <w:bottom w:val="none" w:sz="0" w:space="0" w:color="auto"/>
                <w:right w:val="none" w:sz="0" w:space="0" w:color="auto"/>
              </w:divBdr>
            </w:div>
            <w:div w:id="359745503">
              <w:marLeft w:val="0"/>
              <w:marRight w:val="0"/>
              <w:marTop w:val="0"/>
              <w:marBottom w:val="0"/>
              <w:divBdr>
                <w:top w:val="none" w:sz="0" w:space="0" w:color="auto"/>
                <w:left w:val="none" w:sz="0" w:space="0" w:color="auto"/>
                <w:bottom w:val="none" w:sz="0" w:space="0" w:color="auto"/>
                <w:right w:val="none" w:sz="0" w:space="0" w:color="auto"/>
              </w:divBdr>
            </w:div>
            <w:div w:id="383720839">
              <w:marLeft w:val="0"/>
              <w:marRight w:val="0"/>
              <w:marTop w:val="0"/>
              <w:marBottom w:val="0"/>
              <w:divBdr>
                <w:top w:val="none" w:sz="0" w:space="0" w:color="auto"/>
                <w:left w:val="none" w:sz="0" w:space="0" w:color="auto"/>
                <w:bottom w:val="none" w:sz="0" w:space="0" w:color="auto"/>
                <w:right w:val="none" w:sz="0" w:space="0" w:color="auto"/>
              </w:divBdr>
            </w:div>
            <w:div w:id="600066120">
              <w:marLeft w:val="0"/>
              <w:marRight w:val="0"/>
              <w:marTop w:val="0"/>
              <w:marBottom w:val="0"/>
              <w:divBdr>
                <w:top w:val="none" w:sz="0" w:space="0" w:color="auto"/>
                <w:left w:val="none" w:sz="0" w:space="0" w:color="auto"/>
                <w:bottom w:val="none" w:sz="0" w:space="0" w:color="auto"/>
                <w:right w:val="none" w:sz="0" w:space="0" w:color="auto"/>
              </w:divBdr>
            </w:div>
            <w:div w:id="630209881">
              <w:marLeft w:val="0"/>
              <w:marRight w:val="0"/>
              <w:marTop w:val="0"/>
              <w:marBottom w:val="0"/>
              <w:divBdr>
                <w:top w:val="none" w:sz="0" w:space="0" w:color="auto"/>
                <w:left w:val="none" w:sz="0" w:space="0" w:color="auto"/>
                <w:bottom w:val="none" w:sz="0" w:space="0" w:color="auto"/>
                <w:right w:val="none" w:sz="0" w:space="0" w:color="auto"/>
              </w:divBdr>
            </w:div>
            <w:div w:id="834496915">
              <w:marLeft w:val="0"/>
              <w:marRight w:val="0"/>
              <w:marTop w:val="0"/>
              <w:marBottom w:val="0"/>
              <w:divBdr>
                <w:top w:val="none" w:sz="0" w:space="0" w:color="auto"/>
                <w:left w:val="none" w:sz="0" w:space="0" w:color="auto"/>
                <w:bottom w:val="none" w:sz="0" w:space="0" w:color="auto"/>
                <w:right w:val="none" w:sz="0" w:space="0" w:color="auto"/>
              </w:divBdr>
            </w:div>
            <w:div w:id="1175072293">
              <w:marLeft w:val="0"/>
              <w:marRight w:val="0"/>
              <w:marTop w:val="0"/>
              <w:marBottom w:val="0"/>
              <w:divBdr>
                <w:top w:val="none" w:sz="0" w:space="0" w:color="auto"/>
                <w:left w:val="none" w:sz="0" w:space="0" w:color="auto"/>
                <w:bottom w:val="none" w:sz="0" w:space="0" w:color="auto"/>
                <w:right w:val="none" w:sz="0" w:space="0" w:color="auto"/>
              </w:divBdr>
            </w:div>
            <w:div w:id="1189682759">
              <w:marLeft w:val="0"/>
              <w:marRight w:val="0"/>
              <w:marTop w:val="0"/>
              <w:marBottom w:val="0"/>
              <w:divBdr>
                <w:top w:val="none" w:sz="0" w:space="0" w:color="auto"/>
                <w:left w:val="none" w:sz="0" w:space="0" w:color="auto"/>
                <w:bottom w:val="none" w:sz="0" w:space="0" w:color="auto"/>
                <w:right w:val="none" w:sz="0" w:space="0" w:color="auto"/>
              </w:divBdr>
            </w:div>
            <w:div w:id="1228299887">
              <w:marLeft w:val="0"/>
              <w:marRight w:val="0"/>
              <w:marTop w:val="0"/>
              <w:marBottom w:val="0"/>
              <w:divBdr>
                <w:top w:val="none" w:sz="0" w:space="0" w:color="auto"/>
                <w:left w:val="none" w:sz="0" w:space="0" w:color="auto"/>
                <w:bottom w:val="none" w:sz="0" w:space="0" w:color="auto"/>
                <w:right w:val="none" w:sz="0" w:space="0" w:color="auto"/>
              </w:divBdr>
            </w:div>
            <w:div w:id="1447505959">
              <w:marLeft w:val="0"/>
              <w:marRight w:val="0"/>
              <w:marTop w:val="0"/>
              <w:marBottom w:val="0"/>
              <w:divBdr>
                <w:top w:val="none" w:sz="0" w:space="0" w:color="auto"/>
                <w:left w:val="none" w:sz="0" w:space="0" w:color="auto"/>
                <w:bottom w:val="none" w:sz="0" w:space="0" w:color="auto"/>
                <w:right w:val="none" w:sz="0" w:space="0" w:color="auto"/>
              </w:divBdr>
            </w:div>
            <w:div w:id="1502695963">
              <w:marLeft w:val="0"/>
              <w:marRight w:val="0"/>
              <w:marTop w:val="0"/>
              <w:marBottom w:val="0"/>
              <w:divBdr>
                <w:top w:val="none" w:sz="0" w:space="0" w:color="auto"/>
                <w:left w:val="none" w:sz="0" w:space="0" w:color="auto"/>
                <w:bottom w:val="none" w:sz="0" w:space="0" w:color="auto"/>
                <w:right w:val="none" w:sz="0" w:space="0" w:color="auto"/>
              </w:divBdr>
            </w:div>
            <w:div w:id="1607344161">
              <w:marLeft w:val="0"/>
              <w:marRight w:val="0"/>
              <w:marTop w:val="0"/>
              <w:marBottom w:val="0"/>
              <w:divBdr>
                <w:top w:val="none" w:sz="0" w:space="0" w:color="auto"/>
                <w:left w:val="none" w:sz="0" w:space="0" w:color="auto"/>
                <w:bottom w:val="none" w:sz="0" w:space="0" w:color="auto"/>
                <w:right w:val="none" w:sz="0" w:space="0" w:color="auto"/>
              </w:divBdr>
            </w:div>
            <w:div w:id="1761246361">
              <w:marLeft w:val="0"/>
              <w:marRight w:val="0"/>
              <w:marTop w:val="0"/>
              <w:marBottom w:val="0"/>
              <w:divBdr>
                <w:top w:val="none" w:sz="0" w:space="0" w:color="auto"/>
                <w:left w:val="none" w:sz="0" w:space="0" w:color="auto"/>
                <w:bottom w:val="none" w:sz="0" w:space="0" w:color="auto"/>
                <w:right w:val="none" w:sz="0" w:space="0" w:color="auto"/>
              </w:divBdr>
            </w:div>
            <w:div w:id="20159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7619">
      <w:bodyDiv w:val="1"/>
      <w:marLeft w:val="0"/>
      <w:marRight w:val="0"/>
      <w:marTop w:val="0"/>
      <w:marBottom w:val="0"/>
      <w:divBdr>
        <w:top w:val="none" w:sz="0" w:space="0" w:color="auto"/>
        <w:left w:val="none" w:sz="0" w:space="0" w:color="auto"/>
        <w:bottom w:val="none" w:sz="0" w:space="0" w:color="auto"/>
        <w:right w:val="none" w:sz="0" w:space="0" w:color="auto"/>
      </w:divBdr>
      <w:divsChild>
        <w:div w:id="1552377348">
          <w:marLeft w:val="0"/>
          <w:marRight w:val="0"/>
          <w:marTop w:val="0"/>
          <w:marBottom w:val="0"/>
          <w:divBdr>
            <w:top w:val="none" w:sz="0" w:space="0" w:color="auto"/>
            <w:left w:val="none" w:sz="0" w:space="0" w:color="auto"/>
            <w:bottom w:val="none" w:sz="0" w:space="0" w:color="auto"/>
            <w:right w:val="none" w:sz="0" w:space="0" w:color="auto"/>
          </w:divBdr>
          <w:divsChild>
            <w:div w:id="147022075">
              <w:marLeft w:val="0"/>
              <w:marRight w:val="0"/>
              <w:marTop w:val="0"/>
              <w:marBottom w:val="0"/>
              <w:divBdr>
                <w:top w:val="none" w:sz="0" w:space="0" w:color="auto"/>
                <w:left w:val="none" w:sz="0" w:space="0" w:color="auto"/>
                <w:bottom w:val="none" w:sz="0" w:space="0" w:color="auto"/>
                <w:right w:val="none" w:sz="0" w:space="0" w:color="auto"/>
              </w:divBdr>
            </w:div>
            <w:div w:id="178782747">
              <w:marLeft w:val="0"/>
              <w:marRight w:val="0"/>
              <w:marTop w:val="0"/>
              <w:marBottom w:val="0"/>
              <w:divBdr>
                <w:top w:val="none" w:sz="0" w:space="0" w:color="auto"/>
                <w:left w:val="none" w:sz="0" w:space="0" w:color="auto"/>
                <w:bottom w:val="none" w:sz="0" w:space="0" w:color="auto"/>
                <w:right w:val="none" w:sz="0" w:space="0" w:color="auto"/>
              </w:divBdr>
            </w:div>
            <w:div w:id="453136952">
              <w:marLeft w:val="0"/>
              <w:marRight w:val="0"/>
              <w:marTop w:val="0"/>
              <w:marBottom w:val="0"/>
              <w:divBdr>
                <w:top w:val="none" w:sz="0" w:space="0" w:color="auto"/>
                <w:left w:val="none" w:sz="0" w:space="0" w:color="auto"/>
                <w:bottom w:val="none" w:sz="0" w:space="0" w:color="auto"/>
                <w:right w:val="none" w:sz="0" w:space="0" w:color="auto"/>
              </w:divBdr>
            </w:div>
            <w:div w:id="465129334">
              <w:marLeft w:val="0"/>
              <w:marRight w:val="0"/>
              <w:marTop w:val="0"/>
              <w:marBottom w:val="0"/>
              <w:divBdr>
                <w:top w:val="none" w:sz="0" w:space="0" w:color="auto"/>
                <w:left w:val="none" w:sz="0" w:space="0" w:color="auto"/>
                <w:bottom w:val="none" w:sz="0" w:space="0" w:color="auto"/>
                <w:right w:val="none" w:sz="0" w:space="0" w:color="auto"/>
              </w:divBdr>
            </w:div>
            <w:div w:id="505747312">
              <w:marLeft w:val="0"/>
              <w:marRight w:val="0"/>
              <w:marTop w:val="0"/>
              <w:marBottom w:val="0"/>
              <w:divBdr>
                <w:top w:val="none" w:sz="0" w:space="0" w:color="auto"/>
                <w:left w:val="none" w:sz="0" w:space="0" w:color="auto"/>
                <w:bottom w:val="none" w:sz="0" w:space="0" w:color="auto"/>
                <w:right w:val="none" w:sz="0" w:space="0" w:color="auto"/>
              </w:divBdr>
            </w:div>
            <w:div w:id="556018528">
              <w:marLeft w:val="0"/>
              <w:marRight w:val="0"/>
              <w:marTop w:val="0"/>
              <w:marBottom w:val="0"/>
              <w:divBdr>
                <w:top w:val="none" w:sz="0" w:space="0" w:color="auto"/>
                <w:left w:val="none" w:sz="0" w:space="0" w:color="auto"/>
                <w:bottom w:val="none" w:sz="0" w:space="0" w:color="auto"/>
                <w:right w:val="none" w:sz="0" w:space="0" w:color="auto"/>
              </w:divBdr>
            </w:div>
            <w:div w:id="793526681">
              <w:marLeft w:val="0"/>
              <w:marRight w:val="0"/>
              <w:marTop w:val="0"/>
              <w:marBottom w:val="0"/>
              <w:divBdr>
                <w:top w:val="none" w:sz="0" w:space="0" w:color="auto"/>
                <w:left w:val="none" w:sz="0" w:space="0" w:color="auto"/>
                <w:bottom w:val="none" w:sz="0" w:space="0" w:color="auto"/>
                <w:right w:val="none" w:sz="0" w:space="0" w:color="auto"/>
              </w:divBdr>
            </w:div>
            <w:div w:id="1078284879">
              <w:marLeft w:val="0"/>
              <w:marRight w:val="0"/>
              <w:marTop w:val="0"/>
              <w:marBottom w:val="0"/>
              <w:divBdr>
                <w:top w:val="none" w:sz="0" w:space="0" w:color="auto"/>
                <w:left w:val="none" w:sz="0" w:space="0" w:color="auto"/>
                <w:bottom w:val="none" w:sz="0" w:space="0" w:color="auto"/>
                <w:right w:val="none" w:sz="0" w:space="0" w:color="auto"/>
              </w:divBdr>
            </w:div>
            <w:div w:id="1196652476">
              <w:marLeft w:val="0"/>
              <w:marRight w:val="0"/>
              <w:marTop w:val="0"/>
              <w:marBottom w:val="0"/>
              <w:divBdr>
                <w:top w:val="none" w:sz="0" w:space="0" w:color="auto"/>
                <w:left w:val="none" w:sz="0" w:space="0" w:color="auto"/>
                <w:bottom w:val="none" w:sz="0" w:space="0" w:color="auto"/>
                <w:right w:val="none" w:sz="0" w:space="0" w:color="auto"/>
              </w:divBdr>
            </w:div>
            <w:div w:id="1198154044">
              <w:marLeft w:val="0"/>
              <w:marRight w:val="0"/>
              <w:marTop w:val="0"/>
              <w:marBottom w:val="0"/>
              <w:divBdr>
                <w:top w:val="none" w:sz="0" w:space="0" w:color="auto"/>
                <w:left w:val="none" w:sz="0" w:space="0" w:color="auto"/>
                <w:bottom w:val="none" w:sz="0" w:space="0" w:color="auto"/>
                <w:right w:val="none" w:sz="0" w:space="0" w:color="auto"/>
              </w:divBdr>
            </w:div>
            <w:div w:id="1221676406">
              <w:marLeft w:val="0"/>
              <w:marRight w:val="0"/>
              <w:marTop w:val="0"/>
              <w:marBottom w:val="0"/>
              <w:divBdr>
                <w:top w:val="none" w:sz="0" w:space="0" w:color="auto"/>
                <w:left w:val="none" w:sz="0" w:space="0" w:color="auto"/>
                <w:bottom w:val="none" w:sz="0" w:space="0" w:color="auto"/>
                <w:right w:val="none" w:sz="0" w:space="0" w:color="auto"/>
              </w:divBdr>
            </w:div>
            <w:div w:id="1525244855">
              <w:marLeft w:val="0"/>
              <w:marRight w:val="0"/>
              <w:marTop w:val="0"/>
              <w:marBottom w:val="0"/>
              <w:divBdr>
                <w:top w:val="none" w:sz="0" w:space="0" w:color="auto"/>
                <w:left w:val="none" w:sz="0" w:space="0" w:color="auto"/>
                <w:bottom w:val="none" w:sz="0" w:space="0" w:color="auto"/>
                <w:right w:val="none" w:sz="0" w:space="0" w:color="auto"/>
              </w:divBdr>
            </w:div>
            <w:div w:id="1631856465">
              <w:marLeft w:val="0"/>
              <w:marRight w:val="0"/>
              <w:marTop w:val="0"/>
              <w:marBottom w:val="0"/>
              <w:divBdr>
                <w:top w:val="none" w:sz="0" w:space="0" w:color="auto"/>
                <w:left w:val="none" w:sz="0" w:space="0" w:color="auto"/>
                <w:bottom w:val="none" w:sz="0" w:space="0" w:color="auto"/>
                <w:right w:val="none" w:sz="0" w:space="0" w:color="auto"/>
              </w:divBdr>
            </w:div>
            <w:div w:id="18856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7479">
      <w:bodyDiv w:val="1"/>
      <w:marLeft w:val="0"/>
      <w:marRight w:val="0"/>
      <w:marTop w:val="0"/>
      <w:marBottom w:val="0"/>
      <w:divBdr>
        <w:top w:val="none" w:sz="0" w:space="0" w:color="auto"/>
        <w:left w:val="none" w:sz="0" w:space="0" w:color="auto"/>
        <w:bottom w:val="none" w:sz="0" w:space="0" w:color="auto"/>
        <w:right w:val="none" w:sz="0" w:space="0" w:color="auto"/>
      </w:divBdr>
      <w:divsChild>
        <w:div w:id="1080445943">
          <w:marLeft w:val="0"/>
          <w:marRight w:val="0"/>
          <w:marTop w:val="0"/>
          <w:marBottom w:val="0"/>
          <w:divBdr>
            <w:top w:val="none" w:sz="0" w:space="0" w:color="auto"/>
            <w:left w:val="none" w:sz="0" w:space="0" w:color="auto"/>
            <w:bottom w:val="none" w:sz="0" w:space="0" w:color="auto"/>
            <w:right w:val="none" w:sz="0" w:space="0" w:color="auto"/>
          </w:divBdr>
          <w:divsChild>
            <w:div w:id="10642124">
              <w:marLeft w:val="0"/>
              <w:marRight w:val="0"/>
              <w:marTop w:val="0"/>
              <w:marBottom w:val="0"/>
              <w:divBdr>
                <w:top w:val="none" w:sz="0" w:space="0" w:color="auto"/>
                <w:left w:val="none" w:sz="0" w:space="0" w:color="auto"/>
                <w:bottom w:val="none" w:sz="0" w:space="0" w:color="auto"/>
                <w:right w:val="none" w:sz="0" w:space="0" w:color="auto"/>
              </w:divBdr>
            </w:div>
            <w:div w:id="428310166">
              <w:marLeft w:val="0"/>
              <w:marRight w:val="0"/>
              <w:marTop w:val="0"/>
              <w:marBottom w:val="0"/>
              <w:divBdr>
                <w:top w:val="none" w:sz="0" w:space="0" w:color="auto"/>
                <w:left w:val="none" w:sz="0" w:space="0" w:color="auto"/>
                <w:bottom w:val="none" w:sz="0" w:space="0" w:color="auto"/>
                <w:right w:val="none" w:sz="0" w:space="0" w:color="auto"/>
              </w:divBdr>
            </w:div>
            <w:div w:id="610939593">
              <w:marLeft w:val="0"/>
              <w:marRight w:val="0"/>
              <w:marTop w:val="0"/>
              <w:marBottom w:val="0"/>
              <w:divBdr>
                <w:top w:val="none" w:sz="0" w:space="0" w:color="auto"/>
                <w:left w:val="none" w:sz="0" w:space="0" w:color="auto"/>
                <w:bottom w:val="none" w:sz="0" w:space="0" w:color="auto"/>
                <w:right w:val="none" w:sz="0" w:space="0" w:color="auto"/>
              </w:divBdr>
            </w:div>
            <w:div w:id="1085299590">
              <w:marLeft w:val="0"/>
              <w:marRight w:val="0"/>
              <w:marTop w:val="0"/>
              <w:marBottom w:val="0"/>
              <w:divBdr>
                <w:top w:val="none" w:sz="0" w:space="0" w:color="auto"/>
                <w:left w:val="none" w:sz="0" w:space="0" w:color="auto"/>
                <w:bottom w:val="none" w:sz="0" w:space="0" w:color="auto"/>
                <w:right w:val="none" w:sz="0" w:space="0" w:color="auto"/>
              </w:divBdr>
            </w:div>
            <w:div w:id="1126777433">
              <w:marLeft w:val="0"/>
              <w:marRight w:val="0"/>
              <w:marTop w:val="0"/>
              <w:marBottom w:val="0"/>
              <w:divBdr>
                <w:top w:val="none" w:sz="0" w:space="0" w:color="auto"/>
                <w:left w:val="none" w:sz="0" w:space="0" w:color="auto"/>
                <w:bottom w:val="none" w:sz="0" w:space="0" w:color="auto"/>
                <w:right w:val="none" w:sz="0" w:space="0" w:color="auto"/>
              </w:divBdr>
            </w:div>
            <w:div w:id="1291206220">
              <w:marLeft w:val="0"/>
              <w:marRight w:val="0"/>
              <w:marTop w:val="0"/>
              <w:marBottom w:val="0"/>
              <w:divBdr>
                <w:top w:val="none" w:sz="0" w:space="0" w:color="auto"/>
                <w:left w:val="none" w:sz="0" w:space="0" w:color="auto"/>
                <w:bottom w:val="none" w:sz="0" w:space="0" w:color="auto"/>
                <w:right w:val="none" w:sz="0" w:space="0" w:color="auto"/>
              </w:divBdr>
            </w:div>
            <w:div w:id="1378317107">
              <w:marLeft w:val="0"/>
              <w:marRight w:val="0"/>
              <w:marTop w:val="0"/>
              <w:marBottom w:val="0"/>
              <w:divBdr>
                <w:top w:val="none" w:sz="0" w:space="0" w:color="auto"/>
                <w:left w:val="none" w:sz="0" w:space="0" w:color="auto"/>
                <w:bottom w:val="none" w:sz="0" w:space="0" w:color="auto"/>
                <w:right w:val="none" w:sz="0" w:space="0" w:color="auto"/>
              </w:divBdr>
            </w:div>
            <w:div w:id="1449740612">
              <w:marLeft w:val="0"/>
              <w:marRight w:val="0"/>
              <w:marTop w:val="0"/>
              <w:marBottom w:val="0"/>
              <w:divBdr>
                <w:top w:val="none" w:sz="0" w:space="0" w:color="auto"/>
                <w:left w:val="none" w:sz="0" w:space="0" w:color="auto"/>
                <w:bottom w:val="none" w:sz="0" w:space="0" w:color="auto"/>
                <w:right w:val="none" w:sz="0" w:space="0" w:color="auto"/>
              </w:divBdr>
            </w:div>
            <w:div w:id="1593513885">
              <w:marLeft w:val="0"/>
              <w:marRight w:val="0"/>
              <w:marTop w:val="0"/>
              <w:marBottom w:val="0"/>
              <w:divBdr>
                <w:top w:val="none" w:sz="0" w:space="0" w:color="auto"/>
                <w:left w:val="none" w:sz="0" w:space="0" w:color="auto"/>
                <w:bottom w:val="none" w:sz="0" w:space="0" w:color="auto"/>
                <w:right w:val="none" w:sz="0" w:space="0" w:color="auto"/>
              </w:divBdr>
            </w:div>
            <w:div w:id="1675645565">
              <w:marLeft w:val="0"/>
              <w:marRight w:val="0"/>
              <w:marTop w:val="0"/>
              <w:marBottom w:val="0"/>
              <w:divBdr>
                <w:top w:val="none" w:sz="0" w:space="0" w:color="auto"/>
                <w:left w:val="none" w:sz="0" w:space="0" w:color="auto"/>
                <w:bottom w:val="none" w:sz="0" w:space="0" w:color="auto"/>
                <w:right w:val="none" w:sz="0" w:space="0" w:color="auto"/>
              </w:divBdr>
            </w:div>
            <w:div w:id="1744520983">
              <w:marLeft w:val="0"/>
              <w:marRight w:val="0"/>
              <w:marTop w:val="0"/>
              <w:marBottom w:val="0"/>
              <w:divBdr>
                <w:top w:val="none" w:sz="0" w:space="0" w:color="auto"/>
                <w:left w:val="none" w:sz="0" w:space="0" w:color="auto"/>
                <w:bottom w:val="none" w:sz="0" w:space="0" w:color="auto"/>
                <w:right w:val="none" w:sz="0" w:space="0" w:color="auto"/>
              </w:divBdr>
            </w:div>
            <w:div w:id="1817842678">
              <w:marLeft w:val="0"/>
              <w:marRight w:val="0"/>
              <w:marTop w:val="0"/>
              <w:marBottom w:val="0"/>
              <w:divBdr>
                <w:top w:val="none" w:sz="0" w:space="0" w:color="auto"/>
                <w:left w:val="none" w:sz="0" w:space="0" w:color="auto"/>
                <w:bottom w:val="none" w:sz="0" w:space="0" w:color="auto"/>
                <w:right w:val="none" w:sz="0" w:space="0" w:color="auto"/>
              </w:divBdr>
            </w:div>
            <w:div w:id="2025741100">
              <w:marLeft w:val="0"/>
              <w:marRight w:val="0"/>
              <w:marTop w:val="0"/>
              <w:marBottom w:val="0"/>
              <w:divBdr>
                <w:top w:val="none" w:sz="0" w:space="0" w:color="auto"/>
                <w:left w:val="none" w:sz="0" w:space="0" w:color="auto"/>
                <w:bottom w:val="none" w:sz="0" w:space="0" w:color="auto"/>
                <w:right w:val="none" w:sz="0" w:space="0" w:color="auto"/>
              </w:divBdr>
            </w:div>
            <w:div w:id="210051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92515">
      <w:bodyDiv w:val="1"/>
      <w:marLeft w:val="0"/>
      <w:marRight w:val="0"/>
      <w:marTop w:val="0"/>
      <w:marBottom w:val="0"/>
      <w:divBdr>
        <w:top w:val="none" w:sz="0" w:space="0" w:color="auto"/>
        <w:left w:val="none" w:sz="0" w:space="0" w:color="auto"/>
        <w:bottom w:val="none" w:sz="0" w:space="0" w:color="auto"/>
        <w:right w:val="none" w:sz="0" w:space="0" w:color="auto"/>
      </w:divBdr>
      <w:divsChild>
        <w:div w:id="912929845">
          <w:marLeft w:val="0"/>
          <w:marRight w:val="0"/>
          <w:marTop w:val="0"/>
          <w:marBottom w:val="0"/>
          <w:divBdr>
            <w:top w:val="none" w:sz="0" w:space="0" w:color="auto"/>
            <w:left w:val="none" w:sz="0" w:space="0" w:color="auto"/>
            <w:bottom w:val="none" w:sz="0" w:space="0" w:color="auto"/>
            <w:right w:val="none" w:sz="0" w:space="0" w:color="auto"/>
          </w:divBdr>
          <w:divsChild>
            <w:div w:id="655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8043">
      <w:bodyDiv w:val="1"/>
      <w:marLeft w:val="0"/>
      <w:marRight w:val="0"/>
      <w:marTop w:val="0"/>
      <w:marBottom w:val="0"/>
      <w:divBdr>
        <w:top w:val="none" w:sz="0" w:space="0" w:color="auto"/>
        <w:left w:val="none" w:sz="0" w:space="0" w:color="auto"/>
        <w:bottom w:val="none" w:sz="0" w:space="0" w:color="auto"/>
        <w:right w:val="none" w:sz="0" w:space="0" w:color="auto"/>
      </w:divBdr>
      <w:divsChild>
        <w:div w:id="1138494884">
          <w:marLeft w:val="0"/>
          <w:marRight w:val="0"/>
          <w:marTop w:val="0"/>
          <w:marBottom w:val="0"/>
          <w:divBdr>
            <w:top w:val="none" w:sz="0" w:space="0" w:color="auto"/>
            <w:left w:val="none" w:sz="0" w:space="0" w:color="auto"/>
            <w:bottom w:val="none" w:sz="0" w:space="0" w:color="auto"/>
            <w:right w:val="none" w:sz="0" w:space="0" w:color="auto"/>
          </w:divBdr>
          <w:divsChild>
            <w:div w:id="19552581">
              <w:marLeft w:val="0"/>
              <w:marRight w:val="0"/>
              <w:marTop w:val="0"/>
              <w:marBottom w:val="0"/>
              <w:divBdr>
                <w:top w:val="none" w:sz="0" w:space="0" w:color="auto"/>
                <w:left w:val="none" w:sz="0" w:space="0" w:color="auto"/>
                <w:bottom w:val="none" w:sz="0" w:space="0" w:color="auto"/>
                <w:right w:val="none" w:sz="0" w:space="0" w:color="auto"/>
              </w:divBdr>
            </w:div>
            <w:div w:id="294917841">
              <w:marLeft w:val="0"/>
              <w:marRight w:val="0"/>
              <w:marTop w:val="0"/>
              <w:marBottom w:val="0"/>
              <w:divBdr>
                <w:top w:val="none" w:sz="0" w:space="0" w:color="auto"/>
                <w:left w:val="none" w:sz="0" w:space="0" w:color="auto"/>
                <w:bottom w:val="none" w:sz="0" w:space="0" w:color="auto"/>
                <w:right w:val="none" w:sz="0" w:space="0" w:color="auto"/>
              </w:divBdr>
            </w:div>
            <w:div w:id="400250848">
              <w:marLeft w:val="0"/>
              <w:marRight w:val="0"/>
              <w:marTop w:val="0"/>
              <w:marBottom w:val="0"/>
              <w:divBdr>
                <w:top w:val="none" w:sz="0" w:space="0" w:color="auto"/>
                <w:left w:val="none" w:sz="0" w:space="0" w:color="auto"/>
                <w:bottom w:val="none" w:sz="0" w:space="0" w:color="auto"/>
                <w:right w:val="none" w:sz="0" w:space="0" w:color="auto"/>
              </w:divBdr>
            </w:div>
            <w:div w:id="550045549">
              <w:marLeft w:val="0"/>
              <w:marRight w:val="0"/>
              <w:marTop w:val="0"/>
              <w:marBottom w:val="0"/>
              <w:divBdr>
                <w:top w:val="none" w:sz="0" w:space="0" w:color="auto"/>
                <w:left w:val="none" w:sz="0" w:space="0" w:color="auto"/>
                <w:bottom w:val="none" w:sz="0" w:space="0" w:color="auto"/>
                <w:right w:val="none" w:sz="0" w:space="0" w:color="auto"/>
              </w:divBdr>
            </w:div>
            <w:div w:id="628047923">
              <w:marLeft w:val="0"/>
              <w:marRight w:val="0"/>
              <w:marTop w:val="0"/>
              <w:marBottom w:val="0"/>
              <w:divBdr>
                <w:top w:val="none" w:sz="0" w:space="0" w:color="auto"/>
                <w:left w:val="none" w:sz="0" w:space="0" w:color="auto"/>
                <w:bottom w:val="none" w:sz="0" w:space="0" w:color="auto"/>
                <w:right w:val="none" w:sz="0" w:space="0" w:color="auto"/>
              </w:divBdr>
            </w:div>
            <w:div w:id="1044208630">
              <w:marLeft w:val="0"/>
              <w:marRight w:val="0"/>
              <w:marTop w:val="0"/>
              <w:marBottom w:val="0"/>
              <w:divBdr>
                <w:top w:val="none" w:sz="0" w:space="0" w:color="auto"/>
                <w:left w:val="none" w:sz="0" w:space="0" w:color="auto"/>
                <w:bottom w:val="none" w:sz="0" w:space="0" w:color="auto"/>
                <w:right w:val="none" w:sz="0" w:space="0" w:color="auto"/>
              </w:divBdr>
            </w:div>
            <w:div w:id="1138844220">
              <w:marLeft w:val="0"/>
              <w:marRight w:val="0"/>
              <w:marTop w:val="0"/>
              <w:marBottom w:val="0"/>
              <w:divBdr>
                <w:top w:val="none" w:sz="0" w:space="0" w:color="auto"/>
                <w:left w:val="none" w:sz="0" w:space="0" w:color="auto"/>
                <w:bottom w:val="none" w:sz="0" w:space="0" w:color="auto"/>
                <w:right w:val="none" w:sz="0" w:space="0" w:color="auto"/>
              </w:divBdr>
            </w:div>
            <w:div w:id="1156647657">
              <w:marLeft w:val="0"/>
              <w:marRight w:val="0"/>
              <w:marTop w:val="0"/>
              <w:marBottom w:val="0"/>
              <w:divBdr>
                <w:top w:val="none" w:sz="0" w:space="0" w:color="auto"/>
                <w:left w:val="none" w:sz="0" w:space="0" w:color="auto"/>
                <w:bottom w:val="none" w:sz="0" w:space="0" w:color="auto"/>
                <w:right w:val="none" w:sz="0" w:space="0" w:color="auto"/>
              </w:divBdr>
            </w:div>
            <w:div w:id="1330330105">
              <w:marLeft w:val="0"/>
              <w:marRight w:val="0"/>
              <w:marTop w:val="0"/>
              <w:marBottom w:val="0"/>
              <w:divBdr>
                <w:top w:val="none" w:sz="0" w:space="0" w:color="auto"/>
                <w:left w:val="none" w:sz="0" w:space="0" w:color="auto"/>
                <w:bottom w:val="none" w:sz="0" w:space="0" w:color="auto"/>
                <w:right w:val="none" w:sz="0" w:space="0" w:color="auto"/>
              </w:divBdr>
            </w:div>
            <w:div w:id="1528517726">
              <w:marLeft w:val="0"/>
              <w:marRight w:val="0"/>
              <w:marTop w:val="0"/>
              <w:marBottom w:val="0"/>
              <w:divBdr>
                <w:top w:val="none" w:sz="0" w:space="0" w:color="auto"/>
                <w:left w:val="none" w:sz="0" w:space="0" w:color="auto"/>
                <w:bottom w:val="none" w:sz="0" w:space="0" w:color="auto"/>
                <w:right w:val="none" w:sz="0" w:space="0" w:color="auto"/>
              </w:divBdr>
            </w:div>
            <w:div w:id="1530024694">
              <w:marLeft w:val="0"/>
              <w:marRight w:val="0"/>
              <w:marTop w:val="0"/>
              <w:marBottom w:val="0"/>
              <w:divBdr>
                <w:top w:val="none" w:sz="0" w:space="0" w:color="auto"/>
                <w:left w:val="none" w:sz="0" w:space="0" w:color="auto"/>
                <w:bottom w:val="none" w:sz="0" w:space="0" w:color="auto"/>
                <w:right w:val="none" w:sz="0" w:space="0" w:color="auto"/>
              </w:divBdr>
            </w:div>
            <w:div w:id="1596859472">
              <w:marLeft w:val="0"/>
              <w:marRight w:val="0"/>
              <w:marTop w:val="0"/>
              <w:marBottom w:val="0"/>
              <w:divBdr>
                <w:top w:val="none" w:sz="0" w:space="0" w:color="auto"/>
                <w:left w:val="none" w:sz="0" w:space="0" w:color="auto"/>
                <w:bottom w:val="none" w:sz="0" w:space="0" w:color="auto"/>
                <w:right w:val="none" w:sz="0" w:space="0" w:color="auto"/>
              </w:divBdr>
            </w:div>
            <w:div w:id="18268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6662">
      <w:bodyDiv w:val="1"/>
      <w:marLeft w:val="0"/>
      <w:marRight w:val="0"/>
      <w:marTop w:val="0"/>
      <w:marBottom w:val="0"/>
      <w:divBdr>
        <w:top w:val="none" w:sz="0" w:space="0" w:color="auto"/>
        <w:left w:val="none" w:sz="0" w:space="0" w:color="auto"/>
        <w:bottom w:val="none" w:sz="0" w:space="0" w:color="auto"/>
        <w:right w:val="none" w:sz="0" w:space="0" w:color="auto"/>
      </w:divBdr>
    </w:div>
    <w:div w:id="1759595907">
      <w:bodyDiv w:val="1"/>
      <w:marLeft w:val="0"/>
      <w:marRight w:val="0"/>
      <w:marTop w:val="0"/>
      <w:marBottom w:val="0"/>
      <w:divBdr>
        <w:top w:val="none" w:sz="0" w:space="0" w:color="auto"/>
        <w:left w:val="none" w:sz="0" w:space="0" w:color="auto"/>
        <w:bottom w:val="none" w:sz="0" w:space="0" w:color="auto"/>
        <w:right w:val="none" w:sz="0" w:space="0" w:color="auto"/>
      </w:divBdr>
      <w:divsChild>
        <w:div w:id="1437948130">
          <w:marLeft w:val="0"/>
          <w:marRight w:val="0"/>
          <w:marTop w:val="0"/>
          <w:marBottom w:val="0"/>
          <w:divBdr>
            <w:top w:val="none" w:sz="0" w:space="0" w:color="auto"/>
            <w:left w:val="none" w:sz="0" w:space="0" w:color="auto"/>
            <w:bottom w:val="none" w:sz="0" w:space="0" w:color="auto"/>
            <w:right w:val="none" w:sz="0" w:space="0" w:color="auto"/>
          </w:divBdr>
          <w:divsChild>
            <w:div w:id="14174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4154">
      <w:bodyDiv w:val="1"/>
      <w:marLeft w:val="0"/>
      <w:marRight w:val="0"/>
      <w:marTop w:val="0"/>
      <w:marBottom w:val="0"/>
      <w:divBdr>
        <w:top w:val="none" w:sz="0" w:space="0" w:color="auto"/>
        <w:left w:val="none" w:sz="0" w:space="0" w:color="auto"/>
        <w:bottom w:val="none" w:sz="0" w:space="0" w:color="auto"/>
        <w:right w:val="none" w:sz="0" w:space="0" w:color="auto"/>
      </w:divBdr>
    </w:div>
    <w:div w:id="1850833354">
      <w:bodyDiv w:val="1"/>
      <w:marLeft w:val="0"/>
      <w:marRight w:val="0"/>
      <w:marTop w:val="0"/>
      <w:marBottom w:val="0"/>
      <w:divBdr>
        <w:top w:val="none" w:sz="0" w:space="0" w:color="auto"/>
        <w:left w:val="none" w:sz="0" w:space="0" w:color="auto"/>
        <w:bottom w:val="none" w:sz="0" w:space="0" w:color="auto"/>
        <w:right w:val="none" w:sz="0" w:space="0" w:color="auto"/>
      </w:divBdr>
    </w:div>
    <w:div w:id="1985769375">
      <w:bodyDiv w:val="1"/>
      <w:marLeft w:val="0"/>
      <w:marRight w:val="0"/>
      <w:marTop w:val="0"/>
      <w:marBottom w:val="0"/>
      <w:divBdr>
        <w:top w:val="none" w:sz="0" w:space="0" w:color="auto"/>
        <w:left w:val="none" w:sz="0" w:space="0" w:color="auto"/>
        <w:bottom w:val="none" w:sz="0" w:space="0" w:color="auto"/>
        <w:right w:val="none" w:sz="0" w:space="0" w:color="auto"/>
      </w:divBdr>
      <w:divsChild>
        <w:div w:id="1214191247">
          <w:marLeft w:val="0"/>
          <w:marRight w:val="0"/>
          <w:marTop w:val="0"/>
          <w:marBottom w:val="0"/>
          <w:divBdr>
            <w:top w:val="none" w:sz="0" w:space="0" w:color="auto"/>
            <w:left w:val="none" w:sz="0" w:space="0" w:color="auto"/>
            <w:bottom w:val="none" w:sz="0" w:space="0" w:color="auto"/>
            <w:right w:val="none" w:sz="0" w:space="0" w:color="auto"/>
          </w:divBdr>
          <w:divsChild>
            <w:div w:id="2436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3632">
      <w:bodyDiv w:val="1"/>
      <w:marLeft w:val="0"/>
      <w:marRight w:val="0"/>
      <w:marTop w:val="0"/>
      <w:marBottom w:val="0"/>
      <w:divBdr>
        <w:top w:val="none" w:sz="0" w:space="0" w:color="auto"/>
        <w:left w:val="none" w:sz="0" w:space="0" w:color="auto"/>
        <w:bottom w:val="none" w:sz="0" w:space="0" w:color="auto"/>
        <w:right w:val="none" w:sz="0" w:space="0" w:color="auto"/>
      </w:divBdr>
    </w:div>
    <w:div w:id="2130471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en-us/dotnet/architecture/modern-web-apps-azure/common-web-application-architectur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udyflix.de/informatik/schichtenarchitektur-i-604" TargetMode="External"/><Relationship Id="rId47" Type="http://schemas.openxmlformats.org/officeDocument/2006/relationships/hyperlink" Target="https://nsubstitute.github.io/help/getting-started/"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Kanban_(development)" TargetMode="External"/><Relationship Id="rId40" Type="http://schemas.openxmlformats.org/officeDocument/2006/relationships/hyperlink" Target="https://www.geeksforgeeks.org/mvc-framework-introduction/" TargetMode="External"/><Relationship Id="rId45" Type="http://schemas.openxmlformats.org/officeDocument/2006/relationships/hyperlink" Target="https://learn.microsoft.com/en-us/sql/connect/ado-net/introduction-microsoft-data-sqlclient-namespace?view=sql-server-ver16"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upport.atlassian.com/atlassian-account/docs/manage-api-tokens-for-your-atlassian-account/"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ict-berufsbildung-bern.ch/resources/Iperka_OdA_200617.pdf" TargetMode="External"/><Relationship Id="rId43" Type="http://schemas.openxmlformats.org/officeDocument/2006/relationships/hyperlink" Target="https://developer.atlassian.com/cloud/jira/platform/rest/v3/api-group-projects/" TargetMode="External"/><Relationship Id="rId48" Type="http://schemas.openxmlformats.org/officeDocument/2006/relationships/hyperlink" Target="https://fluentassertions.com/introduction"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atlassian.com/de/agile/kanban" TargetMode="External"/><Relationship Id="rId46" Type="http://schemas.openxmlformats.org/officeDocument/2006/relationships/hyperlink" Target="https://xunit.net/docs/getting-started/netcore/cmdline" TargetMode="External"/><Relationship Id="rId20" Type="http://schemas.openxmlformats.org/officeDocument/2006/relationships/image" Target="media/image13.png"/><Relationship Id="rId41" Type="http://schemas.openxmlformats.org/officeDocument/2006/relationships/hyperlink" Target="https://blog.iandavis.com/2008/12/what-are-the-benefits-of-mvc/"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ynapsenstau.de/wasserfallmodell/" TargetMode="External"/><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ssbiny\AppData\Roaming\Roche\_BLANK.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52A2CD9E75E49519F88A2C40FC8870B"/>
        <w:category>
          <w:name w:val="Allgemein"/>
          <w:gallery w:val="placeholder"/>
        </w:category>
        <w:types>
          <w:type w:val="bbPlcHdr"/>
        </w:types>
        <w:behaviors>
          <w:behavior w:val="content"/>
        </w:behaviors>
        <w:guid w:val="{3494FED5-BA5D-4185-B2F8-2295535C2A14}"/>
      </w:docPartPr>
      <w:docPartBody>
        <w:p w:rsidR="009E769A" w:rsidRDefault="009E769A" w:rsidP="009E769A">
          <w:pPr>
            <w:pStyle w:val="F52A2CD9E75E49519F88A2C40FC8870B"/>
          </w:pPr>
          <w:r w:rsidRPr="005C4C11">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w:charset w:val="00"/>
    <w:family w:val="roman"/>
    <w:pitch w:val="variable"/>
    <w:sig w:usb0="E00002AF" w:usb1="5000E07B" w:usb2="00000000" w:usb3="00000000" w:csb0="0000019F" w:csb1="00000000"/>
  </w:font>
  <w:font w:name="Imago">
    <w:altName w:val="Calibri"/>
    <w:charset w:val="00"/>
    <w:family w:val="auto"/>
    <w:pitch w:val="variable"/>
    <w:sig w:usb0="A00002AF" w:usb1="5000205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Hack">
    <w:altName w:val="Sylfaen"/>
    <w:charset w:val="00"/>
    <w:family w:val="modern"/>
    <w:pitch w:val="fixed"/>
    <w:sig w:usb0="A50006EF" w:usb1="1000B8FB" w:usb2="0000002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ack-Regular">
    <w:altName w:val="Calibri"/>
    <w:panose1 w:val="00000000000000000000"/>
    <w:charset w:val="00"/>
    <w:family w:val="auto"/>
    <w:notTrueType/>
    <w:pitch w:val="default"/>
    <w:sig w:usb0="00000003" w:usb1="00000000" w:usb2="00000000" w:usb3="00000000" w:csb0="00000001" w:csb1="00000000"/>
  </w:font>
  <w:font w:name="Montserrat">
    <w:charset w:val="00"/>
    <w:family w:val="auto"/>
    <w:pitch w:val="variable"/>
    <w:sig w:usb0="2000020F" w:usb1="00000003" w:usb2="00000000" w:usb3="00000000" w:csb0="00000197"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Roche">
    <w:altName w:val="Symbol"/>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D81"/>
    <w:rsid w:val="001443F0"/>
    <w:rsid w:val="00165FB8"/>
    <w:rsid w:val="001C61F6"/>
    <w:rsid w:val="00235E1E"/>
    <w:rsid w:val="002F28CA"/>
    <w:rsid w:val="00332EC7"/>
    <w:rsid w:val="0035266A"/>
    <w:rsid w:val="0036158C"/>
    <w:rsid w:val="003C4B32"/>
    <w:rsid w:val="003D0558"/>
    <w:rsid w:val="003D39A2"/>
    <w:rsid w:val="00424034"/>
    <w:rsid w:val="00470A69"/>
    <w:rsid w:val="00483D81"/>
    <w:rsid w:val="00530E1C"/>
    <w:rsid w:val="00581606"/>
    <w:rsid w:val="00595124"/>
    <w:rsid w:val="005F1E19"/>
    <w:rsid w:val="00613619"/>
    <w:rsid w:val="006517AA"/>
    <w:rsid w:val="006D71AA"/>
    <w:rsid w:val="007515BD"/>
    <w:rsid w:val="008016FF"/>
    <w:rsid w:val="008065E9"/>
    <w:rsid w:val="0087394A"/>
    <w:rsid w:val="00881E1D"/>
    <w:rsid w:val="00945040"/>
    <w:rsid w:val="009E5465"/>
    <w:rsid w:val="009E769A"/>
    <w:rsid w:val="00A46183"/>
    <w:rsid w:val="00AD24B1"/>
    <w:rsid w:val="00B13425"/>
    <w:rsid w:val="00B256B4"/>
    <w:rsid w:val="00B34881"/>
    <w:rsid w:val="00B66BD1"/>
    <w:rsid w:val="00BB6D30"/>
    <w:rsid w:val="00CE31E4"/>
    <w:rsid w:val="00D90195"/>
    <w:rsid w:val="00DC6ACE"/>
    <w:rsid w:val="00E16EF9"/>
    <w:rsid w:val="00E70DC0"/>
    <w:rsid w:val="00EA2C44"/>
    <w:rsid w:val="00EA4639"/>
    <w:rsid w:val="00ED312D"/>
    <w:rsid w:val="00F0725E"/>
    <w:rsid w:val="00F41E95"/>
    <w:rsid w:val="00F51057"/>
    <w:rsid w:val="00F53527"/>
    <w:rsid w:val="00F96651"/>
    <w:rsid w:val="00FD0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E769A"/>
    <w:rPr>
      <w:color w:val="808080"/>
    </w:rPr>
  </w:style>
  <w:style w:type="paragraph" w:customStyle="1" w:styleId="F52A2CD9E75E49519F88A2C40FC8870B">
    <w:name w:val="F52A2CD9E75E49519F88A2C40FC8870B"/>
    <w:rsid w:val="009E76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ABE52-A9DE-4958-A254-37E5A5031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_BLANK.dotm</Template>
  <TotalTime>0</TotalTime>
  <Pages>92</Pages>
  <Words>17192</Words>
  <Characters>108310</Characters>
  <Application>Microsoft Office Word</Application>
  <DocSecurity>0</DocSecurity>
  <Lines>902</Lines>
  <Paragraphs>250</Paragraphs>
  <ScaleCrop>false</ScaleCrop>
  <HeadingPairs>
    <vt:vector size="2" baseType="variant">
      <vt:variant>
        <vt:lpstr>Titel</vt:lpstr>
      </vt:variant>
      <vt:variant>
        <vt:i4>1</vt:i4>
      </vt:variant>
    </vt:vector>
  </HeadingPairs>
  <TitlesOfParts>
    <vt:vector size="1" baseType="lpstr">
      <vt:lpstr>Nao Roboter Erweiterungen im Control Center</vt:lpstr>
    </vt:vector>
  </TitlesOfParts>
  <Company/>
  <LinksUpToDate>false</LinksUpToDate>
  <CharactersWithSpaces>125252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Nao Roboter Erweiterungen im Control Center</dc:title>
  <dc:subject>Individuelle Praktische Arbeit</dc:subject>
  <dc:creator>Simon André Lötscher</dc:creator>
  <cp:keywords/>
  <dc:description/>
  <cp:lastModifiedBy>Simon Lötscher</cp:lastModifiedBy>
  <cp:revision>57</cp:revision>
  <cp:lastPrinted>2024-04-05T09:26:00Z</cp:lastPrinted>
  <dcterms:created xsi:type="dcterms:W3CDTF">2020-04-01T12:50:00Z</dcterms:created>
  <dcterms:modified xsi:type="dcterms:W3CDTF">2024-04-05T11:12:00Z</dcterms:modified>
</cp:coreProperties>
</file>