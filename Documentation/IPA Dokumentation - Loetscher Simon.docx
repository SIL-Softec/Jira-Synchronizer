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7618263"/>
        <w:docPartObj>
          <w:docPartGallery w:val="Cover Pages"/>
          <w:docPartUnique/>
        </w:docPartObj>
      </w:sdtPr>
      <w:sdtEndPr/>
      <w:sdtContent>
        <w:p w14:paraId="3D2F80FD" w14:textId="77777777" w:rsidR="00274F46" w:rsidRPr="00CD6474" w:rsidRDefault="00274F46" w:rsidP="00274F46">
          <w:r w:rsidRPr="00CD6474">
            <w:rPr>
              <w:noProof/>
              <w:lang w:eastAsia="zh-CN"/>
            </w:rPr>
            <mc:AlternateContent>
              <mc:Choice Requires="wps">
                <w:drawing>
                  <wp:anchor distT="0" distB="0" distL="182880" distR="182880" simplePos="0" relativeHeight="251660288" behindDoc="0" locked="0" layoutInCell="1" allowOverlap="1" wp14:anchorId="783A1CFE" wp14:editId="28334192">
                    <wp:simplePos x="0" y="0"/>
                    <wp:positionH relativeFrom="margin">
                      <wp:align>left</wp:align>
                    </wp:positionH>
                    <wp:positionV relativeFrom="page">
                      <wp:posOffset>3561632</wp:posOffset>
                    </wp:positionV>
                    <wp:extent cx="6209665" cy="4326255"/>
                    <wp:effectExtent l="0" t="0" r="635" b="0"/>
                    <wp:wrapSquare wrapText="bothSides"/>
                    <wp:docPr id="131" name="Text Box 131"/>
                    <wp:cNvGraphicFramePr/>
                    <a:graphic xmlns:a="http://schemas.openxmlformats.org/drawingml/2006/main">
                      <a:graphicData uri="http://schemas.microsoft.com/office/word/2010/wordprocessingShape">
                        <wps:wsp>
                          <wps:cNvSpPr txBox="1"/>
                          <wps:spPr>
                            <a:xfrm>
                              <a:off x="0" y="0"/>
                              <a:ext cx="6209665" cy="4326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BB21CF" w14:textId="14C38D64" w:rsidR="00911F96" w:rsidRPr="00CD6474" w:rsidRDefault="00B11944" w:rsidP="0051788E">
                                <w:pPr>
                                  <w:pStyle w:val="KeinLeerraum"/>
                                  <w:spacing w:before="40" w:line="216" w:lineRule="auto"/>
                                  <w:rPr>
                                    <w:rFonts w:ascii="Imago" w:hAnsi="Imago"/>
                                    <w:b/>
                                    <w:sz w:val="72"/>
                                    <w:szCs w:val="76"/>
                                    <w:lang w:val="de-CH"/>
                                  </w:rPr>
                                </w:pPr>
                                <w:r w:rsidRPr="00CD6474">
                                  <w:rPr>
                                    <w:rFonts w:ascii="Imago" w:hAnsi="Imago"/>
                                    <w:b/>
                                    <w:sz w:val="72"/>
                                    <w:szCs w:val="76"/>
                                    <w:lang w:val="de-CH"/>
                                  </w:rPr>
                                  <w:t>Jira Synchronizer</w:t>
                                </w:r>
                                <w:r w:rsidR="008C26A0" w:rsidRPr="00CD6474">
                                  <w:rPr>
                                    <w:rFonts w:ascii="Imago" w:hAnsi="Imago"/>
                                    <w:b/>
                                    <w:sz w:val="72"/>
                                    <w:szCs w:val="76"/>
                                    <w:lang w:val="de-CH"/>
                                  </w:rPr>
                                  <w:t xml:space="preserve"> für das interne Leistungserfassungssystem</w:t>
                                </w:r>
                              </w:p>
                              <w:p w14:paraId="6988C0AC" w14:textId="45B40AFB" w:rsidR="00911F96" w:rsidRPr="00CD6474" w:rsidRDefault="00911F96" w:rsidP="0051788E">
                                <w:pPr>
                                  <w:pStyle w:val="KeinLeerraum"/>
                                  <w:spacing w:before="40" w:line="216" w:lineRule="auto"/>
                                  <w:rPr>
                                    <w:rFonts w:ascii="Imago" w:hAnsi="Imago"/>
                                    <w:b/>
                                    <w:sz w:val="12"/>
                                    <w:szCs w:val="76"/>
                                    <w:lang w:val="de-CH"/>
                                  </w:rPr>
                                </w:pPr>
                              </w:p>
                              <w:p w14:paraId="271623E4" w14:textId="20E4EA86" w:rsidR="00911F96" w:rsidRPr="00CD6474" w:rsidRDefault="00911F96" w:rsidP="0051788E">
                                <w:pPr>
                                  <w:pStyle w:val="KeinLeerraum"/>
                                  <w:spacing w:before="40" w:line="216" w:lineRule="auto"/>
                                  <w:rPr>
                                    <w:rFonts w:ascii="Imago" w:hAnsi="Imago"/>
                                    <w:b/>
                                    <w:sz w:val="12"/>
                                    <w:szCs w:val="76"/>
                                    <w:lang w:val="de-CH"/>
                                  </w:rPr>
                                </w:pPr>
                              </w:p>
                              <w:p w14:paraId="345EED0D" w14:textId="0235F9C6" w:rsidR="00911F96" w:rsidRPr="00CD6474" w:rsidRDefault="00782567" w:rsidP="00790E13">
                                <w:pPr>
                                  <w:pStyle w:val="KeinLeerraum"/>
                                  <w:spacing w:before="40" w:line="216" w:lineRule="auto"/>
                                  <w:rPr>
                                    <w:rFonts w:ascii="Imago" w:hAnsi="Imago"/>
                                    <w:b/>
                                    <w:sz w:val="10"/>
                                    <w:szCs w:val="76"/>
                                    <w:lang w:val="de-CH"/>
                                  </w:rPr>
                                </w:pPr>
                                <w:sdt>
                                  <w:sdtPr>
                                    <w:rPr>
                                      <w:rFonts w:ascii="Imago" w:hAnsi="Imago"/>
                                      <w:b/>
                                      <w:caps/>
                                      <w:color w:val="808080" w:themeColor="background1" w:themeShade="80"/>
                                      <w:sz w:val="48"/>
                                      <w:szCs w:val="28"/>
                                      <w:lang w:val="de-CH"/>
                                    </w:rPr>
                                    <w:alias w:val="Subtitle"/>
                                    <w:tag w:val=""/>
                                    <w:id w:val="431397629"/>
                                    <w:dataBinding w:prefixMappings="xmlns:ns0='http://purl.org/dc/elements/1.1/' xmlns:ns1='http://schemas.openxmlformats.org/package/2006/metadata/core-properties' " w:xpath="/ns1:coreProperties[1]/ns0:subject[1]" w:storeItemID="{6C3C8BC8-F283-45AE-878A-BAB7291924A1}"/>
                                    <w:text/>
                                  </w:sdtPr>
                                  <w:sdtEndPr/>
                                  <w:sdtContent>
                                    <w:r w:rsidR="00911F96" w:rsidRPr="00CD6474">
                                      <w:rPr>
                                        <w:rFonts w:ascii="Imago" w:hAnsi="Imago"/>
                                        <w:b/>
                                        <w:color w:val="808080" w:themeColor="background1" w:themeShade="80"/>
                                        <w:sz w:val="48"/>
                                        <w:szCs w:val="28"/>
                                        <w:lang w:val="de-CH"/>
                                      </w:rPr>
                                      <w:t>Individuelle Praktische Arbeit</w:t>
                                    </w:r>
                                  </w:sdtContent>
                                </w:sdt>
                              </w:p>
                              <w:p w14:paraId="373354FA" w14:textId="5EBDB7E5"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p w14:paraId="2F44ADF9" w14:textId="77777777"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sdt>
                                <w:sdtPr>
                                  <w:rPr>
                                    <w:rFonts w:ascii="Imago" w:hAnsi="Imago"/>
                                    <w:caps/>
                                    <w:sz w:val="40"/>
                                    <w:szCs w:val="24"/>
                                    <w:lang w:val="de-CH"/>
                                  </w:rPr>
                                  <w:alias w:val="Author"/>
                                  <w:tag w:val=""/>
                                  <w:id w:val="809671026"/>
                                  <w:dataBinding w:prefixMappings="xmlns:ns0='http://purl.org/dc/elements/1.1/' xmlns:ns1='http://schemas.openxmlformats.org/package/2006/metadata/core-properties' " w:xpath="/ns1:coreProperties[1]/ns0:creator[1]" w:storeItemID="{6C3C8BC8-F283-45AE-878A-BAB7291924A1}"/>
                                  <w:text/>
                                </w:sdtPr>
                                <w:sdtEndPr/>
                                <w:sdtContent>
                                  <w:p w14:paraId="04448CD7" w14:textId="451BE7AD" w:rsidR="00911F96" w:rsidRPr="00CD6474" w:rsidRDefault="002B4170" w:rsidP="00790E13">
                                    <w:pPr>
                                      <w:pStyle w:val="KeinLeerraum"/>
                                      <w:spacing w:before="80" w:after="40"/>
                                      <w:rPr>
                                        <w:rFonts w:ascii="Imago" w:eastAsia="Times New Roman" w:hAnsi="Imago" w:cs="Times New Roman"/>
                                        <w:caps/>
                                        <w:sz w:val="40"/>
                                        <w:szCs w:val="24"/>
                                        <w:lang w:val="de-CH" w:eastAsia="ru-RU"/>
                                      </w:rPr>
                                    </w:pPr>
                                    <w:r w:rsidRPr="00CD6474">
                                      <w:rPr>
                                        <w:rFonts w:ascii="Imago" w:hAnsi="Imago"/>
                                        <w:caps/>
                                        <w:sz w:val="40"/>
                                        <w:szCs w:val="24"/>
                                        <w:lang w:val="de-CH"/>
                                      </w:rPr>
                                      <w:t>Simon André Lötscher</w:t>
                                    </w:r>
                                  </w:p>
                                </w:sdtContent>
                              </w:sdt>
                              <w:p w14:paraId="68762C34" w14:textId="71ADAE67" w:rsidR="00911F96" w:rsidRPr="00CD6474" w:rsidRDefault="00B11944" w:rsidP="00790E13">
                                <w:pPr>
                                  <w:pStyle w:val="KeinLeerraum"/>
                                  <w:spacing w:before="80" w:after="40"/>
                                  <w:rPr>
                                    <w:rFonts w:ascii="Imago" w:hAnsi="Imago"/>
                                    <w:caps/>
                                    <w:sz w:val="32"/>
                                    <w:szCs w:val="28"/>
                                    <w:lang w:val="de-CH"/>
                                  </w:rPr>
                                </w:pPr>
                                <w:r w:rsidRPr="00CD6474">
                                  <w:rPr>
                                    <w:rFonts w:ascii="Imago" w:hAnsi="Imago"/>
                                    <w:sz w:val="32"/>
                                    <w:szCs w:val="28"/>
                                    <w:lang w:val="de-CH"/>
                                  </w:rPr>
                                  <w:t>Softec</w:t>
                                </w:r>
                                <w:r w:rsidR="00911F96" w:rsidRPr="00CD6474">
                                  <w:rPr>
                                    <w:rFonts w:ascii="Imago" w:hAnsi="Imago"/>
                                    <w:sz w:val="32"/>
                                    <w:szCs w:val="28"/>
                                    <w:lang w:val="de-CH"/>
                                  </w:rPr>
                                  <w:t xml:space="preserve"> </w:t>
                                </w:r>
                                <w:r w:rsidR="00911F96" w:rsidRPr="00CD6474">
                                  <w:rPr>
                                    <w:rFonts w:ascii="Imago" w:hAnsi="Imago"/>
                                    <w:caps/>
                                    <w:sz w:val="32"/>
                                    <w:szCs w:val="28"/>
                                    <w:lang w:val="de-CH"/>
                                  </w:rPr>
                                  <w:t>AG</w:t>
                                </w:r>
                              </w:p>
                              <w:p w14:paraId="188ABB42" w14:textId="765476F7" w:rsidR="00911F96" w:rsidRPr="00CD6474" w:rsidRDefault="00911F96">
                                <w:pPr>
                                  <w:pStyle w:val="KeinLeerraum"/>
                                  <w:spacing w:before="80" w:after="40"/>
                                  <w:rPr>
                                    <w:caps/>
                                    <w:sz w:val="36"/>
                                    <w:szCs w:val="24"/>
                                    <w:lang w:val="de-C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83A1CFE" id="_x0000_t202" coordsize="21600,21600" o:spt="202" path="m,l,21600r21600,l21600,xe">
                    <v:stroke joinstyle="miter"/>
                    <v:path gradientshapeok="t" o:connecttype="rect"/>
                  </v:shapetype>
                  <v:shape id="Text Box 131" o:spid="_x0000_s1026" type="#_x0000_t202" style="position:absolute;margin-left:0;margin-top:280.45pt;width:488.95pt;height:340.65pt;z-index:251660288;visibility:visible;mso-wrap-style:square;mso-width-percent:0;mso-height-percent:0;mso-wrap-distance-left:14.4pt;mso-wrap-distance-top:0;mso-wrap-distance-right:14.4pt;mso-wrap-distance-bottom:0;mso-position-horizontal:lef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" filled="f" stroked="f" strokeweight=".5pt">
                    <v:textbox inset="0,0,0,0">
                      <w:txbxContent>
                        <w:p w14:paraId="35BB21CF" w14:textId="14C38D64" w:rsidR="00911F96" w:rsidRPr="00CD6474" w:rsidRDefault="00B11944" w:rsidP="0051788E">
                          <w:pPr>
                            <w:pStyle w:val="KeinLeerraum"/>
                            <w:spacing w:before="40" w:line="216" w:lineRule="auto"/>
                            <w:rPr>
                              <w:rFonts w:ascii="Imago" w:hAnsi="Imago"/>
                              <w:b/>
                              <w:sz w:val="72"/>
                              <w:szCs w:val="76"/>
                              <w:lang w:val="de-CH"/>
                            </w:rPr>
                          </w:pPr>
                          <w:r w:rsidRPr="00CD6474">
                            <w:rPr>
                              <w:rFonts w:ascii="Imago" w:hAnsi="Imago"/>
                              <w:b/>
                              <w:sz w:val="72"/>
                              <w:szCs w:val="76"/>
                              <w:lang w:val="de-CH"/>
                            </w:rPr>
                            <w:t>Jira Synchronizer</w:t>
                          </w:r>
                          <w:r w:rsidR="008C26A0" w:rsidRPr="00CD6474">
                            <w:rPr>
                              <w:rFonts w:ascii="Imago" w:hAnsi="Imago"/>
                              <w:b/>
                              <w:sz w:val="72"/>
                              <w:szCs w:val="76"/>
                              <w:lang w:val="de-CH"/>
                            </w:rPr>
                            <w:t xml:space="preserve"> für das interne Leistungserfassungssystem</w:t>
                          </w:r>
                        </w:p>
                        <w:p w14:paraId="6988C0AC" w14:textId="45B40AFB" w:rsidR="00911F96" w:rsidRPr="00CD6474" w:rsidRDefault="00911F96" w:rsidP="0051788E">
                          <w:pPr>
                            <w:pStyle w:val="KeinLeerraum"/>
                            <w:spacing w:before="40" w:line="216" w:lineRule="auto"/>
                            <w:rPr>
                              <w:rFonts w:ascii="Imago" w:hAnsi="Imago"/>
                              <w:b/>
                              <w:sz w:val="12"/>
                              <w:szCs w:val="76"/>
                              <w:lang w:val="de-CH"/>
                            </w:rPr>
                          </w:pPr>
                        </w:p>
                        <w:p w14:paraId="271623E4" w14:textId="20E4EA86" w:rsidR="00911F96" w:rsidRPr="00CD6474" w:rsidRDefault="00911F96" w:rsidP="0051788E">
                          <w:pPr>
                            <w:pStyle w:val="KeinLeerraum"/>
                            <w:spacing w:before="40" w:line="216" w:lineRule="auto"/>
                            <w:rPr>
                              <w:rFonts w:ascii="Imago" w:hAnsi="Imago"/>
                              <w:b/>
                              <w:sz w:val="12"/>
                              <w:szCs w:val="76"/>
                              <w:lang w:val="de-CH"/>
                            </w:rPr>
                          </w:pPr>
                        </w:p>
                        <w:p w14:paraId="345EED0D" w14:textId="0235F9C6" w:rsidR="00911F96" w:rsidRPr="00CD6474" w:rsidRDefault="00782567" w:rsidP="00790E13">
                          <w:pPr>
                            <w:pStyle w:val="KeinLeerraum"/>
                            <w:spacing w:before="40" w:line="216" w:lineRule="auto"/>
                            <w:rPr>
                              <w:rFonts w:ascii="Imago" w:hAnsi="Imago"/>
                              <w:b/>
                              <w:sz w:val="10"/>
                              <w:szCs w:val="76"/>
                              <w:lang w:val="de-CH"/>
                            </w:rPr>
                          </w:pPr>
                          <w:sdt>
                            <w:sdtPr>
                              <w:rPr>
                                <w:rFonts w:ascii="Imago" w:hAnsi="Imago"/>
                                <w:b/>
                                <w:caps/>
                                <w:color w:val="808080" w:themeColor="background1" w:themeShade="80"/>
                                <w:sz w:val="48"/>
                                <w:szCs w:val="28"/>
                                <w:lang w:val="de-CH"/>
                              </w:rPr>
                              <w:alias w:val="Subtitle"/>
                              <w:tag w:val=""/>
                              <w:id w:val="431397629"/>
                              <w:dataBinding w:prefixMappings="xmlns:ns0='http://purl.org/dc/elements/1.1/' xmlns:ns1='http://schemas.openxmlformats.org/package/2006/metadata/core-properties' " w:xpath="/ns1:coreProperties[1]/ns0:subject[1]" w:storeItemID="{6C3C8BC8-F283-45AE-878A-BAB7291924A1}"/>
                              <w:text/>
                            </w:sdtPr>
                            <w:sdtEndPr/>
                            <w:sdtContent>
                              <w:r w:rsidR="00911F96" w:rsidRPr="00CD6474">
                                <w:rPr>
                                  <w:rFonts w:ascii="Imago" w:hAnsi="Imago"/>
                                  <w:b/>
                                  <w:color w:val="808080" w:themeColor="background1" w:themeShade="80"/>
                                  <w:sz w:val="48"/>
                                  <w:szCs w:val="28"/>
                                  <w:lang w:val="de-CH"/>
                                </w:rPr>
                                <w:t>Individuelle Praktische Arbeit</w:t>
                              </w:r>
                            </w:sdtContent>
                          </w:sdt>
                        </w:p>
                        <w:p w14:paraId="373354FA" w14:textId="5EBDB7E5"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p w14:paraId="2F44ADF9" w14:textId="77777777"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sdt>
                          <w:sdtPr>
                            <w:rPr>
                              <w:rFonts w:ascii="Imago" w:hAnsi="Imago"/>
                              <w:caps/>
                              <w:sz w:val="40"/>
                              <w:szCs w:val="24"/>
                              <w:lang w:val="de-CH"/>
                            </w:rPr>
                            <w:alias w:val="Author"/>
                            <w:tag w:val=""/>
                            <w:id w:val="809671026"/>
                            <w:dataBinding w:prefixMappings="xmlns:ns0='http://purl.org/dc/elements/1.1/' xmlns:ns1='http://schemas.openxmlformats.org/package/2006/metadata/core-properties' " w:xpath="/ns1:coreProperties[1]/ns0:creator[1]" w:storeItemID="{6C3C8BC8-F283-45AE-878A-BAB7291924A1}"/>
                            <w:text/>
                          </w:sdtPr>
                          <w:sdtEndPr/>
                          <w:sdtContent>
                            <w:p w14:paraId="04448CD7" w14:textId="451BE7AD" w:rsidR="00911F96" w:rsidRPr="00CD6474" w:rsidRDefault="002B4170" w:rsidP="00790E13">
                              <w:pPr>
                                <w:pStyle w:val="KeinLeerraum"/>
                                <w:spacing w:before="80" w:after="40"/>
                                <w:rPr>
                                  <w:rFonts w:ascii="Imago" w:eastAsia="Times New Roman" w:hAnsi="Imago" w:cs="Times New Roman"/>
                                  <w:caps/>
                                  <w:sz w:val="40"/>
                                  <w:szCs w:val="24"/>
                                  <w:lang w:val="de-CH" w:eastAsia="ru-RU"/>
                                </w:rPr>
                              </w:pPr>
                              <w:r w:rsidRPr="00CD6474">
                                <w:rPr>
                                  <w:rFonts w:ascii="Imago" w:hAnsi="Imago"/>
                                  <w:caps/>
                                  <w:sz w:val="40"/>
                                  <w:szCs w:val="24"/>
                                  <w:lang w:val="de-CH"/>
                                </w:rPr>
                                <w:t>Simon André Lötscher</w:t>
                              </w:r>
                            </w:p>
                          </w:sdtContent>
                        </w:sdt>
                        <w:p w14:paraId="68762C34" w14:textId="71ADAE67" w:rsidR="00911F96" w:rsidRPr="00CD6474" w:rsidRDefault="00B11944" w:rsidP="00790E13">
                          <w:pPr>
                            <w:pStyle w:val="KeinLeerraum"/>
                            <w:spacing w:before="80" w:after="40"/>
                            <w:rPr>
                              <w:rFonts w:ascii="Imago" w:hAnsi="Imago"/>
                              <w:caps/>
                              <w:sz w:val="32"/>
                              <w:szCs w:val="28"/>
                              <w:lang w:val="de-CH"/>
                            </w:rPr>
                          </w:pPr>
                          <w:r w:rsidRPr="00CD6474">
                            <w:rPr>
                              <w:rFonts w:ascii="Imago" w:hAnsi="Imago"/>
                              <w:sz w:val="32"/>
                              <w:szCs w:val="28"/>
                              <w:lang w:val="de-CH"/>
                            </w:rPr>
                            <w:t>Softec</w:t>
                          </w:r>
                          <w:r w:rsidR="00911F96" w:rsidRPr="00CD6474">
                            <w:rPr>
                              <w:rFonts w:ascii="Imago" w:hAnsi="Imago"/>
                              <w:sz w:val="32"/>
                              <w:szCs w:val="28"/>
                              <w:lang w:val="de-CH"/>
                            </w:rPr>
                            <w:t xml:space="preserve"> </w:t>
                          </w:r>
                          <w:r w:rsidR="00911F96" w:rsidRPr="00CD6474">
                            <w:rPr>
                              <w:rFonts w:ascii="Imago" w:hAnsi="Imago"/>
                              <w:caps/>
                              <w:sz w:val="32"/>
                              <w:szCs w:val="28"/>
                              <w:lang w:val="de-CH"/>
                            </w:rPr>
                            <w:t>AG</w:t>
                          </w:r>
                        </w:p>
                        <w:p w14:paraId="188ABB42" w14:textId="765476F7" w:rsidR="00911F96" w:rsidRPr="00CD6474" w:rsidRDefault="00911F96">
                          <w:pPr>
                            <w:pStyle w:val="KeinLeerraum"/>
                            <w:spacing w:before="80" w:after="40"/>
                            <w:rPr>
                              <w:caps/>
                              <w:sz w:val="36"/>
                              <w:szCs w:val="24"/>
                              <w:lang w:val="de-CH"/>
                            </w:rPr>
                          </w:pPr>
                        </w:p>
                      </w:txbxContent>
                    </v:textbox>
                    <w10:wrap type="square" anchorx="margin" anchory="page"/>
                  </v:shape>
                </w:pict>
              </mc:Fallback>
            </mc:AlternateContent>
          </w:r>
          <w:r w:rsidRPr="00CD6474">
            <w:br w:type="page"/>
          </w:r>
        </w:p>
      </w:sdtContent>
    </w:sdt>
    <w:p w14:paraId="62742E78" w14:textId="5CF03822" w:rsidR="003E261C" w:rsidRPr="00CD6474" w:rsidRDefault="00274F46" w:rsidP="00274F46">
      <w:pPr>
        <w:pStyle w:val="TitelNichtInhaltsverzeichnis"/>
      </w:pPr>
      <w:r w:rsidRPr="00CD6474">
        <w:lastRenderedPageBreak/>
        <w:t>Inhaltsverzeichnis</w:t>
      </w:r>
    </w:p>
    <w:p w14:paraId="360B0981" w14:textId="66D57B68" w:rsidR="000D1534" w:rsidRPr="00CD6474" w:rsidRDefault="00960258">
      <w:pPr>
        <w:pStyle w:val="Verzeichnis1"/>
        <w:rPr>
          <w:rFonts w:asciiTheme="minorHAnsi" w:eastAsiaTheme="minorEastAsia" w:hAnsiTheme="minorHAnsi" w:cstheme="minorBidi"/>
          <w:b w:val="0"/>
          <w:bCs w:val="0"/>
          <w:iCs w:val="0"/>
          <w:noProof w:val="0"/>
          <w:kern w:val="2"/>
          <w:lang w:eastAsia="de-CH"/>
          <w14:ligatures w14:val="standardContextual"/>
        </w:rPr>
      </w:pPr>
      <w:r w:rsidRPr="00CD6474">
        <w:rPr>
          <w:caps/>
          <w:noProof w:val="0"/>
          <w:sz w:val="20"/>
        </w:rPr>
        <w:fldChar w:fldCharType="begin"/>
      </w:r>
      <w:r w:rsidRPr="00CD6474">
        <w:rPr>
          <w:caps/>
          <w:noProof w:val="0"/>
          <w:sz w:val="20"/>
        </w:rPr>
        <w:instrText xml:space="preserve"> TOC \h \z \t "Ebene 1;1;Ebene 2;2;Formatvorlage1;3;Formatvorlage2;4;Formatvorlage3;5" </w:instrText>
      </w:r>
      <w:r w:rsidRPr="00CD6474">
        <w:rPr>
          <w:caps/>
          <w:noProof w:val="0"/>
          <w:sz w:val="20"/>
        </w:rPr>
        <w:fldChar w:fldCharType="separate"/>
      </w:r>
      <w:hyperlink w:anchor="_Toc162957746" w:history="1">
        <w:r w:rsidR="000D1534" w:rsidRPr="00CD6474">
          <w:rPr>
            <w:rStyle w:val="Hyperlink"/>
            <w:noProof w:val="0"/>
          </w:rPr>
          <w:t>Teil 1 – Umfeld und Ablauf</w:t>
        </w:r>
        <w:r w:rsidR="000D1534" w:rsidRPr="00CD6474">
          <w:rPr>
            <w:noProof w:val="0"/>
            <w:webHidden/>
          </w:rPr>
          <w:tab/>
        </w:r>
        <w:r w:rsidR="000D1534" w:rsidRPr="00CD6474">
          <w:rPr>
            <w:noProof w:val="0"/>
            <w:webHidden/>
          </w:rPr>
          <w:fldChar w:fldCharType="begin"/>
        </w:r>
        <w:r w:rsidR="000D1534" w:rsidRPr="00CD6474">
          <w:rPr>
            <w:noProof w:val="0"/>
            <w:webHidden/>
          </w:rPr>
          <w:instrText xml:space="preserve"> PAGEREF _Toc162957746 \h </w:instrText>
        </w:r>
        <w:r w:rsidR="000D1534" w:rsidRPr="00CD6474">
          <w:rPr>
            <w:noProof w:val="0"/>
            <w:webHidden/>
          </w:rPr>
        </w:r>
        <w:r w:rsidR="000D1534" w:rsidRPr="00CD6474">
          <w:rPr>
            <w:noProof w:val="0"/>
            <w:webHidden/>
          </w:rPr>
          <w:fldChar w:fldCharType="separate"/>
        </w:r>
        <w:r w:rsidR="000D1534" w:rsidRPr="00CD6474">
          <w:rPr>
            <w:noProof w:val="0"/>
            <w:webHidden/>
          </w:rPr>
          <w:t>7</w:t>
        </w:r>
        <w:r w:rsidR="000D1534" w:rsidRPr="00CD6474">
          <w:rPr>
            <w:noProof w:val="0"/>
            <w:webHidden/>
          </w:rPr>
          <w:fldChar w:fldCharType="end"/>
        </w:r>
      </w:hyperlink>
    </w:p>
    <w:p w14:paraId="60787666" w14:textId="446CC9C2" w:rsidR="000D1534" w:rsidRPr="00CD6474" w:rsidRDefault="00782567">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747" w:history="1">
        <w:r w:rsidR="000D1534" w:rsidRPr="00CD6474">
          <w:rPr>
            <w:rStyle w:val="Hyperlink"/>
          </w:rPr>
          <w:t>1</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Aufgabenstellung</w:t>
        </w:r>
        <w:r w:rsidR="000D1534" w:rsidRPr="00CD6474">
          <w:rPr>
            <w:webHidden/>
          </w:rPr>
          <w:tab/>
        </w:r>
        <w:r w:rsidR="000D1534" w:rsidRPr="00CD6474">
          <w:rPr>
            <w:webHidden/>
          </w:rPr>
          <w:fldChar w:fldCharType="begin"/>
        </w:r>
        <w:r w:rsidR="000D1534" w:rsidRPr="00CD6474">
          <w:rPr>
            <w:webHidden/>
          </w:rPr>
          <w:instrText xml:space="preserve"> PAGEREF _Toc162957747 \h </w:instrText>
        </w:r>
        <w:r w:rsidR="000D1534" w:rsidRPr="00CD6474">
          <w:rPr>
            <w:webHidden/>
          </w:rPr>
        </w:r>
        <w:r w:rsidR="000D1534" w:rsidRPr="00CD6474">
          <w:rPr>
            <w:webHidden/>
          </w:rPr>
          <w:fldChar w:fldCharType="separate"/>
        </w:r>
        <w:r w:rsidR="000D1534" w:rsidRPr="00CD6474">
          <w:rPr>
            <w:webHidden/>
          </w:rPr>
          <w:t>7</w:t>
        </w:r>
        <w:r w:rsidR="000D1534" w:rsidRPr="00CD6474">
          <w:rPr>
            <w:webHidden/>
          </w:rPr>
          <w:fldChar w:fldCharType="end"/>
        </w:r>
      </w:hyperlink>
    </w:p>
    <w:p w14:paraId="08630D69" w14:textId="12876895"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48" w:history="1">
        <w:r w:rsidR="000D1534" w:rsidRPr="00CD6474">
          <w:rPr>
            <w:rStyle w:val="Hyperlink"/>
            <w:lang w:eastAsia="de-CH"/>
            <w14:scene3d>
              <w14:camera w14:prst="orthographicFront"/>
              <w14:lightRig w14:rig="threePt" w14:dir="t">
                <w14:rot w14:lat="0" w14:lon="0" w14:rev="0"/>
              </w14:lightRig>
            </w14:scene3d>
          </w:rPr>
          <w:t>1.1</w:t>
        </w:r>
        <w:r w:rsidR="000D1534" w:rsidRPr="00CD6474">
          <w:rPr>
            <w:rFonts w:eastAsiaTheme="minorEastAsia" w:cstheme="minorBidi"/>
            <w:kern w:val="2"/>
            <w:sz w:val="24"/>
            <w:szCs w:val="24"/>
            <w:lang w:eastAsia="de-CH"/>
            <w14:ligatures w14:val="standardContextual"/>
          </w:rPr>
          <w:tab/>
        </w:r>
        <w:r w:rsidR="000D1534" w:rsidRPr="00CD6474">
          <w:rPr>
            <w:rStyle w:val="Hyperlink"/>
          </w:rPr>
          <w:t>Titel der Arbeit</w:t>
        </w:r>
        <w:r w:rsidR="000D1534" w:rsidRPr="00CD6474">
          <w:rPr>
            <w:webHidden/>
          </w:rPr>
          <w:tab/>
        </w:r>
        <w:r w:rsidR="000D1534" w:rsidRPr="00CD6474">
          <w:rPr>
            <w:webHidden/>
          </w:rPr>
          <w:fldChar w:fldCharType="begin"/>
        </w:r>
        <w:r w:rsidR="000D1534" w:rsidRPr="00CD6474">
          <w:rPr>
            <w:webHidden/>
          </w:rPr>
          <w:instrText xml:space="preserve"> PAGEREF _Toc162957748 \h </w:instrText>
        </w:r>
        <w:r w:rsidR="000D1534" w:rsidRPr="00CD6474">
          <w:rPr>
            <w:webHidden/>
          </w:rPr>
        </w:r>
        <w:r w:rsidR="000D1534" w:rsidRPr="00CD6474">
          <w:rPr>
            <w:webHidden/>
          </w:rPr>
          <w:fldChar w:fldCharType="separate"/>
        </w:r>
        <w:r w:rsidR="000D1534" w:rsidRPr="00CD6474">
          <w:rPr>
            <w:webHidden/>
          </w:rPr>
          <w:t>7</w:t>
        </w:r>
        <w:r w:rsidR="000D1534" w:rsidRPr="00CD6474">
          <w:rPr>
            <w:webHidden/>
          </w:rPr>
          <w:fldChar w:fldCharType="end"/>
        </w:r>
      </w:hyperlink>
    </w:p>
    <w:p w14:paraId="5B062D44" w14:textId="334E963D"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49" w:history="1">
        <w:r w:rsidR="000D1534" w:rsidRPr="00CD6474">
          <w:rPr>
            <w:rStyle w:val="Hyperlink"/>
            <w14:scene3d>
              <w14:camera w14:prst="orthographicFront"/>
              <w14:lightRig w14:rig="threePt" w14:dir="t">
                <w14:rot w14:lat="0" w14:lon="0" w14:rev="0"/>
              </w14:lightRig>
            </w14:scene3d>
          </w:rPr>
          <w:t>1.2</w:t>
        </w:r>
        <w:r w:rsidR="000D1534" w:rsidRPr="00CD6474">
          <w:rPr>
            <w:rFonts w:eastAsiaTheme="minorEastAsia" w:cstheme="minorBidi"/>
            <w:kern w:val="2"/>
            <w:sz w:val="24"/>
            <w:szCs w:val="24"/>
            <w:lang w:eastAsia="de-CH"/>
            <w14:ligatures w14:val="standardContextual"/>
          </w:rPr>
          <w:tab/>
        </w:r>
        <w:r w:rsidR="000D1534" w:rsidRPr="00CD6474">
          <w:rPr>
            <w:rStyle w:val="Hyperlink"/>
          </w:rPr>
          <w:t>Ausgangslage</w:t>
        </w:r>
        <w:r w:rsidR="000D1534" w:rsidRPr="00CD6474">
          <w:rPr>
            <w:webHidden/>
          </w:rPr>
          <w:tab/>
        </w:r>
        <w:r w:rsidR="000D1534" w:rsidRPr="00CD6474">
          <w:rPr>
            <w:webHidden/>
          </w:rPr>
          <w:fldChar w:fldCharType="begin"/>
        </w:r>
        <w:r w:rsidR="000D1534" w:rsidRPr="00CD6474">
          <w:rPr>
            <w:webHidden/>
          </w:rPr>
          <w:instrText xml:space="preserve"> PAGEREF _Toc162957749 \h </w:instrText>
        </w:r>
        <w:r w:rsidR="000D1534" w:rsidRPr="00CD6474">
          <w:rPr>
            <w:webHidden/>
          </w:rPr>
        </w:r>
        <w:r w:rsidR="000D1534" w:rsidRPr="00CD6474">
          <w:rPr>
            <w:webHidden/>
          </w:rPr>
          <w:fldChar w:fldCharType="separate"/>
        </w:r>
        <w:r w:rsidR="000D1534" w:rsidRPr="00CD6474">
          <w:rPr>
            <w:webHidden/>
          </w:rPr>
          <w:t>7</w:t>
        </w:r>
        <w:r w:rsidR="000D1534" w:rsidRPr="00CD6474">
          <w:rPr>
            <w:webHidden/>
          </w:rPr>
          <w:fldChar w:fldCharType="end"/>
        </w:r>
      </w:hyperlink>
    </w:p>
    <w:p w14:paraId="1703656B" w14:textId="2BA79AFA"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0" w:history="1">
        <w:r w:rsidR="000D1534" w:rsidRPr="00CD6474">
          <w:rPr>
            <w:rStyle w:val="Hyperlink"/>
            <w14:scene3d>
              <w14:camera w14:prst="orthographicFront"/>
              <w14:lightRig w14:rig="threePt" w14:dir="t">
                <w14:rot w14:lat="0" w14:lon="0" w14:rev="0"/>
              </w14:lightRig>
            </w14:scene3d>
          </w:rPr>
          <w:t>1.3</w:t>
        </w:r>
        <w:r w:rsidR="000D1534" w:rsidRPr="00CD6474">
          <w:rPr>
            <w:rFonts w:eastAsiaTheme="minorEastAsia" w:cstheme="minorBidi"/>
            <w:kern w:val="2"/>
            <w:sz w:val="24"/>
            <w:szCs w:val="24"/>
            <w:lang w:eastAsia="de-CH"/>
            <w14:ligatures w14:val="standardContextual"/>
          </w:rPr>
          <w:tab/>
        </w:r>
        <w:r w:rsidR="000D1534" w:rsidRPr="00CD6474">
          <w:rPr>
            <w:rStyle w:val="Hyperlink"/>
          </w:rPr>
          <w:t>Detaillierte Aufgabenstellung</w:t>
        </w:r>
        <w:r w:rsidR="000D1534" w:rsidRPr="00CD6474">
          <w:rPr>
            <w:webHidden/>
          </w:rPr>
          <w:tab/>
        </w:r>
        <w:r w:rsidR="000D1534" w:rsidRPr="00CD6474">
          <w:rPr>
            <w:webHidden/>
          </w:rPr>
          <w:fldChar w:fldCharType="begin"/>
        </w:r>
        <w:r w:rsidR="000D1534" w:rsidRPr="00CD6474">
          <w:rPr>
            <w:webHidden/>
          </w:rPr>
          <w:instrText xml:space="preserve"> PAGEREF _Toc162957750 \h </w:instrText>
        </w:r>
        <w:r w:rsidR="000D1534" w:rsidRPr="00CD6474">
          <w:rPr>
            <w:webHidden/>
          </w:rPr>
        </w:r>
        <w:r w:rsidR="000D1534" w:rsidRPr="00CD6474">
          <w:rPr>
            <w:webHidden/>
          </w:rPr>
          <w:fldChar w:fldCharType="separate"/>
        </w:r>
        <w:r w:rsidR="000D1534" w:rsidRPr="00CD6474">
          <w:rPr>
            <w:webHidden/>
          </w:rPr>
          <w:t>7</w:t>
        </w:r>
        <w:r w:rsidR="000D1534" w:rsidRPr="00CD6474">
          <w:rPr>
            <w:webHidden/>
          </w:rPr>
          <w:fldChar w:fldCharType="end"/>
        </w:r>
      </w:hyperlink>
    </w:p>
    <w:p w14:paraId="785679EF" w14:textId="5723960C"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51" w:history="1">
        <w:r w:rsidR="000D1534" w:rsidRPr="00CD6474">
          <w:rPr>
            <w:rStyle w:val="Hyperlink"/>
          </w:rPr>
          <w:t>1.3.1</w:t>
        </w:r>
        <w:r w:rsidR="000D1534" w:rsidRPr="00CD6474">
          <w:rPr>
            <w:rFonts w:eastAsiaTheme="minorEastAsia" w:cstheme="minorBidi"/>
            <w:kern w:val="2"/>
            <w:sz w:val="24"/>
            <w:szCs w:val="24"/>
            <w:lang w:eastAsia="de-CH"/>
            <w14:ligatures w14:val="standardContextual"/>
          </w:rPr>
          <w:tab/>
        </w:r>
        <w:r w:rsidR="000D1534" w:rsidRPr="00CD6474">
          <w:rPr>
            <w:rStyle w:val="Hyperlink"/>
          </w:rPr>
          <w:t>Kriterien für den Import von Zeitbuchungen einer Aufgabe</w:t>
        </w:r>
        <w:r w:rsidR="000D1534" w:rsidRPr="00CD6474">
          <w:rPr>
            <w:webHidden/>
          </w:rPr>
          <w:tab/>
        </w:r>
        <w:r w:rsidR="000D1534" w:rsidRPr="00CD6474">
          <w:rPr>
            <w:webHidden/>
          </w:rPr>
          <w:fldChar w:fldCharType="begin"/>
        </w:r>
        <w:r w:rsidR="000D1534" w:rsidRPr="00CD6474">
          <w:rPr>
            <w:webHidden/>
          </w:rPr>
          <w:instrText xml:space="preserve"> PAGEREF _Toc162957751 \h </w:instrText>
        </w:r>
        <w:r w:rsidR="000D1534" w:rsidRPr="00CD6474">
          <w:rPr>
            <w:webHidden/>
          </w:rPr>
        </w:r>
        <w:r w:rsidR="000D1534" w:rsidRPr="00CD6474">
          <w:rPr>
            <w:webHidden/>
          </w:rPr>
          <w:fldChar w:fldCharType="separate"/>
        </w:r>
        <w:r w:rsidR="000D1534" w:rsidRPr="00CD6474">
          <w:rPr>
            <w:webHidden/>
          </w:rPr>
          <w:t>7</w:t>
        </w:r>
        <w:r w:rsidR="000D1534" w:rsidRPr="00CD6474">
          <w:rPr>
            <w:webHidden/>
          </w:rPr>
          <w:fldChar w:fldCharType="end"/>
        </w:r>
      </w:hyperlink>
    </w:p>
    <w:p w14:paraId="2890AB47" w14:textId="065C0E63"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52" w:history="1">
        <w:r w:rsidR="000D1534" w:rsidRPr="00CD6474">
          <w:rPr>
            <w:rStyle w:val="Hyperlink"/>
          </w:rPr>
          <w:t>1.3.2</w:t>
        </w:r>
        <w:r w:rsidR="000D1534" w:rsidRPr="00CD6474">
          <w:rPr>
            <w:rFonts w:eastAsiaTheme="minorEastAsia" w:cstheme="minorBidi"/>
            <w:kern w:val="2"/>
            <w:sz w:val="24"/>
            <w:szCs w:val="24"/>
            <w:lang w:eastAsia="de-CH"/>
            <w14:ligatures w14:val="standardContextual"/>
          </w:rPr>
          <w:tab/>
        </w:r>
        <w:r w:rsidR="000D1534" w:rsidRPr="00CD6474">
          <w:rPr>
            <w:rStyle w:val="Hyperlink"/>
          </w:rPr>
          <w:t>Felder welche beim Import von Jira Zeitbuchungen abgefüllt sein müssen</w:t>
        </w:r>
        <w:r w:rsidR="000D1534" w:rsidRPr="00CD6474">
          <w:rPr>
            <w:webHidden/>
          </w:rPr>
          <w:tab/>
        </w:r>
        <w:r w:rsidR="000D1534" w:rsidRPr="00CD6474">
          <w:rPr>
            <w:webHidden/>
          </w:rPr>
          <w:fldChar w:fldCharType="begin"/>
        </w:r>
        <w:r w:rsidR="000D1534" w:rsidRPr="00CD6474">
          <w:rPr>
            <w:webHidden/>
          </w:rPr>
          <w:instrText xml:space="preserve"> PAGEREF _Toc162957752 \h </w:instrText>
        </w:r>
        <w:r w:rsidR="000D1534" w:rsidRPr="00CD6474">
          <w:rPr>
            <w:webHidden/>
          </w:rPr>
        </w:r>
        <w:r w:rsidR="000D1534" w:rsidRPr="00CD6474">
          <w:rPr>
            <w:webHidden/>
          </w:rPr>
          <w:fldChar w:fldCharType="separate"/>
        </w:r>
        <w:r w:rsidR="000D1534" w:rsidRPr="00CD6474">
          <w:rPr>
            <w:webHidden/>
          </w:rPr>
          <w:t>8</w:t>
        </w:r>
        <w:r w:rsidR="000D1534" w:rsidRPr="00CD6474">
          <w:rPr>
            <w:webHidden/>
          </w:rPr>
          <w:fldChar w:fldCharType="end"/>
        </w:r>
      </w:hyperlink>
    </w:p>
    <w:p w14:paraId="51079A89" w14:textId="59CFDCD0"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53" w:history="1">
        <w:r w:rsidR="000D1534" w:rsidRPr="00CD6474">
          <w:rPr>
            <w:rStyle w:val="Hyperlink"/>
          </w:rPr>
          <w:t>1.3.3</w:t>
        </w:r>
        <w:r w:rsidR="000D1534" w:rsidRPr="00CD6474">
          <w:rPr>
            <w:rFonts w:eastAsiaTheme="minorEastAsia" w:cstheme="minorBidi"/>
            <w:kern w:val="2"/>
            <w:sz w:val="24"/>
            <w:szCs w:val="24"/>
            <w:lang w:eastAsia="de-CH"/>
            <w14:ligatures w14:val="standardContextual"/>
          </w:rPr>
          <w:tab/>
        </w:r>
        <w:r w:rsidR="000D1534" w:rsidRPr="00CD6474">
          <w:rPr>
            <w:rStyle w:val="Hyperlink"/>
          </w:rPr>
          <w:t>Out of Scope</w:t>
        </w:r>
        <w:r w:rsidR="000D1534" w:rsidRPr="00CD6474">
          <w:rPr>
            <w:webHidden/>
          </w:rPr>
          <w:tab/>
        </w:r>
        <w:r w:rsidR="000D1534" w:rsidRPr="00CD6474">
          <w:rPr>
            <w:webHidden/>
          </w:rPr>
          <w:fldChar w:fldCharType="begin"/>
        </w:r>
        <w:r w:rsidR="000D1534" w:rsidRPr="00CD6474">
          <w:rPr>
            <w:webHidden/>
          </w:rPr>
          <w:instrText xml:space="preserve"> PAGEREF _Toc162957753 \h </w:instrText>
        </w:r>
        <w:r w:rsidR="000D1534" w:rsidRPr="00CD6474">
          <w:rPr>
            <w:webHidden/>
          </w:rPr>
        </w:r>
        <w:r w:rsidR="000D1534" w:rsidRPr="00CD6474">
          <w:rPr>
            <w:webHidden/>
          </w:rPr>
          <w:fldChar w:fldCharType="separate"/>
        </w:r>
        <w:r w:rsidR="000D1534" w:rsidRPr="00CD6474">
          <w:rPr>
            <w:webHidden/>
          </w:rPr>
          <w:t>8</w:t>
        </w:r>
        <w:r w:rsidR="000D1534" w:rsidRPr="00CD6474">
          <w:rPr>
            <w:webHidden/>
          </w:rPr>
          <w:fldChar w:fldCharType="end"/>
        </w:r>
      </w:hyperlink>
    </w:p>
    <w:p w14:paraId="2BC04825" w14:textId="3EDDB6AF"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54" w:history="1">
        <w:r w:rsidR="000D1534" w:rsidRPr="00CD6474">
          <w:rPr>
            <w:rStyle w:val="Hyperlink"/>
          </w:rPr>
          <w:t>1.3.4</w:t>
        </w:r>
        <w:r w:rsidR="000D1534" w:rsidRPr="00CD6474">
          <w:rPr>
            <w:rFonts w:eastAsiaTheme="minorEastAsia" w:cstheme="minorBidi"/>
            <w:kern w:val="2"/>
            <w:sz w:val="24"/>
            <w:szCs w:val="24"/>
            <w:lang w:eastAsia="de-CH"/>
            <w14:ligatures w14:val="standardContextual"/>
          </w:rPr>
          <w:tab/>
        </w:r>
        <w:r w:rsidR="000D1534" w:rsidRPr="00CD6474">
          <w:rPr>
            <w:rStyle w:val="Hyperlink"/>
          </w:rPr>
          <w:t>Vorgaben</w:t>
        </w:r>
        <w:r w:rsidR="000D1534" w:rsidRPr="00CD6474">
          <w:rPr>
            <w:webHidden/>
          </w:rPr>
          <w:tab/>
        </w:r>
        <w:r w:rsidR="000D1534" w:rsidRPr="00CD6474">
          <w:rPr>
            <w:webHidden/>
          </w:rPr>
          <w:fldChar w:fldCharType="begin"/>
        </w:r>
        <w:r w:rsidR="000D1534" w:rsidRPr="00CD6474">
          <w:rPr>
            <w:webHidden/>
          </w:rPr>
          <w:instrText xml:space="preserve"> PAGEREF _Toc162957754 \h </w:instrText>
        </w:r>
        <w:r w:rsidR="000D1534" w:rsidRPr="00CD6474">
          <w:rPr>
            <w:webHidden/>
          </w:rPr>
        </w:r>
        <w:r w:rsidR="000D1534" w:rsidRPr="00CD6474">
          <w:rPr>
            <w:webHidden/>
          </w:rPr>
          <w:fldChar w:fldCharType="separate"/>
        </w:r>
        <w:r w:rsidR="000D1534" w:rsidRPr="00CD6474">
          <w:rPr>
            <w:webHidden/>
          </w:rPr>
          <w:t>8</w:t>
        </w:r>
        <w:r w:rsidR="000D1534" w:rsidRPr="00CD6474">
          <w:rPr>
            <w:webHidden/>
          </w:rPr>
          <w:fldChar w:fldCharType="end"/>
        </w:r>
      </w:hyperlink>
    </w:p>
    <w:p w14:paraId="0A9C8D22" w14:textId="0B5266BE"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5" w:history="1">
        <w:r w:rsidR="000D1534" w:rsidRPr="00CD6474">
          <w:rPr>
            <w:rStyle w:val="Hyperlink"/>
            <w14:scene3d>
              <w14:camera w14:prst="orthographicFront"/>
              <w14:lightRig w14:rig="threePt" w14:dir="t">
                <w14:rot w14:lat="0" w14:lon="0" w14:rev="0"/>
              </w14:lightRig>
            </w14:scene3d>
          </w:rPr>
          <w:t>1.4</w:t>
        </w:r>
        <w:r w:rsidR="000D1534" w:rsidRPr="00CD6474">
          <w:rPr>
            <w:rFonts w:eastAsiaTheme="minorEastAsia" w:cstheme="minorBidi"/>
            <w:kern w:val="2"/>
            <w:sz w:val="24"/>
            <w:szCs w:val="24"/>
            <w:lang w:eastAsia="de-CH"/>
            <w14:ligatures w14:val="standardContextual"/>
          </w:rPr>
          <w:tab/>
        </w:r>
        <w:r w:rsidR="000D1534" w:rsidRPr="00CD6474">
          <w:rPr>
            <w:rStyle w:val="Hyperlink"/>
          </w:rPr>
          <w:t>Mittel und Methoden</w:t>
        </w:r>
        <w:r w:rsidR="000D1534" w:rsidRPr="00CD6474">
          <w:rPr>
            <w:webHidden/>
          </w:rPr>
          <w:tab/>
        </w:r>
        <w:r w:rsidR="000D1534" w:rsidRPr="00CD6474">
          <w:rPr>
            <w:webHidden/>
          </w:rPr>
          <w:fldChar w:fldCharType="begin"/>
        </w:r>
        <w:r w:rsidR="000D1534" w:rsidRPr="00CD6474">
          <w:rPr>
            <w:webHidden/>
          </w:rPr>
          <w:instrText xml:space="preserve"> PAGEREF _Toc162957755 \h </w:instrText>
        </w:r>
        <w:r w:rsidR="000D1534" w:rsidRPr="00CD6474">
          <w:rPr>
            <w:webHidden/>
          </w:rPr>
        </w:r>
        <w:r w:rsidR="000D1534" w:rsidRPr="00CD6474">
          <w:rPr>
            <w:webHidden/>
          </w:rPr>
          <w:fldChar w:fldCharType="separate"/>
        </w:r>
        <w:r w:rsidR="000D1534" w:rsidRPr="00CD6474">
          <w:rPr>
            <w:webHidden/>
          </w:rPr>
          <w:t>8</w:t>
        </w:r>
        <w:r w:rsidR="000D1534" w:rsidRPr="00CD6474">
          <w:rPr>
            <w:webHidden/>
          </w:rPr>
          <w:fldChar w:fldCharType="end"/>
        </w:r>
      </w:hyperlink>
    </w:p>
    <w:p w14:paraId="32DF1516" w14:textId="665FA08A"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6" w:history="1">
        <w:r w:rsidR="000D1534" w:rsidRPr="00CD6474">
          <w:rPr>
            <w:rStyle w:val="Hyperlink"/>
            <w14:scene3d>
              <w14:camera w14:prst="orthographicFront"/>
              <w14:lightRig w14:rig="threePt" w14:dir="t">
                <w14:rot w14:lat="0" w14:lon="0" w14:rev="0"/>
              </w14:lightRig>
            </w14:scene3d>
          </w:rPr>
          <w:t>1.5</w:t>
        </w:r>
        <w:r w:rsidR="000D1534" w:rsidRPr="00CD6474">
          <w:rPr>
            <w:rFonts w:eastAsiaTheme="minorEastAsia" w:cstheme="minorBidi"/>
            <w:kern w:val="2"/>
            <w:sz w:val="24"/>
            <w:szCs w:val="24"/>
            <w:lang w:eastAsia="de-CH"/>
            <w14:ligatures w14:val="standardContextual"/>
          </w:rPr>
          <w:tab/>
        </w:r>
        <w:r w:rsidR="000D1534" w:rsidRPr="00CD6474">
          <w:rPr>
            <w:rStyle w:val="Hyperlink"/>
          </w:rPr>
          <w:t>Vorkenntnisse</w:t>
        </w:r>
        <w:r w:rsidR="000D1534" w:rsidRPr="00CD6474">
          <w:rPr>
            <w:webHidden/>
          </w:rPr>
          <w:tab/>
        </w:r>
        <w:r w:rsidR="000D1534" w:rsidRPr="00CD6474">
          <w:rPr>
            <w:webHidden/>
          </w:rPr>
          <w:fldChar w:fldCharType="begin"/>
        </w:r>
        <w:r w:rsidR="000D1534" w:rsidRPr="00CD6474">
          <w:rPr>
            <w:webHidden/>
          </w:rPr>
          <w:instrText xml:space="preserve"> PAGEREF _Toc162957756 \h </w:instrText>
        </w:r>
        <w:r w:rsidR="000D1534" w:rsidRPr="00CD6474">
          <w:rPr>
            <w:webHidden/>
          </w:rPr>
        </w:r>
        <w:r w:rsidR="000D1534" w:rsidRPr="00CD6474">
          <w:rPr>
            <w:webHidden/>
          </w:rPr>
          <w:fldChar w:fldCharType="separate"/>
        </w:r>
        <w:r w:rsidR="000D1534" w:rsidRPr="00CD6474">
          <w:rPr>
            <w:webHidden/>
          </w:rPr>
          <w:t>8</w:t>
        </w:r>
        <w:r w:rsidR="000D1534" w:rsidRPr="00CD6474">
          <w:rPr>
            <w:webHidden/>
          </w:rPr>
          <w:fldChar w:fldCharType="end"/>
        </w:r>
      </w:hyperlink>
    </w:p>
    <w:p w14:paraId="3338CEA0" w14:textId="39003B2A"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7" w:history="1">
        <w:r w:rsidR="000D1534" w:rsidRPr="00CD6474">
          <w:rPr>
            <w:rStyle w:val="Hyperlink"/>
            <w14:scene3d>
              <w14:camera w14:prst="orthographicFront"/>
              <w14:lightRig w14:rig="threePt" w14:dir="t">
                <w14:rot w14:lat="0" w14:lon="0" w14:rev="0"/>
              </w14:lightRig>
            </w14:scene3d>
          </w:rPr>
          <w:t>1.6</w:t>
        </w:r>
        <w:r w:rsidR="000D1534" w:rsidRPr="00CD6474">
          <w:rPr>
            <w:rFonts w:eastAsiaTheme="minorEastAsia" w:cstheme="minorBidi"/>
            <w:kern w:val="2"/>
            <w:sz w:val="24"/>
            <w:szCs w:val="24"/>
            <w:lang w:eastAsia="de-CH"/>
            <w14:ligatures w14:val="standardContextual"/>
          </w:rPr>
          <w:tab/>
        </w:r>
        <w:r w:rsidR="000D1534" w:rsidRPr="00CD6474">
          <w:rPr>
            <w:rStyle w:val="Hyperlink"/>
          </w:rPr>
          <w:t>Vorarbeiten</w:t>
        </w:r>
        <w:r w:rsidR="000D1534" w:rsidRPr="00CD6474">
          <w:rPr>
            <w:webHidden/>
          </w:rPr>
          <w:tab/>
        </w:r>
        <w:r w:rsidR="000D1534" w:rsidRPr="00CD6474">
          <w:rPr>
            <w:webHidden/>
          </w:rPr>
          <w:fldChar w:fldCharType="begin"/>
        </w:r>
        <w:r w:rsidR="000D1534" w:rsidRPr="00CD6474">
          <w:rPr>
            <w:webHidden/>
          </w:rPr>
          <w:instrText xml:space="preserve"> PAGEREF _Toc162957757 \h </w:instrText>
        </w:r>
        <w:r w:rsidR="000D1534" w:rsidRPr="00CD6474">
          <w:rPr>
            <w:webHidden/>
          </w:rPr>
        </w:r>
        <w:r w:rsidR="000D1534" w:rsidRPr="00CD6474">
          <w:rPr>
            <w:webHidden/>
          </w:rPr>
          <w:fldChar w:fldCharType="separate"/>
        </w:r>
        <w:r w:rsidR="000D1534" w:rsidRPr="00CD6474">
          <w:rPr>
            <w:webHidden/>
          </w:rPr>
          <w:t>9</w:t>
        </w:r>
        <w:r w:rsidR="000D1534" w:rsidRPr="00CD6474">
          <w:rPr>
            <w:webHidden/>
          </w:rPr>
          <w:fldChar w:fldCharType="end"/>
        </w:r>
      </w:hyperlink>
    </w:p>
    <w:p w14:paraId="255B9D9A" w14:textId="341B953A"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8" w:history="1">
        <w:r w:rsidR="000D1534" w:rsidRPr="00CD6474">
          <w:rPr>
            <w:rStyle w:val="Hyperlink"/>
            <w14:scene3d>
              <w14:camera w14:prst="orthographicFront"/>
              <w14:lightRig w14:rig="threePt" w14:dir="t">
                <w14:rot w14:lat="0" w14:lon="0" w14:rev="0"/>
              </w14:lightRig>
            </w14:scene3d>
          </w:rPr>
          <w:t>1.7</w:t>
        </w:r>
        <w:r w:rsidR="000D1534" w:rsidRPr="00CD6474">
          <w:rPr>
            <w:rFonts w:eastAsiaTheme="minorEastAsia" w:cstheme="minorBidi"/>
            <w:kern w:val="2"/>
            <w:sz w:val="24"/>
            <w:szCs w:val="24"/>
            <w:lang w:eastAsia="de-CH"/>
            <w14:ligatures w14:val="standardContextual"/>
          </w:rPr>
          <w:tab/>
        </w:r>
        <w:r w:rsidR="000D1534" w:rsidRPr="00CD6474">
          <w:rPr>
            <w:rStyle w:val="Hyperlink"/>
          </w:rPr>
          <w:t>Neue Lerninhalte</w:t>
        </w:r>
        <w:r w:rsidR="000D1534" w:rsidRPr="00CD6474">
          <w:rPr>
            <w:webHidden/>
          </w:rPr>
          <w:tab/>
        </w:r>
        <w:r w:rsidR="000D1534" w:rsidRPr="00CD6474">
          <w:rPr>
            <w:webHidden/>
          </w:rPr>
          <w:fldChar w:fldCharType="begin"/>
        </w:r>
        <w:r w:rsidR="000D1534" w:rsidRPr="00CD6474">
          <w:rPr>
            <w:webHidden/>
          </w:rPr>
          <w:instrText xml:space="preserve"> PAGEREF _Toc162957758 \h </w:instrText>
        </w:r>
        <w:r w:rsidR="000D1534" w:rsidRPr="00CD6474">
          <w:rPr>
            <w:webHidden/>
          </w:rPr>
        </w:r>
        <w:r w:rsidR="000D1534" w:rsidRPr="00CD6474">
          <w:rPr>
            <w:webHidden/>
          </w:rPr>
          <w:fldChar w:fldCharType="separate"/>
        </w:r>
        <w:r w:rsidR="000D1534" w:rsidRPr="00CD6474">
          <w:rPr>
            <w:webHidden/>
          </w:rPr>
          <w:t>9</w:t>
        </w:r>
        <w:r w:rsidR="000D1534" w:rsidRPr="00CD6474">
          <w:rPr>
            <w:webHidden/>
          </w:rPr>
          <w:fldChar w:fldCharType="end"/>
        </w:r>
      </w:hyperlink>
    </w:p>
    <w:p w14:paraId="46B9EFBE" w14:textId="6377416D"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59" w:history="1">
        <w:r w:rsidR="000D1534" w:rsidRPr="00CD6474">
          <w:rPr>
            <w:rStyle w:val="Hyperlink"/>
            <w14:scene3d>
              <w14:camera w14:prst="orthographicFront"/>
              <w14:lightRig w14:rig="threePt" w14:dir="t">
                <w14:rot w14:lat="0" w14:lon="0" w14:rev="0"/>
              </w14:lightRig>
            </w14:scene3d>
          </w:rPr>
          <w:t>1.8</w:t>
        </w:r>
        <w:r w:rsidR="000D1534" w:rsidRPr="00CD6474">
          <w:rPr>
            <w:rFonts w:eastAsiaTheme="minorEastAsia" w:cstheme="minorBidi"/>
            <w:kern w:val="2"/>
            <w:sz w:val="24"/>
            <w:szCs w:val="24"/>
            <w:lang w:eastAsia="de-CH"/>
            <w14:ligatures w14:val="standardContextual"/>
          </w:rPr>
          <w:tab/>
        </w:r>
        <w:r w:rsidR="000D1534" w:rsidRPr="00CD6474">
          <w:rPr>
            <w:rStyle w:val="Hyperlink"/>
          </w:rPr>
          <w:t>Arbeiten in den letzten 6 Monaten</w:t>
        </w:r>
        <w:r w:rsidR="000D1534" w:rsidRPr="00CD6474">
          <w:rPr>
            <w:webHidden/>
          </w:rPr>
          <w:tab/>
        </w:r>
        <w:r w:rsidR="000D1534" w:rsidRPr="00CD6474">
          <w:rPr>
            <w:webHidden/>
          </w:rPr>
          <w:fldChar w:fldCharType="begin"/>
        </w:r>
        <w:r w:rsidR="000D1534" w:rsidRPr="00CD6474">
          <w:rPr>
            <w:webHidden/>
          </w:rPr>
          <w:instrText xml:space="preserve"> PAGEREF _Toc162957759 \h </w:instrText>
        </w:r>
        <w:r w:rsidR="000D1534" w:rsidRPr="00CD6474">
          <w:rPr>
            <w:webHidden/>
          </w:rPr>
        </w:r>
        <w:r w:rsidR="000D1534" w:rsidRPr="00CD6474">
          <w:rPr>
            <w:webHidden/>
          </w:rPr>
          <w:fldChar w:fldCharType="separate"/>
        </w:r>
        <w:r w:rsidR="000D1534" w:rsidRPr="00CD6474">
          <w:rPr>
            <w:webHidden/>
          </w:rPr>
          <w:t>9</w:t>
        </w:r>
        <w:r w:rsidR="000D1534" w:rsidRPr="00CD6474">
          <w:rPr>
            <w:webHidden/>
          </w:rPr>
          <w:fldChar w:fldCharType="end"/>
        </w:r>
      </w:hyperlink>
    </w:p>
    <w:p w14:paraId="662F1AD9" w14:textId="75064FF8" w:rsidR="000D1534" w:rsidRPr="00CD6474" w:rsidRDefault="00782567">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760" w:history="1">
        <w:r w:rsidR="000D1534" w:rsidRPr="00CD6474">
          <w:rPr>
            <w:rStyle w:val="Hyperlink"/>
          </w:rPr>
          <w:t>2</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Projektaufbauorganisation</w:t>
        </w:r>
        <w:r w:rsidR="000D1534" w:rsidRPr="00CD6474">
          <w:rPr>
            <w:webHidden/>
          </w:rPr>
          <w:tab/>
        </w:r>
        <w:r w:rsidR="000D1534" w:rsidRPr="00CD6474">
          <w:rPr>
            <w:webHidden/>
          </w:rPr>
          <w:fldChar w:fldCharType="begin"/>
        </w:r>
        <w:r w:rsidR="000D1534" w:rsidRPr="00CD6474">
          <w:rPr>
            <w:webHidden/>
          </w:rPr>
          <w:instrText xml:space="preserve"> PAGEREF _Toc162957760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3825D3F8" w14:textId="537D4978"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61" w:history="1">
        <w:r w:rsidR="000D1534" w:rsidRPr="00CD6474">
          <w:rPr>
            <w:rStyle w:val="Hyperlink"/>
            <w14:scene3d>
              <w14:camera w14:prst="orthographicFront"/>
              <w14:lightRig w14:rig="threePt" w14:dir="t">
                <w14:rot w14:lat="0" w14:lon="0" w14:rev="0"/>
              </w14:lightRig>
            </w14:scene3d>
          </w:rPr>
          <w:t>2.1</w:t>
        </w:r>
        <w:r w:rsidR="000D1534" w:rsidRPr="00CD6474">
          <w:rPr>
            <w:rFonts w:eastAsiaTheme="minorEastAsia" w:cstheme="minorBidi"/>
            <w:kern w:val="2"/>
            <w:sz w:val="24"/>
            <w:szCs w:val="24"/>
            <w:lang w:eastAsia="de-CH"/>
            <w14:ligatures w14:val="standardContextual"/>
          </w:rPr>
          <w:tab/>
        </w:r>
        <w:r w:rsidR="000D1534" w:rsidRPr="00CD6474">
          <w:rPr>
            <w:rStyle w:val="Hyperlink"/>
          </w:rPr>
          <w:t>Projektumfeld</w:t>
        </w:r>
        <w:r w:rsidR="000D1534" w:rsidRPr="00CD6474">
          <w:rPr>
            <w:webHidden/>
          </w:rPr>
          <w:tab/>
        </w:r>
        <w:r w:rsidR="000D1534" w:rsidRPr="00CD6474">
          <w:rPr>
            <w:webHidden/>
          </w:rPr>
          <w:fldChar w:fldCharType="begin"/>
        </w:r>
        <w:r w:rsidR="000D1534" w:rsidRPr="00CD6474">
          <w:rPr>
            <w:webHidden/>
          </w:rPr>
          <w:instrText xml:space="preserve"> PAGEREF _Toc162957761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1E41A278" w14:textId="5511FC51"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62" w:history="1">
        <w:r w:rsidR="000D1534" w:rsidRPr="00CD6474">
          <w:rPr>
            <w:rStyle w:val="Hyperlink"/>
          </w:rPr>
          <w:t>2.1.1</w:t>
        </w:r>
        <w:r w:rsidR="000D1534" w:rsidRPr="00CD6474">
          <w:rPr>
            <w:rFonts w:eastAsiaTheme="minorEastAsia" w:cstheme="minorBidi"/>
            <w:kern w:val="2"/>
            <w:sz w:val="24"/>
            <w:szCs w:val="24"/>
            <w:lang w:eastAsia="de-CH"/>
            <w14:ligatures w14:val="standardContextual"/>
          </w:rPr>
          <w:tab/>
        </w:r>
        <w:r w:rsidR="000D1534" w:rsidRPr="00CD6474">
          <w:rPr>
            <w:rStyle w:val="Hyperlink"/>
          </w:rPr>
          <w:t>Softec AG</w:t>
        </w:r>
        <w:r w:rsidR="000D1534" w:rsidRPr="00CD6474">
          <w:rPr>
            <w:webHidden/>
          </w:rPr>
          <w:tab/>
        </w:r>
        <w:r w:rsidR="000D1534" w:rsidRPr="00CD6474">
          <w:rPr>
            <w:webHidden/>
          </w:rPr>
          <w:fldChar w:fldCharType="begin"/>
        </w:r>
        <w:r w:rsidR="000D1534" w:rsidRPr="00CD6474">
          <w:rPr>
            <w:webHidden/>
          </w:rPr>
          <w:instrText xml:space="preserve"> PAGEREF _Toc162957762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5702931C" w14:textId="27EA42A0"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63" w:history="1">
        <w:r w:rsidR="000D1534" w:rsidRPr="00CD6474">
          <w:rPr>
            <w:rStyle w:val="Hyperlink"/>
          </w:rPr>
          <w:t>2.1.1.1</w:t>
        </w:r>
        <w:r w:rsidR="000D1534" w:rsidRPr="00CD6474">
          <w:rPr>
            <w:rFonts w:eastAsiaTheme="minorEastAsia" w:cstheme="minorBidi"/>
            <w:kern w:val="2"/>
            <w:sz w:val="24"/>
            <w:szCs w:val="24"/>
            <w:lang w:eastAsia="de-CH"/>
            <w14:ligatures w14:val="standardContextual"/>
          </w:rPr>
          <w:tab/>
        </w:r>
        <w:r w:rsidR="000D1534" w:rsidRPr="00CD6474">
          <w:rPr>
            <w:rStyle w:val="Hyperlink"/>
          </w:rPr>
          <w:t>Code Fathers</w:t>
        </w:r>
        <w:r w:rsidR="000D1534" w:rsidRPr="00CD6474">
          <w:rPr>
            <w:webHidden/>
          </w:rPr>
          <w:tab/>
        </w:r>
        <w:r w:rsidR="000D1534" w:rsidRPr="00CD6474">
          <w:rPr>
            <w:webHidden/>
          </w:rPr>
          <w:fldChar w:fldCharType="begin"/>
        </w:r>
        <w:r w:rsidR="000D1534" w:rsidRPr="00CD6474">
          <w:rPr>
            <w:webHidden/>
          </w:rPr>
          <w:instrText xml:space="preserve"> PAGEREF _Toc162957763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18D277E2" w14:textId="31A32A8B"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64" w:history="1">
        <w:r w:rsidR="000D1534" w:rsidRPr="00CD6474">
          <w:rPr>
            <w:rStyle w:val="Hyperlink"/>
          </w:rPr>
          <w:t>2.1.1.2</w:t>
        </w:r>
        <w:r w:rsidR="000D1534" w:rsidRPr="00CD6474">
          <w:rPr>
            <w:rFonts w:eastAsiaTheme="minorEastAsia" w:cstheme="minorBidi"/>
            <w:kern w:val="2"/>
            <w:sz w:val="24"/>
            <w:szCs w:val="24"/>
            <w:lang w:eastAsia="de-CH"/>
            <w14:ligatures w14:val="standardContextual"/>
          </w:rPr>
          <w:tab/>
        </w:r>
        <w:r w:rsidR="000D1534" w:rsidRPr="00CD6474">
          <w:rPr>
            <w:rStyle w:val="Hyperlink"/>
          </w:rPr>
          <w:t>LAWIS</w:t>
        </w:r>
        <w:r w:rsidR="000D1534" w:rsidRPr="00CD6474">
          <w:rPr>
            <w:webHidden/>
          </w:rPr>
          <w:tab/>
        </w:r>
        <w:r w:rsidR="000D1534" w:rsidRPr="00CD6474">
          <w:rPr>
            <w:webHidden/>
          </w:rPr>
          <w:fldChar w:fldCharType="begin"/>
        </w:r>
        <w:r w:rsidR="000D1534" w:rsidRPr="00CD6474">
          <w:rPr>
            <w:webHidden/>
          </w:rPr>
          <w:instrText xml:space="preserve"> PAGEREF _Toc162957764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5D4DE35B" w14:textId="26FDE5FD"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65" w:history="1">
        <w:r w:rsidR="000D1534" w:rsidRPr="00CD6474">
          <w:rPr>
            <w:rStyle w:val="Hyperlink"/>
          </w:rPr>
          <w:t>2.1.2</w:t>
        </w:r>
        <w:r w:rsidR="000D1534" w:rsidRPr="00CD6474">
          <w:rPr>
            <w:rFonts w:eastAsiaTheme="minorEastAsia" w:cstheme="minorBidi"/>
            <w:kern w:val="2"/>
            <w:sz w:val="24"/>
            <w:szCs w:val="24"/>
            <w:lang w:eastAsia="de-CH"/>
            <w14:ligatures w14:val="standardContextual"/>
          </w:rPr>
          <w:tab/>
        </w:r>
        <w:r w:rsidR="000D1534" w:rsidRPr="00CD6474">
          <w:rPr>
            <w:rStyle w:val="Hyperlink"/>
          </w:rPr>
          <w:t>bildxzug Lehre im Verbund</w:t>
        </w:r>
        <w:r w:rsidR="000D1534" w:rsidRPr="00CD6474">
          <w:rPr>
            <w:webHidden/>
          </w:rPr>
          <w:tab/>
        </w:r>
        <w:r w:rsidR="000D1534" w:rsidRPr="00CD6474">
          <w:rPr>
            <w:webHidden/>
          </w:rPr>
          <w:fldChar w:fldCharType="begin"/>
        </w:r>
        <w:r w:rsidR="000D1534" w:rsidRPr="00CD6474">
          <w:rPr>
            <w:webHidden/>
          </w:rPr>
          <w:instrText xml:space="preserve"> PAGEREF _Toc162957765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1017F420" w14:textId="4EBCE89D"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66" w:history="1">
        <w:r w:rsidR="000D1534" w:rsidRPr="00CD6474">
          <w:rPr>
            <w:rStyle w:val="Hyperlink"/>
            <w14:scene3d>
              <w14:camera w14:prst="orthographicFront"/>
              <w14:lightRig w14:rig="threePt" w14:dir="t">
                <w14:rot w14:lat="0" w14:lon="0" w14:rev="0"/>
              </w14:lightRig>
            </w14:scene3d>
          </w:rPr>
          <w:t>2.2</w:t>
        </w:r>
        <w:r w:rsidR="000D1534" w:rsidRPr="00CD6474">
          <w:rPr>
            <w:rFonts w:eastAsiaTheme="minorEastAsia" w:cstheme="minorBidi"/>
            <w:kern w:val="2"/>
            <w:sz w:val="24"/>
            <w:szCs w:val="24"/>
            <w:lang w:eastAsia="de-CH"/>
            <w14:ligatures w14:val="standardContextual"/>
          </w:rPr>
          <w:tab/>
        </w:r>
        <w:r w:rsidR="000D1534" w:rsidRPr="00CD6474">
          <w:rPr>
            <w:rStyle w:val="Hyperlink"/>
          </w:rPr>
          <w:t>Projektorganisation</w:t>
        </w:r>
        <w:r w:rsidR="000D1534" w:rsidRPr="00CD6474">
          <w:rPr>
            <w:webHidden/>
          </w:rPr>
          <w:tab/>
        </w:r>
        <w:r w:rsidR="000D1534" w:rsidRPr="00CD6474">
          <w:rPr>
            <w:webHidden/>
          </w:rPr>
          <w:fldChar w:fldCharType="begin"/>
        </w:r>
        <w:r w:rsidR="000D1534" w:rsidRPr="00CD6474">
          <w:rPr>
            <w:webHidden/>
          </w:rPr>
          <w:instrText xml:space="preserve"> PAGEREF _Toc162957766 \h </w:instrText>
        </w:r>
        <w:r w:rsidR="000D1534" w:rsidRPr="00CD6474">
          <w:rPr>
            <w:webHidden/>
          </w:rPr>
        </w:r>
        <w:r w:rsidR="000D1534" w:rsidRPr="00CD6474">
          <w:rPr>
            <w:webHidden/>
          </w:rPr>
          <w:fldChar w:fldCharType="separate"/>
        </w:r>
        <w:r w:rsidR="000D1534" w:rsidRPr="00CD6474">
          <w:rPr>
            <w:webHidden/>
          </w:rPr>
          <w:t>10</w:t>
        </w:r>
        <w:r w:rsidR="000D1534" w:rsidRPr="00CD6474">
          <w:rPr>
            <w:webHidden/>
          </w:rPr>
          <w:fldChar w:fldCharType="end"/>
        </w:r>
      </w:hyperlink>
    </w:p>
    <w:p w14:paraId="01FD2FD8" w14:textId="35EF0E09"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67" w:history="1">
        <w:r w:rsidR="000D1534" w:rsidRPr="00CD6474">
          <w:rPr>
            <w:rStyle w:val="Hyperlink"/>
          </w:rPr>
          <w:t>2.2.1</w:t>
        </w:r>
        <w:r w:rsidR="000D1534" w:rsidRPr="00CD6474">
          <w:rPr>
            <w:rFonts w:eastAsiaTheme="minorEastAsia" w:cstheme="minorBidi"/>
            <w:kern w:val="2"/>
            <w:sz w:val="24"/>
            <w:szCs w:val="24"/>
            <w:lang w:eastAsia="de-CH"/>
            <w14:ligatures w14:val="standardContextual"/>
          </w:rPr>
          <w:tab/>
        </w:r>
        <w:r w:rsidR="000D1534" w:rsidRPr="00CD6474">
          <w:rPr>
            <w:rStyle w:val="Hyperlink"/>
          </w:rPr>
          <w:t>Beteiligte Personen</w:t>
        </w:r>
        <w:r w:rsidR="000D1534" w:rsidRPr="00CD6474">
          <w:rPr>
            <w:webHidden/>
          </w:rPr>
          <w:tab/>
        </w:r>
        <w:r w:rsidR="000D1534" w:rsidRPr="00CD6474">
          <w:rPr>
            <w:webHidden/>
          </w:rPr>
          <w:fldChar w:fldCharType="begin"/>
        </w:r>
        <w:r w:rsidR="000D1534" w:rsidRPr="00CD6474">
          <w:rPr>
            <w:webHidden/>
          </w:rPr>
          <w:instrText xml:space="preserve"> PAGEREF _Toc162957767 \h </w:instrText>
        </w:r>
        <w:r w:rsidR="000D1534" w:rsidRPr="00CD6474">
          <w:rPr>
            <w:webHidden/>
          </w:rPr>
        </w:r>
        <w:r w:rsidR="000D1534" w:rsidRPr="00CD6474">
          <w:rPr>
            <w:webHidden/>
          </w:rPr>
          <w:fldChar w:fldCharType="separate"/>
        </w:r>
        <w:r w:rsidR="000D1534" w:rsidRPr="00CD6474">
          <w:rPr>
            <w:webHidden/>
          </w:rPr>
          <w:t>11</w:t>
        </w:r>
        <w:r w:rsidR="000D1534" w:rsidRPr="00CD6474">
          <w:rPr>
            <w:webHidden/>
          </w:rPr>
          <w:fldChar w:fldCharType="end"/>
        </w:r>
      </w:hyperlink>
    </w:p>
    <w:p w14:paraId="69211821" w14:textId="59866936"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68" w:history="1">
        <w:r w:rsidR="000D1534" w:rsidRPr="00CD6474">
          <w:rPr>
            <w:rStyle w:val="Hyperlink"/>
            <w14:scene3d>
              <w14:camera w14:prst="orthographicFront"/>
              <w14:lightRig w14:rig="threePt" w14:dir="t">
                <w14:rot w14:lat="0" w14:lon="0" w14:rev="0"/>
              </w14:lightRig>
            </w14:scene3d>
          </w:rPr>
          <w:t>2.3</w:t>
        </w:r>
        <w:r w:rsidR="000D1534" w:rsidRPr="00CD6474">
          <w:rPr>
            <w:rFonts w:eastAsiaTheme="minorEastAsia" w:cstheme="minorBidi"/>
            <w:kern w:val="2"/>
            <w:sz w:val="24"/>
            <w:szCs w:val="24"/>
            <w:lang w:eastAsia="de-CH"/>
            <w14:ligatures w14:val="standardContextual"/>
          </w:rPr>
          <w:tab/>
        </w:r>
        <w:r w:rsidR="000D1534" w:rsidRPr="00CD6474">
          <w:rPr>
            <w:rStyle w:val="Hyperlink"/>
          </w:rPr>
          <w:t>Projektmethode</w:t>
        </w:r>
        <w:r w:rsidR="000D1534" w:rsidRPr="00CD6474">
          <w:rPr>
            <w:webHidden/>
          </w:rPr>
          <w:tab/>
        </w:r>
        <w:r w:rsidR="000D1534" w:rsidRPr="00CD6474">
          <w:rPr>
            <w:webHidden/>
          </w:rPr>
          <w:fldChar w:fldCharType="begin"/>
        </w:r>
        <w:r w:rsidR="000D1534" w:rsidRPr="00CD6474">
          <w:rPr>
            <w:webHidden/>
          </w:rPr>
          <w:instrText xml:space="preserve"> PAGEREF _Toc162957768 \h </w:instrText>
        </w:r>
        <w:r w:rsidR="000D1534" w:rsidRPr="00CD6474">
          <w:rPr>
            <w:webHidden/>
          </w:rPr>
        </w:r>
        <w:r w:rsidR="000D1534" w:rsidRPr="00CD6474">
          <w:rPr>
            <w:webHidden/>
          </w:rPr>
          <w:fldChar w:fldCharType="separate"/>
        </w:r>
        <w:r w:rsidR="000D1534" w:rsidRPr="00CD6474">
          <w:rPr>
            <w:webHidden/>
          </w:rPr>
          <w:t>12</w:t>
        </w:r>
        <w:r w:rsidR="000D1534" w:rsidRPr="00CD6474">
          <w:rPr>
            <w:webHidden/>
          </w:rPr>
          <w:fldChar w:fldCharType="end"/>
        </w:r>
      </w:hyperlink>
    </w:p>
    <w:p w14:paraId="35A79FB4" w14:textId="6715F17C"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69" w:history="1">
        <w:r w:rsidR="000D1534" w:rsidRPr="00CD6474">
          <w:rPr>
            <w:rStyle w:val="Hyperlink"/>
          </w:rPr>
          <w:t>2.3.1</w:t>
        </w:r>
        <w:r w:rsidR="000D1534" w:rsidRPr="00CD6474">
          <w:rPr>
            <w:rFonts w:eastAsiaTheme="minorEastAsia" w:cstheme="minorBidi"/>
            <w:kern w:val="2"/>
            <w:sz w:val="24"/>
            <w:szCs w:val="24"/>
            <w:lang w:eastAsia="de-CH"/>
            <w14:ligatures w14:val="standardContextual"/>
          </w:rPr>
          <w:tab/>
        </w:r>
        <w:r w:rsidR="000D1534" w:rsidRPr="00CD6474">
          <w:rPr>
            <w:rStyle w:val="Hyperlink"/>
          </w:rPr>
          <w:t>Vergleich von Projektmethoden</w:t>
        </w:r>
        <w:r w:rsidR="000D1534" w:rsidRPr="00CD6474">
          <w:rPr>
            <w:webHidden/>
          </w:rPr>
          <w:tab/>
        </w:r>
        <w:r w:rsidR="000D1534" w:rsidRPr="00CD6474">
          <w:rPr>
            <w:webHidden/>
          </w:rPr>
          <w:fldChar w:fldCharType="begin"/>
        </w:r>
        <w:r w:rsidR="000D1534" w:rsidRPr="00CD6474">
          <w:rPr>
            <w:webHidden/>
          </w:rPr>
          <w:instrText xml:space="preserve"> PAGEREF _Toc162957769 \h </w:instrText>
        </w:r>
        <w:r w:rsidR="000D1534" w:rsidRPr="00CD6474">
          <w:rPr>
            <w:webHidden/>
          </w:rPr>
        </w:r>
        <w:r w:rsidR="000D1534" w:rsidRPr="00CD6474">
          <w:rPr>
            <w:webHidden/>
          </w:rPr>
          <w:fldChar w:fldCharType="separate"/>
        </w:r>
        <w:r w:rsidR="000D1534" w:rsidRPr="00CD6474">
          <w:rPr>
            <w:webHidden/>
          </w:rPr>
          <w:t>12</w:t>
        </w:r>
        <w:r w:rsidR="000D1534" w:rsidRPr="00CD6474">
          <w:rPr>
            <w:webHidden/>
          </w:rPr>
          <w:fldChar w:fldCharType="end"/>
        </w:r>
      </w:hyperlink>
    </w:p>
    <w:p w14:paraId="7AA69494" w14:textId="1DA37CD2"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0" w:history="1">
        <w:r w:rsidR="000D1534" w:rsidRPr="00CD6474">
          <w:rPr>
            <w:rStyle w:val="Hyperlink"/>
          </w:rPr>
          <w:t>2.3.1.1</w:t>
        </w:r>
        <w:r w:rsidR="000D1534" w:rsidRPr="00CD6474">
          <w:rPr>
            <w:rFonts w:eastAsiaTheme="minorEastAsia" w:cstheme="minorBidi"/>
            <w:kern w:val="2"/>
            <w:sz w:val="24"/>
            <w:szCs w:val="24"/>
            <w:lang w:eastAsia="de-CH"/>
            <w14:ligatures w14:val="standardContextual"/>
          </w:rPr>
          <w:tab/>
        </w:r>
        <w:r w:rsidR="000D1534" w:rsidRPr="00CD6474">
          <w:rPr>
            <w:rStyle w:val="Hyperlink"/>
          </w:rPr>
          <w:t>IPERKA</w:t>
        </w:r>
        <w:r w:rsidR="000D1534" w:rsidRPr="00CD6474">
          <w:rPr>
            <w:webHidden/>
          </w:rPr>
          <w:tab/>
        </w:r>
        <w:r w:rsidR="000D1534" w:rsidRPr="00CD6474">
          <w:rPr>
            <w:webHidden/>
          </w:rPr>
          <w:fldChar w:fldCharType="begin"/>
        </w:r>
        <w:r w:rsidR="000D1534" w:rsidRPr="00CD6474">
          <w:rPr>
            <w:webHidden/>
          </w:rPr>
          <w:instrText xml:space="preserve"> PAGEREF _Toc162957770 \h </w:instrText>
        </w:r>
        <w:r w:rsidR="000D1534" w:rsidRPr="00CD6474">
          <w:rPr>
            <w:webHidden/>
          </w:rPr>
        </w:r>
        <w:r w:rsidR="000D1534" w:rsidRPr="00CD6474">
          <w:rPr>
            <w:webHidden/>
          </w:rPr>
          <w:fldChar w:fldCharType="separate"/>
        </w:r>
        <w:r w:rsidR="000D1534" w:rsidRPr="00CD6474">
          <w:rPr>
            <w:webHidden/>
          </w:rPr>
          <w:t>12</w:t>
        </w:r>
        <w:r w:rsidR="000D1534" w:rsidRPr="00CD6474">
          <w:rPr>
            <w:webHidden/>
          </w:rPr>
          <w:fldChar w:fldCharType="end"/>
        </w:r>
      </w:hyperlink>
    </w:p>
    <w:p w14:paraId="639EE9F3" w14:textId="00C93F3F"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1" w:history="1">
        <w:r w:rsidR="000D1534" w:rsidRPr="00CD6474">
          <w:rPr>
            <w:rStyle w:val="Hyperlink"/>
          </w:rPr>
          <w:t>2.3.1.2</w:t>
        </w:r>
        <w:r w:rsidR="000D1534" w:rsidRPr="00CD6474">
          <w:rPr>
            <w:rFonts w:eastAsiaTheme="minorEastAsia" w:cstheme="minorBidi"/>
            <w:kern w:val="2"/>
            <w:sz w:val="24"/>
            <w:szCs w:val="24"/>
            <w:lang w:eastAsia="de-CH"/>
            <w14:ligatures w14:val="standardContextual"/>
          </w:rPr>
          <w:tab/>
        </w:r>
        <w:r w:rsidR="000D1534" w:rsidRPr="00CD6474">
          <w:rPr>
            <w:rStyle w:val="Hyperlink"/>
          </w:rPr>
          <w:t>Wasserfall</w:t>
        </w:r>
        <w:r w:rsidR="000D1534" w:rsidRPr="00CD6474">
          <w:rPr>
            <w:webHidden/>
          </w:rPr>
          <w:tab/>
        </w:r>
        <w:r w:rsidR="000D1534" w:rsidRPr="00CD6474">
          <w:rPr>
            <w:webHidden/>
          </w:rPr>
          <w:fldChar w:fldCharType="begin"/>
        </w:r>
        <w:r w:rsidR="000D1534" w:rsidRPr="00CD6474">
          <w:rPr>
            <w:webHidden/>
          </w:rPr>
          <w:instrText xml:space="preserve"> PAGEREF _Toc162957771 \h </w:instrText>
        </w:r>
        <w:r w:rsidR="000D1534" w:rsidRPr="00CD6474">
          <w:rPr>
            <w:webHidden/>
          </w:rPr>
        </w:r>
        <w:r w:rsidR="000D1534" w:rsidRPr="00CD6474">
          <w:rPr>
            <w:webHidden/>
          </w:rPr>
          <w:fldChar w:fldCharType="separate"/>
        </w:r>
        <w:r w:rsidR="000D1534" w:rsidRPr="00CD6474">
          <w:rPr>
            <w:webHidden/>
          </w:rPr>
          <w:t>12</w:t>
        </w:r>
        <w:r w:rsidR="000D1534" w:rsidRPr="00CD6474">
          <w:rPr>
            <w:webHidden/>
          </w:rPr>
          <w:fldChar w:fldCharType="end"/>
        </w:r>
      </w:hyperlink>
    </w:p>
    <w:p w14:paraId="6281F69A" w14:textId="609D67A6"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2" w:history="1">
        <w:r w:rsidR="000D1534" w:rsidRPr="00CD6474">
          <w:rPr>
            <w:rStyle w:val="Hyperlink"/>
          </w:rPr>
          <w:t>2.3.1.3</w:t>
        </w:r>
        <w:r w:rsidR="000D1534" w:rsidRPr="00CD6474">
          <w:rPr>
            <w:rFonts w:eastAsiaTheme="minorEastAsia" w:cstheme="minorBidi"/>
            <w:kern w:val="2"/>
            <w:sz w:val="24"/>
            <w:szCs w:val="24"/>
            <w:lang w:eastAsia="de-CH"/>
            <w14:ligatures w14:val="standardContextual"/>
          </w:rPr>
          <w:tab/>
        </w:r>
        <w:r w:rsidR="000D1534" w:rsidRPr="00CD6474">
          <w:rPr>
            <w:rStyle w:val="Hyperlink"/>
          </w:rPr>
          <w:t>Kanban</w:t>
        </w:r>
        <w:r w:rsidR="000D1534" w:rsidRPr="00CD6474">
          <w:rPr>
            <w:webHidden/>
          </w:rPr>
          <w:tab/>
        </w:r>
        <w:r w:rsidR="000D1534" w:rsidRPr="00CD6474">
          <w:rPr>
            <w:webHidden/>
          </w:rPr>
          <w:fldChar w:fldCharType="begin"/>
        </w:r>
        <w:r w:rsidR="000D1534" w:rsidRPr="00CD6474">
          <w:rPr>
            <w:webHidden/>
          </w:rPr>
          <w:instrText xml:space="preserve"> PAGEREF _Toc162957772 \h </w:instrText>
        </w:r>
        <w:r w:rsidR="000D1534" w:rsidRPr="00CD6474">
          <w:rPr>
            <w:webHidden/>
          </w:rPr>
        </w:r>
        <w:r w:rsidR="000D1534" w:rsidRPr="00CD6474">
          <w:rPr>
            <w:webHidden/>
          </w:rPr>
          <w:fldChar w:fldCharType="separate"/>
        </w:r>
        <w:r w:rsidR="000D1534" w:rsidRPr="00CD6474">
          <w:rPr>
            <w:webHidden/>
          </w:rPr>
          <w:t>13</w:t>
        </w:r>
        <w:r w:rsidR="000D1534" w:rsidRPr="00CD6474">
          <w:rPr>
            <w:webHidden/>
          </w:rPr>
          <w:fldChar w:fldCharType="end"/>
        </w:r>
      </w:hyperlink>
    </w:p>
    <w:p w14:paraId="2EDE5E4B" w14:textId="1CFA79F6"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73" w:history="1">
        <w:r w:rsidR="000D1534" w:rsidRPr="00CD6474">
          <w:rPr>
            <w:rStyle w:val="Hyperlink"/>
          </w:rPr>
          <w:t>2.3.2</w:t>
        </w:r>
        <w:r w:rsidR="000D1534" w:rsidRPr="00CD6474">
          <w:rPr>
            <w:rFonts w:eastAsiaTheme="minorEastAsia" w:cstheme="minorBidi"/>
            <w:kern w:val="2"/>
            <w:sz w:val="24"/>
            <w:szCs w:val="24"/>
            <w:lang w:eastAsia="de-CH"/>
            <w14:ligatures w14:val="standardContextual"/>
          </w:rPr>
          <w:tab/>
        </w:r>
        <w:r w:rsidR="000D1534" w:rsidRPr="00CD6474">
          <w:rPr>
            <w:rStyle w:val="Hyperlink"/>
          </w:rPr>
          <w:t>Auswahl der Projektmethode</w:t>
        </w:r>
        <w:r w:rsidR="000D1534" w:rsidRPr="00CD6474">
          <w:rPr>
            <w:webHidden/>
          </w:rPr>
          <w:tab/>
        </w:r>
        <w:r w:rsidR="000D1534" w:rsidRPr="00CD6474">
          <w:rPr>
            <w:webHidden/>
          </w:rPr>
          <w:fldChar w:fldCharType="begin"/>
        </w:r>
        <w:r w:rsidR="000D1534" w:rsidRPr="00CD6474">
          <w:rPr>
            <w:webHidden/>
          </w:rPr>
          <w:instrText xml:space="preserve"> PAGEREF _Toc162957773 \h </w:instrText>
        </w:r>
        <w:r w:rsidR="000D1534" w:rsidRPr="00CD6474">
          <w:rPr>
            <w:webHidden/>
          </w:rPr>
        </w:r>
        <w:r w:rsidR="000D1534" w:rsidRPr="00CD6474">
          <w:rPr>
            <w:webHidden/>
          </w:rPr>
          <w:fldChar w:fldCharType="separate"/>
        </w:r>
        <w:r w:rsidR="000D1534" w:rsidRPr="00CD6474">
          <w:rPr>
            <w:webHidden/>
          </w:rPr>
          <w:t>13</w:t>
        </w:r>
        <w:r w:rsidR="000D1534" w:rsidRPr="00CD6474">
          <w:rPr>
            <w:webHidden/>
          </w:rPr>
          <w:fldChar w:fldCharType="end"/>
        </w:r>
      </w:hyperlink>
    </w:p>
    <w:p w14:paraId="23D42FC0" w14:textId="79A8A276"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74" w:history="1">
        <w:r w:rsidR="000D1534" w:rsidRPr="00CD6474">
          <w:rPr>
            <w:rStyle w:val="Hyperlink"/>
          </w:rPr>
          <w:t>2.3.3</w:t>
        </w:r>
        <w:r w:rsidR="000D1534" w:rsidRPr="00CD6474">
          <w:rPr>
            <w:rFonts w:eastAsiaTheme="minorEastAsia" w:cstheme="minorBidi"/>
            <w:kern w:val="2"/>
            <w:sz w:val="24"/>
            <w:szCs w:val="24"/>
            <w:lang w:eastAsia="de-CH"/>
            <w14:ligatures w14:val="standardContextual"/>
          </w:rPr>
          <w:tab/>
        </w:r>
        <w:r w:rsidR="000D1534" w:rsidRPr="00CD6474">
          <w:rPr>
            <w:rStyle w:val="Hyperlink"/>
          </w:rPr>
          <w:t>Anwendung der ausgewählten Projektmethode</w:t>
        </w:r>
        <w:r w:rsidR="000D1534" w:rsidRPr="00CD6474">
          <w:rPr>
            <w:webHidden/>
          </w:rPr>
          <w:tab/>
        </w:r>
        <w:r w:rsidR="000D1534" w:rsidRPr="00CD6474">
          <w:rPr>
            <w:webHidden/>
          </w:rPr>
          <w:fldChar w:fldCharType="begin"/>
        </w:r>
        <w:r w:rsidR="000D1534" w:rsidRPr="00CD6474">
          <w:rPr>
            <w:webHidden/>
          </w:rPr>
          <w:instrText xml:space="preserve"> PAGEREF _Toc162957774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1E389DB0" w14:textId="55A2C3F6"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75" w:history="1">
        <w:r w:rsidR="000D1534" w:rsidRPr="00CD6474">
          <w:rPr>
            <w:rStyle w:val="Hyperlink"/>
            <w14:scene3d>
              <w14:camera w14:prst="orthographicFront"/>
              <w14:lightRig w14:rig="threePt" w14:dir="t">
                <w14:rot w14:lat="0" w14:lon="0" w14:rev="0"/>
              </w14:lightRig>
            </w14:scene3d>
          </w:rPr>
          <w:t>2.4</w:t>
        </w:r>
        <w:r w:rsidR="000D1534" w:rsidRPr="00CD6474">
          <w:rPr>
            <w:rFonts w:eastAsiaTheme="minorEastAsia" w:cstheme="minorBidi"/>
            <w:kern w:val="2"/>
            <w:sz w:val="24"/>
            <w:szCs w:val="24"/>
            <w:lang w:eastAsia="de-CH"/>
            <w14:ligatures w14:val="standardContextual"/>
          </w:rPr>
          <w:tab/>
        </w:r>
        <w:r w:rsidR="000D1534" w:rsidRPr="00CD6474">
          <w:rPr>
            <w:rStyle w:val="Hyperlink"/>
          </w:rPr>
          <w:t>Verwendete Technologien und Tools</w:t>
        </w:r>
        <w:r w:rsidR="000D1534" w:rsidRPr="00CD6474">
          <w:rPr>
            <w:webHidden/>
          </w:rPr>
          <w:tab/>
        </w:r>
        <w:r w:rsidR="000D1534" w:rsidRPr="00CD6474">
          <w:rPr>
            <w:webHidden/>
          </w:rPr>
          <w:fldChar w:fldCharType="begin"/>
        </w:r>
        <w:r w:rsidR="000D1534" w:rsidRPr="00CD6474">
          <w:rPr>
            <w:webHidden/>
          </w:rPr>
          <w:instrText xml:space="preserve"> PAGEREF _Toc162957775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7D06209B" w14:textId="1770BE36"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76" w:history="1">
        <w:r w:rsidR="000D1534" w:rsidRPr="00CD6474">
          <w:rPr>
            <w:rStyle w:val="Hyperlink"/>
          </w:rPr>
          <w:t>2.4.1</w:t>
        </w:r>
        <w:r w:rsidR="000D1534" w:rsidRPr="00CD6474">
          <w:rPr>
            <w:rFonts w:eastAsiaTheme="minorEastAsia" w:cstheme="minorBidi"/>
            <w:kern w:val="2"/>
            <w:sz w:val="24"/>
            <w:szCs w:val="24"/>
            <w:lang w:eastAsia="de-CH"/>
            <w14:ligatures w14:val="standardContextual"/>
          </w:rPr>
          <w:tab/>
        </w:r>
        <w:r w:rsidR="000D1534" w:rsidRPr="00CD6474">
          <w:rPr>
            <w:rStyle w:val="Hyperlink"/>
          </w:rPr>
          <w:t>Entwickler-Tools</w:t>
        </w:r>
        <w:r w:rsidR="000D1534" w:rsidRPr="00CD6474">
          <w:rPr>
            <w:webHidden/>
          </w:rPr>
          <w:tab/>
        </w:r>
        <w:r w:rsidR="000D1534" w:rsidRPr="00CD6474">
          <w:rPr>
            <w:webHidden/>
          </w:rPr>
          <w:fldChar w:fldCharType="begin"/>
        </w:r>
        <w:r w:rsidR="000D1534" w:rsidRPr="00CD6474">
          <w:rPr>
            <w:webHidden/>
          </w:rPr>
          <w:instrText xml:space="preserve"> PAGEREF _Toc162957776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6F1DD8EF" w14:textId="6E445F43"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7" w:history="1">
        <w:r w:rsidR="000D1534" w:rsidRPr="00CD6474">
          <w:rPr>
            <w:rStyle w:val="Hyperlink"/>
          </w:rPr>
          <w:t>2.4.1.1</w:t>
        </w:r>
        <w:r w:rsidR="000D1534" w:rsidRPr="00CD6474">
          <w:rPr>
            <w:rFonts w:eastAsiaTheme="minorEastAsia" w:cstheme="minorBidi"/>
            <w:kern w:val="2"/>
            <w:sz w:val="24"/>
            <w:szCs w:val="24"/>
            <w:lang w:eastAsia="de-CH"/>
            <w14:ligatures w14:val="standardContextual"/>
          </w:rPr>
          <w:tab/>
        </w:r>
        <w:r w:rsidR="000D1534" w:rsidRPr="00CD6474">
          <w:rPr>
            <w:rStyle w:val="Hyperlink"/>
          </w:rPr>
          <w:t>Editoren</w:t>
        </w:r>
        <w:r w:rsidR="000D1534" w:rsidRPr="00CD6474">
          <w:rPr>
            <w:webHidden/>
          </w:rPr>
          <w:tab/>
        </w:r>
        <w:r w:rsidR="000D1534" w:rsidRPr="00CD6474">
          <w:rPr>
            <w:webHidden/>
          </w:rPr>
          <w:fldChar w:fldCharType="begin"/>
        </w:r>
        <w:r w:rsidR="000D1534" w:rsidRPr="00CD6474">
          <w:rPr>
            <w:webHidden/>
          </w:rPr>
          <w:instrText xml:space="preserve"> PAGEREF _Toc162957777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67184820" w14:textId="0777B991"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8" w:history="1">
        <w:r w:rsidR="000D1534" w:rsidRPr="00CD6474">
          <w:rPr>
            <w:rStyle w:val="Hyperlink"/>
          </w:rPr>
          <w:t>2.4.1.2</w:t>
        </w:r>
        <w:r w:rsidR="000D1534" w:rsidRPr="00CD6474">
          <w:rPr>
            <w:rFonts w:eastAsiaTheme="minorEastAsia" w:cstheme="minorBidi"/>
            <w:kern w:val="2"/>
            <w:sz w:val="24"/>
            <w:szCs w:val="24"/>
            <w:lang w:eastAsia="de-CH"/>
            <w14:ligatures w14:val="standardContextual"/>
          </w:rPr>
          <w:tab/>
        </w:r>
        <w:r w:rsidR="000D1534" w:rsidRPr="00CD6474">
          <w:rPr>
            <w:rStyle w:val="Hyperlink"/>
          </w:rPr>
          <w:t>Source Code Verwaltung</w:t>
        </w:r>
        <w:r w:rsidR="000D1534" w:rsidRPr="00CD6474">
          <w:rPr>
            <w:webHidden/>
          </w:rPr>
          <w:tab/>
        </w:r>
        <w:r w:rsidR="000D1534" w:rsidRPr="00CD6474">
          <w:rPr>
            <w:webHidden/>
          </w:rPr>
          <w:fldChar w:fldCharType="begin"/>
        </w:r>
        <w:r w:rsidR="000D1534" w:rsidRPr="00CD6474">
          <w:rPr>
            <w:webHidden/>
          </w:rPr>
          <w:instrText xml:space="preserve"> PAGEREF _Toc162957778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2993E4D8" w14:textId="1E7FDEE6"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779" w:history="1">
        <w:r w:rsidR="000D1534" w:rsidRPr="00CD6474">
          <w:rPr>
            <w:rStyle w:val="Hyperlink"/>
          </w:rPr>
          <w:t>2.4.1.3</w:t>
        </w:r>
        <w:r w:rsidR="000D1534" w:rsidRPr="00CD6474">
          <w:rPr>
            <w:rFonts w:eastAsiaTheme="minorEastAsia" w:cstheme="minorBidi"/>
            <w:kern w:val="2"/>
            <w:sz w:val="24"/>
            <w:szCs w:val="24"/>
            <w:lang w:eastAsia="de-CH"/>
            <w14:ligatures w14:val="standardContextual"/>
          </w:rPr>
          <w:tab/>
        </w:r>
        <w:r w:rsidR="000D1534" w:rsidRPr="00CD6474">
          <w:rPr>
            <w:rStyle w:val="Hyperlink"/>
          </w:rPr>
          <w:t>Datenbank Management Tool</w:t>
        </w:r>
        <w:r w:rsidR="000D1534" w:rsidRPr="00CD6474">
          <w:rPr>
            <w:webHidden/>
          </w:rPr>
          <w:tab/>
        </w:r>
        <w:r w:rsidR="000D1534" w:rsidRPr="00CD6474">
          <w:rPr>
            <w:webHidden/>
          </w:rPr>
          <w:fldChar w:fldCharType="begin"/>
        </w:r>
        <w:r w:rsidR="000D1534" w:rsidRPr="00CD6474">
          <w:rPr>
            <w:webHidden/>
          </w:rPr>
          <w:instrText xml:space="preserve"> PAGEREF _Toc162957779 \h </w:instrText>
        </w:r>
        <w:r w:rsidR="000D1534" w:rsidRPr="00CD6474">
          <w:rPr>
            <w:webHidden/>
          </w:rPr>
        </w:r>
        <w:r w:rsidR="000D1534" w:rsidRPr="00CD6474">
          <w:rPr>
            <w:webHidden/>
          </w:rPr>
          <w:fldChar w:fldCharType="separate"/>
        </w:r>
        <w:r w:rsidR="000D1534" w:rsidRPr="00CD6474">
          <w:rPr>
            <w:webHidden/>
          </w:rPr>
          <w:t>14</w:t>
        </w:r>
        <w:r w:rsidR="000D1534" w:rsidRPr="00CD6474">
          <w:rPr>
            <w:webHidden/>
          </w:rPr>
          <w:fldChar w:fldCharType="end"/>
        </w:r>
      </w:hyperlink>
    </w:p>
    <w:p w14:paraId="29BEF78E" w14:textId="56492A28"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80" w:history="1">
        <w:r w:rsidR="000D1534" w:rsidRPr="00CD6474">
          <w:rPr>
            <w:rStyle w:val="Hyperlink"/>
          </w:rPr>
          <w:t>2.4.2</w:t>
        </w:r>
        <w:r w:rsidR="000D1534" w:rsidRPr="00CD6474">
          <w:rPr>
            <w:rFonts w:eastAsiaTheme="minorEastAsia" w:cstheme="minorBidi"/>
            <w:kern w:val="2"/>
            <w:sz w:val="24"/>
            <w:szCs w:val="24"/>
            <w:lang w:eastAsia="de-CH"/>
            <w14:ligatures w14:val="standardContextual"/>
          </w:rPr>
          <w:tab/>
        </w:r>
        <w:r w:rsidR="000D1534" w:rsidRPr="00CD6474">
          <w:rPr>
            <w:rStyle w:val="Hyperlink"/>
          </w:rPr>
          <w:t>draw.io</w:t>
        </w:r>
        <w:r w:rsidR="000D1534" w:rsidRPr="00CD6474">
          <w:rPr>
            <w:webHidden/>
          </w:rPr>
          <w:tab/>
        </w:r>
        <w:r w:rsidR="000D1534" w:rsidRPr="00CD6474">
          <w:rPr>
            <w:webHidden/>
          </w:rPr>
          <w:fldChar w:fldCharType="begin"/>
        </w:r>
        <w:r w:rsidR="000D1534" w:rsidRPr="00CD6474">
          <w:rPr>
            <w:webHidden/>
          </w:rPr>
          <w:instrText xml:space="preserve"> PAGEREF _Toc162957780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1E2BC832" w14:textId="4F4A1556"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81" w:history="1">
        <w:r w:rsidR="000D1534" w:rsidRPr="00CD6474">
          <w:rPr>
            <w:rStyle w:val="Hyperlink"/>
          </w:rPr>
          <w:t>2.4.3</w:t>
        </w:r>
        <w:r w:rsidR="000D1534" w:rsidRPr="00CD6474">
          <w:rPr>
            <w:rFonts w:eastAsiaTheme="minorEastAsia" w:cstheme="minorBidi"/>
            <w:kern w:val="2"/>
            <w:sz w:val="24"/>
            <w:szCs w:val="24"/>
            <w:lang w:eastAsia="de-CH"/>
            <w14:ligatures w14:val="standardContextual"/>
          </w:rPr>
          <w:tab/>
        </w:r>
        <w:r w:rsidR="000D1534" w:rsidRPr="00CD6474">
          <w:rPr>
            <w:rStyle w:val="Hyperlink"/>
          </w:rPr>
          <w:t>Google Sheets</w:t>
        </w:r>
        <w:r w:rsidR="000D1534" w:rsidRPr="00CD6474">
          <w:rPr>
            <w:webHidden/>
          </w:rPr>
          <w:tab/>
        </w:r>
        <w:r w:rsidR="000D1534" w:rsidRPr="00CD6474">
          <w:rPr>
            <w:webHidden/>
          </w:rPr>
          <w:fldChar w:fldCharType="begin"/>
        </w:r>
        <w:r w:rsidR="000D1534" w:rsidRPr="00CD6474">
          <w:rPr>
            <w:webHidden/>
          </w:rPr>
          <w:instrText xml:space="preserve"> PAGEREF _Toc162957781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10ABF631" w14:textId="62590BB3"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82" w:history="1">
        <w:r w:rsidR="000D1534" w:rsidRPr="00CD6474">
          <w:rPr>
            <w:rStyle w:val="Hyperlink"/>
          </w:rPr>
          <w:t>2.4.4</w:t>
        </w:r>
        <w:r w:rsidR="000D1534" w:rsidRPr="00CD6474">
          <w:rPr>
            <w:rFonts w:eastAsiaTheme="minorEastAsia" w:cstheme="minorBidi"/>
            <w:kern w:val="2"/>
            <w:sz w:val="24"/>
            <w:szCs w:val="24"/>
            <w:lang w:eastAsia="de-CH"/>
            <w14:ligatures w14:val="standardContextual"/>
          </w:rPr>
          <w:tab/>
        </w:r>
        <w:r w:rsidR="000D1534" w:rsidRPr="00CD6474">
          <w:rPr>
            <w:rStyle w:val="Hyperlink"/>
          </w:rPr>
          <w:t>Trello</w:t>
        </w:r>
        <w:r w:rsidR="000D1534" w:rsidRPr="00CD6474">
          <w:rPr>
            <w:webHidden/>
          </w:rPr>
          <w:tab/>
        </w:r>
        <w:r w:rsidR="000D1534" w:rsidRPr="00CD6474">
          <w:rPr>
            <w:webHidden/>
          </w:rPr>
          <w:fldChar w:fldCharType="begin"/>
        </w:r>
        <w:r w:rsidR="000D1534" w:rsidRPr="00CD6474">
          <w:rPr>
            <w:webHidden/>
          </w:rPr>
          <w:instrText xml:space="preserve"> PAGEREF _Toc162957782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301068FA" w14:textId="333E53CA"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83" w:history="1">
        <w:r w:rsidR="000D1534" w:rsidRPr="00CD6474">
          <w:rPr>
            <w:rStyle w:val="Hyperlink"/>
          </w:rPr>
          <w:t>2.4.5</w:t>
        </w:r>
        <w:r w:rsidR="000D1534" w:rsidRPr="00CD6474">
          <w:rPr>
            <w:rFonts w:eastAsiaTheme="minorEastAsia" w:cstheme="minorBidi"/>
            <w:kern w:val="2"/>
            <w:sz w:val="24"/>
            <w:szCs w:val="24"/>
            <w:lang w:eastAsia="de-CH"/>
            <w14:ligatures w14:val="standardContextual"/>
          </w:rPr>
          <w:tab/>
        </w:r>
        <w:r w:rsidR="000D1534" w:rsidRPr="00CD6474">
          <w:rPr>
            <w:rStyle w:val="Hyperlink"/>
          </w:rPr>
          <w:t>Dokumentation</w:t>
        </w:r>
        <w:r w:rsidR="000D1534" w:rsidRPr="00CD6474">
          <w:rPr>
            <w:webHidden/>
          </w:rPr>
          <w:tab/>
        </w:r>
        <w:r w:rsidR="000D1534" w:rsidRPr="00CD6474">
          <w:rPr>
            <w:webHidden/>
          </w:rPr>
          <w:fldChar w:fldCharType="begin"/>
        </w:r>
        <w:r w:rsidR="000D1534" w:rsidRPr="00CD6474">
          <w:rPr>
            <w:webHidden/>
          </w:rPr>
          <w:instrText xml:space="preserve"> PAGEREF _Toc162957783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00981AFC" w14:textId="7DBE359D"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84" w:history="1">
        <w:r w:rsidR="000D1534" w:rsidRPr="00CD6474">
          <w:rPr>
            <w:rStyle w:val="Hyperlink"/>
          </w:rPr>
          <w:t>2.4.6</w:t>
        </w:r>
        <w:r w:rsidR="000D1534" w:rsidRPr="00CD6474">
          <w:rPr>
            <w:rFonts w:eastAsiaTheme="minorEastAsia" w:cstheme="minorBidi"/>
            <w:kern w:val="2"/>
            <w:sz w:val="24"/>
            <w:szCs w:val="24"/>
            <w:lang w:eastAsia="de-CH"/>
            <w14:ligatures w14:val="standardContextual"/>
          </w:rPr>
          <w:tab/>
        </w:r>
        <w:r w:rsidR="000D1534" w:rsidRPr="00CD6474">
          <w:rPr>
            <w:rStyle w:val="Hyperlink"/>
          </w:rPr>
          <w:t>Organisation und Sicherung der Arbeitsergebnisse</w:t>
        </w:r>
        <w:r w:rsidR="000D1534" w:rsidRPr="00CD6474">
          <w:rPr>
            <w:webHidden/>
          </w:rPr>
          <w:tab/>
        </w:r>
        <w:r w:rsidR="000D1534" w:rsidRPr="00CD6474">
          <w:rPr>
            <w:webHidden/>
          </w:rPr>
          <w:fldChar w:fldCharType="begin"/>
        </w:r>
        <w:r w:rsidR="000D1534" w:rsidRPr="00CD6474">
          <w:rPr>
            <w:webHidden/>
          </w:rPr>
          <w:instrText xml:space="preserve"> PAGEREF _Toc162957784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664FF90E" w14:textId="3AAAED2A" w:rsidR="000D1534" w:rsidRPr="00CD6474" w:rsidRDefault="00782567">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785" w:history="1">
        <w:r w:rsidR="000D1534" w:rsidRPr="00CD6474">
          <w:rPr>
            <w:rStyle w:val="Hyperlink"/>
          </w:rPr>
          <w:t>3</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Projektplanung</w:t>
        </w:r>
        <w:r w:rsidR="000D1534" w:rsidRPr="00CD6474">
          <w:rPr>
            <w:webHidden/>
          </w:rPr>
          <w:tab/>
        </w:r>
        <w:r w:rsidR="000D1534" w:rsidRPr="00CD6474">
          <w:rPr>
            <w:webHidden/>
          </w:rPr>
          <w:fldChar w:fldCharType="begin"/>
        </w:r>
        <w:r w:rsidR="000D1534" w:rsidRPr="00CD6474">
          <w:rPr>
            <w:webHidden/>
          </w:rPr>
          <w:instrText xml:space="preserve"> PAGEREF _Toc162957785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2512812E" w14:textId="04567B68"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86" w:history="1">
        <w:r w:rsidR="000D1534" w:rsidRPr="00CD6474">
          <w:rPr>
            <w:rStyle w:val="Hyperlink"/>
            <w14:scene3d>
              <w14:camera w14:prst="orthographicFront"/>
              <w14:lightRig w14:rig="threePt" w14:dir="t">
                <w14:rot w14:lat="0" w14:lon="0" w14:rev="0"/>
              </w14:lightRig>
            </w14:scene3d>
          </w:rPr>
          <w:t>3.1</w:t>
        </w:r>
        <w:r w:rsidR="000D1534" w:rsidRPr="00CD6474">
          <w:rPr>
            <w:rFonts w:eastAsiaTheme="minorEastAsia" w:cstheme="minorBidi"/>
            <w:kern w:val="2"/>
            <w:sz w:val="24"/>
            <w:szCs w:val="24"/>
            <w:lang w:eastAsia="de-CH"/>
            <w14:ligatures w14:val="standardContextual"/>
          </w:rPr>
          <w:tab/>
        </w:r>
        <w:r w:rsidR="000D1534" w:rsidRPr="00CD6474">
          <w:rPr>
            <w:rStyle w:val="Hyperlink"/>
          </w:rPr>
          <w:t>Use Case</w:t>
        </w:r>
        <w:r w:rsidR="000D1534" w:rsidRPr="00CD6474">
          <w:rPr>
            <w:webHidden/>
          </w:rPr>
          <w:tab/>
        </w:r>
        <w:r w:rsidR="000D1534" w:rsidRPr="00CD6474">
          <w:rPr>
            <w:webHidden/>
          </w:rPr>
          <w:fldChar w:fldCharType="begin"/>
        </w:r>
        <w:r w:rsidR="000D1534" w:rsidRPr="00CD6474">
          <w:rPr>
            <w:webHidden/>
          </w:rPr>
          <w:instrText xml:space="preserve"> PAGEREF _Toc162957786 \h </w:instrText>
        </w:r>
        <w:r w:rsidR="000D1534" w:rsidRPr="00CD6474">
          <w:rPr>
            <w:webHidden/>
          </w:rPr>
        </w:r>
        <w:r w:rsidR="000D1534" w:rsidRPr="00CD6474">
          <w:rPr>
            <w:webHidden/>
          </w:rPr>
          <w:fldChar w:fldCharType="separate"/>
        </w:r>
        <w:r w:rsidR="000D1534" w:rsidRPr="00CD6474">
          <w:rPr>
            <w:webHidden/>
          </w:rPr>
          <w:t>15</w:t>
        </w:r>
        <w:r w:rsidR="000D1534" w:rsidRPr="00CD6474">
          <w:rPr>
            <w:webHidden/>
          </w:rPr>
          <w:fldChar w:fldCharType="end"/>
        </w:r>
      </w:hyperlink>
    </w:p>
    <w:p w14:paraId="51F280A6" w14:textId="50DF3D2D"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87" w:history="1">
        <w:r w:rsidR="000D1534" w:rsidRPr="00CD6474">
          <w:rPr>
            <w:rStyle w:val="Hyperlink"/>
            <w14:scene3d>
              <w14:camera w14:prst="orthographicFront"/>
              <w14:lightRig w14:rig="threePt" w14:dir="t">
                <w14:rot w14:lat="0" w14:lon="0" w14:rev="0"/>
              </w14:lightRig>
            </w14:scene3d>
          </w:rPr>
          <w:t>3.2</w:t>
        </w:r>
        <w:r w:rsidR="000D1534" w:rsidRPr="00CD6474">
          <w:rPr>
            <w:rFonts w:eastAsiaTheme="minorEastAsia" w:cstheme="minorBidi"/>
            <w:kern w:val="2"/>
            <w:sz w:val="24"/>
            <w:szCs w:val="24"/>
            <w:lang w:eastAsia="de-CH"/>
            <w14:ligatures w14:val="standardContextual"/>
          </w:rPr>
          <w:tab/>
        </w:r>
        <w:r w:rsidR="000D1534" w:rsidRPr="00CD6474">
          <w:rPr>
            <w:rStyle w:val="Hyperlink"/>
          </w:rPr>
          <w:t>Anforderungsliste</w:t>
        </w:r>
        <w:r w:rsidR="000D1534" w:rsidRPr="00CD6474">
          <w:rPr>
            <w:webHidden/>
          </w:rPr>
          <w:tab/>
        </w:r>
        <w:r w:rsidR="000D1534" w:rsidRPr="00CD6474">
          <w:rPr>
            <w:webHidden/>
          </w:rPr>
          <w:fldChar w:fldCharType="begin"/>
        </w:r>
        <w:r w:rsidR="000D1534" w:rsidRPr="00CD6474">
          <w:rPr>
            <w:webHidden/>
          </w:rPr>
          <w:instrText xml:space="preserve"> PAGEREF _Toc162957787 \h </w:instrText>
        </w:r>
        <w:r w:rsidR="000D1534" w:rsidRPr="00CD6474">
          <w:rPr>
            <w:webHidden/>
          </w:rPr>
        </w:r>
        <w:r w:rsidR="000D1534" w:rsidRPr="00CD6474">
          <w:rPr>
            <w:webHidden/>
          </w:rPr>
          <w:fldChar w:fldCharType="separate"/>
        </w:r>
        <w:r w:rsidR="000D1534" w:rsidRPr="00CD6474">
          <w:rPr>
            <w:webHidden/>
          </w:rPr>
          <w:t>16</w:t>
        </w:r>
        <w:r w:rsidR="000D1534" w:rsidRPr="00CD6474">
          <w:rPr>
            <w:webHidden/>
          </w:rPr>
          <w:fldChar w:fldCharType="end"/>
        </w:r>
      </w:hyperlink>
    </w:p>
    <w:p w14:paraId="5F3E5052" w14:textId="48358AF1"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88" w:history="1">
        <w:r w:rsidR="000D1534" w:rsidRPr="00CD6474">
          <w:rPr>
            <w:rStyle w:val="Hyperlink"/>
            <w14:scene3d>
              <w14:camera w14:prst="orthographicFront"/>
              <w14:lightRig w14:rig="threePt" w14:dir="t">
                <w14:rot w14:lat="0" w14:lon="0" w14:rev="0"/>
              </w14:lightRig>
            </w14:scene3d>
          </w:rPr>
          <w:t>3.3</w:t>
        </w:r>
        <w:r w:rsidR="000D1534" w:rsidRPr="00CD6474">
          <w:rPr>
            <w:rFonts w:eastAsiaTheme="minorEastAsia" w:cstheme="minorBidi"/>
            <w:kern w:val="2"/>
            <w:sz w:val="24"/>
            <w:szCs w:val="24"/>
            <w:lang w:eastAsia="de-CH"/>
            <w14:ligatures w14:val="standardContextual"/>
          </w:rPr>
          <w:tab/>
        </w:r>
        <w:r w:rsidR="000D1534" w:rsidRPr="00CD6474">
          <w:rPr>
            <w:rStyle w:val="Hyperlink"/>
          </w:rPr>
          <w:t>User Stories</w:t>
        </w:r>
        <w:r w:rsidR="000D1534" w:rsidRPr="00CD6474">
          <w:rPr>
            <w:webHidden/>
          </w:rPr>
          <w:tab/>
        </w:r>
        <w:r w:rsidR="000D1534" w:rsidRPr="00CD6474">
          <w:rPr>
            <w:webHidden/>
          </w:rPr>
          <w:fldChar w:fldCharType="begin"/>
        </w:r>
        <w:r w:rsidR="000D1534" w:rsidRPr="00CD6474">
          <w:rPr>
            <w:webHidden/>
          </w:rPr>
          <w:instrText xml:space="preserve"> PAGEREF _Toc162957788 \h </w:instrText>
        </w:r>
        <w:r w:rsidR="000D1534" w:rsidRPr="00CD6474">
          <w:rPr>
            <w:webHidden/>
          </w:rPr>
        </w:r>
        <w:r w:rsidR="000D1534" w:rsidRPr="00CD6474">
          <w:rPr>
            <w:webHidden/>
          </w:rPr>
          <w:fldChar w:fldCharType="separate"/>
        </w:r>
        <w:r w:rsidR="000D1534" w:rsidRPr="00CD6474">
          <w:rPr>
            <w:webHidden/>
          </w:rPr>
          <w:t>17</w:t>
        </w:r>
        <w:r w:rsidR="000D1534" w:rsidRPr="00CD6474">
          <w:rPr>
            <w:webHidden/>
          </w:rPr>
          <w:fldChar w:fldCharType="end"/>
        </w:r>
      </w:hyperlink>
    </w:p>
    <w:p w14:paraId="749C48D4" w14:textId="67F7C838"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89" w:history="1">
        <w:r w:rsidR="000D1534" w:rsidRPr="00CD6474">
          <w:rPr>
            <w:rStyle w:val="Hyperlink"/>
            <w14:scene3d>
              <w14:camera w14:prst="orthographicFront"/>
              <w14:lightRig w14:rig="threePt" w14:dir="t">
                <w14:rot w14:lat="0" w14:lon="0" w14:rev="0"/>
              </w14:lightRig>
            </w14:scene3d>
          </w:rPr>
          <w:t>3.4</w:t>
        </w:r>
        <w:r w:rsidR="000D1534" w:rsidRPr="00CD6474">
          <w:rPr>
            <w:rFonts w:eastAsiaTheme="minorEastAsia" w:cstheme="minorBidi"/>
            <w:kern w:val="2"/>
            <w:sz w:val="24"/>
            <w:szCs w:val="24"/>
            <w:lang w:eastAsia="de-CH"/>
            <w14:ligatures w14:val="standardContextual"/>
          </w:rPr>
          <w:tab/>
        </w:r>
        <w:r w:rsidR="000D1534" w:rsidRPr="00CD6474">
          <w:rPr>
            <w:rStyle w:val="Hyperlink"/>
          </w:rPr>
          <w:t>Risikoanalyse</w:t>
        </w:r>
        <w:r w:rsidR="000D1534" w:rsidRPr="00CD6474">
          <w:rPr>
            <w:webHidden/>
          </w:rPr>
          <w:tab/>
        </w:r>
        <w:r w:rsidR="000D1534" w:rsidRPr="00CD6474">
          <w:rPr>
            <w:webHidden/>
          </w:rPr>
          <w:fldChar w:fldCharType="begin"/>
        </w:r>
        <w:r w:rsidR="000D1534" w:rsidRPr="00CD6474">
          <w:rPr>
            <w:webHidden/>
          </w:rPr>
          <w:instrText xml:space="preserve"> PAGEREF _Toc162957789 \h </w:instrText>
        </w:r>
        <w:r w:rsidR="000D1534" w:rsidRPr="00CD6474">
          <w:rPr>
            <w:webHidden/>
          </w:rPr>
        </w:r>
        <w:r w:rsidR="000D1534" w:rsidRPr="00CD6474">
          <w:rPr>
            <w:webHidden/>
          </w:rPr>
          <w:fldChar w:fldCharType="separate"/>
        </w:r>
        <w:r w:rsidR="000D1534" w:rsidRPr="00CD6474">
          <w:rPr>
            <w:webHidden/>
          </w:rPr>
          <w:t>26</w:t>
        </w:r>
        <w:r w:rsidR="000D1534" w:rsidRPr="00CD6474">
          <w:rPr>
            <w:webHidden/>
          </w:rPr>
          <w:fldChar w:fldCharType="end"/>
        </w:r>
      </w:hyperlink>
    </w:p>
    <w:p w14:paraId="2AA2F490" w14:textId="726408A9"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0" w:history="1">
        <w:r w:rsidR="000D1534" w:rsidRPr="00CD6474">
          <w:rPr>
            <w:rStyle w:val="Hyperlink"/>
          </w:rPr>
          <w:t>3.4.1</w:t>
        </w:r>
        <w:r w:rsidR="000D1534" w:rsidRPr="00CD6474">
          <w:rPr>
            <w:rFonts w:eastAsiaTheme="minorEastAsia" w:cstheme="minorBidi"/>
            <w:kern w:val="2"/>
            <w:sz w:val="24"/>
            <w:szCs w:val="24"/>
            <w:lang w:eastAsia="de-CH"/>
            <w14:ligatures w14:val="standardContextual"/>
          </w:rPr>
          <w:tab/>
        </w:r>
        <w:r w:rsidR="000D1534" w:rsidRPr="00CD6474">
          <w:rPr>
            <w:rStyle w:val="Hyperlink"/>
          </w:rPr>
          <w:t>Motivationsverlust – R1</w:t>
        </w:r>
        <w:r w:rsidR="000D1534" w:rsidRPr="00CD6474">
          <w:rPr>
            <w:webHidden/>
          </w:rPr>
          <w:tab/>
        </w:r>
        <w:r w:rsidR="000D1534" w:rsidRPr="00CD6474">
          <w:rPr>
            <w:webHidden/>
          </w:rPr>
          <w:fldChar w:fldCharType="begin"/>
        </w:r>
        <w:r w:rsidR="000D1534" w:rsidRPr="00CD6474">
          <w:rPr>
            <w:webHidden/>
          </w:rPr>
          <w:instrText xml:space="preserve"> PAGEREF _Toc162957790 \h </w:instrText>
        </w:r>
        <w:r w:rsidR="000D1534" w:rsidRPr="00CD6474">
          <w:rPr>
            <w:webHidden/>
          </w:rPr>
        </w:r>
        <w:r w:rsidR="000D1534" w:rsidRPr="00CD6474">
          <w:rPr>
            <w:webHidden/>
          </w:rPr>
          <w:fldChar w:fldCharType="separate"/>
        </w:r>
        <w:r w:rsidR="000D1534" w:rsidRPr="00CD6474">
          <w:rPr>
            <w:webHidden/>
          </w:rPr>
          <w:t>26</w:t>
        </w:r>
        <w:r w:rsidR="000D1534" w:rsidRPr="00CD6474">
          <w:rPr>
            <w:webHidden/>
          </w:rPr>
          <w:fldChar w:fldCharType="end"/>
        </w:r>
      </w:hyperlink>
    </w:p>
    <w:p w14:paraId="488D026B" w14:textId="5AF71D54"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1" w:history="1">
        <w:r w:rsidR="000D1534" w:rsidRPr="00CD6474">
          <w:rPr>
            <w:rStyle w:val="Hyperlink"/>
          </w:rPr>
          <w:t>3.4.2</w:t>
        </w:r>
        <w:r w:rsidR="000D1534" w:rsidRPr="00CD6474">
          <w:rPr>
            <w:rFonts w:eastAsiaTheme="minorEastAsia" w:cstheme="minorBidi"/>
            <w:kern w:val="2"/>
            <w:sz w:val="24"/>
            <w:szCs w:val="24"/>
            <w:lang w:eastAsia="de-CH"/>
            <w14:ligatures w14:val="standardContextual"/>
          </w:rPr>
          <w:tab/>
        </w:r>
        <w:r w:rsidR="000D1534" w:rsidRPr="00CD6474">
          <w:rPr>
            <w:rStyle w:val="Hyperlink"/>
          </w:rPr>
          <w:t>Unfall – R2</w:t>
        </w:r>
        <w:r w:rsidR="000D1534" w:rsidRPr="00CD6474">
          <w:rPr>
            <w:webHidden/>
          </w:rPr>
          <w:tab/>
        </w:r>
        <w:r w:rsidR="000D1534" w:rsidRPr="00CD6474">
          <w:rPr>
            <w:webHidden/>
          </w:rPr>
          <w:fldChar w:fldCharType="begin"/>
        </w:r>
        <w:r w:rsidR="000D1534" w:rsidRPr="00CD6474">
          <w:rPr>
            <w:webHidden/>
          </w:rPr>
          <w:instrText xml:space="preserve"> PAGEREF _Toc162957791 \h </w:instrText>
        </w:r>
        <w:r w:rsidR="000D1534" w:rsidRPr="00CD6474">
          <w:rPr>
            <w:webHidden/>
          </w:rPr>
        </w:r>
        <w:r w:rsidR="000D1534" w:rsidRPr="00CD6474">
          <w:rPr>
            <w:webHidden/>
          </w:rPr>
          <w:fldChar w:fldCharType="separate"/>
        </w:r>
        <w:r w:rsidR="000D1534" w:rsidRPr="00CD6474">
          <w:rPr>
            <w:webHidden/>
          </w:rPr>
          <w:t>26</w:t>
        </w:r>
        <w:r w:rsidR="000D1534" w:rsidRPr="00CD6474">
          <w:rPr>
            <w:webHidden/>
          </w:rPr>
          <w:fldChar w:fldCharType="end"/>
        </w:r>
      </w:hyperlink>
    </w:p>
    <w:p w14:paraId="64A28EFF" w14:textId="1C9B3D57"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2" w:history="1">
        <w:r w:rsidR="000D1534" w:rsidRPr="00CD6474">
          <w:rPr>
            <w:rStyle w:val="Hyperlink"/>
          </w:rPr>
          <w:t>3.4.3</w:t>
        </w:r>
        <w:r w:rsidR="000D1534" w:rsidRPr="00CD6474">
          <w:rPr>
            <w:rFonts w:eastAsiaTheme="minorEastAsia" w:cstheme="minorBidi"/>
            <w:kern w:val="2"/>
            <w:sz w:val="24"/>
            <w:szCs w:val="24"/>
            <w:lang w:eastAsia="de-CH"/>
            <w14:ligatures w14:val="standardContextual"/>
          </w:rPr>
          <w:tab/>
        </w:r>
        <w:r w:rsidR="000D1534" w:rsidRPr="00CD6474">
          <w:rPr>
            <w:rStyle w:val="Hyperlink"/>
          </w:rPr>
          <w:t>Krankheit – R3</w:t>
        </w:r>
        <w:r w:rsidR="000D1534" w:rsidRPr="00CD6474">
          <w:rPr>
            <w:webHidden/>
          </w:rPr>
          <w:tab/>
        </w:r>
        <w:r w:rsidR="000D1534" w:rsidRPr="00CD6474">
          <w:rPr>
            <w:webHidden/>
          </w:rPr>
          <w:fldChar w:fldCharType="begin"/>
        </w:r>
        <w:r w:rsidR="000D1534" w:rsidRPr="00CD6474">
          <w:rPr>
            <w:webHidden/>
          </w:rPr>
          <w:instrText xml:space="preserve"> PAGEREF _Toc162957792 \h </w:instrText>
        </w:r>
        <w:r w:rsidR="000D1534" w:rsidRPr="00CD6474">
          <w:rPr>
            <w:webHidden/>
          </w:rPr>
        </w:r>
        <w:r w:rsidR="000D1534" w:rsidRPr="00CD6474">
          <w:rPr>
            <w:webHidden/>
          </w:rPr>
          <w:fldChar w:fldCharType="separate"/>
        </w:r>
        <w:r w:rsidR="000D1534" w:rsidRPr="00CD6474">
          <w:rPr>
            <w:webHidden/>
          </w:rPr>
          <w:t>27</w:t>
        </w:r>
        <w:r w:rsidR="000D1534" w:rsidRPr="00CD6474">
          <w:rPr>
            <w:webHidden/>
          </w:rPr>
          <w:fldChar w:fldCharType="end"/>
        </w:r>
      </w:hyperlink>
    </w:p>
    <w:p w14:paraId="4B54BB75" w14:textId="618FFC68"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3" w:history="1">
        <w:r w:rsidR="000D1534" w:rsidRPr="00CD6474">
          <w:rPr>
            <w:rStyle w:val="Hyperlink"/>
          </w:rPr>
          <w:t>3.4.4</w:t>
        </w:r>
        <w:r w:rsidR="000D1534" w:rsidRPr="00CD6474">
          <w:rPr>
            <w:rFonts w:eastAsiaTheme="minorEastAsia" w:cstheme="minorBidi"/>
            <w:kern w:val="2"/>
            <w:sz w:val="24"/>
            <w:szCs w:val="24"/>
            <w:lang w:eastAsia="de-CH"/>
            <w14:ligatures w14:val="standardContextual"/>
          </w:rPr>
          <w:tab/>
        </w:r>
        <w:r w:rsidR="000D1534" w:rsidRPr="00CD6474">
          <w:rPr>
            <w:rStyle w:val="Hyperlink"/>
          </w:rPr>
          <w:t>Technische Störung (Verlust Laptop, Datenverlust) – R4</w:t>
        </w:r>
        <w:r w:rsidR="000D1534" w:rsidRPr="00CD6474">
          <w:rPr>
            <w:webHidden/>
          </w:rPr>
          <w:tab/>
        </w:r>
        <w:r w:rsidR="000D1534" w:rsidRPr="00CD6474">
          <w:rPr>
            <w:webHidden/>
          </w:rPr>
          <w:fldChar w:fldCharType="begin"/>
        </w:r>
        <w:r w:rsidR="000D1534" w:rsidRPr="00CD6474">
          <w:rPr>
            <w:webHidden/>
          </w:rPr>
          <w:instrText xml:space="preserve"> PAGEREF _Toc162957793 \h </w:instrText>
        </w:r>
        <w:r w:rsidR="000D1534" w:rsidRPr="00CD6474">
          <w:rPr>
            <w:webHidden/>
          </w:rPr>
        </w:r>
        <w:r w:rsidR="000D1534" w:rsidRPr="00CD6474">
          <w:rPr>
            <w:webHidden/>
          </w:rPr>
          <w:fldChar w:fldCharType="separate"/>
        </w:r>
        <w:r w:rsidR="000D1534" w:rsidRPr="00CD6474">
          <w:rPr>
            <w:webHidden/>
          </w:rPr>
          <w:t>27</w:t>
        </w:r>
        <w:r w:rsidR="000D1534" w:rsidRPr="00CD6474">
          <w:rPr>
            <w:webHidden/>
          </w:rPr>
          <w:fldChar w:fldCharType="end"/>
        </w:r>
      </w:hyperlink>
    </w:p>
    <w:p w14:paraId="0CA843C9" w14:textId="029F72EA"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4" w:history="1">
        <w:r w:rsidR="000D1534" w:rsidRPr="00CD6474">
          <w:rPr>
            <w:rStyle w:val="Hyperlink"/>
          </w:rPr>
          <w:t>3.4.5</w:t>
        </w:r>
        <w:r w:rsidR="000D1534" w:rsidRPr="00CD6474">
          <w:rPr>
            <w:rFonts w:eastAsiaTheme="minorEastAsia" w:cstheme="minorBidi"/>
            <w:kern w:val="2"/>
            <w:sz w:val="24"/>
            <w:szCs w:val="24"/>
            <w:lang w:eastAsia="de-CH"/>
            <w14:ligatures w14:val="standardContextual"/>
          </w:rPr>
          <w:tab/>
        </w:r>
        <w:r w:rsidR="000D1534" w:rsidRPr="00CD6474">
          <w:rPr>
            <w:rStyle w:val="Hyperlink"/>
          </w:rPr>
          <w:t>Zeitplan verschätzt – R5</w:t>
        </w:r>
        <w:r w:rsidR="000D1534" w:rsidRPr="00CD6474">
          <w:rPr>
            <w:webHidden/>
          </w:rPr>
          <w:tab/>
        </w:r>
        <w:r w:rsidR="000D1534" w:rsidRPr="00CD6474">
          <w:rPr>
            <w:webHidden/>
          </w:rPr>
          <w:fldChar w:fldCharType="begin"/>
        </w:r>
        <w:r w:rsidR="000D1534" w:rsidRPr="00CD6474">
          <w:rPr>
            <w:webHidden/>
          </w:rPr>
          <w:instrText xml:space="preserve"> PAGEREF _Toc162957794 \h </w:instrText>
        </w:r>
        <w:r w:rsidR="000D1534" w:rsidRPr="00CD6474">
          <w:rPr>
            <w:webHidden/>
          </w:rPr>
        </w:r>
        <w:r w:rsidR="000D1534" w:rsidRPr="00CD6474">
          <w:rPr>
            <w:webHidden/>
          </w:rPr>
          <w:fldChar w:fldCharType="separate"/>
        </w:r>
        <w:r w:rsidR="000D1534" w:rsidRPr="00CD6474">
          <w:rPr>
            <w:webHidden/>
          </w:rPr>
          <w:t>28</w:t>
        </w:r>
        <w:r w:rsidR="000D1534" w:rsidRPr="00CD6474">
          <w:rPr>
            <w:webHidden/>
          </w:rPr>
          <w:fldChar w:fldCharType="end"/>
        </w:r>
      </w:hyperlink>
    </w:p>
    <w:p w14:paraId="2E3D260D" w14:textId="40437191"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95" w:history="1">
        <w:r w:rsidR="000D1534" w:rsidRPr="00CD6474">
          <w:rPr>
            <w:rStyle w:val="Hyperlink"/>
            <w14:scene3d>
              <w14:camera w14:prst="orthographicFront"/>
              <w14:lightRig w14:rig="threePt" w14:dir="t">
                <w14:rot w14:lat="0" w14:lon="0" w14:rev="0"/>
              </w14:lightRig>
            </w14:scene3d>
          </w:rPr>
          <w:t>3.5</w:t>
        </w:r>
        <w:r w:rsidR="000D1534" w:rsidRPr="00CD6474">
          <w:rPr>
            <w:rFonts w:eastAsiaTheme="minorEastAsia" w:cstheme="minorBidi"/>
            <w:kern w:val="2"/>
            <w:sz w:val="24"/>
            <w:szCs w:val="24"/>
            <w:lang w:eastAsia="de-CH"/>
            <w14:ligatures w14:val="standardContextual"/>
          </w:rPr>
          <w:tab/>
        </w:r>
        <w:r w:rsidR="000D1534" w:rsidRPr="00CD6474">
          <w:rPr>
            <w:rStyle w:val="Hyperlink"/>
          </w:rPr>
          <w:t>Machbarkeit</w:t>
        </w:r>
        <w:r w:rsidR="000D1534" w:rsidRPr="00CD6474">
          <w:rPr>
            <w:webHidden/>
          </w:rPr>
          <w:tab/>
        </w:r>
        <w:r w:rsidR="000D1534" w:rsidRPr="00CD6474">
          <w:rPr>
            <w:webHidden/>
          </w:rPr>
          <w:fldChar w:fldCharType="begin"/>
        </w:r>
        <w:r w:rsidR="000D1534" w:rsidRPr="00CD6474">
          <w:rPr>
            <w:webHidden/>
          </w:rPr>
          <w:instrText xml:space="preserve"> PAGEREF _Toc162957795 \h </w:instrText>
        </w:r>
        <w:r w:rsidR="000D1534" w:rsidRPr="00CD6474">
          <w:rPr>
            <w:webHidden/>
          </w:rPr>
        </w:r>
        <w:r w:rsidR="000D1534" w:rsidRPr="00CD6474">
          <w:rPr>
            <w:webHidden/>
          </w:rPr>
          <w:fldChar w:fldCharType="separate"/>
        </w:r>
        <w:r w:rsidR="000D1534" w:rsidRPr="00CD6474">
          <w:rPr>
            <w:webHidden/>
          </w:rPr>
          <w:t>29</w:t>
        </w:r>
        <w:r w:rsidR="000D1534" w:rsidRPr="00CD6474">
          <w:rPr>
            <w:webHidden/>
          </w:rPr>
          <w:fldChar w:fldCharType="end"/>
        </w:r>
      </w:hyperlink>
    </w:p>
    <w:p w14:paraId="7AE984C1" w14:textId="48AB7368"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796" w:history="1">
        <w:r w:rsidR="000D1534" w:rsidRPr="00CD6474">
          <w:rPr>
            <w:rStyle w:val="Hyperlink"/>
            <w14:scene3d>
              <w14:camera w14:prst="orthographicFront"/>
              <w14:lightRig w14:rig="threePt" w14:dir="t">
                <w14:rot w14:lat="0" w14:lon="0" w14:rev="0"/>
              </w14:lightRig>
            </w14:scene3d>
          </w:rPr>
          <w:t>3.6</w:t>
        </w:r>
        <w:r w:rsidR="000D1534" w:rsidRPr="00CD6474">
          <w:rPr>
            <w:rFonts w:eastAsiaTheme="minorEastAsia" w:cstheme="minorBidi"/>
            <w:kern w:val="2"/>
            <w:sz w:val="24"/>
            <w:szCs w:val="24"/>
            <w:lang w:eastAsia="de-CH"/>
            <w14:ligatures w14:val="standardContextual"/>
          </w:rPr>
          <w:tab/>
        </w:r>
        <w:r w:rsidR="000D1534" w:rsidRPr="00CD6474">
          <w:rPr>
            <w:rStyle w:val="Hyperlink"/>
          </w:rPr>
          <w:t>Zeitplan</w:t>
        </w:r>
        <w:r w:rsidR="000D1534" w:rsidRPr="00CD6474">
          <w:rPr>
            <w:webHidden/>
          </w:rPr>
          <w:tab/>
        </w:r>
        <w:r w:rsidR="000D1534" w:rsidRPr="00CD6474">
          <w:rPr>
            <w:webHidden/>
          </w:rPr>
          <w:fldChar w:fldCharType="begin"/>
        </w:r>
        <w:r w:rsidR="000D1534" w:rsidRPr="00CD6474">
          <w:rPr>
            <w:webHidden/>
          </w:rPr>
          <w:instrText xml:space="preserve"> PAGEREF _Toc162957796 \h </w:instrText>
        </w:r>
        <w:r w:rsidR="000D1534" w:rsidRPr="00CD6474">
          <w:rPr>
            <w:webHidden/>
          </w:rPr>
        </w:r>
        <w:r w:rsidR="000D1534" w:rsidRPr="00CD6474">
          <w:rPr>
            <w:webHidden/>
          </w:rPr>
          <w:fldChar w:fldCharType="separate"/>
        </w:r>
        <w:r w:rsidR="000D1534" w:rsidRPr="00CD6474">
          <w:rPr>
            <w:webHidden/>
          </w:rPr>
          <w:t>29</w:t>
        </w:r>
        <w:r w:rsidR="000D1534" w:rsidRPr="00CD6474">
          <w:rPr>
            <w:webHidden/>
          </w:rPr>
          <w:fldChar w:fldCharType="end"/>
        </w:r>
      </w:hyperlink>
    </w:p>
    <w:p w14:paraId="6B96DD9E" w14:textId="559CAEB6"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7" w:history="1">
        <w:r w:rsidR="000D1534" w:rsidRPr="00CD6474">
          <w:rPr>
            <w:rStyle w:val="Hyperlink"/>
          </w:rPr>
          <w:t>3.6.1</w:t>
        </w:r>
        <w:r w:rsidR="000D1534" w:rsidRPr="00CD6474">
          <w:rPr>
            <w:rFonts w:eastAsiaTheme="minorEastAsia" w:cstheme="minorBidi"/>
            <w:kern w:val="2"/>
            <w:sz w:val="24"/>
            <w:szCs w:val="24"/>
            <w:lang w:eastAsia="de-CH"/>
            <w14:ligatures w14:val="standardContextual"/>
          </w:rPr>
          <w:tab/>
        </w:r>
        <w:r w:rsidR="000D1534" w:rsidRPr="00CD6474">
          <w:rPr>
            <w:rStyle w:val="Hyperlink"/>
          </w:rPr>
          <w:t>Soll-Ist-Vergleich</w:t>
        </w:r>
        <w:r w:rsidR="000D1534" w:rsidRPr="00CD6474">
          <w:rPr>
            <w:webHidden/>
          </w:rPr>
          <w:tab/>
        </w:r>
        <w:r w:rsidR="000D1534" w:rsidRPr="00CD6474">
          <w:rPr>
            <w:webHidden/>
          </w:rPr>
          <w:fldChar w:fldCharType="begin"/>
        </w:r>
        <w:r w:rsidR="000D1534" w:rsidRPr="00CD6474">
          <w:rPr>
            <w:webHidden/>
          </w:rPr>
          <w:instrText xml:space="preserve"> PAGEREF _Toc162957797 \h </w:instrText>
        </w:r>
        <w:r w:rsidR="000D1534" w:rsidRPr="00CD6474">
          <w:rPr>
            <w:webHidden/>
          </w:rPr>
        </w:r>
        <w:r w:rsidR="000D1534" w:rsidRPr="00CD6474">
          <w:rPr>
            <w:webHidden/>
          </w:rPr>
          <w:fldChar w:fldCharType="separate"/>
        </w:r>
        <w:r w:rsidR="000D1534" w:rsidRPr="00CD6474">
          <w:rPr>
            <w:webHidden/>
          </w:rPr>
          <w:t>29</w:t>
        </w:r>
        <w:r w:rsidR="000D1534" w:rsidRPr="00CD6474">
          <w:rPr>
            <w:webHidden/>
          </w:rPr>
          <w:fldChar w:fldCharType="end"/>
        </w:r>
      </w:hyperlink>
    </w:p>
    <w:p w14:paraId="15C0D9D5" w14:textId="1DCB91B5"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798" w:history="1">
        <w:r w:rsidR="000D1534" w:rsidRPr="00CD6474">
          <w:rPr>
            <w:rStyle w:val="Hyperlink"/>
          </w:rPr>
          <w:t>3.6.2</w:t>
        </w:r>
        <w:r w:rsidR="000D1534" w:rsidRPr="00CD6474">
          <w:rPr>
            <w:rFonts w:eastAsiaTheme="minorEastAsia" w:cstheme="minorBidi"/>
            <w:kern w:val="2"/>
            <w:sz w:val="24"/>
            <w:szCs w:val="24"/>
            <w:lang w:eastAsia="de-CH"/>
            <w14:ligatures w14:val="standardContextual"/>
          </w:rPr>
          <w:tab/>
        </w:r>
        <w:r w:rsidR="000D1534" w:rsidRPr="00CD6474">
          <w:rPr>
            <w:rStyle w:val="Hyperlink"/>
          </w:rPr>
          <w:t>Fazit</w:t>
        </w:r>
        <w:r w:rsidR="000D1534" w:rsidRPr="00CD6474">
          <w:rPr>
            <w:webHidden/>
          </w:rPr>
          <w:tab/>
        </w:r>
        <w:r w:rsidR="000D1534" w:rsidRPr="00CD6474">
          <w:rPr>
            <w:webHidden/>
          </w:rPr>
          <w:fldChar w:fldCharType="begin"/>
        </w:r>
        <w:r w:rsidR="000D1534" w:rsidRPr="00CD6474">
          <w:rPr>
            <w:webHidden/>
          </w:rPr>
          <w:instrText xml:space="preserve"> PAGEREF _Toc162957798 \h </w:instrText>
        </w:r>
        <w:r w:rsidR="000D1534" w:rsidRPr="00CD6474">
          <w:rPr>
            <w:webHidden/>
          </w:rPr>
        </w:r>
        <w:r w:rsidR="000D1534" w:rsidRPr="00CD6474">
          <w:rPr>
            <w:webHidden/>
          </w:rPr>
          <w:fldChar w:fldCharType="separate"/>
        </w:r>
        <w:r w:rsidR="000D1534" w:rsidRPr="00CD6474">
          <w:rPr>
            <w:webHidden/>
          </w:rPr>
          <w:t>30</w:t>
        </w:r>
        <w:r w:rsidR="000D1534" w:rsidRPr="00CD6474">
          <w:rPr>
            <w:webHidden/>
          </w:rPr>
          <w:fldChar w:fldCharType="end"/>
        </w:r>
      </w:hyperlink>
    </w:p>
    <w:p w14:paraId="2271755B" w14:textId="4EA764F0" w:rsidR="000D1534" w:rsidRPr="00CD6474" w:rsidRDefault="00782567">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799" w:history="1">
        <w:r w:rsidR="000D1534" w:rsidRPr="00CD6474">
          <w:rPr>
            <w:rStyle w:val="Hyperlink"/>
          </w:rPr>
          <w:t>4</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Arbeitsjournal</w:t>
        </w:r>
        <w:r w:rsidR="000D1534" w:rsidRPr="00CD6474">
          <w:rPr>
            <w:webHidden/>
          </w:rPr>
          <w:tab/>
        </w:r>
        <w:r w:rsidR="000D1534" w:rsidRPr="00CD6474">
          <w:rPr>
            <w:webHidden/>
          </w:rPr>
          <w:fldChar w:fldCharType="begin"/>
        </w:r>
        <w:r w:rsidR="000D1534" w:rsidRPr="00CD6474">
          <w:rPr>
            <w:webHidden/>
          </w:rPr>
          <w:instrText xml:space="preserve"> PAGEREF _Toc162957799 \h </w:instrText>
        </w:r>
        <w:r w:rsidR="000D1534" w:rsidRPr="00CD6474">
          <w:rPr>
            <w:webHidden/>
          </w:rPr>
        </w:r>
        <w:r w:rsidR="000D1534" w:rsidRPr="00CD6474">
          <w:rPr>
            <w:webHidden/>
          </w:rPr>
          <w:fldChar w:fldCharType="separate"/>
        </w:r>
        <w:r w:rsidR="000D1534" w:rsidRPr="00CD6474">
          <w:rPr>
            <w:webHidden/>
          </w:rPr>
          <w:t>31</w:t>
        </w:r>
        <w:r w:rsidR="000D1534" w:rsidRPr="00CD6474">
          <w:rPr>
            <w:webHidden/>
          </w:rPr>
          <w:fldChar w:fldCharType="end"/>
        </w:r>
      </w:hyperlink>
    </w:p>
    <w:p w14:paraId="75AFE7A4" w14:textId="1249EAFE"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0" w:history="1">
        <w:r w:rsidR="000D1534" w:rsidRPr="00CD6474">
          <w:rPr>
            <w:rStyle w:val="Hyperlink"/>
            <w14:scene3d>
              <w14:camera w14:prst="orthographicFront"/>
              <w14:lightRig w14:rig="threePt" w14:dir="t">
                <w14:rot w14:lat="0" w14:lon="0" w14:rev="0"/>
              </w14:lightRig>
            </w14:scene3d>
          </w:rPr>
          <w:t>4.1</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1 – Projektplanung (Teil 1)</w:t>
        </w:r>
        <w:r w:rsidR="000D1534" w:rsidRPr="00CD6474">
          <w:rPr>
            <w:webHidden/>
          </w:rPr>
          <w:tab/>
        </w:r>
        <w:r w:rsidR="000D1534" w:rsidRPr="00CD6474">
          <w:rPr>
            <w:webHidden/>
          </w:rPr>
          <w:fldChar w:fldCharType="begin"/>
        </w:r>
        <w:r w:rsidR="000D1534" w:rsidRPr="00CD6474">
          <w:rPr>
            <w:webHidden/>
          </w:rPr>
          <w:instrText xml:space="preserve"> PAGEREF _Toc162957800 \h </w:instrText>
        </w:r>
        <w:r w:rsidR="000D1534" w:rsidRPr="00CD6474">
          <w:rPr>
            <w:webHidden/>
          </w:rPr>
        </w:r>
        <w:r w:rsidR="000D1534" w:rsidRPr="00CD6474">
          <w:rPr>
            <w:webHidden/>
          </w:rPr>
          <w:fldChar w:fldCharType="separate"/>
        </w:r>
        <w:r w:rsidR="000D1534" w:rsidRPr="00CD6474">
          <w:rPr>
            <w:webHidden/>
          </w:rPr>
          <w:t>31</w:t>
        </w:r>
        <w:r w:rsidR="000D1534" w:rsidRPr="00CD6474">
          <w:rPr>
            <w:webHidden/>
          </w:rPr>
          <w:fldChar w:fldCharType="end"/>
        </w:r>
      </w:hyperlink>
    </w:p>
    <w:p w14:paraId="785678A2" w14:textId="63B1A6B4"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1" w:history="1">
        <w:r w:rsidR="000D1534" w:rsidRPr="00CD6474">
          <w:rPr>
            <w:rStyle w:val="Hyperlink"/>
            <w14:scene3d>
              <w14:camera w14:prst="orthographicFront"/>
              <w14:lightRig w14:rig="threePt" w14:dir="t">
                <w14:rot w14:lat="0" w14:lon="0" w14:rev="0"/>
              </w14:lightRig>
            </w14:scene3d>
          </w:rPr>
          <w:t>4.2</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2 – Projektplanung (Teil 2)</w:t>
        </w:r>
        <w:r w:rsidR="000D1534" w:rsidRPr="00CD6474">
          <w:rPr>
            <w:webHidden/>
          </w:rPr>
          <w:tab/>
        </w:r>
        <w:r w:rsidR="000D1534" w:rsidRPr="00CD6474">
          <w:rPr>
            <w:webHidden/>
          </w:rPr>
          <w:fldChar w:fldCharType="begin"/>
        </w:r>
        <w:r w:rsidR="000D1534" w:rsidRPr="00CD6474">
          <w:rPr>
            <w:webHidden/>
          </w:rPr>
          <w:instrText xml:space="preserve"> PAGEREF _Toc162957801 \h </w:instrText>
        </w:r>
        <w:r w:rsidR="000D1534" w:rsidRPr="00CD6474">
          <w:rPr>
            <w:webHidden/>
          </w:rPr>
        </w:r>
        <w:r w:rsidR="000D1534" w:rsidRPr="00CD6474">
          <w:rPr>
            <w:webHidden/>
          </w:rPr>
          <w:fldChar w:fldCharType="separate"/>
        </w:r>
        <w:r w:rsidR="000D1534" w:rsidRPr="00CD6474">
          <w:rPr>
            <w:webHidden/>
          </w:rPr>
          <w:t>33</w:t>
        </w:r>
        <w:r w:rsidR="000D1534" w:rsidRPr="00CD6474">
          <w:rPr>
            <w:webHidden/>
          </w:rPr>
          <w:fldChar w:fldCharType="end"/>
        </w:r>
      </w:hyperlink>
    </w:p>
    <w:p w14:paraId="285EDB02" w14:textId="5C7E848E"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2" w:history="1">
        <w:r w:rsidR="000D1534" w:rsidRPr="00CD6474">
          <w:rPr>
            <w:rStyle w:val="Hyperlink"/>
            <w14:scene3d>
              <w14:camera w14:prst="orthographicFront"/>
              <w14:lightRig w14:rig="threePt" w14:dir="t">
                <w14:rot w14:lat="0" w14:lon="0" w14:rev="0"/>
              </w14:lightRig>
            </w14:scene3d>
          </w:rPr>
          <w:t>4.3</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3 – Projektplanung (Teil 3) und Projektinitialisierung</w:t>
        </w:r>
        <w:r w:rsidR="000D1534" w:rsidRPr="00CD6474">
          <w:rPr>
            <w:webHidden/>
          </w:rPr>
          <w:tab/>
        </w:r>
        <w:r w:rsidR="000D1534" w:rsidRPr="00CD6474">
          <w:rPr>
            <w:webHidden/>
          </w:rPr>
          <w:fldChar w:fldCharType="begin"/>
        </w:r>
        <w:r w:rsidR="000D1534" w:rsidRPr="00CD6474">
          <w:rPr>
            <w:webHidden/>
          </w:rPr>
          <w:instrText xml:space="preserve"> PAGEREF _Toc162957802 \h </w:instrText>
        </w:r>
        <w:r w:rsidR="000D1534" w:rsidRPr="00CD6474">
          <w:rPr>
            <w:webHidden/>
          </w:rPr>
        </w:r>
        <w:r w:rsidR="000D1534" w:rsidRPr="00CD6474">
          <w:rPr>
            <w:webHidden/>
          </w:rPr>
          <w:fldChar w:fldCharType="separate"/>
        </w:r>
        <w:r w:rsidR="000D1534" w:rsidRPr="00CD6474">
          <w:rPr>
            <w:webHidden/>
          </w:rPr>
          <w:t>34</w:t>
        </w:r>
        <w:r w:rsidR="000D1534" w:rsidRPr="00CD6474">
          <w:rPr>
            <w:webHidden/>
          </w:rPr>
          <w:fldChar w:fldCharType="end"/>
        </w:r>
      </w:hyperlink>
    </w:p>
    <w:p w14:paraId="5A04B4D1" w14:textId="6A76FA36"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3" w:history="1">
        <w:r w:rsidR="000D1534" w:rsidRPr="00CD6474">
          <w:rPr>
            <w:rStyle w:val="Hyperlink"/>
            <w14:scene3d>
              <w14:camera w14:prst="orthographicFront"/>
              <w14:lightRig w14:rig="threePt" w14:dir="t">
                <w14:rot w14:lat="0" w14:lon="0" w14:rev="0"/>
              </w14:lightRig>
            </w14:scene3d>
          </w:rPr>
          <w:t>4.4</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4 – Erste API-Abfragen</w:t>
        </w:r>
        <w:r w:rsidR="000D1534" w:rsidRPr="00CD6474">
          <w:rPr>
            <w:webHidden/>
          </w:rPr>
          <w:tab/>
        </w:r>
        <w:r w:rsidR="000D1534" w:rsidRPr="00CD6474">
          <w:rPr>
            <w:webHidden/>
          </w:rPr>
          <w:fldChar w:fldCharType="begin"/>
        </w:r>
        <w:r w:rsidR="000D1534" w:rsidRPr="00CD6474">
          <w:rPr>
            <w:webHidden/>
          </w:rPr>
          <w:instrText xml:space="preserve"> PAGEREF _Toc162957803 \h </w:instrText>
        </w:r>
        <w:r w:rsidR="000D1534" w:rsidRPr="00CD6474">
          <w:rPr>
            <w:webHidden/>
          </w:rPr>
        </w:r>
        <w:r w:rsidR="000D1534" w:rsidRPr="00CD6474">
          <w:rPr>
            <w:webHidden/>
          </w:rPr>
          <w:fldChar w:fldCharType="separate"/>
        </w:r>
        <w:r w:rsidR="000D1534" w:rsidRPr="00CD6474">
          <w:rPr>
            <w:webHidden/>
          </w:rPr>
          <w:t>36</w:t>
        </w:r>
        <w:r w:rsidR="000D1534" w:rsidRPr="00CD6474">
          <w:rPr>
            <w:webHidden/>
          </w:rPr>
          <w:fldChar w:fldCharType="end"/>
        </w:r>
      </w:hyperlink>
    </w:p>
    <w:p w14:paraId="01998EA5" w14:textId="1BF3D7F7"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4" w:history="1">
        <w:r w:rsidR="000D1534" w:rsidRPr="00CD6474">
          <w:rPr>
            <w:rStyle w:val="Hyperlink"/>
            <w14:scene3d>
              <w14:camera w14:prst="orthographicFront"/>
              <w14:lightRig w14:rig="threePt" w14:dir="t">
                <w14:rot w14:lat="0" w14:lon="0" w14:rev="0"/>
              </w14:lightRig>
            </w14:scene3d>
          </w:rPr>
          <w:t>4.5</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5 – Datenbank Einträge und Logging</w:t>
        </w:r>
        <w:r w:rsidR="000D1534" w:rsidRPr="00CD6474">
          <w:rPr>
            <w:webHidden/>
          </w:rPr>
          <w:tab/>
        </w:r>
        <w:r w:rsidR="000D1534" w:rsidRPr="00CD6474">
          <w:rPr>
            <w:webHidden/>
          </w:rPr>
          <w:fldChar w:fldCharType="begin"/>
        </w:r>
        <w:r w:rsidR="000D1534" w:rsidRPr="00CD6474">
          <w:rPr>
            <w:webHidden/>
          </w:rPr>
          <w:instrText xml:space="preserve"> PAGEREF _Toc162957804 \h </w:instrText>
        </w:r>
        <w:r w:rsidR="000D1534" w:rsidRPr="00CD6474">
          <w:rPr>
            <w:webHidden/>
          </w:rPr>
        </w:r>
        <w:r w:rsidR="000D1534" w:rsidRPr="00CD6474">
          <w:rPr>
            <w:webHidden/>
          </w:rPr>
          <w:fldChar w:fldCharType="separate"/>
        </w:r>
        <w:r w:rsidR="000D1534" w:rsidRPr="00CD6474">
          <w:rPr>
            <w:webHidden/>
          </w:rPr>
          <w:t>38</w:t>
        </w:r>
        <w:r w:rsidR="000D1534" w:rsidRPr="00CD6474">
          <w:rPr>
            <w:webHidden/>
          </w:rPr>
          <w:fldChar w:fldCharType="end"/>
        </w:r>
      </w:hyperlink>
    </w:p>
    <w:p w14:paraId="7B0205D0" w14:textId="351EC40C"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5" w:history="1">
        <w:r w:rsidR="000D1534" w:rsidRPr="00CD6474">
          <w:rPr>
            <w:rStyle w:val="Hyperlink"/>
            <w14:scene3d>
              <w14:camera w14:prst="orthographicFront"/>
              <w14:lightRig w14:rig="threePt" w14:dir="t">
                <w14:rot w14:lat="0" w14:lon="0" w14:rev="0"/>
              </w14:lightRig>
            </w14:scene3d>
          </w:rPr>
          <w:t>4.6</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6 – Testing und Development Modus</w:t>
        </w:r>
        <w:r w:rsidR="000D1534" w:rsidRPr="00CD6474">
          <w:rPr>
            <w:webHidden/>
          </w:rPr>
          <w:tab/>
        </w:r>
        <w:r w:rsidR="000D1534" w:rsidRPr="00CD6474">
          <w:rPr>
            <w:webHidden/>
          </w:rPr>
          <w:fldChar w:fldCharType="begin"/>
        </w:r>
        <w:r w:rsidR="000D1534" w:rsidRPr="00CD6474">
          <w:rPr>
            <w:webHidden/>
          </w:rPr>
          <w:instrText xml:space="preserve"> PAGEREF _Toc162957805 \h </w:instrText>
        </w:r>
        <w:r w:rsidR="000D1534" w:rsidRPr="00CD6474">
          <w:rPr>
            <w:webHidden/>
          </w:rPr>
        </w:r>
        <w:r w:rsidR="000D1534" w:rsidRPr="00CD6474">
          <w:rPr>
            <w:webHidden/>
          </w:rPr>
          <w:fldChar w:fldCharType="separate"/>
        </w:r>
        <w:r w:rsidR="000D1534" w:rsidRPr="00CD6474">
          <w:rPr>
            <w:webHidden/>
          </w:rPr>
          <w:t>39</w:t>
        </w:r>
        <w:r w:rsidR="000D1534" w:rsidRPr="00CD6474">
          <w:rPr>
            <w:webHidden/>
          </w:rPr>
          <w:fldChar w:fldCharType="end"/>
        </w:r>
      </w:hyperlink>
    </w:p>
    <w:p w14:paraId="17A5ED69" w14:textId="7F5F152E"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6" w:history="1">
        <w:r w:rsidR="000D1534" w:rsidRPr="00CD6474">
          <w:rPr>
            <w:rStyle w:val="Hyperlink"/>
            <w14:scene3d>
              <w14:camera w14:prst="orthographicFront"/>
              <w14:lightRig w14:rig="threePt" w14:dir="t">
                <w14:rot w14:lat="0" w14:lon="0" w14:rev="0"/>
              </w14:lightRig>
            </w14:scene3d>
          </w:rPr>
          <w:t>4.7</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7 – Dokumentation</w:t>
        </w:r>
        <w:r w:rsidR="000D1534" w:rsidRPr="00CD6474">
          <w:rPr>
            <w:webHidden/>
          </w:rPr>
          <w:tab/>
        </w:r>
        <w:r w:rsidR="000D1534" w:rsidRPr="00CD6474">
          <w:rPr>
            <w:webHidden/>
          </w:rPr>
          <w:fldChar w:fldCharType="begin"/>
        </w:r>
        <w:r w:rsidR="000D1534" w:rsidRPr="00CD6474">
          <w:rPr>
            <w:webHidden/>
          </w:rPr>
          <w:instrText xml:space="preserve"> PAGEREF _Toc162957806 \h </w:instrText>
        </w:r>
        <w:r w:rsidR="000D1534" w:rsidRPr="00CD6474">
          <w:rPr>
            <w:webHidden/>
          </w:rPr>
        </w:r>
        <w:r w:rsidR="000D1534" w:rsidRPr="00CD6474">
          <w:rPr>
            <w:webHidden/>
          </w:rPr>
          <w:fldChar w:fldCharType="separate"/>
        </w:r>
        <w:r w:rsidR="000D1534" w:rsidRPr="00CD6474">
          <w:rPr>
            <w:webHidden/>
          </w:rPr>
          <w:t>41</w:t>
        </w:r>
        <w:r w:rsidR="000D1534" w:rsidRPr="00CD6474">
          <w:rPr>
            <w:webHidden/>
          </w:rPr>
          <w:fldChar w:fldCharType="end"/>
        </w:r>
      </w:hyperlink>
    </w:p>
    <w:p w14:paraId="539182ED" w14:textId="198EB239"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7" w:history="1">
        <w:r w:rsidR="000D1534" w:rsidRPr="00CD6474">
          <w:rPr>
            <w:rStyle w:val="Hyperlink"/>
            <w14:scene3d>
              <w14:camera w14:prst="orthographicFront"/>
              <w14:lightRig w14:rig="threePt" w14:dir="t">
                <w14:rot w14:lat="0" w14:lon="0" w14:rev="0"/>
              </w14:lightRig>
            </w14:scene3d>
          </w:rPr>
          <w:t>4.8</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8 –</w:t>
        </w:r>
        <w:r w:rsidR="000D1534" w:rsidRPr="00CD6474">
          <w:rPr>
            <w:webHidden/>
          </w:rPr>
          <w:tab/>
        </w:r>
        <w:r w:rsidR="000D1534" w:rsidRPr="00CD6474">
          <w:rPr>
            <w:webHidden/>
          </w:rPr>
          <w:fldChar w:fldCharType="begin"/>
        </w:r>
        <w:r w:rsidR="000D1534" w:rsidRPr="00CD6474">
          <w:rPr>
            <w:webHidden/>
          </w:rPr>
          <w:instrText xml:space="preserve"> PAGEREF _Toc162957807 \h </w:instrText>
        </w:r>
        <w:r w:rsidR="000D1534" w:rsidRPr="00CD6474">
          <w:rPr>
            <w:webHidden/>
          </w:rPr>
        </w:r>
        <w:r w:rsidR="000D1534" w:rsidRPr="00CD6474">
          <w:rPr>
            <w:webHidden/>
          </w:rPr>
          <w:fldChar w:fldCharType="separate"/>
        </w:r>
        <w:r w:rsidR="000D1534" w:rsidRPr="00CD6474">
          <w:rPr>
            <w:webHidden/>
          </w:rPr>
          <w:t>42</w:t>
        </w:r>
        <w:r w:rsidR="000D1534" w:rsidRPr="00CD6474">
          <w:rPr>
            <w:webHidden/>
          </w:rPr>
          <w:fldChar w:fldCharType="end"/>
        </w:r>
      </w:hyperlink>
    </w:p>
    <w:p w14:paraId="10589744" w14:textId="065C1994"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8" w:history="1">
        <w:r w:rsidR="000D1534" w:rsidRPr="00CD6474">
          <w:rPr>
            <w:rStyle w:val="Hyperlink"/>
            <w14:scene3d>
              <w14:camera w14:prst="orthographicFront"/>
              <w14:lightRig w14:rig="threePt" w14:dir="t">
                <w14:rot w14:lat="0" w14:lon="0" w14:rev="0"/>
              </w14:lightRig>
            </w14:scene3d>
          </w:rPr>
          <w:t>4.9</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9 –</w:t>
        </w:r>
        <w:r w:rsidR="000D1534" w:rsidRPr="00CD6474">
          <w:rPr>
            <w:webHidden/>
          </w:rPr>
          <w:tab/>
        </w:r>
        <w:r w:rsidR="000D1534" w:rsidRPr="00CD6474">
          <w:rPr>
            <w:webHidden/>
          </w:rPr>
          <w:fldChar w:fldCharType="begin"/>
        </w:r>
        <w:r w:rsidR="000D1534" w:rsidRPr="00CD6474">
          <w:rPr>
            <w:webHidden/>
          </w:rPr>
          <w:instrText xml:space="preserve"> PAGEREF _Toc162957808 \h </w:instrText>
        </w:r>
        <w:r w:rsidR="000D1534" w:rsidRPr="00CD6474">
          <w:rPr>
            <w:webHidden/>
          </w:rPr>
        </w:r>
        <w:r w:rsidR="000D1534" w:rsidRPr="00CD6474">
          <w:rPr>
            <w:webHidden/>
          </w:rPr>
          <w:fldChar w:fldCharType="separate"/>
        </w:r>
        <w:r w:rsidR="000D1534" w:rsidRPr="00CD6474">
          <w:rPr>
            <w:webHidden/>
          </w:rPr>
          <w:t>43</w:t>
        </w:r>
        <w:r w:rsidR="000D1534" w:rsidRPr="00CD6474">
          <w:rPr>
            <w:webHidden/>
          </w:rPr>
          <w:fldChar w:fldCharType="end"/>
        </w:r>
      </w:hyperlink>
    </w:p>
    <w:p w14:paraId="31AFC506" w14:textId="42974C7D"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09" w:history="1">
        <w:r w:rsidR="000D1534" w:rsidRPr="00CD6474">
          <w:rPr>
            <w:rStyle w:val="Hyperlink"/>
            <w14:scene3d>
              <w14:camera w14:prst="orthographicFront"/>
              <w14:lightRig w14:rig="threePt" w14:dir="t">
                <w14:rot w14:lat="0" w14:lon="0" w14:rev="0"/>
              </w14:lightRig>
            </w14:scene3d>
          </w:rPr>
          <w:t>4.10</w:t>
        </w:r>
        <w:r w:rsidR="000D1534" w:rsidRPr="00CD6474">
          <w:rPr>
            <w:rFonts w:eastAsiaTheme="minorEastAsia" w:cstheme="minorBidi"/>
            <w:kern w:val="2"/>
            <w:sz w:val="24"/>
            <w:szCs w:val="24"/>
            <w:lang w:eastAsia="de-CH"/>
            <w14:ligatures w14:val="standardContextual"/>
          </w:rPr>
          <w:tab/>
        </w:r>
        <w:r w:rsidR="000D1534" w:rsidRPr="00CD6474">
          <w:rPr>
            <w:rStyle w:val="Hyperlink"/>
          </w:rPr>
          <w:t>Tag 10 – Abgabe</w:t>
        </w:r>
        <w:r w:rsidR="000D1534" w:rsidRPr="00CD6474">
          <w:rPr>
            <w:webHidden/>
          </w:rPr>
          <w:tab/>
        </w:r>
        <w:r w:rsidR="000D1534" w:rsidRPr="00CD6474">
          <w:rPr>
            <w:webHidden/>
          </w:rPr>
          <w:fldChar w:fldCharType="begin"/>
        </w:r>
        <w:r w:rsidR="000D1534" w:rsidRPr="00CD6474">
          <w:rPr>
            <w:webHidden/>
          </w:rPr>
          <w:instrText xml:space="preserve"> PAGEREF _Toc162957809 \h </w:instrText>
        </w:r>
        <w:r w:rsidR="000D1534" w:rsidRPr="00CD6474">
          <w:rPr>
            <w:webHidden/>
          </w:rPr>
        </w:r>
        <w:r w:rsidR="000D1534" w:rsidRPr="00CD6474">
          <w:rPr>
            <w:webHidden/>
          </w:rPr>
          <w:fldChar w:fldCharType="separate"/>
        </w:r>
        <w:r w:rsidR="000D1534" w:rsidRPr="00CD6474">
          <w:rPr>
            <w:webHidden/>
          </w:rPr>
          <w:t>44</w:t>
        </w:r>
        <w:r w:rsidR="000D1534" w:rsidRPr="00CD6474">
          <w:rPr>
            <w:webHidden/>
          </w:rPr>
          <w:fldChar w:fldCharType="end"/>
        </w:r>
      </w:hyperlink>
    </w:p>
    <w:p w14:paraId="3F264F4C" w14:textId="189051C3" w:rsidR="000D1534" w:rsidRPr="00CD6474" w:rsidRDefault="00782567">
      <w:pPr>
        <w:pStyle w:val="Verzeichnis1"/>
        <w:rPr>
          <w:rFonts w:asciiTheme="minorHAnsi" w:eastAsiaTheme="minorEastAsia" w:hAnsiTheme="minorHAnsi" w:cstheme="minorBidi"/>
          <w:b w:val="0"/>
          <w:bCs w:val="0"/>
          <w:iCs w:val="0"/>
          <w:noProof w:val="0"/>
          <w:kern w:val="2"/>
          <w:lang w:eastAsia="de-CH"/>
          <w14:ligatures w14:val="standardContextual"/>
        </w:rPr>
      </w:pPr>
      <w:hyperlink w:anchor="_Toc162957810" w:history="1">
        <w:r w:rsidR="000D1534" w:rsidRPr="00CD6474">
          <w:rPr>
            <w:rStyle w:val="Hyperlink"/>
            <w:noProof w:val="0"/>
          </w:rPr>
          <w:t>Teil 2 – Projekt</w:t>
        </w:r>
        <w:r w:rsidR="000D1534" w:rsidRPr="00CD6474">
          <w:rPr>
            <w:noProof w:val="0"/>
            <w:webHidden/>
          </w:rPr>
          <w:tab/>
        </w:r>
        <w:r w:rsidR="000D1534" w:rsidRPr="00CD6474">
          <w:rPr>
            <w:noProof w:val="0"/>
            <w:webHidden/>
          </w:rPr>
          <w:fldChar w:fldCharType="begin"/>
        </w:r>
        <w:r w:rsidR="000D1534" w:rsidRPr="00CD6474">
          <w:rPr>
            <w:noProof w:val="0"/>
            <w:webHidden/>
          </w:rPr>
          <w:instrText xml:space="preserve"> PAGEREF _Toc162957810 \h </w:instrText>
        </w:r>
        <w:r w:rsidR="000D1534" w:rsidRPr="00CD6474">
          <w:rPr>
            <w:noProof w:val="0"/>
            <w:webHidden/>
          </w:rPr>
        </w:r>
        <w:r w:rsidR="000D1534" w:rsidRPr="00CD6474">
          <w:rPr>
            <w:noProof w:val="0"/>
            <w:webHidden/>
          </w:rPr>
          <w:fldChar w:fldCharType="separate"/>
        </w:r>
        <w:r w:rsidR="000D1534" w:rsidRPr="00CD6474">
          <w:rPr>
            <w:noProof w:val="0"/>
            <w:webHidden/>
          </w:rPr>
          <w:t>45</w:t>
        </w:r>
        <w:r w:rsidR="000D1534" w:rsidRPr="00CD6474">
          <w:rPr>
            <w:noProof w:val="0"/>
            <w:webHidden/>
          </w:rPr>
          <w:fldChar w:fldCharType="end"/>
        </w:r>
      </w:hyperlink>
    </w:p>
    <w:p w14:paraId="3BBCE177" w14:textId="561B2DA2" w:rsidR="000D1534" w:rsidRPr="00CD6474" w:rsidRDefault="00782567">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811" w:history="1">
        <w:r w:rsidR="000D1534" w:rsidRPr="00CD6474">
          <w:rPr>
            <w:rStyle w:val="Hyperlink"/>
          </w:rPr>
          <w:t>5</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Kurzfassung</w:t>
        </w:r>
        <w:r w:rsidR="000D1534" w:rsidRPr="00CD6474">
          <w:rPr>
            <w:webHidden/>
          </w:rPr>
          <w:tab/>
        </w:r>
        <w:r w:rsidR="000D1534" w:rsidRPr="00CD6474">
          <w:rPr>
            <w:webHidden/>
          </w:rPr>
          <w:fldChar w:fldCharType="begin"/>
        </w:r>
        <w:r w:rsidR="000D1534" w:rsidRPr="00CD6474">
          <w:rPr>
            <w:webHidden/>
          </w:rPr>
          <w:instrText xml:space="preserve"> PAGEREF _Toc162957811 \h </w:instrText>
        </w:r>
        <w:r w:rsidR="000D1534" w:rsidRPr="00CD6474">
          <w:rPr>
            <w:webHidden/>
          </w:rPr>
        </w:r>
        <w:r w:rsidR="000D1534" w:rsidRPr="00CD6474">
          <w:rPr>
            <w:webHidden/>
          </w:rPr>
          <w:fldChar w:fldCharType="separate"/>
        </w:r>
        <w:r w:rsidR="000D1534" w:rsidRPr="00CD6474">
          <w:rPr>
            <w:webHidden/>
          </w:rPr>
          <w:t>45</w:t>
        </w:r>
        <w:r w:rsidR="000D1534" w:rsidRPr="00CD6474">
          <w:rPr>
            <w:webHidden/>
          </w:rPr>
          <w:fldChar w:fldCharType="end"/>
        </w:r>
      </w:hyperlink>
    </w:p>
    <w:p w14:paraId="58225750" w14:textId="3577CAA0" w:rsidR="000D1534" w:rsidRPr="00CD6474" w:rsidRDefault="00782567">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812" w:history="1">
        <w:r w:rsidR="000D1534" w:rsidRPr="00CD6474">
          <w:rPr>
            <w:rStyle w:val="Hyperlink"/>
          </w:rPr>
          <w:t>6</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Ausgangslage</w:t>
        </w:r>
        <w:r w:rsidR="000D1534" w:rsidRPr="00CD6474">
          <w:rPr>
            <w:webHidden/>
          </w:rPr>
          <w:tab/>
        </w:r>
        <w:r w:rsidR="000D1534" w:rsidRPr="00CD6474">
          <w:rPr>
            <w:webHidden/>
          </w:rPr>
          <w:fldChar w:fldCharType="begin"/>
        </w:r>
        <w:r w:rsidR="000D1534" w:rsidRPr="00CD6474">
          <w:rPr>
            <w:webHidden/>
          </w:rPr>
          <w:instrText xml:space="preserve"> PAGEREF _Toc162957812 \h </w:instrText>
        </w:r>
        <w:r w:rsidR="000D1534" w:rsidRPr="00CD6474">
          <w:rPr>
            <w:webHidden/>
          </w:rPr>
        </w:r>
        <w:r w:rsidR="000D1534" w:rsidRPr="00CD6474">
          <w:rPr>
            <w:webHidden/>
          </w:rPr>
          <w:fldChar w:fldCharType="separate"/>
        </w:r>
        <w:r w:rsidR="000D1534" w:rsidRPr="00CD6474">
          <w:rPr>
            <w:webHidden/>
          </w:rPr>
          <w:t>46</w:t>
        </w:r>
        <w:r w:rsidR="000D1534" w:rsidRPr="00CD6474">
          <w:rPr>
            <w:webHidden/>
          </w:rPr>
          <w:fldChar w:fldCharType="end"/>
        </w:r>
      </w:hyperlink>
    </w:p>
    <w:p w14:paraId="387C8409" w14:textId="3A66688B"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3" w:history="1">
        <w:r w:rsidR="000D1534" w:rsidRPr="00CD6474">
          <w:rPr>
            <w:rStyle w:val="Hyperlink"/>
            <w14:scene3d>
              <w14:camera w14:prst="orthographicFront"/>
              <w14:lightRig w14:rig="threePt" w14:dir="t">
                <w14:rot w14:lat="0" w14:lon="0" w14:rev="0"/>
              </w14:lightRig>
            </w14:scene3d>
          </w:rPr>
          <w:t>6.1</w:t>
        </w:r>
        <w:r w:rsidR="000D1534" w:rsidRPr="00CD6474">
          <w:rPr>
            <w:rFonts w:eastAsiaTheme="minorEastAsia" w:cstheme="minorBidi"/>
            <w:kern w:val="2"/>
            <w:sz w:val="24"/>
            <w:szCs w:val="24"/>
            <w:lang w:eastAsia="de-CH"/>
            <w14:ligatures w14:val="standardContextual"/>
          </w:rPr>
          <w:tab/>
        </w:r>
        <w:r w:rsidR="000D1534" w:rsidRPr="00CD6474">
          <w:rPr>
            <w:rStyle w:val="Hyperlink"/>
          </w:rPr>
          <w:t>Einleitung</w:t>
        </w:r>
        <w:r w:rsidR="000D1534" w:rsidRPr="00CD6474">
          <w:rPr>
            <w:webHidden/>
          </w:rPr>
          <w:tab/>
        </w:r>
        <w:r w:rsidR="000D1534" w:rsidRPr="00CD6474">
          <w:rPr>
            <w:webHidden/>
          </w:rPr>
          <w:fldChar w:fldCharType="begin"/>
        </w:r>
        <w:r w:rsidR="000D1534" w:rsidRPr="00CD6474">
          <w:rPr>
            <w:webHidden/>
          </w:rPr>
          <w:instrText xml:space="preserve"> PAGEREF _Toc162957813 \h </w:instrText>
        </w:r>
        <w:r w:rsidR="000D1534" w:rsidRPr="00CD6474">
          <w:rPr>
            <w:webHidden/>
          </w:rPr>
        </w:r>
        <w:r w:rsidR="000D1534" w:rsidRPr="00CD6474">
          <w:rPr>
            <w:webHidden/>
          </w:rPr>
          <w:fldChar w:fldCharType="separate"/>
        </w:r>
        <w:r w:rsidR="000D1534" w:rsidRPr="00CD6474">
          <w:rPr>
            <w:webHidden/>
          </w:rPr>
          <w:t>46</w:t>
        </w:r>
        <w:r w:rsidR="000D1534" w:rsidRPr="00CD6474">
          <w:rPr>
            <w:webHidden/>
          </w:rPr>
          <w:fldChar w:fldCharType="end"/>
        </w:r>
      </w:hyperlink>
    </w:p>
    <w:p w14:paraId="1BE21D4C" w14:textId="59668006"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4" w:history="1">
        <w:r w:rsidR="000D1534" w:rsidRPr="00CD6474">
          <w:rPr>
            <w:rStyle w:val="Hyperlink"/>
            <w14:scene3d>
              <w14:camera w14:prst="orthographicFront"/>
              <w14:lightRig w14:rig="threePt" w14:dir="t">
                <w14:rot w14:lat="0" w14:lon="0" w14:rev="0"/>
              </w14:lightRig>
            </w14:scene3d>
          </w:rPr>
          <w:t>6.2</w:t>
        </w:r>
        <w:r w:rsidR="000D1534" w:rsidRPr="00CD6474">
          <w:rPr>
            <w:rFonts w:eastAsiaTheme="minorEastAsia" w:cstheme="minorBidi"/>
            <w:kern w:val="2"/>
            <w:sz w:val="24"/>
            <w:szCs w:val="24"/>
            <w:lang w:eastAsia="de-CH"/>
            <w14:ligatures w14:val="standardContextual"/>
          </w:rPr>
          <w:tab/>
        </w:r>
        <w:r w:rsidR="000D1534" w:rsidRPr="00CD6474">
          <w:rPr>
            <w:rStyle w:val="Hyperlink"/>
          </w:rPr>
          <w:t>Jira</w:t>
        </w:r>
        <w:r w:rsidR="000D1534" w:rsidRPr="00CD6474">
          <w:rPr>
            <w:webHidden/>
          </w:rPr>
          <w:tab/>
        </w:r>
        <w:r w:rsidR="000D1534" w:rsidRPr="00CD6474">
          <w:rPr>
            <w:webHidden/>
          </w:rPr>
          <w:fldChar w:fldCharType="begin"/>
        </w:r>
        <w:r w:rsidR="000D1534" w:rsidRPr="00CD6474">
          <w:rPr>
            <w:webHidden/>
          </w:rPr>
          <w:instrText xml:space="preserve"> PAGEREF _Toc162957814 \h </w:instrText>
        </w:r>
        <w:r w:rsidR="000D1534" w:rsidRPr="00CD6474">
          <w:rPr>
            <w:webHidden/>
          </w:rPr>
        </w:r>
        <w:r w:rsidR="000D1534" w:rsidRPr="00CD6474">
          <w:rPr>
            <w:webHidden/>
          </w:rPr>
          <w:fldChar w:fldCharType="separate"/>
        </w:r>
        <w:r w:rsidR="000D1534" w:rsidRPr="00CD6474">
          <w:rPr>
            <w:webHidden/>
          </w:rPr>
          <w:t>46</w:t>
        </w:r>
        <w:r w:rsidR="000D1534" w:rsidRPr="00CD6474">
          <w:rPr>
            <w:webHidden/>
          </w:rPr>
          <w:fldChar w:fldCharType="end"/>
        </w:r>
      </w:hyperlink>
    </w:p>
    <w:p w14:paraId="4C8A9FC9" w14:textId="4C801EE1"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5" w:history="1">
        <w:r w:rsidR="000D1534" w:rsidRPr="00CD6474">
          <w:rPr>
            <w:rStyle w:val="Hyperlink"/>
            <w14:scene3d>
              <w14:camera w14:prst="orthographicFront"/>
              <w14:lightRig w14:rig="threePt" w14:dir="t">
                <w14:rot w14:lat="0" w14:lon="0" w14:rev="0"/>
              </w14:lightRig>
            </w14:scene3d>
          </w:rPr>
          <w:t>6.3</w:t>
        </w:r>
        <w:r w:rsidR="000D1534" w:rsidRPr="00CD6474">
          <w:rPr>
            <w:rFonts w:eastAsiaTheme="minorEastAsia" w:cstheme="minorBidi"/>
            <w:kern w:val="2"/>
            <w:sz w:val="24"/>
            <w:szCs w:val="24"/>
            <w:lang w:eastAsia="de-CH"/>
            <w14:ligatures w14:val="standardContextual"/>
          </w:rPr>
          <w:tab/>
        </w:r>
        <w:r w:rsidR="000D1534" w:rsidRPr="00CD6474">
          <w:rPr>
            <w:rStyle w:val="Hyperlink"/>
          </w:rPr>
          <w:t>LEIS Datenbank</w:t>
        </w:r>
        <w:r w:rsidR="000D1534" w:rsidRPr="00CD6474">
          <w:rPr>
            <w:webHidden/>
          </w:rPr>
          <w:tab/>
        </w:r>
        <w:r w:rsidR="000D1534" w:rsidRPr="00CD6474">
          <w:rPr>
            <w:webHidden/>
          </w:rPr>
          <w:fldChar w:fldCharType="begin"/>
        </w:r>
        <w:r w:rsidR="000D1534" w:rsidRPr="00CD6474">
          <w:rPr>
            <w:webHidden/>
          </w:rPr>
          <w:instrText xml:space="preserve"> PAGEREF _Toc162957815 \h </w:instrText>
        </w:r>
        <w:r w:rsidR="000D1534" w:rsidRPr="00CD6474">
          <w:rPr>
            <w:webHidden/>
          </w:rPr>
        </w:r>
        <w:r w:rsidR="000D1534" w:rsidRPr="00CD6474">
          <w:rPr>
            <w:webHidden/>
          </w:rPr>
          <w:fldChar w:fldCharType="separate"/>
        </w:r>
        <w:r w:rsidR="000D1534" w:rsidRPr="00CD6474">
          <w:rPr>
            <w:webHidden/>
          </w:rPr>
          <w:t>46</w:t>
        </w:r>
        <w:r w:rsidR="000D1534" w:rsidRPr="00CD6474">
          <w:rPr>
            <w:webHidden/>
          </w:rPr>
          <w:fldChar w:fldCharType="end"/>
        </w:r>
      </w:hyperlink>
    </w:p>
    <w:p w14:paraId="7D20BE2E" w14:textId="077CA86D" w:rsidR="000D1534" w:rsidRPr="00CD6474" w:rsidRDefault="00782567">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816" w:history="1">
        <w:r w:rsidR="000D1534" w:rsidRPr="00CD6474">
          <w:rPr>
            <w:rStyle w:val="Hyperlink"/>
          </w:rPr>
          <w:t>7</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Architektur</w:t>
        </w:r>
        <w:r w:rsidR="000D1534" w:rsidRPr="00CD6474">
          <w:rPr>
            <w:webHidden/>
          </w:rPr>
          <w:tab/>
        </w:r>
        <w:r w:rsidR="000D1534" w:rsidRPr="00CD6474">
          <w:rPr>
            <w:webHidden/>
          </w:rPr>
          <w:fldChar w:fldCharType="begin"/>
        </w:r>
        <w:r w:rsidR="000D1534" w:rsidRPr="00CD6474">
          <w:rPr>
            <w:webHidden/>
          </w:rPr>
          <w:instrText xml:space="preserve"> PAGEREF _Toc162957816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6C2CD495" w14:textId="22190E5D"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7" w:history="1">
        <w:r w:rsidR="000D1534" w:rsidRPr="00CD6474">
          <w:rPr>
            <w:rStyle w:val="Hyperlink"/>
            <w14:scene3d>
              <w14:camera w14:prst="orthographicFront"/>
              <w14:lightRig w14:rig="threePt" w14:dir="t">
                <w14:rot w14:lat="0" w14:lon="0" w14:rev="0"/>
              </w14:lightRig>
            </w14:scene3d>
          </w:rPr>
          <w:t>7.1</w:t>
        </w:r>
        <w:r w:rsidR="000D1534" w:rsidRPr="00CD6474">
          <w:rPr>
            <w:rFonts w:eastAsiaTheme="minorEastAsia" w:cstheme="minorBidi"/>
            <w:kern w:val="2"/>
            <w:sz w:val="24"/>
            <w:szCs w:val="24"/>
            <w:lang w:eastAsia="de-CH"/>
            <w14:ligatures w14:val="standardContextual"/>
          </w:rPr>
          <w:tab/>
        </w:r>
        <w:r w:rsidR="000D1534" w:rsidRPr="00CD6474">
          <w:rPr>
            <w:rStyle w:val="Hyperlink"/>
          </w:rPr>
          <w:t>Einleitung</w:t>
        </w:r>
        <w:r w:rsidR="000D1534" w:rsidRPr="00CD6474">
          <w:rPr>
            <w:webHidden/>
          </w:rPr>
          <w:tab/>
        </w:r>
        <w:r w:rsidR="000D1534" w:rsidRPr="00CD6474">
          <w:rPr>
            <w:webHidden/>
          </w:rPr>
          <w:fldChar w:fldCharType="begin"/>
        </w:r>
        <w:r w:rsidR="000D1534" w:rsidRPr="00CD6474">
          <w:rPr>
            <w:webHidden/>
          </w:rPr>
          <w:instrText xml:space="preserve"> PAGEREF _Toc162957817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0EE44B4C" w14:textId="01C8F143"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8" w:history="1">
        <w:r w:rsidR="000D1534" w:rsidRPr="00CD6474">
          <w:rPr>
            <w:rStyle w:val="Hyperlink"/>
            <w14:scene3d>
              <w14:camera w14:prst="orthographicFront"/>
              <w14:lightRig w14:rig="threePt" w14:dir="t">
                <w14:rot w14:lat="0" w14:lon="0" w14:rev="0"/>
              </w14:lightRig>
            </w14:scene3d>
          </w:rPr>
          <w:t>7.2</w:t>
        </w:r>
        <w:r w:rsidR="000D1534" w:rsidRPr="00CD6474">
          <w:rPr>
            <w:rFonts w:eastAsiaTheme="minorEastAsia" w:cstheme="minorBidi"/>
            <w:kern w:val="2"/>
            <w:sz w:val="24"/>
            <w:szCs w:val="24"/>
            <w:lang w:eastAsia="de-CH"/>
            <w14:ligatures w14:val="standardContextual"/>
          </w:rPr>
          <w:tab/>
        </w:r>
        <w:r w:rsidR="000D1534" w:rsidRPr="00CD6474">
          <w:rPr>
            <w:rStyle w:val="Hyperlink"/>
          </w:rPr>
          <w:t>Clean Architecture</w:t>
        </w:r>
        <w:r w:rsidR="000D1534" w:rsidRPr="00CD6474">
          <w:rPr>
            <w:webHidden/>
          </w:rPr>
          <w:tab/>
        </w:r>
        <w:r w:rsidR="000D1534" w:rsidRPr="00CD6474">
          <w:rPr>
            <w:webHidden/>
          </w:rPr>
          <w:fldChar w:fldCharType="begin"/>
        </w:r>
        <w:r w:rsidR="000D1534" w:rsidRPr="00CD6474">
          <w:rPr>
            <w:webHidden/>
          </w:rPr>
          <w:instrText xml:space="preserve"> PAGEREF _Toc162957818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67295D20" w14:textId="7A4E90BF"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19" w:history="1">
        <w:r w:rsidR="000D1534" w:rsidRPr="00CD6474">
          <w:rPr>
            <w:rStyle w:val="Hyperlink"/>
            <w14:scene3d>
              <w14:camera w14:prst="orthographicFront"/>
              <w14:lightRig w14:rig="threePt" w14:dir="t">
                <w14:rot w14:lat="0" w14:lon="0" w14:rev="0"/>
              </w14:lightRig>
            </w14:scene3d>
          </w:rPr>
          <w:t>7.3</w:t>
        </w:r>
        <w:r w:rsidR="000D1534" w:rsidRPr="00CD6474">
          <w:rPr>
            <w:rFonts w:eastAsiaTheme="minorEastAsia" w:cstheme="minorBidi"/>
            <w:kern w:val="2"/>
            <w:sz w:val="24"/>
            <w:szCs w:val="24"/>
            <w:lang w:eastAsia="de-CH"/>
            <w14:ligatures w14:val="standardContextual"/>
          </w:rPr>
          <w:tab/>
        </w:r>
        <w:r w:rsidR="000D1534" w:rsidRPr="00CD6474">
          <w:rPr>
            <w:rStyle w:val="Hyperlink"/>
          </w:rPr>
          <w:t>Schichtentrennung</w:t>
        </w:r>
        <w:r w:rsidR="000D1534" w:rsidRPr="00CD6474">
          <w:rPr>
            <w:webHidden/>
          </w:rPr>
          <w:tab/>
        </w:r>
        <w:r w:rsidR="000D1534" w:rsidRPr="00CD6474">
          <w:rPr>
            <w:webHidden/>
          </w:rPr>
          <w:fldChar w:fldCharType="begin"/>
        </w:r>
        <w:r w:rsidR="000D1534" w:rsidRPr="00CD6474">
          <w:rPr>
            <w:webHidden/>
          </w:rPr>
          <w:instrText xml:space="preserve"> PAGEREF _Toc162957819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38E68F82" w14:textId="317ED467"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20" w:history="1">
        <w:r w:rsidR="000D1534" w:rsidRPr="00CD6474">
          <w:rPr>
            <w:rStyle w:val="Hyperlink"/>
          </w:rPr>
          <w:t>7.3.1</w:t>
        </w:r>
        <w:r w:rsidR="000D1534" w:rsidRPr="00CD6474">
          <w:rPr>
            <w:rFonts w:eastAsiaTheme="minorEastAsia" w:cstheme="minorBidi"/>
            <w:kern w:val="2"/>
            <w:sz w:val="24"/>
            <w:szCs w:val="24"/>
            <w:lang w:eastAsia="de-CH"/>
            <w14:ligatures w14:val="standardContextual"/>
          </w:rPr>
          <w:tab/>
        </w:r>
        <w:r w:rsidR="000D1534" w:rsidRPr="00CD6474">
          <w:rPr>
            <w:rStyle w:val="Hyperlink"/>
          </w:rPr>
          <w:t>Core</w:t>
        </w:r>
        <w:r w:rsidR="000D1534" w:rsidRPr="00CD6474">
          <w:rPr>
            <w:webHidden/>
          </w:rPr>
          <w:tab/>
        </w:r>
        <w:r w:rsidR="000D1534" w:rsidRPr="00CD6474">
          <w:rPr>
            <w:webHidden/>
          </w:rPr>
          <w:fldChar w:fldCharType="begin"/>
        </w:r>
        <w:r w:rsidR="000D1534" w:rsidRPr="00CD6474">
          <w:rPr>
            <w:webHidden/>
          </w:rPr>
          <w:instrText xml:space="preserve"> PAGEREF _Toc162957820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001C43E0" w14:textId="60295620"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21" w:history="1">
        <w:r w:rsidR="000D1534" w:rsidRPr="00CD6474">
          <w:rPr>
            <w:rStyle w:val="Hyperlink"/>
          </w:rPr>
          <w:t>7.3.2</w:t>
        </w:r>
        <w:r w:rsidR="000D1534" w:rsidRPr="00CD6474">
          <w:rPr>
            <w:rFonts w:eastAsiaTheme="minorEastAsia" w:cstheme="minorBidi"/>
            <w:kern w:val="2"/>
            <w:sz w:val="24"/>
            <w:szCs w:val="24"/>
            <w:lang w:eastAsia="de-CH"/>
            <w14:ligatures w14:val="standardContextual"/>
          </w:rPr>
          <w:tab/>
        </w:r>
        <w:r w:rsidR="000D1534" w:rsidRPr="00CD6474">
          <w:rPr>
            <w:rStyle w:val="Hyperlink"/>
          </w:rPr>
          <w:t>Infrastructure</w:t>
        </w:r>
        <w:r w:rsidR="000D1534" w:rsidRPr="00CD6474">
          <w:rPr>
            <w:webHidden/>
          </w:rPr>
          <w:tab/>
        </w:r>
        <w:r w:rsidR="000D1534" w:rsidRPr="00CD6474">
          <w:rPr>
            <w:webHidden/>
          </w:rPr>
          <w:fldChar w:fldCharType="begin"/>
        </w:r>
        <w:r w:rsidR="000D1534" w:rsidRPr="00CD6474">
          <w:rPr>
            <w:webHidden/>
          </w:rPr>
          <w:instrText xml:space="preserve"> PAGEREF _Toc162957821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57648D17" w14:textId="7A1C7374"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22" w:history="1">
        <w:r w:rsidR="000D1534" w:rsidRPr="00CD6474">
          <w:rPr>
            <w:rStyle w:val="Hyperlink"/>
          </w:rPr>
          <w:t>7.3.3</w:t>
        </w:r>
        <w:r w:rsidR="000D1534" w:rsidRPr="00CD6474">
          <w:rPr>
            <w:rFonts w:eastAsiaTheme="minorEastAsia" w:cstheme="minorBidi"/>
            <w:kern w:val="2"/>
            <w:sz w:val="24"/>
            <w:szCs w:val="24"/>
            <w:lang w:eastAsia="de-CH"/>
            <w14:ligatures w14:val="standardContextual"/>
          </w:rPr>
          <w:tab/>
        </w:r>
        <w:r w:rsidR="000D1534" w:rsidRPr="00CD6474">
          <w:rPr>
            <w:rStyle w:val="Hyperlink"/>
          </w:rPr>
          <w:t>Application</w:t>
        </w:r>
        <w:r w:rsidR="000D1534" w:rsidRPr="00CD6474">
          <w:rPr>
            <w:webHidden/>
          </w:rPr>
          <w:tab/>
        </w:r>
        <w:r w:rsidR="000D1534" w:rsidRPr="00CD6474">
          <w:rPr>
            <w:webHidden/>
          </w:rPr>
          <w:fldChar w:fldCharType="begin"/>
        </w:r>
        <w:r w:rsidR="000D1534" w:rsidRPr="00CD6474">
          <w:rPr>
            <w:webHidden/>
          </w:rPr>
          <w:instrText xml:space="preserve"> PAGEREF _Toc162957822 \h </w:instrText>
        </w:r>
        <w:r w:rsidR="000D1534" w:rsidRPr="00CD6474">
          <w:rPr>
            <w:webHidden/>
          </w:rPr>
        </w:r>
        <w:r w:rsidR="000D1534" w:rsidRPr="00CD6474">
          <w:rPr>
            <w:webHidden/>
          </w:rPr>
          <w:fldChar w:fldCharType="separate"/>
        </w:r>
        <w:r w:rsidR="000D1534" w:rsidRPr="00CD6474">
          <w:rPr>
            <w:webHidden/>
          </w:rPr>
          <w:t>47</w:t>
        </w:r>
        <w:r w:rsidR="000D1534" w:rsidRPr="00CD6474">
          <w:rPr>
            <w:webHidden/>
          </w:rPr>
          <w:fldChar w:fldCharType="end"/>
        </w:r>
      </w:hyperlink>
    </w:p>
    <w:p w14:paraId="47858558" w14:textId="53806D7D"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23" w:history="1">
        <w:r w:rsidR="000D1534" w:rsidRPr="00CD6474">
          <w:rPr>
            <w:rStyle w:val="Hyperlink"/>
          </w:rPr>
          <w:t>7.3.4</w:t>
        </w:r>
        <w:r w:rsidR="000D1534" w:rsidRPr="00CD6474">
          <w:rPr>
            <w:rFonts w:eastAsiaTheme="minorEastAsia" w:cstheme="minorBidi"/>
            <w:kern w:val="2"/>
            <w:sz w:val="24"/>
            <w:szCs w:val="24"/>
            <w:lang w:eastAsia="de-CH"/>
            <w14:ligatures w14:val="standardContextual"/>
          </w:rPr>
          <w:tab/>
        </w:r>
        <w:r w:rsidR="000D1534" w:rsidRPr="00CD6474">
          <w:rPr>
            <w:rStyle w:val="Hyperlink"/>
          </w:rPr>
          <w:t>Unit Tests</w:t>
        </w:r>
        <w:r w:rsidR="000D1534" w:rsidRPr="00CD6474">
          <w:rPr>
            <w:webHidden/>
          </w:rPr>
          <w:tab/>
        </w:r>
        <w:r w:rsidR="000D1534" w:rsidRPr="00CD6474">
          <w:rPr>
            <w:webHidden/>
          </w:rPr>
          <w:fldChar w:fldCharType="begin"/>
        </w:r>
        <w:r w:rsidR="000D1534" w:rsidRPr="00CD6474">
          <w:rPr>
            <w:webHidden/>
          </w:rPr>
          <w:instrText xml:space="preserve"> PAGEREF _Toc162957823 \h </w:instrText>
        </w:r>
        <w:r w:rsidR="000D1534" w:rsidRPr="00CD6474">
          <w:rPr>
            <w:webHidden/>
          </w:rPr>
        </w:r>
        <w:r w:rsidR="000D1534" w:rsidRPr="00CD6474">
          <w:rPr>
            <w:webHidden/>
          </w:rPr>
          <w:fldChar w:fldCharType="separate"/>
        </w:r>
        <w:r w:rsidR="000D1534" w:rsidRPr="00CD6474">
          <w:rPr>
            <w:webHidden/>
          </w:rPr>
          <w:t>48</w:t>
        </w:r>
        <w:r w:rsidR="000D1534" w:rsidRPr="00CD6474">
          <w:rPr>
            <w:webHidden/>
          </w:rPr>
          <w:fldChar w:fldCharType="end"/>
        </w:r>
      </w:hyperlink>
    </w:p>
    <w:p w14:paraId="68596EF6" w14:textId="62D6AD61"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24" w:history="1">
        <w:r w:rsidR="000D1534" w:rsidRPr="00CD6474">
          <w:rPr>
            <w:rStyle w:val="Hyperlink"/>
          </w:rPr>
          <w:t>7.3.4.1</w:t>
        </w:r>
        <w:r w:rsidR="000D1534" w:rsidRPr="00CD6474">
          <w:rPr>
            <w:rFonts w:eastAsiaTheme="minorEastAsia" w:cstheme="minorBidi"/>
            <w:kern w:val="2"/>
            <w:sz w:val="24"/>
            <w:szCs w:val="24"/>
            <w:lang w:eastAsia="de-CH"/>
            <w14:ligatures w14:val="standardContextual"/>
          </w:rPr>
          <w:tab/>
        </w:r>
        <w:r w:rsidR="000D1534" w:rsidRPr="00CD6474">
          <w:rPr>
            <w:rStyle w:val="Hyperlink"/>
          </w:rPr>
          <w:t>NSubstitute</w:t>
        </w:r>
        <w:r w:rsidR="000D1534" w:rsidRPr="00CD6474">
          <w:rPr>
            <w:webHidden/>
          </w:rPr>
          <w:tab/>
        </w:r>
        <w:r w:rsidR="000D1534" w:rsidRPr="00CD6474">
          <w:rPr>
            <w:webHidden/>
          </w:rPr>
          <w:fldChar w:fldCharType="begin"/>
        </w:r>
        <w:r w:rsidR="000D1534" w:rsidRPr="00CD6474">
          <w:rPr>
            <w:webHidden/>
          </w:rPr>
          <w:instrText xml:space="preserve"> PAGEREF _Toc162957824 \h </w:instrText>
        </w:r>
        <w:r w:rsidR="000D1534" w:rsidRPr="00CD6474">
          <w:rPr>
            <w:webHidden/>
          </w:rPr>
        </w:r>
        <w:r w:rsidR="000D1534" w:rsidRPr="00CD6474">
          <w:rPr>
            <w:webHidden/>
          </w:rPr>
          <w:fldChar w:fldCharType="separate"/>
        </w:r>
        <w:r w:rsidR="000D1534" w:rsidRPr="00CD6474">
          <w:rPr>
            <w:webHidden/>
          </w:rPr>
          <w:t>48</w:t>
        </w:r>
        <w:r w:rsidR="000D1534" w:rsidRPr="00CD6474">
          <w:rPr>
            <w:webHidden/>
          </w:rPr>
          <w:fldChar w:fldCharType="end"/>
        </w:r>
      </w:hyperlink>
    </w:p>
    <w:p w14:paraId="4A02C615" w14:textId="1F69B20E"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25" w:history="1">
        <w:r w:rsidR="000D1534" w:rsidRPr="00CD6474">
          <w:rPr>
            <w:rStyle w:val="Hyperlink"/>
          </w:rPr>
          <w:t>7.3.4.2</w:t>
        </w:r>
        <w:r w:rsidR="000D1534" w:rsidRPr="00CD6474">
          <w:rPr>
            <w:rFonts w:eastAsiaTheme="minorEastAsia" w:cstheme="minorBidi"/>
            <w:kern w:val="2"/>
            <w:sz w:val="24"/>
            <w:szCs w:val="24"/>
            <w:lang w:eastAsia="de-CH"/>
            <w14:ligatures w14:val="standardContextual"/>
          </w:rPr>
          <w:tab/>
        </w:r>
        <w:r w:rsidR="000D1534" w:rsidRPr="00CD6474">
          <w:rPr>
            <w:rStyle w:val="Hyperlink"/>
          </w:rPr>
          <w:t>Fluent Assertions</w:t>
        </w:r>
        <w:r w:rsidR="000D1534" w:rsidRPr="00CD6474">
          <w:rPr>
            <w:webHidden/>
          </w:rPr>
          <w:tab/>
        </w:r>
        <w:r w:rsidR="000D1534" w:rsidRPr="00CD6474">
          <w:rPr>
            <w:webHidden/>
          </w:rPr>
          <w:fldChar w:fldCharType="begin"/>
        </w:r>
        <w:r w:rsidR="000D1534" w:rsidRPr="00CD6474">
          <w:rPr>
            <w:webHidden/>
          </w:rPr>
          <w:instrText xml:space="preserve"> PAGEREF _Toc162957825 \h </w:instrText>
        </w:r>
        <w:r w:rsidR="000D1534" w:rsidRPr="00CD6474">
          <w:rPr>
            <w:webHidden/>
          </w:rPr>
        </w:r>
        <w:r w:rsidR="000D1534" w:rsidRPr="00CD6474">
          <w:rPr>
            <w:webHidden/>
          </w:rPr>
          <w:fldChar w:fldCharType="separate"/>
        </w:r>
        <w:r w:rsidR="000D1534" w:rsidRPr="00CD6474">
          <w:rPr>
            <w:webHidden/>
          </w:rPr>
          <w:t>48</w:t>
        </w:r>
        <w:r w:rsidR="000D1534" w:rsidRPr="00CD6474">
          <w:rPr>
            <w:webHidden/>
          </w:rPr>
          <w:fldChar w:fldCharType="end"/>
        </w:r>
      </w:hyperlink>
    </w:p>
    <w:p w14:paraId="6775F0FD" w14:textId="34E21A40"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26" w:history="1">
        <w:r w:rsidR="000D1534" w:rsidRPr="00CD6474">
          <w:rPr>
            <w:rStyle w:val="Hyperlink"/>
            <w14:scene3d>
              <w14:camera w14:prst="orthographicFront"/>
              <w14:lightRig w14:rig="threePt" w14:dir="t">
                <w14:rot w14:lat="0" w14:lon="0" w14:rev="0"/>
              </w14:lightRig>
            </w14:scene3d>
          </w:rPr>
          <w:t>7.4</w:t>
        </w:r>
        <w:r w:rsidR="000D1534" w:rsidRPr="00CD6474">
          <w:rPr>
            <w:rFonts w:eastAsiaTheme="minorEastAsia" w:cstheme="minorBidi"/>
            <w:kern w:val="2"/>
            <w:sz w:val="24"/>
            <w:szCs w:val="24"/>
            <w:lang w:eastAsia="de-CH"/>
            <w14:ligatures w14:val="standardContextual"/>
          </w:rPr>
          <w:tab/>
        </w:r>
        <w:r w:rsidR="000D1534" w:rsidRPr="00CD6474">
          <w:rPr>
            <w:rStyle w:val="Hyperlink"/>
          </w:rPr>
          <w:t>Klassendiagramm</w:t>
        </w:r>
        <w:r w:rsidR="000D1534" w:rsidRPr="00CD6474">
          <w:rPr>
            <w:webHidden/>
          </w:rPr>
          <w:tab/>
        </w:r>
        <w:r w:rsidR="000D1534" w:rsidRPr="00CD6474">
          <w:rPr>
            <w:webHidden/>
          </w:rPr>
          <w:fldChar w:fldCharType="begin"/>
        </w:r>
        <w:r w:rsidR="000D1534" w:rsidRPr="00CD6474">
          <w:rPr>
            <w:webHidden/>
          </w:rPr>
          <w:instrText xml:space="preserve"> PAGEREF _Toc162957826 \h </w:instrText>
        </w:r>
        <w:r w:rsidR="000D1534" w:rsidRPr="00CD6474">
          <w:rPr>
            <w:webHidden/>
          </w:rPr>
        </w:r>
        <w:r w:rsidR="000D1534" w:rsidRPr="00CD6474">
          <w:rPr>
            <w:webHidden/>
          </w:rPr>
          <w:fldChar w:fldCharType="separate"/>
        </w:r>
        <w:r w:rsidR="000D1534" w:rsidRPr="00CD6474">
          <w:rPr>
            <w:webHidden/>
          </w:rPr>
          <w:t>49</w:t>
        </w:r>
        <w:r w:rsidR="000D1534" w:rsidRPr="00CD6474">
          <w:rPr>
            <w:webHidden/>
          </w:rPr>
          <w:fldChar w:fldCharType="end"/>
        </w:r>
      </w:hyperlink>
    </w:p>
    <w:p w14:paraId="32AB0030" w14:textId="771C575A" w:rsidR="000D1534" w:rsidRPr="00CD6474" w:rsidRDefault="00782567">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827" w:history="1">
        <w:r w:rsidR="000D1534" w:rsidRPr="00CD6474">
          <w:rPr>
            <w:rStyle w:val="Hyperlink"/>
          </w:rPr>
          <w:t>8</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Entwicklung</w:t>
        </w:r>
        <w:r w:rsidR="000D1534" w:rsidRPr="00CD6474">
          <w:rPr>
            <w:webHidden/>
          </w:rPr>
          <w:tab/>
        </w:r>
        <w:r w:rsidR="000D1534" w:rsidRPr="00CD6474">
          <w:rPr>
            <w:webHidden/>
          </w:rPr>
          <w:fldChar w:fldCharType="begin"/>
        </w:r>
        <w:r w:rsidR="000D1534" w:rsidRPr="00CD6474">
          <w:rPr>
            <w:webHidden/>
          </w:rPr>
          <w:instrText xml:space="preserve"> PAGEREF _Toc162957827 \h </w:instrText>
        </w:r>
        <w:r w:rsidR="000D1534" w:rsidRPr="00CD6474">
          <w:rPr>
            <w:webHidden/>
          </w:rPr>
        </w:r>
        <w:r w:rsidR="000D1534" w:rsidRPr="00CD6474">
          <w:rPr>
            <w:webHidden/>
          </w:rPr>
          <w:fldChar w:fldCharType="separate"/>
        </w:r>
        <w:r w:rsidR="000D1534" w:rsidRPr="00CD6474">
          <w:rPr>
            <w:webHidden/>
          </w:rPr>
          <w:t>50</w:t>
        </w:r>
        <w:r w:rsidR="000D1534" w:rsidRPr="00CD6474">
          <w:rPr>
            <w:webHidden/>
          </w:rPr>
          <w:fldChar w:fldCharType="end"/>
        </w:r>
      </w:hyperlink>
    </w:p>
    <w:p w14:paraId="653308F4" w14:textId="4708AD99"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28" w:history="1">
        <w:r w:rsidR="000D1534" w:rsidRPr="00CD6474">
          <w:rPr>
            <w:rStyle w:val="Hyperlink"/>
            <w14:scene3d>
              <w14:camera w14:prst="orthographicFront"/>
              <w14:lightRig w14:rig="threePt" w14:dir="t">
                <w14:rot w14:lat="0" w14:lon="0" w14:rev="0"/>
              </w14:lightRig>
            </w14:scene3d>
          </w:rPr>
          <w:t>8.1</w:t>
        </w:r>
        <w:r w:rsidR="000D1534" w:rsidRPr="00CD6474">
          <w:rPr>
            <w:rFonts w:eastAsiaTheme="minorEastAsia" w:cstheme="minorBidi"/>
            <w:kern w:val="2"/>
            <w:sz w:val="24"/>
            <w:szCs w:val="24"/>
            <w:lang w:eastAsia="de-CH"/>
            <w14:ligatures w14:val="standardContextual"/>
          </w:rPr>
          <w:tab/>
        </w:r>
        <w:r w:rsidR="000D1534" w:rsidRPr="00CD6474">
          <w:rPr>
            <w:rStyle w:val="Hyperlink"/>
          </w:rPr>
          <w:t>Erweiterung der Datenbank</w:t>
        </w:r>
        <w:r w:rsidR="000D1534" w:rsidRPr="00CD6474">
          <w:rPr>
            <w:webHidden/>
          </w:rPr>
          <w:tab/>
        </w:r>
        <w:r w:rsidR="000D1534" w:rsidRPr="00CD6474">
          <w:rPr>
            <w:webHidden/>
          </w:rPr>
          <w:fldChar w:fldCharType="begin"/>
        </w:r>
        <w:r w:rsidR="000D1534" w:rsidRPr="00CD6474">
          <w:rPr>
            <w:webHidden/>
          </w:rPr>
          <w:instrText xml:space="preserve"> PAGEREF _Toc162957828 \h </w:instrText>
        </w:r>
        <w:r w:rsidR="000D1534" w:rsidRPr="00CD6474">
          <w:rPr>
            <w:webHidden/>
          </w:rPr>
        </w:r>
        <w:r w:rsidR="000D1534" w:rsidRPr="00CD6474">
          <w:rPr>
            <w:webHidden/>
          </w:rPr>
          <w:fldChar w:fldCharType="separate"/>
        </w:r>
        <w:r w:rsidR="000D1534" w:rsidRPr="00CD6474">
          <w:rPr>
            <w:webHidden/>
          </w:rPr>
          <w:t>50</w:t>
        </w:r>
        <w:r w:rsidR="000D1534" w:rsidRPr="00CD6474">
          <w:rPr>
            <w:webHidden/>
          </w:rPr>
          <w:fldChar w:fldCharType="end"/>
        </w:r>
      </w:hyperlink>
    </w:p>
    <w:p w14:paraId="71EB5879" w14:textId="439CB455"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29" w:history="1">
        <w:r w:rsidR="000D1534" w:rsidRPr="00CD6474">
          <w:rPr>
            <w:rStyle w:val="Hyperlink"/>
            <w14:scene3d>
              <w14:camera w14:prst="orthographicFront"/>
              <w14:lightRig w14:rig="threePt" w14:dir="t">
                <w14:rot w14:lat="0" w14:lon="0" w14:rev="0"/>
              </w14:lightRig>
            </w14:scene3d>
          </w:rPr>
          <w:t>8.2</w:t>
        </w:r>
        <w:r w:rsidR="000D1534" w:rsidRPr="00CD6474">
          <w:rPr>
            <w:rFonts w:eastAsiaTheme="minorEastAsia" w:cstheme="minorBidi"/>
            <w:kern w:val="2"/>
            <w:sz w:val="24"/>
            <w:szCs w:val="24"/>
            <w:lang w:eastAsia="de-CH"/>
            <w14:ligatures w14:val="standardContextual"/>
          </w:rPr>
          <w:tab/>
        </w:r>
        <w:r w:rsidR="000D1534" w:rsidRPr="00CD6474">
          <w:rPr>
            <w:rStyle w:val="Hyperlink"/>
          </w:rPr>
          <w:t>Klassen Realisierung</w:t>
        </w:r>
        <w:r w:rsidR="000D1534" w:rsidRPr="00CD6474">
          <w:rPr>
            <w:webHidden/>
          </w:rPr>
          <w:tab/>
        </w:r>
        <w:r w:rsidR="000D1534" w:rsidRPr="00CD6474">
          <w:rPr>
            <w:webHidden/>
          </w:rPr>
          <w:fldChar w:fldCharType="begin"/>
        </w:r>
        <w:r w:rsidR="000D1534" w:rsidRPr="00CD6474">
          <w:rPr>
            <w:webHidden/>
          </w:rPr>
          <w:instrText xml:space="preserve"> PAGEREF _Toc162957829 \h </w:instrText>
        </w:r>
        <w:r w:rsidR="000D1534" w:rsidRPr="00CD6474">
          <w:rPr>
            <w:webHidden/>
          </w:rPr>
        </w:r>
        <w:r w:rsidR="000D1534" w:rsidRPr="00CD6474">
          <w:rPr>
            <w:webHidden/>
          </w:rPr>
          <w:fldChar w:fldCharType="separate"/>
        </w:r>
        <w:r w:rsidR="000D1534" w:rsidRPr="00CD6474">
          <w:rPr>
            <w:webHidden/>
          </w:rPr>
          <w:t>50</w:t>
        </w:r>
        <w:r w:rsidR="000D1534" w:rsidRPr="00CD6474">
          <w:rPr>
            <w:webHidden/>
          </w:rPr>
          <w:fldChar w:fldCharType="end"/>
        </w:r>
      </w:hyperlink>
    </w:p>
    <w:p w14:paraId="6CAE0002" w14:textId="197BABA7"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30" w:history="1">
        <w:r w:rsidR="000D1534" w:rsidRPr="00CD6474">
          <w:rPr>
            <w:rStyle w:val="Hyperlink"/>
            <w14:scene3d>
              <w14:camera w14:prst="orthographicFront"/>
              <w14:lightRig w14:rig="threePt" w14:dir="t">
                <w14:rot w14:lat="0" w14:lon="0" w14:rev="0"/>
              </w14:lightRig>
            </w14:scene3d>
          </w:rPr>
          <w:t>8.3</w:t>
        </w:r>
        <w:r w:rsidR="000D1534" w:rsidRPr="00CD6474">
          <w:rPr>
            <w:rFonts w:eastAsiaTheme="minorEastAsia" w:cstheme="minorBidi"/>
            <w:kern w:val="2"/>
            <w:sz w:val="24"/>
            <w:szCs w:val="24"/>
            <w:lang w:eastAsia="de-CH"/>
            <w14:ligatures w14:val="standardContextual"/>
          </w:rPr>
          <w:tab/>
        </w:r>
        <w:r w:rsidR="000D1534" w:rsidRPr="00CD6474">
          <w:rPr>
            <w:rStyle w:val="Hyperlink"/>
          </w:rPr>
          <w:t>Jira REST API</w:t>
        </w:r>
        <w:r w:rsidR="000D1534" w:rsidRPr="00CD6474">
          <w:rPr>
            <w:webHidden/>
          </w:rPr>
          <w:tab/>
        </w:r>
        <w:r w:rsidR="000D1534" w:rsidRPr="00CD6474">
          <w:rPr>
            <w:webHidden/>
          </w:rPr>
          <w:fldChar w:fldCharType="begin"/>
        </w:r>
        <w:r w:rsidR="000D1534" w:rsidRPr="00CD6474">
          <w:rPr>
            <w:webHidden/>
          </w:rPr>
          <w:instrText xml:space="preserve"> PAGEREF _Toc162957830 \h </w:instrText>
        </w:r>
        <w:r w:rsidR="000D1534" w:rsidRPr="00CD6474">
          <w:rPr>
            <w:webHidden/>
          </w:rPr>
        </w:r>
        <w:r w:rsidR="000D1534" w:rsidRPr="00CD6474">
          <w:rPr>
            <w:webHidden/>
          </w:rPr>
          <w:fldChar w:fldCharType="separate"/>
        </w:r>
        <w:r w:rsidR="000D1534" w:rsidRPr="00CD6474">
          <w:rPr>
            <w:webHidden/>
          </w:rPr>
          <w:t>50</w:t>
        </w:r>
        <w:r w:rsidR="000D1534" w:rsidRPr="00CD6474">
          <w:rPr>
            <w:webHidden/>
          </w:rPr>
          <w:fldChar w:fldCharType="end"/>
        </w:r>
      </w:hyperlink>
    </w:p>
    <w:p w14:paraId="6A4335D9" w14:textId="3CE09BE2"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31" w:history="1">
        <w:r w:rsidR="000D1534" w:rsidRPr="00CD6474">
          <w:rPr>
            <w:rStyle w:val="Hyperlink"/>
            <w14:scene3d>
              <w14:camera w14:prst="orthographicFront"/>
              <w14:lightRig w14:rig="threePt" w14:dir="t">
                <w14:rot w14:lat="0" w14:lon="0" w14:rev="0"/>
              </w14:lightRig>
            </w14:scene3d>
          </w:rPr>
          <w:t>8.4</w:t>
        </w:r>
        <w:r w:rsidR="000D1534" w:rsidRPr="00CD6474">
          <w:rPr>
            <w:rFonts w:eastAsiaTheme="minorEastAsia" w:cstheme="minorBidi"/>
            <w:kern w:val="2"/>
            <w:sz w:val="24"/>
            <w:szCs w:val="24"/>
            <w:lang w:eastAsia="de-CH"/>
            <w14:ligatures w14:val="standardContextual"/>
          </w:rPr>
          <w:tab/>
        </w:r>
        <w:r w:rsidR="000D1534" w:rsidRPr="00CD6474">
          <w:rPr>
            <w:rStyle w:val="Hyperlink"/>
          </w:rPr>
          <w:t>LEIS Datenbank</w:t>
        </w:r>
        <w:r w:rsidR="000D1534" w:rsidRPr="00CD6474">
          <w:rPr>
            <w:webHidden/>
          </w:rPr>
          <w:tab/>
        </w:r>
        <w:r w:rsidR="000D1534" w:rsidRPr="00CD6474">
          <w:rPr>
            <w:webHidden/>
          </w:rPr>
          <w:fldChar w:fldCharType="begin"/>
        </w:r>
        <w:r w:rsidR="000D1534" w:rsidRPr="00CD6474">
          <w:rPr>
            <w:webHidden/>
          </w:rPr>
          <w:instrText xml:space="preserve"> PAGEREF _Toc162957831 \h </w:instrText>
        </w:r>
        <w:r w:rsidR="000D1534" w:rsidRPr="00CD6474">
          <w:rPr>
            <w:webHidden/>
          </w:rPr>
        </w:r>
        <w:r w:rsidR="000D1534" w:rsidRPr="00CD6474">
          <w:rPr>
            <w:webHidden/>
          </w:rPr>
          <w:fldChar w:fldCharType="separate"/>
        </w:r>
        <w:r w:rsidR="000D1534" w:rsidRPr="00CD6474">
          <w:rPr>
            <w:webHidden/>
          </w:rPr>
          <w:t>51</w:t>
        </w:r>
        <w:r w:rsidR="000D1534" w:rsidRPr="00CD6474">
          <w:rPr>
            <w:webHidden/>
          </w:rPr>
          <w:fldChar w:fldCharType="end"/>
        </w:r>
      </w:hyperlink>
    </w:p>
    <w:p w14:paraId="2F75C00B" w14:textId="739C1B9A"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32" w:history="1">
        <w:r w:rsidR="000D1534" w:rsidRPr="00CD6474">
          <w:rPr>
            <w:rStyle w:val="Hyperlink"/>
            <w14:scene3d>
              <w14:camera w14:prst="orthographicFront"/>
              <w14:lightRig w14:rig="threePt" w14:dir="t">
                <w14:rot w14:lat="0" w14:lon="0" w14:rev="0"/>
              </w14:lightRig>
            </w14:scene3d>
          </w:rPr>
          <w:t>8.5</w:t>
        </w:r>
        <w:r w:rsidR="000D1534" w:rsidRPr="00CD6474">
          <w:rPr>
            <w:rFonts w:eastAsiaTheme="minorEastAsia" w:cstheme="minorBidi"/>
            <w:kern w:val="2"/>
            <w:sz w:val="24"/>
            <w:szCs w:val="24"/>
            <w:lang w:eastAsia="de-CH"/>
            <w14:ligatures w14:val="standardContextual"/>
          </w:rPr>
          <w:tab/>
        </w:r>
        <w:r w:rsidR="000D1534" w:rsidRPr="00CD6474">
          <w:rPr>
            <w:rStyle w:val="Hyperlink"/>
          </w:rPr>
          <w:t>Logging</w:t>
        </w:r>
        <w:r w:rsidR="000D1534" w:rsidRPr="00CD6474">
          <w:rPr>
            <w:webHidden/>
          </w:rPr>
          <w:tab/>
        </w:r>
        <w:r w:rsidR="000D1534" w:rsidRPr="00CD6474">
          <w:rPr>
            <w:webHidden/>
          </w:rPr>
          <w:fldChar w:fldCharType="begin"/>
        </w:r>
        <w:r w:rsidR="000D1534" w:rsidRPr="00CD6474">
          <w:rPr>
            <w:webHidden/>
          </w:rPr>
          <w:instrText xml:space="preserve"> PAGEREF _Toc162957832 \h </w:instrText>
        </w:r>
        <w:r w:rsidR="000D1534" w:rsidRPr="00CD6474">
          <w:rPr>
            <w:webHidden/>
          </w:rPr>
        </w:r>
        <w:r w:rsidR="000D1534" w:rsidRPr="00CD6474">
          <w:rPr>
            <w:webHidden/>
          </w:rPr>
          <w:fldChar w:fldCharType="separate"/>
        </w:r>
        <w:r w:rsidR="000D1534" w:rsidRPr="00CD6474">
          <w:rPr>
            <w:webHidden/>
          </w:rPr>
          <w:t>51</w:t>
        </w:r>
        <w:r w:rsidR="000D1534" w:rsidRPr="00CD6474">
          <w:rPr>
            <w:webHidden/>
          </w:rPr>
          <w:fldChar w:fldCharType="end"/>
        </w:r>
      </w:hyperlink>
    </w:p>
    <w:p w14:paraId="53552349" w14:textId="44482F26"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33" w:history="1">
        <w:r w:rsidR="000D1534" w:rsidRPr="00CD6474">
          <w:rPr>
            <w:rStyle w:val="Hyperlink"/>
          </w:rPr>
          <w:t>8.5.1</w:t>
        </w:r>
        <w:r w:rsidR="000D1534" w:rsidRPr="00CD6474">
          <w:rPr>
            <w:rFonts w:eastAsiaTheme="minorEastAsia" w:cstheme="minorBidi"/>
            <w:kern w:val="2"/>
            <w:sz w:val="24"/>
            <w:szCs w:val="24"/>
            <w:lang w:eastAsia="de-CH"/>
            <w14:ligatures w14:val="standardContextual"/>
          </w:rPr>
          <w:tab/>
        </w:r>
        <w:r w:rsidR="000D1534" w:rsidRPr="00CD6474">
          <w:rPr>
            <w:rStyle w:val="Hyperlink"/>
          </w:rPr>
          <w:t>Log Codes</w:t>
        </w:r>
        <w:r w:rsidR="000D1534" w:rsidRPr="00CD6474">
          <w:rPr>
            <w:webHidden/>
          </w:rPr>
          <w:tab/>
        </w:r>
        <w:r w:rsidR="000D1534" w:rsidRPr="00CD6474">
          <w:rPr>
            <w:webHidden/>
          </w:rPr>
          <w:fldChar w:fldCharType="begin"/>
        </w:r>
        <w:r w:rsidR="000D1534" w:rsidRPr="00CD6474">
          <w:rPr>
            <w:webHidden/>
          </w:rPr>
          <w:instrText xml:space="preserve"> PAGEREF _Toc162957833 \h </w:instrText>
        </w:r>
        <w:r w:rsidR="000D1534" w:rsidRPr="00CD6474">
          <w:rPr>
            <w:webHidden/>
          </w:rPr>
        </w:r>
        <w:r w:rsidR="000D1534" w:rsidRPr="00CD6474">
          <w:rPr>
            <w:webHidden/>
          </w:rPr>
          <w:fldChar w:fldCharType="separate"/>
        </w:r>
        <w:r w:rsidR="000D1534" w:rsidRPr="00CD6474">
          <w:rPr>
            <w:webHidden/>
          </w:rPr>
          <w:t>51</w:t>
        </w:r>
        <w:r w:rsidR="000D1534" w:rsidRPr="00CD6474">
          <w:rPr>
            <w:webHidden/>
          </w:rPr>
          <w:fldChar w:fldCharType="end"/>
        </w:r>
      </w:hyperlink>
    </w:p>
    <w:p w14:paraId="043797B1" w14:textId="28B8ED6D"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34" w:history="1">
        <w:r w:rsidR="000D1534" w:rsidRPr="00CD6474">
          <w:rPr>
            <w:rStyle w:val="Hyperlink"/>
          </w:rPr>
          <w:t>8.5.2</w:t>
        </w:r>
        <w:r w:rsidR="000D1534" w:rsidRPr="00CD6474">
          <w:rPr>
            <w:rFonts w:eastAsiaTheme="minorEastAsia" w:cstheme="minorBidi"/>
            <w:kern w:val="2"/>
            <w:sz w:val="24"/>
            <w:szCs w:val="24"/>
            <w:lang w:eastAsia="de-CH"/>
            <w14:ligatures w14:val="standardContextual"/>
          </w:rPr>
          <w:tab/>
        </w:r>
        <w:r w:rsidR="000D1534" w:rsidRPr="00CD6474">
          <w:rPr>
            <w:rStyle w:val="Hyperlink"/>
          </w:rPr>
          <w:t>Vorgehen</w:t>
        </w:r>
        <w:r w:rsidR="000D1534" w:rsidRPr="00CD6474">
          <w:rPr>
            <w:webHidden/>
          </w:rPr>
          <w:tab/>
        </w:r>
        <w:r w:rsidR="000D1534" w:rsidRPr="00CD6474">
          <w:rPr>
            <w:webHidden/>
          </w:rPr>
          <w:fldChar w:fldCharType="begin"/>
        </w:r>
        <w:r w:rsidR="000D1534" w:rsidRPr="00CD6474">
          <w:rPr>
            <w:webHidden/>
          </w:rPr>
          <w:instrText xml:space="preserve"> PAGEREF _Toc162957834 \h </w:instrText>
        </w:r>
        <w:r w:rsidR="000D1534" w:rsidRPr="00CD6474">
          <w:rPr>
            <w:webHidden/>
          </w:rPr>
        </w:r>
        <w:r w:rsidR="000D1534" w:rsidRPr="00CD6474">
          <w:rPr>
            <w:webHidden/>
          </w:rPr>
          <w:fldChar w:fldCharType="separate"/>
        </w:r>
        <w:r w:rsidR="000D1534" w:rsidRPr="00CD6474">
          <w:rPr>
            <w:webHidden/>
          </w:rPr>
          <w:t>51</w:t>
        </w:r>
        <w:r w:rsidR="000D1534" w:rsidRPr="00CD6474">
          <w:rPr>
            <w:webHidden/>
          </w:rPr>
          <w:fldChar w:fldCharType="end"/>
        </w:r>
      </w:hyperlink>
    </w:p>
    <w:p w14:paraId="63C3118E" w14:textId="1776FFC3"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35" w:history="1">
        <w:r w:rsidR="000D1534" w:rsidRPr="00CD6474">
          <w:rPr>
            <w:rStyle w:val="Hyperlink"/>
            <w14:scene3d>
              <w14:camera w14:prst="orthographicFront"/>
              <w14:lightRig w14:rig="threePt" w14:dir="t">
                <w14:rot w14:lat="0" w14:lon="0" w14:rev="0"/>
              </w14:lightRig>
            </w14:scene3d>
          </w:rPr>
          <w:t>8.6</w:t>
        </w:r>
        <w:r w:rsidR="000D1534" w:rsidRPr="00CD6474">
          <w:rPr>
            <w:rFonts w:eastAsiaTheme="minorEastAsia" w:cstheme="minorBidi"/>
            <w:kern w:val="2"/>
            <w:sz w:val="24"/>
            <w:szCs w:val="24"/>
            <w:lang w:eastAsia="de-CH"/>
            <w14:ligatures w14:val="standardContextual"/>
          </w:rPr>
          <w:tab/>
        </w:r>
        <w:r w:rsidR="000D1534" w:rsidRPr="00CD6474">
          <w:rPr>
            <w:rStyle w:val="Hyperlink"/>
          </w:rPr>
          <w:t>Development Modus</w:t>
        </w:r>
        <w:r w:rsidR="000D1534" w:rsidRPr="00CD6474">
          <w:rPr>
            <w:webHidden/>
          </w:rPr>
          <w:tab/>
        </w:r>
        <w:r w:rsidR="000D1534" w:rsidRPr="00CD6474">
          <w:rPr>
            <w:webHidden/>
          </w:rPr>
          <w:fldChar w:fldCharType="begin"/>
        </w:r>
        <w:r w:rsidR="000D1534" w:rsidRPr="00CD6474">
          <w:rPr>
            <w:webHidden/>
          </w:rPr>
          <w:instrText xml:space="preserve"> PAGEREF _Toc162957835 \h </w:instrText>
        </w:r>
        <w:r w:rsidR="000D1534" w:rsidRPr="00CD6474">
          <w:rPr>
            <w:webHidden/>
          </w:rPr>
        </w:r>
        <w:r w:rsidR="000D1534" w:rsidRPr="00CD6474">
          <w:rPr>
            <w:webHidden/>
          </w:rPr>
          <w:fldChar w:fldCharType="separate"/>
        </w:r>
        <w:r w:rsidR="000D1534" w:rsidRPr="00CD6474">
          <w:rPr>
            <w:webHidden/>
          </w:rPr>
          <w:t>52</w:t>
        </w:r>
        <w:r w:rsidR="000D1534" w:rsidRPr="00CD6474">
          <w:rPr>
            <w:webHidden/>
          </w:rPr>
          <w:fldChar w:fldCharType="end"/>
        </w:r>
      </w:hyperlink>
    </w:p>
    <w:p w14:paraId="4D854D86" w14:textId="1A0BC232"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36" w:history="1">
        <w:r w:rsidR="000D1534" w:rsidRPr="00CD6474">
          <w:rPr>
            <w:rStyle w:val="Hyperlink"/>
          </w:rPr>
          <w:t>8.6.1</w:t>
        </w:r>
        <w:r w:rsidR="000D1534" w:rsidRPr="00CD6474">
          <w:rPr>
            <w:rFonts w:eastAsiaTheme="minorEastAsia" w:cstheme="minorBidi"/>
            <w:kern w:val="2"/>
            <w:sz w:val="24"/>
            <w:szCs w:val="24"/>
            <w:lang w:eastAsia="de-CH"/>
            <w14:ligatures w14:val="standardContextual"/>
          </w:rPr>
          <w:tab/>
        </w:r>
        <w:r w:rsidR="000D1534" w:rsidRPr="00CD6474">
          <w:rPr>
            <w:rStyle w:val="Hyperlink"/>
          </w:rPr>
          <w:t>Flags</w:t>
        </w:r>
        <w:r w:rsidR="000D1534" w:rsidRPr="00CD6474">
          <w:rPr>
            <w:webHidden/>
          </w:rPr>
          <w:tab/>
        </w:r>
        <w:r w:rsidR="000D1534" w:rsidRPr="00CD6474">
          <w:rPr>
            <w:webHidden/>
          </w:rPr>
          <w:fldChar w:fldCharType="begin"/>
        </w:r>
        <w:r w:rsidR="000D1534" w:rsidRPr="00CD6474">
          <w:rPr>
            <w:webHidden/>
          </w:rPr>
          <w:instrText xml:space="preserve"> PAGEREF _Toc162957836 \h </w:instrText>
        </w:r>
        <w:r w:rsidR="000D1534" w:rsidRPr="00CD6474">
          <w:rPr>
            <w:webHidden/>
          </w:rPr>
        </w:r>
        <w:r w:rsidR="000D1534" w:rsidRPr="00CD6474">
          <w:rPr>
            <w:webHidden/>
          </w:rPr>
          <w:fldChar w:fldCharType="separate"/>
        </w:r>
        <w:r w:rsidR="000D1534" w:rsidRPr="00CD6474">
          <w:rPr>
            <w:webHidden/>
          </w:rPr>
          <w:t>52</w:t>
        </w:r>
        <w:r w:rsidR="000D1534" w:rsidRPr="00CD6474">
          <w:rPr>
            <w:webHidden/>
          </w:rPr>
          <w:fldChar w:fldCharType="end"/>
        </w:r>
      </w:hyperlink>
    </w:p>
    <w:p w14:paraId="0DFBFED3" w14:textId="0720B034"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37" w:history="1">
        <w:r w:rsidR="000D1534" w:rsidRPr="00CD6474">
          <w:rPr>
            <w:rStyle w:val="Hyperlink"/>
          </w:rPr>
          <w:t>8.6.2</w:t>
        </w:r>
        <w:r w:rsidR="000D1534" w:rsidRPr="00CD6474">
          <w:rPr>
            <w:rFonts w:eastAsiaTheme="minorEastAsia" w:cstheme="minorBidi"/>
            <w:kern w:val="2"/>
            <w:sz w:val="24"/>
            <w:szCs w:val="24"/>
            <w:lang w:eastAsia="de-CH"/>
            <w14:ligatures w14:val="standardContextual"/>
          </w:rPr>
          <w:tab/>
        </w:r>
        <w:r w:rsidR="000D1534" w:rsidRPr="00CD6474">
          <w:rPr>
            <w:rStyle w:val="Hyperlink"/>
          </w:rPr>
          <w:t>Programmablauf</w:t>
        </w:r>
        <w:r w:rsidR="000D1534" w:rsidRPr="00CD6474">
          <w:rPr>
            <w:webHidden/>
          </w:rPr>
          <w:tab/>
        </w:r>
        <w:r w:rsidR="000D1534" w:rsidRPr="00CD6474">
          <w:rPr>
            <w:webHidden/>
          </w:rPr>
          <w:fldChar w:fldCharType="begin"/>
        </w:r>
        <w:r w:rsidR="000D1534" w:rsidRPr="00CD6474">
          <w:rPr>
            <w:webHidden/>
          </w:rPr>
          <w:instrText xml:space="preserve"> PAGEREF _Toc162957837 \h </w:instrText>
        </w:r>
        <w:r w:rsidR="000D1534" w:rsidRPr="00CD6474">
          <w:rPr>
            <w:webHidden/>
          </w:rPr>
        </w:r>
        <w:r w:rsidR="000D1534" w:rsidRPr="00CD6474">
          <w:rPr>
            <w:webHidden/>
          </w:rPr>
          <w:fldChar w:fldCharType="separate"/>
        </w:r>
        <w:r w:rsidR="000D1534" w:rsidRPr="00CD6474">
          <w:rPr>
            <w:webHidden/>
          </w:rPr>
          <w:t>52</w:t>
        </w:r>
        <w:r w:rsidR="000D1534" w:rsidRPr="00CD6474">
          <w:rPr>
            <w:webHidden/>
          </w:rPr>
          <w:fldChar w:fldCharType="end"/>
        </w:r>
      </w:hyperlink>
    </w:p>
    <w:p w14:paraId="176BA2C5" w14:textId="1D949F5D" w:rsidR="000D1534" w:rsidRPr="00CD6474" w:rsidRDefault="00782567">
      <w:pPr>
        <w:pStyle w:val="Verzeichnis2"/>
        <w:tabs>
          <w:tab w:val="left" w:pos="660"/>
          <w:tab w:val="right" w:pos="9628"/>
        </w:tabs>
        <w:rPr>
          <w:rFonts w:eastAsiaTheme="minorEastAsia" w:cstheme="minorBidi"/>
          <w:b w:val="0"/>
          <w:bCs w:val="0"/>
          <w:kern w:val="2"/>
          <w:sz w:val="24"/>
          <w:szCs w:val="24"/>
          <w:lang w:eastAsia="de-CH"/>
          <w14:ligatures w14:val="standardContextual"/>
        </w:rPr>
      </w:pPr>
      <w:hyperlink w:anchor="_Toc162957838" w:history="1">
        <w:r w:rsidR="000D1534" w:rsidRPr="00CD6474">
          <w:rPr>
            <w:rStyle w:val="Hyperlink"/>
          </w:rPr>
          <w:t>9</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Testing</w:t>
        </w:r>
        <w:r w:rsidR="000D1534" w:rsidRPr="00CD6474">
          <w:rPr>
            <w:webHidden/>
          </w:rPr>
          <w:tab/>
        </w:r>
        <w:r w:rsidR="000D1534" w:rsidRPr="00CD6474">
          <w:rPr>
            <w:webHidden/>
          </w:rPr>
          <w:fldChar w:fldCharType="begin"/>
        </w:r>
        <w:r w:rsidR="000D1534" w:rsidRPr="00CD6474">
          <w:rPr>
            <w:webHidden/>
          </w:rPr>
          <w:instrText xml:space="preserve"> PAGEREF _Toc162957838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1750294C" w14:textId="20E0D8E2"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39" w:history="1">
        <w:r w:rsidR="000D1534" w:rsidRPr="00CD6474">
          <w:rPr>
            <w:rStyle w:val="Hyperlink"/>
            <w14:scene3d>
              <w14:camera w14:prst="orthographicFront"/>
              <w14:lightRig w14:rig="threePt" w14:dir="t">
                <w14:rot w14:lat="0" w14:lon="0" w14:rev="0"/>
              </w14:lightRig>
            </w14:scene3d>
          </w:rPr>
          <w:t>9.1</w:t>
        </w:r>
        <w:r w:rsidR="000D1534" w:rsidRPr="00CD6474">
          <w:rPr>
            <w:rFonts w:eastAsiaTheme="minorEastAsia" w:cstheme="minorBidi"/>
            <w:kern w:val="2"/>
            <w:sz w:val="24"/>
            <w:szCs w:val="24"/>
            <w:lang w:eastAsia="de-CH"/>
            <w14:ligatures w14:val="standardContextual"/>
          </w:rPr>
          <w:tab/>
        </w:r>
        <w:r w:rsidR="000D1534" w:rsidRPr="00CD6474">
          <w:rPr>
            <w:rStyle w:val="Hyperlink"/>
          </w:rPr>
          <w:t>Einleitung</w:t>
        </w:r>
        <w:r w:rsidR="000D1534" w:rsidRPr="00CD6474">
          <w:rPr>
            <w:webHidden/>
          </w:rPr>
          <w:tab/>
        </w:r>
        <w:r w:rsidR="000D1534" w:rsidRPr="00CD6474">
          <w:rPr>
            <w:webHidden/>
          </w:rPr>
          <w:fldChar w:fldCharType="begin"/>
        </w:r>
        <w:r w:rsidR="000D1534" w:rsidRPr="00CD6474">
          <w:rPr>
            <w:webHidden/>
          </w:rPr>
          <w:instrText xml:space="preserve"> PAGEREF _Toc162957839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794D1841" w14:textId="572630EC"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40" w:history="1">
        <w:r w:rsidR="000D1534" w:rsidRPr="00CD6474">
          <w:rPr>
            <w:rStyle w:val="Hyperlink"/>
            <w14:scene3d>
              <w14:camera w14:prst="orthographicFront"/>
              <w14:lightRig w14:rig="threePt" w14:dir="t">
                <w14:rot w14:lat="0" w14:lon="0" w14:rev="0"/>
              </w14:lightRig>
            </w14:scene3d>
          </w:rPr>
          <w:t>9.2</w:t>
        </w:r>
        <w:r w:rsidR="000D1534" w:rsidRPr="00CD6474">
          <w:rPr>
            <w:rFonts w:eastAsiaTheme="minorEastAsia" w:cstheme="minorBidi"/>
            <w:kern w:val="2"/>
            <w:sz w:val="24"/>
            <w:szCs w:val="24"/>
            <w:lang w:eastAsia="de-CH"/>
            <w14:ligatures w14:val="standardContextual"/>
          </w:rPr>
          <w:tab/>
        </w:r>
        <w:r w:rsidR="000D1534" w:rsidRPr="00CD6474">
          <w:rPr>
            <w:rStyle w:val="Hyperlink"/>
          </w:rPr>
          <w:t>Umfeld</w:t>
        </w:r>
        <w:r w:rsidR="000D1534" w:rsidRPr="00CD6474">
          <w:rPr>
            <w:webHidden/>
          </w:rPr>
          <w:tab/>
        </w:r>
        <w:r w:rsidR="000D1534" w:rsidRPr="00CD6474">
          <w:rPr>
            <w:webHidden/>
          </w:rPr>
          <w:fldChar w:fldCharType="begin"/>
        </w:r>
        <w:r w:rsidR="000D1534" w:rsidRPr="00CD6474">
          <w:rPr>
            <w:webHidden/>
          </w:rPr>
          <w:instrText xml:space="preserve"> PAGEREF _Toc162957840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1DA8790A" w14:textId="30152E6E"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41" w:history="1">
        <w:r w:rsidR="000D1534" w:rsidRPr="00CD6474">
          <w:rPr>
            <w:rStyle w:val="Hyperlink"/>
          </w:rPr>
          <w:t>9.2.1</w:t>
        </w:r>
        <w:r w:rsidR="000D1534" w:rsidRPr="00CD6474">
          <w:rPr>
            <w:rFonts w:eastAsiaTheme="minorEastAsia" w:cstheme="minorBidi"/>
            <w:kern w:val="2"/>
            <w:sz w:val="24"/>
            <w:szCs w:val="24"/>
            <w:lang w:eastAsia="de-CH"/>
            <w14:ligatures w14:val="standardContextual"/>
          </w:rPr>
          <w:tab/>
        </w:r>
        <w:r w:rsidR="000D1534" w:rsidRPr="00CD6474">
          <w:rPr>
            <w:rStyle w:val="Hyperlink"/>
          </w:rPr>
          <w:t>Mittel und Methoden</w:t>
        </w:r>
        <w:r w:rsidR="000D1534" w:rsidRPr="00CD6474">
          <w:rPr>
            <w:webHidden/>
          </w:rPr>
          <w:tab/>
        </w:r>
        <w:r w:rsidR="000D1534" w:rsidRPr="00CD6474">
          <w:rPr>
            <w:webHidden/>
          </w:rPr>
          <w:fldChar w:fldCharType="begin"/>
        </w:r>
        <w:r w:rsidR="000D1534" w:rsidRPr="00CD6474">
          <w:rPr>
            <w:webHidden/>
          </w:rPr>
          <w:instrText xml:space="preserve"> PAGEREF _Toc162957841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63383F2F" w14:textId="2A5D0CD5"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42" w:history="1">
        <w:r w:rsidR="000D1534" w:rsidRPr="00CD6474">
          <w:rPr>
            <w:rStyle w:val="Hyperlink"/>
            <w14:scene3d>
              <w14:camera w14:prst="orthographicFront"/>
              <w14:lightRig w14:rig="threePt" w14:dir="t">
                <w14:rot w14:lat="0" w14:lon="0" w14:rev="0"/>
              </w14:lightRig>
            </w14:scene3d>
          </w:rPr>
          <w:t>9.3</w:t>
        </w:r>
        <w:r w:rsidR="000D1534" w:rsidRPr="00CD6474">
          <w:rPr>
            <w:rFonts w:eastAsiaTheme="minorEastAsia" w:cstheme="minorBidi"/>
            <w:kern w:val="2"/>
            <w:sz w:val="24"/>
            <w:szCs w:val="24"/>
            <w:lang w:eastAsia="de-CH"/>
            <w14:ligatures w14:val="standardContextual"/>
          </w:rPr>
          <w:tab/>
        </w:r>
        <w:r w:rsidR="000D1534" w:rsidRPr="00CD6474">
          <w:rPr>
            <w:rStyle w:val="Hyperlink"/>
          </w:rPr>
          <w:t>Konzept</w:t>
        </w:r>
        <w:r w:rsidR="000D1534" w:rsidRPr="00CD6474">
          <w:rPr>
            <w:webHidden/>
          </w:rPr>
          <w:tab/>
        </w:r>
        <w:r w:rsidR="000D1534" w:rsidRPr="00CD6474">
          <w:rPr>
            <w:webHidden/>
          </w:rPr>
          <w:fldChar w:fldCharType="begin"/>
        </w:r>
        <w:r w:rsidR="000D1534" w:rsidRPr="00CD6474">
          <w:rPr>
            <w:webHidden/>
          </w:rPr>
          <w:instrText xml:space="preserve"> PAGEREF _Toc162957842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7FDCE402" w14:textId="223BA7FD"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43" w:history="1">
        <w:r w:rsidR="000D1534" w:rsidRPr="00CD6474">
          <w:rPr>
            <w:rStyle w:val="Hyperlink"/>
          </w:rPr>
          <w:t>9.3.1</w:t>
        </w:r>
        <w:r w:rsidR="000D1534" w:rsidRPr="00CD6474">
          <w:rPr>
            <w:rFonts w:eastAsiaTheme="minorEastAsia" w:cstheme="minorBidi"/>
            <w:kern w:val="2"/>
            <w:sz w:val="24"/>
            <w:szCs w:val="24"/>
            <w:lang w:eastAsia="de-CH"/>
            <w14:ligatures w14:val="standardContextual"/>
          </w:rPr>
          <w:tab/>
        </w:r>
        <w:r w:rsidR="000D1534" w:rsidRPr="00CD6474">
          <w:rPr>
            <w:rStyle w:val="Hyperlink"/>
          </w:rPr>
          <w:t>Automatisierte Unit Tests</w:t>
        </w:r>
        <w:r w:rsidR="000D1534" w:rsidRPr="00CD6474">
          <w:rPr>
            <w:webHidden/>
          </w:rPr>
          <w:tab/>
        </w:r>
        <w:r w:rsidR="000D1534" w:rsidRPr="00CD6474">
          <w:rPr>
            <w:webHidden/>
          </w:rPr>
          <w:fldChar w:fldCharType="begin"/>
        </w:r>
        <w:r w:rsidR="000D1534" w:rsidRPr="00CD6474">
          <w:rPr>
            <w:webHidden/>
          </w:rPr>
          <w:instrText xml:space="preserve"> PAGEREF _Toc162957843 \h </w:instrText>
        </w:r>
        <w:r w:rsidR="000D1534" w:rsidRPr="00CD6474">
          <w:rPr>
            <w:webHidden/>
          </w:rPr>
        </w:r>
        <w:r w:rsidR="000D1534" w:rsidRPr="00CD6474">
          <w:rPr>
            <w:webHidden/>
          </w:rPr>
          <w:fldChar w:fldCharType="separate"/>
        </w:r>
        <w:r w:rsidR="000D1534" w:rsidRPr="00CD6474">
          <w:rPr>
            <w:webHidden/>
          </w:rPr>
          <w:t>53</w:t>
        </w:r>
        <w:r w:rsidR="000D1534" w:rsidRPr="00CD6474">
          <w:rPr>
            <w:webHidden/>
          </w:rPr>
          <w:fldChar w:fldCharType="end"/>
        </w:r>
      </w:hyperlink>
    </w:p>
    <w:p w14:paraId="58241D2E" w14:textId="72858533"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44" w:history="1">
        <w:r w:rsidR="000D1534" w:rsidRPr="00CD6474">
          <w:rPr>
            <w:rStyle w:val="Hyperlink"/>
          </w:rPr>
          <w:t>9.3.2</w:t>
        </w:r>
        <w:r w:rsidR="000D1534" w:rsidRPr="00CD6474">
          <w:rPr>
            <w:rFonts w:eastAsiaTheme="minorEastAsia" w:cstheme="minorBidi"/>
            <w:kern w:val="2"/>
            <w:sz w:val="24"/>
            <w:szCs w:val="24"/>
            <w:lang w:eastAsia="de-CH"/>
            <w14:ligatures w14:val="standardContextual"/>
          </w:rPr>
          <w:tab/>
        </w:r>
        <w:r w:rsidR="000D1534" w:rsidRPr="00CD6474">
          <w:rPr>
            <w:rStyle w:val="Hyperlink"/>
          </w:rPr>
          <w:t>End-to-end Tests</w:t>
        </w:r>
        <w:r w:rsidR="000D1534" w:rsidRPr="00CD6474">
          <w:rPr>
            <w:webHidden/>
          </w:rPr>
          <w:tab/>
        </w:r>
        <w:r w:rsidR="000D1534" w:rsidRPr="00CD6474">
          <w:rPr>
            <w:webHidden/>
          </w:rPr>
          <w:fldChar w:fldCharType="begin"/>
        </w:r>
        <w:r w:rsidR="000D1534" w:rsidRPr="00CD6474">
          <w:rPr>
            <w:webHidden/>
          </w:rPr>
          <w:instrText xml:space="preserve"> PAGEREF _Toc162957844 \h </w:instrText>
        </w:r>
        <w:r w:rsidR="000D1534" w:rsidRPr="00CD6474">
          <w:rPr>
            <w:webHidden/>
          </w:rPr>
        </w:r>
        <w:r w:rsidR="000D1534" w:rsidRPr="00CD6474">
          <w:rPr>
            <w:webHidden/>
          </w:rPr>
          <w:fldChar w:fldCharType="separate"/>
        </w:r>
        <w:r w:rsidR="000D1534" w:rsidRPr="00CD6474">
          <w:rPr>
            <w:webHidden/>
          </w:rPr>
          <w:t>54</w:t>
        </w:r>
        <w:r w:rsidR="000D1534" w:rsidRPr="00CD6474">
          <w:rPr>
            <w:webHidden/>
          </w:rPr>
          <w:fldChar w:fldCharType="end"/>
        </w:r>
      </w:hyperlink>
    </w:p>
    <w:p w14:paraId="7C8062AC" w14:textId="518AA05D"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45" w:history="1">
        <w:r w:rsidR="000D1534" w:rsidRPr="00CD6474">
          <w:rPr>
            <w:rStyle w:val="Hyperlink"/>
            <w14:scene3d>
              <w14:camera w14:prst="orthographicFront"/>
              <w14:lightRig w14:rig="threePt" w14:dir="t">
                <w14:rot w14:lat="0" w14:lon="0" w14:rev="0"/>
              </w14:lightRig>
            </w14:scene3d>
          </w:rPr>
          <w:t>9.4</w:t>
        </w:r>
        <w:r w:rsidR="000D1534" w:rsidRPr="00CD6474">
          <w:rPr>
            <w:rFonts w:eastAsiaTheme="minorEastAsia" w:cstheme="minorBidi"/>
            <w:kern w:val="2"/>
            <w:sz w:val="24"/>
            <w:szCs w:val="24"/>
            <w:lang w:eastAsia="de-CH"/>
            <w14:ligatures w14:val="standardContextual"/>
          </w:rPr>
          <w:tab/>
        </w:r>
        <w:r w:rsidR="000D1534" w:rsidRPr="00CD6474">
          <w:rPr>
            <w:rStyle w:val="Hyperlink"/>
          </w:rPr>
          <w:t>Testprotokoll</w:t>
        </w:r>
        <w:r w:rsidR="000D1534" w:rsidRPr="00CD6474">
          <w:rPr>
            <w:webHidden/>
          </w:rPr>
          <w:tab/>
        </w:r>
        <w:r w:rsidR="000D1534" w:rsidRPr="00CD6474">
          <w:rPr>
            <w:webHidden/>
          </w:rPr>
          <w:fldChar w:fldCharType="begin"/>
        </w:r>
        <w:r w:rsidR="000D1534" w:rsidRPr="00CD6474">
          <w:rPr>
            <w:webHidden/>
          </w:rPr>
          <w:instrText xml:space="preserve"> PAGEREF _Toc162957845 \h </w:instrText>
        </w:r>
        <w:r w:rsidR="000D1534" w:rsidRPr="00CD6474">
          <w:rPr>
            <w:webHidden/>
          </w:rPr>
        </w:r>
        <w:r w:rsidR="000D1534" w:rsidRPr="00CD6474">
          <w:rPr>
            <w:webHidden/>
          </w:rPr>
          <w:fldChar w:fldCharType="separate"/>
        </w:r>
        <w:r w:rsidR="000D1534" w:rsidRPr="00CD6474">
          <w:rPr>
            <w:webHidden/>
          </w:rPr>
          <w:t>54</w:t>
        </w:r>
        <w:r w:rsidR="000D1534" w:rsidRPr="00CD6474">
          <w:rPr>
            <w:webHidden/>
          </w:rPr>
          <w:fldChar w:fldCharType="end"/>
        </w:r>
      </w:hyperlink>
    </w:p>
    <w:p w14:paraId="64564F14" w14:textId="550F2719"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46" w:history="1">
        <w:r w:rsidR="000D1534" w:rsidRPr="00CD6474">
          <w:rPr>
            <w:rStyle w:val="Hyperlink"/>
          </w:rPr>
          <w:t>9.4.1</w:t>
        </w:r>
        <w:r w:rsidR="000D1534" w:rsidRPr="00CD6474">
          <w:rPr>
            <w:rFonts w:eastAsiaTheme="minorEastAsia" w:cstheme="minorBidi"/>
            <w:kern w:val="2"/>
            <w:sz w:val="24"/>
            <w:szCs w:val="24"/>
            <w:lang w:eastAsia="de-CH"/>
            <w14:ligatures w14:val="standardContextual"/>
          </w:rPr>
          <w:tab/>
        </w:r>
        <w:r w:rsidR="000D1534" w:rsidRPr="00CD6474">
          <w:rPr>
            <w:rStyle w:val="Hyperlink"/>
          </w:rPr>
          <w:t>Unit-Tests</w:t>
        </w:r>
        <w:r w:rsidR="000D1534" w:rsidRPr="00CD6474">
          <w:rPr>
            <w:webHidden/>
          </w:rPr>
          <w:tab/>
        </w:r>
        <w:r w:rsidR="000D1534" w:rsidRPr="00CD6474">
          <w:rPr>
            <w:webHidden/>
          </w:rPr>
          <w:fldChar w:fldCharType="begin"/>
        </w:r>
        <w:r w:rsidR="000D1534" w:rsidRPr="00CD6474">
          <w:rPr>
            <w:webHidden/>
          </w:rPr>
          <w:instrText xml:space="preserve"> PAGEREF _Toc162957846 \h </w:instrText>
        </w:r>
        <w:r w:rsidR="000D1534" w:rsidRPr="00CD6474">
          <w:rPr>
            <w:webHidden/>
          </w:rPr>
        </w:r>
        <w:r w:rsidR="000D1534" w:rsidRPr="00CD6474">
          <w:rPr>
            <w:webHidden/>
          </w:rPr>
          <w:fldChar w:fldCharType="separate"/>
        </w:r>
        <w:r w:rsidR="000D1534" w:rsidRPr="00CD6474">
          <w:rPr>
            <w:webHidden/>
          </w:rPr>
          <w:t>54</w:t>
        </w:r>
        <w:r w:rsidR="000D1534" w:rsidRPr="00CD6474">
          <w:rPr>
            <w:webHidden/>
          </w:rPr>
          <w:fldChar w:fldCharType="end"/>
        </w:r>
      </w:hyperlink>
    </w:p>
    <w:p w14:paraId="5E249000" w14:textId="706EF218"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47" w:history="1">
        <w:r w:rsidR="000D1534" w:rsidRPr="00CD6474">
          <w:rPr>
            <w:rStyle w:val="Hyperlink"/>
          </w:rPr>
          <w:t>9.4.1.1</w:t>
        </w:r>
        <w:r w:rsidR="000D1534" w:rsidRPr="00CD6474">
          <w:rPr>
            <w:rFonts w:eastAsiaTheme="minorEastAsia" w:cstheme="minorBidi"/>
            <w:kern w:val="2"/>
            <w:sz w:val="24"/>
            <w:szCs w:val="24"/>
            <w:lang w:eastAsia="de-CH"/>
            <w14:ligatures w14:val="standardContextual"/>
          </w:rPr>
          <w:tab/>
        </w:r>
        <w:r w:rsidR="000D1534" w:rsidRPr="00CD6474">
          <w:rPr>
            <w:rStyle w:val="Hyperlink"/>
          </w:rPr>
          <w:t>Durchführung der Tests</w:t>
        </w:r>
        <w:r w:rsidR="000D1534" w:rsidRPr="00CD6474">
          <w:rPr>
            <w:webHidden/>
          </w:rPr>
          <w:tab/>
        </w:r>
        <w:r w:rsidR="000D1534" w:rsidRPr="00CD6474">
          <w:rPr>
            <w:webHidden/>
          </w:rPr>
          <w:fldChar w:fldCharType="begin"/>
        </w:r>
        <w:r w:rsidR="000D1534" w:rsidRPr="00CD6474">
          <w:rPr>
            <w:webHidden/>
          </w:rPr>
          <w:instrText xml:space="preserve"> PAGEREF _Toc162957847 \h </w:instrText>
        </w:r>
        <w:r w:rsidR="000D1534" w:rsidRPr="00CD6474">
          <w:rPr>
            <w:webHidden/>
          </w:rPr>
        </w:r>
        <w:r w:rsidR="000D1534" w:rsidRPr="00CD6474">
          <w:rPr>
            <w:webHidden/>
          </w:rPr>
          <w:fldChar w:fldCharType="separate"/>
        </w:r>
        <w:r w:rsidR="000D1534" w:rsidRPr="00CD6474">
          <w:rPr>
            <w:webHidden/>
          </w:rPr>
          <w:t>54</w:t>
        </w:r>
        <w:r w:rsidR="000D1534" w:rsidRPr="00CD6474">
          <w:rPr>
            <w:webHidden/>
          </w:rPr>
          <w:fldChar w:fldCharType="end"/>
        </w:r>
      </w:hyperlink>
    </w:p>
    <w:p w14:paraId="3BB532C2" w14:textId="52C437AB"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48" w:history="1">
        <w:r w:rsidR="000D1534" w:rsidRPr="00CD6474">
          <w:rPr>
            <w:rStyle w:val="Hyperlink"/>
          </w:rPr>
          <w:t>9.4.2</w:t>
        </w:r>
        <w:r w:rsidR="000D1534" w:rsidRPr="00CD6474">
          <w:rPr>
            <w:rFonts w:eastAsiaTheme="minorEastAsia" w:cstheme="minorBidi"/>
            <w:kern w:val="2"/>
            <w:sz w:val="24"/>
            <w:szCs w:val="24"/>
            <w:lang w:eastAsia="de-CH"/>
            <w14:ligatures w14:val="standardContextual"/>
          </w:rPr>
          <w:tab/>
        </w:r>
        <w:r w:rsidR="000D1534" w:rsidRPr="00CD6474">
          <w:rPr>
            <w:rStyle w:val="Hyperlink"/>
          </w:rPr>
          <w:t>End-to-end Tests</w:t>
        </w:r>
        <w:r w:rsidR="000D1534" w:rsidRPr="00CD6474">
          <w:rPr>
            <w:webHidden/>
          </w:rPr>
          <w:tab/>
        </w:r>
        <w:r w:rsidR="000D1534" w:rsidRPr="00CD6474">
          <w:rPr>
            <w:webHidden/>
          </w:rPr>
          <w:fldChar w:fldCharType="begin"/>
        </w:r>
        <w:r w:rsidR="000D1534" w:rsidRPr="00CD6474">
          <w:rPr>
            <w:webHidden/>
          </w:rPr>
          <w:instrText xml:space="preserve"> PAGEREF _Toc162957848 \h </w:instrText>
        </w:r>
        <w:r w:rsidR="000D1534" w:rsidRPr="00CD6474">
          <w:rPr>
            <w:webHidden/>
          </w:rPr>
        </w:r>
        <w:r w:rsidR="000D1534" w:rsidRPr="00CD6474">
          <w:rPr>
            <w:webHidden/>
          </w:rPr>
          <w:fldChar w:fldCharType="separate"/>
        </w:r>
        <w:r w:rsidR="000D1534" w:rsidRPr="00CD6474">
          <w:rPr>
            <w:webHidden/>
          </w:rPr>
          <w:t>54</w:t>
        </w:r>
        <w:r w:rsidR="000D1534" w:rsidRPr="00CD6474">
          <w:rPr>
            <w:webHidden/>
          </w:rPr>
          <w:fldChar w:fldCharType="end"/>
        </w:r>
      </w:hyperlink>
    </w:p>
    <w:p w14:paraId="3168FF64" w14:textId="1727C4A4"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49" w:history="1">
        <w:r w:rsidR="000D1534" w:rsidRPr="00CD6474">
          <w:rPr>
            <w:rStyle w:val="Hyperlink"/>
          </w:rPr>
          <w:t>9.4.2.1</w:t>
        </w:r>
        <w:r w:rsidR="000D1534" w:rsidRPr="00CD6474">
          <w:rPr>
            <w:rFonts w:eastAsiaTheme="minorEastAsia" w:cstheme="minorBidi"/>
            <w:kern w:val="2"/>
            <w:sz w:val="24"/>
            <w:szCs w:val="24"/>
            <w:lang w:eastAsia="de-CH"/>
            <w14:ligatures w14:val="standardContextual"/>
          </w:rPr>
          <w:tab/>
        </w:r>
        <w:r w:rsidR="000D1534" w:rsidRPr="00CD6474">
          <w:rPr>
            <w:rStyle w:val="Hyperlink"/>
          </w:rPr>
          <w:t>Development Modus</w:t>
        </w:r>
        <w:r w:rsidR="000D1534" w:rsidRPr="00CD6474">
          <w:rPr>
            <w:webHidden/>
          </w:rPr>
          <w:tab/>
        </w:r>
        <w:r w:rsidR="000D1534" w:rsidRPr="00CD6474">
          <w:rPr>
            <w:webHidden/>
          </w:rPr>
          <w:fldChar w:fldCharType="begin"/>
        </w:r>
        <w:r w:rsidR="000D1534" w:rsidRPr="00CD6474">
          <w:rPr>
            <w:webHidden/>
          </w:rPr>
          <w:instrText xml:space="preserve"> PAGEREF _Toc162957849 \h </w:instrText>
        </w:r>
        <w:r w:rsidR="000D1534" w:rsidRPr="00CD6474">
          <w:rPr>
            <w:webHidden/>
          </w:rPr>
        </w:r>
        <w:r w:rsidR="000D1534" w:rsidRPr="00CD6474">
          <w:rPr>
            <w:webHidden/>
          </w:rPr>
          <w:fldChar w:fldCharType="separate"/>
        </w:r>
        <w:r w:rsidR="000D1534" w:rsidRPr="00CD6474">
          <w:rPr>
            <w:webHidden/>
          </w:rPr>
          <w:t>55</w:t>
        </w:r>
        <w:r w:rsidR="000D1534" w:rsidRPr="00CD6474">
          <w:rPr>
            <w:webHidden/>
          </w:rPr>
          <w:fldChar w:fldCharType="end"/>
        </w:r>
      </w:hyperlink>
    </w:p>
    <w:p w14:paraId="241A5AAC" w14:textId="291C7306"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50" w:history="1">
        <w:r w:rsidR="000D1534" w:rsidRPr="00CD6474">
          <w:rPr>
            <w:rStyle w:val="Hyperlink"/>
          </w:rPr>
          <w:t>9.4.2.2</w:t>
        </w:r>
        <w:r w:rsidR="000D1534" w:rsidRPr="00CD6474">
          <w:rPr>
            <w:rFonts w:eastAsiaTheme="minorEastAsia" w:cstheme="minorBidi"/>
            <w:kern w:val="2"/>
            <w:sz w:val="24"/>
            <w:szCs w:val="24"/>
            <w:lang w:eastAsia="de-CH"/>
            <w14:ligatures w14:val="standardContextual"/>
          </w:rPr>
          <w:tab/>
        </w:r>
        <w:r w:rsidR="000D1534" w:rsidRPr="00CD6474">
          <w:rPr>
            <w:rStyle w:val="Hyperlink"/>
          </w:rPr>
          <w:t>Default Modus</w:t>
        </w:r>
        <w:r w:rsidR="000D1534" w:rsidRPr="00CD6474">
          <w:rPr>
            <w:webHidden/>
          </w:rPr>
          <w:tab/>
        </w:r>
        <w:r w:rsidR="000D1534" w:rsidRPr="00CD6474">
          <w:rPr>
            <w:webHidden/>
          </w:rPr>
          <w:fldChar w:fldCharType="begin"/>
        </w:r>
        <w:r w:rsidR="000D1534" w:rsidRPr="00CD6474">
          <w:rPr>
            <w:webHidden/>
          </w:rPr>
          <w:instrText xml:space="preserve"> PAGEREF _Toc162957850 \h </w:instrText>
        </w:r>
        <w:r w:rsidR="000D1534" w:rsidRPr="00CD6474">
          <w:rPr>
            <w:webHidden/>
          </w:rPr>
        </w:r>
        <w:r w:rsidR="000D1534" w:rsidRPr="00CD6474">
          <w:rPr>
            <w:webHidden/>
          </w:rPr>
          <w:fldChar w:fldCharType="separate"/>
        </w:r>
        <w:r w:rsidR="000D1534" w:rsidRPr="00CD6474">
          <w:rPr>
            <w:webHidden/>
          </w:rPr>
          <w:t>55</w:t>
        </w:r>
        <w:r w:rsidR="000D1534" w:rsidRPr="00CD6474">
          <w:rPr>
            <w:webHidden/>
          </w:rPr>
          <w:fldChar w:fldCharType="end"/>
        </w:r>
      </w:hyperlink>
    </w:p>
    <w:p w14:paraId="22154CEE" w14:textId="586D3D65"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51" w:history="1">
        <w:r w:rsidR="000D1534" w:rsidRPr="00CD6474">
          <w:rPr>
            <w:rStyle w:val="Hyperlink"/>
            <w14:scene3d>
              <w14:camera w14:prst="orthographicFront"/>
              <w14:lightRig w14:rig="threePt" w14:dir="t">
                <w14:rot w14:lat="0" w14:lon="0" w14:rev="0"/>
              </w14:lightRig>
            </w14:scene3d>
          </w:rPr>
          <w:t>9.5</w:t>
        </w:r>
        <w:r w:rsidR="000D1534" w:rsidRPr="00CD6474">
          <w:rPr>
            <w:rFonts w:eastAsiaTheme="minorEastAsia" w:cstheme="minorBidi"/>
            <w:kern w:val="2"/>
            <w:sz w:val="24"/>
            <w:szCs w:val="24"/>
            <w:lang w:eastAsia="de-CH"/>
            <w14:ligatures w14:val="standardContextual"/>
          </w:rPr>
          <w:tab/>
        </w:r>
        <w:r w:rsidR="000D1534" w:rsidRPr="00CD6474">
          <w:rPr>
            <w:rStyle w:val="Hyperlink"/>
          </w:rPr>
          <w:t>Testreport</w:t>
        </w:r>
        <w:r w:rsidR="000D1534" w:rsidRPr="00CD6474">
          <w:rPr>
            <w:webHidden/>
          </w:rPr>
          <w:tab/>
        </w:r>
        <w:r w:rsidR="000D1534" w:rsidRPr="00CD6474">
          <w:rPr>
            <w:webHidden/>
          </w:rPr>
          <w:fldChar w:fldCharType="begin"/>
        </w:r>
        <w:r w:rsidR="000D1534" w:rsidRPr="00CD6474">
          <w:rPr>
            <w:webHidden/>
          </w:rPr>
          <w:instrText xml:space="preserve"> PAGEREF _Toc162957851 \h </w:instrText>
        </w:r>
        <w:r w:rsidR="000D1534" w:rsidRPr="00CD6474">
          <w:rPr>
            <w:webHidden/>
          </w:rPr>
        </w:r>
        <w:r w:rsidR="000D1534" w:rsidRPr="00CD6474">
          <w:rPr>
            <w:webHidden/>
          </w:rPr>
          <w:fldChar w:fldCharType="separate"/>
        </w:r>
        <w:r w:rsidR="000D1534" w:rsidRPr="00CD6474">
          <w:rPr>
            <w:webHidden/>
          </w:rPr>
          <w:t>56</w:t>
        </w:r>
        <w:r w:rsidR="000D1534" w:rsidRPr="00CD6474">
          <w:rPr>
            <w:webHidden/>
          </w:rPr>
          <w:fldChar w:fldCharType="end"/>
        </w:r>
      </w:hyperlink>
    </w:p>
    <w:p w14:paraId="26351523" w14:textId="55B55ECF"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52" w:history="1">
        <w:r w:rsidR="000D1534" w:rsidRPr="00CD6474">
          <w:rPr>
            <w:rStyle w:val="Hyperlink"/>
          </w:rPr>
          <w:t>9.5.1</w:t>
        </w:r>
        <w:r w:rsidR="000D1534" w:rsidRPr="00CD6474">
          <w:rPr>
            <w:rFonts w:eastAsiaTheme="minorEastAsia" w:cstheme="minorBidi"/>
            <w:kern w:val="2"/>
            <w:sz w:val="24"/>
            <w:szCs w:val="24"/>
            <w:lang w:eastAsia="de-CH"/>
            <w14:ligatures w14:val="standardContextual"/>
          </w:rPr>
          <w:tab/>
        </w:r>
        <w:r w:rsidR="000D1534" w:rsidRPr="00CD6474">
          <w:rPr>
            <w:rStyle w:val="Hyperlink"/>
          </w:rPr>
          <w:t>Resultatübersicht</w:t>
        </w:r>
        <w:r w:rsidR="000D1534" w:rsidRPr="00CD6474">
          <w:rPr>
            <w:webHidden/>
          </w:rPr>
          <w:tab/>
        </w:r>
        <w:r w:rsidR="000D1534" w:rsidRPr="00CD6474">
          <w:rPr>
            <w:webHidden/>
          </w:rPr>
          <w:fldChar w:fldCharType="begin"/>
        </w:r>
        <w:r w:rsidR="000D1534" w:rsidRPr="00CD6474">
          <w:rPr>
            <w:webHidden/>
          </w:rPr>
          <w:instrText xml:space="preserve"> PAGEREF _Toc162957852 \h </w:instrText>
        </w:r>
        <w:r w:rsidR="000D1534" w:rsidRPr="00CD6474">
          <w:rPr>
            <w:webHidden/>
          </w:rPr>
        </w:r>
        <w:r w:rsidR="000D1534" w:rsidRPr="00CD6474">
          <w:rPr>
            <w:webHidden/>
          </w:rPr>
          <w:fldChar w:fldCharType="separate"/>
        </w:r>
        <w:r w:rsidR="000D1534" w:rsidRPr="00CD6474">
          <w:rPr>
            <w:webHidden/>
          </w:rPr>
          <w:t>56</w:t>
        </w:r>
        <w:r w:rsidR="000D1534" w:rsidRPr="00CD6474">
          <w:rPr>
            <w:webHidden/>
          </w:rPr>
          <w:fldChar w:fldCharType="end"/>
        </w:r>
      </w:hyperlink>
    </w:p>
    <w:p w14:paraId="5D78AEEA" w14:textId="7F1DA856"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53" w:history="1">
        <w:r w:rsidR="000D1534" w:rsidRPr="00CD6474">
          <w:rPr>
            <w:rStyle w:val="Hyperlink"/>
          </w:rPr>
          <w:t>9.5.1.1</w:t>
        </w:r>
        <w:r w:rsidR="000D1534" w:rsidRPr="00CD6474">
          <w:rPr>
            <w:rFonts w:eastAsiaTheme="minorEastAsia" w:cstheme="minorBidi"/>
            <w:kern w:val="2"/>
            <w:sz w:val="24"/>
            <w:szCs w:val="24"/>
            <w:lang w:eastAsia="de-CH"/>
            <w14:ligatures w14:val="standardContextual"/>
          </w:rPr>
          <w:tab/>
        </w:r>
        <w:r w:rsidR="000D1534" w:rsidRPr="00CD6474">
          <w:rPr>
            <w:rStyle w:val="Hyperlink"/>
          </w:rPr>
          <w:t>End-to-end Test – Development Modus</w:t>
        </w:r>
        <w:r w:rsidR="000D1534" w:rsidRPr="00CD6474">
          <w:rPr>
            <w:webHidden/>
          </w:rPr>
          <w:tab/>
        </w:r>
        <w:r w:rsidR="000D1534" w:rsidRPr="00CD6474">
          <w:rPr>
            <w:webHidden/>
          </w:rPr>
          <w:fldChar w:fldCharType="begin"/>
        </w:r>
        <w:r w:rsidR="000D1534" w:rsidRPr="00CD6474">
          <w:rPr>
            <w:webHidden/>
          </w:rPr>
          <w:instrText xml:space="preserve"> PAGEREF _Toc162957853 \h </w:instrText>
        </w:r>
        <w:r w:rsidR="000D1534" w:rsidRPr="00CD6474">
          <w:rPr>
            <w:webHidden/>
          </w:rPr>
        </w:r>
        <w:r w:rsidR="000D1534" w:rsidRPr="00CD6474">
          <w:rPr>
            <w:webHidden/>
          </w:rPr>
          <w:fldChar w:fldCharType="separate"/>
        </w:r>
        <w:r w:rsidR="000D1534" w:rsidRPr="00CD6474">
          <w:rPr>
            <w:webHidden/>
          </w:rPr>
          <w:t>56</w:t>
        </w:r>
        <w:r w:rsidR="000D1534" w:rsidRPr="00CD6474">
          <w:rPr>
            <w:webHidden/>
          </w:rPr>
          <w:fldChar w:fldCharType="end"/>
        </w:r>
      </w:hyperlink>
    </w:p>
    <w:p w14:paraId="79DB209E" w14:textId="682D6541"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54" w:history="1">
        <w:r w:rsidR="000D1534" w:rsidRPr="00CD6474">
          <w:rPr>
            <w:rStyle w:val="Hyperlink"/>
          </w:rPr>
          <w:t>9.5.1.2</w:t>
        </w:r>
        <w:r w:rsidR="000D1534" w:rsidRPr="00CD6474">
          <w:rPr>
            <w:rFonts w:eastAsiaTheme="minorEastAsia" w:cstheme="minorBidi"/>
            <w:kern w:val="2"/>
            <w:sz w:val="24"/>
            <w:szCs w:val="24"/>
            <w:lang w:eastAsia="de-CH"/>
            <w14:ligatures w14:val="standardContextual"/>
          </w:rPr>
          <w:tab/>
        </w:r>
        <w:r w:rsidR="000D1534" w:rsidRPr="00CD6474">
          <w:rPr>
            <w:rStyle w:val="Hyperlink"/>
          </w:rPr>
          <w:t>End-to-end Test – Default Modus</w:t>
        </w:r>
        <w:r w:rsidR="000D1534" w:rsidRPr="00CD6474">
          <w:rPr>
            <w:webHidden/>
          </w:rPr>
          <w:tab/>
        </w:r>
        <w:r w:rsidR="000D1534" w:rsidRPr="00CD6474">
          <w:rPr>
            <w:webHidden/>
          </w:rPr>
          <w:fldChar w:fldCharType="begin"/>
        </w:r>
        <w:r w:rsidR="000D1534" w:rsidRPr="00CD6474">
          <w:rPr>
            <w:webHidden/>
          </w:rPr>
          <w:instrText xml:space="preserve"> PAGEREF _Toc162957854 \h </w:instrText>
        </w:r>
        <w:r w:rsidR="000D1534" w:rsidRPr="00CD6474">
          <w:rPr>
            <w:webHidden/>
          </w:rPr>
        </w:r>
        <w:r w:rsidR="000D1534" w:rsidRPr="00CD6474">
          <w:rPr>
            <w:webHidden/>
          </w:rPr>
          <w:fldChar w:fldCharType="separate"/>
        </w:r>
        <w:r w:rsidR="000D1534" w:rsidRPr="00CD6474">
          <w:rPr>
            <w:webHidden/>
          </w:rPr>
          <w:t>57</w:t>
        </w:r>
        <w:r w:rsidR="000D1534" w:rsidRPr="00CD6474">
          <w:rPr>
            <w:webHidden/>
          </w:rPr>
          <w:fldChar w:fldCharType="end"/>
        </w:r>
      </w:hyperlink>
    </w:p>
    <w:p w14:paraId="667F56E4" w14:textId="04FEF0F1" w:rsidR="000D1534" w:rsidRPr="00CD6474" w:rsidRDefault="00782567">
      <w:pPr>
        <w:pStyle w:val="Verzeichnis5"/>
        <w:tabs>
          <w:tab w:val="left" w:pos="1760"/>
          <w:tab w:val="right" w:pos="9628"/>
        </w:tabs>
        <w:rPr>
          <w:rFonts w:eastAsiaTheme="minorEastAsia" w:cstheme="minorBidi"/>
          <w:kern w:val="2"/>
          <w:sz w:val="24"/>
          <w:szCs w:val="24"/>
          <w:lang w:eastAsia="de-CH"/>
          <w14:ligatures w14:val="standardContextual"/>
        </w:rPr>
      </w:pPr>
      <w:hyperlink w:anchor="_Toc162957855" w:history="1">
        <w:r w:rsidR="000D1534" w:rsidRPr="00CD6474">
          <w:rPr>
            <w:rStyle w:val="Hyperlink"/>
          </w:rPr>
          <w:t>9.5.1.3</w:t>
        </w:r>
        <w:r w:rsidR="000D1534" w:rsidRPr="00CD6474">
          <w:rPr>
            <w:rFonts w:eastAsiaTheme="minorEastAsia" w:cstheme="minorBidi"/>
            <w:kern w:val="2"/>
            <w:sz w:val="24"/>
            <w:szCs w:val="24"/>
            <w:lang w:eastAsia="de-CH"/>
            <w14:ligatures w14:val="standardContextual"/>
          </w:rPr>
          <w:tab/>
        </w:r>
        <w:r w:rsidR="000D1534" w:rsidRPr="00CD6474">
          <w:rPr>
            <w:rStyle w:val="Hyperlink"/>
          </w:rPr>
          <w:t>Scheduler Test</w:t>
        </w:r>
        <w:r w:rsidR="000D1534" w:rsidRPr="00CD6474">
          <w:rPr>
            <w:webHidden/>
          </w:rPr>
          <w:tab/>
        </w:r>
        <w:r w:rsidR="000D1534" w:rsidRPr="00CD6474">
          <w:rPr>
            <w:webHidden/>
          </w:rPr>
          <w:fldChar w:fldCharType="begin"/>
        </w:r>
        <w:r w:rsidR="000D1534" w:rsidRPr="00CD6474">
          <w:rPr>
            <w:webHidden/>
          </w:rPr>
          <w:instrText xml:space="preserve"> PAGEREF _Toc162957855 \h </w:instrText>
        </w:r>
        <w:r w:rsidR="000D1534" w:rsidRPr="00CD6474">
          <w:rPr>
            <w:webHidden/>
          </w:rPr>
        </w:r>
        <w:r w:rsidR="000D1534" w:rsidRPr="00CD6474">
          <w:rPr>
            <w:webHidden/>
          </w:rPr>
          <w:fldChar w:fldCharType="separate"/>
        </w:r>
        <w:r w:rsidR="000D1534" w:rsidRPr="00CD6474">
          <w:rPr>
            <w:webHidden/>
          </w:rPr>
          <w:t>58</w:t>
        </w:r>
        <w:r w:rsidR="000D1534" w:rsidRPr="00CD6474">
          <w:rPr>
            <w:webHidden/>
          </w:rPr>
          <w:fldChar w:fldCharType="end"/>
        </w:r>
      </w:hyperlink>
    </w:p>
    <w:p w14:paraId="3E354EA8" w14:textId="7EE1040D" w:rsidR="000D1534" w:rsidRPr="00CD6474" w:rsidRDefault="00782567">
      <w:pPr>
        <w:pStyle w:val="Verzeichnis2"/>
        <w:tabs>
          <w:tab w:val="left" w:pos="880"/>
          <w:tab w:val="right" w:pos="9628"/>
        </w:tabs>
        <w:rPr>
          <w:rFonts w:eastAsiaTheme="minorEastAsia" w:cstheme="minorBidi"/>
          <w:b w:val="0"/>
          <w:bCs w:val="0"/>
          <w:kern w:val="2"/>
          <w:sz w:val="24"/>
          <w:szCs w:val="24"/>
          <w:lang w:eastAsia="de-CH"/>
          <w14:ligatures w14:val="standardContextual"/>
        </w:rPr>
      </w:pPr>
      <w:hyperlink w:anchor="_Toc162957856" w:history="1">
        <w:r w:rsidR="000D1534" w:rsidRPr="00CD6474">
          <w:rPr>
            <w:rStyle w:val="Hyperlink"/>
          </w:rPr>
          <w:t>10</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Schlusswort</w:t>
        </w:r>
        <w:r w:rsidR="000D1534" w:rsidRPr="00CD6474">
          <w:rPr>
            <w:webHidden/>
          </w:rPr>
          <w:tab/>
        </w:r>
        <w:r w:rsidR="000D1534" w:rsidRPr="00CD6474">
          <w:rPr>
            <w:webHidden/>
          </w:rPr>
          <w:fldChar w:fldCharType="begin"/>
        </w:r>
        <w:r w:rsidR="000D1534" w:rsidRPr="00CD6474">
          <w:rPr>
            <w:webHidden/>
          </w:rPr>
          <w:instrText xml:space="preserve"> PAGEREF _Toc162957856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1E17571A" w14:textId="4639BF1D"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57" w:history="1">
        <w:r w:rsidR="000D1534" w:rsidRPr="00CD6474">
          <w:rPr>
            <w:rStyle w:val="Hyperlink"/>
            <w14:scene3d>
              <w14:camera w14:prst="orthographicFront"/>
              <w14:lightRig w14:rig="threePt" w14:dir="t">
                <w14:rot w14:lat="0" w14:lon="0" w14:rev="0"/>
              </w14:lightRig>
            </w14:scene3d>
          </w:rPr>
          <w:t>10.1</w:t>
        </w:r>
        <w:r w:rsidR="000D1534" w:rsidRPr="00CD6474">
          <w:rPr>
            <w:rFonts w:eastAsiaTheme="minorEastAsia" w:cstheme="minorBidi"/>
            <w:kern w:val="2"/>
            <w:sz w:val="24"/>
            <w:szCs w:val="24"/>
            <w:lang w:eastAsia="de-CH"/>
            <w14:ligatures w14:val="standardContextual"/>
          </w:rPr>
          <w:tab/>
        </w:r>
        <w:r w:rsidR="000D1534" w:rsidRPr="00CD6474">
          <w:rPr>
            <w:rStyle w:val="Hyperlink"/>
          </w:rPr>
          <w:t>Fazit</w:t>
        </w:r>
        <w:r w:rsidR="000D1534" w:rsidRPr="00CD6474">
          <w:rPr>
            <w:webHidden/>
          </w:rPr>
          <w:tab/>
        </w:r>
        <w:r w:rsidR="000D1534" w:rsidRPr="00CD6474">
          <w:rPr>
            <w:webHidden/>
          </w:rPr>
          <w:fldChar w:fldCharType="begin"/>
        </w:r>
        <w:r w:rsidR="000D1534" w:rsidRPr="00CD6474">
          <w:rPr>
            <w:webHidden/>
          </w:rPr>
          <w:instrText xml:space="preserve"> PAGEREF _Toc162957857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007552A5" w14:textId="37AEBE9E"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58" w:history="1">
        <w:r w:rsidR="000D1534" w:rsidRPr="00CD6474">
          <w:rPr>
            <w:rStyle w:val="Hyperlink"/>
          </w:rPr>
          <w:t>10.1.1</w:t>
        </w:r>
        <w:r w:rsidR="000D1534" w:rsidRPr="00CD6474">
          <w:rPr>
            <w:rFonts w:eastAsiaTheme="minorEastAsia" w:cstheme="minorBidi"/>
            <w:kern w:val="2"/>
            <w:sz w:val="24"/>
            <w:szCs w:val="24"/>
            <w:lang w:eastAsia="de-CH"/>
            <w14:ligatures w14:val="standardContextual"/>
          </w:rPr>
          <w:tab/>
        </w:r>
        <w:r w:rsidR="000D1534" w:rsidRPr="00CD6474">
          <w:rPr>
            <w:rStyle w:val="Hyperlink"/>
          </w:rPr>
          <w:t>Projektplanung</w:t>
        </w:r>
        <w:r w:rsidR="000D1534" w:rsidRPr="00CD6474">
          <w:rPr>
            <w:webHidden/>
          </w:rPr>
          <w:tab/>
        </w:r>
        <w:r w:rsidR="000D1534" w:rsidRPr="00CD6474">
          <w:rPr>
            <w:webHidden/>
          </w:rPr>
          <w:fldChar w:fldCharType="begin"/>
        </w:r>
        <w:r w:rsidR="000D1534" w:rsidRPr="00CD6474">
          <w:rPr>
            <w:webHidden/>
          </w:rPr>
          <w:instrText xml:space="preserve"> PAGEREF _Toc162957858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2FF04162" w14:textId="0FAD1C97" w:rsidR="000D1534" w:rsidRPr="00CD6474" w:rsidRDefault="00782567">
      <w:pPr>
        <w:pStyle w:val="Verzeichnis5"/>
        <w:tabs>
          <w:tab w:val="left" w:pos="1826"/>
          <w:tab w:val="right" w:pos="9628"/>
        </w:tabs>
        <w:rPr>
          <w:rFonts w:eastAsiaTheme="minorEastAsia" w:cstheme="minorBidi"/>
          <w:kern w:val="2"/>
          <w:sz w:val="24"/>
          <w:szCs w:val="24"/>
          <w:lang w:eastAsia="de-CH"/>
          <w14:ligatures w14:val="standardContextual"/>
        </w:rPr>
      </w:pPr>
      <w:hyperlink w:anchor="_Toc162957859" w:history="1">
        <w:r w:rsidR="000D1534" w:rsidRPr="00CD6474">
          <w:rPr>
            <w:rStyle w:val="Hyperlink"/>
          </w:rPr>
          <w:t>10.1.1.1</w:t>
        </w:r>
        <w:r w:rsidR="000D1534" w:rsidRPr="00CD6474">
          <w:rPr>
            <w:rFonts w:eastAsiaTheme="minorEastAsia" w:cstheme="minorBidi"/>
            <w:kern w:val="2"/>
            <w:sz w:val="24"/>
            <w:szCs w:val="24"/>
            <w:lang w:eastAsia="de-CH"/>
            <w14:ligatures w14:val="standardContextual"/>
          </w:rPr>
          <w:tab/>
        </w:r>
        <w:r w:rsidR="000D1534" w:rsidRPr="00CD6474">
          <w:rPr>
            <w:rStyle w:val="Hyperlink"/>
          </w:rPr>
          <w:t>Zeitplanung</w:t>
        </w:r>
        <w:r w:rsidR="000D1534" w:rsidRPr="00CD6474">
          <w:rPr>
            <w:webHidden/>
          </w:rPr>
          <w:tab/>
        </w:r>
        <w:r w:rsidR="000D1534" w:rsidRPr="00CD6474">
          <w:rPr>
            <w:webHidden/>
          </w:rPr>
          <w:fldChar w:fldCharType="begin"/>
        </w:r>
        <w:r w:rsidR="000D1534" w:rsidRPr="00CD6474">
          <w:rPr>
            <w:webHidden/>
          </w:rPr>
          <w:instrText xml:space="preserve"> PAGEREF _Toc162957859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2F092458" w14:textId="0E2674B5" w:rsidR="000D1534" w:rsidRPr="00CD6474" w:rsidRDefault="00782567">
      <w:pPr>
        <w:pStyle w:val="Verzeichnis5"/>
        <w:tabs>
          <w:tab w:val="left" w:pos="1826"/>
          <w:tab w:val="right" w:pos="9628"/>
        </w:tabs>
        <w:rPr>
          <w:rFonts w:eastAsiaTheme="minorEastAsia" w:cstheme="minorBidi"/>
          <w:kern w:val="2"/>
          <w:sz w:val="24"/>
          <w:szCs w:val="24"/>
          <w:lang w:eastAsia="de-CH"/>
          <w14:ligatures w14:val="standardContextual"/>
        </w:rPr>
      </w:pPr>
      <w:hyperlink w:anchor="_Toc162957860" w:history="1">
        <w:r w:rsidR="000D1534" w:rsidRPr="00CD6474">
          <w:rPr>
            <w:rStyle w:val="Hyperlink"/>
          </w:rPr>
          <w:t>10.1.1.2</w:t>
        </w:r>
        <w:r w:rsidR="000D1534" w:rsidRPr="00CD6474">
          <w:rPr>
            <w:rFonts w:eastAsiaTheme="minorEastAsia" w:cstheme="minorBidi"/>
            <w:kern w:val="2"/>
            <w:sz w:val="24"/>
            <w:szCs w:val="24"/>
            <w:lang w:eastAsia="de-CH"/>
            <w14:ligatures w14:val="standardContextual"/>
          </w:rPr>
          <w:tab/>
        </w:r>
        <w:r w:rsidR="000D1534" w:rsidRPr="00CD6474">
          <w:rPr>
            <w:rStyle w:val="Hyperlink"/>
          </w:rPr>
          <w:t>Projektmethode</w:t>
        </w:r>
        <w:r w:rsidR="000D1534" w:rsidRPr="00CD6474">
          <w:rPr>
            <w:webHidden/>
          </w:rPr>
          <w:tab/>
        </w:r>
        <w:r w:rsidR="000D1534" w:rsidRPr="00CD6474">
          <w:rPr>
            <w:webHidden/>
          </w:rPr>
          <w:fldChar w:fldCharType="begin"/>
        </w:r>
        <w:r w:rsidR="000D1534" w:rsidRPr="00CD6474">
          <w:rPr>
            <w:webHidden/>
          </w:rPr>
          <w:instrText xml:space="preserve"> PAGEREF _Toc162957860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0CC41DD9" w14:textId="22DDD8B2"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61" w:history="1">
        <w:r w:rsidR="000D1534" w:rsidRPr="00CD6474">
          <w:rPr>
            <w:rStyle w:val="Hyperlink"/>
          </w:rPr>
          <w:t>10.1.2</w:t>
        </w:r>
        <w:r w:rsidR="000D1534" w:rsidRPr="00CD6474">
          <w:rPr>
            <w:rFonts w:eastAsiaTheme="minorEastAsia" w:cstheme="minorBidi"/>
            <w:kern w:val="2"/>
            <w:sz w:val="24"/>
            <w:szCs w:val="24"/>
            <w:lang w:eastAsia="de-CH"/>
            <w14:ligatures w14:val="standardContextual"/>
          </w:rPr>
          <w:tab/>
        </w:r>
        <w:r w:rsidR="000D1534" w:rsidRPr="00CD6474">
          <w:rPr>
            <w:rStyle w:val="Hyperlink"/>
          </w:rPr>
          <w:t>Implementation</w:t>
        </w:r>
        <w:r w:rsidR="000D1534" w:rsidRPr="00CD6474">
          <w:rPr>
            <w:webHidden/>
          </w:rPr>
          <w:tab/>
        </w:r>
        <w:r w:rsidR="000D1534" w:rsidRPr="00CD6474">
          <w:rPr>
            <w:webHidden/>
          </w:rPr>
          <w:fldChar w:fldCharType="begin"/>
        </w:r>
        <w:r w:rsidR="000D1534" w:rsidRPr="00CD6474">
          <w:rPr>
            <w:webHidden/>
          </w:rPr>
          <w:instrText xml:space="preserve"> PAGEREF _Toc162957861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5AB9CFCE" w14:textId="75D67EEF"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62" w:history="1">
        <w:r w:rsidR="000D1534" w:rsidRPr="00CD6474">
          <w:rPr>
            <w:rStyle w:val="Hyperlink"/>
          </w:rPr>
          <w:t>10.1.3</w:t>
        </w:r>
        <w:r w:rsidR="000D1534" w:rsidRPr="00CD6474">
          <w:rPr>
            <w:rFonts w:eastAsiaTheme="minorEastAsia" w:cstheme="minorBidi"/>
            <w:kern w:val="2"/>
            <w:sz w:val="24"/>
            <w:szCs w:val="24"/>
            <w:lang w:eastAsia="de-CH"/>
            <w14:ligatures w14:val="standardContextual"/>
          </w:rPr>
          <w:tab/>
        </w:r>
        <w:r w:rsidR="000D1534" w:rsidRPr="00CD6474">
          <w:rPr>
            <w:rStyle w:val="Hyperlink"/>
          </w:rPr>
          <w:t>Dokumentation</w:t>
        </w:r>
        <w:r w:rsidR="000D1534" w:rsidRPr="00CD6474">
          <w:rPr>
            <w:webHidden/>
          </w:rPr>
          <w:tab/>
        </w:r>
        <w:r w:rsidR="000D1534" w:rsidRPr="00CD6474">
          <w:rPr>
            <w:webHidden/>
          </w:rPr>
          <w:fldChar w:fldCharType="begin"/>
        </w:r>
        <w:r w:rsidR="000D1534" w:rsidRPr="00CD6474">
          <w:rPr>
            <w:webHidden/>
          </w:rPr>
          <w:instrText xml:space="preserve"> PAGEREF _Toc162957862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2565FC59" w14:textId="71431FF5" w:rsidR="000D1534" w:rsidRPr="00CD6474" w:rsidRDefault="00782567">
      <w:pPr>
        <w:pStyle w:val="Verzeichnis4"/>
        <w:tabs>
          <w:tab w:val="left" w:pos="1540"/>
          <w:tab w:val="right" w:pos="9628"/>
        </w:tabs>
        <w:rPr>
          <w:rFonts w:eastAsiaTheme="minorEastAsia" w:cstheme="minorBidi"/>
          <w:kern w:val="2"/>
          <w:sz w:val="24"/>
          <w:szCs w:val="24"/>
          <w:lang w:eastAsia="de-CH"/>
          <w14:ligatures w14:val="standardContextual"/>
        </w:rPr>
      </w:pPr>
      <w:hyperlink w:anchor="_Toc162957863" w:history="1">
        <w:r w:rsidR="000D1534" w:rsidRPr="00CD6474">
          <w:rPr>
            <w:rStyle w:val="Hyperlink"/>
          </w:rPr>
          <w:t>10.1.4</w:t>
        </w:r>
        <w:r w:rsidR="000D1534" w:rsidRPr="00CD6474">
          <w:rPr>
            <w:rFonts w:eastAsiaTheme="minorEastAsia" w:cstheme="minorBidi"/>
            <w:kern w:val="2"/>
            <w:sz w:val="24"/>
            <w:szCs w:val="24"/>
            <w:lang w:eastAsia="de-CH"/>
            <w14:ligatures w14:val="standardContextual"/>
          </w:rPr>
          <w:tab/>
        </w:r>
        <w:r w:rsidR="000D1534" w:rsidRPr="00CD6474">
          <w:rPr>
            <w:rStyle w:val="Hyperlink"/>
          </w:rPr>
          <w:t>Testing</w:t>
        </w:r>
        <w:r w:rsidR="000D1534" w:rsidRPr="00CD6474">
          <w:rPr>
            <w:webHidden/>
          </w:rPr>
          <w:tab/>
        </w:r>
        <w:r w:rsidR="000D1534" w:rsidRPr="00CD6474">
          <w:rPr>
            <w:webHidden/>
          </w:rPr>
          <w:fldChar w:fldCharType="begin"/>
        </w:r>
        <w:r w:rsidR="000D1534" w:rsidRPr="00CD6474">
          <w:rPr>
            <w:webHidden/>
          </w:rPr>
          <w:instrText xml:space="preserve"> PAGEREF _Toc162957863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548EB0B5" w14:textId="535A1FA2"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64" w:history="1">
        <w:r w:rsidR="000D1534" w:rsidRPr="00CD6474">
          <w:rPr>
            <w:rStyle w:val="Hyperlink"/>
            <w14:scene3d>
              <w14:camera w14:prst="orthographicFront"/>
              <w14:lightRig w14:rig="threePt" w14:dir="t">
                <w14:rot w14:lat="0" w14:lon="0" w14:rev="0"/>
              </w14:lightRig>
            </w14:scene3d>
          </w:rPr>
          <w:t>10.2</w:t>
        </w:r>
        <w:r w:rsidR="000D1534" w:rsidRPr="00CD6474">
          <w:rPr>
            <w:rFonts w:eastAsiaTheme="minorEastAsia" w:cstheme="minorBidi"/>
            <w:kern w:val="2"/>
            <w:sz w:val="24"/>
            <w:szCs w:val="24"/>
            <w:lang w:eastAsia="de-CH"/>
            <w14:ligatures w14:val="standardContextual"/>
          </w:rPr>
          <w:tab/>
        </w:r>
        <w:r w:rsidR="000D1534" w:rsidRPr="00CD6474">
          <w:rPr>
            <w:rStyle w:val="Hyperlink"/>
          </w:rPr>
          <w:t>Nächste Schritte</w:t>
        </w:r>
        <w:r w:rsidR="000D1534" w:rsidRPr="00CD6474">
          <w:rPr>
            <w:webHidden/>
          </w:rPr>
          <w:tab/>
        </w:r>
        <w:r w:rsidR="000D1534" w:rsidRPr="00CD6474">
          <w:rPr>
            <w:webHidden/>
          </w:rPr>
          <w:fldChar w:fldCharType="begin"/>
        </w:r>
        <w:r w:rsidR="000D1534" w:rsidRPr="00CD6474">
          <w:rPr>
            <w:webHidden/>
          </w:rPr>
          <w:instrText xml:space="preserve"> PAGEREF _Toc162957864 \h </w:instrText>
        </w:r>
        <w:r w:rsidR="000D1534" w:rsidRPr="00CD6474">
          <w:rPr>
            <w:webHidden/>
          </w:rPr>
        </w:r>
        <w:r w:rsidR="000D1534" w:rsidRPr="00CD6474">
          <w:rPr>
            <w:webHidden/>
          </w:rPr>
          <w:fldChar w:fldCharType="separate"/>
        </w:r>
        <w:r w:rsidR="000D1534" w:rsidRPr="00CD6474">
          <w:rPr>
            <w:webHidden/>
          </w:rPr>
          <w:t>59</w:t>
        </w:r>
        <w:r w:rsidR="000D1534" w:rsidRPr="00CD6474">
          <w:rPr>
            <w:webHidden/>
          </w:rPr>
          <w:fldChar w:fldCharType="end"/>
        </w:r>
      </w:hyperlink>
    </w:p>
    <w:p w14:paraId="011DE972" w14:textId="2CC5CA3C" w:rsidR="000D1534" w:rsidRPr="00CD6474" w:rsidRDefault="00782567">
      <w:pPr>
        <w:pStyle w:val="Verzeichnis2"/>
        <w:tabs>
          <w:tab w:val="left" w:pos="880"/>
          <w:tab w:val="right" w:pos="9628"/>
        </w:tabs>
        <w:rPr>
          <w:rFonts w:eastAsiaTheme="minorEastAsia" w:cstheme="minorBidi"/>
          <w:b w:val="0"/>
          <w:bCs w:val="0"/>
          <w:kern w:val="2"/>
          <w:sz w:val="24"/>
          <w:szCs w:val="24"/>
          <w:lang w:eastAsia="de-CH"/>
          <w14:ligatures w14:val="standardContextual"/>
        </w:rPr>
      </w:pPr>
      <w:hyperlink w:anchor="_Toc162957865" w:history="1">
        <w:r w:rsidR="000D1534" w:rsidRPr="00CD6474">
          <w:rPr>
            <w:rStyle w:val="Hyperlink"/>
          </w:rPr>
          <w:t>11</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Verzeichnisse</w:t>
        </w:r>
        <w:r w:rsidR="000D1534" w:rsidRPr="00CD6474">
          <w:rPr>
            <w:webHidden/>
          </w:rPr>
          <w:tab/>
        </w:r>
        <w:r w:rsidR="000D1534" w:rsidRPr="00CD6474">
          <w:rPr>
            <w:webHidden/>
          </w:rPr>
          <w:fldChar w:fldCharType="begin"/>
        </w:r>
        <w:r w:rsidR="000D1534" w:rsidRPr="00CD6474">
          <w:rPr>
            <w:webHidden/>
          </w:rPr>
          <w:instrText xml:space="preserve"> PAGEREF _Toc162957865 \h </w:instrText>
        </w:r>
        <w:r w:rsidR="000D1534" w:rsidRPr="00CD6474">
          <w:rPr>
            <w:webHidden/>
          </w:rPr>
        </w:r>
        <w:r w:rsidR="000D1534" w:rsidRPr="00CD6474">
          <w:rPr>
            <w:webHidden/>
          </w:rPr>
          <w:fldChar w:fldCharType="separate"/>
        </w:r>
        <w:r w:rsidR="000D1534" w:rsidRPr="00CD6474">
          <w:rPr>
            <w:webHidden/>
          </w:rPr>
          <w:t>60</w:t>
        </w:r>
        <w:r w:rsidR="000D1534" w:rsidRPr="00CD6474">
          <w:rPr>
            <w:webHidden/>
          </w:rPr>
          <w:fldChar w:fldCharType="end"/>
        </w:r>
      </w:hyperlink>
    </w:p>
    <w:p w14:paraId="73917E25" w14:textId="2D7223AF"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66" w:history="1">
        <w:r w:rsidR="000D1534" w:rsidRPr="00CD6474">
          <w:rPr>
            <w:rStyle w:val="Hyperlink"/>
            <w14:scene3d>
              <w14:camera w14:prst="orthographicFront"/>
              <w14:lightRig w14:rig="threePt" w14:dir="t">
                <w14:rot w14:lat="0" w14:lon="0" w14:rev="0"/>
              </w14:lightRig>
            </w14:scene3d>
          </w:rPr>
          <w:t>11.1</w:t>
        </w:r>
        <w:r w:rsidR="000D1534" w:rsidRPr="00CD6474">
          <w:rPr>
            <w:rFonts w:eastAsiaTheme="minorEastAsia" w:cstheme="minorBidi"/>
            <w:kern w:val="2"/>
            <w:sz w:val="24"/>
            <w:szCs w:val="24"/>
            <w:lang w:eastAsia="de-CH"/>
            <w14:ligatures w14:val="standardContextual"/>
          </w:rPr>
          <w:tab/>
        </w:r>
        <w:r w:rsidR="000D1534" w:rsidRPr="00CD6474">
          <w:rPr>
            <w:rStyle w:val="Hyperlink"/>
          </w:rPr>
          <w:t>Akronyme</w:t>
        </w:r>
        <w:r w:rsidR="000D1534" w:rsidRPr="00CD6474">
          <w:rPr>
            <w:webHidden/>
          </w:rPr>
          <w:tab/>
        </w:r>
        <w:r w:rsidR="000D1534" w:rsidRPr="00CD6474">
          <w:rPr>
            <w:webHidden/>
          </w:rPr>
          <w:fldChar w:fldCharType="begin"/>
        </w:r>
        <w:r w:rsidR="000D1534" w:rsidRPr="00CD6474">
          <w:rPr>
            <w:webHidden/>
          </w:rPr>
          <w:instrText xml:space="preserve"> PAGEREF _Toc162957866 \h </w:instrText>
        </w:r>
        <w:r w:rsidR="000D1534" w:rsidRPr="00CD6474">
          <w:rPr>
            <w:webHidden/>
          </w:rPr>
        </w:r>
        <w:r w:rsidR="000D1534" w:rsidRPr="00CD6474">
          <w:rPr>
            <w:webHidden/>
          </w:rPr>
          <w:fldChar w:fldCharType="separate"/>
        </w:r>
        <w:r w:rsidR="000D1534" w:rsidRPr="00CD6474">
          <w:rPr>
            <w:webHidden/>
          </w:rPr>
          <w:t>60</w:t>
        </w:r>
        <w:r w:rsidR="000D1534" w:rsidRPr="00CD6474">
          <w:rPr>
            <w:webHidden/>
          </w:rPr>
          <w:fldChar w:fldCharType="end"/>
        </w:r>
      </w:hyperlink>
    </w:p>
    <w:p w14:paraId="2FA15970" w14:textId="27C09932"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67" w:history="1">
        <w:r w:rsidR="000D1534" w:rsidRPr="00CD6474">
          <w:rPr>
            <w:rStyle w:val="Hyperlink"/>
            <w14:scene3d>
              <w14:camera w14:prst="orthographicFront"/>
              <w14:lightRig w14:rig="threePt" w14:dir="t">
                <w14:rot w14:lat="0" w14:lon="0" w14:rev="0"/>
              </w14:lightRig>
            </w14:scene3d>
          </w:rPr>
          <w:t>11.2</w:t>
        </w:r>
        <w:r w:rsidR="000D1534" w:rsidRPr="00CD6474">
          <w:rPr>
            <w:rFonts w:eastAsiaTheme="minorEastAsia" w:cstheme="minorBidi"/>
            <w:kern w:val="2"/>
            <w:sz w:val="24"/>
            <w:szCs w:val="24"/>
            <w:lang w:eastAsia="de-CH"/>
            <w14:ligatures w14:val="standardContextual"/>
          </w:rPr>
          <w:tab/>
        </w:r>
        <w:r w:rsidR="000D1534" w:rsidRPr="00CD6474">
          <w:rPr>
            <w:rStyle w:val="Hyperlink"/>
          </w:rPr>
          <w:t>Glossar</w:t>
        </w:r>
        <w:r w:rsidR="000D1534" w:rsidRPr="00CD6474">
          <w:rPr>
            <w:webHidden/>
          </w:rPr>
          <w:tab/>
        </w:r>
        <w:r w:rsidR="000D1534" w:rsidRPr="00CD6474">
          <w:rPr>
            <w:webHidden/>
          </w:rPr>
          <w:fldChar w:fldCharType="begin"/>
        </w:r>
        <w:r w:rsidR="000D1534" w:rsidRPr="00CD6474">
          <w:rPr>
            <w:webHidden/>
          </w:rPr>
          <w:instrText xml:space="preserve"> PAGEREF _Toc162957867 \h </w:instrText>
        </w:r>
        <w:r w:rsidR="000D1534" w:rsidRPr="00CD6474">
          <w:rPr>
            <w:webHidden/>
          </w:rPr>
        </w:r>
        <w:r w:rsidR="000D1534" w:rsidRPr="00CD6474">
          <w:rPr>
            <w:webHidden/>
          </w:rPr>
          <w:fldChar w:fldCharType="separate"/>
        </w:r>
        <w:r w:rsidR="000D1534" w:rsidRPr="00CD6474">
          <w:rPr>
            <w:webHidden/>
          </w:rPr>
          <w:t>61</w:t>
        </w:r>
        <w:r w:rsidR="000D1534" w:rsidRPr="00CD6474">
          <w:rPr>
            <w:webHidden/>
          </w:rPr>
          <w:fldChar w:fldCharType="end"/>
        </w:r>
      </w:hyperlink>
    </w:p>
    <w:p w14:paraId="5BF0F6C7" w14:textId="566D9412"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68" w:history="1">
        <w:r w:rsidR="000D1534" w:rsidRPr="00CD6474">
          <w:rPr>
            <w:rStyle w:val="Hyperlink"/>
            <w14:scene3d>
              <w14:camera w14:prst="orthographicFront"/>
              <w14:lightRig w14:rig="threePt" w14:dir="t">
                <w14:rot w14:lat="0" w14:lon="0" w14:rev="0"/>
              </w14:lightRig>
            </w14:scene3d>
          </w:rPr>
          <w:t>11.3</w:t>
        </w:r>
        <w:r w:rsidR="000D1534" w:rsidRPr="00CD6474">
          <w:rPr>
            <w:rFonts w:eastAsiaTheme="minorEastAsia" w:cstheme="minorBidi"/>
            <w:kern w:val="2"/>
            <w:sz w:val="24"/>
            <w:szCs w:val="24"/>
            <w:lang w:eastAsia="de-CH"/>
            <w14:ligatures w14:val="standardContextual"/>
          </w:rPr>
          <w:tab/>
        </w:r>
        <w:r w:rsidR="000D1534" w:rsidRPr="00CD6474">
          <w:rPr>
            <w:rStyle w:val="Hyperlink"/>
          </w:rPr>
          <w:t>Literatur</w:t>
        </w:r>
        <w:r w:rsidR="000D1534" w:rsidRPr="00CD6474">
          <w:rPr>
            <w:webHidden/>
          </w:rPr>
          <w:tab/>
        </w:r>
        <w:r w:rsidR="000D1534" w:rsidRPr="00CD6474">
          <w:rPr>
            <w:webHidden/>
          </w:rPr>
          <w:fldChar w:fldCharType="begin"/>
        </w:r>
        <w:r w:rsidR="000D1534" w:rsidRPr="00CD6474">
          <w:rPr>
            <w:webHidden/>
          </w:rPr>
          <w:instrText xml:space="preserve"> PAGEREF _Toc162957868 \h </w:instrText>
        </w:r>
        <w:r w:rsidR="000D1534" w:rsidRPr="00CD6474">
          <w:rPr>
            <w:webHidden/>
          </w:rPr>
        </w:r>
        <w:r w:rsidR="000D1534" w:rsidRPr="00CD6474">
          <w:rPr>
            <w:webHidden/>
          </w:rPr>
          <w:fldChar w:fldCharType="separate"/>
        </w:r>
        <w:r w:rsidR="000D1534" w:rsidRPr="00CD6474">
          <w:rPr>
            <w:webHidden/>
          </w:rPr>
          <w:t>63</w:t>
        </w:r>
        <w:r w:rsidR="000D1534" w:rsidRPr="00CD6474">
          <w:rPr>
            <w:webHidden/>
          </w:rPr>
          <w:fldChar w:fldCharType="end"/>
        </w:r>
      </w:hyperlink>
    </w:p>
    <w:p w14:paraId="46380902" w14:textId="562DFF68"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69" w:history="1">
        <w:r w:rsidR="000D1534" w:rsidRPr="00CD6474">
          <w:rPr>
            <w:rStyle w:val="Hyperlink"/>
            <w14:scene3d>
              <w14:camera w14:prst="orthographicFront"/>
              <w14:lightRig w14:rig="threePt" w14:dir="t">
                <w14:rot w14:lat="0" w14:lon="0" w14:rev="0"/>
              </w14:lightRig>
            </w14:scene3d>
          </w:rPr>
          <w:t>11.4</w:t>
        </w:r>
        <w:r w:rsidR="000D1534" w:rsidRPr="00CD6474">
          <w:rPr>
            <w:rFonts w:eastAsiaTheme="minorEastAsia" w:cstheme="minorBidi"/>
            <w:kern w:val="2"/>
            <w:sz w:val="24"/>
            <w:szCs w:val="24"/>
            <w:lang w:eastAsia="de-CH"/>
            <w14:ligatures w14:val="standardContextual"/>
          </w:rPr>
          <w:tab/>
        </w:r>
        <w:r w:rsidR="000D1534" w:rsidRPr="00CD6474">
          <w:rPr>
            <w:rStyle w:val="Hyperlink"/>
          </w:rPr>
          <w:t>Abbildungsverzeichnis</w:t>
        </w:r>
        <w:r w:rsidR="000D1534" w:rsidRPr="00CD6474">
          <w:rPr>
            <w:webHidden/>
          </w:rPr>
          <w:tab/>
        </w:r>
        <w:r w:rsidR="000D1534" w:rsidRPr="00CD6474">
          <w:rPr>
            <w:webHidden/>
          </w:rPr>
          <w:fldChar w:fldCharType="begin"/>
        </w:r>
        <w:r w:rsidR="000D1534" w:rsidRPr="00CD6474">
          <w:rPr>
            <w:webHidden/>
          </w:rPr>
          <w:instrText xml:space="preserve"> PAGEREF _Toc162957869 \h </w:instrText>
        </w:r>
        <w:r w:rsidR="000D1534" w:rsidRPr="00CD6474">
          <w:rPr>
            <w:webHidden/>
          </w:rPr>
        </w:r>
        <w:r w:rsidR="000D1534" w:rsidRPr="00CD6474">
          <w:rPr>
            <w:webHidden/>
          </w:rPr>
          <w:fldChar w:fldCharType="separate"/>
        </w:r>
        <w:r w:rsidR="000D1534" w:rsidRPr="00CD6474">
          <w:rPr>
            <w:webHidden/>
          </w:rPr>
          <w:t>64</w:t>
        </w:r>
        <w:r w:rsidR="000D1534" w:rsidRPr="00CD6474">
          <w:rPr>
            <w:webHidden/>
          </w:rPr>
          <w:fldChar w:fldCharType="end"/>
        </w:r>
      </w:hyperlink>
    </w:p>
    <w:p w14:paraId="6EBE6DF6" w14:textId="5ED0EBC7" w:rsidR="000D1534" w:rsidRPr="00CD6474" w:rsidRDefault="00782567">
      <w:pPr>
        <w:pStyle w:val="Verzeichnis2"/>
        <w:tabs>
          <w:tab w:val="left" w:pos="880"/>
          <w:tab w:val="right" w:pos="9628"/>
        </w:tabs>
        <w:rPr>
          <w:rFonts w:eastAsiaTheme="minorEastAsia" w:cstheme="minorBidi"/>
          <w:b w:val="0"/>
          <w:bCs w:val="0"/>
          <w:kern w:val="2"/>
          <w:sz w:val="24"/>
          <w:szCs w:val="24"/>
          <w:lang w:eastAsia="de-CH"/>
          <w14:ligatures w14:val="standardContextual"/>
        </w:rPr>
      </w:pPr>
      <w:hyperlink w:anchor="_Toc162957870" w:history="1">
        <w:r w:rsidR="000D1534" w:rsidRPr="00CD6474">
          <w:rPr>
            <w:rStyle w:val="Hyperlink"/>
          </w:rPr>
          <w:t>12</w:t>
        </w:r>
        <w:r w:rsidR="000D1534" w:rsidRPr="00CD6474">
          <w:rPr>
            <w:rFonts w:eastAsiaTheme="minorEastAsia" w:cstheme="minorBidi"/>
            <w:b w:val="0"/>
            <w:bCs w:val="0"/>
            <w:kern w:val="2"/>
            <w:sz w:val="24"/>
            <w:szCs w:val="24"/>
            <w:lang w:eastAsia="de-CH"/>
            <w14:ligatures w14:val="standardContextual"/>
          </w:rPr>
          <w:tab/>
        </w:r>
        <w:r w:rsidR="000D1534" w:rsidRPr="00CD6474">
          <w:rPr>
            <w:rStyle w:val="Hyperlink"/>
          </w:rPr>
          <w:t>Anhang</w:t>
        </w:r>
        <w:r w:rsidR="000D1534" w:rsidRPr="00CD6474">
          <w:rPr>
            <w:webHidden/>
          </w:rPr>
          <w:tab/>
        </w:r>
        <w:r w:rsidR="000D1534" w:rsidRPr="00CD6474">
          <w:rPr>
            <w:webHidden/>
          </w:rPr>
          <w:fldChar w:fldCharType="begin"/>
        </w:r>
        <w:r w:rsidR="000D1534" w:rsidRPr="00CD6474">
          <w:rPr>
            <w:webHidden/>
          </w:rPr>
          <w:instrText xml:space="preserve"> PAGEREF _Toc162957870 \h </w:instrText>
        </w:r>
        <w:r w:rsidR="000D1534" w:rsidRPr="00CD6474">
          <w:rPr>
            <w:webHidden/>
          </w:rPr>
        </w:r>
        <w:r w:rsidR="000D1534" w:rsidRPr="00CD6474">
          <w:rPr>
            <w:webHidden/>
          </w:rPr>
          <w:fldChar w:fldCharType="separate"/>
        </w:r>
        <w:r w:rsidR="000D1534" w:rsidRPr="00CD6474">
          <w:rPr>
            <w:webHidden/>
          </w:rPr>
          <w:t>65</w:t>
        </w:r>
        <w:r w:rsidR="000D1534" w:rsidRPr="00CD6474">
          <w:rPr>
            <w:webHidden/>
          </w:rPr>
          <w:fldChar w:fldCharType="end"/>
        </w:r>
      </w:hyperlink>
    </w:p>
    <w:p w14:paraId="1A8D6736" w14:textId="225A18DA" w:rsidR="000D1534" w:rsidRPr="00CD6474" w:rsidRDefault="00782567">
      <w:pPr>
        <w:pStyle w:val="Verzeichnis3"/>
        <w:tabs>
          <w:tab w:val="left" w:pos="1100"/>
          <w:tab w:val="right" w:pos="9628"/>
        </w:tabs>
        <w:rPr>
          <w:rFonts w:eastAsiaTheme="minorEastAsia" w:cstheme="minorBidi"/>
          <w:kern w:val="2"/>
          <w:sz w:val="24"/>
          <w:szCs w:val="24"/>
          <w:lang w:eastAsia="de-CH"/>
          <w14:ligatures w14:val="standardContextual"/>
        </w:rPr>
      </w:pPr>
      <w:hyperlink w:anchor="_Toc162957871" w:history="1">
        <w:r w:rsidR="000D1534" w:rsidRPr="00CD6474">
          <w:rPr>
            <w:rStyle w:val="Hyperlink"/>
            <w14:scene3d>
              <w14:camera w14:prst="orthographicFront"/>
              <w14:lightRig w14:rig="threePt" w14:dir="t">
                <w14:rot w14:lat="0" w14:lon="0" w14:rev="0"/>
              </w14:lightRig>
            </w14:scene3d>
          </w:rPr>
          <w:t>12.1</w:t>
        </w:r>
        <w:r w:rsidR="000D1534" w:rsidRPr="00CD6474">
          <w:rPr>
            <w:rFonts w:eastAsiaTheme="minorEastAsia" w:cstheme="minorBidi"/>
            <w:kern w:val="2"/>
            <w:sz w:val="24"/>
            <w:szCs w:val="24"/>
            <w:lang w:eastAsia="de-CH"/>
            <w14:ligatures w14:val="standardContextual"/>
          </w:rPr>
          <w:tab/>
        </w:r>
        <w:r w:rsidR="000D1534" w:rsidRPr="00CD6474">
          <w:rPr>
            <w:rStyle w:val="Hyperlink"/>
          </w:rPr>
          <w:t>Git-Log</w:t>
        </w:r>
        <w:r w:rsidR="000D1534" w:rsidRPr="00CD6474">
          <w:rPr>
            <w:webHidden/>
          </w:rPr>
          <w:tab/>
        </w:r>
        <w:r w:rsidR="000D1534" w:rsidRPr="00CD6474">
          <w:rPr>
            <w:webHidden/>
          </w:rPr>
          <w:fldChar w:fldCharType="begin"/>
        </w:r>
        <w:r w:rsidR="000D1534" w:rsidRPr="00CD6474">
          <w:rPr>
            <w:webHidden/>
          </w:rPr>
          <w:instrText xml:space="preserve"> PAGEREF _Toc162957871 \h </w:instrText>
        </w:r>
        <w:r w:rsidR="000D1534" w:rsidRPr="00CD6474">
          <w:rPr>
            <w:webHidden/>
          </w:rPr>
        </w:r>
        <w:r w:rsidR="000D1534" w:rsidRPr="00CD6474">
          <w:rPr>
            <w:webHidden/>
          </w:rPr>
          <w:fldChar w:fldCharType="separate"/>
        </w:r>
        <w:r w:rsidR="000D1534" w:rsidRPr="00CD6474">
          <w:rPr>
            <w:webHidden/>
          </w:rPr>
          <w:t>65</w:t>
        </w:r>
        <w:r w:rsidR="000D1534" w:rsidRPr="00CD6474">
          <w:rPr>
            <w:webHidden/>
          </w:rPr>
          <w:fldChar w:fldCharType="end"/>
        </w:r>
      </w:hyperlink>
    </w:p>
    <w:p w14:paraId="25024BDD" w14:textId="3DBD4B5F" w:rsidR="00274F46" w:rsidRPr="00CD6474" w:rsidRDefault="00960258">
      <w:pPr>
        <w:widowControl/>
        <w:spacing w:line="240" w:lineRule="auto"/>
        <w:rPr>
          <w:rFonts w:ascii="Imago" w:hAnsi="Imago"/>
        </w:rPr>
      </w:pPr>
      <w:r w:rsidRPr="00CD6474">
        <w:rPr>
          <w:rFonts w:ascii="Imago" w:hAnsi="Imago" w:cstheme="minorHAnsi"/>
          <w:i/>
          <w:iCs/>
          <w:caps/>
          <w:sz w:val="20"/>
          <w:szCs w:val="24"/>
        </w:rPr>
        <w:fldChar w:fldCharType="end"/>
      </w:r>
    </w:p>
    <w:p w14:paraId="642515EE" w14:textId="77777777" w:rsidR="00274F46" w:rsidRPr="00CD6474" w:rsidRDefault="00274F46">
      <w:pPr>
        <w:widowControl/>
        <w:spacing w:line="240" w:lineRule="auto"/>
      </w:pPr>
      <w:r w:rsidRPr="00CD6474">
        <w:br w:type="page"/>
      </w:r>
    </w:p>
    <w:p w14:paraId="7DC73196" w14:textId="77777777" w:rsidR="00274F46" w:rsidRPr="00CD6474" w:rsidRDefault="00274F46" w:rsidP="00BC4C29">
      <w:pPr>
        <w:pStyle w:val="TitelNichtInhaltsverzeichnis"/>
      </w:pPr>
      <w:r w:rsidRPr="00CD6474">
        <w:lastRenderedPageBreak/>
        <w:t>Über dieses Dokument</w:t>
      </w:r>
    </w:p>
    <w:p w14:paraId="5DC6376F" w14:textId="2CAA11F3" w:rsidR="009D71BF" w:rsidRPr="00CD6474" w:rsidRDefault="009D71BF" w:rsidP="009D71BF">
      <w:pPr>
        <w:pStyle w:val="Main"/>
      </w:pPr>
      <w:r w:rsidRPr="00CD6474">
        <w:t>Die</w:t>
      </w:r>
      <w:r w:rsidR="00BB6408" w:rsidRPr="00CD6474">
        <w:t xml:space="preserve"> Projektdokumentation der</w:t>
      </w:r>
      <w:r w:rsidRPr="00CD6474">
        <w:t xml:space="preserve"> IPA</w:t>
      </w:r>
      <w:r w:rsidR="005333B4" w:rsidRPr="00CD6474">
        <w:fldChar w:fldCharType="begin"/>
      </w:r>
      <w:r w:rsidR="005333B4" w:rsidRPr="00CD6474">
        <w:instrText xml:space="preserve"> XE "IPA" \t "</w:instrText>
      </w:r>
      <w:r w:rsidR="005333B4" w:rsidRPr="00CD6474">
        <w:rPr>
          <w:rFonts w:asciiTheme="minorHAnsi" w:hAnsiTheme="minorHAnsi" w:cstheme="minorHAnsi"/>
          <w:i/>
        </w:rPr>
        <w:instrText>Individuelle Praktische Arbeit</w:instrText>
      </w:r>
      <w:r w:rsidR="005333B4" w:rsidRPr="00CD6474">
        <w:instrText xml:space="preserve">" </w:instrText>
      </w:r>
      <w:r w:rsidR="005333B4" w:rsidRPr="00CD6474">
        <w:fldChar w:fldCharType="end"/>
      </w:r>
      <w:r w:rsidRPr="00CD6474">
        <w:t xml:space="preserve"> </w:t>
      </w:r>
      <w:r w:rsidR="001227CE" w:rsidRPr="00CD6474">
        <w:t>ist, wie von PkOrg</w:t>
      </w:r>
      <w:r w:rsidR="002D46B8" w:rsidRPr="00CD6474">
        <w:t xml:space="preserve"> </w:t>
      </w:r>
      <w:r w:rsidRPr="00CD6474">
        <w:t xml:space="preserve">vorgegeben, in </w:t>
      </w:r>
      <w:r w:rsidR="00BB6408" w:rsidRPr="00CD6474">
        <w:t>zwei Teile unterteilt</w:t>
      </w:r>
      <w:r w:rsidRPr="00CD6474">
        <w:t xml:space="preserve">. Einzelne Themengebiete werden zusätzlich in Kapitel aufgeteilt. In den Fussnoten werden Informationen zu den in diesem Projekt verwendeten Technologien und Tools angegeben. </w:t>
      </w:r>
      <w:r w:rsidR="00BB6408" w:rsidRPr="00CD6474">
        <w:t xml:space="preserve">Die verwendeten Quellen </w:t>
      </w:r>
      <w:r w:rsidRPr="00CD6474">
        <w:t>wurden in der Literatur festgehalten.</w:t>
      </w:r>
    </w:p>
    <w:p w14:paraId="1849858D" w14:textId="77777777" w:rsidR="009D71BF" w:rsidRPr="00CD6474" w:rsidRDefault="009D71BF" w:rsidP="009D71BF">
      <w:pPr>
        <w:pStyle w:val="Main"/>
      </w:pPr>
    </w:p>
    <w:p w14:paraId="57953F19" w14:textId="77777777" w:rsidR="00274F46" w:rsidRPr="00CD6474" w:rsidRDefault="009D71BF" w:rsidP="00BC4C29">
      <w:pPr>
        <w:pStyle w:val="Main"/>
      </w:pPr>
      <w:r w:rsidRPr="00CD6474">
        <w:t>Akronyme, Glossar, Literatur und das Abbildungsverzeichnis sind im Kapitel Verzeichnisse zu finden.</w:t>
      </w:r>
    </w:p>
    <w:p w14:paraId="13A289DC" w14:textId="77777777" w:rsidR="00274F46" w:rsidRPr="00CD6474" w:rsidRDefault="00274F46" w:rsidP="00BC4C29">
      <w:pPr>
        <w:pStyle w:val="Titel2NichtVerzeichnis"/>
      </w:pPr>
      <w:r w:rsidRPr="00CD6474">
        <w:t>Typografische Elemente</w:t>
      </w:r>
    </w:p>
    <w:p w14:paraId="5D8F865A" w14:textId="285F8D31" w:rsidR="00274F46" w:rsidRPr="00CD6474" w:rsidRDefault="00BC4C29" w:rsidP="00BC4C29">
      <w:pPr>
        <w:pStyle w:val="Main"/>
      </w:pPr>
      <w:r w:rsidRPr="00CD6474">
        <w:t xml:space="preserve">Im </w:t>
      </w:r>
      <w:r w:rsidR="004A48D4" w:rsidRPr="00CD6474">
        <w:t>folgenden Abschnitt werden die t</w:t>
      </w:r>
      <w:r w:rsidRPr="00CD6474">
        <w:t>ypografischen Elemente dieses Dokuments genauer gezeigt und erklärt.</w:t>
      </w:r>
    </w:p>
    <w:p w14:paraId="662204D5" w14:textId="02C66EAB" w:rsidR="00BC4C29" w:rsidRPr="00CD6474" w:rsidRDefault="00BC4C29" w:rsidP="00BC4C29">
      <w:pPr>
        <w:pStyle w:val="Main"/>
      </w:pPr>
    </w:p>
    <w:p w14:paraId="11904421" w14:textId="77777777" w:rsidR="00BB6408" w:rsidRPr="00CD6474" w:rsidRDefault="00BB6408" w:rsidP="00BC4C29">
      <w:pPr>
        <w:pStyle w:val="Main"/>
      </w:pPr>
    </w:p>
    <w:p w14:paraId="42204CED" w14:textId="33CD6FB1" w:rsidR="00BC4C29" w:rsidRPr="00CD6474" w:rsidRDefault="00BC4C29" w:rsidP="00536C6F">
      <w:pPr>
        <w:pStyle w:val="Main"/>
        <w:pBdr>
          <w:left w:val="single" w:sz="24" w:space="10" w:color="1F497D" w:themeColor="text2"/>
        </w:pBdr>
        <w:spacing w:before="120" w:line="360" w:lineRule="auto"/>
        <w:ind w:left="284"/>
        <w:rPr>
          <w:rFonts w:eastAsia="MS Gothic" w:cs="MS Gothic"/>
          <w:b/>
        </w:rPr>
      </w:pPr>
      <w:r w:rsidRPr="00CD6474">
        <w:rPr>
          <w:rFonts w:ascii="MS Gothic" w:eastAsia="MS Gothic" w:hAnsi="MS Gothic" w:cs="MS Gothic"/>
          <w:b/>
          <w:color w:val="1F497D" w:themeColor="text2"/>
          <w:sz w:val="24"/>
        </w:rPr>
        <w:t>ⓘ</w:t>
      </w:r>
      <w:r w:rsidRPr="00CD6474">
        <w:rPr>
          <w:rFonts w:eastAsia="MS Gothic" w:cs="MS Gothic"/>
          <w:b/>
          <w:color w:val="404040" w:themeColor="text1" w:themeTint="BF"/>
        </w:rPr>
        <w:t xml:space="preserve"> </w:t>
      </w:r>
      <w:r w:rsidRPr="00CD6474">
        <w:rPr>
          <w:rFonts w:eastAsia="MS Gothic" w:cs="MS Gothic"/>
          <w:b/>
          <w:color w:val="1F497D" w:themeColor="text2"/>
          <w:sz w:val="24"/>
        </w:rPr>
        <w:t>Informationsblock</w:t>
      </w:r>
    </w:p>
    <w:p w14:paraId="6C33E900" w14:textId="7B202479" w:rsidR="00BC4C29" w:rsidRPr="00CD6474" w:rsidRDefault="00BC4C29" w:rsidP="00536C6F">
      <w:pPr>
        <w:pStyle w:val="Main"/>
        <w:pBdr>
          <w:left w:val="single" w:sz="24" w:space="10" w:color="1F497D" w:themeColor="text2"/>
        </w:pBdr>
        <w:tabs>
          <w:tab w:val="left" w:pos="0"/>
        </w:tabs>
        <w:spacing w:before="120" w:after="240"/>
        <w:ind w:left="284"/>
      </w:pPr>
      <w:r w:rsidRPr="00CD6474">
        <w:t>Ein solcher Informationsblock beinhaltet Informationen über ein zu dieser Arbeit zusammenhängendes Thema. Dieser Block soll dabei helfen</w:t>
      </w:r>
      <w:r w:rsidR="004A48D4" w:rsidRPr="00CD6474">
        <w:t>,</w:t>
      </w:r>
      <w:r w:rsidRPr="00CD6474">
        <w:t xml:space="preserve"> den Gesamtzusammenhang dieser IPA zu verstehen.</w:t>
      </w:r>
    </w:p>
    <w:p w14:paraId="1E7E9B17" w14:textId="77777777" w:rsidR="00BC4C29" w:rsidRPr="00CD6474" w:rsidRDefault="00BC4C29" w:rsidP="00BC4C29">
      <w:pPr>
        <w:pStyle w:val="Main"/>
      </w:pPr>
    </w:p>
    <w:p w14:paraId="7A107F05" w14:textId="77777777" w:rsidR="0093191A" w:rsidRPr="00CD6474" w:rsidRDefault="0093191A" w:rsidP="00BC4C29">
      <w:pPr>
        <w:pStyle w:val="Main"/>
      </w:pPr>
    </w:p>
    <w:p w14:paraId="65E5CF76" w14:textId="77777777" w:rsidR="0058418C" w:rsidRPr="00CD6474" w:rsidRDefault="0058418C" w:rsidP="00645BAC">
      <w:pPr>
        <w:pStyle w:val="Code"/>
        <w:rPr>
          <w:rFonts w:ascii="Hack-Regular" w:hAnsi="Hack-Regular" w:cs="Hack-Regular"/>
          <w:noProof w:val="0"/>
          <w:color w:val="888888"/>
          <w:sz w:val="8"/>
          <w:szCs w:val="16"/>
          <w:lang w:val="de-CH"/>
        </w:rPr>
      </w:pPr>
    </w:p>
    <w:p w14:paraId="3C54CA65" w14:textId="77777777" w:rsidR="00645BAC" w:rsidRPr="00A8455F" w:rsidRDefault="00645BAC" w:rsidP="00653AAE">
      <w:pPr>
        <w:pStyle w:val="Code"/>
        <w:rPr>
          <w:noProof w:val="0"/>
        </w:rPr>
      </w:pPr>
      <w:r w:rsidRPr="00A8455F">
        <w:rPr>
          <w:noProof w:val="0"/>
        </w:rPr>
        <w:t>/**</w:t>
      </w:r>
    </w:p>
    <w:p w14:paraId="1BE54715" w14:textId="758E70A5" w:rsidR="00645BAC" w:rsidRPr="00A8455F" w:rsidRDefault="00AD4D39" w:rsidP="00653AAE">
      <w:pPr>
        <w:pStyle w:val="Code"/>
        <w:rPr>
          <w:noProof w:val="0"/>
        </w:rPr>
      </w:pPr>
      <w:r w:rsidRPr="00A8455F">
        <w:rPr>
          <w:noProof w:val="0"/>
        </w:rPr>
        <w:t>*</w:t>
      </w:r>
      <w:r w:rsidR="00645BAC" w:rsidRPr="00A8455F">
        <w:rPr>
          <w:noProof w:val="0"/>
        </w:rPr>
        <w:t xml:space="preserve"> Source code snippets are also marked in information blocks.</w:t>
      </w:r>
    </w:p>
    <w:p w14:paraId="45E4A18F" w14:textId="088B64EE" w:rsidR="00645BAC" w:rsidRPr="00A8455F" w:rsidRDefault="00AD4D39" w:rsidP="00653AAE">
      <w:pPr>
        <w:pStyle w:val="Code"/>
        <w:rPr>
          <w:noProof w:val="0"/>
        </w:rPr>
      </w:pPr>
      <w:r w:rsidRPr="00A8455F">
        <w:rPr>
          <w:noProof w:val="0"/>
        </w:rPr>
        <w:t>*</w:t>
      </w:r>
      <w:r w:rsidR="00645BAC" w:rsidRPr="00A8455F">
        <w:rPr>
          <w:noProof w:val="0"/>
        </w:rPr>
        <w:t xml:space="preserve"> The whole source code and all comments are written in english.</w:t>
      </w:r>
    </w:p>
    <w:p w14:paraId="6F16B5E0" w14:textId="434302B6" w:rsidR="00645BAC" w:rsidRPr="00A8455F" w:rsidRDefault="00AD4D39" w:rsidP="00653AAE">
      <w:pPr>
        <w:pStyle w:val="Code"/>
        <w:rPr>
          <w:noProof w:val="0"/>
        </w:rPr>
      </w:pPr>
      <w:r w:rsidRPr="00A8455F">
        <w:rPr>
          <w:noProof w:val="0"/>
        </w:rPr>
        <w:t>*</w:t>
      </w:r>
      <w:r w:rsidR="00645BAC" w:rsidRPr="00A8455F">
        <w:rPr>
          <w:noProof w:val="0"/>
        </w:rPr>
        <w:t>/</w:t>
      </w:r>
    </w:p>
    <w:p w14:paraId="554C44CA" w14:textId="6880425E" w:rsidR="00645BAC" w:rsidRPr="00A8455F" w:rsidRDefault="00645BAC" w:rsidP="00653AAE">
      <w:pPr>
        <w:pStyle w:val="Code"/>
        <w:rPr>
          <w:noProof w:val="0"/>
        </w:rPr>
      </w:pPr>
      <w:r w:rsidRPr="00A8455F">
        <w:rPr>
          <w:noProof w:val="0"/>
        </w:rPr>
        <w:t xml:space="preserve">console.log('Hello </w:t>
      </w:r>
      <w:r w:rsidR="003C5FF9" w:rsidRPr="00A8455F">
        <w:rPr>
          <w:noProof w:val="0"/>
        </w:rPr>
        <w:t>World</w:t>
      </w:r>
      <w:r w:rsidRPr="00A8455F">
        <w:rPr>
          <w:noProof w:val="0"/>
        </w:rPr>
        <w:t>!');</w:t>
      </w:r>
    </w:p>
    <w:p w14:paraId="69F7E14E" w14:textId="77777777" w:rsidR="00645BAC" w:rsidRPr="00A8455F" w:rsidRDefault="00645BAC" w:rsidP="00645BAC">
      <w:pPr>
        <w:pStyle w:val="Code"/>
        <w:rPr>
          <w:noProof w:val="0"/>
          <w:sz w:val="10"/>
        </w:rPr>
      </w:pPr>
    </w:p>
    <w:p w14:paraId="658B6B10" w14:textId="77777777" w:rsidR="00E62461" w:rsidRDefault="00E62461" w:rsidP="00E62461">
      <w:pPr>
        <w:pStyle w:val="Main"/>
        <w:rPr>
          <w:lang w:val="en-US"/>
        </w:rPr>
      </w:pPr>
    </w:p>
    <w:p w14:paraId="70DBB2E8" w14:textId="77777777" w:rsidR="006432F7" w:rsidRPr="00A8455F" w:rsidRDefault="006432F7" w:rsidP="00E62461">
      <w:pPr>
        <w:pStyle w:val="Main"/>
        <w:rPr>
          <w:lang w:val="en-US"/>
        </w:rPr>
      </w:pPr>
    </w:p>
    <w:p w14:paraId="15512018" w14:textId="71F16153" w:rsidR="00CD6474" w:rsidRPr="00CD6474" w:rsidRDefault="00CD6474" w:rsidP="00CD6474">
      <w:pPr>
        <w:pStyle w:val="Tabelle"/>
        <w:rPr>
          <w:lang w:val="de-CH"/>
        </w:rPr>
      </w:pPr>
      <w:r w:rsidRPr="00CD6474">
        <w:rPr>
          <w:lang w:val="de-CH"/>
        </w:rPr>
        <w:t>Tabelle</w:t>
      </w:r>
    </w:p>
    <w:p w14:paraId="45032341" w14:textId="675C7C7A" w:rsidR="00CD6474" w:rsidRPr="00CD6474" w:rsidRDefault="00CD6474" w:rsidP="00E62461">
      <w:pPr>
        <w:pStyle w:val="Main"/>
        <w:rPr>
          <w:color w:val="000000" w:themeColor="text1"/>
        </w:rPr>
      </w:pPr>
      <w:r w:rsidRPr="00CD6474">
        <w:rPr>
          <w:color w:val="000000" w:themeColor="text1"/>
        </w:rPr>
        <w:t>Tabellen in der LEIS Datenbank liegen im Format «T_TABELLE» vor. Der Lesbarkeit halber werden Referenzen zu Tabellen aus der LEIS Datenbank wie oben gestaltet. Eine Tabelle mit dem Namen «T_LEISTUNGSERFASSUNG» wird</w:t>
      </w:r>
      <w:r>
        <w:rPr>
          <w:color w:val="000000" w:themeColor="text1"/>
        </w:rPr>
        <w:t xml:space="preserve"> also</w:t>
      </w:r>
      <w:r w:rsidRPr="00CD6474">
        <w:rPr>
          <w:color w:val="000000" w:themeColor="text1"/>
        </w:rPr>
        <w:t xml:space="preserve"> </w:t>
      </w:r>
      <w:r w:rsidRPr="00CD6474">
        <w:rPr>
          <w:rStyle w:val="TabelleZchn"/>
        </w:rPr>
        <w:t>Leistungserfassung</w:t>
      </w:r>
      <w:r w:rsidRPr="00CD6474">
        <w:rPr>
          <w:b/>
          <w:bCs/>
          <w:color w:val="6496C8"/>
        </w:rPr>
        <w:t xml:space="preserve"> </w:t>
      </w:r>
      <w:r w:rsidRPr="00CD6474">
        <w:rPr>
          <w:color w:val="000000" w:themeColor="text1"/>
        </w:rPr>
        <w:t>geschrieben.</w:t>
      </w:r>
    </w:p>
    <w:p w14:paraId="30973D13" w14:textId="77777777" w:rsidR="00E62461" w:rsidRPr="00CD6474" w:rsidRDefault="00E62461" w:rsidP="00E62461">
      <w:pPr>
        <w:pStyle w:val="Main"/>
      </w:pPr>
    </w:p>
    <w:p w14:paraId="350EC9D6" w14:textId="77777777" w:rsidR="00E62461" w:rsidRPr="00CD6474" w:rsidRDefault="00E62461" w:rsidP="00E62461">
      <w:pPr>
        <w:pStyle w:val="Main"/>
      </w:pPr>
    </w:p>
    <w:p w14:paraId="1361D89B" w14:textId="77777777" w:rsidR="00274F46" w:rsidRPr="00CD6474" w:rsidRDefault="00274F46" w:rsidP="00536C6F">
      <w:pPr>
        <w:pStyle w:val="Code"/>
        <w:rPr>
          <w:noProof w:val="0"/>
          <w:lang w:val="de-CH"/>
        </w:rPr>
      </w:pPr>
      <w:r w:rsidRPr="00CD6474">
        <w:rPr>
          <w:noProof w:val="0"/>
          <w:lang w:val="de-CH"/>
        </w:rPr>
        <w:br w:type="page"/>
      </w:r>
    </w:p>
    <w:p w14:paraId="2BBF7F30" w14:textId="3D0F7560" w:rsidR="00274F46" w:rsidRPr="00CD6474" w:rsidRDefault="00274F46" w:rsidP="00BC4C29">
      <w:pPr>
        <w:pStyle w:val="TitelNichtInhaltsverzeichnis"/>
      </w:pPr>
      <w:r w:rsidRPr="00CD6474">
        <w:lastRenderedPageBreak/>
        <w:t>Dokument</w:t>
      </w:r>
      <w:r w:rsidR="00BE2203" w:rsidRPr="00CD6474">
        <w:t>en</w:t>
      </w:r>
      <w:r w:rsidRPr="00CD6474">
        <w:t>historie</w:t>
      </w:r>
    </w:p>
    <w:tbl>
      <w:tblPr>
        <w:tblStyle w:val="Gitternetztabelle1hell"/>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216"/>
        <w:gridCol w:w="3789"/>
        <w:gridCol w:w="4623"/>
      </w:tblGrid>
      <w:tr w:rsidR="00EB001B" w:rsidRPr="00CD6474" w14:paraId="67287543" w14:textId="77777777" w:rsidTr="00EB00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6" w:type="dxa"/>
            <w:shd w:val="clear" w:color="auto" w:fill="D9D9D9" w:themeFill="background1" w:themeFillShade="D9"/>
          </w:tcPr>
          <w:p w14:paraId="6C7F15D9" w14:textId="6FAE9B78" w:rsidR="00EB001B" w:rsidRPr="00CD6474" w:rsidRDefault="00EB001B" w:rsidP="007F0007">
            <w:pPr>
              <w:pStyle w:val="Title2-Main"/>
              <w:tabs>
                <w:tab w:val="left" w:pos="2835"/>
              </w:tabs>
              <w:spacing w:before="0" w:after="0"/>
              <w:jc w:val="center"/>
              <w:rPr>
                <w:rFonts w:ascii="Imago" w:hAnsi="Imago"/>
                <w:i w:val="0"/>
                <w:sz w:val="22"/>
              </w:rPr>
            </w:pPr>
            <w:r w:rsidRPr="00CD6474">
              <w:rPr>
                <w:rFonts w:ascii="Imago" w:hAnsi="Imago"/>
                <w:i w:val="0"/>
                <w:sz w:val="22"/>
              </w:rPr>
              <w:t>Datum</w:t>
            </w:r>
          </w:p>
        </w:tc>
        <w:tc>
          <w:tcPr>
            <w:tcW w:w="3789" w:type="dxa"/>
            <w:shd w:val="clear" w:color="auto" w:fill="D9D9D9" w:themeFill="background1" w:themeFillShade="D9"/>
          </w:tcPr>
          <w:p w14:paraId="617890D6" w14:textId="25576636" w:rsidR="00EB001B" w:rsidRPr="00CD6474" w:rsidRDefault="00EB001B" w:rsidP="00843CA5">
            <w:pPr>
              <w:pStyle w:val="Title2-Main"/>
              <w:tabs>
                <w:tab w:val="left" w:pos="2835"/>
              </w:tabs>
              <w:spacing w:before="0" w:after="0"/>
              <w:cnfStyle w:val="100000000000" w:firstRow="1" w:lastRow="0" w:firstColumn="0" w:lastColumn="0" w:oddVBand="0" w:evenVBand="0" w:oddHBand="0" w:evenHBand="0" w:firstRowFirstColumn="0" w:firstRowLastColumn="0" w:lastRowFirstColumn="0" w:lastRowLastColumn="0"/>
              <w:rPr>
                <w:rFonts w:ascii="Imago" w:hAnsi="Imago"/>
                <w:i w:val="0"/>
                <w:sz w:val="22"/>
              </w:rPr>
            </w:pPr>
            <w:r w:rsidRPr="00CD6474">
              <w:rPr>
                <w:rFonts w:ascii="Imago" w:hAnsi="Imago"/>
                <w:i w:val="0"/>
                <w:sz w:val="22"/>
              </w:rPr>
              <w:t>Git</w:t>
            </w:r>
            <w:r w:rsidR="007F1687" w:rsidRPr="00CD6474">
              <w:rPr>
                <w:rFonts w:ascii="Imago" w:hAnsi="Imago"/>
                <w:i w:val="0"/>
                <w:sz w:val="22"/>
              </w:rPr>
              <w:t xml:space="preserve"> Commits</w:t>
            </w:r>
          </w:p>
        </w:tc>
        <w:tc>
          <w:tcPr>
            <w:tcW w:w="4623" w:type="dxa"/>
            <w:shd w:val="clear" w:color="auto" w:fill="D9D9D9" w:themeFill="background1" w:themeFillShade="D9"/>
          </w:tcPr>
          <w:p w14:paraId="627615A0" w14:textId="57FB5F01" w:rsidR="00EB001B" w:rsidRPr="00CD6474" w:rsidRDefault="00EB001B" w:rsidP="00843CA5">
            <w:pPr>
              <w:pStyle w:val="Title2-Main"/>
              <w:tabs>
                <w:tab w:val="left" w:pos="2835"/>
              </w:tabs>
              <w:spacing w:before="0" w:after="0"/>
              <w:cnfStyle w:val="100000000000" w:firstRow="1" w:lastRow="0" w:firstColumn="0" w:lastColumn="0" w:oddVBand="0" w:evenVBand="0" w:oddHBand="0" w:evenHBand="0" w:firstRowFirstColumn="0" w:firstRowLastColumn="0" w:lastRowFirstColumn="0" w:lastRowLastColumn="0"/>
              <w:rPr>
                <w:rFonts w:ascii="Imago" w:hAnsi="Imago"/>
                <w:i w:val="0"/>
                <w:sz w:val="22"/>
              </w:rPr>
            </w:pPr>
            <w:r w:rsidRPr="00CD6474">
              <w:rPr>
                <w:rFonts w:ascii="Imago" w:hAnsi="Imago"/>
                <w:i w:val="0"/>
                <w:sz w:val="22"/>
              </w:rPr>
              <w:t>Beschreibung</w:t>
            </w:r>
          </w:p>
        </w:tc>
      </w:tr>
      <w:tr w:rsidR="00EB001B" w:rsidRPr="00CD6474" w14:paraId="418C8EBD"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62778E3" w14:textId="3D932C54" w:rsidR="00EB001B" w:rsidRPr="00CD6474" w:rsidRDefault="00EB001B" w:rsidP="007F0007">
            <w:pPr>
              <w:pStyle w:val="Main"/>
              <w:jc w:val="center"/>
              <w:rPr>
                <w:b w:val="0"/>
                <w:sz w:val="21"/>
              </w:rPr>
            </w:pPr>
            <w:r w:rsidRPr="00CD6474">
              <w:rPr>
                <w:b w:val="0"/>
                <w:sz w:val="21"/>
              </w:rPr>
              <w:t>20.03.2024</w:t>
            </w:r>
          </w:p>
        </w:tc>
        <w:tc>
          <w:tcPr>
            <w:tcW w:w="3789" w:type="dxa"/>
          </w:tcPr>
          <w:p w14:paraId="242C3CCE" w14:textId="5B26DE71"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t>-</w:t>
            </w:r>
          </w:p>
        </w:tc>
        <w:tc>
          <w:tcPr>
            <w:tcW w:w="4623" w:type="dxa"/>
          </w:tcPr>
          <w:p w14:paraId="70F07C50" w14:textId="69595C06"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Dokument erstellt anhand Aufgabenstellung und Kriterienkatalog</w:t>
            </w:r>
          </w:p>
          <w:p w14:paraId="49230F95" w14:textId="2FD0DBCE"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Use Cases definiert und gra</w:t>
            </w:r>
            <w:r w:rsidR="00CC7720">
              <w:rPr>
                <w:sz w:val="21"/>
              </w:rPr>
              <w:t>f</w:t>
            </w:r>
            <w:r w:rsidRPr="00CD6474">
              <w:rPr>
                <w:sz w:val="21"/>
              </w:rPr>
              <w:t>isch dokumentiert</w:t>
            </w:r>
          </w:p>
          <w:p w14:paraId="6CCF7906" w14:textId="7EA70994"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Anforderungen definiert</w:t>
            </w:r>
          </w:p>
          <w:p w14:paraId="2B04D3BD" w14:textId="67B7D4FA"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User Stories erarbeitet</w:t>
            </w:r>
          </w:p>
          <w:p w14:paraId="27F113DC" w14:textId="77777777" w:rsidR="007C6ECA" w:rsidRPr="00CD6474" w:rsidRDefault="007F1687"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Zeitplan erstellt</w:t>
            </w:r>
          </w:p>
          <w:p w14:paraId="25E79D5C" w14:textId="2E3E5289" w:rsidR="00EB001B" w:rsidRPr="00CD6474" w:rsidRDefault="00EB001B"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1</w:t>
            </w:r>
          </w:p>
        </w:tc>
      </w:tr>
      <w:tr w:rsidR="00EB001B" w:rsidRPr="00CD6474" w14:paraId="7BD06F02"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484CCAF7" w14:textId="5C679E12" w:rsidR="00EB001B" w:rsidRPr="00CD6474" w:rsidRDefault="007F1687" w:rsidP="007F0007">
            <w:pPr>
              <w:pStyle w:val="Main"/>
              <w:jc w:val="center"/>
              <w:rPr>
                <w:b w:val="0"/>
                <w:sz w:val="21"/>
              </w:rPr>
            </w:pPr>
            <w:r w:rsidRPr="00CD6474">
              <w:rPr>
                <w:b w:val="0"/>
                <w:sz w:val="21"/>
              </w:rPr>
              <w:t>21.03.2024</w:t>
            </w:r>
          </w:p>
        </w:tc>
        <w:tc>
          <w:tcPr>
            <w:tcW w:w="3789" w:type="dxa"/>
          </w:tcPr>
          <w:p w14:paraId="03F80F34" w14:textId="77777777" w:rsidR="00EB001B"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82dc8c7</w:t>
            </w:r>
            <w:r w:rsidR="00443903" w:rsidRPr="00CD6474">
              <w:rPr>
                <w:sz w:val="21"/>
              </w:rPr>
              <w:t>,</w:t>
            </w:r>
          </w:p>
          <w:p w14:paraId="475A754F" w14:textId="26B0487C" w:rsidR="00443903" w:rsidRPr="00CD6474" w:rsidRDefault="00443903"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6062e7f</w:t>
            </w:r>
          </w:p>
        </w:tc>
        <w:tc>
          <w:tcPr>
            <w:tcW w:w="4623" w:type="dxa"/>
          </w:tcPr>
          <w:p w14:paraId="2096E9A7" w14:textId="37122D8A" w:rsidR="00EB001B" w:rsidRPr="00CD6474" w:rsidRDefault="00EB001B"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7F1687" w:rsidRPr="00CD6474">
              <w:rPr>
                <w:sz w:val="21"/>
              </w:rPr>
              <w:t>Aufgabenstellung vervollständigt</w:t>
            </w:r>
          </w:p>
          <w:p w14:paraId="2B198B71" w14:textId="42530190" w:rsidR="007F1687" w:rsidRPr="00CD6474" w:rsidRDefault="007F1687"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Projektplanung bis </w:t>
            </w:r>
            <w:r w:rsidR="0061295E" w:rsidRPr="00CD6474">
              <w:rPr>
                <w:sz w:val="21"/>
              </w:rPr>
              <w:t>Soll-Ist-Vergleich</w:t>
            </w:r>
            <w:r w:rsidRPr="00CD6474">
              <w:rPr>
                <w:sz w:val="21"/>
              </w:rPr>
              <w:t xml:space="preserve"> vervollständigt</w:t>
            </w:r>
          </w:p>
          <w:p w14:paraId="3B8D8D22" w14:textId="58E35C43" w:rsidR="007F1687" w:rsidRPr="00CD6474" w:rsidRDefault="007F1687"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Projektauftrag dokumentiert</w:t>
            </w:r>
          </w:p>
          <w:p w14:paraId="4453FF3C" w14:textId="4672FF25" w:rsidR="00007C44" w:rsidRPr="00CD6474" w:rsidRDefault="00007C44"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Ausgangslage dokumentiert</w:t>
            </w:r>
          </w:p>
          <w:p w14:paraId="21ADD6B6" w14:textId="7AB66E07" w:rsidR="00007C44" w:rsidRPr="00CD6474" w:rsidRDefault="00007C44"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Architektur begonnen zu dokumentieren</w:t>
            </w:r>
          </w:p>
          <w:p w14:paraId="10468106" w14:textId="1D13EDCF" w:rsidR="00EB001B" w:rsidRPr="00CD6474" w:rsidRDefault="00EB001B"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2</w:t>
            </w:r>
          </w:p>
        </w:tc>
      </w:tr>
      <w:tr w:rsidR="00EB001B" w:rsidRPr="00CD6474" w14:paraId="7A02D832"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063FA9E6" w14:textId="785D8F86" w:rsidR="00EB001B" w:rsidRPr="00CD6474" w:rsidRDefault="0061295E" w:rsidP="007F0007">
            <w:pPr>
              <w:pStyle w:val="Main"/>
              <w:jc w:val="center"/>
              <w:rPr>
                <w:b w:val="0"/>
                <w:sz w:val="21"/>
              </w:rPr>
            </w:pPr>
            <w:r w:rsidRPr="00CD6474">
              <w:rPr>
                <w:b w:val="0"/>
                <w:sz w:val="21"/>
              </w:rPr>
              <w:t>22.03.2024</w:t>
            </w:r>
          </w:p>
        </w:tc>
        <w:tc>
          <w:tcPr>
            <w:tcW w:w="3789" w:type="dxa"/>
          </w:tcPr>
          <w:p w14:paraId="5AEE3383" w14:textId="77777777" w:rsidR="00EB001B" w:rsidRPr="00CD6474" w:rsidRDefault="00365870"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B8e85a5</w:t>
            </w:r>
            <w:r w:rsidR="002E10DD" w:rsidRPr="00CD6474">
              <w:rPr>
                <w:sz w:val="21"/>
              </w:rPr>
              <w:t>,</w:t>
            </w:r>
          </w:p>
          <w:p w14:paraId="69FF46E0" w14:textId="77777777" w:rsidR="002E10DD" w:rsidRPr="00CD6474" w:rsidRDefault="00D34D8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b5bf138</w:t>
            </w:r>
            <w:r w:rsidR="0061295E" w:rsidRPr="00CD6474">
              <w:rPr>
                <w:sz w:val="21"/>
              </w:rPr>
              <w:t>,</w:t>
            </w:r>
          </w:p>
          <w:p w14:paraId="35F6B470" w14:textId="49AC17B7" w:rsidR="0061295E" w:rsidRPr="00CD6474" w:rsidRDefault="0061295E"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707768d</w:t>
            </w:r>
          </w:p>
        </w:tc>
        <w:tc>
          <w:tcPr>
            <w:tcW w:w="4623" w:type="dxa"/>
          </w:tcPr>
          <w:p w14:paraId="4FBC7DCE" w14:textId="64B280C8" w:rsidR="00365870"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365870" w:rsidRPr="00CD6474">
              <w:rPr>
                <w:sz w:val="21"/>
              </w:rPr>
              <w:t>Klassendiagramm erstellt</w:t>
            </w:r>
          </w:p>
          <w:p w14:paraId="20603BE9" w14:textId="4794D705" w:rsidR="00EA24AC" w:rsidRPr="00CD6474" w:rsidRDefault="00365870"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Architektur vervollständigt</w:t>
            </w:r>
          </w:p>
          <w:p w14:paraId="68B857DC" w14:textId="15291998" w:rsidR="00EA24AC" w:rsidRPr="00CD6474" w:rsidRDefault="00EA24AC"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Dokument überarbeitet</w:t>
            </w:r>
          </w:p>
          <w:p w14:paraId="59FCAD83" w14:textId="34E3AE0A" w:rsidR="007C6ECA" w:rsidRPr="00CD6474" w:rsidRDefault="007C6EC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Literaturverzeichnis </w:t>
            </w:r>
            <w:r w:rsidR="00116F82" w:rsidRPr="00CD6474">
              <w:rPr>
                <w:sz w:val="21"/>
              </w:rPr>
              <w:t>und Glossar geschrieben</w:t>
            </w:r>
          </w:p>
          <w:p w14:paraId="53658DEE" w14:textId="3AD5A575" w:rsidR="00EB001B" w:rsidRPr="00CD6474" w:rsidRDefault="00EB001B" w:rsidP="007D1BC2">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3</w:t>
            </w:r>
          </w:p>
        </w:tc>
      </w:tr>
      <w:tr w:rsidR="00EB001B" w:rsidRPr="00CD6474" w14:paraId="1E9D6EC5"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5A2CF637" w14:textId="2E0A0495" w:rsidR="00EB001B" w:rsidRPr="00CD6474" w:rsidRDefault="0061295E" w:rsidP="007F0007">
            <w:pPr>
              <w:pStyle w:val="Main"/>
              <w:jc w:val="center"/>
              <w:rPr>
                <w:b w:val="0"/>
                <w:sz w:val="21"/>
              </w:rPr>
            </w:pPr>
            <w:r w:rsidRPr="00CD6474">
              <w:rPr>
                <w:b w:val="0"/>
                <w:sz w:val="21"/>
              </w:rPr>
              <w:t>26.03.2024</w:t>
            </w:r>
          </w:p>
        </w:tc>
        <w:tc>
          <w:tcPr>
            <w:tcW w:w="3789" w:type="dxa"/>
          </w:tcPr>
          <w:p w14:paraId="6FEB43B7" w14:textId="77777777" w:rsidR="00EB001B"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2a8b1fe,</w:t>
            </w:r>
          </w:p>
          <w:p w14:paraId="24AB6734" w14:textId="08360027" w:rsidR="00F766AD"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836e4b9</w:t>
            </w:r>
          </w:p>
        </w:tc>
        <w:tc>
          <w:tcPr>
            <w:tcW w:w="4623" w:type="dxa"/>
          </w:tcPr>
          <w:p w14:paraId="10EC1CBE" w14:textId="7BA1970A" w:rsidR="00F766AD" w:rsidRPr="00CD6474" w:rsidRDefault="00F766AD" w:rsidP="00116F82">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Literaturverzeichnis aktualisiert</w:t>
            </w:r>
          </w:p>
          <w:p w14:paraId="6D3367EC" w14:textId="153F275B" w:rsidR="00F766AD"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 Kurzfassung ergänzt</w:t>
            </w:r>
          </w:p>
          <w:p w14:paraId="09EE8628" w14:textId="4A8636C0"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4</w:t>
            </w:r>
          </w:p>
        </w:tc>
      </w:tr>
      <w:tr w:rsidR="00EB001B" w:rsidRPr="00CD6474" w14:paraId="25A16396"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8AF44ED" w14:textId="5E5E49B2" w:rsidR="00EB001B" w:rsidRPr="00CD6474" w:rsidRDefault="0061295E" w:rsidP="007F0007">
            <w:pPr>
              <w:pStyle w:val="Main"/>
              <w:jc w:val="center"/>
              <w:rPr>
                <w:b w:val="0"/>
                <w:sz w:val="21"/>
              </w:rPr>
            </w:pPr>
            <w:r w:rsidRPr="00CD6474">
              <w:rPr>
                <w:b w:val="0"/>
                <w:sz w:val="21"/>
              </w:rPr>
              <w:t>27.03.2024</w:t>
            </w:r>
          </w:p>
        </w:tc>
        <w:tc>
          <w:tcPr>
            <w:tcW w:w="3789" w:type="dxa"/>
          </w:tcPr>
          <w:p w14:paraId="0B066900" w14:textId="77777777" w:rsidR="00EB001B" w:rsidRPr="00CD6474" w:rsidRDefault="007C6EC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fe5e306</w:t>
            </w:r>
            <w:r w:rsidR="000A6AA6" w:rsidRPr="00CD6474">
              <w:rPr>
                <w:sz w:val="21"/>
              </w:rPr>
              <w:t>,</w:t>
            </w:r>
          </w:p>
          <w:p w14:paraId="30490E7D" w14:textId="35034246" w:rsidR="000A6AA6" w:rsidRPr="00CD6474" w:rsidRDefault="000A6AA6"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ad9a73d</w:t>
            </w:r>
          </w:p>
        </w:tc>
        <w:tc>
          <w:tcPr>
            <w:tcW w:w="4623" w:type="dxa"/>
          </w:tcPr>
          <w:p w14:paraId="1E970AA1" w14:textId="5C3C4BF5" w:rsidR="00116F82" w:rsidRPr="00CD6474" w:rsidRDefault="00116F82"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2F2714" w:rsidRPr="00CD6474">
              <w:rPr>
                <w:sz w:val="21"/>
              </w:rPr>
              <w:t>LEIS Datenbank dokumentiert</w:t>
            </w:r>
          </w:p>
          <w:p w14:paraId="3AC02917" w14:textId="56DE7738" w:rsidR="002F2714" w:rsidRPr="00CD6474" w:rsidRDefault="002F2714"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Logging dokumentiert</w:t>
            </w:r>
          </w:p>
          <w:p w14:paraId="16F3E4E8" w14:textId="012C6122"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5</w:t>
            </w:r>
          </w:p>
        </w:tc>
      </w:tr>
      <w:tr w:rsidR="00EB001B" w:rsidRPr="00CD6474" w14:paraId="3734E6DF"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3B763A06" w14:textId="37DF9663" w:rsidR="00EB001B" w:rsidRPr="00CD6474" w:rsidRDefault="0061295E" w:rsidP="007F0007">
            <w:pPr>
              <w:pStyle w:val="Main"/>
              <w:jc w:val="center"/>
              <w:rPr>
                <w:b w:val="0"/>
                <w:sz w:val="21"/>
              </w:rPr>
            </w:pPr>
            <w:r w:rsidRPr="00CD6474">
              <w:rPr>
                <w:b w:val="0"/>
                <w:sz w:val="21"/>
              </w:rPr>
              <w:t>28.03.2024</w:t>
            </w:r>
          </w:p>
        </w:tc>
        <w:tc>
          <w:tcPr>
            <w:tcW w:w="3789" w:type="dxa"/>
          </w:tcPr>
          <w:p w14:paraId="6BD63C2B" w14:textId="79D25A6C" w:rsidR="00EB001B" w:rsidRPr="00CD6474" w:rsidRDefault="00462622"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77a6675</w:t>
            </w:r>
          </w:p>
        </w:tc>
        <w:tc>
          <w:tcPr>
            <w:tcW w:w="4623" w:type="dxa"/>
          </w:tcPr>
          <w:p w14:paraId="419CCB6D" w14:textId="0D9C8D5B" w:rsidR="00EB001B" w:rsidRPr="00CD6474" w:rsidRDefault="00EB001B" w:rsidP="000C35C5">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6</w:t>
            </w:r>
          </w:p>
        </w:tc>
      </w:tr>
      <w:tr w:rsidR="00EB001B" w:rsidRPr="00CD6474" w14:paraId="3DB1BF4F"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0389BD6D" w14:textId="435F233E" w:rsidR="00EB001B" w:rsidRPr="00CD6474" w:rsidRDefault="0061295E" w:rsidP="007F0007">
            <w:pPr>
              <w:pStyle w:val="Main"/>
              <w:jc w:val="center"/>
              <w:rPr>
                <w:b w:val="0"/>
                <w:sz w:val="21"/>
              </w:rPr>
            </w:pPr>
            <w:r w:rsidRPr="00CD6474">
              <w:rPr>
                <w:b w:val="0"/>
                <w:sz w:val="21"/>
              </w:rPr>
              <w:t>02.04.2024</w:t>
            </w:r>
          </w:p>
        </w:tc>
        <w:tc>
          <w:tcPr>
            <w:tcW w:w="3789" w:type="dxa"/>
          </w:tcPr>
          <w:p w14:paraId="0FACFE4B" w14:textId="77777777" w:rsidR="00EB001B" w:rsidRPr="00CD6474" w:rsidRDefault="001509E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2c07d44</w:t>
            </w:r>
            <w:r w:rsidR="00CC68F8" w:rsidRPr="00CD6474">
              <w:rPr>
                <w:sz w:val="21"/>
              </w:rPr>
              <w:t>,</w:t>
            </w:r>
          </w:p>
          <w:p w14:paraId="6A02C1BF" w14:textId="7B79DFC3" w:rsidR="00CC68F8" w:rsidRPr="00CD6474" w:rsidRDefault="00E7590C"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9c8b136</w:t>
            </w:r>
          </w:p>
        </w:tc>
        <w:tc>
          <w:tcPr>
            <w:tcW w:w="4623" w:type="dxa"/>
          </w:tcPr>
          <w:p w14:paraId="78C8220B" w14:textId="1535B73C" w:rsidR="00EB001B"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0C35C5" w:rsidRPr="00CD6474">
              <w:rPr>
                <w:sz w:val="21"/>
              </w:rPr>
              <w:t>Arbeitsjournal Tag 6</w:t>
            </w:r>
          </w:p>
          <w:p w14:paraId="54604218" w14:textId="1A0C3D73"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 Kurzfassung Ergebnisse</w:t>
            </w:r>
          </w:p>
          <w:p w14:paraId="45C0987A" w14:textId="38CC3CD3"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Testprotokoll &amp; Testreport dokumentiert</w:t>
            </w:r>
          </w:p>
          <w:p w14:paraId="67AD74EB" w14:textId="63C1DE96"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Logging dokumentiert</w:t>
            </w:r>
          </w:p>
          <w:p w14:paraId="4EFC9897" w14:textId="1882D499"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Development Modus dokumentiert</w:t>
            </w:r>
          </w:p>
          <w:p w14:paraId="520F1530" w14:textId="17F77E89" w:rsidR="00CC68F8" w:rsidRPr="00CD6474" w:rsidRDefault="00CC68F8"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Arbeitsjournale </w:t>
            </w:r>
            <w:r w:rsidR="00211758" w:rsidRPr="00CD6474">
              <w:rPr>
                <w:sz w:val="21"/>
              </w:rPr>
              <w:t>ü</w:t>
            </w:r>
            <w:r w:rsidRPr="00CD6474">
              <w:rPr>
                <w:sz w:val="21"/>
              </w:rPr>
              <w:t>berarbeitet</w:t>
            </w:r>
          </w:p>
          <w:p w14:paraId="5634ABDA" w14:textId="56D3F0C5"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7</w:t>
            </w:r>
          </w:p>
        </w:tc>
      </w:tr>
      <w:tr w:rsidR="00EB001B" w:rsidRPr="00CD6474" w14:paraId="145D7A6B"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75A9701E" w14:textId="7B4BF516" w:rsidR="00EB001B" w:rsidRPr="00CD6474" w:rsidRDefault="0061295E" w:rsidP="007F0007">
            <w:pPr>
              <w:pStyle w:val="Main"/>
              <w:jc w:val="center"/>
              <w:rPr>
                <w:b w:val="0"/>
                <w:sz w:val="21"/>
              </w:rPr>
            </w:pPr>
            <w:r w:rsidRPr="00CD6474">
              <w:rPr>
                <w:b w:val="0"/>
                <w:sz w:val="21"/>
              </w:rPr>
              <w:t>03.04.2024</w:t>
            </w:r>
          </w:p>
        </w:tc>
        <w:tc>
          <w:tcPr>
            <w:tcW w:w="3789" w:type="dxa"/>
          </w:tcPr>
          <w:p w14:paraId="61FE8F80" w14:textId="77777777" w:rsidR="00EB001B" w:rsidRDefault="00DF6F0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2f5af24,</w:t>
            </w:r>
          </w:p>
          <w:p w14:paraId="34357CF2" w14:textId="77777777" w:rsidR="00DF6F08" w:rsidRDefault="00DF6F0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4fddbcc</w:t>
            </w:r>
            <w:r w:rsidR="00913A6A">
              <w:rPr>
                <w:sz w:val="21"/>
              </w:rPr>
              <w:t>,</w:t>
            </w:r>
          </w:p>
          <w:p w14:paraId="68B3F359" w14:textId="3619D277" w:rsidR="00913A6A" w:rsidRPr="00CD6474" w:rsidRDefault="00913A6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f6ea7c8</w:t>
            </w:r>
          </w:p>
        </w:tc>
        <w:tc>
          <w:tcPr>
            <w:tcW w:w="4623" w:type="dxa"/>
          </w:tcPr>
          <w:p w14:paraId="29089EF9" w14:textId="546CA520" w:rsidR="00EB001B"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9647FA">
              <w:rPr>
                <w:sz w:val="21"/>
              </w:rPr>
              <w:t>Kurzfassung Projekt</w:t>
            </w:r>
          </w:p>
          <w:p w14:paraId="2B54ABAF" w14:textId="7DD225B5"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Bisheriger Soll-Ist-Vergleich</w:t>
            </w:r>
          </w:p>
          <w:p w14:paraId="761F4AA6" w14:textId="62B62837"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Architektur (Vergleich)</w:t>
            </w:r>
          </w:p>
          <w:p w14:paraId="6B39C584" w14:textId="63EDCE28"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Nächste Schritte</w:t>
            </w:r>
          </w:p>
          <w:p w14:paraId="57CABABD" w14:textId="7BC79E91" w:rsidR="008E1D25" w:rsidRPr="00CD6474" w:rsidRDefault="008E1D25"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Anpassung des Aufbaus der Dokumentation (Soll-Ist-Vergleich nach Arbeitsjournal und als eigenes Kapitel)</w:t>
            </w:r>
          </w:p>
          <w:p w14:paraId="003F383F" w14:textId="00B0B5FA"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8</w:t>
            </w:r>
          </w:p>
        </w:tc>
      </w:tr>
      <w:tr w:rsidR="00EB001B" w:rsidRPr="00CD6474" w14:paraId="2CD48F88"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7124992" w14:textId="0FF45123" w:rsidR="00EB001B" w:rsidRPr="00CD6474" w:rsidRDefault="0061295E" w:rsidP="007F0007">
            <w:pPr>
              <w:pStyle w:val="Main"/>
              <w:jc w:val="center"/>
              <w:rPr>
                <w:b w:val="0"/>
                <w:sz w:val="21"/>
              </w:rPr>
            </w:pPr>
            <w:r w:rsidRPr="00CD6474">
              <w:rPr>
                <w:b w:val="0"/>
                <w:sz w:val="21"/>
              </w:rPr>
              <w:t>04.04.2024</w:t>
            </w:r>
          </w:p>
        </w:tc>
        <w:tc>
          <w:tcPr>
            <w:tcW w:w="3789" w:type="dxa"/>
          </w:tcPr>
          <w:p w14:paraId="350871E8" w14:textId="77777777" w:rsidR="00EB001B"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p>
        </w:tc>
        <w:tc>
          <w:tcPr>
            <w:tcW w:w="4623" w:type="dxa"/>
          </w:tcPr>
          <w:p w14:paraId="733A1817" w14:textId="5A8B8209" w:rsidR="00EB001B"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p>
          <w:p w14:paraId="339D18FE" w14:textId="12037495"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9</w:t>
            </w:r>
          </w:p>
        </w:tc>
      </w:tr>
      <w:tr w:rsidR="00EB001B" w:rsidRPr="00CD6474" w14:paraId="54D51978"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4278DC6C" w14:textId="475432B0" w:rsidR="00EB001B" w:rsidRPr="00CD6474" w:rsidRDefault="0061295E" w:rsidP="007F0007">
            <w:pPr>
              <w:pStyle w:val="Main"/>
              <w:jc w:val="center"/>
              <w:rPr>
                <w:b w:val="0"/>
                <w:sz w:val="21"/>
              </w:rPr>
            </w:pPr>
            <w:r w:rsidRPr="00CD6474">
              <w:rPr>
                <w:b w:val="0"/>
                <w:sz w:val="21"/>
              </w:rPr>
              <w:t>05.04.2024</w:t>
            </w:r>
          </w:p>
        </w:tc>
        <w:tc>
          <w:tcPr>
            <w:tcW w:w="3789" w:type="dxa"/>
          </w:tcPr>
          <w:p w14:paraId="377E5CDD" w14:textId="77777777" w:rsidR="00EB001B" w:rsidRPr="00CD6474" w:rsidRDefault="00EB001B" w:rsidP="00911F96">
            <w:pPr>
              <w:pStyle w:val="Main"/>
              <w:cnfStyle w:val="000000000000" w:firstRow="0" w:lastRow="0" w:firstColumn="0" w:lastColumn="0" w:oddVBand="0" w:evenVBand="0" w:oddHBand="0" w:evenHBand="0" w:firstRowFirstColumn="0" w:firstRowLastColumn="0" w:lastRowFirstColumn="0" w:lastRowLastColumn="0"/>
              <w:rPr>
                <w:sz w:val="21"/>
              </w:rPr>
            </w:pPr>
          </w:p>
        </w:tc>
        <w:tc>
          <w:tcPr>
            <w:tcW w:w="4623" w:type="dxa"/>
          </w:tcPr>
          <w:p w14:paraId="16610BBE" w14:textId="20069492" w:rsidR="00EB001B" w:rsidRPr="00CD6474" w:rsidRDefault="00EB001B" w:rsidP="00911F96">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p>
          <w:p w14:paraId="2ECBF367" w14:textId="77777777"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10</w:t>
            </w:r>
          </w:p>
          <w:p w14:paraId="31ACFF91" w14:textId="7A5E670B"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Fertigstellung / Überarbeitung</w:t>
            </w:r>
          </w:p>
        </w:tc>
      </w:tr>
    </w:tbl>
    <w:p w14:paraId="67050FDD" w14:textId="77777777" w:rsidR="00274F46" w:rsidRPr="00CD6474" w:rsidRDefault="00274F46" w:rsidP="00274F46"/>
    <w:p w14:paraId="483E8D24" w14:textId="77777777" w:rsidR="00274F46" w:rsidRPr="00CD6474" w:rsidRDefault="00274F46" w:rsidP="00274F46">
      <w:pPr>
        <w:widowControl/>
        <w:spacing w:line="240" w:lineRule="auto"/>
      </w:pPr>
      <w:r w:rsidRPr="00CD6474">
        <w:br w:type="page"/>
      </w:r>
    </w:p>
    <w:p w14:paraId="1CA6AD08" w14:textId="4C61A116" w:rsidR="00274F46" w:rsidRPr="00CD6474" w:rsidRDefault="00274F46" w:rsidP="00C409FE">
      <w:pPr>
        <w:pStyle w:val="Ebene1"/>
        <w:outlineLvl w:val="0"/>
      </w:pPr>
      <w:bookmarkStart w:id="0" w:name="_Toc162957746"/>
      <w:r w:rsidRPr="00CD6474">
        <w:lastRenderedPageBreak/>
        <w:t>T</w:t>
      </w:r>
      <w:r w:rsidR="00D70067" w:rsidRPr="00CD6474">
        <w:t>eil</w:t>
      </w:r>
      <w:r w:rsidRPr="00CD6474">
        <w:t xml:space="preserve"> 1 – Umfeld und Ablauf</w:t>
      </w:r>
      <w:bookmarkEnd w:id="0"/>
    </w:p>
    <w:p w14:paraId="4148C3F4" w14:textId="71E7346F" w:rsidR="00274F46" w:rsidRPr="00CD6474" w:rsidRDefault="00CF623B" w:rsidP="00554DA0">
      <w:pPr>
        <w:pStyle w:val="Ebene2"/>
      </w:pPr>
      <w:bookmarkStart w:id="1" w:name="_Toc162957747"/>
      <w:r w:rsidRPr="00CD6474">
        <w:t>Aufgabenstellung</w:t>
      </w:r>
      <w:bookmarkEnd w:id="1"/>
    </w:p>
    <w:p w14:paraId="7F7DD91E" w14:textId="77777777" w:rsidR="00B274AB" w:rsidRPr="00CD6474" w:rsidRDefault="00B274AB" w:rsidP="00B274AB">
      <w:pPr>
        <w:pStyle w:val="Formatvorlage1"/>
        <w:rPr>
          <w:lang w:eastAsia="de-CH"/>
        </w:rPr>
      </w:pPr>
      <w:bookmarkStart w:id="2" w:name="_Toc162957748"/>
      <w:r w:rsidRPr="00CD6474">
        <w:t>Titel der Arbeit</w:t>
      </w:r>
      <w:bookmarkEnd w:id="2"/>
    </w:p>
    <w:p w14:paraId="19FF4F4F" w14:textId="77777777" w:rsidR="00B274AB" w:rsidRPr="00CD6474" w:rsidRDefault="00B274AB" w:rsidP="00B274AB">
      <w:pPr>
        <w:pStyle w:val="Main"/>
      </w:pPr>
      <w:r w:rsidRPr="00CD6474">
        <w:t>Jira Synchronizer für das interne Leistungserfassungssystem</w:t>
      </w:r>
    </w:p>
    <w:p w14:paraId="72924377" w14:textId="77777777" w:rsidR="00B274AB" w:rsidRPr="00CD6474" w:rsidRDefault="00B274AB" w:rsidP="00B274AB">
      <w:pPr>
        <w:pStyle w:val="Formatvorlage1"/>
      </w:pPr>
      <w:bookmarkStart w:id="3" w:name="_Toc162957749"/>
      <w:r w:rsidRPr="00CD6474">
        <w:t>Ausgangslage</w:t>
      </w:r>
      <w:bookmarkEnd w:id="3"/>
    </w:p>
    <w:p w14:paraId="70332E27" w14:textId="26580731" w:rsidR="00B274AB" w:rsidRPr="00CD6474" w:rsidRDefault="00A8455F" w:rsidP="005B3E3A">
      <w:pPr>
        <w:pStyle w:val="Main"/>
      </w:pPr>
      <w:r>
        <w:t>I</w:t>
      </w:r>
      <w:r w:rsidR="00B274AB" w:rsidRPr="00CD6474">
        <w:t>n der Softec werden Zeitbuchungen in einem internen Leistungserfassungssystem (</w:t>
      </w:r>
      <w:r w:rsidR="00793F19" w:rsidRPr="00CD6474">
        <w:t xml:space="preserve">fortan auch </w:t>
      </w:r>
      <w:r w:rsidR="00B274AB" w:rsidRPr="00CD6474">
        <w:t>LEIS</w:t>
      </w:r>
      <w:r w:rsidR="00793F19" w:rsidRPr="00CD6474">
        <w:t xml:space="preserve"> genannt</w:t>
      </w:r>
      <w:r w:rsidR="00B274AB" w:rsidRPr="00CD6474">
        <w:t xml:space="preserve">) vorgenommen. Ein Grossteil der Mitarbeiter arbeitet zusätzlich mit Jira und </w:t>
      </w:r>
      <w:r w:rsidRPr="00CD6474">
        <w:t>erfasst</w:t>
      </w:r>
      <w:r w:rsidR="00B274AB" w:rsidRPr="00CD6474">
        <w:t xml:space="preserve"> dort dieselben Zeitbuchungen auf den bearbeiteten Tickets. Dies führt </w:t>
      </w:r>
      <w:r w:rsidR="005B3E3A" w:rsidRPr="00CD6474">
        <w:t>zu einem Mehraufwand,</w:t>
      </w:r>
      <w:r w:rsidR="00B274AB" w:rsidRPr="00CD6474">
        <w:t xml:space="preserve"> welcher </w:t>
      </w:r>
      <w:r w:rsidR="005B3E3A" w:rsidRPr="00CD6474">
        <w:t xml:space="preserve">sich </w:t>
      </w:r>
      <w:r w:rsidR="00B274AB" w:rsidRPr="00CD6474">
        <w:t xml:space="preserve">je nach Mitarbeiter </w:t>
      </w:r>
      <w:r w:rsidR="005B3E3A" w:rsidRPr="00CD6474">
        <w:t>auf wöchentlich mehrere Stunden belaufen kann. Derzeit wird das aktuelle LEIS durch eine Neuentwicklung abgelöst. Im Rahmen dieser Neuentwicklung ist</w:t>
      </w:r>
      <w:r w:rsidR="00B274AB" w:rsidRPr="00CD6474">
        <w:t xml:space="preserve"> der Wunsch nach einer Synchronisierung der in Jira erfassten Zeiten in das neue LEIS aufgekommen, damit die Zeiten nicht in zwei Systemen manuell eingeben werden müssen.</w:t>
      </w:r>
    </w:p>
    <w:p w14:paraId="767E8D2B" w14:textId="77777777" w:rsidR="00B274AB" w:rsidRPr="00CD6474" w:rsidRDefault="00B274AB" w:rsidP="00B274AB">
      <w:pPr>
        <w:pStyle w:val="Formatvorlage1"/>
      </w:pPr>
      <w:bookmarkStart w:id="4" w:name="_Toc162957750"/>
      <w:r w:rsidRPr="00CD6474">
        <w:t>Detaillierte Aufgabenstellung</w:t>
      </w:r>
      <w:bookmarkEnd w:id="4"/>
    </w:p>
    <w:p w14:paraId="08F61642" w14:textId="0CA306E7" w:rsidR="005B3E3A" w:rsidRPr="00CD6474" w:rsidRDefault="00B274AB" w:rsidP="00B274AB">
      <w:pPr>
        <w:pStyle w:val="Main"/>
      </w:pPr>
      <w:r w:rsidRPr="00CD6474">
        <w:t xml:space="preserve">Der Jira Synchronizer soll als Kommandozeilen </w:t>
      </w:r>
      <w:r w:rsidR="005B3E3A" w:rsidRPr="00CD6474">
        <w:t>Programm</w:t>
      </w:r>
      <w:r w:rsidRPr="00CD6474">
        <w:t xml:space="preserve"> mit der Programmiersprache C# implementiert werden. Die Parameter für die Ausführung des Kommandozeilen</w:t>
      </w:r>
      <w:r w:rsidR="00297C03">
        <w:t>t</w:t>
      </w:r>
      <w:r w:rsidRPr="00CD6474">
        <w:t>ools sollen Flags für einen D</w:t>
      </w:r>
      <w:r w:rsidR="005B3E3A" w:rsidRPr="00CD6474">
        <w:t>evelopment Modus</w:t>
      </w:r>
      <w:r w:rsidRPr="00CD6474">
        <w:t xml:space="preserve"> (-dev / -d) umfassen. Für die Synchronisierung soll d</w:t>
      </w:r>
      <w:r w:rsidR="005B3E3A" w:rsidRPr="00CD6474">
        <w:t>as</w:t>
      </w:r>
      <w:r w:rsidRPr="00CD6474">
        <w:t xml:space="preserve"> Kommandozeilen</w:t>
      </w:r>
      <w:r w:rsidR="00297C03">
        <w:t>p</w:t>
      </w:r>
      <w:r w:rsidR="005B3E3A" w:rsidRPr="00CD6474">
        <w:t>rogramm</w:t>
      </w:r>
      <w:r w:rsidRPr="00CD6474">
        <w:t xml:space="preserve"> die REST API von Jira verwenden und anhand einer Projekt Whitelist die Aufgaben in Jira ermitteln, welche Zeitbuchungen haben und diese dann für den Import vorsehen. Dabei müssen entsprechende Importregeln beachtet werden. Der Import muss grundsätzlich beliebig oft am Tag gestartet werden können, allerdings darf immer nur eine Instanz des Imports laufen. Der Import und die Businesslogik sollen mittels Unit</w:t>
      </w:r>
      <w:r w:rsidR="00CC7720">
        <w:t>-</w:t>
      </w:r>
      <w:r w:rsidRPr="00CD6474">
        <w:t xml:space="preserve">Tests getestet werden. </w:t>
      </w:r>
    </w:p>
    <w:p w14:paraId="7D459374" w14:textId="77777777" w:rsidR="005B3E3A" w:rsidRPr="00CD6474" w:rsidRDefault="005B3E3A" w:rsidP="00B274AB">
      <w:pPr>
        <w:pStyle w:val="Main"/>
      </w:pPr>
    </w:p>
    <w:p w14:paraId="3C1F1569" w14:textId="7A8B618E" w:rsidR="005B3E3A" w:rsidRPr="00CD6474" w:rsidRDefault="00E01026" w:rsidP="00E01026">
      <w:pPr>
        <w:pStyle w:val="Formatvorlage2"/>
      </w:pPr>
      <w:bookmarkStart w:id="5" w:name="_Toc162957751"/>
      <w:r w:rsidRPr="00CD6474">
        <w:t>Kriterien für den Import von Zeitbuchungen einer Aufgabe</w:t>
      </w:r>
      <w:bookmarkEnd w:id="5"/>
      <w:r w:rsidR="00B274AB" w:rsidRPr="00CD6474">
        <w:t xml:space="preserve"> </w:t>
      </w:r>
    </w:p>
    <w:p w14:paraId="035661D6" w14:textId="45EB97A3" w:rsidR="005B3E3A" w:rsidRPr="00CD6474" w:rsidRDefault="00B274AB" w:rsidP="004F3EEF">
      <w:pPr>
        <w:pStyle w:val="Main"/>
        <w:numPr>
          <w:ilvl w:val="0"/>
          <w:numId w:val="14"/>
        </w:numPr>
      </w:pPr>
      <w:r w:rsidRPr="00CD6474">
        <w:t xml:space="preserve">Projekt </w:t>
      </w:r>
      <w:r w:rsidR="005B3E3A" w:rsidRPr="00CD6474">
        <w:t xml:space="preserve">der Jira Aufgabe ist in der LEIS Datenbank in der Tabelle </w:t>
      </w:r>
      <w:r w:rsidR="00CD6474" w:rsidRPr="00CD6474">
        <w:rPr>
          <w:rStyle w:val="TabelleZchn"/>
        </w:rPr>
        <w:t>Whitelist</w:t>
      </w:r>
      <w:r w:rsidR="005B3E3A" w:rsidRPr="00CD6474">
        <w:t xml:space="preserve"> erfasst.</w:t>
      </w:r>
      <w:r w:rsidRPr="00CD6474">
        <w:t xml:space="preserve"> </w:t>
      </w:r>
    </w:p>
    <w:p w14:paraId="63C0C79C" w14:textId="6FFA86A8" w:rsidR="005B3E3A" w:rsidRPr="00CD6474" w:rsidRDefault="005B3E3A" w:rsidP="004F3EEF">
      <w:pPr>
        <w:pStyle w:val="Main"/>
        <w:numPr>
          <w:ilvl w:val="0"/>
          <w:numId w:val="14"/>
        </w:numPr>
      </w:pPr>
      <w:r w:rsidRPr="00CD6474">
        <w:t xml:space="preserve">Die Jira </w:t>
      </w:r>
      <w:r w:rsidR="00B274AB" w:rsidRPr="00CD6474">
        <w:t xml:space="preserve">Aufgabe muss </w:t>
      </w:r>
      <w:r w:rsidRPr="00CD6474">
        <w:t xml:space="preserve">über </w:t>
      </w:r>
      <w:r w:rsidR="00B274AB" w:rsidRPr="00CD6474">
        <w:t xml:space="preserve">Zeitbuchungen </w:t>
      </w:r>
      <w:r w:rsidRPr="00CD6474">
        <w:t>verfügen.</w:t>
      </w:r>
    </w:p>
    <w:p w14:paraId="6C85075D" w14:textId="31C4A1D6" w:rsidR="005B3E3A" w:rsidRPr="00CD6474" w:rsidRDefault="005B3E3A" w:rsidP="004F3EEF">
      <w:pPr>
        <w:pStyle w:val="Main"/>
        <w:numPr>
          <w:ilvl w:val="0"/>
          <w:numId w:val="14"/>
        </w:numPr>
      </w:pPr>
      <w:r w:rsidRPr="00CD6474">
        <w:t xml:space="preserve">Das </w:t>
      </w:r>
      <w:r w:rsidR="00B274AB" w:rsidRPr="00CD6474">
        <w:t xml:space="preserve">Feld "LEIS Konto" der </w:t>
      </w:r>
      <w:r w:rsidRPr="00CD6474">
        <w:t xml:space="preserve">Jira </w:t>
      </w:r>
      <w:r w:rsidR="00B274AB" w:rsidRPr="00CD6474">
        <w:t xml:space="preserve">Aufgabe ist mit einem passenden LEIS Konto abgefüllt. </w:t>
      </w:r>
    </w:p>
    <w:p w14:paraId="43331584" w14:textId="0A57BC27" w:rsidR="005B3E3A" w:rsidRPr="00CD6474" w:rsidRDefault="00B274AB" w:rsidP="004F3EEF">
      <w:pPr>
        <w:pStyle w:val="Main"/>
        <w:numPr>
          <w:ilvl w:val="0"/>
          <w:numId w:val="15"/>
        </w:numPr>
      </w:pPr>
      <w:r w:rsidRPr="00CD6474">
        <w:t>Sollte das Feld leer oder mit einem ung</w:t>
      </w:r>
      <w:r w:rsidRPr="00CD6474">
        <w:rPr>
          <w:rFonts w:cs="Montserrat"/>
        </w:rPr>
        <w:t>ü</w:t>
      </w:r>
      <w:r w:rsidRPr="00CD6474">
        <w:t xml:space="preserve">ltigen LEIS Konto abgefüllt sein, dann muss dies in ein Error Log geschrieben werden. </w:t>
      </w:r>
    </w:p>
    <w:p w14:paraId="34008BD9" w14:textId="158E4096" w:rsidR="005B3E3A" w:rsidRPr="00CD6474" w:rsidRDefault="00B274AB" w:rsidP="004F3EEF">
      <w:pPr>
        <w:pStyle w:val="Main"/>
        <w:numPr>
          <w:ilvl w:val="0"/>
          <w:numId w:val="15"/>
        </w:numPr>
      </w:pPr>
      <w:r w:rsidRPr="00CD6474">
        <w:t>Der Mitarbeiter muss auf das LEIS Konto buchen d</w:t>
      </w:r>
      <w:r w:rsidRPr="00CD6474">
        <w:rPr>
          <w:rFonts w:cs="Montserrat"/>
        </w:rPr>
        <w:t>ü</w:t>
      </w:r>
      <w:r w:rsidRPr="00CD6474">
        <w:t xml:space="preserve">rfen, sprich er muss berechtigt sein. Ist dies nicht der Fall, so darf </w:t>
      </w:r>
      <w:r w:rsidR="005B3E3A" w:rsidRPr="00CD6474">
        <w:t>die Zeitbuchung nicht in der LEIS Datenbank erfasst werden</w:t>
      </w:r>
      <w:r w:rsidRPr="00CD6474">
        <w:t xml:space="preserve"> und es muss </w:t>
      </w:r>
      <w:r w:rsidR="005B3E3A" w:rsidRPr="00CD6474">
        <w:t xml:space="preserve">ein Eintrag im </w:t>
      </w:r>
      <w:r w:rsidRPr="00CD6474">
        <w:t xml:space="preserve">Error Log </w:t>
      </w:r>
      <w:r w:rsidR="005B3E3A" w:rsidRPr="00CD6474">
        <w:t>erfasst</w:t>
      </w:r>
      <w:r w:rsidRPr="00CD6474">
        <w:t xml:space="preserve"> werden. </w:t>
      </w:r>
    </w:p>
    <w:p w14:paraId="26DB5E92" w14:textId="500DE58F" w:rsidR="005B3E3A" w:rsidRPr="00CD6474" w:rsidRDefault="00B274AB" w:rsidP="004F3EEF">
      <w:pPr>
        <w:pStyle w:val="Main"/>
        <w:numPr>
          <w:ilvl w:val="0"/>
          <w:numId w:val="16"/>
        </w:numPr>
      </w:pPr>
      <w:r w:rsidRPr="00CD6474">
        <w:t>Die LEIS Buchung muss mit der Jira ID der Jira Zeitbuchung verkn</w:t>
      </w:r>
      <w:r w:rsidRPr="00CD6474">
        <w:rPr>
          <w:rFonts w:cs="Montserrat"/>
        </w:rPr>
        <w:t>ü</w:t>
      </w:r>
      <w:r w:rsidRPr="00CD6474">
        <w:t xml:space="preserve">pft werden. </w:t>
      </w:r>
    </w:p>
    <w:p w14:paraId="361F3404" w14:textId="402C6DA0" w:rsidR="005B3E3A" w:rsidRPr="00CD6474" w:rsidRDefault="00B274AB" w:rsidP="004F3EEF">
      <w:pPr>
        <w:pStyle w:val="Main"/>
        <w:numPr>
          <w:ilvl w:val="0"/>
          <w:numId w:val="16"/>
        </w:numPr>
      </w:pPr>
      <w:r w:rsidRPr="00CD6474">
        <w:t xml:space="preserve">Es werden die Jira Zeitbuchungen der letzten 7 Kalendertage importiert, sofern diese nicht aus einem vorherigen Durchlauf importiert wurden. </w:t>
      </w:r>
    </w:p>
    <w:p w14:paraId="1B3892FD" w14:textId="15EE573E" w:rsidR="005B3E3A" w:rsidRPr="00CD6474" w:rsidRDefault="00B274AB" w:rsidP="004F3EEF">
      <w:pPr>
        <w:pStyle w:val="Main"/>
        <w:numPr>
          <w:ilvl w:val="0"/>
          <w:numId w:val="16"/>
        </w:numPr>
      </w:pPr>
      <w:r w:rsidRPr="00CD6474">
        <w:t xml:space="preserve">Bei aktivierten </w:t>
      </w:r>
      <w:r w:rsidR="005B3E3A" w:rsidRPr="00CD6474">
        <w:t>Development Modus</w:t>
      </w:r>
      <w:r w:rsidRPr="00CD6474">
        <w:t xml:space="preserve"> sollen alle Zeitbuchungen auf einem bestimmten Mitarbeiter </w:t>
      </w:r>
      <w:r w:rsidR="005B3E3A" w:rsidRPr="00CD6474">
        <w:t>verbucht</w:t>
      </w:r>
      <w:r w:rsidRPr="00CD6474">
        <w:t xml:space="preserve"> werden. Dies dient ausschliesslich der Kontrolle während der Entwicklungszeit. Dies ist nötig, weil die Dev</w:t>
      </w:r>
      <w:r w:rsidR="005B3E3A" w:rsidRPr="00CD6474">
        <w:t>elopment</w:t>
      </w:r>
      <w:r w:rsidRPr="00CD6474">
        <w:t xml:space="preserve"> (und Test-) Datenbank anonymisiert ist. Der Mitarbeiter für diese Ausführung soll in den App</w:t>
      </w:r>
      <w:r w:rsidR="00297C03">
        <w:t>s</w:t>
      </w:r>
      <w:r w:rsidRPr="00CD6474">
        <w:t xml:space="preserve">ettings definiert sein. </w:t>
      </w:r>
    </w:p>
    <w:p w14:paraId="5D3EADA5" w14:textId="1A18B214" w:rsidR="005B3E3A" w:rsidRPr="00CD6474" w:rsidRDefault="005B3E3A">
      <w:pPr>
        <w:widowControl/>
        <w:spacing w:line="240" w:lineRule="auto"/>
        <w:rPr>
          <w:rFonts w:ascii="Imago" w:hAnsi="Imago"/>
        </w:rPr>
      </w:pPr>
    </w:p>
    <w:p w14:paraId="40C5B75E" w14:textId="2532144C" w:rsidR="005B3E3A" w:rsidRPr="00CD6474" w:rsidRDefault="00B274AB" w:rsidP="00E01026">
      <w:pPr>
        <w:pStyle w:val="Formatvorlage2"/>
      </w:pPr>
      <w:bookmarkStart w:id="6" w:name="_Toc162957752"/>
      <w:r w:rsidRPr="00CD6474">
        <w:lastRenderedPageBreak/>
        <w:t xml:space="preserve">Felder </w:t>
      </w:r>
      <w:r w:rsidR="00E01026" w:rsidRPr="00CD6474">
        <w:t xml:space="preserve">welche </w:t>
      </w:r>
      <w:r w:rsidRPr="00CD6474">
        <w:t xml:space="preserve">beim Import von Jira Zeitbuchungen abgefüllt </w:t>
      </w:r>
      <w:r w:rsidR="00E01026" w:rsidRPr="00CD6474">
        <w:t>sein müssen</w:t>
      </w:r>
      <w:bookmarkEnd w:id="6"/>
      <w:r w:rsidRPr="00CD6474">
        <w:t xml:space="preserve"> </w:t>
      </w:r>
    </w:p>
    <w:p w14:paraId="2E232060" w14:textId="77777777" w:rsidR="005B3E3A" w:rsidRPr="00CD6474" w:rsidRDefault="00B274AB" w:rsidP="004F3EEF">
      <w:pPr>
        <w:pStyle w:val="Main"/>
        <w:numPr>
          <w:ilvl w:val="0"/>
          <w:numId w:val="16"/>
        </w:numPr>
      </w:pPr>
      <w:r w:rsidRPr="00CD6474">
        <w:t xml:space="preserve">Projekt </w:t>
      </w:r>
    </w:p>
    <w:p w14:paraId="4D7B07F7" w14:textId="70A51A6C" w:rsidR="005B3E3A" w:rsidRPr="00CD6474" w:rsidRDefault="00B274AB" w:rsidP="004F3EEF">
      <w:pPr>
        <w:pStyle w:val="Main"/>
        <w:numPr>
          <w:ilvl w:val="0"/>
          <w:numId w:val="16"/>
        </w:numPr>
      </w:pPr>
      <w:r w:rsidRPr="00CD6474">
        <w:t xml:space="preserve">Leistungsart </w:t>
      </w:r>
      <w:r w:rsidR="005B3E3A" w:rsidRPr="00CD6474">
        <w:t>(</w:t>
      </w:r>
      <w:r w:rsidR="00E01026" w:rsidRPr="00CD6474">
        <w:t>hier</w:t>
      </w:r>
      <w:r w:rsidR="005B3E3A" w:rsidRPr="00CD6474">
        <w:t xml:space="preserve"> wird immer «Realisierung» als Wert verwendet)</w:t>
      </w:r>
      <w:r w:rsidRPr="00CD6474">
        <w:t xml:space="preserve"> </w:t>
      </w:r>
    </w:p>
    <w:p w14:paraId="4E9E83DF" w14:textId="77777777" w:rsidR="005B3E3A" w:rsidRPr="00CD6474" w:rsidRDefault="00B274AB" w:rsidP="004F3EEF">
      <w:pPr>
        <w:pStyle w:val="Main"/>
        <w:numPr>
          <w:ilvl w:val="0"/>
          <w:numId w:val="16"/>
        </w:numPr>
      </w:pPr>
      <w:r w:rsidRPr="00CD6474">
        <w:t xml:space="preserve">Mitarbeiter </w:t>
      </w:r>
    </w:p>
    <w:p w14:paraId="50B8F2FA" w14:textId="0DFA1905" w:rsidR="005B3E3A" w:rsidRPr="00CD6474" w:rsidRDefault="00B274AB" w:rsidP="004F3EEF">
      <w:pPr>
        <w:pStyle w:val="Main"/>
        <w:numPr>
          <w:ilvl w:val="0"/>
          <w:numId w:val="16"/>
        </w:numPr>
      </w:pPr>
      <w:r w:rsidRPr="00CD6474">
        <w:t xml:space="preserve">Datum (von/bis) </w:t>
      </w:r>
    </w:p>
    <w:p w14:paraId="6F35AB2A" w14:textId="707CB955" w:rsidR="005B3E3A" w:rsidRPr="00CD6474" w:rsidRDefault="00B274AB" w:rsidP="004F3EEF">
      <w:pPr>
        <w:pStyle w:val="Main"/>
        <w:numPr>
          <w:ilvl w:val="0"/>
          <w:numId w:val="16"/>
        </w:numPr>
      </w:pPr>
      <w:r w:rsidRPr="00CD6474">
        <w:t xml:space="preserve">Geleistete Zeit </w:t>
      </w:r>
    </w:p>
    <w:p w14:paraId="54403BA1" w14:textId="01468853" w:rsidR="005B3E3A" w:rsidRPr="00CD6474" w:rsidRDefault="00B274AB" w:rsidP="004F3EEF">
      <w:pPr>
        <w:pStyle w:val="Main"/>
        <w:numPr>
          <w:ilvl w:val="0"/>
          <w:numId w:val="16"/>
        </w:numPr>
      </w:pPr>
      <w:r w:rsidRPr="00CD6474">
        <w:t xml:space="preserve">Beschreibung </w:t>
      </w:r>
      <w:r w:rsidR="005B3E3A" w:rsidRPr="00CD6474">
        <w:t>(</w:t>
      </w:r>
      <w:r w:rsidR="00E01026" w:rsidRPr="00CD6474">
        <w:t>hier</w:t>
      </w:r>
      <w:r w:rsidR="005B3E3A" w:rsidRPr="00CD6474">
        <w:t xml:space="preserve"> wird </w:t>
      </w:r>
      <w:r w:rsidR="00E01026" w:rsidRPr="00CD6474">
        <w:t>jeweils</w:t>
      </w:r>
      <w:r w:rsidR="005B3E3A" w:rsidRPr="00CD6474">
        <w:t xml:space="preserve"> die Jira Ticket Nummer verwendet)</w:t>
      </w:r>
      <w:r w:rsidRPr="00CD6474">
        <w:t xml:space="preserve"> </w:t>
      </w:r>
    </w:p>
    <w:p w14:paraId="0DC3B49E" w14:textId="37F6E009" w:rsidR="005B3E3A" w:rsidRPr="00CD6474" w:rsidRDefault="00B274AB" w:rsidP="004F3EEF">
      <w:pPr>
        <w:pStyle w:val="Main"/>
        <w:numPr>
          <w:ilvl w:val="0"/>
          <w:numId w:val="16"/>
        </w:numPr>
      </w:pPr>
      <w:r w:rsidRPr="00CD6474">
        <w:t xml:space="preserve">Interner Kommentar </w:t>
      </w:r>
      <w:r w:rsidR="005B3E3A" w:rsidRPr="00CD6474">
        <w:t>(</w:t>
      </w:r>
      <w:r w:rsidR="00E01026" w:rsidRPr="00CD6474">
        <w:t>hier</w:t>
      </w:r>
      <w:r w:rsidR="005B3E3A" w:rsidRPr="00CD6474">
        <w:t xml:space="preserve"> wird der Kommentar der Zeitbuchung in Jira verwendet)</w:t>
      </w:r>
      <w:r w:rsidRPr="00CD6474">
        <w:t xml:space="preserve"> </w:t>
      </w:r>
    </w:p>
    <w:p w14:paraId="778470C3" w14:textId="5919243E" w:rsidR="005B3E3A" w:rsidRPr="00CD6474" w:rsidRDefault="00B274AB" w:rsidP="004F3EEF">
      <w:pPr>
        <w:pStyle w:val="Main"/>
        <w:numPr>
          <w:ilvl w:val="0"/>
          <w:numId w:val="16"/>
        </w:numPr>
      </w:pPr>
      <w:r w:rsidRPr="00CD6474">
        <w:t xml:space="preserve">Verrechenbar </w:t>
      </w:r>
      <w:r w:rsidR="002501C1" w:rsidRPr="00CD6474">
        <w:t>(</w:t>
      </w:r>
      <w:r w:rsidR="00E01026" w:rsidRPr="00CD6474">
        <w:t>w</w:t>
      </w:r>
      <w:r w:rsidR="002501C1" w:rsidRPr="00CD6474">
        <w:t>ird von der Projekteinstellung in der LEIS Datenbank abgeleitet)</w:t>
      </w:r>
      <w:r w:rsidRPr="00CD6474">
        <w:t xml:space="preserve"> </w:t>
      </w:r>
    </w:p>
    <w:p w14:paraId="6CA0D011" w14:textId="48F262FC" w:rsidR="005B3E3A" w:rsidRPr="00CD6474" w:rsidRDefault="00B274AB" w:rsidP="004F3EEF">
      <w:pPr>
        <w:pStyle w:val="Main"/>
        <w:numPr>
          <w:ilvl w:val="0"/>
          <w:numId w:val="16"/>
        </w:numPr>
      </w:pPr>
      <w:r w:rsidRPr="00CD6474">
        <w:t xml:space="preserve">Zeitklasse </w:t>
      </w:r>
      <w:r w:rsidR="002501C1" w:rsidRPr="00CD6474">
        <w:t>(</w:t>
      </w:r>
      <w:r w:rsidR="00E01026" w:rsidRPr="00CD6474">
        <w:t>hier</w:t>
      </w:r>
      <w:r w:rsidR="002501C1" w:rsidRPr="00CD6474">
        <w:t xml:space="preserve"> wird immer «</w:t>
      </w:r>
      <w:r w:rsidRPr="00CD6474">
        <w:t>Normalzeit</w:t>
      </w:r>
      <w:r w:rsidR="002501C1" w:rsidRPr="00CD6474">
        <w:t>» als Wert verwendet)</w:t>
      </w:r>
      <w:r w:rsidRPr="00CD6474">
        <w:t xml:space="preserve"> </w:t>
      </w:r>
    </w:p>
    <w:p w14:paraId="7CE8DEFD" w14:textId="77777777" w:rsidR="002501C1" w:rsidRPr="00CD6474" w:rsidRDefault="002501C1" w:rsidP="00B274AB">
      <w:pPr>
        <w:pStyle w:val="Main"/>
      </w:pPr>
    </w:p>
    <w:p w14:paraId="34EE56D1" w14:textId="77777777" w:rsidR="002501C1" w:rsidRPr="00CD6474" w:rsidRDefault="00B274AB" w:rsidP="00E01026">
      <w:pPr>
        <w:pStyle w:val="Formatvorlage2"/>
      </w:pPr>
      <w:bookmarkStart w:id="7" w:name="_Toc162957753"/>
      <w:r w:rsidRPr="00CD6474">
        <w:t>Out of Scope</w:t>
      </w:r>
      <w:bookmarkEnd w:id="7"/>
      <w:r w:rsidR="002501C1" w:rsidRPr="00CD6474">
        <w:t xml:space="preserve"> </w:t>
      </w:r>
    </w:p>
    <w:p w14:paraId="3A02EA1E" w14:textId="1A0514B3" w:rsidR="002501C1" w:rsidRPr="00CD6474" w:rsidRDefault="002501C1" w:rsidP="004F3EEF">
      <w:pPr>
        <w:pStyle w:val="Main"/>
        <w:numPr>
          <w:ilvl w:val="0"/>
          <w:numId w:val="17"/>
        </w:numPr>
      </w:pPr>
      <w:r w:rsidRPr="00CD6474">
        <w:t xml:space="preserve">Die in der Jira Aufgabe eingetragene geleistete Zeit wird eins zu eins übernommen, auch </w:t>
      </w:r>
      <w:r w:rsidR="00B274AB" w:rsidRPr="00CD6474">
        <w:t xml:space="preserve">wenn die Zeitbuchung grösser als 24 Stunden ist. </w:t>
      </w:r>
    </w:p>
    <w:p w14:paraId="50EA2416" w14:textId="503D6297" w:rsidR="002501C1" w:rsidRPr="00CD6474" w:rsidRDefault="00B274AB" w:rsidP="004F3EEF">
      <w:pPr>
        <w:pStyle w:val="Main"/>
        <w:numPr>
          <w:ilvl w:val="1"/>
          <w:numId w:val="17"/>
        </w:numPr>
      </w:pPr>
      <w:r w:rsidRPr="00CD6474">
        <w:t xml:space="preserve">Wenn die </w:t>
      </w:r>
      <w:r w:rsidR="00297C03">
        <w:t>g</w:t>
      </w:r>
      <w:r w:rsidRPr="00CD6474">
        <w:t xml:space="preserve">eleistete Zeit </w:t>
      </w:r>
      <w:r w:rsidR="002501C1" w:rsidRPr="00CD6474">
        <w:t>länger</w:t>
      </w:r>
      <w:r w:rsidRPr="00CD6474">
        <w:t xml:space="preserve"> als 24h ist, soll eine Warnung in das Error Log geschrieben werden. </w:t>
      </w:r>
    </w:p>
    <w:p w14:paraId="064D5EAE" w14:textId="77777777" w:rsidR="002501C1" w:rsidRPr="00CD6474" w:rsidRDefault="00B274AB" w:rsidP="004F3EEF">
      <w:pPr>
        <w:pStyle w:val="Main"/>
        <w:numPr>
          <w:ilvl w:val="0"/>
          <w:numId w:val="17"/>
        </w:numPr>
      </w:pPr>
      <w:r w:rsidRPr="00CD6474">
        <w:t>Zeitklasse "</w:t>
      </w:r>
      <w:r w:rsidRPr="00CD6474">
        <w:rPr>
          <w:rFonts w:cs="Montserrat"/>
        </w:rPr>
        <w:t>Ü</w:t>
      </w:r>
      <w:r w:rsidRPr="00CD6474">
        <w:t xml:space="preserve">berzeit" wird nicht automatisch gesetzt. </w:t>
      </w:r>
    </w:p>
    <w:p w14:paraId="3F3A6343" w14:textId="507759D9" w:rsidR="002501C1" w:rsidRPr="00CD6474" w:rsidRDefault="002501C1" w:rsidP="004F3EEF">
      <w:pPr>
        <w:pStyle w:val="Main"/>
        <w:numPr>
          <w:ilvl w:val="0"/>
          <w:numId w:val="17"/>
        </w:numPr>
      </w:pPr>
      <w:r w:rsidRPr="00CD6474">
        <w:t xml:space="preserve">Jira </w:t>
      </w:r>
      <w:r w:rsidR="00E01026" w:rsidRPr="00CD6474">
        <w:t>Zeitbuchungen,</w:t>
      </w:r>
      <w:r w:rsidRPr="00CD6474">
        <w:t xml:space="preserve"> welche schon importiert </w:t>
      </w:r>
      <w:r w:rsidR="00793F19" w:rsidRPr="00CD6474">
        <w:t>wurden,</w:t>
      </w:r>
      <w:r w:rsidRPr="00CD6474">
        <w:t xml:space="preserve"> werden nicht erneut auf Änderungen geprüft und werden auch nicht automatisch aktualisiert.</w:t>
      </w:r>
      <w:r w:rsidR="00B274AB" w:rsidRPr="00CD6474">
        <w:t xml:space="preserve"> </w:t>
      </w:r>
    </w:p>
    <w:p w14:paraId="14277DFD" w14:textId="0DA8D912" w:rsidR="002501C1" w:rsidRPr="00CD6474" w:rsidRDefault="00B274AB" w:rsidP="004F3EEF">
      <w:pPr>
        <w:pStyle w:val="Main"/>
        <w:numPr>
          <w:ilvl w:val="0"/>
          <w:numId w:val="17"/>
        </w:numPr>
      </w:pPr>
      <w:r w:rsidRPr="00CD6474">
        <w:t xml:space="preserve">Rundung von Zeitbuchungen auf </w:t>
      </w:r>
      <w:r w:rsidR="002501C1" w:rsidRPr="00CD6474">
        <w:t>15 Minuten werden nicht automatisch vorgenommen (bei den meisten Projekten müssen Mitarbeiter auf 15 Minuten Intervalle runden, jedoch nicht bei allen).</w:t>
      </w:r>
    </w:p>
    <w:p w14:paraId="4C276368" w14:textId="77777777" w:rsidR="002501C1" w:rsidRPr="00CD6474" w:rsidRDefault="00B274AB" w:rsidP="004F3EEF">
      <w:pPr>
        <w:pStyle w:val="Main"/>
        <w:numPr>
          <w:ilvl w:val="0"/>
          <w:numId w:val="17"/>
        </w:numPr>
      </w:pPr>
      <w:r w:rsidRPr="00CD6474">
        <w:t xml:space="preserve">Projekte werden in LEIS nicht automatisch angelegt. </w:t>
      </w:r>
    </w:p>
    <w:p w14:paraId="0FC0074F" w14:textId="3AA93444" w:rsidR="002501C1" w:rsidRPr="00CD6474" w:rsidRDefault="00B274AB" w:rsidP="004F3EEF">
      <w:pPr>
        <w:pStyle w:val="Main"/>
        <w:numPr>
          <w:ilvl w:val="0"/>
          <w:numId w:val="17"/>
        </w:numPr>
      </w:pPr>
      <w:r w:rsidRPr="00CD6474">
        <w:t xml:space="preserve">Die Whitelist muss manuell in der </w:t>
      </w:r>
      <w:r w:rsidR="002501C1" w:rsidRPr="00CD6474">
        <w:t>LEIS</w:t>
      </w:r>
      <w:r w:rsidRPr="00CD6474">
        <w:t xml:space="preserve"> Datenbank abgefüllt werden. </w:t>
      </w:r>
    </w:p>
    <w:p w14:paraId="6FFAA653" w14:textId="4952EA02" w:rsidR="00B274AB" w:rsidRPr="00CD6474" w:rsidRDefault="002501C1" w:rsidP="004F3EEF">
      <w:pPr>
        <w:pStyle w:val="Main"/>
        <w:numPr>
          <w:ilvl w:val="0"/>
          <w:numId w:val="17"/>
        </w:numPr>
      </w:pPr>
      <w:r w:rsidRPr="00CD6474">
        <w:t>Zeitbuchungen werden immer für die vergangenen sieben Tage importiert.</w:t>
      </w:r>
      <w:r w:rsidRPr="00CD6474">
        <w:br/>
        <w:t xml:space="preserve">Es wird dabei nicht beachtet, ob </w:t>
      </w:r>
      <w:r w:rsidR="00B274AB" w:rsidRPr="00CD6474">
        <w:t>bei einem Monatswechsel der Vormonat für die Zeitbuchungen durch Mitarbeiter bereits gesperrt wurde.</w:t>
      </w:r>
    </w:p>
    <w:p w14:paraId="694E2F86" w14:textId="77777777" w:rsidR="00F65EAD" w:rsidRPr="00CD6474" w:rsidRDefault="00F65EAD" w:rsidP="00F65EAD">
      <w:pPr>
        <w:pStyle w:val="Formatvorlage2"/>
      </w:pPr>
      <w:bookmarkStart w:id="8" w:name="_Toc162957754"/>
      <w:r w:rsidRPr="00CD6474">
        <w:t>Vorgaben</w:t>
      </w:r>
      <w:bookmarkEnd w:id="8"/>
    </w:p>
    <w:p w14:paraId="4CD02CA9" w14:textId="2E96D3D3" w:rsidR="00F65EAD" w:rsidRPr="00CD6474" w:rsidRDefault="00F65EAD" w:rsidP="00F65EAD">
      <w:pPr>
        <w:pStyle w:val="Main"/>
      </w:pPr>
      <w:r w:rsidRPr="00CD6474">
        <w:t>Der Jira Synchronizer wird als Kommandozeilen</w:t>
      </w:r>
      <w:r w:rsidR="00297C03">
        <w:t>p</w:t>
      </w:r>
      <w:r w:rsidRPr="00CD6474">
        <w:t>rogramm erstellt, welches in einem Scheduler zeitgesteuert und automatisch ausgeführt werden können soll.</w:t>
      </w:r>
    </w:p>
    <w:p w14:paraId="7DCBBA28" w14:textId="77777777" w:rsidR="00B274AB" w:rsidRPr="00CD6474" w:rsidRDefault="00B274AB" w:rsidP="00B274AB">
      <w:pPr>
        <w:pStyle w:val="Formatvorlage1"/>
      </w:pPr>
      <w:bookmarkStart w:id="9" w:name="_Toc162957755"/>
      <w:r w:rsidRPr="00CD6474">
        <w:t>Mittel und Methoden</w:t>
      </w:r>
      <w:bookmarkEnd w:id="9"/>
    </w:p>
    <w:p w14:paraId="43E457C4" w14:textId="31EA9EEF" w:rsidR="002501C1" w:rsidRPr="00CD6474" w:rsidRDefault="00B274AB" w:rsidP="004F3EEF">
      <w:pPr>
        <w:pStyle w:val="Main"/>
        <w:numPr>
          <w:ilvl w:val="0"/>
          <w:numId w:val="18"/>
        </w:numPr>
      </w:pPr>
      <w:r w:rsidRPr="00CD6474">
        <w:t>Arbeitslaptop (durch Softec zur Verfügung gestellt)</w:t>
      </w:r>
    </w:p>
    <w:p w14:paraId="0ACB8B3F" w14:textId="3C166061" w:rsidR="002501C1" w:rsidRPr="00CD6474" w:rsidRDefault="00B274AB" w:rsidP="004F3EEF">
      <w:pPr>
        <w:pStyle w:val="Main"/>
        <w:numPr>
          <w:ilvl w:val="0"/>
          <w:numId w:val="18"/>
        </w:numPr>
      </w:pPr>
      <w:r w:rsidRPr="00CD6474">
        <w:t xml:space="preserve">Visual Studio Professional 2022 und Visual Studio Code </w:t>
      </w:r>
    </w:p>
    <w:p w14:paraId="31E9C191" w14:textId="417C3298" w:rsidR="002501C1" w:rsidRPr="00CD6474" w:rsidRDefault="00B274AB" w:rsidP="004F3EEF">
      <w:pPr>
        <w:pStyle w:val="Main"/>
        <w:numPr>
          <w:ilvl w:val="0"/>
          <w:numId w:val="18"/>
        </w:numPr>
      </w:pPr>
      <w:r w:rsidRPr="00CD6474">
        <w:t xml:space="preserve">Microsoft SQL Server Management Studio 19 </w:t>
      </w:r>
    </w:p>
    <w:p w14:paraId="5B88884E" w14:textId="54ADC463" w:rsidR="002501C1" w:rsidRPr="00CD6474" w:rsidRDefault="00B274AB" w:rsidP="004F3EEF">
      <w:pPr>
        <w:pStyle w:val="Main"/>
        <w:numPr>
          <w:ilvl w:val="0"/>
          <w:numId w:val="18"/>
        </w:numPr>
      </w:pPr>
      <w:r w:rsidRPr="00CD6474">
        <w:t xml:space="preserve">Microsoft SQL Datenbankserver 2016 </w:t>
      </w:r>
    </w:p>
    <w:p w14:paraId="3C4DA06A" w14:textId="6AD94BC4" w:rsidR="002501C1" w:rsidRPr="00CD6474" w:rsidRDefault="00E01026" w:rsidP="004F3EEF">
      <w:pPr>
        <w:pStyle w:val="Main"/>
        <w:numPr>
          <w:ilvl w:val="0"/>
          <w:numId w:val="18"/>
        </w:numPr>
      </w:pPr>
      <w:r w:rsidRPr="00CD6474">
        <w:t xml:space="preserve">Als </w:t>
      </w:r>
      <w:r w:rsidR="00B274AB" w:rsidRPr="00CD6474">
        <w:t>Programmiersprachen</w:t>
      </w:r>
      <w:r w:rsidRPr="00CD6474">
        <w:t xml:space="preserve"> werden</w:t>
      </w:r>
      <w:r w:rsidR="00B274AB" w:rsidRPr="00CD6474">
        <w:t xml:space="preserve"> C# und T-SQL </w:t>
      </w:r>
      <w:r w:rsidRPr="00CD6474">
        <w:t>verwendet.</w:t>
      </w:r>
    </w:p>
    <w:p w14:paraId="0BB1820D" w14:textId="034BB86A" w:rsidR="00B274AB" w:rsidRPr="00CD6474" w:rsidRDefault="00B274AB" w:rsidP="00E01026">
      <w:pPr>
        <w:pStyle w:val="Main"/>
      </w:pPr>
    </w:p>
    <w:p w14:paraId="425E7E03" w14:textId="77777777" w:rsidR="00CC68F8" w:rsidRPr="00CD6474" w:rsidRDefault="00CC68F8">
      <w:pPr>
        <w:widowControl/>
        <w:spacing w:line="240" w:lineRule="auto"/>
        <w:rPr>
          <w:i/>
          <w:sz w:val="36"/>
        </w:rPr>
      </w:pPr>
      <w:bookmarkStart w:id="10" w:name="_Toc162957756"/>
      <w:r w:rsidRPr="00CD6474">
        <w:br w:type="page"/>
      </w:r>
    </w:p>
    <w:p w14:paraId="33D6E765" w14:textId="47FFFB74" w:rsidR="00B274AB" w:rsidRPr="00CD6474" w:rsidRDefault="00B274AB" w:rsidP="00B274AB">
      <w:pPr>
        <w:pStyle w:val="Formatvorlage1"/>
      </w:pPr>
      <w:r w:rsidRPr="00CD6474">
        <w:lastRenderedPageBreak/>
        <w:t>Vorkenntnisse</w:t>
      </w:r>
      <w:bookmarkEnd w:id="10"/>
    </w:p>
    <w:p w14:paraId="3DA512E4" w14:textId="77777777" w:rsidR="00E01026" w:rsidRPr="00CD6474" w:rsidRDefault="002501C1" w:rsidP="00E01026">
      <w:pPr>
        <w:pStyle w:val="Main"/>
      </w:pPr>
      <w:r w:rsidRPr="00CD6474">
        <w:t xml:space="preserve">Als Lehrlingsprojekt durfte ich mit der Neuentwicklung des neuen LEIS beginnen. Voraussetzung für das neue LEIS ist es, auf die alte LEIS Datenbank aufzusetzen. Als solches ist auch die Kenntnis des alten Datenbankschemas und seiner Eigenheiten aufzuführen. Da das LEIS und seine Datenbank beide mittlerweile weit über zehn Jahre alt sind, verfügt die Datenbank über ein paar Eigenheiten. </w:t>
      </w:r>
      <w:r w:rsidR="00E01026" w:rsidRPr="00CD6474">
        <w:t xml:space="preserve">Als solches arbeitet sie exklusiv mit Triggern und verfügt über keine Foreign Keys. </w:t>
      </w:r>
    </w:p>
    <w:p w14:paraId="5677C9C8" w14:textId="3729571E" w:rsidR="00B274AB" w:rsidRPr="00CD6474" w:rsidRDefault="00E01026" w:rsidP="00E01026">
      <w:pPr>
        <w:pStyle w:val="Main"/>
      </w:pPr>
      <w:r w:rsidRPr="00CD6474">
        <w:t>Ich arbeite täglich mit der Programmiersprache C# und mit der Sprache T-SQL bin ich durch meine Arbeit mit der LEIS Datenbank sowie einigen anderen Projekten der Softec vertraut. Ich verwende Visual Studio Professional 2022 und Visual Studio Code praktisch täglich, das Microsoft SQL Server Management Studio 19 habe ich auch schon oft verwendet, und mit dem Microsoft SQL Datenbankserver 2019 bin ich vertraut.</w:t>
      </w:r>
    </w:p>
    <w:p w14:paraId="4C84F16C" w14:textId="77777777" w:rsidR="00B274AB" w:rsidRPr="00CD6474" w:rsidRDefault="00B274AB" w:rsidP="00B274AB">
      <w:pPr>
        <w:pStyle w:val="Formatvorlage1"/>
      </w:pPr>
      <w:bookmarkStart w:id="11" w:name="_Toc162957757"/>
      <w:r w:rsidRPr="00CD6474">
        <w:t>Vorarbeiten</w:t>
      </w:r>
      <w:bookmarkEnd w:id="11"/>
    </w:p>
    <w:p w14:paraId="263959B3" w14:textId="757A518A" w:rsidR="00E01026" w:rsidRPr="00CD6474" w:rsidRDefault="00E01026" w:rsidP="00B274AB">
      <w:pPr>
        <w:pStyle w:val="Main"/>
      </w:pPr>
      <w:r w:rsidRPr="00CD6474">
        <w:t xml:space="preserve">Zu den Vorarbeiten gehört eine Machbarkeitsstudie, in welcher ich </w:t>
      </w:r>
      <w:r w:rsidR="00793F19" w:rsidRPr="00CD6474">
        <w:t>schaute,</w:t>
      </w:r>
      <w:r w:rsidRPr="00CD6474">
        <w:t xml:space="preserve"> ob ich die Jira API wie erwartet ansteuern und Daten davon importieren kann. Das aus der Studie hervorgegangene Werkstück</w:t>
      </w:r>
      <w:r w:rsidR="00B274AB" w:rsidRPr="00CD6474">
        <w:t xml:space="preserve"> wurde wieder restlos gelöscht. Backups gibt es ebenfalls keine. </w:t>
      </w:r>
    </w:p>
    <w:p w14:paraId="232E8810" w14:textId="21913290" w:rsidR="00B274AB" w:rsidRPr="00CD6474" w:rsidRDefault="00E01026" w:rsidP="00E01026">
      <w:pPr>
        <w:pStyle w:val="Main"/>
      </w:pPr>
      <w:r w:rsidRPr="00CD6474">
        <w:t>Weiterhin ist hier die begonnene Neuentwicklung vom LEIS sowie das Studium des Datenbankschemas aufzuführen. Für die IPA wird eine anonymisierte Version der LEIS Datenbank verwendet.</w:t>
      </w:r>
    </w:p>
    <w:p w14:paraId="4B26A0C2" w14:textId="77777777" w:rsidR="00B274AB" w:rsidRPr="00CD6474" w:rsidRDefault="00B274AB" w:rsidP="00B274AB">
      <w:pPr>
        <w:pStyle w:val="Formatvorlage1"/>
      </w:pPr>
      <w:bookmarkStart w:id="12" w:name="_Toc162957758"/>
      <w:r w:rsidRPr="00CD6474">
        <w:t>Neue Lerninhalte</w:t>
      </w:r>
      <w:bookmarkEnd w:id="12"/>
    </w:p>
    <w:p w14:paraId="23F20F3D" w14:textId="2ACF810B" w:rsidR="00B274AB" w:rsidRPr="00CD6474" w:rsidRDefault="00F65EAD" w:rsidP="00B274AB">
      <w:pPr>
        <w:pStyle w:val="Main"/>
      </w:pPr>
      <w:r w:rsidRPr="00CD6474">
        <w:t>Trotz der durchgeführten Machbarkeitsstudie ist die Jira API als neuer Lerninhalt aufzuführen, da die Machbarkeitsstudie lediglich grob testete, ob die Jira API wie erwartet ansteuerbar ist, nicht wie sie detailliert funktioniert, wie man sich darauf zu orientieren hat, oder was poten</w:t>
      </w:r>
      <w:r w:rsidR="00297C03">
        <w:t>z</w:t>
      </w:r>
      <w:r w:rsidRPr="00CD6474">
        <w:t>ielle Schwierigkeiten sind.</w:t>
      </w:r>
    </w:p>
    <w:p w14:paraId="183F6C0F" w14:textId="77777777" w:rsidR="00B274AB" w:rsidRPr="00CD6474" w:rsidRDefault="00B274AB" w:rsidP="00B274AB">
      <w:pPr>
        <w:pStyle w:val="Formatvorlage1"/>
      </w:pPr>
      <w:bookmarkStart w:id="13" w:name="_Toc162957759"/>
      <w:r w:rsidRPr="00CD6474">
        <w:t>Arbeiten in den letzten 6 Monaten</w:t>
      </w:r>
      <w:bookmarkEnd w:id="13"/>
    </w:p>
    <w:p w14:paraId="257C00F5" w14:textId="5CDC6AD5" w:rsidR="00F65EAD" w:rsidRPr="00CD6474" w:rsidRDefault="00B274AB" w:rsidP="004F3EEF">
      <w:pPr>
        <w:pStyle w:val="Main"/>
        <w:numPr>
          <w:ilvl w:val="0"/>
          <w:numId w:val="19"/>
        </w:numPr>
      </w:pPr>
      <w:r w:rsidRPr="00CD6474">
        <w:t>Neuentwicklung vo</w:t>
      </w:r>
      <w:r w:rsidR="00F65EAD" w:rsidRPr="00CD6474">
        <w:t>m</w:t>
      </w:r>
      <w:r w:rsidRPr="00CD6474">
        <w:t xml:space="preserve"> LEIS </w:t>
      </w:r>
    </w:p>
    <w:p w14:paraId="3EB09302" w14:textId="77777777" w:rsidR="00F65EAD" w:rsidRPr="00CD6474" w:rsidRDefault="00B274AB" w:rsidP="004F3EEF">
      <w:pPr>
        <w:pStyle w:val="Main"/>
        <w:numPr>
          <w:ilvl w:val="0"/>
          <w:numId w:val="19"/>
        </w:numPr>
      </w:pPr>
      <w:r w:rsidRPr="00CD6474">
        <w:t xml:space="preserve">Reports auf Basis von DevExtreme Reports erstellen </w:t>
      </w:r>
    </w:p>
    <w:p w14:paraId="4E73BF52" w14:textId="77777777" w:rsidR="00F65EAD" w:rsidRPr="00CD6474" w:rsidRDefault="00B274AB" w:rsidP="004F3EEF">
      <w:pPr>
        <w:pStyle w:val="Main"/>
        <w:numPr>
          <w:ilvl w:val="0"/>
          <w:numId w:val="19"/>
        </w:numPr>
      </w:pPr>
      <w:r w:rsidRPr="00CD6474">
        <w:t xml:space="preserve">Erweiterungen an bestehenden ASP.net Core Web APIs für die Reports und für die Angular Webapplikationen </w:t>
      </w:r>
    </w:p>
    <w:p w14:paraId="4BF45B60" w14:textId="23F5D51B" w:rsidR="00F65EAD" w:rsidRPr="00CD6474" w:rsidRDefault="00B274AB" w:rsidP="004F3EEF">
      <w:pPr>
        <w:pStyle w:val="Main"/>
        <w:numPr>
          <w:ilvl w:val="0"/>
          <w:numId w:val="19"/>
        </w:numPr>
      </w:pPr>
      <w:r w:rsidRPr="00CD6474">
        <w:t>QR</w:t>
      </w:r>
      <w:r w:rsidR="00297C03">
        <w:t>-</w:t>
      </w:r>
      <w:r w:rsidRPr="00CD6474">
        <w:t>Code Rechnungsgenerator als Kommandozeilen</w:t>
      </w:r>
      <w:r w:rsidR="00297C03">
        <w:t>p</w:t>
      </w:r>
      <w:r w:rsidR="00F65EAD" w:rsidRPr="00CD6474">
        <w:t>rogramm</w:t>
      </w:r>
    </w:p>
    <w:p w14:paraId="3E1D0BFC" w14:textId="04A869ED" w:rsidR="00F65EAD" w:rsidRPr="00CD6474" w:rsidRDefault="00B274AB" w:rsidP="00F65EAD">
      <w:pPr>
        <w:pStyle w:val="Main"/>
        <w:ind w:left="360"/>
      </w:pPr>
      <w:r w:rsidRPr="00CD6474">
        <w:t xml:space="preserve"> </w:t>
      </w:r>
    </w:p>
    <w:p w14:paraId="54212735" w14:textId="7B61A539" w:rsidR="00B274AB" w:rsidRPr="00CD6474" w:rsidRDefault="00B274AB" w:rsidP="00F65EAD">
      <w:pPr>
        <w:pStyle w:val="Main"/>
      </w:pPr>
      <w:r w:rsidRPr="00CD6474">
        <w:t>Es waren alle aufgeführten Aufgaben von grösserem Umfang. Dabei kamen die Programmiersprachen C# und T-SQL, sowie das Framework Angular zum Einsatz. Diese Arbeiten wurden in Vollzeit ausgeführt.</w:t>
      </w:r>
    </w:p>
    <w:p w14:paraId="4008966A" w14:textId="4C0A5FFF" w:rsidR="003601C9" w:rsidRPr="00CD6474" w:rsidRDefault="003601C9" w:rsidP="003601C9">
      <w:pPr>
        <w:pStyle w:val="Main"/>
      </w:pPr>
    </w:p>
    <w:p w14:paraId="71553CC8" w14:textId="77777777" w:rsidR="0052594D" w:rsidRPr="00CD6474" w:rsidRDefault="0052594D">
      <w:pPr>
        <w:widowControl/>
        <w:spacing w:line="240" w:lineRule="auto"/>
        <w:rPr>
          <w:b/>
          <w:i/>
          <w:sz w:val="40"/>
        </w:rPr>
      </w:pPr>
      <w:r w:rsidRPr="00CD6474">
        <w:br w:type="page"/>
      </w:r>
    </w:p>
    <w:p w14:paraId="3415381F" w14:textId="1821B4CD" w:rsidR="0023228F" w:rsidRPr="00CD6474" w:rsidRDefault="0023228F" w:rsidP="003601C9">
      <w:pPr>
        <w:pStyle w:val="Ebene2"/>
      </w:pPr>
      <w:bookmarkStart w:id="14" w:name="_Toc162957760"/>
      <w:r w:rsidRPr="00CD6474">
        <w:lastRenderedPageBreak/>
        <w:t>Projektaufbauorganisation</w:t>
      </w:r>
      <w:bookmarkEnd w:id="14"/>
    </w:p>
    <w:p w14:paraId="5A87AA5E" w14:textId="197BA6F8" w:rsidR="00911F96" w:rsidRPr="00CD6474" w:rsidRDefault="00554DA0" w:rsidP="005B3C2C">
      <w:pPr>
        <w:pStyle w:val="Formatvorlage1"/>
      </w:pPr>
      <w:bookmarkStart w:id="15" w:name="_Toc162957761"/>
      <w:r w:rsidRPr="00CD6474">
        <w:t>Projektumfeld</w:t>
      </w:r>
      <w:bookmarkEnd w:id="15"/>
    </w:p>
    <w:p w14:paraId="0DB40E4B" w14:textId="7900B308" w:rsidR="00554DA0" w:rsidRPr="00CD6474" w:rsidRDefault="00B11944" w:rsidP="00A77728">
      <w:pPr>
        <w:pStyle w:val="Formatvorlage2"/>
      </w:pPr>
      <w:bookmarkStart w:id="16" w:name="_Toc162957762"/>
      <w:r w:rsidRPr="00CD6474">
        <w:t>Softec</w:t>
      </w:r>
      <w:r w:rsidR="00554DA0" w:rsidRPr="00CD6474">
        <w:t xml:space="preserve"> AG</w:t>
      </w:r>
      <w:bookmarkEnd w:id="16"/>
    </w:p>
    <w:p w14:paraId="73FBE241" w14:textId="2A362FA5" w:rsidR="005B3C2C" w:rsidRPr="00CD6474" w:rsidRDefault="005B3C2C" w:rsidP="005B3C2C">
      <w:pPr>
        <w:pStyle w:val="Main"/>
      </w:pPr>
      <w:r w:rsidRPr="00CD6474">
        <w:t>Im Bereich Software</w:t>
      </w:r>
      <w:r w:rsidR="00297C03">
        <w:t>-</w:t>
      </w:r>
      <w:r w:rsidRPr="00CD6474">
        <w:t>Engineering entwickelt die Softec AG in Steinhausen Applikationen für diverse Kunden innerhalb der Schweiz. Ihre Produkte dienen unter anderem der interkantonalen Landwirtschaftsdatenerhebung, der Einsatzerfassung polizeilicher Dienste im Kanton Zürich, oder dem Aufbau und Betrieb von Geoinformationssystemen.</w:t>
      </w:r>
      <w:r w:rsidR="0052594D" w:rsidRPr="00CD6474">
        <w:t xml:space="preserve"> Die Softec ist jedoch nicht nur im Bereich Software</w:t>
      </w:r>
      <w:r w:rsidR="00297C03">
        <w:t>-</w:t>
      </w:r>
      <w:r w:rsidR="0052594D" w:rsidRPr="00CD6474">
        <w:t>Engineering tätig, sondern auch in den Bereichen Platform Engineering, Network Engineering, Security Engineering und Operation Services.</w:t>
      </w:r>
    </w:p>
    <w:p w14:paraId="2B6E954A" w14:textId="062CDE38" w:rsidR="0052594D" w:rsidRPr="00CD6474" w:rsidRDefault="0052594D" w:rsidP="00E10A31">
      <w:pPr>
        <w:pStyle w:val="Formatvorlage3"/>
      </w:pPr>
      <w:bookmarkStart w:id="17" w:name="_Toc162957763"/>
      <w:r w:rsidRPr="00CD6474">
        <w:t>Code</w:t>
      </w:r>
      <w:r w:rsidR="00A8455F">
        <w:t>f</w:t>
      </w:r>
      <w:r w:rsidRPr="00CD6474">
        <w:t>athers</w:t>
      </w:r>
      <w:bookmarkEnd w:id="17"/>
    </w:p>
    <w:p w14:paraId="05709917" w14:textId="4106A228" w:rsidR="0052594D" w:rsidRPr="00CD6474" w:rsidRDefault="0052594D" w:rsidP="0052594D">
      <w:pPr>
        <w:pStyle w:val="Main"/>
      </w:pPr>
      <w:r w:rsidRPr="00CD6474">
        <w:t>«Code</w:t>
      </w:r>
      <w:r w:rsidR="00A8455F">
        <w:t>f</w:t>
      </w:r>
      <w:r w:rsidRPr="00CD6474">
        <w:t>athers» ist eines der beiden Software</w:t>
      </w:r>
      <w:r w:rsidR="00297C03">
        <w:t>-</w:t>
      </w:r>
      <w:r w:rsidRPr="00CD6474">
        <w:t>Engineering Team</w:t>
      </w:r>
      <w:r w:rsidR="00793F19" w:rsidRPr="00CD6474">
        <w:t>s</w:t>
      </w:r>
      <w:r w:rsidRPr="00CD6474">
        <w:t xml:space="preserve"> der Softec</w:t>
      </w:r>
      <w:r w:rsidR="000676C0" w:rsidRPr="00CD6474">
        <w:t>. Im Team Code Fathers werden Individualsoftware für diverse Kunden und integrierte Businessprozesse entwickelt, sowie bestehende Applikationen gewartet.</w:t>
      </w:r>
      <w:r w:rsidRPr="00CD6474">
        <w:t xml:space="preserve"> </w:t>
      </w:r>
    </w:p>
    <w:p w14:paraId="2BE810F0" w14:textId="65273A91" w:rsidR="0052594D" w:rsidRPr="00CD6474" w:rsidRDefault="0052594D" w:rsidP="00E10A31">
      <w:pPr>
        <w:pStyle w:val="Formatvorlage3"/>
      </w:pPr>
      <w:bookmarkStart w:id="18" w:name="_Toc162957764"/>
      <w:r w:rsidRPr="00CD6474">
        <w:t>LAWIS</w:t>
      </w:r>
      <w:bookmarkEnd w:id="18"/>
    </w:p>
    <w:p w14:paraId="307D71CE" w14:textId="0FB8ADD7" w:rsidR="0052594D" w:rsidRPr="00CD6474" w:rsidRDefault="0052594D" w:rsidP="001A3C09">
      <w:pPr>
        <w:pStyle w:val="Main"/>
      </w:pPr>
      <w:r w:rsidRPr="00CD6474">
        <w:t>«LAWIS» ist ebenfalls ein Software</w:t>
      </w:r>
      <w:r w:rsidR="00297C03">
        <w:t>-</w:t>
      </w:r>
      <w:r w:rsidRPr="00CD6474">
        <w:t xml:space="preserve">Engineering Team der Softec. Das Team LAWIS beschäftigt sich mit </w:t>
      </w:r>
      <w:r w:rsidR="000676C0" w:rsidRPr="00CD6474">
        <w:t>der interkantonalen Landwirtschaftsdatenerfassung der Deutschschweiz</w:t>
      </w:r>
      <w:r w:rsidR="001A3C09">
        <w:t xml:space="preserve"> und ist die Lösung für Kantone und Landwirte um Subventionen zu berechnen.</w:t>
      </w:r>
    </w:p>
    <w:p w14:paraId="76E2D095" w14:textId="74F265BA" w:rsidR="00E10A31" w:rsidRPr="00CD6474" w:rsidRDefault="00E10A31" w:rsidP="00E10A31">
      <w:pPr>
        <w:pStyle w:val="Formatvorlage2"/>
      </w:pPr>
      <w:bookmarkStart w:id="19" w:name="_Toc162957765"/>
      <w:r w:rsidRPr="00CD6474">
        <w:t>bildxzug Lehre im Verbund</w:t>
      </w:r>
      <w:bookmarkEnd w:id="19"/>
    </w:p>
    <w:p w14:paraId="39D17D46" w14:textId="33F5F7F4" w:rsidR="001F6E55" w:rsidRPr="00CD6474" w:rsidRDefault="00E10A31" w:rsidP="00E10A31">
      <w:pPr>
        <w:pStyle w:val="Main"/>
      </w:pPr>
      <w:r w:rsidRPr="00CD6474">
        <w:t>Die bildxzug ist ein Lehrbetrieb welcher Lehrlinge an andere Firmen vermittelt und sie in ihrer Lehre begleitet und unterstützt. Sie unterstützt Lehrlinge mit verschiedensten Angeboten, organisiert Anlässe und berät Lehrlinge sollten Schwierigkeiten während der Lehre auftauchen.</w:t>
      </w:r>
    </w:p>
    <w:p w14:paraId="0F300C8D" w14:textId="77777777" w:rsidR="00CC68F8" w:rsidRPr="00CD6474" w:rsidRDefault="00CC68F8">
      <w:pPr>
        <w:widowControl/>
        <w:spacing w:line="240" w:lineRule="auto"/>
        <w:rPr>
          <w:i/>
          <w:sz w:val="36"/>
        </w:rPr>
      </w:pPr>
      <w:bookmarkStart w:id="20" w:name="_Toc162957766"/>
      <w:r w:rsidRPr="00CD6474">
        <w:br w:type="page"/>
      </w:r>
    </w:p>
    <w:p w14:paraId="223BA01B" w14:textId="6021E3E1" w:rsidR="00E10A31" w:rsidRPr="00CD6474" w:rsidRDefault="00717F0C" w:rsidP="00BD6481">
      <w:pPr>
        <w:pStyle w:val="Formatvorlage1"/>
      </w:pPr>
      <w:r w:rsidRPr="00CD6474">
        <w:lastRenderedPageBreak/>
        <w:t>Projektorganis</w:t>
      </w:r>
      <w:r w:rsidR="009709AB" w:rsidRPr="00CD6474">
        <w:t>a</w:t>
      </w:r>
      <w:r w:rsidRPr="00CD6474">
        <w:t>t</w:t>
      </w:r>
      <w:r w:rsidR="009709AB" w:rsidRPr="00CD6474">
        <w:t>ion</w:t>
      </w:r>
      <w:bookmarkEnd w:id="20"/>
    </w:p>
    <w:p w14:paraId="014F3CEA" w14:textId="42C8287C" w:rsidR="00BD6481" w:rsidRPr="00CD6474" w:rsidRDefault="001A3C09" w:rsidP="00EA24AC">
      <w:pPr>
        <w:pStyle w:val="Beschriftung"/>
      </w:pPr>
      <w:r>
        <w:rPr>
          <w:noProof/>
        </w:rPr>
        <w:drawing>
          <wp:inline distT="0" distB="0" distL="0" distR="0" wp14:anchorId="3CC66D68" wp14:editId="278F95BC">
            <wp:extent cx="6134100" cy="2657475"/>
            <wp:effectExtent l="0" t="0" r="0" b="9525"/>
            <wp:docPr id="8364967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34100" cy="2657475"/>
                    </a:xfrm>
                    <a:prstGeom prst="rect">
                      <a:avLst/>
                    </a:prstGeom>
                    <a:noFill/>
                    <a:ln>
                      <a:noFill/>
                    </a:ln>
                  </pic:spPr>
                </pic:pic>
              </a:graphicData>
            </a:graphic>
          </wp:inline>
        </w:drawing>
      </w:r>
    </w:p>
    <w:p w14:paraId="1697C2DA" w14:textId="57F2B6BC" w:rsidR="00EA24AC" w:rsidRPr="00CD6474" w:rsidRDefault="00EA24AC" w:rsidP="00EA24AC">
      <w:pPr>
        <w:pStyle w:val="Beschriftung"/>
      </w:pPr>
      <w:r w:rsidRPr="00CD6474">
        <w:t>Abbildung 2.2</w:t>
      </w:r>
      <w:r w:rsidRPr="00CD6474">
        <w:tab/>
      </w:r>
      <w:r w:rsidRPr="00CD6474">
        <w:tab/>
        <w:t>Projektorganisation</w:t>
      </w:r>
    </w:p>
    <w:p w14:paraId="57E07948" w14:textId="77777777" w:rsidR="00CC68F8" w:rsidRPr="00CD6474" w:rsidRDefault="00CC68F8">
      <w:pPr>
        <w:widowControl/>
        <w:spacing w:line="240" w:lineRule="auto"/>
        <w:rPr>
          <w:i/>
          <w:sz w:val="32"/>
        </w:rPr>
      </w:pPr>
      <w:bookmarkStart w:id="21" w:name="_Toc162957767"/>
      <w:r w:rsidRPr="00CD6474">
        <w:br w:type="page"/>
      </w:r>
    </w:p>
    <w:p w14:paraId="32262A6F" w14:textId="415E4095" w:rsidR="0051788E" w:rsidRPr="00CD6474" w:rsidRDefault="00BD6481" w:rsidP="0051788E">
      <w:pPr>
        <w:pStyle w:val="Formatvorlage2"/>
      </w:pPr>
      <w:r w:rsidRPr="00CD6474">
        <w:lastRenderedPageBreak/>
        <w:t>Beteiligte Personen</w:t>
      </w:r>
      <w:bookmarkEnd w:id="21"/>
    </w:p>
    <w:p w14:paraId="378E334A" w14:textId="409BB456" w:rsidR="000F52EC" w:rsidRPr="00CD6474" w:rsidRDefault="00B11944" w:rsidP="0051788E">
      <w:pPr>
        <w:pStyle w:val="Main"/>
        <w:pBdr>
          <w:left w:val="single" w:sz="24" w:space="4" w:color="7F7F7F" w:themeColor="text1" w:themeTint="80"/>
        </w:pBdr>
        <w:tabs>
          <w:tab w:val="left" w:pos="284"/>
          <w:tab w:val="left" w:pos="2410"/>
        </w:tabs>
        <w:spacing w:before="120" w:line="360" w:lineRule="auto"/>
        <w:ind w:left="284"/>
        <w:rPr>
          <w:b/>
          <w:sz w:val="24"/>
        </w:rPr>
      </w:pPr>
      <w:r w:rsidRPr="00CD6474">
        <w:rPr>
          <w:b/>
          <w:sz w:val="24"/>
        </w:rPr>
        <w:t>Dani Bomatter</w:t>
      </w:r>
      <w:r w:rsidR="00A66328" w:rsidRPr="00CD6474">
        <w:rPr>
          <w:b/>
          <w:sz w:val="24"/>
        </w:rPr>
        <w:tab/>
      </w:r>
      <w:r w:rsidRPr="00CD6474">
        <w:rPr>
          <w:b/>
          <w:sz w:val="24"/>
        </w:rPr>
        <w:tab/>
      </w:r>
      <w:r w:rsidRPr="00CD6474">
        <w:rPr>
          <w:b/>
          <w:sz w:val="24"/>
        </w:rPr>
        <w:tab/>
      </w:r>
      <w:r w:rsidR="00A66328" w:rsidRPr="00CD6474">
        <w:rPr>
          <w:b/>
          <w:sz w:val="24"/>
        </w:rPr>
        <w:t>Hauptexperte</w:t>
      </w:r>
    </w:p>
    <w:p w14:paraId="65525E05" w14:textId="3EA4BF6C" w:rsidR="000F52EC" w:rsidRPr="00CD6474" w:rsidRDefault="0051788E" w:rsidP="002562F1">
      <w:pPr>
        <w:pStyle w:val="Main"/>
        <w:pBdr>
          <w:left w:val="single" w:sz="24" w:space="4" w:color="7F7F7F" w:themeColor="text1" w:themeTint="80"/>
        </w:pBdr>
        <w:tabs>
          <w:tab w:val="left" w:pos="284"/>
          <w:tab w:val="left" w:pos="2410"/>
        </w:tabs>
        <w:spacing w:line="276" w:lineRule="auto"/>
        <w:ind w:left="284"/>
      </w:pPr>
      <w:r w:rsidRPr="00CD6474">
        <w:t>E-Mail</w:t>
      </w:r>
      <w:r w:rsidR="000F52EC" w:rsidRPr="00CD6474">
        <w:tab/>
      </w:r>
      <w:r w:rsidR="00B11944" w:rsidRPr="00CD6474">
        <w:tab/>
      </w:r>
      <w:r w:rsidR="00B11944" w:rsidRPr="00CD6474">
        <w:tab/>
        <w:t>dani.bomatter@sisag.ch</w:t>
      </w:r>
    </w:p>
    <w:p w14:paraId="05959142" w14:textId="169C5793" w:rsidR="00080DE4" w:rsidRPr="00CD6474" w:rsidRDefault="0051788E" w:rsidP="00080DE4">
      <w:pPr>
        <w:pStyle w:val="Main"/>
        <w:pBdr>
          <w:left w:val="single" w:sz="24" w:space="4" w:color="7F7F7F" w:themeColor="text1" w:themeTint="80"/>
        </w:pBdr>
        <w:tabs>
          <w:tab w:val="left" w:pos="284"/>
          <w:tab w:val="left" w:pos="2410"/>
        </w:tabs>
        <w:spacing w:after="120" w:line="276" w:lineRule="auto"/>
        <w:ind w:left="284"/>
      </w:pPr>
      <w:r w:rsidRPr="00CD6474">
        <w:t>Telefon</w:t>
      </w:r>
      <w:r w:rsidR="000F52EC" w:rsidRPr="00CD6474">
        <w:tab/>
      </w:r>
      <w:r w:rsidR="00B11944" w:rsidRPr="00CD6474">
        <w:tab/>
      </w:r>
      <w:r w:rsidR="00B11944" w:rsidRPr="00CD6474">
        <w:tab/>
        <w:t>041 875 07 33</w:t>
      </w:r>
    </w:p>
    <w:p w14:paraId="19A32CC7" w14:textId="161ACCB3" w:rsidR="0051788E" w:rsidRPr="00CD6474" w:rsidRDefault="0051788E" w:rsidP="00DB3CB2">
      <w:pPr>
        <w:pStyle w:val="Main"/>
        <w:tabs>
          <w:tab w:val="left" w:pos="2410"/>
        </w:tabs>
        <w:spacing w:line="276" w:lineRule="auto"/>
      </w:pPr>
    </w:p>
    <w:p w14:paraId="508B4731" w14:textId="5F538FA4" w:rsidR="00080DE4" w:rsidRPr="00CD6474" w:rsidRDefault="00B11944" w:rsidP="00080DE4">
      <w:pPr>
        <w:pStyle w:val="Main"/>
        <w:pBdr>
          <w:left w:val="single" w:sz="24" w:space="4" w:color="7F7F7F" w:themeColor="text1" w:themeTint="80"/>
        </w:pBdr>
        <w:tabs>
          <w:tab w:val="left" w:pos="284"/>
          <w:tab w:val="left" w:pos="2410"/>
        </w:tabs>
        <w:spacing w:before="120" w:line="360" w:lineRule="auto"/>
        <w:ind w:left="284"/>
        <w:rPr>
          <w:b/>
          <w:sz w:val="24"/>
        </w:rPr>
      </w:pPr>
      <w:r w:rsidRPr="00CD6474">
        <w:rPr>
          <w:b/>
          <w:sz w:val="24"/>
        </w:rPr>
        <w:t>Stefan Spirgi</w:t>
      </w:r>
      <w:r w:rsidR="00A66328" w:rsidRPr="00CD6474">
        <w:rPr>
          <w:b/>
          <w:sz w:val="24"/>
        </w:rPr>
        <w:tab/>
      </w:r>
      <w:r w:rsidRPr="00CD6474">
        <w:rPr>
          <w:b/>
          <w:sz w:val="24"/>
        </w:rPr>
        <w:tab/>
      </w:r>
      <w:r w:rsidRPr="00CD6474">
        <w:rPr>
          <w:b/>
          <w:sz w:val="24"/>
        </w:rPr>
        <w:tab/>
      </w:r>
      <w:r w:rsidR="00A66328" w:rsidRPr="00CD6474">
        <w:rPr>
          <w:b/>
          <w:sz w:val="24"/>
        </w:rPr>
        <w:t>Nebenexperte</w:t>
      </w:r>
    </w:p>
    <w:p w14:paraId="491282DD" w14:textId="376B877E" w:rsidR="0051788E" w:rsidRPr="00CD6474" w:rsidRDefault="0051788E" w:rsidP="0051788E">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00B11944" w:rsidRPr="00CD6474">
        <w:tab/>
      </w:r>
      <w:r w:rsidR="00B11944" w:rsidRPr="00CD6474">
        <w:tab/>
        <w:t>stefan.spirgi@vontobel.com</w:t>
      </w:r>
    </w:p>
    <w:p w14:paraId="1DCC0DE1" w14:textId="77777777" w:rsidR="005A26CC" w:rsidRPr="00CD6474" w:rsidRDefault="0051788E" w:rsidP="005A26CC">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00B11944" w:rsidRPr="00CD6474">
        <w:tab/>
      </w:r>
      <w:r w:rsidR="00B11944" w:rsidRPr="00CD6474">
        <w:tab/>
        <w:t>079 217 74 18</w:t>
      </w:r>
    </w:p>
    <w:p w14:paraId="383D30A7" w14:textId="77777777" w:rsidR="005A26CC" w:rsidRPr="00CD6474" w:rsidRDefault="005A26CC" w:rsidP="005A26CC">
      <w:pPr>
        <w:pStyle w:val="Main"/>
        <w:tabs>
          <w:tab w:val="left" w:pos="2410"/>
        </w:tabs>
        <w:spacing w:line="276" w:lineRule="auto"/>
        <w:ind w:left="284"/>
      </w:pPr>
    </w:p>
    <w:p w14:paraId="1E804E30" w14:textId="77777777" w:rsidR="005A26CC" w:rsidRPr="00CD6474" w:rsidRDefault="005A26CC" w:rsidP="005A26CC">
      <w:pPr>
        <w:pStyle w:val="Main"/>
        <w:pBdr>
          <w:left w:val="single" w:sz="24" w:space="4" w:color="7F7F7F" w:themeColor="text1" w:themeTint="80"/>
        </w:pBdr>
        <w:tabs>
          <w:tab w:val="left" w:pos="284"/>
          <w:tab w:val="left" w:pos="2410"/>
        </w:tabs>
        <w:spacing w:before="120" w:line="360" w:lineRule="auto"/>
        <w:ind w:left="284"/>
        <w:rPr>
          <w:b/>
          <w:sz w:val="24"/>
        </w:rPr>
      </w:pPr>
      <w:r w:rsidRPr="00CD6474">
        <w:rPr>
          <w:b/>
          <w:sz w:val="24"/>
        </w:rPr>
        <w:t>Jens Eger</w:t>
      </w:r>
      <w:r w:rsidRPr="00CD6474">
        <w:rPr>
          <w:b/>
          <w:sz w:val="24"/>
        </w:rPr>
        <w:tab/>
      </w:r>
      <w:r w:rsidRPr="00CD6474">
        <w:rPr>
          <w:b/>
          <w:sz w:val="24"/>
        </w:rPr>
        <w:tab/>
      </w:r>
      <w:r w:rsidRPr="00CD6474">
        <w:rPr>
          <w:b/>
          <w:sz w:val="24"/>
        </w:rPr>
        <w:tab/>
        <w:t>Verantwortliche Fachkraft</w:t>
      </w:r>
    </w:p>
    <w:p w14:paraId="3B4440E8" w14:textId="77777777" w:rsidR="005A26CC" w:rsidRPr="00CD6474" w:rsidRDefault="005A26CC" w:rsidP="005A26CC">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Pr="00CD6474">
        <w:tab/>
      </w:r>
      <w:r w:rsidRPr="00CD6474">
        <w:tab/>
        <w:t>jens.eger@softec.ch</w:t>
      </w:r>
    </w:p>
    <w:p w14:paraId="6B31ACF8" w14:textId="6EAF5ED0" w:rsidR="005A26CC" w:rsidRPr="00CD6474" w:rsidRDefault="005A26CC" w:rsidP="005A26CC">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Pr="00CD6474">
        <w:tab/>
      </w:r>
      <w:r w:rsidRPr="00CD6474">
        <w:tab/>
        <w:t>041 747 07 23</w:t>
      </w:r>
    </w:p>
    <w:p w14:paraId="6BC588EC" w14:textId="77777777" w:rsidR="005A26CC" w:rsidRPr="00CD6474" w:rsidRDefault="005A26CC" w:rsidP="005A26CC">
      <w:pPr>
        <w:pStyle w:val="Main"/>
        <w:tabs>
          <w:tab w:val="left" w:pos="2410"/>
        </w:tabs>
        <w:spacing w:line="276" w:lineRule="auto"/>
        <w:ind w:left="284"/>
      </w:pPr>
    </w:p>
    <w:p w14:paraId="1422B60E" w14:textId="3C9B7CCD" w:rsidR="005A26CC" w:rsidRPr="00CD6474" w:rsidRDefault="005A26CC" w:rsidP="005A26CC">
      <w:pPr>
        <w:pStyle w:val="Main"/>
        <w:pBdr>
          <w:left w:val="single" w:sz="24" w:space="4" w:color="7F7F7F" w:themeColor="text1" w:themeTint="80"/>
        </w:pBdr>
        <w:tabs>
          <w:tab w:val="left" w:pos="284"/>
          <w:tab w:val="left" w:pos="2410"/>
        </w:tabs>
        <w:spacing w:before="120" w:line="360" w:lineRule="auto"/>
        <w:ind w:left="284"/>
        <w:rPr>
          <w:b/>
          <w:sz w:val="24"/>
        </w:rPr>
      </w:pPr>
      <w:r w:rsidRPr="00CD6474">
        <w:rPr>
          <w:b/>
          <w:sz w:val="24"/>
        </w:rPr>
        <w:t>Michael Näf</w:t>
      </w:r>
      <w:r w:rsidRPr="00CD6474">
        <w:rPr>
          <w:b/>
          <w:sz w:val="24"/>
        </w:rPr>
        <w:tab/>
      </w:r>
      <w:r w:rsidRPr="00CD6474">
        <w:rPr>
          <w:b/>
          <w:sz w:val="24"/>
        </w:rPr>
        <w:tab/>
      </w:r>
      <w:r w:rsidRPr="00CD6474">
        <w:rPr>
          <w:b/>
          <w:sz w:val="24"/>
        </w:rPr>
        <w:tab/>
      </w:r>
      <w:r w:rsidR="001A3C09">
        <w:rPr>
          <w:b/>
          <w:sz w:val="24"/>
        </w:rPr>
        <w:t>Temporäre Stellvertretung</w:t>
      </w:r>
    </w:p>
    <w:p w14:paraId="12AEF55B" w14:textId="16464B19" w:rsidR="005A26CC" w:rsidRPr="00CD6474" w:rsidRDefault="005A26CC" w:rsidP="005A26CC">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Pr="00CD6474">
        <w:tab/>
      </w:r>
      <w:r w:rsidRPr="00CD6474">
        <w:tab/>
        <w:t>michael.naef@softec.ch</w:t>
      </w:r>
    </w:p>
    <w:p w14:paraId="31BBDA55" w14:textId="7F7530F4" w:rsidR="005A26CC" w:rsidRPr="00CD3556" w:rsidRDefault="005A26CC" w:rsidP="005A26CC">
      <w:pPr>
        <w:pStyle w:val="Main"/>
        <w:pBdr>
          <w:left w:val="single" w:sz="24" w:space="4" w:color="7F7F7F" w:themeColor="text1" w:themeTint="80"/>
        </w:pBdr>
        <w:tabs>
          <w:tab w:val="left" w:pos="284"/>
          <w:tab w:val="left" w:pos="2410"/>
        </w:tabs>
        <w:spacing w:after="120" w:line="276" w:lineRule="auto"/>
        <w:ind w:left="284"/>
      </w:pPr>
      <w:r w:rsidRPr="00CD3556">
        <w:t>Telefon</w:t>
      </w:r>
      <w:r w:rsidRPr="00CD3556">
        <w:tab/>
      </w:r>
      <w:r w:rsidRPr="00CD3556">
        <w:tab/>
      </w:r>
      <w:r w:rsidRPr="00CD3556">
        <w:tab/>
        <w:t>041 747 07 39</w:t>
      </w:r>
    </w:p>
    <w:p w14:paraId="06E8755C" w14:textId="0EB3C5CD" w:rsidR="005A26CC" w:rsidRPr="00CD3556" w:rsidRDefault="005A26CC" w:rsidP="005A26CC">
      <w:pPr>
        <w:pStyle w:val="Main"/>
        <w:tabs>
          <w:tab w:val="left" w:pos="2410"/>
        </w:tabs>
        <w:spacing w:line="276" w:lineRule="auto"/>
      </w:pPr>
    </w:p>
    <w:p w14:paraId="7DD568A3" w14:textId="33A0CFB3" w:rsidR="00080DE4" w:rsidRPr="00CD3556" w:rsidRDefault="00B11944" w:rsidP="00080DE4">
      <w:pPr>
        <w:pStyle w:val="Main"/>
        <w:pBdr>
          <w:left w:val="single" w:sz="24" w:space="4" w:color="7F7F7F" w:themeColor="text1" w:themeTint="80"/>
        </w:pBdr>
        <w:tabs>
          <w:tab w:val="left" w:pos="284"/>
          <w:tab w:val="left" w:pos="2410"/>
        </w:tabs>
        <w:spacing w:before="120" w:line="360" w:lineRule="auto"/>
        <w:ind w:left="284"/>
        <w:rPr>
          <w:b/>
          <w:sz w:val="24"/>
        </w:rPr>
      </w:pPr>
      <w:r w:rsidRPr="00CD3556">
        <w:rPr>
          <w:b/>
          <w:sz w:val="24"/>
        </w:rPr>
        <w:t xml:space="preserve">Christian </w:t>
      </w:r>
      <w:proofErr w:type="spellStart"/>
      <w:r w:rsidRPr="00CD3556">
        <w:rPr>
          <w:b/>
          <w:sz w:val="24"/>
        </w:rPr>
        <w:t>Schambron</w:t>
      </w:r>
      <w:proofErr w:type="spellEnd"/>
      <w:r w:rsidR="00A308A2" w:rsidRPr="00CD3556">
        <w:rPr>
          <w:b/>
          <w:sz w:val="24"/>
        </w:rPr>
        <w:t>-</w:t>
      </w:r>
      <w:r w:rsidRPr="00CD3556">
        <w:rPr>
          <w:b/>
          <w:sz w:val="24"/>
        </w:rPr>
        <w:t>Leu</w:t>
      </w:r>
      <w:r w:rsidR="00080DE4" w:rsidRPr="00CD3556">
        <w:rPr>
          <w:b/>
          <w:sz w:val="24"/>
        </w:rPr>
        <w:tab/>
      </w:r>
      <w:r w:rsidRPr="00CD3556">
        <w:rPr>
          <w:b/>
          <w:sz w:val="24"/>
        </w:rPr>
        <w:tab/>
      </w:r>
      <w:r w:rsidR="00080DE4" w:rsidRPr="00CD3556">
        <w:rPr>
          <w:b/>
          <w:sz w:val="24"/>
        </w:rPr>
        <w:t>Berufsbildner</w:t>
      </w:r>
    </w:p>
    <w:p w14:paraId="5F742AAB" w14:textId="6907CDE4" w:rsidR="0051788E" w:rsidRPr="00CD3556" w:rsidRDefault="0051788E" w:rsidP="0051788E">
      <w:pPr>
        <w:pStyle w:val="Main"/>
        <w:pBdr>
          <w:left w:val="single" w:sz="24" w:space="4" w:color="7F7F7F" w:themeColor="text1" w:themeTint="80"/>
        </w:pBdr>
        <w:tabs>
          <w:tab w:val="left" w:pos="284"/>
          <w:tab w:val="left" w:pos="2410"/>
        </w:tabs>
        <w:spacing w:line="276" w:lineRule="auto"/>
        <w:ind w:left="284"/>
      </w:pPr>
      <w:r w:rsidRPr="00CD3556">
        <w:t>E-Mail</w:t>
      </w:r>
      <w:r w:rsidRPr="00CD3556">
        <w:tab/>
      </w:r>
      <w:r w:rsidR="00B11944" w:rsidRPr="00CD3556">
        <w:tab/>
      </w:r>
      <w:r w:rsidR="00B11944" w:rsidRPr="00CD3556">
        <w:tab/>
        <w:t>christian.schambron-leu@bildxzug.ch</w:t>
      </w:r>
    </w:p>
    <w:p w14:paraId="0695C6D4" w14:textId="55F9DE9C" w:rsidR="0051788E" w:rsidRPr="00CD6474" w:rsidRDefault="0051788E" w:rsidP="0051788E">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Pr="00CD6474">
        <w:tab/>
      </w:r>
      <w:r w:rsidR="00B11944" w:rsidRPr="00CD6474">
        <w:tab/>
        <w:t>041 544 77 04</w:t>
      </w:r>
    </w:p>
    <w:p w14:paraId="3A63CFAB" w14:textId="7F1BB3EE" w:rsidR="00080DE4" w:rsidRPr="00CD6474" w:rsidRDefault="00080DE4" w:rsidP="00080DE4">
      <w:pPr>
        <w:pStyle w:val="Main"/>
        <w:tabs>
          <w:tab w:val="left" w:pos="2410"/>
        </w:tabs>
        <w:spacing w:line="276" w:lineRule="auto"/>
      </w:pPr>
    </w:p>
    <w:p w14:paraId="50F2EC3E" w14:textId="29FAA8D6" w:rsidR="00211433" w:rsidRPr="00CD6474" w:rsidRDefault="00B11944" w:rsidP="002562F1">
      <w:pPr>
        <w:pStyle w:val="Main"/>
        <w:pBdr>
          <w:left w:val="single" w:sz="24" w:space="4" w:color="7F7F7F" w:themeColor="text1" w:themeTint="80"/>
        </w:pBdr>
        <w:tabs>
          <w:tab w:val="left" w:pos="284"/>
          <w:tab w:val="left" w:pos="2410"/>
        </w:tabs>
        <w:spacing w:before="120" w:line="360" w:lineRule="auto"/>
        <w:ind w:left="284"/>
        <w:rPr>
          <w:b/>
          <w:sz w:val="24"/>
        </w:rPr>
      </w:pPr>
      <w:r w:rsidRPr="00CD6474">
        <w:rPr>
          <w:b/>
          <w:sz w:val="24"/>
        </w:rPr>
        <w:t>Simon André Lötscher</w:t>
      </w:r>
      <w:r w:rsidR="00211433" w:rsidRPr="00CD6474">
        <w:rPr>
          <w:b/>
          <w:sz w:val="24"/>
        </w:rPr>
        <w:tab/>
      </w:r>
      <w:r w:rsidRPr="00CD6474">
        <w:rPr>
          <w:b/>
          <w:sz w:val="24"/>
        </w:rPr>
        <w:tab/>
      </w:r>
      <w:r w:rsidR="00211433" w:rsidRPr="00CD6474">
        <w:rPr>
          <w:b/>
          <w:sz w:val="24"/>
        </w:rPr>
        <w:t>Lernende</w:t>
      </w:r>
      <w:r w:rsidR="00A66328" w:rsidRPr="00CD6474">
        <w:rPr>
          <w:b/>
          <w:sz w:val="24"/>
        </w:rPr>
        <w:t>r</w:t>
      </w:r>
      <w:r w:rsidR="00211433" w:rsidRPr="00CD6474">
        <w:rPr>
          <w:b/>
          <w:sz w:val="24"/>
        </w:rPr>
        <w:t xml:space="preserve"> / Entwickler</w:t>
      </w:r>
    </w:p>
    <w:p w14:paraId="2EDCB192" w14:textId="5AA3CD9B" w:rsidR="00DB3CB2" w:rsidRPr="00CD6474" w:rsidRDefault="00DB3CB2" w:rsidP="00DB3CB2">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00B11944" w:rsidRPr="00CD6474">
        <w:tab/>
      </w:r>
      <w:r w:rsidR="00B11944" w:rsidRPr="00CD6474">
        <w:tab/>
        <w:t>simon.loetscher@softec.ch</w:t>
      </w:r>
    </w:p>
    <w:p w14:paraId="6394F153" w14:textId="3A327DFF" w:rsidR="00DB3CB2" w:rsidRPr="00CD6474" w:rsidRDefault="00DB3CB2" w:rsidP="00DB3CB2">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00B11944" w:rsidRPr="00CD6474">
        <w:tab/>
      </w:r>
      <w:r w:rsidR="00B11944" w:rsidRPr="00CD6474">
        <w:tab/>
        <w:t>041 755 34 06</w:t>
      </w:r>
    </w:p>
    <w:p w14:paraId="6338753A" w14:textId="77777777" w:rsidR="00DA6366" w:rsidRPr="00CD6474" w:rsidRDefault="00DA6366">
      <w:pPr>
        <w:widowControl/>
        <w:spacing w:line="240" w:lineRule="auto"/>
      </w:pPr>
    </w:p>
    <w:p w14:paraId="7C12EDD8" w14:textId="2695FDDB" w:rsidR="00346769" w:rsidRPr="00CD6474" w:rsidRDefault="00346769">
      <w:pPr>
        <w:widowControl/>
        <w:spacing w:line="240" w:lineRule="auto"/>
        <w:rPr>
          <w:rFonts w:ascii="Imago" w:hAnsi="Imago"/>
        </w:rPr>
      </w:pPr>
      <w:r w:rsidRPr="00CD6474">
        <w:br w:type="page"/>
      </w:r>
    </w:p>
    <w:p w14:paraId="7D3B7FC3" w14:textId="0AEFBDB3" w:rsidR="009709AB" w:rsidRPr="00CD6474" w:rsidRDefault="009709AB" w:rsidP="00A77728">
      <w:pPr>
        <w:pStyle w:val="Formatvorlage1"/>
      </w:pPr>
      <w:bookmarkStart w:id="22" w:name="_Toc162957768"/>
      <w:r w:rsidRPr="00CD6474">
        <w:lastRenderedPageBreak/>
        <w:t>Projektmethode</w:t>
      </w:r>
      <w:bookmarkEnd w:id="22"/>
    </w:p>
    <w:p w14:paraId="3BEB0B0F" w14:textId="0EF0FEEE" w:rsidR="0010755B" w:rsidRPr="00CD6474" w:rsidRDefault="009709AB" w:rsidP="00A77728">
      <w:pPr>
        <w:pStyle w:val="Formatvorlage2"/>
      </w:pPr>
      <w:bookmarkStart w:id="23" w:name="_Toc162957769"/>
      <w:r w:rsidRPr="00CD6474">
        <w:t>Vergleich von Projektmethoden</w:t>
      </w:r>
      <w:bookmarkEnd w:id="23"/>
    </w:p>
    <w:p w14:paraId="24E5D9C9" w14:textId="7B80C377" w:rsidR="00BD6481" w:rsidRPr="00CD6474" w:rsidRDefault="002E4A97" w:rsidP="00BD6481">
      <w:pPr>
        <w:pStyle w:val="Main"/>
      </w:pPr>
      <w:r>
        <w:t xml:space="preserve">Ich möchte mich gut informiert für die am besten passende Projektmethode für meine Arbeit entscheiden. Aus diesem Grund liste ich hier drei </w:t>
      </w:r>
      <w:r w:rsidR="00297C03">
        <w:t>Projektmethoden,</w:t>
      </w:r>
      <w:r>
        <w:t xml:space="preserve"> welche ich während der Ausbildung kennengelernt habe auf, vergleiche sie, und wähle daraus die beste Option für meine IPA.</w:t>
      </w:r>
    </w:p>
    <w:p w14:paraId="08524D9A" w14:textId="77777777" w:rsidR="00911F96" w:rsidRPr="00CD6474" w:rsidRDefault="00911F96" w:rsidP="0010755B">
      <w:pPr>
        <w:pStyle w:val="Main"/>
      </w:pPr>
    </w:p>
    <w:p w14:paraId="73F7ABEF" w14:textId="7C1AADB6" w:rsidR="00851FD8" w:rsidRPr="00CD6474" w:rsidRDefault="0005764C" w:rsidP="00A77728">
      <w:pPr>
        <w:pStyle w:val="Formatvorlage3"/>
      </w:pPr>
      <w:bookmarkStart w:id="24" w:name="_Toc162957770"/>
      <w:r w:rsidRPr="00CD6474">
        <w:t>IPERKA</w:t>
      </w:r>
      <w:bookmarkEnd w:id="24"/>
    </w:p>
    <w:p w14:paraId="507AC096" w14:textId="4CC27E95" w:rsidR="008E5A66" w:rsidRPr="00CD6474" w:rsidRDefault="00700509" w:rsidP="00C511F8">
      <w:pPr>
        <w:pStyle w:val="Main"/>
      </w:pPr>
      <w:r w:rsidRPr="00CD6474">
        <w:rPr>
          <w:noProof/>
        </w:rPr>
        <mc:AlternateContent>
          <mc:Choice Requires="wps">
            <w:drawing>
              <wp:anchor distT="45720" distB="45720" distL="114300" distR="114300" simplePos="0" relativeHeight="251662336" behindDoc="1" locked="0" layoutInCell="1" allowOverlap="1" wp14:anchorId="375F3767" wp14:editId="24976374">
                <wp:simplePos x="0" y="0"/>
                <wp:positionH relativeFrom="column">
                  <wp:posOffset>3110853</wp:posOffset>
                </wp:positionH>
                <wp:positionV relativeFrom="paragraph">
                  <wp:posOffset>9501</wp:posOffset>
                </wp:positionV>
                <wp:extent cx="3131820" cy="1725283"/>
                <wp:effectExtent l="0" t="0" r="0" b="889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1725283"/>
                        </a:xfrm>
                        <a:prstGeom prst="rect">
                          <a:avLst/>
                        </a:prstGeom>
                        <a:solidFill>
                          <a:srgbClr val="FFFFFF"/>
                        </a:solidFill>
                        <a:ln w="9525">
                          <a:noFill/>
                          <a:miter lim="800000"/>
                          <a:headEnd/>
                          <a:tailEnd/>
                        </a:ln>
                      </wps:spPr>
                      <wps:txbx>
                        <w:txbxContent>
                          <w:p w14:paraId="4CAD40F6" w14:textId="4125A652" w:rsidR="00700509" w:rsidRPr="00CD6474" w:rsidRDefault="00700509" w:rsidP="00700509">
                            <w:pPr>
                              <w:pStyle w:val="Main"/>
                            </w:pPr>
                            <w:r w:rsidRPr="00CD6474">
                              <w:t>IPERKA ist eine Methode mit sechs Phasen. Die einzelnen Phasen werden eine nach der anderen abgearbeitet und sollen möglichst voneinander getrennt werden.</w:t>
                            </w:r>
                          </w:p>
                          <w:p w14:paraId="7ADAFC0E" w14:textId="3A40AA3D" w:rsidR="00700509" w:rsidRPr="00CD6474" w:rsidRDefault="00700509" w:rsidP="00700509">
                            <w:pPr>
                              <w:pStyle w:val="Main"/>
                            </w:pPr>
                            <w:r w:rsidRPr="00CD6474">
                              <w:t>Bei IPERKA liegt der Schwerpunkt ganz klar auf der Planung. Bevor die Arbeit überhaupt beginnt, sollen so viele Informationen wie möglich gesammelt werden. Es fördert Reflexion der Prozesse</w:t>
                            </w:r>
                            <w:r w:rsidR="00896A84" w:rsidRPr="00CD6474">
                              <w:t xml:space="preserve">, ist jedoch immer noch sehr </w:t>
                            </w:r>
                            <w:r w:rsidR="002E4A97">
                              <w:t>praxisorientiert</w:t>
                            </w:r>
                            <w:r w:rsidR="00896A84" w:rsidRPr="00CD6474">
                              <w:t>.</w:t>
                            </w:r>
                            <w:r w:rsidR="001804FB" w:rsidRPr="00CD6474">
                              <w:t xml:space="preserve"> </w:t>
                            </w:r>
                            <w:r w:rsidR="001804FB" w:rsidRPr="00CD6474">
                              <w:rPr>
                                <w:sz w:val="18"/>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F3767" id="Textfeld 2" o:spid="_x0000_s1027" type="#_x0000_t202" style="position:absolute;left:0;text-align:left;margin-left:244.95pt;margin-top:.75pt;width:246.6pt;height:135.8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" stroked="f">
                <v:textbox>
                  <w:txbxContent>
                    <w:p w14:paraId="4CAD40F6" w14:textId="4125A652" w:rsidR="00700509" w:rsidRPr="00CD6474" w:rsidRDefault="00700509" w:rsidP="00700509">
                      <w:pPr>
                        <w:pStyle w:val="Main"/>
                      </w:pPr>
                      <w:r w:rsidRPr="00CD6474">
                        <w:t>IPERKA ist eine Methode mit sechs Phasen. Die einzelnen Phasen werden eine nach der anderen abgearbeitet und sollen möglichst voneinander getrennt werden.</w:t>
                      </w:r>
                    </w:p>
                    <w:p w14:paraId="7ADAFC0E" w14:textId="3A40AA3D" w:rsidR="00700509" w:rsidRPr="00CD6474" w:rsidRDefault="00700509" w:rsidP="00700509">
                      <w:pPr>
                        <w:pStyle w:val="Main"/>
                      </w:pPr>
                      <w:r w:rsidRPr="00CD6474">
                        <w:t>Bei IPERKA liegt der Schwerpunkt ganz klar auf der Planung. Bevor die Arbeit überhaupt beginnt, sollen so viele Informationen wie möglich gesammelt werden. Es fördert Reflexion der Prozesse</w:t>
                      </w:r>
                      <w:r w:rsidR="00896A84" w:rsidRPr="00CD6474">
                        <w:t xml:space="preserve">, ist jedoch immer noch sehr </w:t>
                      </w:r>
                      <w:r w:rsidR="002E4A97">
                        <w:t>praxisorientiert</w:t>
                      </w:r>
                      <w:r w:rsidR="00896A84" w:rsidRPr="00CD6474">
                        <w:t>.</w:t>
                      </w:r>
                      <w:r w:rsidR="001804FB" w:rsidRPr="00CD6474">
                        <w:t xml:space="preserve"> </w:t>
                      </w:r>
                      <w:r w:rsidR="001804FB" w:rsidRPr="00CD6474">
                        <w:rPr>
                          <w:sz w:val="18"/>
                          <w:szCs w:val="16"/>
                        </w:rPr>
                        <w:t>[1]</w:t>
                      </w:r>
                    </w:p>
                  </w:txbxContent>
                </v:textbox>
              </v:shape>
            </w:pict>
          </mc:Fallback>
        </mc:AlternateContent>
      </w:r>
      <w:r w:rsidRPr="00CD6474">
        <w:rPr>
          <w:noProof/>
        </w:rPr>
        <w:drawing>
          <wp:inline distT="0" distB="0" distL="0" distR="0" wp14:anchorId="2D47FF3D" wp14:editId="5A94AC01">
            <wp:extent cx="2951795" cy="2430780"/>
            <wp:effectExtent l="0" t="0" r="1270" b="7620"/>
            <wp:docPr id="76924734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8737" cy="2436496"/>
                    </a:xfrm>
                    <a:prstGeom prst="rect">
                      <a:avLst/>
                    </a:prstGeom>
                    <a:noFill/>
                    <a:ln>
                      <a:noFill/>
                    </a:ln>
                  </pic:spPr>
                </pic:pic>
              </a:graphicData>
            </a:graphic>
          </wp:inline>
        </w:drawing>
      </w:r>
    </w:p>
    <w:p w14:paraId="188F9B98" w14:textId="623698AC" w:rsidR="00EA24AC" w:rsidRPr="00CD6474" w:rsidRDefault="00EA24AC" w:rsidP="00EA24AC">
      <w:pPr>
        <w:pStyle w:val="Beschriftung"/>
      </w:pPr>
      <w:r w:rsidRPr="00CD6474">
        <w:t>Abbildung 2.3.1.1</w:t>
      </w:r>
      <w:r w:rsidRPr="00CD6474">
        <w:tab/>
        <w:t>IPERKA</w:t>
      </w:r>
    </w:p>
    <w:p w14:paraId="623CF83C" w14:textId="53BC7021" w:rsidR="00F96016" w:rsidRPr="00CD6474" w:rsidRDefault="0005764C" w:rsidP="00F96016">
      <w:pPr>
        <w:pStyle w:val="Formatvorlage3"/>
      </w:pPr>
      <w:bookmarkStart w:id="25" w:name="_Toc162957771"/>
      <w:r w:rsidRPr="00CD6474">
        <w:t>Wasserfall</w:t>
      </w:r>
      <w:bookmarkEnd w:id="25"/>
    </w:p>
    <w:p w14:paraId="580BF627" w14:textId="7F2694B3" w:rsidR="00F96016" w:rsidRPr="00CD6474" w:rsidRDefault="002E4A97" w:rsidP="00700509">
      <w:pPr>
        <w:pStyle w:val="Main"/>
      </w:pPr>
      <w:r w:rsidRPr="00CD6474">
        <w:rPr>
          <w:noProof/>
        </w:rPr>
        <mc:AlternateContent>
          <mc:Choice Requires="wps">
            <w:drawing>
              <wp:anchor distT="45720" distB="45720" distL="114300" distR="114300" simplePos="0" relativeHeight="251664384" behindDoc="1" locked="0" layoutInCell="1" allowOverlap="1" wp14:anchorId="6FA0DB9C" wp14:editId="0126D7F0">
                <wp:simplePos x="0" y="0"/>
                <wp:positionH relativeFrom="column">
                  <wp:posOffset>3102131</wp:posOffset>
                </wp:positionH>
                <wp:positionV relativeFrom="paragraph">
                  <wp:posOffset>12065</wp:posOffset>
                </wp:positionV>
                <wp:extent cx="3131820" cy="1561381"/>
                <wp:effectExtent l="0" t="0" r="0" b="1270"/>
                <wp:wrapNone/>
                <wp:docPr id="6672791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1561381"/>
                        </a:xfrm>
                        <a:prstGeom prst="rect">
                          <a:avLst/>
                        </a:prstGeom>
                        <a:solidFill>
                          <a:srgbClr val="FFFFFF"/>
                        </a:solidFill>
                        <a:ln w="9525">
                          <a:noFill/>
                          <a:miter lim="800000"/>
                          <a:headEnd/>
                          <a:tailEnd/>
                        </a:ln>
                      </wps:spPr>
                      <wps:txbx>
                        <w:txbxContent>
                          <w:p w14:paraId="6C9F306F" w14:textId="1A423F70" w:rsidR="00896A84" w:rsidRPr="00CD6474" w:rsidRDefault="00896A84" w:rsidP="00896A84">
                            <w:pPr>
                              <w:pStyle w:val="Main"/>
                              <w:rPr>
                                <w:sz w:val="18"/>
                                <w:szCs w:val="16"/>
                              </w:rPr>
                            </w:pPr>
                            <w:r w:rsidRPr="00CD6474">
                              <w:t xml:space="preserve">Die Wasserfallmethode ist linear, alle Phasen haben definierte Start- und Endpunkte mit klar definierten Ergebnissen. Aktivitäten müssen in der vorgegebenen Reihenfolge durchgeführt werden, hierbei sind die Vorgänge </w:t>
                            </w:r>
                            <w:r w:rsidR="00EC22E3" w:rsidRPr="00CD6474">
                              <w:t>sequenziell</w:t>
                            </w:r>
                            <w:r w:rsidRPr="00CD6474">
                              <w:t>, das heisst eine Aktivität muss beendet sein, bevor eine weitere beginnt. Am Ende jeder Phase soll dokumentiert werden.</w:t>
                            </w:r>
                            <w:r w:rsidR="001804FB" w:rsidRPr="00CD6474">
                              <w:rPr>
                                <w:sz w:val="18"/>
                                <w:szCs w:val="16"/>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0DB9C" id="_x0000_s1028" type="#_x0000_t202" style="position:absolute;left:0;text-align:left;margin-left:244.25pt;margin-top:.95pt;width:246.6pt;height:122.9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" stroked="f">
                <v:textbox>
                  <w:txbxContent>
                    <w:p w14:paraId="6C9F306F" w14:textId="1A423F70" w:rsidR="00896A84" w:rsidRPr="00CD6474" w:rsidRDefault="00896A84" w:rsidP="00896A84">
                      <w:pPr>
                        <w:pStyle w:val="Main"/>
                        <w:rPr>
                          <w:sz w:val="18"/>
                          <w:szCs w:val="16"/>
                        </w:rPr>
                      </w:pPr>
                      <w:r w:rsidRPr="00CD6474">
                        <w:t xml:space="preserve">Die Wasserfallmethode ist linear, alle Phasen haben definierte Start- und Endpunkte mit klar definierten Ergebnissen. Aktivitäten müssen in der vorgegebenen Reihenfolge durchgeführt werden, hierbei sind die Vorgänge </w:t>
                      </w:r>
                      <w:r w:rsidR="00EC22E3" w:rsidRPr="00CD6474">
                        <w:t>sequenziell</w:t>
                      </w:r>
                      <w:r w:rsidRPr="00CD6474">
                        <w:t>, das heisst eine Aktivität muss beendet sein, bevor eine weitere beginnt. Am Ende jeder Phase soll dokumentiert werden.</w:t>
                      </w:r>
                      <w:r w:rsidR="001804FB" w:rsidRPr="00CD6474">
                        <w:rPr>
                          <w:sz w:val="18"/>
                          <w:szCs w:val="16"/>
                        </w:rPr>
                        <w:t xml:space="preserve"> [2]</w:t>
                      </w:r>
                    </w:p>
                  </w:txbxContent>
                </v:textbox>
              </v:shape>
            </w:pict>
          </mc:Fallback>
        </mc:AlternateContent>
      </w:r>
      <w:r w:rsidR="00700509" w:rsidRPr="00CD6474">
        <w:rPr>
          <w:noProof/>
        </w:rPr>
        <w:drawing>
          <wp:inline distT="0" distB="0" distL="0" distR="0" wp14:anchorId="4640C79F" wp14:editId="0B344B52">
            <wp:extent cx="3142899" cy="1318260"/>
            <wp:effectExtent l="0" t="0" r="635" b="0"/>
            <wp:docPr id="2114612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3516" cy="1331102"/>
                    </a:xfrm>
                    <a:prstGeom prst="rect">
                      <a:avLst/>
                    </a:prstGeom>
                    <a:noFill/>
                    <a:ln>
                      <a:noFill/>
                    </a:ln>
                  </pic:spPr>
                </pic:pic>
              </a:graphicData>
            </a:graphic>
          </wp:inline>
        </w:drawing>
      </w:r>
    </w:p>
    <w:p w14:paraId="06F0FA16" w14:textId="56E9E652" w:rsidR="00EA24AC" w:rsidRPr="00CD6474" w:rsidRDefault="00EA24AC" w:rsidP="00EA24AC">
      <w:pPr>
        <w:pStyle w:val="Beschriftung"/>
      </w:pPr>
      <w:r w:rsidRPr="00CD6474">
        <w:t>Abbildung 2.3.1.2</w:t>
      </w:r>
      <w:r w:rsidRPr="00CD6474">
        <w:tab/>
        <w:t>Wasserfall</w:t>
      </w:r>
    </w:p>
    <w:p w14:paraId="3695AC05" w14:textId="77777777" w:rsidR="00EA24AC" w:rsidRPr="00CD6474" w:rsidRDefault="00EA24AC">
      <w:pPr>
        <w:widowControl/>
        <w:spacing w:line="240" w:lineRule="auto"/>
        <w:rPr>
          <w:i/>
          <w:sz w:val="28"/>
        </w:rPr>
      </w:pPr>
      <w:r w:rsidRPr="00CD6474">
        <w:br w:type="page"/>
      </w:r>
    </w:p>
    <w:p w14:paraId="4C50797D" w14:textId="6635BCB7" w:rsidR="00602F6C" w:rsidRPr="00CD6474" w:rsidRDefault="00F96016" w:rsidP="00F96016">
      <w:pPr>
        <w:pStyle w:val="Formatvorlage3"/>
      </w:pPr>
      <w:bookmarkStart w:id="26" w:name="_Toc162957772"/>
      <w:r w:rsidRPr="00CD6474">
        <w:lastRenderedPageBreak/>
        <w:t>Kanban</w:t>
      </w:r>
      <w:bookmarkEnd w:id="26"/>
    </w:p>
    <w:p w14:paraId="489FB4CD" w14:textId="59584ECA" w:rsidR="00896A84" w:rsidRPr="00CD6474" w:rsidRDefault="002E4A97" w:rsidP="00896A84">
      <w:pPr>
        <w:pStyle w:val="Main"/>
        <w:rPr>
          <w:sz w:val="18"/>
          <w:szCs w:val="16"/>
        </w:rPr>
      </w:pPr>
      <w:r w:rsidRPr="00BB6D7B">
        <w:t>Ursprünglich kommt die Kanban Methode aus der Lean-</w:t>
      </w:r>
      <w:r w:rsidR="00BB6D7B" w:rsidRPr="00BB6D7B">
        <w:t>Produktion</w:t>
      </w:r>
      <w:r w:rsidRPr="00BB6D7B">
        <w:t xml:space="preserve">, sie wurde von Taiichi Ōno bei Toyota entwickelt um </w:t>
      </w:r>
      <w:r w:rsidR="00BB6D7B" w:rsidRPr="00BB6D7B">
        <w:t xml:space="preserve">die Produktivität der Firma verglichen zu Konkurrenten zu steigern. Um Kosten zu minimieren, wurde eine flexible, agile Arbeitsmethodik gesucht. Als sich das Konzept durchsetzte, wurde Kanban von zahlreichen Unternehmen übernommen und auf die </w:t>
      </w:r>
      <w:r w:rsidR="00896A84" w:rsidRPr="00BB6D7B">
        <w:t>Softwareentwicklung und andere Bereiche übertragen. Das Hauptziel von Kanban ist es, den Workflow zu visualisieren, Durchlaufzeiten zu verkürzen, und die Effizienz zu verbessern. Normalerweise wird versucht den Workflow mit einem sogenannten Kanban Board</w:t>
      </w:r>
      <w:r w:rsidR="00896A84" w:rsidRPr="00CD6474">
        <w:t xml:space="preserve"> zu visualisieren.</w:t>
      </w:r>
      <w:r w:rsidR="001804FB" w:rsidRPr="00CD6474">
        <w:t xml:space="preserve"> </w:t>
      </w:r>
      <w:r w:rsidR="001804FB" w:rsidRPr="00CD6474">
        <w:rPr>
          <w:sz w:val="18"/>
          <w:szCs w:val="16"/>
        </w:rPr>
        <w:t>[3]</w:t>
      </w:r>
    </w:p>
    <w:p w14:paraId="1DA2B9F1" w14:textId="797598E3" w:rsidR="00094538" w:rsidRPr="00CD6474" w:rsidRDefault="00700509" w:rsidP="00896A84">
      <w:pPr>
        <w:pStyle w:val="Main"/>
      </w:pPr>
      <w:r w:rsidRPr="00CD6474">
        <w:rPr>
          <w:noProof/>
        </w:rPr>
        <w:drawing>
          <wp:inline distT="0" distB="0" distL="0" distR="0" wp14:anchorId="0F7DEEE1" wp14:editId="2F7734E0">
            <wp:extent cx="5650230" cy="1903348"/>
            <wp:effectExtent l="0" t="0" r="7620" b="1905"/>
            <wp:docPr id="4409066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316" cy="1925273"/>
                    </a:xfrm>
                    <a:prstGeom prst="rect">
                      <a:avLst/>
                    </a:prstGeom>
                    <a:noFill/>
                    <a:ln>
                      <a:noFill/>
                    </a:ln>
                  </pic:spPr>
                </pic:pic>
              </a:graphicData>
            </a:graphic>
          </wp:inline>
        </w:drawing>
      </w:r>
    </w:p>
    <w:p w14:paraId="23D0D9C2" w14:textId="58F6307E" w:rsidR="00EA24AC" w:rsidRPr="00CD6474" w:rsidRDefault="00EA24AC" w:rsidP="00EA24AC">
      <w:pPr>
        <w:pStyle w:val="Beschriftung"/>
      </w:pPr>
      <w:r w:rsidRPr="00CD6474">
        <w:t>Abbildung 2.3.1.3</w:t>
      </w:r>
      <w:r w:rsidRPr="00CD6474">
        <w:tab/>
        <w:t>Kanban</w:t>
      </w:r>
      <w:r w:rsidR="004811B1">
        <w:t xml:space="preserve"> B</w:t>
      </w:r>
      <w:r w:rsidRPr="00CD6474">
        <w:t>oard</w:t>
      </w:r>
    </w:p>
    <w:p w14:paraId="06C4050E" w14:textId="26F5191B" w:rsidR="00FF345D" w:rsidRPr="00CD6474" w:rsidRDefault="00FF345D" w:rsidP="00A77728">
      <w:pPr>
        <w:pStyle w:val="Formatvorlage2"/>
      </w:pPr>
      <w:bookmarkStart w:id="27" w:name="_Toc162957773"/>
      <w:r w:rsidRPr="00CD6474">
        <w:t>Auswahl der Projektmethode</w:t>
      </w:r>
      <w:bookmarkEnd w:id="27"/>
    </w:p>
    <w:p w14:paraId="0C8C5AFF" w14:textId="33548EA1" w:rsidR="006432F7" w:rsidRDefault="00BB6D7B" w:rsidP="006432F7">
      <w:pPr>
        <w:pStyle w:val="Main"/>
      </w:pPr>
      <w:r>
        <w:t>IPERKA ist die mir am bekanntesten Projektmethode,</w:t>
      </w:r>
      <w:r w:rsidR="006432F7">
        <w:t xml:space="preserve"> da wir ihr in der Lehre immer wieder in der Theorie begegneten, sie aber auch praktisch bei eigenen Projekten verwendeten. </w:t>
      </w:r>
      <w:r>
        <w:t xml:space="preserve">Vorteile von IPERKA </w:t>
      </w:r>
      <w:r w:rsidR="006432F7">
        <w:t>sind,</w:t>
      </w:r>
      <w:r>
        <w:t xml:space="preserve"> dass sie eine sehr agile Projektmethode ist</w:t>
      </w:r>
      <w:r w:rsidR="006432F7">
        <w:t xml:space="preserve"> und</w:t>
      </w:r>
      <w:r>
        <w:t xml:space="preserve"> man</w:t>
      </w:r>
      <w:r w:rsidR="006432F7">
        <w:t xml:space="preserve"> bei der Arbeit mit dieser Projektmethode iterativ vorgeht und </w:t>
      </w:r>
      <w:r>
        <w:t>in einzelnen Sprints</w:t>
      </w:r>
      <w:r w:rsidR="006432F7">
        <w:t xml:space="preserve"> entwickelt,</w:t>
      </w:r>
      <w:r>
        <w:t xml:space="preserve"> welche von Anfang bis Ende klar geplant sind</w:t>
      </w:r>
      <w:r w:rsidR="006432F7">
        <w:t>. Da IPERKA jedoch so viel Gewicht auf die Planung legt, kann die</w:t>
      </w:r>
      <w:r w:rsidR="00644933">
        <w:t xml:space="preserve"> Planung</w:t>
      </w:r>
      <w:r w:rsidR="006432F7">
        <w:t xml:space="preserve"> bei lediglich vier Tagen Entwicklungsaufwand überproportional viel Aufwand beanspruchen. Weiterhin kann kein Kundenfeedback abgeholt werden, da die Arbeit ohne direkten Kundenkontakt abläuft.</w:t>
      </w:r>
    </w:p>
    <w:p w14:paraId="16CB4FFB" w14:textId="77777777" w:rsidR="00845904" w:rsidRDefault="00845904" w:rsidP="006432F7">
      <w:pPr>
        <w:pStyle w:val="Main"/>
      </w:pPr>
    </w:p>
    <w:p w14:paraId="6EAD064F" w14:textId="293D6621" w:rsidR="006432F7" w:rsidRDefault="006432F7" w:rsidP="006432F7">
      <w:pPr>
        <w:pStyle w:val="Main"/>
      </w:pPr>
      <w:r>
        <w:t xml:space="preserve">Wasserfall ist </w:t>
      </w:r>
      <w:r w:rsidR="00644933">
        <w:t xml:space="preserve">eine </w:t>
      </w:r>
      <w:r>
        <w:t>weniger flexible, sequenzielle Projektmethode.</w:t>
      </w:r>
      <w:r w:rsidR="00644933">
        <w:t xml:space="preserve"> S</w:t>
      </w:r>
      <w:r>
        <w:t>ie</w:t>
      </w:r>
      <w:r w:rsidR="00644933">
        <w:t xml:space="preserve"> weist</w:t>
      </w:r>
      <w:r>
        <w:t xml:space="preserve"> insbesondere bei kleineren Projekten </w:t>
      </w:r>
      <w:r w:rsidR="00644933">
        <w:t>einen sehr geringen Verwaltungsaufwand auf und verfügt über klare Meilensteine, dank ihrer linearen Natur ist die Wasserfall</w:t>
      </w:r>
      <w:r w:rsidR="00297C03">
        <w:t>m</w:t>
      </w:r>
      <w:r w:rsidR="00644933">
        <w:t>ethode ausserdem einfach zu verstehen und zu implementieren. Da die Wasserfall</w:t>
      </w:r>
      <w:r w:rsidR="00297C03">
        <w:t>m</w:t>
      </w:r>
      <w:r w:rsidR="00644933">
        <w:t xml:space="preserve">ethode jedoch eine mangelnde Flexibilität aufweist, besteht das Risiko, dass ein </w:t>
      </w:r>
      <w:r w:rsidR="00845904">
        <w:t>Fehler,</w:t>
      </w:r>
      <w:r w:rsidR="00644933">
        <w:t xml:space="preserve"> welcher in der späteren Entwicklung entdeckt wird und gefixt werden muss, die von der Projektmethode linear vorgesehene Arbeit unterbricht, und so die Prinzipien der Projektmethode verletzt.</w:t>
      </w:r>
    </w:p>
    <w:p w14:paraId="67495925" w14:textId="77777777" w:rsidR="00845904" w:rsidRDefault="00845904" w:rsidP="006432F7">
      <w:pPr>
        <w:pStyle w:val="Main"/>
      </w:pPr>
    </w:p>
    <w:p w14:paraId="1392F900" w14:textId="3383D5EF" w:rsidR="00644933" w:rsidRDefault="00644933" w:rsidP="00845904">
      <w:pPr>
        <w:pStyle w:val="Main"/>
      </w:pPr>
      <w:r>
        <w:t xml:space="preserve">Kanban bietet von allen vorgestellten Methoden mit Abstand am meisten Flexibilität, während der Entwicklung können Probleme und Fehler agil in den Ablauf der Methode aufgenommen und bereinigt </w:t>
      </w:r>
      <w:r w:rsidR="00845904">
        <w:t>werden,</w:t>
      </w:r>
      <w:r>
        <w:t xml:space="preserve"> ohne den ganzen Projektfluss zu unterbrechen. Weiterhin liefert Kanban immer wieder funktionierende Resultate, sollte es zu Zeitproblemen kommen können einzelnen Features eine höhere Priorität zugesprochen werden</w:t>
      </w:r>
      <w:r w:rsidR="00845904">
        <w:t xml:space="preserve"> und trotz Zeitdruck kann ein funktionierendes Zwischenresultat geliefert werden. Das grösste potenzielle Problem bei Kanban ist die mangelnde Struktur insbesondere während der Planung, da jedoch innerhalb des Rahmens der IPA am ersten Tag schon ein Zeitplan abgegeben werden muss, und mit dem Zeitplan alle User Stories schon erstellt werden konnten, lässt sich diese Schwäche einfach umgehen. </w:t>
      </w:r>
    </w:p>
    <w:p w14:paraId="4BF36A0E" w14:textId="6DA615CF" w:rsidR="00BB6D7B" w:rsidRDefault="00BB6D7B" w:rsidP="00845904">
      <w:pPr>
        <w:pStyle w:val="Main"/>
      </w:pPr>
    </w:p>
    <w:p w14:paraId="16F6DA52" w14:textId="454C0878" w:rsidR="00EA24AC" w:rsidRPr="00845904" w:rsidRDefault="00845904" w:rsidP="00845904">
      <w:pPr>
        <w:pStyle w:val="Main"/>
      </w:pPr>
      <w:r>
        <w:t xml:space="preserve">Nach sorgfältigem Vergleichen der Projektmethoden und viel Überlegung, habe ich mich entschieden, die Kanban Methode für die IPA zu verwenden. Obwohl IPERKA und das Wasserfallmodell ebenfalls ihre Vorteile für dieses Projekt haben, halte ich Kanban </w:t>
      </w:r>
      <w:r w:rsidR="00297C03">
        <w:t>aufgrund</w:t>
      </w:r>
      <w:r>
        <w:t xml:space="preserve"> seiner Flexibilität und Anpassungsfähigkeit für die am </w:t>
      </w:r>
      <w:r>
        <w:lastRenderedPageBreak/>
        <w:t>besten geeignete Methode. Insgesamt bin ich davon überzeugt, dass Kanban die richtige Wahl für meine IPA ist, und ich freue mich darauf, mit dieser Methode erfolgreich voranzukommen.</w:t>
      </w:r>
    </w:p>
    <w:p w14:paraId="47D347B4" w14:textId="0CCC5C1F" w:rsidR="00FF345D" w:rsidRPr="00CD6474" w:rsidRDefault="00FF345D" w:rsidP="00A77728">
      <w:pPr>
        <w:pStyle w:val="Formatvorlage2"/>
      </w:pPr>
      <w:bookmarkStart w:id="28" w:name="_Toc162957774"/>
      <w:r w:rsidRPr="00CD6474">
        <w:t>Anwendung der ausgewählten Projektmethode</w:t>
      </w:r>
      <w:bookmarkEnd w:id="28"/>
    </w:p>
    <w:p w14:paraId="15EB99BB" w14:textId="55C228F0" w:rsidR="0018497A" w:rsidRPr="00CD6474" w:rsidRDefault="0018497A" w:rsidP="0018497A">
      <w:pPr>
        <w:pStyle w:val="Main"/>
      </w:pPr>
      <w:r w:rsidRPr="00CD6474">
        <w:t xml:space="preserve">Im Rahmen des Projektes werden User Stories </w:t>
      </w:r>
      <w:r w:rsidR="004811B1" w:rsidRPr="00CD6474">
        <w:t>erstellt,</w:t>
      </w:r>
      <w:r w:rsidRPr="00CD6474">
        <w:t xml:space="preserve"> welche die verschiedenen Aufgaben abdecken. Diese User Stories werden in einem Kanban Board auf Trello festgehalten. Ich entschied mich bewusst für Trello, da es mir wichtig war eine klare Trennung zwischen meinem Projekt und den Tasks meines Projektes zu haben, welche mir potenziell gefehlt hätte, wenn ich Jira verwendet hätte.</w:t>
      </w:r>
    </w:p>
    <w:p w14:paraId="7A4C4200" w14:textId="77777777" w:rsidR="0018497A" w:rsidRPr="00CD6474" w:rsidRDefault="0018497A" w:rsidP="0018497A">
      <w:pPr>
        <w:pStyle w:val="Main"/>
      </w:pPr>
    </w:p>
    <w:p w14:paraId="01C96818" w14:textId="1A9410D9" w:rsidR="00B2232F" w:rsidRPr="00CD6474" w:rsidRDefault="0018497A" w:rsidP="0018497A">
      <w:pPr>
        <w:pStyle w:val="Main"/>
      </w:pPr>
      <w:r w:rsidRPr="00CD6474">
        <w:t xml:space="preserve">Das Kanban Board verfügt über die Listen «Ready» für </w:t>
      </w:r>
      <w:r w:rsidR="00EC22E3" w:rsidRPr="00CD6474">
        <w:t>Tasks,</w:t>
      </w:r>
      <w:r w:rsidRPr="00CD6474">
        <w:t xml:space="preserve"> welche noch nicht in Bearbeitung sind, «In Progress» für Tasks welche aktuell in Bearbeitung sind, «Dokumentation» für </w:t>
      </w:r>
      <w:r w:rsidR="004811B1" w:rsidRPr="00CD6474">
        <w:t>Tasks,</w:t>
      </w:r>
      <w:r w:rsidRPr="00CD6474">
        <w:t xml:space="preserve"> welche grundsätzlich fertig bearbeitet sind, jedoch noch dokumentiert werden müssen, «Acceptance Testing» für </w:t>
      </w:r>
      <w:r w:rsidR="004811B1" w:rsidRPr="00CD6474">
        <w:t>Tasks,</w:t>
      </w:r>
      <w:r w:rsidRPr="00CD6474">
        <w:t xml:space="preserve"> welche noch getestet werden müssen (vor allem bei Programmieraufgaben anwendbar), und «Done» für erledigte Tasks. </w:t>
      </w:r>
    </w:p>
    <w:p w14:paraId="097AF324" w14:textId="77777777" w:rsidR="00B2232F" w:rsidRPr="00CD6474" w:rsidRDefault="00B2232F" w:rsidP="0018497A">
      <w:pPr>
        <w:pStyle w:val="Main"/>
      </w:pPr>
    </w:p>
    <w:p w14:paraId="53BE2C34" w14:textId="6AE0C8C2" w:rsidR="0018497A" w:rsidRPr="00CD6474" w:rsidRDefault="0018497A" w:rsidP="0018497A">
      <w:pPr>
        <w:pStyle w:val="Main"/>
      </w:pPr>
      <w:r w:rsidRPr="00CD6474">
        <w:t xml:space="preserve">Um die Organisation einfacher zu gestalten sind Tasks des Weiteren den User </w:t>
      </w:r>
      <w:r w:rsidR="00B2232F" w:rsidRPr="00CD6474">
        <w:t>Stories,</w:t>
      </w:r>
      <w:r w:rsidRPr="00CD6474">
        <w:t xml:space="preserve"> welchen sie </w:t>
      </w:r>
      <w:r w:rsidR="004811B1" w:rsidRPr="00CD6474">
        <w:t>angehören,</w:t>
      </w:r>
      <w:r w:rsidRPr="00CD6474">
        <w:t xml:space="preserve"> entsprechend farbkodiert</w:t>
      </w:r>
      <w:r w:rsidR="00B2232F" w:rsidRPr="00CD6474">
        <w:t xml:space="preserve"> und verfügen über eine Checkliste namens «Akzeptanzkriterien» mit welcher überprüft werden kann, </w:t>
      </w:r>
      <w:r w:rsidR="00EC22E3" w:rsidRPr="00CD6474">
        <w:t>ob die</w:t>
      </w:r>
      <w:r w:rsidR="00B2232F" w:rsidRPr="00CD6474">
        <w:t xml:space="preserve"> Tasks bereit sind von «In Progress» auf «Acceptance Testing» überzugehen.</w:t>
      </w:r>
    </w:p>
    <w:p w14:paraId="0915138B" w14:textId="77777777" w:rsidR="0018497A" w:rsidRPr="00CD6474" w:rsidRDefault="0018497A" w:rsidP="0018497A">
      <w:pPr>
        <w:pStyle w:val="Main"/>
      </w:pPr>
    </w:p>
    <w:p w14:paraId="4C5F63C7" w14:textId="485C232F" w:rsidR="004811B1" w:rsidRPr="00CD6474" w:rsidRDefault="004811B1" w:rsidP="004811B1">
      <w:pPr>
        <w:pStyle w:val="Main"/>
      </w:pPr>
      <w:r>
        <w:t>In Kanban gibt es das sogenannte «WIP-Limit» (Work in Progress Limit). Ziel des WIP-Limits ist es sicherzustellen, dass ein Team nicht zu viele Tasks auf einmal bearbeitet. Es wird begrenzt wie viele Tasks in verschiedenen Spalten vorhanden sein dürfen. Für meine IPA setze ich das WIP-Limit auf «In Progress» auf maximal drei Tasks. Am Ende jedes Tages möchte ich sicherstellen, dass nur noch zwei Tasks auf «In Progress» stehen, wobei der Task «Arbeitsjournal führen» während der ganzen Arbeit in der «In Progress» Spalte stehen wird. Als Teil des Arbeitsjournals soll am Ende jedes Tages ein Screenshot des aktuellen Standes des Kanban Boards angefügt werden.</w:t>
      </w:r>
    </w:p>
    <w:p w14:paraId="454FCF58" w14:textId="6F75401B" w:rsidR="002F2C71" w:rsidRPr="00CD6474" w:rsidRDefault="002F2C71" w:rsidP="001F6E55">
      <w:pPr>
        <w:pStyle w:val="Main"/>
      </w:pPr>
    </w:p>
    <w:p w14:paraId="63CD0BE9" w14:textId="7F919101" w:rsidR="00662A7D" w:rsidRPr="00CD6474" w:rsidRDefault="00662A7D" w:rsidP="00A77728">
      <w:pPr>
        <w:pStyle w:val="Formatvorlage1"/>
      </w:pPr>
      <w:bookmarkStart w:id="29" w:name="_Toc162957775"/>
      <w:r w:rsidRPr="00CD6474">
        <w:t>Verwendete Technologien</w:t>
      </w:r>
      <w:r w:rsidR="00543EA8" w:rsidRPr="00CD6474">
        <w:t xml:space="preserve"> und Tools</w:t>
      </w:r>
      <w:bookmarkEnd w:id="29"/>
    </w:p>
    <w:p w14:paraId="4C4EE3A1" w14:textId="166E1C09" w:rsidR="00FF345D" w:rsidRPr="00CD6474" w:rsidRDefault="00717F0C" w:rsidP="00A77728">
      <w:pPr>
        <w:pStyle w:val="Formatvorlage2"/>
      </w:pPr>
      <w:bookmarkStart w:id="30" w:name="_Toc162957776"/>
      <w:r w:rsidRPr="00CD6474">
        <w:t>Entwickler-</w:t>
      </w:r>
      <w:r w:rsidR="00662A7D" w:rsidRPr="00CD6474">
        <w:t>Tools</w:t>
      </w:r>
      <w:bookmarkEnd w:id="30"/>
    </w:p>
    <w:p w14:paraId="74C480D5" w14:textId="3F0014BC" w:rsidR="004231D6" w:rsidRPr="00CD6474" w:rsidRDefault="00B279D7" w:rsidP="004231D6">
      <w:pPr>
        <w:pStyle w:val="Main"/>
      </w:pPr>
      <w:r w:rsidRPr="00CD6474">
        <w:t>Der ganze Jira Synchronizer wird auf dem durch die Softec zur Verfügung gestelltem Arbeitslaptop realisiert.</w:t>
      </w:r>
    </w:p>
    <w:p w14:paraId="77820853" w14:textId="7F7DDF9B" w:rsidR="009709AB" w:rsidRPr="00CD6474" w:rsidRDefault="00662A7D" w:rsidP="00A77728">
      <w:pPr>
        <w:pStyle w:val="Formatvorlage3"/>
      </w:pPr>
      <w:bookmarkStart w:id="31" w:name="_Toc162957777"/>
      <w:r w:rsidRPr="00CD6474">
        <w:t>Editoren</w:t>
      </w:r>
      <w:bookmarkEnd w:id="31"/>
    </w:p>
    <w:p w14:paraId="03B65B1D" w14:textId="0BA68978" w:rsidR="00B279D7" w:rsidRPr="00CD6474" w:rsidRDefault="00B279D7" w:rsidP="00B279D7">
      <w:pPr>
        <w:pStyle w:val="Main"/>
      </w:pPr>
      <w:r w:rsidRPr="00CD6474">
        <w:t xml:space="preserve">Als Editor wird hauptsächlich Visual Studio Professional 2022 verwendet, wobei in vereinzelten Fällen auch Visual Studio Code verwendet wird. Visual Studio Code ist ein gratis </w:t>
      </w:r>
      <w:r w:rsidR="00EC22E3" w:rsidRPr="00CD6474">
        <w:t>Editor,</w:t>
      </w:r>
      <w:r w:rsidRPr="00CD6474">
        <w:t xml:space="preserve"> welcher mit verschiedenen Erweiterungen ausgestattet werden kann. Visual Studio Professional 2022 ist eine durch Softec bereitgestellte kostenpflichtige Version des Visual Studio Editors.</w:t>
      </w:r>
      <w:r w:rsidR="00301F69" w:rsidRPr="00CD6474">
        <w:t xml:space="preserve"> Beide Editoren sind Firmenstandard an der Softec.</w:t>
      </w:r>
    </w:p>
    <w:p w14:paraId="4546DB41" w14:textId="77777777" w:rsidR="006D4CC1" w:rsidRPr="00CD6474" w:rsidRDefault="006D4CC1" w:rsidP="00C511F8">
      <w:pPr>
        <w:pStyle w:val="Main"/>
        <w:ind w:left="-13"/>
      </w:pPr>
    </w:p>
    <w:p w14:paraId="0651B44F" w14:textId="0FCEE6B3" w:rsidR="00A212D4" w:rsidRPr="00CD6474" w:rsidRDefault="00A212D4" w:rsidP="00A77728">
      <w:pPr>
        <w:pStyle w:val="Formatvorlage3"/>
      </w:pPr>
      <w:bookmarkStart w:id="32" w:name="_Toc162957778"/>
      <w:r w:rsidRPr="00CD6474">
        <w:t>Source Code Verwaltung</w:t>
      </w:r>
      <w:bookmarkEnd w:id="32"/>
    </w:p>
    <w:p w14:paraId="0B7C7718" w14:textId="62817774" w:rsidR="00B279D7" w:rsidRPr="00CD6474" w:rsidRDefault="00B279D7" w:rsidP="00B279D7">
      <w:pPr>
        <w:pStyle w:val="Main"/>
      </w:pPr>
      <w:r w:rsidRPr="00CD6474">
        <w:t xml:space="preserve">Für die Verwaltung des Source Codes und der Dokumentation wurde ein öffentliches Repository auf </w:t>
      </w:r>
      <w:r w:rsidR="00301F69" w:rsidRPr="00CD6474">
        <w:t>GitHub</w:t>
      </w:r>
      <w:r w:rsidRPr="00CD6474">
        <w:t xml:space="preserve"> erstellt. Ziel ist es, pro Tag mindestens einen Commit auf dieses Repository zu pushen</w:t>
      </w:r>
      <w:r w:rsidR="005F48D7" w:rsidRPr="00CD6474">
        <w:t>, dank täglicher Commits kann jederzeit auch auf frühere Versionen zugegriffen werden.</w:t>
      </w:r>
    </w:p>
    <w:p w14:paraId="33B55315" w14:textId="246BC414" w:rsidR="00A212D4" w:rsidRPr="00CD6474" w:rsidRDefault="00A212D4" w:rsidP="001109A3">
      <w:pPr>
        <w:pStyle w:val="Main"/>
      </w:pPr>
    </w:p>
    <w:p w14:paraId="07AB84C9" w14:textId="0549B9C4" w:rsidR="003C7740" w:rsidRPr="00CD6474" w:rsidRDefault="003C7740" w:rsidP="00A77728">
      <w:pPr>
        <w:pStyle w:val="Formatvorlage3"/>
      </w:pPr>
      <w:bookmarkStart w:id="33" w:name="_Toc162957779"/>
      <w:r w:rsidRPr="00CD6474">
        <w:lastRenderedPageBreak/>
        <w:t>Datenbank</w:t>
      </w:r>
      <w:r w:rsidR="00771593" w:rsidRPr="00CD6474">
        <w:t xml:space="preserve"> Management Tool</w:t>
      </w:r>
      <w:bookmarkEnd w:id="33"/>
    </w:p>
    <w:p w14:paraId="1CDFE794" w14:textId="1909F1D8" w:rsidR="0051788E" w:rsidRPr="00CD6474" w:rsidRDefault="00B279D7" w:rsidP="00B279D7">
      <w:pPr>
        <w:pStyle w:val="Main"/>
      </w:pPr>
      <w:r w:rsidRPr="00CD6474">
        <w:t>Als Datenbank Management Tool kommt das SQL Server Management Studio 19 zum Einsatz. Das Tool ist gratis und in der Softec Firmenstandard.</w:t>
      </w:r>
    </w:p>
    <w:p w14:paraId="27B369E2" w14:textId="77777777" w:rsidR="005F48D7" w:rsidRPr="00CD6474" w:rsidRDefault="005F48D7">
      <w:pPr>
        <w:widowControl/>
        <w:spacing w:line="240" w:lineRule="auto"/>
        <w:rPr>
          <w:i/>
          <w:sz w:val="32"/>
        </w:rPr>
      </w:pPr>
      <w:r w:rsidRPr="00CD6474">
        <w:br w:type="page"/>
      </w:r>
    </w:p>
    <w:p w14:paraId="3A3E5C7D" w14:textId="1BD078B5" w:rsidR="00B279D7" w:rsidRPr="00CD6474" w:rsidRDefault="00B279D7" w:rsidP="00B279D7">
      <w:pPr>
        <w:pStyle w:val="Formatvorlage2"/>
      </w:pPr>
      <w:bookmarkStart w:id="34" w:name="_Toc162957780"/>
      <w:r w:rsidRPr="00CD6474">
        <w:lastRenderedPageBreak/>
        <w:t>draw.io</w:t>
      </w:r>
      <w:bookmarkEnd w:id="34"/>
    </w:p>
    <w:p w14:paraId="2C3B80A0" w14:textId="53F8063F" w:rsidR="00B279D7" w:rsidRPr="00CD6474" w:rsidRDefault="00301F69" w:rsidP="00B279D7">
      <w:pPr>
        <w:pStyle w:val="Main"/>
      </w:pPr>
      <w:r w:rsidRPr="00CD6474">
        <w:t>Für selbsterstellte Grafiken wird draw.io verwendet. draw.io ist ein gratis Online-Tool welches primär zur Erstellung von Diagrammen und Flowcharts entwickelt wurde.</w:t>
      </w:r>
    </w:p>
    <w:p w14:paraId="463CFFAC" w14:textId="60FADEC9" w:rsidR="00301F69" w:rsidRPr="00CD6474" w:rsidRDefault="00301F69" w:rsidP="00301F69">
      <w:pPr>
        <w:pStyle w:val="Formatvorlage2"/>
      </w:pPr>
      <w:bookmarkStart w:id="35" w:name="_Toc162957781"/>
      <w:r w:rsidRPr="00CD6474">
        <w:t>Google Sheets</w:t>
      </w:r>
      <w:bookmarkEnd w:id="35"/>
    </w:p>
    <w:p w14:paraId="58A8E1E2" w14:textId="79D475F9" w:rsidR="00301F69" w:rsidRPr="00CD6474" w:rsidRDefault="00301F69" w:rsidP="00301F69">
      <w:pPr>
        <w:pStyle w:val="Main"/>
      </w:pPr>
      <w:r w:rsidRPr="00CD6474">
        <w:t>Google Sheets wird verwendet für die Erstellung von Tabellen wie dem Zeitplan oder der dazugehörigen Legende. Google Sheets gehört zu Google Docs und ist ein gratis online Editor mit ähnlichen Funktionen wie Microsoft Office Excel.</w:t>
      </w:r>
    </w:p>
    <w:p w14:paraId="425E480E" w14:textId="55417448" w:rsidR="00301F69" w:rsidRPr="00CD6474" w:rsidRDefault="00301F69" w:rsidP="00301F69">
      <w:pPr>
        <w:pStyle w:val="Formatvorlage2"/>
      </w:pPr>
      <w:bookmarkStart w:id="36" w:name="_Toc162957782"/>
      <w:r w:rsidRPr="00CD6474">
        <w:t>Trello</w:t>
      </w:r>
      <w:bookmarkEnd w:id="36"/>
    </w:p>
    <w:p w14:paraId="58AE27E0" w14:textId="6C4035BA" w:rsidR="0051788E" w:rsidRPr="00CD6474" w:rsidRDefault="00301F69" w:rsidP="00784DBD">
      <w:pPr>
        <w:pStyle w:val="Main"/>
      </w:pPr>
      <w:r w:rsidRPr="00CD6474">
        <w:t>Für die Verwaltung des Kanban</w:t>
      </w:r>
      <w:r w:rsidR="004811B1">
        <w:t xml:space="preserve"> B</w:t>
      </w:r>
      <w:r w:rsidRPr="00CD6474">
        <w:t>oards wird Trello, ein gratis Online-Tool, verwendet.</w:t>
      </w:r>
    </w:p>
    <w:p w14:paraId="4E41147C" w14:textId="56FD4BE0" w:rsidR="00A212D4" w:rsidRPr="00CD6474" w:rsidRDefault="00A212D4" w:rsidP="00A77728">
      <w:pPr>
        <w:pStyle w:val="Formatvorlage2"/>
      </w:pPr>
      <w:bookmarkStart w:id="37" w:name="_Toc162957783"/>
      <w:r w:rsidRPr="00CD6474">
        <w:t>Dokumentation</w:t>
      </w:r>
      <w:bookmarkEnd w:id="37"/>
    </w:p>
    <w:p w14:paraId="27A9B757" w14:textId="4DCA319C" w:rsidR="009B1BBD" w:rsidRPr="00CD6474" w:rsidRDefault="00301F69">
      <w:pPr>
        <w:widowControl/>
        <w:spacing w:line="240" w:lineRule="auto"/>
        <w:rPr>
          <w:rFonts w:ascii="Imago" w:hAnsi="Imago"/>
        </w:rPr>
      </w:pPr>
      <w:r w:rsidRPr="00CD6474">
        <w:rPr>
          <w:rFonts w:ascii="Imago" w:hAnsi="Imago"/>
        </w:rPr>
        <w:t xml:space="preserve">Für die Dokumentation wurde Microsoft Office Word (Word) verwendet. Ein bereits bestehendes Template wurde für Gestaltung sowie Formatierung der Dokumentation verwendet, wobei </w:t>
      </w:r>
      <w:r w:rsidR="00784DBD" w:rsidRPr="00CD6474">
        <w:rPr>
          <w:rFonts w:ascii="Imago" w:hAnsi="Imago"/>
        </w:rPr>
        <w:t>vor Beginn der IPA noch kein Inhalt in das Template eingefügt wurde.</w:t>
      </w:r>
    </w:p>
    <w:p w14:paraId="7ED3626B" w14:textId="77777777" w:rsidR="002F4B8C" w:rsidRPr="00CD6474" w:rsidRDefault="002F4B8C" w:rsidP="002C5DB3">
      <w:pPr>
        <w:pStyle w:val="Main"/>
      </w:pPr>
    </w:p>
    <w:p w14:paraId="09E71356" w14:textId="78BD83C5" w:rsidR="00A212D4" w:rsidRPr="00CD6474" w:rsidRDefault="007622DB" w:rsidP="00A77728">
      <w:pPr>
        <w:pStyle w:val="Formatvorlage2"/>
      </w:pPr>
      <w:bookmarkStart w:id="38" w:name="_Toc162957784"/>
      <w:r w:rsidRPr="00CD6474">
        <w:t>Organisation und Sicherung der Arbeitsergebnisse</w:t>
      </w:r>
      <w:bookmarkEnd w:id="38"/>
    </w:p>
    <w:p w14:paraId="398D88C6" w14:textId="6A9B3EAA" w:rsidR="003A1AA2" w:rsidRPr="00CD6474" w:rsidRDefault="00784DBD" w:rsidP="00EA24AC">
      <w:pPr>
        <w:pStyle w:val="Main"/>
      </w:pPr>
      <w:r w:rsidRPr="00CD6474">
        <w:t>Die Arbeitsergebnisse werden täglich mit einem Push auf das Github Repository gesichert. Ausserdem wird über ein privates Verzeichnis auf dem Softec Server gearbeitet, sollten also der Laptop sowie das Repository verloren gehen, sind die Daten hier immer noch vorhanden.</w:t>
      </w:r>
    </w:p>
    <w:p w14:paraId="55FCF736" w14:textId="60BFE7E8" w:rsidR="00AC0A5A" w:rsidRPr="00CD6474" w:rsidRDefault="003851E6" w:rsidP="00A77728">
      <w:pPr>
        <w:pStyle w:val="Ebene2"/>
      </w:pPr>
      <w:bookmarkStart w:id="39" w:name="_Toc162957785"/>
      <w:r w:rsidRPr="00CD6474">
        <w:t>Projektplanung</w:t>
      </w:r>
      <w:bookmarkEnd w:id="39"/>
    </w:p>
    <w:p w14:paraId="16C449DD" w14:textId="714E85C6" w:rsidR="003851E6" w:rsidRPr="00CD6474" w:rsidRDefault="003851E6" w:rsidP="00A77728">
      <w:pPr>
        <w:pStyle w:val="Formatvorlage1"/>
      </w:pPr>
      <w:bookmarkStart w:id="40" w:name="_Toc162957786"/>
      <w:r w:rsidRPr="00CD6474">
        <w:t>Use Case</w:t>
      </w:r>
      <w:bookmarkEnd w:id="40"/>
    </w:p>
    <w:p w14:paraId="6AB98F9A" w14:textId="678ED260" w:rsidR="00461A33" w:rsidRPr="00CD6474" w:rsidRDefault="00B57A2B" w:rsidP="00B57A2B">
      <w:pPr>
        <w:pStyle w:val="Main"/>
      </w:pPr>
      <w:r w:rsidRPr="00CD6474">
        <w:t xml:space="preserve">Das Use Case Diagramm stellt die Benutzer- sowie Entwickleranforderungen grafisch dar. </w:t>
      </w:r>
    </w:p>
    <w:p w14:paraId="6D29A71E" w14:textId="10D4C82A" w:rsidR="00B57A2B" w:rsidRPr="00CD6474" w:rsidRDefault="00B57A2B" w:rsidP="00B57A2B">
      <w:pPr>
        <w:pStyle w:val="Main"/>
      </w:pPr>
      <w:r w:rsidRPr="00CD6474">
        <w:t xml:space="preserve">Der Benutzer ist bei uns der </w:t>
      </w:r>
      <w:r w:rsidR="00EC22E3" w:rsidRPr="00CD6474">
        <w:t>Mitarbeiter,</w:t>
      </w:r>
      <w:r w:rsidRPr="00CD6474">
        <w:t xml:space="preserve"> welcher auf Jira seine Leistungen in den jeweiligen Projekten festhält. </w:t>
      </w:r>
    </w:p>
    <w:p w14:paraId="1BAC3E76" w14:textId="5B166E3F" w:rsidR="00B57A2B" w:rsidRPr="00CD6474" w:rsidRDefault="00EC22E3" w:rsidP="00B57A2B">
      <w:pPr>
        <w:pStyle w:val="Main"/>
      </w:pPr>
      <w:r w:rsidRPr="00CD6474">
        <w:t xml:space="preserve">Der </w:t>
      </w:r>
      <w:r w:rsidR="00B57A2B" w:rsidRPr="00CD6474">
        <w:t>Entwickler ist die Person, welche die Applikation entwickelt und in der Zukunft verwaltet.</w:t>
      </w:r>
    </w:p>
    <w:p w14:paraId="26384852" w14:textId="77777777" w:rsidR="00C83CCE" w:rsidRPr="00CD6474" w:rsidRDefault="00C83CCE" w:rsidP="00B57A2B">
      <w:pPr>
        <w:pStyle w:val="Main"/>
      </w:pPr>
    </w:p>
    <w:p w14:paraId="1020F0CA" w14:textId="77777777" w:rsidR="00C83CCE" w:rsidRPr="00CD6474" w:rsidRDefault="00C83CCE" w:rsidP="00C83CCE">
      <w:pPr>
        <w:pStyle w:val="Main"/>
        <w:keepNext/>
      </w:pPr>
      <w:r w:rsidRPr="00CD6474">
        <w:rPr>
          <w:noProof/>
        </w:rPr>
        <w:drawing>
          <wp:inline distT="0" distB="0" distL="0" distR="0" wp14:anchorId="617D9234" wp14:editId="63562F82">
            <wp:extent cx="5381625" cy="1819275"/>
            <wp:effectExtent l="0" t="0" r="9525" b="9525"/>
            <wp:docPr id="1211907933" name="Grafik 1" descr="Ein Bild, das Text, Entwurf,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7933" name="Grafik 1" descr="Ein Bild, das Text, Entwurf, Diagramm, Schrift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1625" cy="1819275"/>
                    </a:xfrm>
                    <a:prstGeom prst="rect">
                      <a:avLst/>
                    </a:prstGeom>
                    <a:noFill/>
                    <a:ln>
                      <a:noFill/>
                    </a:ln>
                  </pic:spPr>
                </pic:pic>
              </a:graphicData>
            </a:graphic>
          </wp:inline>
        </w:drawing>
      </w:r>
    </w:p>
    <w:p w14:paraId="3D7CA118" w14:textId="6D08DFD4" w:rsidR="00471DD4" w:rsidRPr="00CD6474" w:rsidRDefault="00A77728" w:rsidP="00CC68F8">
      <w:pPr>
        <w:pStyle w:val="Beschriftung"/>
      </w:pPr>
      <w:r w:rsidRPr="00CD6474">
        <w:t>Abbildung 3.1</w:t>
      </w:r>
      <w:r w:rsidRPr="00CD6474">
        <w:tab/>
        <w:t>Use Case Diagramm</w:t>
      </w:r>
    </w:p>
    <w:p w14:paraId="514AF46A" w14:textId="274C844F" w:rsidR="00B57A2B" w:rsidRPr="00CD6474" w:rsidRDefault="00B57A2B" w:rsidP="00A77728">
      <w:pPr>
        <w:pStyle w:val="Formatvorlage1"/>
      </w:pPr>
      <w:bookmarkStart w:id="41" w:name="_Toc162957787"/>
      <w:r w:rsidRPr="00CD6474">
        <w:lastRenderedPageBreak/>
        <w:t>Anforderungsliste</w:t>
      </w:r>
      <w:bookmarkEnd w:id="41"/>
    </w:p>
    <w:p w14:paraId="44663519" w14:textId="674DBC4B" w:rsidR="00B57A2B" w:rsidRPr="00CD6474" w:rsidRDefault="00D47390" w:rsidP="00D47390">
      <w:pPr>
        <w:pStyle w:val="Main"/>
      </w:pPr>
      <w:r w:rsidRPr="00CD6474">
        <w:t>Die Anforderungsliste wird der detaillierten Aufgabenstellung sowie den individuellen Bewertungskriterien entnommen.</w:t>
      </w:r>
    </w:p>
    <w:p w14:paraId="2C3D6509" w14:textId="4A59D14D" w:rsidR="00D47390" w:rsidRPr="00CD6474" w:rsidRDefault="00D47390" w:rsidP="00D47390">
      <w:pPr>
        <w:pStyle w:val="Main"/>
      </w:pPr>
    </w:p>
    <w:p w14:paraId="72BF584D" w14:textId="78CB0135" w:rsidR="00D47390" w:rsidRPr="00CD6474" w:rsidRDefault="00D47390" w:rsidP="00D47390">
      <w:pPr>
        <w:pStyle w:val="Main"/>
        <w:rPr>
          <w:b/>
          <w:bCs/>
        </w:rPr>
      </w:pPr>
      <w:r w:rsidRPr="00CD6474">
        <w:rPr>
          <w:b/>
          <w:bCs/>
        </w:rPr>
        <w:t>Nummer</w:t>
      </w:r>
      <w:r w:rsidRPr="00CD6474">
        <w:rPr>
          <w:b/>
          <w:bCs/>
        </w:rPr>
        <w:tab/>
        <w:t>Beschreibung</w:t>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t>Priorität</w:t>
      </w:r>
    </w:p>
    <w:p w14:paraId="01215172" w14:textId="77777777" w:rsidR="00D47390" w:rsidRPr="00CD6474" w:rsidRDefault="00D47390" w:rsidP="00D47390">
      <w:pPr>
        <w:pStyle w:val="Main"/>
      </w:pPr>
    </w:p>
    <w:p w14:paraId="6A373794" w14:textId="1ADDB172" w:rsidR="00D47390" w:rsidRPr="00CD6474" w:rsidRDefault="008D1B29" w:rsidP="00D47390">
      <w:pPr>
        <w:pStyle w:val="Main"/>
        <w:rPr>
          <w:b/>
          <w:bCs/>
        </w:rPr>
      </w:pPr>
      <w:r w:rsidRPr="00CD6474">
        <w:t>A</w:t>
      </w:r>
      <w:r w:rsidRPr="00CD6474">
        <w:rPr>
          <w:sz w:val="20"/>
          <w:szCs w:val="18"/>
        </w:rPr>
        <w:t>1</w:t>
      </w:r>
      <w:r w:rsidR="00D47390" w:rsidRPr="00CD6474">
        <w:tab/>
      </w:r>
      <w:r w:rsidR="00D47390" w:rsidRPr="00CD6474">
        <w:tab/>
      </w:r>
      <w:r w:rsidR="00FE5F4C" w:rsidRPr="00CD6474">
        <w:rPr>
          <w:b/>
          <w:bCs/>
        </w:rPr>
        <w:t>Testing</w:t>
      </w:r>
    </w:p>
    <w:p w14:paraId="664CEA56" w14:textId="46775467" w:rsidR="00D47390" w:rsidRPr="00CD6474" w:rsidRDefault="00D47390" w:rsidP="00D47390">
      <w:pPr>
        <w:pStyle w:val="Main"/>
      </w:pPr>
      <w:r w:rsidRPr="00CD6474">
        <w:t>A</w:t>
      </w:r>
      <w:r w:rsidRPr="00CD6474">
        <w:rPr>
          <w:sz w:val="20"/>
          <w:szCs w:val="18"/>
        </w:rPr>
        <w:t>1.1</w:t>
      </w:r>
      <w:r w:rsidRPr="00CD6474">
        <w:tab/>
      </w:r>
      <w:r w:rsidRPr="00CD6474">
        <w:tab/>
        <w:t xml:space="preserve">Die Applikation wird </w:t>
      </w:r>
      <w:r w:rsidR="00E61DAE" w:rsidRPr="00CD6474">
        <w:t>durch</w:t>
      </w:r>
      <w:r w:rsidRPr="00CD6474">
        <w:t xml:space="preserve"> Unit</w:t>
      </w:r>
      <w:r w:rsidR="00CC7720">
        <w:t>-</w:t>
      </w:r>
      <w:r w:rsidRPr="00CD6474">
        <w:t>Tests getestet</w:t>
      </w:r>
      <w:r w:rsidR="007368DC" w:rsidRPr="00CD6474">
        <w:t>.</w:t>
      </w:r>
      <w:r w:rsidRPr="00CD6474">
        <w:tab/>
      </w:r>
      <w:r w:rsidRPr="00CD6474">
        <w:tab/>
      </w:r>
      <w:r w:rsidRPr="00CD6474">
        <w:tab/>
      </w:r>
      <w:r w:rsidRPr="00CD6474">
        <w:tab/>
      </w:r>
      <w:r w:rsidRPr="00CD6474">
        <w:tab/>
      </w:r>
      <w:r w:rsidRPr="00CD6474">
        <w:tab/>
        <w:t>Hoch</w:t>
      </w:r>
    </w:p>
    <w:p w14:paraId="100EDFCA" w14:textId="41AE5A37" w:rsidR="00D47390" w:rsidRPr="00CD6474" w:rsidRDefault="00D47390" w:rsidP="00D47390">
      <w:pPr>
        <w:pStyle w:val="Main"/>
      </w:pPr>
      <w:r w:rsidRPr="00CD6474">
        <w:t>A</w:t>
      </w:r>
      <w:r w:rsidRPr="00CD6474">
        <w:rPr>
          <w:sz w:val="20"/>
          <w:szCs w:val="18"/>
        </w:rPr>
        <w:t>1.2</w:t>
      </w:r>
      <w:r w:rsidRPr="00CD6474">
        <w:tab/>
      </w:r>
      <w:r w:rsidRPr="00CD6474">
        <w:tab/>
      </w:r>
      <w:r w:rsidR="00E61DAE" w:rsidRPr="00CD6474">
        <w:t>Die Unit</w:t>
      </w:r>
      <w:r w:rsidR="00CC7720">
        <w:t>-</w:t>
      </w:r>
      <w:r w:rsidR="00E61DAE" w:rsidRPr="00CD6474">
        <w:t>Tests decken den Grossteil der Applikation ab.</w:t>
      </w:r>
      <w:r w:rsidRPr="00CD6474">
        <w:tab/>
      </w:r>
      <w:r w:rsidRPr="00CD6474">
        <w:tab/>
      </w:r>
      <w:r w:rsidRPr="00CD6474">
        <w:tab/>
      </w:r>
      <w:r w:rsidRPr="00CD6474">
        <w:tab/>
      </w:r>
      <w:r w:rsidRPr="00CD6474">
        <w:tab/>
        <w:t>Hoch</w:t>
      </w:r>
    </w:p>
    <w:p w14:paraId="3E5CBAB8" w14:textId="460C3588" w:rsidR="00B724B5" w:rsidRPr="00CD6474" w:rsidRDefault="00B724B5" w:rsidP="00D47390">
      <w:pPr>
        <w:pStyle w:val="Main"/>
      </w:pPr>
      <w:r w:rsidRPr="00CD6474">
        <w:t>A</w:t>
      </w:r>
      <w:r w:rsidRPr="00CD6474">
        <w:rPr>
          <w:sz w:val="20"/>
          <w:szCs w:val="18"/>
        </w:rPr>
        <w:t>1.3</w:t>
      </w:r>
      <w:r w:rsidRPr="00CD6474">
        <w:tab/>
      </w:r>
      <w:r w:rsidRPr="00CD6474">
        <w:tab/>
        <w:t>Manuelle Tests der Applikation sind erstellt.</w:t>
      </w:r>
      <w:r w:rsidRPr="00CD6474">
        <w:tab/>
      </w:r>
      <w:r w:rsidRPr="00CD6474">
        <w:tab/>
      </w:r>
      <w:r w:rsidRPr="00CD6474">
        <w:tab/>
      </w:r>
      <w:r w:rsidRPr="00CD6474">
        <w:tab/>
      </w:r>
      <w:r w:rsidRPr="00CD6474">
        <w:tab/>
      </w:r>
      <w:r w:rsidRPr="00CD6474">
        <w:tab/>
      </w:r>
      <w:r w:rsidRPr="00CD6474">
        <w:tab/>
        <w:t>Mittel</w:t>
      </w:r>
    </w:p>
    <w:p w14:paraId="5D6E8490" w14:textId="25807ACB" w:rsidR="00B724B5" w:rsidRPr="00CD6474" w:rsidRDefault="00B724B5" w:rsidP="00D47390">
      <w:pPr>
        <w:pStyle w:val="Main"/>
      </w:pPr>
      <w:r w:rsidRPr="00CD6474">
        <w:t>A</w:t>
      </w:r>
      <w:r w:rsidRPr="00CD6474">
        <w:rPr>
          <w:sz w:val="20"/>
          <w:szCs w:val="18"/>
        </w:rPr>
        <w:t>1.4</w:t>
      </w:r>
      <w:r w:rsidRPr="00CD6474">
        <w:tab/>
      </w:r>
      <w:r w:rsidRPr="00CD6474">
        <w:tab/>
        <w:t>Die Durchführung aller Tests inklusive deren Resultate ist dokumentiert.</w:t>
      </w:r>
      <w:r w:rsidRPr="00CD6474">
        <w:tab/>
      </w:r>
      <w:r w:rsidRPr="00CD6474">
        <w:tab/>
        <w:t>Hoch</w:t>
      </w:r>
    </w:p>
    <w:p w14:paraId="4CF38FCB" w14:textId="2A935BE2" w:rsidR="008D1B29" w:rsidRPr="00CD6474" w:rsidRDefault="008D1B29" w:rsidP="00D47390">
      <w:pPr>
        <w:pStyle w:val="Main"/>
      </w:pPr>
      <w:r w:rsidRPr="00CD6474">
        <w:t>A</w:t>
      </w:r>
      <w:r w:rsidRPr="00CD6474">
        <w:rPr>
          <w:sz w:val="20"/>
          <w:szCs w:val="18"/>
        </w:rPr>
        <w:t>1.5</w:t>
      </w:r>
      <w:r w:rsidRPr="00CD6474">
        <w:tab/>
      </w:r>
      <w:r w:rsidRPr="00CD6474">
        <w:tab/>
        <w:t>Die Solution verfügt über ein separates Unit</w:t>
      </w:r>
      <w:r w:rsidR="00CC7720">
        <w:t>-</w:t>
      </w:r>
      <w:r w:rsidRPr="00CD6474">
        <w:t>Test Project.</w:t>
      </w:r>
      <w:r w:rsidRPr="00CD6474">
        <w:tab/>
      </w:r>
      <w:r w:rsidRPr="00CD6474">
        <w:tab/>
      </w:r>
      <w:r w:rsidRPr="00CD6474">
        <w:tab/>
      </w:r>
      <w:r w:rsidRPr="00CD6474">
        <w:tab/>
        <w:t>Mittel</w:t>
      </w:r>
    </w:p>
    <w:p w14:paraId="4AD746D0" w14:textId="77777777" w:rsidR="00D47390" w:rsidRPr="00CD6474" w:rsidRDefault="00D47390" w:rsidP="00D47390">
      <w:pPr>
        <w:pStyle w:val="Main"/>
      </w:pPr>
    </w:p>
    <w:p w14:paraId="45613E14" w14:textId="4946F923" w:rsidR="00D47390" w:rsidRPr="00CD6474" w:rsidRDefault="008D1B29" w:rsidP="00D47390">
      <w:pPr>
        <w:pStyle w:val="Main"/>
        <w:rPr>
          <w:b/>
          <w:bCs/>
        </w:rPr>
      </w:pPr>
      <w:r w:rsidRPr="00CD6474">
        <w:t>A</w:t>
      </w:r>
      <w:r w:rsidRPr="00CD6474">
        <w:rPr>
          <w:sz w:val="20"/>
          <w:szCs w:val="18"/>
        </w:rPr>
        <w:t>2</w:t>
      </w:r>
      <w:r w:rsidR="00D47390" w:rsidRPr="00CD6474">
        <w:tab/>
      </w:r>
      <w:r w:rsidR="00D47390" w:rsidRPr="00CD6474">
        <w:tab/>
      </w:r>
      <w:r w:rsidR="00D47390" w:rsidRPr="00CD6474">
        <w:rPr>
          <w:b/>
          <w:bCs/>
        </w:rPr>
        <w:t>Logging</w:t>
      </w:r>
    </w:p>
    <w:p w14:paraId="781E0548" w14:textId="7B27EACF" w:rsidR="00D47390" w:rsidRPr="00CD6474" w:rsidRDefault="00D47390" w:rsidP="00D47390">
      <w:pPr>
        <w:pStyle w:val="Main"/>
      </w:pPr>
      <w:r w:rsidRPr="00CD6474">
        <w:t>A</w:t>
      </w:r>
      <w:r w:rsidRPr="00CD6474">
        <w:rPr>
          <w:sz w:val="20"/>
          <w:szCs w:val="18"/>
        </w:rPr>
        <w:t>2.1</w:t>
      </w:r>
      <w:r w:rsidRPr="00CD6474">
        <w:tab/>
      </w:r>
      <w:r w:rsidRPr="00CD6474">
        <w:tab/>
        <w:t>Während der Laufzeit der Applikation wird ein Log geführt</w:t>
      </w:r>
      <w:r w:rsidR="007368DC" w:rsidRPr="00CD6474">
        <w:t>.</w:t>
      </w:r>
      <w:r w:rsidRPr="00CD6474">
        <w:tab/>
      </w:r>
      <w:r w:rsidRPr="00CD6474">
        <w:tab/>
      </w:r>
      <w:r w:rsidRPr="00CD6474">
        <w:tab/>
      </w:r>
      <w:r w:rsidRPr="00CD6474">
        <w:tab/>
        <w:t>Hoch</w:t>
      </w:r>
    </w:p>
    <w:p w14:paraId="68C5A248" w14:textId="106D31C9" w:rsidR="00D47390" w:rsidRPr="00CD6474" w:rsidRDefault="00D47390" w:rsidP="00D47390">
      <w:pPr>
        <w:pStyle w:val="Main"/>
      </w:pPr>
      <w:r w:rsidRPr="00CD6474">
        <w:t>A</w:t>
      </w:r>
      <w:r w:rsidRPr="00CD6474">
        <w:rPr>
          <w:sz w:val="20"/>
          <w:szCs w:val="18"/>
        </w:rPr>
        <w:t>2.2</w:t>
      </w:r>
      <w:r w:rsidRPr="00CD6474">
        <w:tab/>
      </w:r>
      <w:r w:rsidRPr="00CD6474">
        <w:tab/>
        <w:t xml:space="preserve">Unerwartete Fehler in der Applikation werden im Log als Fehlermeldung </w:t>
      </w:r>
      <w:r w:rsidRPr="00CD6474">
        <w:tab/>
      </w:r>
      <w:r w:rsidRPr="00CD6474">
        <w:tab/>
        <w:t>Hoch</w:t>
      </w:r>
    </w:p>
    <w:p w14:paraId="2C529989" w14:textId="59719B6D" w:rsidR="00D47390" w:rsidRPr="00CD6474" w:rsidRDefault="007368DC" w:rsidP="00D47390">
      <w:pPr>
        <w:pStyle w:val="Main"/>
        <w:ind w:left="567" w:firstLine="567"/>
      </w:pPr>
      <w:r w:rsidRPr="00CD6474">
        <w:t>h</w:t>
      </w:r>
      <w:r w:rsidR="00D47390" w:rsidRPr="00CD6474">
        <w:t>interlegt</w:t>
      </w:r>
      <w:r w:rsidRPr="00CD6474">
        <w:t>.</w:t>
      </w:r>
    </w:p>
    <w:p w14:paraId="62709B38" w14:textId="1C1EF70A" w:rsidR="007368DC" w:rsidRPr="00CD6474" w:rsidRDefault="00D47390" w:rsidP="00D47390">
      <w:pPr>
        <w:pStyle w:val="Main"/>
      </w:pPr>
      <w:r w:rsidRPr="00CD6474">
        <w:t>A</w:t>
      </w:r>
      <w:r w:rsidRPr="00CD6474">
        <w:rPr>
          <w:sz w:val="20"/>
          <w:szCs w:val="18"/>
        </w:rPr>
        <w:t>2.3</w:t>
      </w:r>
      <w:r w:rsidRPr="00CD6474">
        <w:tab/>
      </w:r>
      <w:r w:rsidRPr="00CD6474">
        <w:tab/>
      </w:r>
      <w:r w:rsidR="007368DC" w:rsidRPr="00CD6474">
        <w:t>Fehlt das Feld «Leis Konto» im Jira Projekt, muss dies im Log als Fehler</w:t>
      </w:r>
      <w:r w:rsidR="007368DC" w:rsidRPr="00CD6474">
        <w:tab/>
      </w:r>
      <w:r w:rsidR="007368DC" w:rsidRPr="00CD6474">
        <w:tab/>
        <w:t>Hoch</w:t>
      </w:r>
    </w:p>
    <w:p w14:paraId="088B1104" w14:textId="6AF7EBB5" w:rsidR="00D47390" w:rsidRPr="00CD6474" w:rsidRDefault="007368DC" w:rsidP="00D47390">
      <w:pPr>
        <w:pStyle w:val="Main"/>
      </w:pPr>
      <w:r w:rsidRPr="00CD6474">
        <w:tab/>
      </w:r>
      <w:r w:rsidRPr="00CD6474">
        <w:tab/>
        <w:t>hinterlegt werden.</w:t>
      </w:r>
      <w:r w:rsidR="00D47390" w:rsidRPr="00CD6474">
        <w:tab/>
      </w:r>
    </w:p>
    <w:p w14:paraId="441A7DFB" w14:textId="7EEAB917" w:rsidR="007368DC" w:rsidRPr="00CD6474" w:rsidRDefault="007368DC" w:rsidP="00D47390">
      <w:pPr>
        <w:pStyle w:val="Main"/>
      </w:pPr>
      <w:r w:rsidRPr="00CD6474">
        <w:t>A</w:t>
      </w:r>
      <w:r w:rsidRPr="00CD6474">
        <w:rPr>
          <w:sz w:val="20"/>
          <w:szCs w:val="18"/>
        </w:rPr>
        <w:t>2.4</w:t>
      </w:r>
      <w:r w:rsidRPr="00CD6474">
        <w:tab/>
      </w:r>
      <w:r w:rsidRPr="00CD6474">
        <w:tab/>
        <w:t>Hat der Mitarbeiter im Ticket keine Berechtigung auf das Projekt wird</w:t>
      </w:r>
      <w:r w:rsidRPr="00CD6474">
        <w:tab/>
      </w:r>
      <w:r w:rsidRPr="00CD6474">
        <w:tab/>
      </w:r>
      <w:r w:rsidRPr="00CD6474">
        <w:tab/>
        <w:t>Hoch</w:t>
      </w:r>
    </w:p>
    <w:p w14:paraId="13C20C2C" w14:textId="4DB3EF1D" w:rsidR="007368DC" w:rsidRPr="00CD6474" w:rsidRDefault="007368DC" w:rsidP="00D47390">
      <w:pPr>
        <w:pStyle w:val="Main"/>
      </w:pPr>
      <w:r w:rsidRPr="00CD6474">
        <w:tab/>
      </w:r>
      <w:r w:rsidRPr="00CD6474">
        <w:tab/>
        <w:t>die Leistung nicht abgefüllt und es wird ein Fehler im Log hinterlegt.</w:t>
      </w:r>
    </w:p>
    <w:p w14:paraId="424733B8" w14:textId="0DCBB6B2" w:rsidR="007368DC" w:rsidRPr="00CD6474" w:rsidRDefault="007368DC" w:rsidP="00D47390">
      <w:pPr>
        <w:pStyle w:val="Main"/>
      </w:pPr>
      <w:r w:rsidRPr="00CD6474">
        <w:t>A</w:t>
      </w:r>
      <w:r w:rsidRPr="00CD6474">
        <w:rPr>
          <w:sz w:val="20"/>
          <w:szCs w:val="18"/>
        </w:rPr>
        <w:t>2.5</w:t>
      </w:r>
      <w:r w:rsidRPr="00CD6474">
        <w:tab/>
      </w:r>
      <w:r w:rsidRPr="00CD6474">
        <w:tab/>
        <w:t>Fehlen andere Angaben müssen diese als Warnung im Log erwähnt werden.</w:t>
      </w:r>
      <w:r w:rsidRPr="00CD6474">
        <w:tab/>
      </w:r>
      <w:r w:rsidRPr="00CD6474">
        <w:tab/>
        <w:t>Mittel</w:t>
      </w:r>
    </w:p>
    <w:p w14:paraId="5B2C9092" w14:textId="3498BE41" w:rsidR="007368DC" w:rsidRPr="00CD6474" w:rsidRDefault="007368DC" w:rsidP="00D47390">
      <w:pPr>
        <w:pStyle w:val="Main"/>
      </w:pPr>
    </w:p>
    <w:p w14:paraId="62C79AC1" w14:textId="550FDB0D" w:rsidR="007368DC" w:rsidRPr="00CD6474" w:rsidRDefault="008D1B29" w:rsidP="00D47390">
      <w:pPr>
        <w:pStyle w:val="Main"/>
        <w:rPr>
          <w:b/>
          <w:bCs/>
        </w:rPr>
      </w:pPr>
      <w:r w:rsidRPr="00CD6474">
        <w:t>A</w:t>
      </w:r>
      <w:r w:rsidRPr="00CD6474">
        <w:rPr>
          <w:sz w:val="20"/>
          <w:szCs w:val="18"/>
        </w:rPr>
        <w:t>3</w:t>
      </w:r>
      <w:r w:rsidR="007368DC" w:rsidRPr="00CD6474">
        <w:tab/>
      </w:r>
      <w:r w:rsidR="007368DC" w:rsidRPr="00CD6474">
        <w:tab/>
      </w:r>
      <w:r w:rsidR="007368DC" w:rsidRPr="00CD6474">
        <w:rPr>
          <w:b/>
          <w:bCs/>
        </w:rPr>
        <w:t>Schichtentrennung</w:t>
      </w:r>
    </w:p>
    <w:p w14:paraId="1F1FE021" w14:textId="4C82BB21" w:rsidR="007368DC" w:rsidRPr="00CD6474" w:rsidRDefault="007368DC" w:rsidP="00D47390">
      <w:pPr>
        <w:pStyle w:val="Main"/>
      </w:pPr>
      <w:r w:rsidRPr="00CD6474">
        <w:t>A</w:t>
      </w:r>
      <w:r w:rsidRPr="00CD6474">
        <w:rPr>
          <w:sz w:val="20"/>
          <w:szCs w:val="18"/>
        </w:rPr>
        <w:t>3.1</w:t>
      </w:r>
      <w:r w:rsidRPr="00CD6474">
        <w:tab/>
      </w:r>
      <w:r w:rsidRPr="00CD6474">
        <w:tab/>
        <w:t>Die Applikation ist in eine Persistenz-, Service- und eine Applikationsschicht</w:t>
      </w:r>
      <w:r w:rsidRPr="00CD6474">
        <w:tab/>
      </w:r>
      <w:r w:rsidRPr="00CD6474">
        <w:tab/>
        <w:t>Hoch</w:t>
      </w:r>
    </w:p>
    <w:p w14:paraId="3EB1E9D4" w14:textId="5612B377" w:rsidR="007368DC" w:rsidRPr="00CD6474" w:rsidRDefault="007368DC" w:rsidP="00D47390">
      <w:pPr>
        <w:pStyle w:val="Main"/>
      </w:pPr>
      <w:r w:rsidRPr="00CD6474">
        <w:tab/>
      </w:r>
      <w:r w:rsidRPr="00CD6474">
        <w:tab/>
        <w:t>getrennt (Core, Infrastructure, Application).</w:t>
      </w:r>
    </w:p>
    <w:p w14:paraId="2854A6B6" w14:textId="4E51B62E" w:rsidR="008D1B29" w:rsidRPr="00CD6474" w:rsidRDefault="007368DC" w:rsidP="00EC22E3">
      <w:pPr>
        <w:pStyle w:val="Main"/>
      </w:pPr>
      <w:r w:rsidRPr="00CD6474">
        <w:t>A</w:t>
      </w:r>
      <w:r w:rsidRPr="00CD6474">
        <w:rPr>
          <w:sz w:val="20"/>
          <w:szCs w:val="18"/>
        </w:rPr>
        <w:t>3.2</w:t>
      </w:r>
      <w:r w:rsidRPr="00CD6474">
        <w:tab/>
      </w:r>
      <w:r w:rsidRPr="00CD6474">
        <w:tab/>
        <w:t>Das Projekt ist gemäss anderen ähnlichen Firmenprojekten aufgebaut</w:t>
      </w:r>
      <w:r w:rsidR="00E61DAE" w:rsidRPr="00CD6474">
        <w:t>.</w:t>
      </w:r>
      <w:r w:rsidRPr="00CD6474">
        <w:tab/>
      </w:r>
      <w:r w:rsidRPr="00CD6474">
        <w:tab/>
        <w:t>Mittel</w:t>
      </w:r>
    </w:p>
    <w:p w14:paraId="0B76BADD" w14:textId="069BA197" w:rsidR="007368DC" w:rsidRPr="00CD6474" w:rsidRDefault="008D1B29" w:rsidP="00D47390">
      <w:pPr>
        <w:pStyle w:val="Main"/>
        <w:rPr>
          <w:b/>
          <w:bCs/>
        </w:rPr>
      </w:pPr>
      <w:r w:rsidRPr="00CD6474">
        <w:t>A</w:t>
      </w:r>
      <w:r w:rsidRPr="00CD6474">
        <w:rPr>
          <w:sz w:val="20"/>
          <w:szCs w:val="18"/>
        </w:rPr>
        <w:t>4</w:t>
      </w:r>
      <w:r w:rsidR="007368DC" w:rsidRPr="00CD6474">
        <w:tab/>
      </w:r>
      <w:r w:rsidR="007368DC" w:rsidRPr="00CD6474">
        <w:tab/>
      </w:r>
      <w:r w:rsidR="007368DC" w:rsidRPr="00CD6474">
        <w:rPr>
          <w:b/>
          <w:bCs/>
        </w:rPr>
        <w:t>Software-Architektur</w:t>
      </w:r>
    </w:p>
    <w:p w14:paraId="092D23C9" w14:textId="1664A485" w:rsidR="007368DC" w:rsidRPr="00CD6474" w:rsidRDefault="007368DC" w:rsidP="00D47390">
      <w:pPr>
        <w:pStyle w:val="Main"/>
      </w:pPr>
      <w:r w:rsidRPr="00CD6474">
        <w:t>A</w:t>
      </w:r>
      <w:r w:rsidRPr="00CD6474">
        <w:rPr>
          <w:sz w:val="20"/>
          <w:szCs w:val="18"/>
        </w:rPr>
        <w:t>4.1</w:t>
      </w:r>
      <w:r w:rsidRPr="00CD6474">
        <w:tab/>
      </w:r>
      <w:r w:rsidRPr="00CD6474">
        <w:tab/>
      </w:r>
      <w:r w:rsidR="00E61DAE" w:rsidRPr="00CD6474">
        <w:t>Es wurde eine passende Klassenstruktur gewählt.</w:t>
      </w:r>
      <w:r w:rsidR="00E61DAE" w:rsidRPr="00CD6474">
        <w:tab/>
      </w:r>
      <w:r w:rsidRPr="00CD6474">
        <w:tab/>
      </w:r>
      <w:r w:rsidRPr="00CD6474">
        <w:tab/>
      </w:r>
      <w:r w:rsidRPr="00CD6474">
        <w:tab/>
      </w:r>
      <w:r w:rsidRPr="00CD6474">
        <w:tab/>
      </w:r>
      <w:r w:rsidRPr="00CD6474">
        <w:tab/>
        <w:t>Hoch</w:t>
      </w:r>
    </w:p>
    <w:p w14:paraId="59D8D4E6" w14:textId="13A02C52" w:rsidR="00E61DAE" w:rsidRPr="00CD6474" w:rsidRDefault="00E61DAE" w:rsidP="00D47390">
      <w:pPr>
        <w:pStyle w:val="Main"/>
      </w:pPr>
      <w:r w:rsidRPr="00CD6474">
        <w:t>A</w:t>
      </w:r>
      <w:r w:rsidRPr="00CD6474">
        <w:rPr>
          <w:sz w:val="20"/>
          <w:szCs w:val="18"/>
        </w:rPr>
        <w:t>4.2</w:t>
      </w:r>
      <w:r w:rsidRPr="00CD6474">
        <w:tab/>
      </w:r>
      <w:r w:rsidRPr="00CD6474">
        <w:tab/>
        <w:t>Die Klassen haben wohldefinierte, dokumentierte Schnittstellen.</w:t>
      </w:r>
      <w:r w:rsidRPr="00CD6474">
        <w:tab/>
      </w:r>
      <w:r w:rsidRPr="00CD6474">
        <w:tab/>
      </w:r>
      <w:r w:rsidRPr="00CD6474">
        <w:tab/>
        <w:t>Mittel</w:t>
      </w:r>
    </w:p>
    <w:p w14:paraId="1B5ED835" w14:textId="455CDDB3" w:rsidR="007368DC" w:rsidRPr="00CD6474" w:rsidRDefault="007368DC" w:rsidP="00D47390">
      <w:pPr>
        <w:pStyle w:val="Main"/>
      </w:pPr>
      <w:r w:rsidRPr="00CD6474">
        <w:t>A</w:t>
      </w:r>
      <w:r w:rsidRPr="00CD6474">
        <w:rPr>
          <w:sz w:val="20"/>
          <w:szCs w:val="18"/>
        </w:rPr>
        <w:t>4.</w:t>
      </w:r>
      <w:r w:rsidR="00E61DAE" w:rsidRPr="00CD6474">
        <w:rPr>
          <w:sz w:val="20"/>
          <w:szCs w:val="18"/>
        </w:rPr>
        <w:t>3</w:t>
      </w:r>
      <w:r w:rsidRPr="00CD6474">
        <w:tab/>
      </w:r>
      <w:r w:rsidRPr="00CD6474">
        <w:tab/>
      </w:r>
      <w:r w:rsidR="00E61DAE" w:rsidRPr="00CD6474">
        <w:t xml:space="preserve">Die Klassen sind in passenden Modulen untergebracht. </w:t>
      </w:r>
      <w:r w:rsidR="00E61DAE" w:rsidRPr="00CD6474">
        <w:tab/>
      </w:r>
      <w:r w:rsidR="00E61DAE" w:rsidRPr="00CD6474">
        <w:tab/>
      </w:r>
      <w:r w:rsidR="00E61DAE" w:rsidRPr="00CD6474">
        <w:tab/>
      </w:r>
      <w:r w:rsidR="00E61DAE" w:rsidRPr="00CD6474">
        <w:tab/>
      </w:r>
      <w:r w:rsidR="00E61DAE" w:rsidRPr="00CD6474">
        <w:tab/>
        <w:t>Hoch</w:t>
      </w:r>
    </w:p>
    <w:p w14:paraId="16B1F62B" w14:textId="443D96CE" w:rsidR="00E61DAE" w:rsidRPr="00CD6474" w:rsidRDefault="00E61DAE" w:rsidP="00D47390">
      <w:pPr>
        <w:pStyle w:val="Main"/>
      </w:pPr>
    </w:p>
    <w:p w14:paraId="09CF25BF" w14:textId="69BD83D3" w:rsidR="00E61DAE" w:rsidRPr="00CD6474" w:rsidRDefault="008D1B29" w:rsidP="00D47390">
      <w:pPr>
        <w:pStyle w:val="Main"/>
        <w:rPr>
          <w:b/>
          <w:bCs/>
        </w:rPr>
      </w:pPr>
      <w:r w:rsidRPr="00CD6474">
        <w:t>A</w:t>
      </w:r>
      <w:r w:rsidRPr="00CD6474">
        <w:rPr>
          <w:sz w:val="20"/>
          <w:szCs w:val="18"/>
        </w:rPr>
        <w:t>5</w:t>
      </w:r>
      <w:r w:rsidR="00E61DAE" w:rsidRPr="00CD6474">
        <w:tab/>
      </w:r>
      <w:r w:rsidR="00E61DAE" w:rsidRPr="00CD6474">
        <w:tab/>
      </w:r>
      <w:r w:rsidR="00E61DAE" w:rsidRPr="00CD6474">
        <w:rPr>
          <w:b/>
          <w:bCs/>
        </w:rPr>
        <w:t>Code</w:t>
      </w:r>
    </w:p>
    <w:p w14:paraId="2B0683D3" w14:textId="1A7112D7" w:rsidR="00E61DAE" w:rsidRPr="00CD6474" w:rsidRDefault="00E61DAE" w:rsidP="00D47390">
      <w:pPr>
        <w:pStyle w:val="Main"/>
      </w:pPr>
      <w:r w:rsidRPr="00CD6474">
        <w:t>A</w:t>
      </w:r>
      <w:r w:rsidRPr="00CD6474">
        <w:rPr>
          <w:sz w:val="20"/>
          <w:szCs w:val="18"/>
        </w:rPr>
        <w:t>5.1</w:t>
      </w:r>
      <w:r w:rsidRPr="00CD6474">
        <w:tab/>
      </w:r>
      <w:r w:rsidRPr="00CD6474">
        <w:tab/>
        <w:t>Mögliche Fehler werden erkannt und behandelt.</w:t>
      </w:r>
      <w:r w:rsidRPr="00CD6474">
        <w:tab/>
      </w:r>
      <w:r w:rsidRPr="00CD6474">
        <w:tab/>
      </w:r>
      <w:r w:rsidRPr="00CD6474">
        <w:tab/>
      </w:r>
      <w:r w:rsidRPr="00CD6474">
        <w:tab/>
      </w:r>
      <w:r w:rsidRPr="00CD6474">
        <w:tab/>
      </w:r>
      <w:r w:rsidRPr="00CD6474">
        <w:tab/>
        <w:t>Hoch</w:t>
      </w:r>
    </w:p>
    <w:p w14:paraId="7EEC8CF5" w14:textId="1CD6B4EE" w:rsidR="00E61DAE" w:rsidRPr="00CD6474" w:rsidRDefault="00E61DAE" w:rsidP="00D47390">
      <w:pPr>
        <w:pStyle w:val="Main"/>
      </w:pPr>
      <w:r w:rsidRPr="00CD6474">
        <w:t>A</w:t>
      </w:r>
      <w:r w:rsidRPr="00CD6474">
        <w:rPr>
          <w:sz w:val="20"/>
          <w:szCs w:val="18"/>
        </w:rPr>
        <w:t>5.2</w:t>
      </w:r>
      <w:r w:rsidRPr="00CD6474">
        <w:tab/>
      </w:r>
      <w:r w:rsidRPr="00CD6474">
        <w:tab/>
        <w:t>Der Code ist gemäss Softec Vorgaben aufgebaut (Namensgebung, Lesbarkeit).</w:t>
      </w:r>
      <w:r w:rsidRPr="00CD6474">
        <w:tab/>
        <w:t>Hoch</w:t>
      </w:r>
    </w:p>
    <w:p w14:paraId="73E7CA53" w14:textId="1E49D761" w:rsidR="00E61DAE" w:rsidRPr="00CD6474" w:rsidRDefault="00E61DAE" w:rsidP="00D47390">
      <w:pPr>
        <w:pStyle w:val="Main"/>
      </w:pPr>
    </w:p>
    <w:p w14:paraId="11D85638" w14:textId="4590AD49" w:rsidR="00E61DAE" w:rsidRPr="00CD6474" w:rsidRDefault="008D1B29" w:rsidP="00D47390">
      <w:pPr>
        <w:pStyle w:val="Main"/>
        <w:rPr>
          <w:b/>
          <w:bCs/>
        </w:rPr>
      </w:pPr>
      <w:r w:rsidRPr="00CD6474">
        <w:t>A</w:t>
      </w:r>
      <w:r w:rsidRPr="00CD6474">
        <w:rPr>
          <w:sz w:val="20"/>
          <w:szCs w:val="18"/>
        </w:rPr>
        <w:t>6</w:t>
      </w:r>
      <w:r w:rsidR="00E61DAE" w:rsidRPr="00CD6474">
        <w:tab/>
      </w:r>
      <w:r w:rsidR="00E61DAE" w:rsidRPr="00CD6474">
        <w:tab/>
      </w:r>
      <w:r w:rsidR="00E61DAE" w:rsidRPr="00CD6474">
        <w:rPr>
          <w:b/>
          <w:bCs/>
        </w:rPr>
        <w:t>Robustheit</w:t>
      </w:r>
    </w:p>
    <w:p w14:paraId="2B1F3592" w14:textId="328FE6FF" w:rsidR="00E61DAE" w:rsidRPr="00CD6474" w:rsidRDefault="00E61DAE" w:rsidP="00D47390">
      <w:pPr>
        <w:pStyle w:val="Main"/>
      </w:pPr>
      <w:r w:rsidRPr="00CD6474">
        <w:t>A</w:t>
      </w:r>
      <w:r w:rsidRPr="00CD6474">
        <w:rPr>
          <w:sz w:val="20"/>
          <w:szCs w:val="18"/>
        </w:rPr>
        <w:t>6.1</w:t>
      </w:r>
      <w:r w:rsidRPr="00CD6474">
        <w:tab/>
      </w:r>
      <w:r w:rsidRPr="00CD6474">
        <w:tab/>
        <w:t>Abfüllen von fehlenden Daten wird verhindert.</w:t>
      </w:r>
      <w:r w:rsidRPr="00CD6474">
        <w:tab/>
      </w:r>
      <w:r w:rsidRPr="00CD6474">
        <w:tab/>
      </w:r>
      <w:r w:rsidRPr="00CD6474">
        <w:tab/>
      </w:r>
      <w:r w:rsidRPr="00CD6474">
        <w:tab/>
      </w:r>
      <w:r w:rsidRPr="00CD6474">
        <w:tab/>
      </w:r>
      <w:r w:rsidRPr="00CD6474">
        <w:tab/>
        <w:t>Hoch</w:t>
      </w:r>
    </w:p>
    <w:p w14:paraId="3938D8CF" w14:textId="4EC929AD" w:rsidR="00E61DAE" w:rsidRPr="00CD6474" w:rsidRDefault="00E61DAE" w:rsidP="00D47390">
      <w:pPr>
        <w:pStyle w:val="Main"/>
      </w:pPr>
      <w:r w:rsidRPr="00CD6474">
        <w:t>A</w:t>
      </w:r>
      <w:r w:rsidRPr="00CD6474">
        <w:rPr>
          <w:sz w:val="20"/>
          <w:szCs w:val="18"/>
        </w:rPr>
        <w:t>6.2</w:t>
      </w:r>
      <w:r w:rsidRPr="00CD6474">
        <w:tab/>
      </w:r>
      <w:r w:rsidRPr="00CD6474">
        <w:tab/>
        <w:t>Gültigkeit angegebener Daten wird geprüft.</w:t>
      </w:r>
      <w:r w:rsidRPr="00CD6474">
        <w:tab/>
      </w:r>
      <w:r w:rsidRPr="00CD6474">
        <w:tab/>
      </w:r>
      <w:r w:rsidRPr="00CD6474">
        <w:tab/>
      </w:r>
      <w:r w:rsidRPr="00CD6474">
        <w:tab/>
      </w:r>
      <w:r w:rsidRPr="00CD6474">
        <w:tab/>
      </w:r>
      <w:r w:rsidRPr="00CD6474">
        <w:tab/>
      </w:r>
      <w:r w:rsidRPr="00CD6474">
        <w:tab/>
        <w:t>Mittel</w:t>
      </w:r>
    </w:p>
    <w:p w14:paraId="16509F67" w14:textId="4D1F3D57" w:rsidR="00E61DAE" w:rsidRPr="00CD6474" w:rsidRDefault="00E61DAE" w:rsidP="00D47390">
      <w:pPr>
        <w:pStyle w:val="Main"/>
      </w:pPr>
      <w:r w:rsidRPr="00CD6474">
        <w:t>A</w:t>
      </w:r>
      <w:r w:rsidRPr="00CD6474">
        <w:rPr>
          <w:sz w:val="20"/>
          <w:szCs w:val="18"/>
        </w:rPr>
        <w:t>6.3</w:t>
      </w:r>
      <w:r w:rsidRPr="00CD6474">
        <w:tab/>
      </w:r>
      <w:r w:rsidRPr="00CD6474">
        <w:tab/>
        <w:t>Gefundene Unstimmigkeiten werden im Log erfasst.</w:t>
      </w:r>
      <w:r w:rsidRPr="00CD6474">
        <w:tab/>
      </w:r>
      <w:r w:rsidRPr="00CD6474">
        <w:tab/>
      </w:r>
      <w:r w:rsidRPr="00CD6474">
        <w:tab/>
      </w:r>
      <w:r w:rsidRPr="00CD6474">
        <w:tab/>
      </w:r>
      <w:r w:rsidRPr="00CD6474">
        <w:tab/>
        <w:t>Mittel</w:t>
      </w:r>
    </w:p>
    <w:p w14:paraId="42811DE7" w14:textId="6E6504F3" w:rsidR="00E61DAE" w:rsidRPr="00CD6474" w:rsidRDefault="00E61DAE" w:rsidP="00D47390">
      <w:pPr>
        <w:pStyle w:val="Main"/>
      </w:pPr>
    </w:p>
    <w:p w14:paraId="347BDCE8" w14:textId="793772AE" w:rsidR="00E61DAE" w:rsidRPr="00CD6474" w:rsidRDefault="008D1B29" w:rsidP="00D47390">
      <w:pPr>
        <w:pStyle w:val="Main"/>
        <w:rPr>
          <w:b/>
          <w:bCs/>
        </w:rPr>
      </w:pPr>
      <w:r w:rsidRPr="00CD6474">
        <w:t>A</w:t>
      </w:r>
      <w:r w:rsidRPr="00CD6474">
        <w:rPr>
          <w:sz w:val="20"/>
          <w:szCs w:val="18"/>
        </w:rPr>
        <w:t>7</w:t>
      </w:r>
      <w:r w:rsidR="00E61DAE" w:rsidRPr="00CD6474">
        <w:tab/>
      </w:r>
      <w:r w:rsidR="00E61DAE" w:rsidRPr="00CD6474">
        <w:tab/>
      </w:r>
      <w:r w:rsidR="00E61DAE" w:rsidRPr="00CD6474">
        <w:rPr>
          <w:b/>
          <w:bCs/>
        </w:rPr>
        <w:t>Git-Repository</w:t>
      </w:r>
    </w:p>
    <w:p w14:paraId="031ACA11" w14:textId="41A3C143" w:rsidR="00E61DAE" w:rsidRPr="00CD6474" w:rsidRDefault="00E61DAE" w:rsidP="00D47390">
      <w:pPr>
        <w:pStyle w:val="Main"/>
      </w:pPr>
      <w:r w:rsidRPr="00CD6474">
        <w:t>A</w:t>
      </w:r>
      <w:r w:rsidRPr="00CD6474">
        <w:rPr>
          <w:sz w:val="20"/>
          <w:szCs w:val="18"/>
        </w:rPr>
        <w:t>7.1</w:t>
      </w:r>
      <w:r w:rsidRPr="00CD6474">
        <w:tab/>
      </w:r>
      <w:r w:rsidRPr="00CD6474">
        <w:tab/>
        <w:t>Der Code ist auf einem Github Repository vorhanden.</w:t>
      </w:r>
      <w:r w:rsidRPr="00CD6474">
        <w:tab/>
      </w:r>
      <w:r w:rsidRPr="00CD6474">
        <w:tab/>
      </w:r>
      <w:r w:rsidRPr="00CD6474">
        <w:tab/>
      </w:r>
      <w:r w:rsidRPr="00CD6474">
        <w:tab/>
      </w:r>
      <w:r w:rsidRPr="00CD6474">
        <w:tab/>
        <w:t>Hoch</w:t>
      </w:r>
    </w:p>
    <w:p w14:paraId="4239F112" w14:textId="334E8598" w:rsidR="00E61DAE" w:rsidRPr="00CD6474" w:rsidRDefault="00E61DAE" w:rsidP="00D47390">
      <w:pPr>
        <w:pStyle w:val="Main"/>
      </w:pPr>
      <w:r w:rsidRPr="00CD6474">
        <w:t>A</w:t>
      </w:r>
      <w:r w:rsidRPr="00CD6474">
        <w:rPr>
          <w:sz w:val="20"/>
          <w:szCs w:val="18"/>
        </w:rPr>
        <w:t>7.2</w:t>
      </w:r>
      <w:r w:rsidRPr="00CD6474">
        <w:tab/>
      </w:r>
      <w:r w:rsidRPr="00CD6474">
        <w:tab/>
        <w:t xml:space="preserve">Die Dokumentation ist auf </w:t>
      </w:r>
      <w:r w:rsidR="00EC22E3" w:rsidRPr="00CD6474">
        <w:t>demselben</w:t>
      </w:r>
      <w:r w:rsidRPr="00CD6474">
        <w:t xml:space="preserve"> Repository vorhanden.</w:t>
      </w:r>
      <w:r w:rsidRPr="00CD6474">
        <w:tab/>
      </w:r>
      <w:r w:rsidRPr="00CD6474">
        <w:tab/>
      </w:r>
      <w:r w:rsidRPr="00CD6474">
        <w:tab/>
      </w:r>
      <w:r w:rsidRPr="00CD6474">
        <w:tab/>
        <w:t>Hoch</w:t>
      </w:r>
    </w:p>
    <w:p w14:paraId="0A084B50" w14:textId="71901631" w:rsidR="00E61DAE" w:rsidRPr="00CD6474" w:rsidRDefault="00E61DAE" w:rsidP="00D47390">
      <w:pPr>
        <w:pStyle w:val="Main"/>
      </w:pPr>
      <w:r w:rsidRPr="00CD6474">
        <w:t>A</w:t>
      </w:r>
      <w:r w:rsidRPr="00CD6474">
        <w:rPr>
          <w:sz w:val="20"/>
          <w:szCs w:val="18"/>
        </w:rPr>
        <w:t>7.3</w:t>
      </w:r>
      <w:r w:rsidRPr="00CD6474">
        <w:tab/>
      </w:r>
      <w:r w:rsidRPr="00CD6474">
        <w:tab/>
      </w:r>
      <w:r w:rsidR="00B724B5" w:rsidRPr="00CD6474">
        <w:t>Notizen, Entwürfe, Bilder sind im Repository vorhanden.</w:t>
      </w:r>
      <w:r w:rsidR="00B724B5" w:rsidRPr="00CD6474">
        <w:tab/>
      </w:r>
      <w:r w:rsidR="00B724B5" w:rsidRPr="00CD6474">
        <w:tab/>
      </w:r>
      <w:r w:rsidR="00B724B5" w:rsidRPr="00CD6474">
        <w:tab/>
      </w:r>
      <w:r w:rsidR="00B724B5" w:rsidRPr="00CD6474">
        <w:tab/>
      </w:r>
      <w:r w:rsidR="00B724B5" w:rsidRPr="00CD6474">
        <w:tab/>
        <w:t>Tief</w:t>
      </w:r>
    </w:p>
    <w:p w14:paraId="3FB04FB6" w14:textId="69EEC0F9" w:rsidR="00B724B5" w:rsidRPr="00CD6474" w:rsidRDefault="00B724B5" w:rsidP="00D47390">
      <w:pPr>
        <w:pStyle w:val="Main"/>
      </w:pPr>
    </w:p>
    <w:p w14:paraId="076DF1B8" w14:textId="6F29595F" w:rsidR="00B724B5" w:rsidRPr="00CD6474" w:rsidRDefault="008D1B29" w:rsidP="00D47390">
      <w:pPr>
        <w:pStyle w:val="Main"/>
        <w:rPr>
          <w:b/>
          <w:bCs/>
        </w:rPr>
      </w:pPr>
      <w:r w:rsidRPr="00CD6474">
        <w:t>A</w:t>
      </w:r>
      <w:r w:rsidRPr="00CD6474">
        <w:rPr>
          <w:sz w:val="20"/>
          <w:szCs w:val="18"/>
        </w:rPr>
        <w:t>8</w:t>
      </w:r>
      <w:r w:rsidR="00B724B5" w:rsidRPr="00CD6474">
        <w:tab/>
      </w:r>
      <w:r w:rsidR="00B724B5" w:rsidRPr="00CD6474">
        <w:tab/>
      </w:r>
      <w:r w:rsidR="00B724B5" w:rsidRPr="00CD6474">
        <w:rPr>
          <w:b/>
          <w:bCs/>
        </w:rPr>
        <w:t>Applikation</w:t>
      </w:r>
    </w:p>
    <w:p w14:paraId="6490F283" w14:textId="250FA4ED" w:rsidR="00B724B5" w:rsidRPr="00CD6474" w:rsidRDefault="00B724B5" w:rsidP="00D47390">
      <w:pPr>
        <w:pStyle w:val="Main"/>
      </w:pPr>
      <w:r w:rsidRPr="00CD6474">
        <w:t>A</w:t>
      </w:r>
      <w:r w:rsidRPr="00CD6474">
        <w:rPr>
          <w:sz w:val="20"/>
          <w:szCs w:val="18"/>
        </w:rPr>
        <w:t>8.1</w:t>
      </w:r>
      <w:r w:rsidRPr="00CD6474">
        <w:tab/>
      </w:r>
      <w:r w:rsidRPr="00CD6474">
        <w:tab/>
        <w:t>Die Applikation kann über einen Scheduler aufgerufen werden.</w:t>
      </w:r>
      <w:r w:rsidRPr="00CD6474">
        <w:tab/>
      </w:r>
      <w:r w:rsidRPr="00CD6474">
        <w:tab/>
      </w:r>
      <w:r w:rsidRPr="00CD6474">
        <w:tab/>
      </w:r>
      <w:r w:rsidRPr="00CD6474">
        <w:tab/>
        <w:t>Hoch</w:t>
      </w:r>
    </w:p>
    <w:p w14:paraId="5743CA50" w14:textId="6436EDAA" w:rsidR="00B724B5" w:rsidRPr="00CD6474" w:rsidRDefault="00B724B5" w:rsidP="00D47390">
      <w:pPr>
        <w:pStyle w:val="Main"/>
      </w:pPr>
      <w:r w:rsidRPr="00CD6474">
        <w:t>A</w:t>
      </w:r>
      <w:r w:rsidRPr="00CD6474">
        <w:rPr>
          <w:sz w:val="20"/>
          <w:szCs w:val="18"/>
        </w:rPr>
        <w:t>8.2</w:t>
      </w:r>
      <w:r w:rsidRPr="00CD6474">
        <w:tab/>
      </w:r>
      <w:r w:rsidRPr="00CD6474">
        <w:tab/>
        <w:t>Der Applikation kann ein Development Flag ab Aufruf übergeben werden.</w:t>
      </w:r>
      <w:r w:rsidRPr="00CD6474">
        <w:tab/>
      </w:r>
      <w:r w:rsidRPr="00CD6474">
        <w:tab/>
        <w:t>Hoch</w:t>
      </w:r>
    </w:p>
    <w:p w14:paraId="132CF4EE" w14:textId="467A9841" w:rsidR="00C17BCF" w:rsidRPr="00CD6474" w:rsidRDefault="00B724B5" w:rsidP="00471DD4">
      <w:pPr>
        <w:pStyle w:val="Main"/>
      </w:pPr>
      <w:r w:rsidRPr="00CD6474">
        <w:t>A</w:t>
      </w:r>
      <w:r w:rsidRPr="00CD6474">
        <w:rPr>
          <w:sz w:val="20"/>
          <w:szCs w:val="18"/>
        </w:rPr>
        <w:t>8.3</w:t>
      </w:r>
      <w:r w:rsidRPr="00CD6474">
        <w:tab/>
      </w:r>
      <w:r w:rsidRPr="00CD6474">
        <w:tab/>
        <w:t>Die fertige Applikation ist ein Kommandozeilenprogramm.</w:t>
      </w:r>
      <w:r w:rsidRPr="00CD6474">
        <w:tab/>
      </w:r>
      <w:r w:rsidRPr="00CD6474">
        <w:tab/>
      </w:r>
      <w:r w:rsidRPr="00CD6474">
        <w:tab/>
      </w:r>
      <w:r w:rsidRPr="00CD6474">
        <w:tab/>
        <w:t>Hoch</w:t>
      </w:r>
    </w:p>
    <w:p w14:paraId="20E34B13" w14:textId="6A31CA5B" w:rsidR="004C30C1" w:rsidRPr="00CD6474" w:rsidRDefault="00B724B5" w:rsidP="00A77728">
      <w:pPr>
        <w:pStyle w:val="Formatvorlage1"/>
      </w:pPr>
      <w:bookmarkStart w:id="42" w:name="_Toc162957788"/>
      <w:r w:rsidRPr="00CD6474">
        <w:lastRenderedPageBreak/>
        <w:t>User Stories</w:t>
      </w:r>
      <w:bookmarkEnd w:id="42"/>
    </w:p>
    <w:p w14:paraId="4BF7950E" w14:textId="2FC6F0B5" w:rsidR="00B724B5" w:rsidRPr="00CD6474" w:rsidRDefault="00B724B5" w:rsidP="00B724B5">
      <w:pPr>
        <w:pStyle w:val="Main"/>
      </w:pPr>
      <w:r w:rsidRPr="00CD6474">
        <w:t>Die User Stories werden benötigt</w:t>
      </w:r>
      <w:r w:rsidR="00B91AA7">
        <w:t>,</w:t>
      </w:r>
      <w:r w:rsidRPr="00CD6474">
        <w:t xml:space="preserve"> um den Zeitplan sowie das im Verlauf des Projekts verwendete Kanban Board </w:t>
      </w:r>
      <w:r w:rsidR="002616C2" w:rsidRPr="00CD6474">
        <w:t>zu erstellen. Sie werden für eine möglichst genaue Planung des Projektes benötigt.</w:t>
      </w:r>
      <w:r w:rsidR="00CF0653" w:rsidRPr="00CD6474">
        <w:t xml:space="preserve"> </w:t>
      </w:r>
    </w:p>
    <w:p w14:paraId="0608892C" w14:textId="2FF4B06C" w:rsidR="002616C2" w:rsidRPr="00CD6474" w:rsidRDefault="002616C2" w:rsidP="002616C2">
      <w:pPr>
        <w:pStyle w:val="Titel2NichtVerzeichnis"/>
      </w:pPr>
      <w:r w:rsidRPr="00CD6474">
        <w:t>Projektplanung</w:t>
      </w:r>
      <w:r w:rsidR="002E1666" w:rsidRPr="00CD6474">
        <w:t xml:space="preserve"> – S1</w:t>
      </w:r>
    </w:p>
    <w:p w14:paraId="5920F494" w14:textId="3710D474" w:rsidR="002E1666" w:rsidRPr="00CD6474" w:rsidRDefault="002E1666" w:rsidP="002E1666">
      <w:pPr>
        <w:pStyle w:val="Title2-Main"/>
      </w:pPr>
      <w:r w:rsidRPr="00CD6474">
        <w:t>Anforderungen</w:t>
      </w:r>
    </w:p>
    <w:p w14:paraId="1BB33617" w14:textId="094C2468" w:rsidR="002E1666" w:rsidRPr="00CD6474" w:rsidRDefault="002E1666" w:rsidP="002E1666">
      <w:pPr>
        <w:pStyle w:val="Main"/>
        <w:rPr>
          <w:sz w:val="18"/>
          <w:szCs w:val="16"/>
        </w:rPr>
      </w:pPr>
      <w:r w:rsidRPr="00CD6474">
        <w:t>A</w:t>
      </w:r>
      <w:r w:rsidRPr="00CD6474">
        <w:rPr>
          <w:sz w:val="20"/>
          <w:szCs w:val="18"/>
        </w:rPr>
        <w:t>4</w:t>
      </w:r>
      <w:r w:rsidR="00912F1F" w:rsidRPr="00CD6474">
        <w:rPr>
          <w:sz w:val="20"/>
          <w:szCs w:val="18"/>
        </w:rPr>
        <w:t>.1</w:t>
      </w:r>
      <w:r w:rsidR="00FE5F4C" w:rsidRPr="00CD6474">
        <w:rPr>
          <w:sz w:val="20"/>
          <w:szCs w:val="18"/>
        </w:rPr>
        <w:t xml:space="preserve">, </w:t>
      </w:r>
      <w:r w:rsidR="00FE5F4C" w:rsidRPr="00CD6474">
        <w:t>A</w:t>
      </w:r>
      <w:r w:rsidR="00FE5F4C" w:rsidRPr="00CD6474">
        <w:rPr>
          <w:sz w:val="18"/>
          <w:szCs w:val="16"/>
        </w:rPr>
        <w:t>4.2</w:t>
      </w:r>
    </w:p>
    <w:p w14:paraId="149158BD" w14:textId="664BD7BD" w:rsidR="002616C2" w:rsidRPr="00CD6474" w:rsidRDefault="002616C2" w:rsidP="002616C2">
      <w:pPr>
        <w:pStyle w:val="Title2-Main"/>
      </w:pPr>
      <w:r w:rsidRPr="00CD6474">
        <w:t>Beschreibung</w:t>
      </w:r>
    </w:p>
    <w:p w14:paraId="38CE0052" w14:textId="07573FC5" w:rsidR="002616C2" w:rsidRPr="00CD6474" w:rsidRDefault="002616C2" w:rsidP="002616C2">
      <w:pPr>
        <w:pStyle w:val="Main"/>
      </w:pPr>
      <w:r w:rsidRPr="00CD6474">
        <w:t>Als Kandidat ist es mir wichtig, mein Projekt möglichst gut zu planen</w:t>
      </w:r>
      <w:r w:rsidR="009B2A93">
        <w:t>,</w:t>
      </w:r>
      <w:r w:rsidRPr="00CD6474">
        <w:t xml:space="preserve"> damit ich im vorgegebenen Zeitraum alle Anforderungen realisieren und das Projekt umsetzen kann. </w:t>
      </w:r>
    </w:p>
    <w:p w14:paraId="5EC901D1" w14:textId="40BD91FE" w:rsidR="002616C2" w:rsidRPr="00CD6474" w:rsidRDefault="002616C2" w:rsidP="002616C2">
      <w:pPr>
        <w:pStyle w:val="Title2-Main"/>
      </w:pPr>
      <w:r w:rsidRPr="00CD6474">
        <w:t>Tasks</w:t>
      </w:r>
    </w:p>
    <w:p w14:paraId="439699CF" w14:textId="6837CF15" w:rsidR="002616C2" w:rsidRPr="00CD6474" w:rsidRDefault="002616C2" w:rsidP="002616C2">
      <w:pPr>
        <w:pStyle w:val="Main"/>
        <w:rPr>
          <w:b/>
          <w:bCs/>
        </w:rPr>
      </w:pPr>
      <w:r w:rsidRPr="00CD6474">
        <w:rPr>
          <w:b/>
          <w:bCs/>
        </w:rPr>
        <w:t>Nummer</w:t>
      </w:r>
      <w:r w:rsidRPr="00CD6474">
        <w:rPr>
          <w:b/>
          <w:bCs/>
        </w:rPr>
        <w:tab/>
        <w:t>Beschreibung</w:t>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t>Zeit</w:t>
      </w:r>
      <w:r w:rsidRPr="00CD6474">
        <w:rPr>
          <w:b/>
          <w:bCs/>
        </w:rPr>
        <w:tab/>
      </w:r>
      <w:r w:rsidRPr="00CD6474">
        <w:rPr>
          <w:b/>
          <w:bCs/>
        </w:rPr>
        <w:tab/>
      </w:r>
      <w:r w:rsidR="003F4737" w:rsidRPr="00CD6474">
        <w:rPr>
          <w:b/>
          <w:bCs/>
        </w:rPr>
        <w:t>Ablauf</w:t>
      </w:r>
    </w:p>
    <w:p w14:paraId="2992D267" w14:textId="7F6093C8" w:rsidR="003F4737" w:rsidRPr="00CD6474" w:rsidRDefault="002616C2" w:rsidP="002616C2">
      <w:pPr>
        <w:pStyle w:val="Main"/>
      </w:pPr>
      <w:r w:rsidRPr="00CD6474">
        <w:t>T</w:t>
      </w:r>
      <w:r w:rsidRPr="00CD6474">
        <w:rPr>
          <w:sz w:val="20"/>
          <w:szCs w:val="18"/>
        </w:rPr>
        <w:t>1.1</w:t>
      </w:r>
      <w:r w:rsidRPr="00CD6474">
        <w:tab/>
      </w:r>
      <w:r w:rsidRPr="00CD6474">
        <w:tab/>
        <w:t>Use Cases definieren</w:t>
      </w:r>
      <w:r w:rsidR="003F4737" w:rsidRPr="00CD6474">
        <w:t>, gra</w:t>
      </w:r>
      <w:r w:rsidR="00CC7720">
        <w:t>f</w:t>
      </w:r>
      <w:r w:rsidR="003F4737" w:rsidRPr="00CD6474">
        <w:t>isch darstellen</w:t>
      </w:r>
      <w:r w:rsidR="00FE5F4C" w:rsidRPr="00CD6474">
        <w:t>.</w:t>
      </w:r>
      <w:r w:rsidR="003F4737" w:rsidRPr="00CD6474">
        <w:tab/>
      </w:r>
      <w:r w:rsidR="003F4737" w:rsidRPr="00CD6474">
        <w:tab/>
      </w:r>
      <w:r w:rsidR="003F4737" w:rsidRPr="00CD6474">
        <w:tab/>
      </w:r>
      <w:r w:rsidR="003F4737" w:rsidRPr="00CD6474">
        <w:tab/>
      </w:r>
      <w:r w:rsidR="003F4737" w:rsidRPr="00CD6474">
        <w:tab/>
      </w:r>
      <w:r w:rsidR="004372D1" w:rsidRPr="00CD6474">
        <w:t>1</w:t>
      </w:r>
      <w:r w:rsidR="003F4737" w:rsidRPr="00CD6474">
        <w:t>h</w:t>
      </w:r>
      <w:r w:rsidRPr="00CD6474">
        <w:tab/>
      </w:r>
      <w:r w:rsidRPr="00CD6474">
        <w:tab/>
      </w:r>
      <w:r w:rsidR="003F4737" w:rsidRPr="00CD6474">
        <w:t>1</w:t>
      </w:r>
    </w:p>
    <w:p w14:paraId="76E5DC60" w14:textId="0A363F88" w:rsidR="003F4737" w:rsidRPr="00CD6474" w:rsidRDefault="003F4737" w:rsidP="002616C2">
      <w:pPr>
        <w:pStyle w:val="Main"/>
      </w:pPr>
      <w:r w:rsidRPr="00CD6474">
        <w:t>T</w:t>
      </w:r>
      <w:r w:rsidRPr="00CD6474">
        <w:rPr>
          <w:sz w:val="20"/>
          <w:szCs w:val="18"/>
        </w:rPr>
        <w:t>1.2</w:t>
      </w:r>
      <w:r w:rsidRPr="00CD6474">
        <w:tab/>
      </w:r>
      <w:r w:rsidRPr="00CD6474">
        <w:tab/>
        <w:t>Anforderungen definieren</w:t>
      </w:r>
      <w:r w:rsidR="00FE5F4C" w:rsidRPr="00CD6474">
        <w:t>.</w:t>
      </w:r>
      <w:r w:rsidRPr="00CD6474">
        <w:tab/>
      </w:r>
      <w:r w:rsidRPr="00CD6474">
        <w:tab/>
      </w:r>
      <w:r w:rsidRPr="00CD6474">
        <w:tab/>
      </w:r>
      <w:r w:rsidRPr="00CD6474">
        <w:tab/>
      </w:r>
      <w:r w:rsidRPr="00CD6474">
        <w:tab/>
      </w:r>
      <w:r w:rsidRPr="00CD6474">
        <w:tab/>
      </w:r>
      <w:r w:rsidRPr="00CD6474">
        <w:tab/>
      </w:r>
      <w:r w:rsidR="004372D1" w:rsidRPr="00CD6474">
        <w:t>2</w:t>
      </w:r>
      <w:r w:rsidRPr="00CD6474">
        <w:t>h</w:t>
      </w:r>
      <w:r w:rsidRPr="00CD6474">
        <w:tab/>
      </w:r>
      <w:r w:rsidRPr="00CD6474">
        <w:tab/>
        <w:t>2</w:t>
      </w:r>
    </w:p>
    <w:p w14:paraId="086B8355" w14:textId="01952B33" w:rsidR="003F4737" w:rsidRPr="00CD6474" w:rsidRDefault="003F4737" w:rsidP="002616C2">
      <w:pPr>
        <w:pStyle w:val="Main"/>
      </w:pPr>
      <w:r w:rsidRPr="00CD6474">
        <w:t>T</w:t>
      </w:r>
      <w:r w:rsidRPr="00CD6474">
        <w:rPr>
          <w:sz w:val="20"/>
          <w:szCs w:val="18"/>
        </w:rPr>
        <w:t>1.3</w:t>
      </w:r>
      <w:r w:rsidRPr="00CD6474">
        <w:tab/>
      </w:r>
      <w:r w:rsidRPr="00CD6474">
        <w:tab/>
        <w:t>User Stories erarbeiten</w:t>
      </w:r>
      <w:r w:rsidR="00FE5F4C" w:rsidRPr="00CD6474">
        <w:t>.</w:t>
      </w:r>
      <w:r w:rsidRPr="00CD6474">
        <w:tab/>
      </w:r>
      <w:r w:rsidRPr="00CD6474">
        <w:tab/>
      </w:r>
      <w:r w:rsidRPr="00CD6474">
        <w:tab/>
      </w:r>
      <w:r w:rsidRPr="00CD6474">
        <w:tab/>
      </w:r>
      <w:r w:rsidRPr="00CD6474">
        <w:tab/>
      </w:r>
      <w:r w:rsidRPr="00CD6474">
        <w:tab/>
      </w:r>
      <w:r w:rsidRPr="00CD6474">
        <w:tab/>
      </w:r>
      <w:r w:rsidRPr="00CD6474">
        <w:tab/>
        <w:t>3h</w:t>
      </w:r>
      <w:r w:rsidRPr="00CD6474">
        <w:tab/>
      </w:r>
      <w:r w:rsidRPr="00CD6474">
        <w:tab/>
        <w:t>3</w:t>
      </w:r>
      <w:r w:rsidR="002616C2" w:rsidRPr="00CD6474">
        <w:tab/>
      </w:r>
    </w:p>
    <w:p w14:paraId="35A1DAB1" w14:textId="63FF4911" w:rsidR="003F4737" w:rsidRPr="00CD6474" w:rsidRDefault="003F4737" w:rsidP="002616C2">
      <w:pPr>
        <w:pStyle w:val="Main"/>
      </w:pPr>
      <w:r w:rsidRPr="00CD6474">
        <w:t>T</w:t>
      </w:r>
      <w:r w:rsidRPr="00CD6474">
        <w:rPr>
          <w:sz w:val="20"/>
          <w:szCs w:val="18"/>
        </w:rPr>
        <w:t>1.4</w:t>
      </w:r>
      <w:r w:rsidR="002616C2" w:rsidRPr="00CD6474">
        <w:tab/>
      </w:r>
      <w:r w:rsidR="002616C2" w:rsidRPr="00CD6474">
        <w:tab/>
      </w:r>
      <w:r w:rsidRPr="00CD6474">
        <w:t>Zeitplan erstellen</w:t>
      </w:r>
      <w:r w:rsidR="00FE5F4C" w:rsidRPr="00CD6474">
        <w:t>.</w:t>
      </w:r>
      <w:r w:rsidRPr="00CD6474">
        <w:tab/>
      </w:r>
      <w:r w:rsidRPr="00CD6474">
        <w:tab/>
      </w:r>
      <w:r w:rsidRPr="00CD6474">
        <w:tab/>
      </w:r>
      <w:r w:rsidRPr="00CD6474">
        <w:tab/>
      </w:r>
      <w:r w:rsidRPr="00CD6474">
        <w:tab/>
      </w:r>
      <w:r w:rsidRPr="00CD6474">
        <w:tab/>
      </w:r>
      <w:r w:rsidRPr="00CD6474">
        <w:tab/>
      </w:r>
      <w:r w:rsidRPr="00CD6474">
        <w:tab/>
      </w:r>
      <w:r w:rsidRPr="00CD6474">
        <w:tab/>
      </w:r>
      <w:r w:rsidR="00571D0C" w:rsidRPr="00CD6474">
        <w:t>1</w:t>
      </w:r>
      <w:r w:rsidRPr="00CD6474">
        <w:t>h</w:t>
      </w:r>
      <w:r w:rsidRPr="00CD6474">
        <w:tab/>
      </w:r>
      <w:r w:rsidRPr="00CD6474">
        <w:tab/>
        <w:t>4</w:t>
      </w:r>
    </w:p>
    <w:p w14:paraId="6EF51F5F" w14:textId="2D6C3B20" w:rsidR="003F4737" w:rsidRPr="00CD6474" w:rsidRDefault="003F4737" w:rsidP="002616C2">
      <w:pPr>
        <w:pStyle w:val="Main"/>
      </w:pPr>
      <w:r w:rsidRPr="00CD6474">
        <w:t>T</w:t>
      </w:r>
      <w:r w:rsidRPr="00CD6474">
        <w:rPr>
          <w:sz w:val="20"/>
          <w:szCs w:val="18"/>
        </w:rPr>
        <w:t>1.5</w:t>
      </w:r>
      <w:r w:rsidRPr="00CD6474">
        <w:tab/>
      </w:r>
      <w:r w:rsidRPr="00CD6474">
        <w:tab/>
        <w:t>Vervollständigung Aufgabenstellung</w:t>
      </w:r>
      <w:r w:rsidR="00FE5F4C" w:rsidRPr="00CD6474">
        <w:t>.</w:t>
      </w:r>
      <w:r w:rsidRPr="00CD6474">
        <w:tab/>
      </w:r>
      <w:r w:rsidRPr="00CD6474">
        <w:tab/>
      </w:r>
      <w:r w:rsidRPr="00CD6474">
        <w:tab/>
      </w:r>
      <w:r w:rsidRPr="00CD6474">
        <w:tab/>
      </w:r>
      <w:r w:rsidRPr="00CD6474">
        <w:tab/>
      </w:r>
      <w:r w:rsidRPr="00CD6474">
        <w:tab/>
      </w:r>
      <w:r w:rsidR="00571D0C" w:rsidRPr="00CD6474">
        <w:t>2</w:t>
      </w:r>
      <w:r w:rsidRPr="00CD6474">
        <w:t>h</w:t>
      </w:r>
      <w:r w:rsidRPr="00CD6474">
        <w:tab/>
      </w:r>
      <w:r w:rsidRPr="00CD6474">
        <w:tab/>
        <w:t>5</w:t>
      </w:r>
    </w:p>
    <w:p w14:paraId="26827F64" w14:textId="1A95C9E7" w:rsidR="002616C2" w:rsidRPr="00CD6474" w:rsidRDefault="003F4737" w:rsidP="002616C2">
      <w:pPr>
        <w:pStyle w:val="Main"/>
      </w:pPr>
      <w:r w:rsidRPr="00CD6474">
        <w:t>T</w:t>
      </w:r>
      <w:r w:rsidRPr="00CD6474">
        <w:rPr>
          <w:sz w:val="20"/>
          <w:szCs w:val="18"/>
        </w:rPr>
        <w:t>1.6</w:t>
      </w:r>
      <w:r w:rsidRPr="00CD6474">
        <w:tab/>
      </w:r>
      <w:r w:rsidRPr="00CD6474">
        <w:tab/>
        <w:t>Vervollständigung Projektplanung</w:t>
      </w:r>
      <w:r w:rsidR="00FE5F4C" w:rsidRPr="00CD6474">
        <w:t>.</w:t>
      </w:r>
      <w:r w:rsidRPr="00CD6474">
        <w:tab/>
      </w:r>
      <w:r w:rsidRPr="00CD6474">
        <w:tab/>
      </w:r>
      <w:r w:rsidRPr="00CD6474">
        <w:tab/>
      </w:r>
      <w:r w:rsidRPr="00CD6474">
        <w:tab/>
      </w:r>
      <w:r w:rsidRPr="00CD6474">
        <w:tab/>
      </w:r>
      <w:r w:rsidRPr="00CD6474">
        <w:tab/>
        <w:t>2h</w:t>
      </w:r>
      <w:r w:rsidRPr="00CD6474">
        <w:tab/>
      </w:r>
      <w:r w:rsidRPr="00CD6474">
        <w:tab/>
        <w:t>6</w:t>
      </w:r>
    </w:p>
    <w:p w14:paraId="1A97B381" w14:textId="6E35A207" w:rsidR="003F4737" w:rsidRPr="00CD6474" w:rsidRDefault="003F4737" w:rsidP="002616C2">
      <w:pPr>
        <w:pStyle w:val="Main"/>
      </w:pPr>
      <w:r w:rsidRPr="00CD6474">
        <w:t>T</w:t>
      </w:r>
      <w:r w:rsidRPr="00CD6474">
        <w:rPr>
          <w:sz w:val="20"/>
          <w:szCs w:val="18"/>
        </w:rPr>
        <w:t>1.7</w:t>
      </w:r>
      <w:r w:rsidRPr="00CD6474">
        <w:tab/>
      </w:r>
      <w:r w:rsidRPr="00CD6474">
        <w:tab/>
        <w:t>Projektauftrag dokumentieren</w:t>
      </w:r>
      <w:r w:rsidR="00FE5F4C" w:rsidRPr="00CD6474">
        <w:t>.</w:t>
      </w:r>
      <w:r w:rsidRPr="00CD6474">
        <w:tab/>
      </w:r>
      <w:r w:rsidRPr="00CD6474">
        <w:tab/>
      </w:r>
      <w:r w:rsidRPr="00CD6474">
        <w:tab/>
      </w:r>
      <w:r w:rsidRPr="00CD6474">
        <w:tab/>
      </w:r>
      <w:r w:rsidRPr="00CD6474">
        <w:tab/>
      </w:r>
      <w:r w:rsidRPr="00CD6474">
        <w:tab/>
      </w:r>
      <w:r w:rsidRPr="00CD6474">
        <w:tab/>
      </w:r>
      <w:r w:rsidR="00C17BCF" w:rsidRPr="00CD6474">
        <w:t>5</w:t>
      </w:r>
      <w:r w:rsidRPr="00CD6474">
        <w:t>h</w:t>
      </w:r>
      <w:r w:rsidRPr="00CD6474">
        <w:tab/>
      </w:r>
      <w:r w:rsidRPr="00CD6474">
        <w:tab/>
        <w:t>7</w:t>
      </w:r>
    </w:p>
    <w:p w14:paraId="5AA80D0D" w14:textId="37B3223F" w:rsidR="003F4737" w:rsidRPr="00CD6474" w:rsidRDefault="003F4737" w:rsidP="003F4737">
      <w:pPr>
        <w:pStyle w:val="Main"/>
      </w:pPr>
      <w:r w:rsidRPr="00CD6474">
        <w:t>T</w:t>
      </w:r>
      <w:r w:rsidRPr="00CD6474">
        <w:rPr>
          <w:sz w:val="20"/>
          <w:szCs w:val="18"/>
        </w:rPr>
        <w:t>1.8</w:t>
      </w:r>
      <w:r w:rsidRPr="00CD6474">
        <w:tab/>
      </w:r>
      <w:r w:rsidRPr="00CD6474">
        <w:tab/>
        <w:t>Ausgangslage dokumentieren</w:t>
      </w:r>
      <w:r w:rsidR="00FE5F4C" w:rsidRPr="00CD6474">
        <w:t>.</w:t>
      </w:r>
      <w:r w:rsidRPr="00CD6474">
        <w:tab/>
      </w:r>
      <w:r w:rsidRPr="00CD6474">
        <w:tab/>
      </w:r>
      <w:r w:rsidRPr="00CD6474">
        <w:tab/>
      </w:r>
      <w:r w:rsidRPr="00CD6474">
        <w:tab/>
      </w:r>
      <w:r w:rsidRPr="00CD6474">
        <w:tab/>
      </w:r>
      <w:r w:rsidRPr="00CD6474">
        <w:tab/>
      </w:r>
      <w:r w:rsidRPr="00CD6474">
        <w:tab/>
        <w:t>1h</w:t>
      </w:r>
      <w:r w:rsidRPr="00CD6474">
        <w:tab/>
      </w:r>
      <w:r w:rsidRPr="00CD6474">
        <w:tab/>
        <w:t>8</w:t>
      </w:r>
    </w:p>
    <w:p w14:paraId="022D9210" w14:textId="5A02C7AD" w:rsidR="002E1666" w:rsidRPr="00CD6474" w:rsidRDefault="002E1666" w:rsidP="003F4737">
      <w:pPr>
        <w:pStyle w:val="Main"/>
      </w:pPr>
      <w:r w:rsidRPr="00CD6474">
        <w:t>T</w:t>
      </w:r>
      <w:r w:rsidRPr="00CD6474">
        <w:rPr>
          <w:sz w:val="20"/>
          <w:szCs w:val="18"/>
        </w:rPr>
        <w:t>1.9</w:t>
      </w:r>
      <w:r w:rsidRPr="00CD6474">
        <w:tab/>
      </w:r>
      <w:r w:rsidRPr="00CD6474">
        <w:tab/>
        <w:t>Architektur dokumentieren</w:t>
      </w:r>
      <w:r w:rsidR="00FE5F4C" w:rsidRPr="00CD6474">
        <w:t>.</w:t>
      </w:r>
      <w:r w:rsidRPr="00CD6474">
        <w:tab/>
      </w:r>
      <w:r w:rsidRPr="00CD6474">
        <w:tab/>
      </w:r>
      <w:r w:rsidRPr="00CD6474">
        <w:tab/>
      </w:r>
      <w:r w:rsidRPr="00CD6474">
        <w:tab/>
      </w:r>
      <w:r w:rsidRPr="00CD6474">
        <w:tab/>
      </w:r>
      <w:r w:rsidRPr="00CD6474">
        <w:tab/>
      </w:r>
      <w:r w:rsidRPr="00CD6474">
        <w:tab/>
        <w:t>1h</w:t>
      </w:r>
      <w:r w:rsidRPr="00CD6474">
        <w:tab/>
      </w:r>
      <w:r w:rsidRPr="00CD6474">
        <w:tab/>
        <w:t>9</w:t>
      </w:r>
    </w:p>
    <w:p w14:paraId="3032C9BD" w14:textId="5BF4C868" w:rsidR="00804B3F" w:rsidRPr="00CD6474" w:rsidRDefault="00804B3F" w:rsidP="003F4737">
      <w:pPr>
        <w:pStyle w:val="Main"/>
      </w:pPr>
      <w:r w:rsidRPr="00CD6474">
        <w:t>T</w:t>
      </w:r>
      <w:r w:rsidRPr="00CD6474">
        <w:rPr>
          <w:sz w:val="20"/>
          <w:szCs w:val="18"/>
        </w:rPr>
        <w:t>1.10</w:t>
      </w:r>
      <w:r w:rsidRPr="00CD6474">
        <w:rPr>
          <w:sz w:val="20"/>
          <w:szCs w:val="18"/>
        </w:rPr>
        <w:tab/>
      </w:r>
      <w:r w:rsidRPr="00CD6474">
        <w:rPr>
          <w:sz w:val="20"/>
          <w:szCs w:val="18"/>
        </w:rPr>
        <w:tab/>
      </w:r>
      <w:r w:rsidRPr="00CD6474">
        <w:t xml:space="preserve">Klassenstruktur </w:t>
      </w:r>
      <w:r w:rsidR="00FE5F4C" w:rsidRPr="00CD6474">
        <w:t>mit Diagramm erstellen.</w:t>
      </w:r>
      <w:r w:rsidR="00FE5F4C" w:rsidRPr="00CD6474">
        <w:tab/>
      </w:r>
      <w:r w:rsidR="00FE5F4C" w:rsidRPr="00CD6474">
        <w:tab/>
      </w:r>
      <w:r w:rsidR="00FE5F4C" w:rsidRPr="00CD6474">
        <w:tab/>
      </w:r>
      <w:r w:rsidR="00FE5F4C" w:rsidRPr="00CD6474">
        <w:tab/>
      </w:r>
      <w:r w:rsidR="00FE5F4C" w:rsidRPr="00CD6474">
        <w:tab/>
        <w:t>2h</w:t>
      </w:r>
      <w:r w:rsidR="00FE5F4C" w:rsidRPr="00CD6474">
        <w:tab/>
      </w:r>
      <w:r w:rsidR="00FE5F4C" w:rsidRPr="00CD6474">
        <w:tab/>
        <w:t>10</w:t>
      </w:r>
    </w:p>
    <w:p w14:paraId="7EE64C4D" w14:textId="7273A462" w:rsidR="00C17BCF" w:rsidRPr="00CD6474" w:rsidRDefault="00C17BCF" w:rsidP="003F4737">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20</w:t>
      </w:r>
      <w:r w:rsidRPr="00CD6474">
        <w:t>h</w:t>
      </w:r>
    </w:p>
    <w:p w14:paraId="0F787A73" w14:textId="4AE22E87" w:rsidR="00C17BCF" w:rsidRPr="00CD6474" w:rsidRDefault="00C17BCF" w:rsidP="00C17BCF">
      <w:pPr>
        <w:pStyle w:val="Title2-Main"/>
      </w:pPr>
      <w:r w:rsidRPr="00CD6474">
        <w:t>Akzeptanzkriterien</w:t>
      </w:r>
    </w:p>
    <w:p w14:paraId="621FD18D" w14:textId="28B5DC43" w:rsidR="00C17BCF" w:rsidRPr="00CD6474" w:rsidRDefault="00C17BCF" w:rsidP="004F3EEF">
      <w:pPr>
        <w:pStyle w:val="Main"/>
        <w:numPr>
          <w:ilvl w:val="0"/>
          <w:numId w:val="7"/>
        </w:numPr>
      </w:pPr>
      <w:r w:rsidRPr="00CD6474">
        <w:t>Use Cases wurden definiert sowie per Grafik der Dokumentation hinzugefügt.</w:t>
      </w:r>
    </w:p>
    <w:p w14:paraId="4DD8163C" w14:textId="63CFB8F4" w:rsidR="00C17BCF" w:rsidRPr="00CD6474" w:rsidRDefault="00C17BCF" w:rsidP="004F3EEF">
      <w:pPr>
        <w:pStyle w:val="Main"/>
        <w:numPr>
          <w:ilvl w:val="0"/>
          <w:numId w:val="7"/>
        </w:numPr>
      </w:pPr>
      <w:r w:rsidRPr="00CD6474">
        <w:t>Anforderungen wurden auf der detaillierten Aufgabenstellung aufbauend festgelegt.</w:t>
      </w:r>
    </w:p>
    <w:p w14:paraId="63C42356" w14:textId="32F7457A" w:rsidR="00C17BCF" w:rsidRPr="00CD6474" w:rsidRDefault="00C17BCF" w:rsidP="004F3EEF">
      <w:pPr>
        <w:pStyle w:val="Main"/>
        <w:numPr>
          <w:ilvl w:val="0"/>
          <w:numId w:val="7"/>
        </w:numPr>
      </w:pPr>
      <w:r w:rsidRPr="00CD6474">
        <w:t>User Stories wurden erarbeitet und mit realistischer Aufwandsschätzung ausgestattet.</w:t>
      </w:r>
    </w:p>
    <w:p w14:paraId="1FF6B7CB" w14:textId="5331352E" w:rsidR="00C17BCF" w:rsidRPr="00CD6474" w:rsidRDefault="00C17BCF" w:rsidP="004F3EEF">
      <w:pPr>
        <w:pStyle w:val="Main"/>
        <w:numPr>
          <w:ilvl w:val="0"/>
          <w:numId w:val="7"/>
        </w:numPr>
      </w:pPr>
      <w:r w:rsidRPr="00CD6474">
        <w:t>Zeitplan wurde erstellt und auf PkOrg abgegeben.</w:t>
      </w:r>
    </w:p>
    <w:p w14:paraId="610F7E53" w14:textId="273969CF" w:rsidR="00C17BCF" w:rsidRPr="00CD6474" w:rsidRDefault="00C17BCF" w:rsidP="004F3EEF">
      <w:pPr>
        <w:pStyle w:val="Main"/>
        <w:numPr>
          <w:ilvl w:val="0"/>
          <w:numId w:val="7"/>
        </w:numPr>
      </w:pPr>
      <w:r w:rsidRPr="00CD6474">
        <w:t>Die Aufgabenstellung</w:t>
      </w:r>
      <w:r w:rsidR="002E1666" w:rsidRPr="00CD6474">
        <w:t xml:space="preserve"> wurde dokumentiert.</w:t>
      </w:r>
    </w:p>
    <w:p w14:paraId="7D8B2C27" w14:textId="143DF053" w:rsidR="002E1666" w:rsidRPr="00CD6474" w:rsidRDefault="002E1666" w:rsidP="004F3EEF">
      <w:pPr>
        <w:pStyle w:val="Main"/>
        <w:numPr>
          <w:ilvl w:val="0"/>
          <w:numId w:val="7"/>
        </w:numPr>
      </w:pPr>
      <w:r w:rsidRPr="00CD6474">
        <w:t>Die Projektplanung wurde dokumentiert.</w:t>
      </w:r>
    </w:p>
    <w:p w14:paraId="4E64DE59" w14:textId="5C456F24" w:rsidR="002E1666" w:rsidRPr="00CD6474" w:rsidRDefault="002E1666" w:rsidP="004F3EEF">
      <w:pPr>
        <w:pStyle w:val="Main"/>
        <w:numPr>
          <w:ilvl w:val="0"/>
          <w:numId w:val="7"/>
        </w:numPr>
      </w:pPr>
      <w:r w:rsidRPr="00CD6474">
        <w:t>Der Projektauftrag wurde dokumentiert.</w:t>
      </w:r>
    </w:p>
    <w:p w14:paraId="43B6F0EC" w14:textId="1832021B" w:rsidR="002E1666" w:rsidRPr="00CD6474" w:rsidRDefault="002E1666" w:rsidP="004F3EEF">
      <w:pPr>
        <w:pStyle w:val="Main"/>
        <w:numPr>
          <w:ilvl w:val="0"/>
          <w:numId w:val="7"/>
        </w:numPr>
      </w:pPr>
      <w:r w:rsidRPr="00CD6474">
        <w:t>Die Ausgangslage wurde auf der detaillierten Aufgabenstellung aufbauend dokumentiert.</w:t>
      </w:r>
    </w:p>
    <w:p w14:paraId="51877CA8" w14:textId="02F30EFB" w:rsidR="00E81B6F" w:rsidRPr="00CD6474" w:rsidRDefault="00E81B6F" w:rsidP="004F3EEF">
      <w:pPr>
        <w:pStyle w:val="Main"/>
        <w:numPr>
          <w:ilvl w:val="0"/>
          <w:numId w:val="7"/>
        </w:numPr>
      </w:pPr>
      <w:r w:rsidRPr="00CD6474">
        <w:t>Der Architekturentscheid wurde dokumentiert.</w:t>
      </w:r>
    </w:p>
    <w:p w14:paraId="14FF9981" w14:textId="443799EF" w:rsidR="00FE5F4C" w:rsidRPr="00CD6474" w:rsidRDefault="00FE5F4C" w:rsidP="004F3EEF">
      <w:pPr>
        <w:pStyle w:val="Main"/>
        <w:numPr>
          <w:ilvl w:val="0"/>
          <w:numId w:val="7"/>
        </w:numPr>
      </w:pPr>
      <w:r w:rsidRPr="00CD6474">
        <w:t>Eine Klassenstruktur mit allen voraussichtlich benötigten Klassen wurde erstellt. Deren Beziehungen sind klar definiert und gut ersichtlich.</w:t>
      </w:r>
    </w:p>
    <w:p w14:paraId="14504976" w14:textId="77777777" w:rsidR="008D1B29" w:rsidRPr="00CD6474" w:rsidRDefault="008D1B29">
      <w:pPr>
        <w:widowControl/>
        <w:spacing w:line="240" w:lineRule="auto"/>
        <w:rPr>
          <w:i/>
          <w:sz w:val="28"/>
        </w:rPr>
      </w:pPr>
      <w:r w:rsidRPr="00CD6474">
        <w:br w:type="page"/>
      </w:r>
    </w:p>
    <w:p w14:paraId="2D066A89" w14:textId="7B9B6A77" w:rsidR="00A66328" w:rsidRPr="00CD6474" w:rsidRDefault="002E1666" w:rsidP="002E1666">
      <w:pPr>
        <w:pStyle w:val="Titel2NichtVerzeichnis"/>
      </w:pPr>
      <w:r w:rsidRPr="00CD6474">
        <w:lastRenderedPageBreak/>
        <w:t>Projektinitialisierung – S2</w:t>
      </w:r>
    </w:p>
    <w:p w14:paraId="43ABB7E2" w14:textId="2EC156C5" w:rsidR="002E1666" w:rsidRPr="00CD6474" w:rsidRDefault="002E1666" w:rsidP="002E1666">
      <w:pPr>
        <w:pStyle w:val="Title2-Main"/>
      </w:pPr>
      <w:r w:rsidRPr="00CD6474">
        <w:t>Anforderungen</w:t>
      </w:r>
    </w:p>
    <w:p w14:paraId="4A2A9BD5" w14:textId="35FAA1AC" w:rsidR="002E1666" w:rsidRPr="00CD6474" w:rsidRDefault="008D1B29" w:rsidP="002E1666">
      <w:pPr>
        <w:pStyle w:val="Main"/>
      </w:pPr>
      <w:r w:rsidRPr="00CD6474">
        <w:t>A</w:t>
      </w:r>
      <w:r w:rsidRPr="00CD6474">
        <w:rPr>
          <w:sz w:val="20"/>
          <w:szCs w:val="18"/>
        </w:rPr>
        <w:t>1.5</w:t>
      </w:r>
      <w:r w:rsidRPr="00CD6474">
        <w:t>, A</w:t>
      </w:r>
      <w:r w:rsidRPr="00CD6474">
        <w:rPr>
          <w:sz w:val="20"/>
          <w:szCs w:val="18"/>
        </w:rPr>
        <w:t>3</w:t>
      </w:r>
      <w:r w:rsidRPr="00CD6474">
        <w:t>,</w:t>
      </w:r>
      <w:r w:rsidR="00912F1F" w:rsidRPr="00CD6474">
        <w:t xml:space="preserve"> A</w:t>
      </w:r>
      <w:r w:rsidR="00912F1F" w:rsidRPr="00CD6474">
        <w:rPr>
          <w:sz w:val="20"/>
          <w:szCs w:val="18"/>
        </w:rPr>
        <w:t>4.3</w:t>
      </w:r>
      <w:r w:rsidR="00912F1F" w:rsidRPr="00CD6474">
        <w:t>,</w:t>
      </w:r>
      <w:r w:rsidR="00CF0653" w:rsidRPr="00CD6474">
        <w:t xml:space="preserve"> A</w:t>
      </w:r>
      <w:r w:rsidR="00CF0653" w:rsidRPr="00CD6474">
        <w:rPr>
          <w:sz w:val="20"/>
          <w:szCs w:val="18"/>
        </w:rPr>
        <w:t>7</w:t>
      </w:r>
      <w:r w:rsidR="00CF0653" w:rsidRPr="00CD6474">
        <w:t>, A</w:t>
      </w:r>
      <w:r w:rsidR="00CF0653" w:rsidRPr="00CD6474">
        <w:rPr>
          <w:sz w:val="20"/>
          <w:szCs w:val="18"/>
        </w:rPr>
        <w:t>8.1</w:t>
      </w:r>
      <w:r w:rsidR="00CF0653" w:rsidRPr="00CD6474">
        <w:t>,</w:t>
      </w:r>
      <w:r w:rsidRPr="00CD6474">
        <w:t xml:space="preserve"> A</w:t>
      </w:r>
      <w:r w:rsidRPr="00CD6474">
        <w:rPr>
          <w:sz w:val="20"/>
          <w:szCs w:val="18"/>
        </w:rPr>
        <w:t>8.3</w:t>
      </w:r>
    </w:p>
    <w:p w14:paraId="3608101E" w14:textId="36F22F39" w:rsidR="002E1666" w:rsidRPr="00CD6474" w:rsidRDefault="002E1666" w:rsidP="002E1666">
      <w:pPr>
        <w:pStyle w:val="Title2-Main"/>
      </w:pPr>
      <w:r w:rsidRPr="00CD6474">
        <w:t>Beschreibung</w:t>
      </w:r>
    </w:p>
    <w:p w14:paraId="040A723B" w14:textId="7E0D1C1A" w:rsidR="002E1666" w:rsidRPr="00CD6474" w:rsidRDefault="002E1666" w:rsidP="002E1666">
      <w:pPr>
        <w:pStyle w:val="Main"/>
      </w:pPr>
      <w:r w:rsidRPr="00CD6474">
        <w:t>Als Kandidat möchte ich meine Solution gemäss meiner gewählten Architektur erstellen</w:t>
      </w:r>
      <w:r w:rsidR="008D1B29" w:rsidRPr="00CD6474">
        <w:t xml:space="preserve"> und </w:t>
      </w:r>
      <w:r w:rsidR="00EC22E3" w:rsidRPr="00CD6474">
        <w:t>soweit</w:t>
      </w:r>
      <w:r w:rsidR="008D1B29" w:rsidRPr="00CD6474">
        <w:t xml:space="preserve"> vorbereiten</w:t>
      </w:r>
      <w:r w:rsidR="00B91AA7">
        <w:t>,</w:t>
      </w:r>
      <w:r w:rsidR="008D1B29" w:rsidRPr="00CD6474">
        <w:t xml:space="preserve"> dass ich damit in den nächsten Schritten ohne Unterbrechungen weiter arbeiten kann.</w:t>
      </w:r>
    </w:p>
    <w:p w14:paraId="29FF513A" w14:textId="63E4E7FD" w:rsidR="008D1B29" w:rsidRPr="00CD6474" w:rsidRDefault="008D1B29" w:rsidP="008D1B29">
      <w:pPr>
        <w:pStyle w:val="Title2-Main"/>
      </w:pPr>
      <w:r w:rsidRPr="00CD6474">
        <w:t>Tasks</w:t>
      </w:r>
    </w:p>
    <w:p w14:paraId="5FA4B62A" w14:textId="634BD0D6" w:rsidR="008D1B29" w:rsidRPr="00CD6474" w:rsidRDefault="008D1B29" w:rsidP="008D1B29">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E9780C0" w14:textId="3D0D205A" w:rsidR="008D1B29" w:rsidRPr="00CD6474" w:rsidRDefault="008D1B29" w:rsidP="008D1B29">
      <w:pPr>
        <w:pStyle w:val="Main"/>
      </w:pPr>
      <w:r w:rsidRPr="00CD6474">
        <w:t>T</w:t>
      </w:r>
      <w:r w:rsidRPr="00CD6474">
        <w:rPr>
          <w:sz w:val="20"/>
          <w:szCs w:val="18"/>
        </w:rPr>
        <w:t>2.1</w:t>
      </w:r>
      <w:r w:rsidRPr="00CD6474">
        <w:tab/>
      </w:r>
      <w:r w:rsidRPr="00CD6474">
        <w:tab/>
        <w:t>Github Repository aufsetzen und mit lokalem Repository verbinden.</w:t>
      </w:r>
      <w:r w:rsidRPr="00CD6474">
        <w:tab/>
        <w:t>1h</w:t>
      </w:r>
      <w:r w:rsidRPr="00CD6474">
        <w:tab/>
      </w:r>
      <w:r w:rsidRPr="00CD6474">
        <w:tab/>
        <w:t>1</w:t>
      </w:r>
    </w:p>
    <w:p w14:paraId="27700074" w14:textId="4C7CE582" w:rsidR="008D1B29" w:rsidRPr="00CD6474" w:rsidRDefault="008D1B29" w:rsidP="008D1B29">
      <w:pPr>
        <w:pStyle w:val="Main"/>
      </w:pPr>
      <w:r w:rsidRPr="00CD6474">
        <w:t>T</w:t>
      </w:r>
      <w:r w:rsidRPr="00CD6474">
        <w:rPr>
          <w:sz w:val="20"/>
          <w:szCs w:val="18"/>
        </w:rPr>
        <w:t>2.2</w:t>
      </w:r>
      <w:r w:rsidRPr="00CD6474">
        <w:tab/>
      </w:r>
      <w:r w:rsidRPr="00CD6474">
        <w:tab/>
        <w:t xml:space="preserve">Solution mit allen Projekten (Core, Infrastructure, Application, </w:t>
      </w:r>
      <w:r w:rsidRPr="00CD6474">
        <w:tab/>
      </w:r>
      <w:r w:rsidRPr="00CD6474">
        <w:tab/>
        <w:t>1h</w:t>
      </w:r>
      <w:r w:rsidRPr="00CD6474">
        <w:tab/>
      </w:r>
      <w:r w:rsidRPr="00CD6474">
        <w:tab/>
        <w:t>2</w:t>
      </w:r>
    </w:p>
    <w:p w14:paraId="0D2F5865" w14:textId="05EA4C19" w:rsidR="008D1B29" w:rsidRPr="00CD6474" w:rsidRDefault="008D1B29" w:rsidP="008D1B29">
      <w:pPr>
        <w:pStyle w:val="Main"/>
        <w:ind w:left="567" w:firstLine="567"/>
      </w:pPr>
      <w:r w:rsidRPr="00CD6474">
        <w:t>Unit</w:t>
      </w:r>
      <w:r w:rsidR="00CC7720">
        <w:t>-</w:t>
      </w:r>
      <w:r w:rsidRPr="00CD6474">
        <w:t>Tests) erstellen.</w:t>
      </w:r>
    </w:p>
    <w:p w14:paraId="4AF4AF3E" w14:textId="7101ED13" w:rsidR="00E0286E" w:rsidRPr="00CD6474" w:rsidRDefault="008D1B29" w:rsidP="00E0286E">
      <w:pPr>
        <w:pStyle w:val="Main"/>
        <w:rPr>
          <w:b/>
        </w:rPr>
      </w:pPr>
      <w:r w:rsidRPr="00CD6474">
        <w:t>T</w:t>
      </w:r>
      <w:r w:rsidRPr="00CD6474">
        <w:rPr>
          <w:sz w:val="20"/>
          <w:szCs w:val="18"/>
        </w:rPr>
        <w:t>2.3</w:t>
      </w:r>
      <w:r w:rsidRPr="00CD6474">
        <w:tab/>
      </w:r>
      <w:r w:rsidRPr="00CD6474">
        <w:tab/>
        <w:t xml:space="preserve">Datenbank um </w:t>
      </w:r>
      <w:r w:rsidR="00CD6474" w:rsidRPr="00CD6474">
        <w:rPr>
          <w:rStyle w:val="TabelleZchn"/>
        </w:rPr>
        <w:t>Whitelist</w:t>
      </w:r>
      <w:r w:rsidRPr="00CD6474">
        <w:t xml:space="preserve"> Tabelle erweitern.</w:t>
      </w:r>
      <w:r w:rsidR="00CD6474" w:rsidRPr="00CD6474">
        <w:tab/>
      </w:r>
      <w:r w:rsidRPr="00CD6474">
        <w:tab/>
      </w:r>
      <w:r w:rsidRPr="00CD6474">
        <w:tab/>
      </w:r>
      <w:r w:rsidRPr="00CD6474">
        <w:tab/>
      </w:r>
      <w:r w:rsidRPr="00CD6474">
        <w:tab/>
        <w:t>1h</w:t>
      </w:r>
      <w:r w:rsidRPr="00CD6474">
        <w:tab/>
      </w:r>
      <w:r w:rsidRPr="00CD6474">
        <w:tab/>
        <w:t>3</w:t>
      </w:r>
    </w:p>
    <w:p w14:paraId="27F3C873" w14:textId="20745431" w:rsidR="00E0286E" w:rsidRPr="00CD6474" w:rsidRDefault="00E0286E" w:rsidP="00E0286E">
      <w:pPr>
        <w:pStyle w:val="Main"/>
      </w:pPr>
      <w:r w:rsidRPr="00CD6474">
        <w:t>T</w:t>
      </w:r>
      <w:r w:rsidRPr="00CD6474">
        <w:rPr>
          <w:sz w:val="20"/>
          <w:szCs w:val="18"/>
        </w:rPr>
        <w:t>2.4</w:t>
      </w:r>
      <w:r w:rsidRPr="00CD6474">
        <w:tab/>
      </w:r>
      <w:r w:rsidRPr="00CD6474">
        <w:tab/>
      </w:r>
      <w:r w:rsidR="00CD6474" w:rsidRPr="00CD6474">
        <w:rPr>
          <w:rStyle w:val="TabelleZchn"/>
        </w:rPr>
        <w:t>Leistungserfassung</w:t>
      </w:r>
      <w:r w:rsidRPr="00CD6474">
        <w:t xml:space="preserve"> Tabelle in der Datenbank wird um</w:t>
      </w:r>
      <w:r w:rsidRPr="00CD6474">
        <w:tab/>
      </w:r>
      <w:r w:rsidR="00CD6474" w:rsidRPr="00CD6474">
        <w:tab/>
      </w:r>
      <w:r w:rsidRPr="00CD6474">
        <w:tab/>
      </w:r>
      <w:r w:rsidR="004372D1" w:rsidRPr="00CD6474">
        <w:t>1</w:t>
      </w:r>
      <w:r w:rsidRPr="00CD6474">
        <w:t>h</w:t>
      </w:r>
      <w:r w:rsidRPr="00CD6474">
        <w:tab/>
      </w:r>
      <w:r w:rsidRPr="00CD6474">
        <w:tab/>
        <w:t>4</w:t>
      </w:r>
    </w:p>
    <w:p w14:paraId="0B602193" w14:textId="769D57AE" w:rsidR="008D1B29" w:rsidRPr="00CD6474" w:rsidRDefault="00E0286E" w:rsidP="008D1B29">
      <w:pPr>
        <w:pStyle w:val="Main"/>
      </w:pPr>
      <w:r w:rsidRPr="00CD6474">
        <w:tab/>
      </w:r>
      <w:r w:rsidRPr="00CD6474">
        <w:tab/>
        <w:t>Spalte «LEI_JIRA_ID» erweitert.</w:t>
      </w:r>
    </w:p>
    <w:p w14:paraId="0D39AB0B" w14:textId="0D439BCF" w:rsidR="00804B3F" w:rsidRPr="00CD6474" w:rsidRDefault="00804B3F" w:rsidP="008D1B29">
      <w:pPr>
        <w:pStyle w:val="Main"/>
      </w:pPr>
      <w:r w:rsidRPr="00CD6474">
        <w:t>T</w:t>
      </w:r>
      <w:r w:rsidRPr="00CD6474">
        <w:rPr>
          <w:sz w:val="20"/>
          <w:szCs w:val="18"/>
        </w:rPr>
        <w:t>2.5</w:t>
      </w:r>
      <w:r w:rsidRPr="00CD6474">
        <w:tab/>
      </w:r>
      <w:r w:rsidRPr="00CD6474">
        <w:tab/>
      </w:r>
      <w:r w:rsidR="00FE5F4C" w:rsidRPr="00CD6474">
        <w:t xml:space="preserve">Alle in der Klassenstruktur enthaltenen Klassen werden als </w:t>
      </w:r>
      <w:r w:rsidR="00FE5F4C" w:rsidRPr="00CD6474">
        <w:tab/>
      </w:r>
      <w:r w:rsidR="00FE5F4C" w:rsidRPr="00CD6474">
        <w:tab/>
        <w:t>2h</w:t>
      </w:r>
      <w:r w:rsidR="00FE5F4C" w:rsidRPr="00CD6474">
        <w:tab/>
      </w:r>
      <w:r w:rsidR="00FE5F4C" w:rsidRPr="00CD6474">
        <w:tab/>
        <w:t>5</w:t>
      </w:r>
    </w:p>
    <w:p w14:paraId="6A40AE12" w14:textId="19A95898" w:rsidR="00FE5F4C" w:rsidRPr="00CD6474" w:rsidRDefault="00FE5F4C" w:rsidP="008D1B29">
      <w:pPr>
        <w:pStyle w:val="Main"/>
      </w:pPr>
      <w:r w:rsidRPr="00CD6474">
        <w:tab/>
      </w:r>
      <w:r w:rsidRPr="00CD6474">
        <w:tab/>
        <w:t>Entitäten im Core Projekt und als ViewModel im Application</w:t>
      </w:r>
      <w:r w:rsidR="00E93E2A">
        <w:t>-</w:t>
      </w:r>
      <w:r w:rsidRPr="00CD6474">
        <w:t>Projekt</w:t>
      </w:r>
    </w:p>
    <w:p w14:paraId="03D08B55" w14:textId="77D2DAF7" w:rsidR="00FE5F4C" w:rsidRPr="00CD6474" w:rsidRDefault="00FE5F4C" w:rsidP="008D1B29">
      <w:pPr>
        <w:pStyle w:val="Main"/>
      </w:pPr>
      <w:r w:rsidRPr="00CD6474">
        <w:tab/>
      </w:r>
      <w:r w:rsidRPr="00CD6474">
        <w:tab/>
        <w:t>Erstellt.</w:t>
      </w:r>
    </w:p>
    <w:p w14:paraId="1F92B43C" w14:textId="2A4A9968" w:rsidR="008D1B29" w:rsidRPr="00CD6474" w:rsidRDefault="008D1B29" w:rsidP="008D1B29">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6</w:t>
      </w:r>
      <w:r w:rsidRPr="00CD6474">
        <w:t>h</w:t>
      </w:r>
    </w:p>
    <w:p w14:paraId="35AAB76D" w14:textId="505D14ED" w:rsidR="008D1B29" w:rsidRPr="00CD6474" w:rsidRDefault="008D1B29" w:rsidP="008D1B29">
      <w:pPr>
        <w:pStyle w:val="Title2-Main"/>
      </w:pPr>
      <w:r w:rsidRPr="00CD6474">
        <w:t>Akzeptanzkriterien</w:t>
      </w:r>
    </w:p>
    <w:p w14:paraId="1DF8956D" w14:textId="59387B7F" w:rsidR="008D1B29" w:rsidRPr="00CD6474" w:rsidRDefault="00912F1F" w:rsidP="004F3EEF">
      <w:pPr>
        <w:pStyle w:val="Main"/>
        <w:numPr>
          <w:ilvl w:val="0"/>
          <w:numId w:val="8"/>
        </w:numPr>
      </w:pPr>
      <w:r w:rsidRPr="00CD6474">
        <w:t>Initial Commit auf Github Repository wurde erstellt.</w:t>
      </w:r>
    </w:p>
    <w:p w14:paraId="66E68AFB" w14:textId="07CDCF9C" w:rsidR="00912F1F" w:rsidRPr="00CD6474" w:rsidRDefault="00912F1F" w:rsidP="004F3EEF">
      <w:pPr>
        <w:pStyle w:val="Main"/>
        <w:numPr>
          <w:ilvl w:val="0"/>
          <w:numId w:val="8"/>
        </w:numPr>
      </w:pPr>
      <w:r w:rsidRPr="00CD6474">
        <w:t xml:space="preserve">Solution ist wie finale Applikation strukturiert (Application Project soll </w:t>
      </w:r>
      <w:r w:rsidR="00297C03">
        <w:t>ein Console Application</w:t>
      </w:r>
      <w:r w:rsidRPr="00CD6474">
        <w:t xml:space="preserve"> Project sein)</w:t>
      </w:r>
    </w:p>
    <w:p w14:paraId="10BB9CC5" w14:textId="04FB1E5B" w:rsidR="00912F1F" w:rsidRPr="00CD6474" w:rsidRDefault="00912F1F" w:rsidP="004F3EEF">
      <w:pPr>
        <w:pStyle w:val="Main"/>
        <w:numPr>
          <w:ilvl w:val="0"/>
          <w:numId w:val="8"/>
        </w:numPr>
      </w:pPr>
      <w:r w:rsidRPr="00CD6474">
        <w:t>Datenbank ist auf die weitere Entwicklung des Projektes vorbereitet.</w:t>
      </w:r>
    </w:p>
    <w:p w14:paraId="30C8295B" w14:textId="0E9C2DC5" w:rsidR="00FE5F4C" w:rsidRPr="00CD6474" w:rsidRDefault="00FE5F4C" w:rsidP="004F3EEF">
      <w:pPr>
        <w:pStyle w:val="Main"/>
        <w:numPr>
          <w:ilvl w:val="0"/>
          <w:numId w:val="8"/>
        </w:numPr>
      </w:pPr>
      <w:r w:rsidRPr="00CD6474">
        <w:t>Alle in der Klassenstruktur enthaltenen Klassen wurden in die Solution eingebaut. Vorhanden sind die Entitäten im Core Projekt welche mit der Datenbank kommunizieren und die ViewModels im Application</w:t>
      </w:r>
      <w:r w:rsidR="00E93E2A">
        <w:t>-</w:t>
      </w:r>
      <w:r w:rsidRPr="00CD6474">
        <w:t>Projekt welche von der Applikation verwendet werden.</w:t>
      </w:r>
    </w:p>
    <w:p w14:paraId="2D3DA22F" w14:textId="77777777" w:rsidR="001509EA" w:rsidRPr="00CD6474" w:rsidRDefault="001509EA">
      <w:pPr>
        <w:widowControl/>
        <w:spacing w:line="240" w:lineRule="auto"/>
        <w:rPr>
          <w:i/>
          <w:sz w:val="28"/>
        </w:rPr>
      </w:pPr>
      <w:r w:rsidRPr="00CD6474">
        <w:br w:type="page"/>
      </w:r>
    </w:p>
    <w:p w14:paraId="43CA64C1" w14:textId="3F013AE8" w:rsidR="00912F1F" w:rsidRPr="00CD6474" w:rsidRDefault="00912F1F" w:rsidP="00912F1F">
      <w:pPr>
        <w:pStyle w:val="Titel2NichtVerzeichnis"/>
      </w:pPr>
      <w:r w:rsidRPr="00CD6474">
        <w:lastRenderedPageBreak/>
        <w:t>Abfragen Jira Rest API – S3</w:t>
      </w:r>
    </w:p>
    <w:p w14:paraId="0E7D2A72" w14:textId="081CE1E2" w:rsidR="00912F1F" w:rsidRPr="00CD6474" w:rsidRDefault="00912F1F" w:rsidP="00912F1F">
      <w:pPr>
        <w:pStyle w:val="Title2-Main"/>
        <w:ind w:left="0" w:firstLine="0"/>
      </w:pPr>
      <w:r w:rsidRPr="00CD6474">
        <w:t>Anforderungen</w:t>
      </w:r>
    </w:p>
    <w:p w14:paraId="57124583" w14:textId="126C5452" w:rsidR="00912F1F" w:rsidRPr="00CD6474" w:rsidRDefault="00C90946" w:rsidP="00912F1F">
      <w:pPr>
        <w:pStyle w:val="Main"/>
        <w:rPr>
          <w:sz w:val="20"/>
          <w:szCs w:val="18"/>
        </w:rPr>
      </w:pPr>
      <w:r w:rsidRPr="00CD6474">
        <w:t>A</w:t>
      </w:r>
      <w:r w:rsidRPr="00CD6474">
        <w:rPr>
          <w:sz w:val="20"/>
          <w:szCs w:val="18"/>
        </w:rPr>
        <w:t>5.1</w:t>
      </w:r>
      <w:r w:rsidRPr="00CD6474">
        <w:t xml:space="preserve">, </w:t>
      </w:r>
      <w:r w:rsidR="00FE5F4C" w:rsidRPr="00CD6474">
        <w:t>A</w:t>
      </w:r>
      <w:r w:rsidR="00FE5F4C" w:rsidRPr="00CD6474">
        <w:rPr>
          <w:sz w:val="20"/>
          <w:szCs w:val="18"/>
        </w:rPr>
        <w:t>6.1</w:t>
      </w:r>
      <w:r w:rsidR="00FE5F4C" w:rsidRPr="00CD6474">
        <w:t>, A</w:t>
      </w:r>
      <w:r w:rsidR="00FE5F4C" w:rsidRPr="00CD6474">
        <w:rPr>
          <w:sz w:val="20"/>
          <w:szCs w:val="18"/>
        </w:rPr>
        <w:t>6.2</w:t>
      </w:r>
    </w:p>
    <w:p w14:paraId="438BF394" w14:textId="738ED4C3" w:rsidR="00912F1F" w:rsidRPr="00CD6474" w:rsidRDefault="00912F1F" w:rsidP="00912F1F">
      <w:pPr>
        <w:pStyle w:val="Title2-Main"/>
        <w:ind w:left="0" w:firstLine="0"/>
      </w:pPr>
      <w:r w:rsidRPr="00CD6474">
        <w:t>Beschreibung</w:t>
      </w:r>
    </w:p>
    <w:p w14:paraId="5C1B9CC2" w14:textId="15D5C587" w:rsidR="00FE5F4C" w:rsidRPr="00CD6474" w:rsidRDefault="00912F1F" w:rsidP="001509EA">
      <w:pPr>
        <w:pStyle w:val="Main"/>
        <w:rPr>
          <w:i/>
          <w:sz w:val="24"/>
        </w:rPr>
      </w:pPr>
      <w:r w:rsidRPr="00CD6474">
        <w:t xml:space="preserve">Als Kandidat möchte ich erste Abfragen an die Jira API senden und Antwort erhalten. Hierbei möchte ich nur Anfragen an Projekte senden, welche in der </w:t>
      </w:r>
      <w:r w:rsidR="00CD6474" w:rsidRPr="00CD6474">
        <w:rPr>
          <w:rStyle w:val="TabelleZchn"/>
        </w:rPr>
        <w:t>Whitelist</w:t>
      </w:r>
      <w:r w:rsidRPr="00CD6474">
        <w:t xml:space="preserve"> Tabelle in der Datenbank enthalten sind.</w:t>
      </w:r>
    </w:p>
    <w:p w14:paraId="10735463" w14:textId="04340E77" w:rsidR="00912F1F" w:rsidRPr="00CD6474" w:rsidRDefault="00912F1F" w:rsidP="00912F1F">
      <w:pPr>
        <w:pStyle w:val="Title2-Main"/>
        <w:ind w:left="0" w:firstLine="0"/>
      </w:pPr>
      <w:r w:rsidRPr="00CD6474">
        <w:t>Tasks</w:t>
      </w:r>
    </w:p>
    <w:p w14:paraId="7C6A0359" w14:textId="74826F4C" w:rsidR="00E0286E" w:rsidRPr="00CD6474" w:rsidRDefault="00912F1F" w:rsidP="00E0286E">
      <w:pPr>
        <w:pStyle w:val="Main"/>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C854630" w14:textId="66F978D9" w:rsidR="00912F1F" w:rsidRPr="00CD6474" w:rsidRDefault="00912F1F" w:rsidP="00912F1F">
      <w:pPr>
        <w:pStyle w:val="Main"/>
      </w:pPr>
      <w:r w:rsidRPr="00CD6474">
        <w:t>T</w:t>
      </w:r>
      <w:r w:rsidRPr="00CD6474">
        <w:rPr>
          <w:sz w:val="20"/>
          <w:szCs w:val="18"/>
        </w:rPr>
        <w:t>3.1</w:t>
      </w:r>
      <w:r w:rsidRPr="00CD6474">
        <w:tab/>
      </w:r>
      <w:r w:rsidRPr="00CD6474">
        <w:tab/>
      </w:r>
      <w:r w:rsidR="00CD6474" w:rsidRPr="00CD6474">
        <w:rPr>
          <w:rStyle w:val="TabelleZchn"/>
        </w:rPr>
        <w:t>Whitelist</w:t>
      </w:r>
      <w:r w:rsidRPr="00CD6474">
        <w:t xml:space="preserve"> Tabelle in der Datenbank befüllen.</w:t>
      </w:r>
      <w:r w:rsidR="00CD6474" w:rsidRPr="00CD6474">
        <w:tab/>
      </w:r>
      <w:r w:rsidRPr="00CD6474">
        <w:tab/>
      </w:r>
      <w:r w:rsidRPr="00CD6474">
        <w:tab/>
      </w:r>
      <w:r w:rsidRPr="00CD6474">
        <w:tab/>
      </w:r>
      <w:r w:rsidRPr="00CD6474">
        <w:tab/>
      </w:r>
      <w:r w:rsidR="004372D1" w:rsidRPr="00CD6474">
        <w:t>1</w:t>
      </w:r>
      <w:r w:rsidRPr="00CD6474">
        <w:t>h</w:t>
      </w:r>
      <w:r w:rsidRPr="00CD6474">
        <w:tab/>
      </w:r>
      <w:r w:rsidRPr="00CD6474">
        <w:tab/>
        <w:t>1</w:t>
      </w:r>
    </w:p>
    <w:p w14:paraId="0F12C0DF" w14:textId="5A9A2A12" w:rsidR="00912F1F" w:rsidRPr="00CD6474" w:rsidRDefault="00912F1F" w:rsidP="00912F1F">
      <w:pPr>
        <w:pStyle w:val="Main"/>
      </w:pPr>
      <w:r w:rsidRPr="00CD6474">
        <w:t>T</w:t>
      </w:r>
      <w:r w:rsidRPr="00CD6474">
        <w:rPr>
          <w:sz w:val="20"/>
          <w:szCs w:val="18"/>
        </w:rPr>
        <w:t>3.2</w:t>
      </w:r>
      <w:r w:rsidRPr="00CD6474">
        <w:tab/>
      </w:r>
      <w:r w:rsidRPr="00CD6474">
        <w:tab/>
        <w:t>Atlassian API-Token für Jira erstellen.</w:t>
      </w:r>
      <w:r w:rsidRPr="00CD6474">
        <w:tab/>
      </w:r>
      <w:r w:rsidRPr="00CD6474">
        <w:tab/>
      </w:r>
      <w:r w:rsidRPr="00CD6474">
        <w:tab/>
      </w:r>
      <w:r w:rsidRPr="00CD6474">
        <w:tab/>
      </w:r>
      <w:r w:rsidRPr="00CD6474">
        <w:tab/>
      </w:r>
      <w:r w:rsidRPr="00CD6474">
        <w:tab/>
      </w:r>
      <w:r w:rsidR="004372D1" w:rsidRPr="00CD6474">
        <w:t>1</w:t>
      </w:r>
      <w:r w:rsidRPr="00CD6474">
        <w:t>h</w:t>
      </w:r>
      <w:r w:rsidRPr="00CD6474">
        <w:tab/>
      </w:r>
      <w:r w:rsidRPr="00CD6474">
        <w:tab/>
        <w:t>2</w:t>
      </w:r>
    </w:p>
    <w:p w14:paraId="7390145F" w14:textId="40DD59AF" w:rsidR="00E0286E" w:rsidRPr="00CD6474" w:rsidRDefault="00912F1F" w:rsidP="00912F1F">
      <w:pPr>
        <w:pStyle w:val="Main"/>
      </w:pPr>
      <w:r w:rsidRPr="00CD6474">
        <w:t>T</w:t>
      </w:r>
      <w:r w:rsidRPr="00CD6474">
        <w:rPr>
          <w:sz w:val="20"/>
          <w:szCs w:val="18"/>
        </w:rPr>
        <w:t>3.3</w:t>
      </w:r>
      <w:r w:rsidRPr="00CD6474">
        <w:rPr>
          <w:sz w:val="20"/>
          <w:szCs w:val="18"/>
        </w:rPr>
        <w:tab/>
      </w:r>
      <w:r w:rsidRPr="00CD6474">
        <w:rPr>
          <w:sz w:val="20"/>
          <w:szCs w:val="18"/>
        </w:rPr>
        <w:tab/>
      </w:r>
      <w:r w:rsidR="00E0286E" w:rsidRPr="00CD6474">
        <w:t xml:space="preserve">Alle Zeitbuchungen welche noch nicht in der Datenbank </w:t>
      </w:r>
      <w:r w:rsidR="00E0286E" w:rsidRPr="00CD6474">
        <w:tab/>
      </w:r>
      <w:r w:rsidR="00E0286E" w:rsidRPr="00CD6474">
        <w:tab/>
      </w:r>
      <w:r w:rsidR="00E0286E" w:rsidRPr="00CD6474">
        <w:tab/>
        <w:t>2h</w:t>
      </w:r>
      <w:r w:rsidR="00E0286E" w:rsidRPr="00CD6474">
        <w:tab/>
      </w:r>
      <w:r w:rsidR="00E0286E" w:rsidRPr="00CD6474">
        <w:tab/>
        <w:t>3</w:t>
      </w:r>
    </w:p>
    <w:p w14:paraId="5BFA868B" w14:textId="77777777" w:rsidR="00554274" w:rsidRPr="00CD6474" w:rsidRDefault="00E0286E" w:rsidP="00554274">
      <w:pPr>
        <w:pStyle w:val="Main"/>
        <w:ind w:left="567" w:firstLine="567"/>
      </w:pPr>
      <w:r w:rsidRPr="00CD6474">
        <w:t>vorhanden sind, werden für die letzten 7 Tage importiert.</w:t>
      </w:r>
    </w:p>
    <w:p w14:paraId="218B0A36" w14:textId="4744D14E" w:rsidR="00554274" w:rsidRPr="00CD6474" w:rsidRDefault="00554274" w:rsidP="00554274">
      <w:pPr>
        <w:pStyle w:val="Main"/>
      </w:pPr>
      <w:r w:rsidRPr="00CD6474">
        <w:t>T</w:t>
      </w:r>
      <w:r w:rsidRPr="00CD6474">
        <w:rPr>
          <w:sz w:val="20"/>
          <w:szCs w:val="18"/>
        </w:rPr>
        <w:t>3.4</w:t>
      </w:r>
      <w:r w:rsidRPr="00CD6474">
        <w:tab/>
      </w:r>
      <w:r w:rsidRPr="00CD6474">
        <w:tab/>
        <w:t>Testen</w:t>
      </w:r>
      <w:r w:rsidR="00B91AA7">
        <w:t>,</w:t>
      </w:r>
      <w:r w:rsidRPr="00CD6474">
        <w:t xml:space="preserve"> ob alle nötigen Angaben mit plausiblen Werten gefüllt sind.</w:t>
      </w:r>
      <w:r w:rsidRPr="00CD6474">
        <w:tab/>
        <w:t>1h</w:t>
      </w:r>
      <w:r w:rsidRPr="00CD6474">
        <w:tab/>
      </w:r>
      <w:r w:rsidRPr="00CD6474">
        <w:tab/>
        <w:t>4</w:t>
      </w:r>
    </w:p>
    <w:p w14:paraId="7D74BF0C" w14:textId="77777777" w:rsidR="00554274" w:rsidRPr="00CD6474" w:rsidRDefault="00554274" w:rsidP="00554274">
      <w:pPr>
        <w:pStyle w:val="Main"/>
        <w:ind w:left="567" w:firstLine="567"/>
      </w:pPr>
    </w:p>
    <w:p w14:paraId="02D22813" w14:textId="57FC152B" w:rsidR="00554274" w:rsidRPr="00CD6474" w:rsidRDefault="00554274" w:rsidP="00554274">
      <w:pPr>
        <w:pStyle w:val="Main"/>
      </w:pPr>
      <w:r w:rsidRPr="00CD6474">
        <w:t>T</w:t>
      </w:r>
      <w:r w:rsidRPr="00CD6474">
        <w:rPr>
          <w:sz w:val="20"/>
          <w:szCs w:val="18"/>
        </w:rPr>
        <w:t>3.5</w:t>
      </w:r>
      <w:r w:rsidRPr="00CD6474">
        <w:tab/>
      </w:r>
      <w:r w:rsidRPr="00CD6474">
        <w:tab/>
        <w:t>Testen</w:t>
      </w:r>
      <w:r w:rsidR="00B91AA7">
        <w:t>,</w:t>
      </w:r>
      <w:r w:rsidRPr="00CD6474">
        <w:t xml:space="preserve"> ob hinterlegter Mitarbeiter innerhalb einer Buchung die </w:t>
      </w:r>
      <w:r w:rsidRPr="00CD6474">
        <w:tab/>
        <w:t>1h</w:t>
      </w:r>
      <w:r w:rsidRPr="00CD6474">
        <w:tab/>
      </w:r>
      <w:r w:rsidRPr="00CD6474">
        <w:tab/>
        <w:t>5</w:t>
      </w:r>
    </w:p>
    <w:p w14:paraId="535805FE" w14:textId="77777777" w:rsidR="00554274" w:rsidRPr="00CD6474" w:rsidRDefault="00554274" w:rsidP="00554274">
      <w:pPr>
        <w:pStyle w:val="Main"/>
        <w:ind w:left="567" w:firstLine="567"/>
      </w:pPr>
      <w:r w:rsidRPr="00CD6474">
        <w:t>benötigten Rechte auf das hinterlegte Leis Konto hat.</w:t>
      </w:r>
    </w:p>
    <w:p w14:paraId="2C3F7DEC" w14:textId="09458906" w:rsidR="00554274" w:rsidRPr="00CD6474" w:rsidRDefault="00912F1F" w:rsidP="00FE5F4C">
      <w:pPr>
        <w:pStyle w:val="Main"/>
      </w:pPr>
      <w:r w:rsidRPr="00CD6474">
        <w:rPr>
          <w:b/>
        </w:rPr>
        <w:t>Aufwand Total</w:t>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4372D1" w:rsidRPr="00CD6474">
        <w:t>6</w:t>
      </w:r>
      <w:r w:rsidR="00E0286E" w:rsidRPr="00CD6474">
        <w:t>h</w:t>
      </w:r>
    </w:p>
    <w:p w14:paraId="0E9389AE" w14:textId="51AB1B34" w:rsidR="00912F1F" w:rsidRPr="00CD6474" w:rsidRDefault="00912F1F" w:rsidP="00912F1F">
      <w:pPr>
        <w:pStyle w:val="Title2-Main"/>
        <w:ind w:left="0" w:firstLine="0"/>
      </w:pPr>
      <w:r w:rsidRPr="00CD6474">
        <w:t>Akzeptanzkriterien</w:t>
      </w:r>
    </w:p>
    <w:p w14:paraId="063ECA35" w14:textId="29893901" w:rsidR="00E0286E" w:rsidRPr="00CD6474" w:rsidRDefault="00CD6474" w:rsidP="004F3EEF">
      <w:pPr>
        <w:pStyle w:val="Main"/>
        <w:numPr>
          <w:ilvl w:val="0"/>
          <w:numId w:val="9"/>
        </w:numPr>
      </w:pPr>
      <w:r w:rsidRPr="00CD6474">
        <w:rPr>
          <w:rStyle w:val="TabelleZchn"/>
        </w:rPr>
        <w:t>Whitelist</w:t>
      </w:r>
      <w:r w:rsidR="00E0286E" w:rsidRPr="00CD6474">
        <w:t xml:space="preserve"> Tabelle enthält einige Jira Projekte sowie deren entsprechende Leis Konten.</w:t>
      </w:r>
    </w:p>
    <w:p w14:paraId="2B380A9A" w14:textId="5E33F1EA" w:rsidR="00E0286E" w:rsidRPr="00CD6474" w:rsidRDefault="00E0286E" w:rsidP="004F3EEF">
      <w:pPr>
        <w:pStyle w:val="Main"/>
        <w:numPr>
          <w:ilvl w:val="0"/>
          <w:numId w:val="9"/>
        </w:numPr>
      </w:pPr>
      <w:r w:rsidRPr="00CD6474">
        <w:t>Gültiger Atlassian API-Token wurde für die IPA erstellt.</w:t>
      </w:r>
    </w:p>
    <w:p w14:paraId="09D480FE" w14:textId="240065E9" w:rsidR="00E0286E" w:rsidRPr="00CD6474" w:rsidRDefault="00E0286E" w:rsidP="004F3EEF">
      <w:pPr>
        <w:pStyle w:val="Main"/>
        <w:numPr>
          <w:ilvl w:val="0"/>
          <w:numId w:val="9"/>
        </w:numPr>
      </w:pPr>
      <w:r w:rsidRPr="00CD6474">
        <w:t xml:space="preserve">Zeitbuchungen werden, sofern sie in der Datenbank nicht schon enthalten sind, von der Jira REST API </w:t>
      </w:r>
      <w:r w:rsidR="00E81B6F" w:rsidRPr="00CD6474">
        <w:t>importiert</w:t>
      </w:r>
      <w:r w:rsidRPr="00CD6474">
        <w:t>.</w:t>
      </w:r>
    </w:p>
    <w:p w14:paraId="1E15D7AE" w14:textId="361E6BB6" w:rsidR="00E0286E" w:rsidRPr="00CD6474" w:rsidRDefault="00E0286E" w:rsidP="004F3EEF">
      <w:pPr>
        <w:pStyle w:val="Main"/>
        <w:numPr>
          <w:ilvl w:val="0"/>
          <w:numId w:val="9"/>
        </w:numPr>
      </w:pPr>
      <w:r w:rsidRPr="00CD6474">
        <w:t>Es wird überprüft</w:t>
      </w:r>
      <w:r w:rsidR="00B91AA7">
        <w:t>,</w:t>
      </w:r>
      <w:r w:rsidRPr="00CD6474">
        <w:t xml:space="preserve"> ob alle nötigen Angaben in </w:t>
      </w:r>
      <w:r w:rsidR="00554274" w:rsidRPr="00CD6474">
        <w:t>den importierten Zeitbuchungen plausibel vorhanden sind.</w:t>
      </w:r>
    </w:p>
    <w:p w14:paraId="26B67461" w14:textId="20BE5554" w:rsidR="00554274" w:rsidRPr="00CD6474" w:rsidRDefault="00554274" w:rsidP="004F3EEF">
      <w:pPr>
        <w:pStyle w:val="Main"/>
        <w:numPr>
          <w:ilvl w:val="0"/>
          <w:numId w:val="9"/>
        </w:numPr>
      </w:pPr>
      <w:r w:rsidRPr="00CD6474">
        <w:t xml:space="preserve">Es wird </w:t>
      </w:r>
      <w:r w:rsidR="00EC22E3" w:rsidRPr="00CD6474">
        <w:t>überprüft,</w:t>
      </w:r>
      <w:r w:rsidRPr="00CD6474">
        <w:t xml:space="preserve"> ob der in der Zeitbuchung hinterlegten Mitarbeiter Rechte auf das hinterlegte Leis Konto hat.</w:t>
      </w:r>
    </w:p>
    <w:p w14:paraId="0C111660" w14:textId="77777777" w:rsidR="001509EA" w:rsidRPr="00CD6474" w:rsidRDefault="001509EA">
      <w:pPr>
        <w:widowControl/>
        <w:spacing w:line="240" w:lineRule="auto"/>
        <w:rPr>
          <w:i/>
          <w:sz w:val="28"/>
        </w:rPr>
      </w:pPr>
      <w:r w:rsidRPr="00CD6474">
        <w:br w:type="page"/>
      </w:r>
    </w:p>
    <w:p w14:paraId="0104BAD5" w14:textId="22149E7E" w:rsidR="00554274" w:rsidRPr="00CD6474" w:rsidRDefault="00FE5F4C" w:rsidP="00554274">
      <w:pPr>
        <w:pStyle w:val="Titel2NichtVerzeichnis"/>
      </w:pPr>
      <w:r w:rsidRPr="00CD6474">
        <w:lastRenderedPageBreak/>
        <w:t>Einfügen von Daten in Datenbank – S4</w:t>
      </w:r>
    </w:p>
    <w:p w14:paraId="2078D7DC" w14:textId="560C2BDE" w:rsidR="00FE5F4C" w:rsidRPr="00CD6474" w:rsidRDefault="00FE5F4C" w:rsidP="00FE5F4C">
      <w:pPr>
        <w:pStyle w:val="Title2-Main"/>
      </w:pPr>
      <w:r w:rsidRPr="00CD6474">
        <w:t>Anforderungen</w:t>
      </w:r>
    </w:p>
    <w:p w14:paraId="2BFBD64A" w14:textId="3E844594" w:rsidR="00FE5F4C" w:rsidRPr="00CD6474" w:rsidRDefault="00AA2A5C" w:rsidP="00FE5F4C">
      <w:pPr>
        <w:pStyle w:val="Main"/>
      </w:pPr>
      <w:r w:rsidRPr="00CD6474">
        <w:t>-</w:t>
      </w:r>
    </w:p>
    <w:p w14:paraId="358892FA" w14:textId="4CC3D13F" w:rsidR="00FE5F4C" w:rsidRPr="00CD6474" w:rsidRDefault="00FE5F4C" w:rsidP="00FE5F4C">
      <w:pPr>
        <w:pStyle w:val="Title2-Main"/>
      </w:pPr>
      <w:r w:rsidRPr="00CD6474">
        <w:t>Beschreibung</w:t>
      </w:r>
    </w:p>
    <w:p w14:paraId="0F3F4118" w14:textId="4816FECE" w:rsidR="00FE5F4C" w:rsidRPr="00CD6474" w:rsidRDefault="00C90946" w:rsidP="00FE5F4C">
      <w:pPr>
        <w:pStyle w:val="Main"/>
      </w:pPr>
      <w:r w:rsidRPr="00CD6474">
        <w:t>Als Benutzer möchte ich, dass, wenn ich meine Daten korrekt in Jira eingegeben habe, diese</w:t>
      </w:r>
      <w:r w:rsidR="00B91AA7">
        <w:t>,</w:t>
      </w:r>
      <w:r w:rsidRPr="00CD6474">
        <w:t xml:space="preserve"> ohne dass ich weiter etwas machen muss, für mich im Leis verbucht werden.</w:t>
      </w:r>
    </w:p>
    <w:p w14:paraId="75BED069" w14:textId="5BF0AFAB" w:rsidR="00FE5F4C" w:rsidRPr="00CD6474" w:rsidRDefault="00FE5F4C" w:rsidP="00FE5F4C">
      <w:pPr>
        <w:pStyle w:val="Title2-Main"/>
      </w:pPr>
      <w:r w:rsidRPr="00CD6474">
        <w:t>Tasks</w:t>
      </w:r>
    </w:p>
    <w:p w14:paraId="3B900864" w14:textId="70CA4FC9" w:rsidR="00FE5F4C" w:rsidRPr="00CD6474" w:rsidRDefault="00C90946" w:rsidP="00FE5F4C">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76C0275" w14:textId="3DD7F7AA" w:rsidR="00C90946" w:rsidRPr="00CD6474" w:rsidRDefault="00C90946" w:rsidP="00FE5F4C">
      <w:pPr>
        <w:pStyle w:val="Main"/>
      </w:pPr>
      <w:r w:rsidRPr="00CD6474">
        <w:t>T</w:t>
      </w:r>
      <w:r w:rsidRPr="00CD6474">
        <w:rPr>
          <w:sz w:val="20"/>
          <w:szCs w:val="18"/>
        </w:rPr>
        <w:t>4.1</w:t>
      </w:r>
      <w:r w:rsidRPr="00CD6474">
        <w:rPr>
          <w:sz w:val="20"/>
          <w:szCs w:val="18"/>
        </w:rPr>
        <w:tab/>
      </w:r>
      <w:r w:rsidRPr="00CD6474">
        <w:rPr>
          <w:sz w:val="20"/>
          <w:szCs w:val="18"/>
        </w:rPr>
        <w:tab/>
      </w:r>
      <w:r w:rsidRPr="00CD6474">
        <w:t xml:space="preserve">Nach erfolgreichen Plausibilitätstests und potenziellem </w:t>
      </w:r>
      <w:r w:rsidRPr="00CD6474">
        <w:tab/>
      </w:r>
      <w:r w:rsidRPr="00CD6474">
        <w:tab/>
      </w:r>
      <w:r w:rsidRPr="00CD6474">
        <w:tab/>
        <w:t>3h</w:t>
      </w:r>
      <w:r w:rsidRPr="00CD6474">
        <w:tab/>
      </w:r>
      <w:r w:rsidRPr="00CD6474">
        <w:tab/>
        <w:t>1</w:t>
      </w:r>
    </w:p>
    <w:p w14:paraId="5114C426" w14:textId="1D59227E" w:rsidR="00C90946" w:rsidRPr="00CD6474" w:rsidRDefault="00C90946" w:rsidP="00C90946">
      <w:pPr>
        <w:pStyle w:val="Main"/>
        <w:ind w:left="567" w:firstLine="567"/>
      </w:pPr>
      <w:r w:rsidRPr="00CD6474">
        <w:t xml:space="preserve">Error-Handling werden Leistungen in </w:t>
      </w:r>
      <w:r w:rsidR="00CD6474" w:rsidRPr="00CD6474">
        <w:rPr>
          <w:rStyle w:val="TabelleZchn"/>
        </w:rPr>
        <w:t>Leistungserfassung</w:t>
      </w:r>
    </w:p>
    <w:p w14:paraId="2FBF6E73" w14:textId="19E4E674" w:rsidR="00C90946" w:rsidRPr="00CD6474" w:rsidRDefault="00C90946" w:rsidP="00C90946">
      <w:pPr>
        <w:pStyle w:val="Main"/>
        <w:ind w:left="567" w:firstLine="567"/>
      </w:pPr>
      <w:r w:rsidRPr="00CD6474">
        <w:t>mit dem passenden User sowie der Id des Jira Projektes verbucht.</w:t>
      </w:r>
    </w:p>
    <w:p w14:paraId="0A5EC393" w14:textId="6A9C2527" w:rsidR="00C90946" w:rsidRPr="00CD6474" w:rsidRDefault="00A57954" w:rsidP="00FE5F4C">
      <w:pPr>
        <w:pStyle w:val="Main"/>
      </w:pPr>
      <w:r w:rsidRPr="00CD6474">
        <w:rPr>
          <w:b/>
        </w:rPr>
        <w:t xml:space="preserve">Aufwand </w:t>
      </w:r>
      <w:r w:rsidR="00C90946" w:rsidRPr="00CD6474">
        <w:rPr>
          <w:b/>
        </w:rPr>
        <w:t>Total</w:t>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t>3h</w:t>
      </w:r>
    </w:p>
    <w:p w14:paraId="07D2E183" w14:textId="0A0B4940" w:rsidR="00FE5F4C" w:rsidRPr="00CD6474" w:rsidRDefault="00FE5F4C" w:rsidP="00FE5F4C">
      <w:pPr>
        <w:pStyle w:val="Title2-Main"/>
      </w:pPr>
      <w:r w:rsidRPr="00CD6474">
        <w:t>Akzeptanzkriterien</w:t>
      </w:r>
    </w:p>
    <w:p w14:paraId="6E05C456" w14:textId="350CDBE5" w:rsidR="00FE5F4C" w:rsidRPr="00CD6474" w:rsidRDefault="00C90946" w:rsidP="004F3EEF">
      <w:pPr>
        <w:pStyle w:val="Main"/>
        <w:numPr>
          <w:ilvl w:val="0"/>
          <w:numId w:val="10"/>
        </w:numPr>
      </w:pPr>
      <w:r w:rsidRPr="00CD6474">
        <w:t xml:space="preserve">Sofern Plausibilitäts- und Berechtigungstests erfolgreich abgeschlossen wurden, werden Daten in die Tabelle </w:t>
      </w:r>
      <w:r w:rsidR="00CD6474" w:rsidRPr="00CD6474">
        <w:rPr>
          <w:rStyle w:val="TabelleZchn"/>
        </w:rPr>
        <w:t>Leistungserfassung</w:t>
      </w:r>
      <w:r w:rsidRPr="00CD6474">
        <w:t xml:space="preserve"> geschrieben.</w:t>
      </w:r>
    </w:p>
    <w:p w14:paraId="7D8982D7" w14:textId="40F04BF3" w:rsidR="00C90946" w:rsidRPr="00CD6474" w:rsidRDefault="00C90946" w:rsidP="004F3EEF">
      <w:pPr>
        <w:pStyle w:val="Main"/>
        <w:numPr>
          <w:ilvl w:val="0"/>
          <w:numId w:val="10"/>
        </w:numPr>
      </w:pPr>
      <w:r w:rsidRPr="00CD6474">
        <w:t>Die Id des Jira Projekts wird für künftige Datenerfassungen hinterlegt.</w:t>
      </w:r>
    </w:p>
    <w:p w14:paraId="4C96886E" w14:textId="08892902" w:rsidR="00C90946" w:rsidRPr="00CD6474" w:rsidRDefault="00C90946" w:rsidP="004F3EEF">
      <w:pPr>
        <w:pStyle w:val="Main"/>
        <w:numPr>
          <w:ilvl w:val="0"/>
          <w:numId w:val="10"/>
        </w:numPr>
      </w:pPr>
      <w:r w:rsidRPr="00CD6474">
        <w:t>Zeiten werden nicht gerundet oder angepasst.</w:t>
      </w:r>
    </w:p>
    <w:p w14:paraId="6884E76D" w14:textId="77777777" w:rsidR="00C90946" w:rsidRPr="00CD6474" w:rsidRDefault="00C90946">
      <w:pPr>
        <w:widowControl/>
        <w:spacing w:line="240" w:lineRule="auto"/>
        <w:rPr>
          <w:i/>
          <w:sz w:val="28"/>
        </w:rPr>
      </w:pPr>
      <w:r w:rsidRPr="00CD6474">
        <w:br w:type="page"/>
      </w:r>
    </w:p>
    <w:p w14:paraId="405D3968" w14:textId="10F6D638" w:rsidR="00FE5F4C" w:rsidRPr="00CD6474" w:rsidRDefault="00FE5F4C" w:rsidP="00FE5F4C">
      <w:pPr>
        <w:pStyle w:val="Titel2NichtVerzeichnis"/>
      </w:pPr>
      <w:r w:rsidRPr="00CD6474">
        <w:lastRenderedPageBreak/>
        <w:t>Logging – S5</w:t>
      </w:r>
    </w:p>
    <w:p w14:paraId="54817570" w14:textId="3EC6F8A1" w:rsidR="00FE5F4C" w:rsidRPr="00CD6474" w:rsidRDefault="00FE5F4C" w:rsidP="00FE5F4C">
      <w:pPr>
        <w:pStyle w:val="Title2-Main"/>
      </w:pPr>
      <w:r w:rsidRPr="00CD6474">
        <w:t>Anforderungen</w:t>
      </w:r>
    </w:p>
    <w:p w14:paraId="723D1120" w14:textId="1F228FDB" w:rsidR="00FE5F4C" w:rsidRPr="00CD6474" w:rsidRDefault="00C90946" w:rsidP="00FE5F4C">
      <w:pPr>
        <w:pStyle w:val="Main"/>
        <w:rPr>
          <w:sz w:val="20"/>
          <w:szCs w:val="18"/>
        </w:rPr>
      </w:pPr>
      <w:r w:rsidRPr="00CD6474">
        <w:t>A</w:t>
      </w:r>
      <w:r w:rsidRPr="00CD6474">
        <w:rPr>
          <w:sz w:val="20"/>
          <w:szCs w:val="18"/>
        </w:rPr>
        <w:t>2</w:t>
      </w:r>
      <w:r w:rsidR="00CF0653" w:rsidRPr="00CD6474">
        <w:t>, A</w:t>
      </w:r>
      <w:r w:rsidR="00CF0653" w:rsidRPr="00CD6474">
        <w:rPr>
          <w:sz w:val="20"/>
          <w:szCs w:val="18"/>
        </w:rPr>
        <w:t>6.1</w:t>
      </w:r>
    </w:p>
    <w:p w14:paraId="440CD61C" w14:textId="70529B4E" w:rsidR="00FE5F4C" w:rsidRPr="00CD6474" w:rsidRDefault="00FE5F4C" w:rsidP="00FE5F4C">
      <w:pPr>
        <w:pStyle w:val="Title2-Main"/>
      </w:pPr>
      <w:r w:rsidRPr="00CD6474">
        <w:t>Beschreibung</w:t>
      </w:r>
    </w:p>
    <w:p w14:paraId="2C1CF8A5" w14:textId="48B9E0C6" w:rsidR="00FE5F4C" w:rsidRPr="00CD6474" w:rsidRDefault="00A57954" w:rsidP="00FE5F4C">
      <w:pPr>
        <w:pStyle w:val="Main"/>
      </w:pPr>
      <w:r w:rsidRPr="00CD6474">
        <w:t>Als Entwickler möchte ich verhindern, dass ungültige Daten in die Datenbank geschrieben werden oder zum Absturz der Applikation führen, Fehler sollen geloggt werden und nicht plausible Daten sollen ebenfalls als Warnungen geloggt werden.</w:t>
      </w:r>
    </w:p>
    <w:p w14:paraId="2236117B" w14:textId="559304D8" w:rsidR="00FE5F4C" w:rsidRPr="00CD6474" w:rsidRDefault="00FE5F4C" w:rsidP="00FE5F4C">
      <w:pPr>
        <w:pStyle w:val="Title2-Main"/>
      </w:pPr>
      <w:r w:rsidRPr="00CD6474">
        <w:t>Tasks</w:t>
      </w:r>
    </w:p>
    <w:p w14:paraId="042DC590" w14:textId="23C0541C" w:rsidR="00FE5F4C" w:rsidRPr="00CD6474" w:rsidRDefault="00A57954" w:rsidP="00FE5F4C">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246778B6" w14:textId="0E52321A" w:rsidR="00A57954" w:rsidRPr="00CD6474" w:rsidRDefault="00A57954" w:rsidP="00FE5F4C">
      <w:pPr>
        <w:pStyle w:val="Main"/>
      </w:pPr>
      <w:r w:rsidRPr="00CD6474">
        <w:t>T</w:t>
      </w:r>
      <w:r w:rsidRPr="00CD6474">
        <w:rPr>
          <w:sz w:val="20"/>
          <w:szCs w:val="18"/>
        </w:rPr>
        <w:t>5.1</w:t>
      </w:r>
      <w:r w:rsidRPr="00CD6474">
        <w:tab/>
      </w:r>
      <w:r w:rsidRPr="00CD6474">
        <w:tab/>
        <w:t>Zum Start der Applikation soll das bestehende Logfile geöffnet</w:t>
      </w:r>
      <w:r w:rsidRPr="00CD6474">
        <w:tab/>
      </w:r>
      <w:r w:rsidRPr="00CD6474">
        <w:tab/>
      </w:r>
      <w:r w:rsidR="004372D1" w:rsidRPr="00CD6474">
        <w:t>1</w:t>
      </w:r>
      <w:r w:rsidRPr="00CD6474">
        <w:t>h</w:t>
      </w:r>
      <w:r w:rsidRPr="00CD6474">
        <w:tab/>
      </w:r>
      <w:r w:rsidRPr="00CD6474">
        <w:tab/>
        <w:t>1</w:t>
      </w:r>
    </w:p>
    <w:p w14:paraId="00AC575F" w14:textId="07D21488" w:rsidR="00A57954" w:rsidRPr="00CD6474" w:rsidRDefault="00A57954" w:rsidP="00FE5F4C">
      <w:pPr>
        <w:pStyle w:val="Main"/>
      </w:pPr>
      <w:r w:rsidRPr="00CD6474">
        <w:tab/>
      </w:r>
      <w:r w:rsidRPr="00CD6474">
        <w:tab/>
        <w:t>werden, oder falls keines vorhanden ist, ein neues erstellt werden.</w:t>
      </w:r>
    </w:p>
    <w:p w14:paraId="216A5E5B" w14:textId="4208CE72" w:rsidR="00A57954" w:rsidRPr="00CD6474" w:rsidRDefault="00A57954" w:rsidP="00FE5F4C">
      <w:pPr>
        <w:pStyle w:val="Main"/>
      </w:pPr>
      <w:r w:rsidRPr="00CD6474">
        <w:t>T</w:t>
      </w:r>
      <w:r w:rsidRPr="00CD6474">
        <w:rPr>
          <w:sz w:val="20"/>
          <w:szCs w:val="18"/>
        </w:rPr>
        <w:t>5.2</w:t>
      </w:r>
      <w:r w:rsidRPr="00CD6474">
        <w:rPr>
          <w:sz w:val="20"/>
          <w:szCs w:val="18"/>
        </w:rPr>
        <w:tab/>
      </w:r>
      <w:r w:rsidRPr="00CD6474">
        <w:rPr>
          <w:sz w:val="20"/>
          <w:szCs w:val="18"/>
        </w:rPr>
        <w:tab/>
      </w:r>
      <w:r w:rsidRPr="00CD6474">
        <w:t>Werden unvollständig erfasste Zeiterfassungen von der Jira REST</w:t>
      </w:r>
      <w:r w:rsidRPr="00CD6474">
        <w:tab/>
        <w:t>1h</w:t>
      </w:r>
      <w:r w:rsidRPr="00CD6474">
        <w:tab/>
      </w:r>
      <w:r w:rsidRPr="00CD6474">
        <w:tab/>
        <w:t>2</w:t>
      </w:r>
    </w:p>
    <w:p w14:paraId="6CB9BCA2" w14:textId="66E4D5E3" w:rsidR="00A57954" w:rsidRPr="00CD6474" w:rsidRDefault="00A57954" w:rsidP="00FE5F4C">
      <w:pPr>
        <w:pStyle w:val="Main"/>
      </w:pPr>
      <w:r w:rsidRPr="00CD6474">
        <w:tab/>
      </w:r>
      <w:r w:rsidRPr="00CD6474">
        <w:tab/>
        <w:t>API importiert, soll ein Fehler im Log erfasst werden.</w:t>
      </w:r>
    </w:p>
    <w:p w14:paraId="73EE4392" w14:textId="56EB0049" w:rsidR="00A57954" w:rsidRPr="00CD6474" w:rsidRDefault="00A57954" w:rsidP="00FE5F4C">
      <w:pPr>
        <w:pStyle w:val="Main"/>
      </w:pPr>
      <w:r w:rsidRPr="00CD6474">
        <w:t>T</w:t>
      </w:r>
      <w:r w:rsidRPr="00CD6474">
        <w:rPr>
          <w:sz w:val="20"/>
          <w:szCs w:val="18"/>
        </w:rPr>
        <w:t>5.3</w:t>
      </w:r>
      <w:r w:rsidRPr="00CD6474">
        <w:tab/>
      </w:r>
      <w:r w:rsidRPr="00CD6474">
        <w:tab/>
        <w:t>Werden Daten, welche nicht plausibel sind von der Jira REST API</w:t>
      </w:r>
      <w:r w:rsidRPr="00CD6474">
        <w:tab/>
        <w:t>2h</w:t>
      </w:r>
      <w:r w:rsidRPr="00CD6474">
        <w:tab/>
      </w:r>
      <w:r w:rsidRPr="00CD6474">
        <w:tab/>
        <w:t>3</w:t>
      </w:r>
    </w:p>
    <w:p w14:paraId="702E58C0" w14:textId="0B732BF5" w:rsidR="00A57954" w:rsidRPr="00CD6474" w:rsidRDefault="00A57954" w:rsidP="00FE5F4C">
      <w:pPr>
        <w:pStyle w:val="Main"/>
      </w:pPr>
      <w:r w:rsidRPr="00CD6474">
        <w:tab/>
      </w:r>
      <w:r w:rsidRPr="00CD6474">
        <w:tab/>
        <w:t>importiert, soll eine Warnung im Log erfasst werden.</w:t>
      </w:r>
    </w:p>
    <w:p w14:paraId="5C6A1910" w14:textId="7EBE5A97" w:rsidR="00A57954" w:rsidRPr="00CD6474" w:rsidRDefault="00A57954" w:rsidP="00FE5F4C">
      <w:pPr>
        <w:pStyle w:val="Main"/>
      </w:pPr>
      <w:r w:rsidRPr="00CD6474">
        <w:t>T</w:t>
      </w:r>
      <w:r w:rsidRPr="00CD6474">
        <w:rPr>
          <w:sz w:val="20"/>
          <w:szCs w:val="18"/>
        </w:rPr>
        <w:t>5.4</w:t>
      </w:r>
      <w:r w:rsidRPr="00CD6474">
        <w:rPr>
          <w:sz w:val="20"/>
          <w:szCs w:val="18"/>
        </w:rPr>
        <w:tab/>
      </w:r>
      <w:r w:rsidRPr="00CD6474">
        <w:rPr>
          <w:sz w:val="20"/>
          <w:szCs w:val="18"/>
        </w:rPr>
        <w:tab/>
      </w:r>
      <w:r w:rsidRPr="00CD6474">
        <w:t>Sollten sonstige Fehler innerhalb der Applikation vorkommen,</w:t>
      </w:r>
      <w:r w:rsidRPr="00CD6474">
        <w:tab/>
      </w:r>
      <w:r w:rsidRPr="00CD6474">
        <w:tab/>
        <w:t>3h</w:t>
      </w:r>
      <w:r w:rsidRPr="00CD6474">
        <w:tab/>
      </w:r>
      <w:r w:rsidRPr="00CD6474">
        <w:tab/>
        <w:t>4</w:t>
      </w:r>
    </w:p>
    <w:p w14:paraId="2E2257C5" w14:textId="0039E173" w:rsidR="00A57954" w:rsidRPr="00CD6474" w:rsidRDefault="00A57954" w:rsidP="00FE5F4C">
      <w:pPr>
        <w:pStyle w:val="Main"/>
      </w:pPr>
      <w:r w:rsidRPr="00CD6474">
        <w:tab/>
      </w:r>
      <w:r w:rsidRPr="00CD6474">
        <w:tab/>
        <w:t>sollen diese ebenfalls geloggt werden.</w:t>
      </w:r>
    </w:p>
    <w:p w14:paraId="478AAF40" w14:textId="0473820C" w:rsidR="00A57954" w:rsidRPr="00CD6474" w:rsidRDefault="00A57954" w:rsidP="00FE5F4C">
      <w:pPr>
        <w:pStyle w:val="Main"/>
      </w:pPr>
      <w:r w:rsidRPr="00CD6474">
        <w:t>T</w:t>
      </w:r>
      <w:r w:rsidRPr="00CD6474">
        <w:rPr>
          <w:sz w:val="20"/>
          <w:szCs w:val="18"/>
        </w:rPr>
        <w:t>5.5</w:t>
      </w:r>
      <w:r w:rsidRPr="00CD6474">
        <w:tab/>
      </w:r>
      <w:r w:rsidRPr="00CD6474">
        <w:tab/>
        <w:t>Wird die Applikation beendet, soll dies im Log vermerkt sein.</w:t>
      </w:r>
      <w:r w:rsidRPr="00CD6474">
        <w:tab/>
      </w:r>
      <w:r w:rsidRPr="00CD6474">
        <w:tab/>
      </w:r>
      <w:r w:rsidR="004372D1" w:rsidRPr="00CD6474">
        <w:t>1</w:t>
      </w:r>
      <w:r w:rsidRPr="00CD6474">
        <w:t>h</w:t>
      </w:r>
      <w:r w:rsidRPr="00CD6474">
        <w:tab/>
      </w:r>
      <w:r w:rsidRPr="00CD6474">
        <w:tab/>
        <w:t>5</w:t>
      </w:r>
    </w:p>
    <w:p w14:paraId="18FDC7F2" w14:textId="58AE7587" w:rsidR="00A57954" w:rsidRPr="00CD6474" w:rsidRDefault="00A57954" w:rsidP="00FE5F4C">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8</w:t>
      </w:r>
      <w:r w:rsidRPr="00CD6474">
        <w:t>h</w:t>
      </w:r>
    </w:p>
    <w:p w14:paraId="3D5AE9A5" w14:textId="770B0BD8" w:rsidR="00FE5F4C" w:rsidRPr="00CD6474" w:rsidRDefault="00FE5F4C" w:rsidP="00FE5F4C">
      <w:pPr>
        <w:pStyle w:val="Title2-Main"/>
      </w:pPr>
      <w:r w:rsidRPr="00CD6474">
        <w:t>Akzeptanzkriterien</w:t>
      </w:r>
    </w:p>
    <w:p w14:paraId="7DD25952" w14:textId="2FD67E64" w:rsidR="00FE5F4C" w:rsidRPr="00CD6474" w:rsidRDefault="00A57954" w:rsidP="004F3EEF">
      <w:pPr>
        <w:pStyle w:val="Main"/>
        <w:numPr>
          <w:ilvl w:val="0"/>
          <w:numId w:val="11"/>
        </w:numPr>
      </w:pPr>
      <w:r w:rsidRPr="00CD6474">
        <w:t>Ein Logfile soll vorhanden sein, welches mit Zeitstempeln den Start sowie das Ende eines Applikationsdurchlaufes beschreiben.</w:t>
      </w:r>
    </w:p>
    <w:p w14:paraId="52BB84A4" w14:textId="4F03697D" w:rsidR="00A57954" w:rsidRPr="00CD6474" w:rsidRDefault="00A57954" w:rsidP="004F3EEF">
      <w:pPr>
        <w:pStyle w:val="Main"/>
        <w:numPr>
          <w:ilvl w:val="0"/>
          <w:numId w:val="11"/>
        </w:numPr>
      </w:pPr>
      <w:r w:rsidRPr="00CD6474">
        <w:t>Im Logfile werden Fehlermeldungen mit passenden Fehlercodes ebenfalls mit Zeitstempel erfasst.</w:t>
      </w:r>
    </w:p>
    <w:p w14:paraId="24033C23" w14:textId="77777777" w:rsidR="00CF0653" w:rsidRPr="00CD6474" w:rsidRDefault="00A57954" w:rsidP="004F3EEF">
      <w:pPr>
        <w:pStyle w:val="Main"/>
        <w:numPr>
          <w:ilvl w:val="0"/>
          <w:numId w:val="11"/>
        </w:numPr>
      </w:pPr>
      <w:r w:rsidRPr="00CD6474">
        <w:t>Im Logfile werden Warnungen mit passenden Codes ebenfalls mit Zeitstempel erfasst.</w:t>
      </w:r>
    </w:p>
    <w:p w14:paraId="68F2ACD6" w14:textId="77777777" w:rsidR="001509EA" w:rsidRPr="00CD6474" w:rsidRDefault="001509EA">
      <w:pPr>
        <w:widowControl/>
        <w:spacing w:line="240" w:lineRule="auto"/>
        <w:rPr>
          <w:i/>
          <w:sz w:val="28"/>
        </w:rPr>
      </w:pPr>
      <w:r w:rsidRPr="00CD6474">
        <w:br w:type="page"/>
      </w:r>
    </w:p>
    <w:p w14:paraId="2B26C1F0" w14:textId="72956939" w:rsidR="00CF0653" w:rsidRPr="00A8455F" w:rsidRDefault="00CF0653" w:rsidP="00CF0653">
      <w:pPr>
        <w:pStyle w:val="Titel2NichtVerzeichnis"/>
        <w:rPr>
          <w:lang w:val="en-US"/>
        </w:rPr>
      </w:pPr>
      <w:r w:rsidRPr="00A8455F">
        <w:rPr>
          <w:lang w:val="en-US"/>
        </w:rPr>
        <w:lastRenderedPageBreak/>
        <w:t>Development Modus – S6</w:t>
      </w:r>
    </w:p>
    <w:p w14:paraId="08EAE903" w14:textId="77777777" w:rsidR="00CF0653" w:rsidRPr="00A8455F" w:rsidRDefault="00CF0653" w:rsidP="00CF0653">
      <w:pPr>
        <w:pStyle w:val="Title2-Main"/>
        <w:rPr>
          <w:lang w:val="en-US"/>
        </w:rPr>
      </w:pPr>
      <w:r w:rsidRPr="00A8455F">
        <w:rPr>
          <w:lang w:val="en-US"/>
        </w:rPr>
        <w:t>Anforderungen</w:t>
      </w:r>
    </w:p>
    <w:p w14:paraId="36F9BCE1" w14:textId="320B2ACF" w:rsidR="00CF0653" w:rsidRPr="00A8455F" w:rsidRDefault="00CF0653" w:rsidP="00CF0653">
      <w:pPr>
        <w:pStyle w:val="Main"/>
        <w:rPr>
          <w:sz w:val="20"/>
          <w:szCs w:val="18"/>
          <w:lang w:val="en-US"/>
        </w:rPr>
      </w:pPr>
      <w:r w:rsidRPr="00A8455F">
        <w:rPr>
          <w:lang w:val="en-US"/>
        </w:rPr>
        <w:t>A</w:t>
      </w:r>
      <w:r w:rsidRPr="00A8455F">
        <w:rPr>
          <w:sz w:val="20"/>
          <w:szCs w:val="18"/>
          <w:lang w:val="en-US"/>
        </w:rPr>
        <w:t>8.2</w:t>
      </w:r>
    </w:p>
    <w:p w14:paraId="25CFE4B3" w14:textId="77777777" w:rsidR="00CF0653" w:rsidRPr="00CD6474" w:rsidRDefault="00CF0653" w:rsidP="00CF0653">
      <w:pPr>
        <w:pStyle w:val="Title2-Main"/>
      </w:pPr>
      <w:r w:rsidRPr="00CD6474">
        <w:t>Beschreibung</w:t>
      </w:r>
    </w:p>
    <w:p w14:paraId="33855C27" w14:textId="393611A1" w:rsidR="00CF0653" w:rsidRPr="00CD6474" w:rsidRDefault="00CF0653" w:rsidP="00CF0653">
      <w:pPr>
        <w:pStyle w:val="Main"/>
      </w:pPr>
      <w:r w:rsidRPr="00CD6474">
        <w:t>Als Entwickler möchte ich einen Development Modus, in welchem alle importierten Daten auf einen Development User gespeichert werden. Nötig ist dieser Development Modus</w:t>
      </w:r>
      <w:r w:rsidR="009B2A93">
        <w:t>,</w:t>
      </w:r>
      <w:r w:rsidRPr="00CD6474">
        <w:t xml:space="preserve"> da die Datenbank auf der Testumgebung anonymisiert ist, und somit Daten keinem spezifischen User zugewiesen werden können.</w:t>
      </w:r>
    </w:p>
    <w:p w14:paraId="1E2D15B1" w14:textId="77777777" w:rsidR="00CF0653" w:rsidRPr="00CD6474" w:rsidRDefault="00CF0653" w:rsidP="00CF0653">
      <w:pPr>
        <w:pStyle w:val="Title2-Main"/>
      </w:pPr>
      <w:r w:rsidRPr="00CD6474">
        <w:t>Tasks</w:t>
      </w:r>
    </w:p>
    <w:p w14:paraId="42A5F2C1" w14:textId="00F2305B" w:rsidR="00CF0653" w:rsidRPr="00CD6474" w:rsidRDefault="00CF0653" w:rsidP="00CF0653">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635B8BF" w14:textId="60C86647" w:rsidR="00CF0653" w:rsidRPr="00CD6474" w:rsidRDefault="00CF0653" w:rsidP="00CF0653">
      <w:pPr>
        <w:pStyle w:val="Main"/>
      </w:pPr>
      <w:r w:rsidRPr="00CD6474">
        <w:t>T</w:t>
      </w:r>
      <w:r w:rsidRPr="00CD6474">
        <w:rPr>
          <w:sz w:val="20"/>
          <w:szCs w:val="18"/>
        </w:rPr>
        <w:t>6.1</w:t>
      </w:r>
      <w:r w:rsidRPr="00CD6474">
        <w:rPr>
          <w:sz w:val="20"/>
          <w:szCs w:val="18"/>
        </w:rPr>
        <w:tab/>
      </w:r>
      <w:r w:rsidRPr="00CD6474">
        <w:rPr>
          <w:sz w:val="20"/>
          <w:szCs w:val="18"/>
        </w:rPr>
        <w:tab/>
      </w:r>
      <w:r w:rsidRPr="00CD6474">
        <w:t>Wird die Applikation ab Start mit dem Flag «-d» oder «-dev»</w:t>
      </w:r>
      <w:r w:rsidRPr="00CD6474">
        <w:tab/>
      </w:r>
      <w:r w:rsidRPr="00CD6474">
        <w:tab/>
        <w:t>1h</w:t>
      </w:r>
      <w:r w:rsidRPr="00CD6474">
        <w:tab/>
      </w:r>
      <w:r w:rsidRPr="00CD6474">
        <w:tab/>
        <w:t>1</w:t>
      </w:r>
    </w:p>
    <w:p w14:paraId="4C04C2FA" w14:textId="03088A70" w:rsidR="00CF0653" w:rsidRPr="00CD6474" w:rsidRDefault="00CF0653" w:rsidP="00CF0653">
      <w:pPr>
        <w:pStyle w:val="Main"/>
      </w:pPr>
      <w:r w:rsidRPr="00CD6474">
        <w:tab/>
      </w:r>
      <w:r w:rsidRPr="00CD6474">
        <w:tab/>
        <w:t>aufgerufen, wird sie im Development Modus gestartet.</w:t>
      </w:r>
    </w:p>
    <w:p w14:paraId="68203240" w14:textId="6E2D39E3" w:rsidR="00CF0653" w:rsidRPr="00CD6474" w:rsidRDefault="00CF0653" w:rsidP="00CF0653">
      <w:pPr>
        <w:pStyle w:val="Main"/>
      </w:pPr>
      <w:r w:rsidRPr="00CD6474">
        <w:t>T</w:t>
      </w:r>
      <w:r w:rsidRPr="00CD6474">
        <w:rPr>
          <w:sz w:val="20"/>
          <w:szCs w:val="18"/>
        </w:rPr>
        <w:t>6.2</w:t>
      </w:r>
      <w:r w:rsidRPr="00CD6474">
        <w:tab/>
      </w:r>
      <w:r w:rsidRPr="00CD6474">
        <w:tab/>
        <w:t xml:space="preserve">Im Development Modus werden alle Daten mit dem Development </w:t>
      </w:r>
      <w:r w:rsidRPr="00CD6474">
        <w:tab/>
      </w:r>
      <w:r w:rsidR="004372D1" w:rsidRPr="00CD6474">
        <w:t>1</w:t>
      </w:r>
      <w:r w:rsidRPr="00CD6474">
        <w:t>h</w:t>
      </w:r>
      <w:r w:rsidRPr="00CD6474">
        <w:tab/>
      </w:r>
      <w:r w:rsidRPr="00CD6474">
        <w:tab/>
        <w:t>2</w:t>
      </w:r>
    </w:p>
    <w:p w14:paraId="79B39997" w14:textId="1ADF1960" w:rsidR="00CF0653" w:rsidRPr="00CD6474" w:rsidRDefault="00CF0653" w:rsidP="00CF0653">
      <w:pPr>
        <w:pStyle w:val="Main"/>
        <w:ind w:left="567" w:firstLine="567"/>
      </w:pPr>
      <w:r w:rsidRPr="00CD6474">
        <w:t>User gespeichert.</w:t>
      </w:r>
    </w:p>
    <w:p w14:paraId="7B526A01" w14:textId="0AD57A0B" w:rsidR="00CF0653" w:rsidRPr="00CD6474" w:rsidRDefault="00CF0653" w:rsidP="001509EA">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2</w:t>
      </w:r>
      <w:r w:rsidRPr="00CD6474">
        <w:t>h</w:t>
      </w:r>
    </w:p>
    <w:p w14:paraId="735EAC94" w14:textId="53D707C8" w:rsidR="00CF0653" w:rsidRPr="00CD6474" w:rsidRDefault="00CF0653" w:rsidP="00CF0653">
      <w:pPr>
        <w:pStyle w:val="Title2-Main"/>
      </w:pPr>
      <w:r w:rsidRPr="00CD6474">
        <w:t>Akzeptanzkriterien</w:t>
      </w:r>
    </w:p>
    <w:p w14:paraId="7BBF3A72" w14:textId="4467CE3F" w:rsidR="00CF0653" w:rsidRPr="00CD6474" w:rsidRDefault="00CF0653" w:rsidP="004F3EEF">
      <w:pPr>
        <w:pStyle w:val="Main"/>
        <w:numPr>
          <w:ilvl w:val="0"/>
          <w:numId w:val="11"/>
        </w:numPr>
      </w:pPr>
      <w:r w:rsidRPr="00CD6474">
        <w:t>Applikation kann in einem Development Modus gestartet werden.</w:t>
      </w:r>
    </w:p>
    <w:p w14:paraId="5D60206D" w14:textId="7BB2FA2B" w:rsidR="00CF0653" w:rsidRPr="00CD6474" w:rsidRDefault="00CF0653" w:rsidP="004F3EEF">
      <w:pPr>
        <w:pStyle w:val="Main"/>
        <w:numPr>
          <w:ilvl w:val="0"/>
          <w:numId w:val="11"/>
        </w:numPr>
      </w:pPr>
      <w:r w:rsidRPr="00CD6474">
        <w:t>Läuft die Applikation im Development Modus, werden alle Zeiterfassungen mit dem Development User gespeichert.</w:t>
      </w:r>
    </w:p>
    <w:p w14:paraId="33B2CD33" w14:textId="77777777" w:rsidR="001509EA" w:rsidRPr="00CD6474" w:rsidRDefault="001509EA">
      <w:pPr>
        <w:widowControl/>
        <w:spacing w:line="240" w:lineRule="auto"/>
        <w:rPr>
          <w:i/>
          <w:sz w:val="28"/>
        </w:rPr>
      </w:pPr>
      <w:r w:rsidRPr="00CD6474">
        <w:br w:type="page"/>
      </w:r>
    </w:p>
    <w:p w14:paraId="7232121C" w14:textId="3AB7AE9F" w:rsidR="00CF0653" w:rsidRPr="00CD6474" w:rsidRDefault="00CF0653" w:rsidP="00CF0653">
      <w:pPr>
        <w:pStyle w:val="Titel2NichtVerzeichnis"/>
      </w:pPr>
      <w:r w:rsidRPr="00CD6474">
        <w:lastRenderedPageBreak/>
        <w:t>Testing – S7</w:t>
      </w:r>
    </w:p>
    <w:p w14:paraId="05EDAF31" w14:textId="77777777" w:rsidR="00CF0653" w:rsidRPr="00CD6474" w:rsidRDefault="00CF0653" w:rsidP="00CF0653">
      <w:pPr>
        <w:pStyle w:val="Title2-Main"/>
      </w:pPr>
      <w:r w:rsidRPr="00CD6474">
        <w:t>Anforderungen</w:t>
      </w:r>
    </w:p>
    <w:p w14:paraId="0A669763" w14:textId="77777777" w:rsidR="00CF0653" w:rsidRPr="00CD6474" w:rsidRDefault="00CF0653" w:rsidP="00CF0653">
      <w:pPr>
        <w:pStyle w:val="Main"/>
      </w:pPr>
      <w:r w:rsidRPr="00CD6474">
        <w:t>A</w:t>
      </w:r>
      <w:r w:rsidRPr="00CD6474">
        <w:rPr>
          <w:sz w:val="20"/>
          <w:szCs w:val="18"/>
        </w:rPr>
        <w:t>1</w:t>
      </w:r>
    </w:p>
    <w:p w14:paraId="1CCA675E" w14:textId="77777777" w:rsidR="00CF0653" w:rsidRPr="00CD6474" w:rsidRDefault="00CF0653" w:rsidP="00CF0653">
      <w:pPr>
        <w:pStyle w:val="Title2-Main"/>
      </w:pPr>
      <w:r w:rsidRPr="00CD6474">
        <w:t>Beschreibung</w:t>
      </w:r>
    </w:p>
    <w:p w14:paraId="1BEC2FAE" w14:textId="4BFF2D4F" w:rsidR="00CF0653" w:rsidRPr="00CD6474" w:rsidRDefault="00CF0653" w:rsidP="00CF0653">
      <w:pPr>
        <w:pStyle w:val="Main"/>
      </w:pPr>
      <w:r w:rsidRPr="00CD6474">
        <w:t>Als Entwickler ist es mir wichtig, dass meine Applikation fehlerfrei läuft. Ich möchte, dass ich</w:t>
      </w:r>
      <w:r w:rsidR="00AB6CE2">
        <w:t>,</w:t>
      </w:r>
      <w:r w:rsidRPr="00CD6474">
        <w:t xml:space="preserve"> wenn ich die Applikation </w:t>
      </w:r>
      <w:r w:rsidR="00AB6CE2" w:rsidRPr="00CD6474">
        <w:t>weiterentwickle</w:t>
      </w:r>
      <w:r w:rsidRPr="00CD6474">
        <w:t xml:space="preserve"> oder verändere mögliche Fehler sofort auffallen.</w:t>
      </w:r>
      <w:r w:rsidR="00823DE6" w:rsidRPr="00CD6474">
        <w:t xml:space="preserve"> </w:t>
      </w:r>
    </w:p>
    <w:p w14:paraId="4EEDF855" w14:textId="77777777" w:rsidR="00CF0653" w:rsidRPr="00CD6474" w:rsidRDefault="00CF0653" w:rsidP="00CF0653">
      <w:pPr>
        <w:pStyle w:val="Title2-Main"/>
      </w:pPr>
      <w:r w:rsidRPr="00CD6474">
        <w:t>Tasks</w:t>
      </w:r>
    </w:p>
    <w:p w14:paraId="1A5CB1B8" w14:textId="6D4E408A" w:rsidR="00CF0653" w:rsidRPr="00CD6474" w:rsidRDefault="00823DE6" w:rsidP="00CF0653">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76B776DD" w14:textId="1885CB64" w:rsidR="00823DE6" w:rsidRPr="00CD6474" w:rsidRDefault="00823DE6" w:rsidP="00CF0653">
      <w:pPr>
        <w:pStyle w:val="Main"/>
      </w:pPr>
      <w:r w:rsidRPr="00CD6474">
        <w:t>T</w:t>
      </w:r>
      <w:r w:rsidRPr="00CD6474">
        <w:rPr>
          <w:sz w:val="20"/>
          <w:szCs w:val="18"/>
        </w:rPr>
        <w:t>7.1</w:t>
      </w:r>
      <w:r w:rsidRPr="00CD6474">
        <w:tab/>
      </w:r>
      <w:r w:rsidRPr="00CD6474">
        <w:tab/>
        <w:t>Mit Unit</w:t>
      </w:r>
      <w:r w:rsidR="00CC7720">
        <w:t>-</w:t>
      </w:r>
      <w:r w:rsidRPr="00CD6474">
        <w:t>Tests soll eine möglichst hohe Code Coverage erreicht</w:t>
      </w:r>
      <w:r w:rsidRPr="00CD6474">
        <w:tab/>
      </w:r>
      <w:r w:rsidRPr="00CD6474">
        <w:tab/>
        <w:t>8h</w:t>
      </w:r>
      <w:r w:rsidRPr="00CD6474">
        <w:tab/>
      </w:r>
      <w:r w:rsidRPr="00CD6474">
        <w:tab/>
        <w:t>1</w:t>
      </w:r>
    </w:p>
    <w:p w14:paraId="6E0ECD97" w14:textId="342F6015" w:rsidR="00823DE6" w:rsidRPr="00CD6474" w:rsidRDefault="00823DE6" w:rsidP="00CF0653">
      <w:pPr>
        <w:pStyle w:val="Main"/>
      </w:pPr>
      <w:r w:rsidRPr="00CD6474">
        <w:tab/>
      </w:r>
      <w:r w:rsidRPr="00CD6474">
        <w:tab/>
        <w:t>werden, wobei nur sinnvolle Methoden mit Unit</w:t>
      </w:r>
      <w:r w:rsidR="00CC7720">
        <w:t>-</w:t>
      </w:r>
      <w:r w:rsidRPr="00CD6474">
        <w:t>Tests getestet</w:t>
      </w:r>
    </w:p>
    <w:p w14:paraId="2AEE0A57" w14:textId="08450DAB" w:rsidR="00823DE6" w:rsidRPr="00CD6474" w:rsidRDefault="00823DE6" w:rsidP="00CF0653">
      <w:pPr>
        <w:pStyle w:val="Main"/>
      </w:pPr>
      <w:r w:rsidRPr="00CD6474">
        <w:tab/>
      </w:r>
      <w:r w:rsidRPr="00CD6474">
        <w:tab/>
        <w:t>werden sollen.</w:t>
      </w:r>
    </w:p>
    <w:p w14:paraId="5C2A18B2" w14:textId="0DBDBF66" w:rsidR="00823DE6" w:rsidRPr="00CD6474" w:rsidRDefault="00823DE6" w:rsidP="00CF0653">
      <w:pPr>
        <w:pStyle w:val="Main"/>
      </w:pPr>
      <w:r w:rsidRPr="00CD6474">
        <w:t>T</w:t>
      </w:r>
      <w:r w:rsidRPr="00CD6474">
        <w:rPr>
          <w:sz w:val="20"/>
          <w:szCs w:val="18"/>
        </w:rPr>
        <w:t>7.2</w:t>
      </w:r>
      <w:r w:rsidRPr="00CD6474">
        <w:rPr>
          <w:sz w:val="20"/>
          <w:szCs w:val="18"/>
        </w:rPr>
        <w:tab/>
      </w:r>
      <w:r w:rsidRPr="00CD6474">
        <w:rPr>
          <w:sz w:val="20"/>
          <w:szCs w:val="18"/>
        </w:rPr>
        <w:tab/>
      </w:r>
      <w:r w:rsidRPr="00CD6474">
        <w:t>Wo Unit</w:t>
      </w:r>
      <w:r w:rsidR="00CC7720">
        <w:t>-</w:t>
      </w:r>
      <w:r w:rsidRPr="00CD6474">
        <w:t>Tests nicht möglich oder sinnlos sind, sollen manuelle</w:t>
      </w:r>
      <w:r w:rsidRPr="00CD6474">
        <w:tab/>
      </w:r>
      <w:r w:rsidRPr="00CD6474">
        <w:tab/>
        <w:t>4h</w:t>
      </w:r>
      <w:r w:rsidRPr="00CD6474">
        <w:tab/>
      </w:r>
      <w:r w:rsidRPr="00CD6474">
        <w:tab/>
        <w:t>2</w:t>
      </w:r>
    </w:p>
    <w:p w14:paraId="6CF87FE7" w14:textId="6BBBCD88" w:rsidR="00823DE6" w:rsidRPr="00CD6474" w:rsidRDefault="00823DE6" w:rsidP="00CF0653">
      <w:pPr>
        <w:pStyle w:val="Main"/>
      </w:pPr>
      <w:r w:rsidRPr="00CD6474">
        <w:tab/>
      </w:r>
      <w:r w:rsidRPr="00CD6474">
        <w:tab/>
        <w:t>Tests durchgeführt werden. Für diese wird ein Testskript</w:t>
      </w:r>
    </w:p>
    <w:p w14:paraId="1EC8BA04" w14:textId="15C91B8E" w:rsidR="00823DE6" w:rsidRPr="00CD6474" w:rsidRDefault="00823DE6" w:rsidP="00CF0653">
      <w:pPr>
        <w:pStyle w:val="Main"/>
      </w:pPr>
      <w:r w:rsidRPr="00CD6474">
        <w:tab/>
      </w:r>
      <w:r w:rsidRPr="00CD6474">
        <w:tab/>
        <w:t>geschrieben, sodass sie immer gleich durchgeführt werden</w:t>
      </w:r>
    </w:p>
    <w:p w14:paraId="5F32CA96" w14:textId="4138B046" w:rsidR="00823DE6" w:rsidRPr="00CD6474" w:rsidRDefault="00823DE6" w:rsidP="00CF0653">
      <w:pPr>
        <w:pStyle w:val="Main"/>
      </w:pPr>
      <w:r w:rsidRPr="00CD6474">
        <w:tab/>
      </w:r>
      <w:r w:rsidRPr="00CD6474">
        <w:tab/>
        <w:t>können.</w:t>
      </w:r>
    </w:p>
    <w:p w14:paraId="36CF4C4A" w14:textId="2E24075F" w:rsidR="00823DE6" w:rsidRPr="00CD6474" w:rsidRDefault="00823DE6" w:rsidP="00CF0653">
      <w:pPr>
        <w:pStyle w:val="Main"/>
      </w:pPr>
      <w:r w:rsidRPr="00CD6474">
        <w:t>T</w:t>
      </w:r>
      <w:r w:rsidRPr="00CD6474">
        <w:rPr>
          <w:sz w:val="20"/>
          <w:szCs w:val="18"/>
        </w:rPr>
        <w:t>7.3</w:t>
      </w:r>
      <w:r w:rsidRPr="00CD6474">
        <w:tab/>
      </w:r>
      <w:r w:rsidRPr="00CD6474">
        <w:tab/>
        <w:t xml:space="preserve">Am Ende der Entwicklungszeit sollen End-To-End Tests </w:t>
      </w:r>
      <w:r w:rsidRPr="00CD6474">
        <w:tab/>
      </w:r>
      <w:r w:rsidRPr="00CD6474">
        <w:tab/>
      </w:r>
      <w:r w:rsidRPr="00CD6474">
        <w:tab/>
        <w:t>2h</w:t>
      </w:r>
      <w:r w:rsidRPr="00CD6474">
        <w:tab/>
      </w:r>
      <w:r w:rsidRPr="00CD6474">
        <w:tab/>
        <w:t>3</w:t>
      </w:r>
    </w:p>
    <w:p w14:paraId="1803D9A5" w14:textId="4F876577" w:rsidR="00823DE6" w:rsidRPr="00CD6474" w:rsidRDefault="00823DE6" w:rsidP="00CF0653">
      <w:pPr>
        <w:pStyle w:val="Main"/>
      </w:pPr>
      <w:r w:rsidRPr="00CD6474">
        <w:tab/>
      </w:r>
      <w:r w:rsidRPr="00CD6474">
        <w:tab/>
        <w:t>durchgeführt werden, womit die Funktionsweise der Applikation</w:t>
      </w:r>
    </w:p>
    <w:p w14:paraId="184C6A56" w14:textId="4802F7F8" w:rsidR="00823DE6" w:rsidRPr="00CD6474" w:rsidRDefault="00823DE6" w:rsidP="00CF0653">
      <w:pPr>
        <w:pStyle w:val="Main"/>
      </w:pPr>
      <w:r w:rsidRPr="00CD6474">
        <w:tab/>
      </w:r>
      <w:r w:rsidRPr="00CD6474">
        <w:tab/>
        <w:t>als Ganzes getestet werden.</w:t>
      </w:r>
    </w:p>
    <w:p w14:paraId="184F7B72" w14:textId="5AE5BCDC" w:rsidR="00823DE6" w:rsidRPr="00CD6474" w:rsidRDefault="00823DE6" w:rsidP="00CF0653">
      <w:pPr>
        <w:pStyle w:val="Main"/>
      </w:pPr>
      <w:r w:rsidRPr="00CD6474">
        <w:rPr>
          <w:b/>
        </w:rPr>
        <w:t>Aufwand Total</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14h</w:t>
      </w:r>
      <w:r w:rsidRPr="00CD6474">
        <w:tab/>
      </w:r>
      <w:r w:rsidRPr="00CD6474">
        <w:tab/>
        <w:t>4</w:t>
      </w:r>
    </w:p>
    <w:p w14:paraId="711A9557" w14:textId="77777777" w:rsidR="00CF0653" w:rsidRPr="00CD6474" w:rsidRDefault="00CF0653" w:rsidP="00CF0653">
      <w:pPr>
        <w:pStyle w:val="Title2-Main"/>
      </w:pPr>
      <w:r w:rsidRPr="00CD6474">
        <w:t>Akzeptanzkriterien</w:t>
      </w:r>
    </w:p>
    <w:p w14:paraId="47B12DD7" w14:textId="177A123C" w:rsidR="00A57954" w:rsidRPr="00CD6474" w:rsidRDefault="00823DE6" w:rsidP="004F3EEF">
      <w:pPr>
        <w:pStyle w:val="Main"/>
        <w:numPr>
          <w:ilvl w:val="0"/>
          <w:numId w:val="11"/>
        </w:numPr>
      </w:pPr>
      <w:r w:rsidRPr="00CD6474">
        <w:t>Methoden werden</w:t>
      </w:r>
      <w:r w:rsidR="00AB6CE2">
        <w:t>,</w:t>
      </w:r>
      <w:r w:rsidRPr="00CD6474">
        <w:t xml:space="preserve"> wo sinnvoll getestet, private Methoden werden nicht getestet oder gemockt. Die Datenbank wird ebenfalls gemockt.</w:t>
      </w:r>
    </w:p>
    <w:p w14:paraId="7A9C9CDE" w14:textId="7D2790C6" w:rsidR="00823DE6" w:rsidRPr="00CD6474" w:rsidRDefault="00823DE6" w:rsidP="004F3EEF">
      <w:pPr>
        <w:pStyle w:val="Main"/>
        <w:numPr>
          <w:ilvl w:val="0"/>
          <w:numId w:val="11"/>
        </w:numPr>
      </w:pPr>
      <w:r w:rsidRPr="00CD6474">
        <w:t xml:space="preserve">Ein Testskript soll klar </w:t>
      </w:r>
      <w:r w:rsidR="00EC22E3" w:rsidRPr="00CD6474">
        <w:t>beschreiben,</w:t>
      </w:r>
      <w:r w:rsidRPr="00CD6474">
        <w:t xml:space="preserve"> wie ein Test durchzuführen ist und soll nur Teile der Applikation testen welche durch die Unit</w:t>
      </w:r>
      <w:r w:rsidR="00CC7720">
        <w:t>-</w:t>
      </w:r>
      <w:r w:rsidRPr="00CD6474">
        <w:t>Tests nicht schon abgedeckt sind.</w:t>
      </w:r>
    </w:p>
    <w:p w14:paraId="76EE194D" w14:textId="70F62A8E" w:rsidR="00823DE6" w:rsidRPr="00CD6474" w:rsidRDefault="00823DE6" w:rsidP="004F3EEF">
      <w:pPr>
        <w:pStyle w:val="Main"/>
        <w:numPr>
          <w:ilvl w:val="0"/>
          <w:numId w:val="11"/>
        </w:numPr>
      </w:pPr>
      <w:r w:rsidRPr="00CD6474">
        <w:t>End-To-End Tests sind Teil der manuellen Tests und verfügen ebenfalls über ein Testskript.</w:t>
      </w:r>
    </w:p>
    <w:p w14:paraId="2ECB6F0A" w14:textId="6B45F0FB" w:rsidR="00823DE6" w:rsidRPr="00CD6474" w:rsidRDefault="00823DE6" w:rsidP="004F3EEF">
      <w:pPr>
        <w:pStyle w:val="Main"/>
        <w:numPr>
          <w:ilvl w:val="0"/>
          <w:numId w:val="11"/>
        </w:numPr>
      </w:pPr>
      <w:r w:rsidRPr="00CD6474">
        <w:t xml:space="preserve">Alle Tests </w:t>
      </w:r>
      <w:r w:rsidR="00881EA6" w:rsidRPr="00CD6474">
        <w:t>werden erfolgreich abgeschlossen.</w:t>
      </w:r>
    </w:p>
    <w:p w14:paraId="04FA457C" w14:textId="77777777" w:rsidR="001509EA" w:rsidRPr="00CD6474" w:rsidRDefault="001509EA">
      <w:pPr>
        <w:widowControl/>
        <w:spacing w:line="240" w:lineRule="auto"/>
        <w:rPr>
          <w:i/>
          <w:sz w:val="28"/>
        </w:rPr>
      </w:pPr>
      <w:r w:rsidRPr="00CD6474">
        <w:br w:type="page"/>
      </w:r>
    </w:p>
    <w:p w14:paraId="753AB482" w14:textId="6D76E348" w:rsidR="00881EA6" w:rsidRPr="00CD6474" w:rsidRDefault="00881EA6" w:rsidP="00881EA6">
      <w:pPr>
        <w:pStyle w:val="Titel2NichtVerzeichnis"/>
      </w:pPr>
      <w:r w:rsidRPr="00CD6474">
        <w:lastRenderedPageBreak/>
        <w:t>Finalisierung</w:t>
      </w:r>
      <w:r w:rsidR="004372D1" w:rsidRPr="00CD6474">
        <w:t xml:space="preserve"> Applikation</w:t>
      </w:r>
      <w:r w:rsidRPr="00CD6474">
        <w:t xml:space="preserve"> – S8</w:t>
      </w:r>
    </w:p>
    <w:p w14:paraId="5A3CAE1A" w14:textId="46CD921E" w:rsidR="00881EA6" w:rsidRPr="00CD6474" w:rsidRDefault="00881EA6" w:rsidP="00881EA6">
      <w:pPr>
        <w:pStyle w:val="Title2-Main"/>
      </w:pPr>
      <w:r w:rsidRPr="00CD6474">
        <w:t>Anforderungen</w:t>
      </w:r>
    </w:p>
    <w:p w14:paraId="576B7325" w14:textId="30BDBF30" w:rsidR="00881EA6" w:rsidRPr="00CD6474" w:rsidRDefault="00881EA6" w:rsidP="00881EA6">
      <w:pPr>
        <w:pStyle w:val="Main"/>
        <w:rPr>
          <w:sz w:val="20"/>
          <w:szCs w:val="18"/>
        </w:rPr>
      </w:pPr>
      <w:r w:rsidRPr="00CD6474">
        <w:t>A</w:t>
      </w:r>
      <w:r w:rsidRPr="00CD6474">
        <w:rPr>
          <w:sz w:val="20"/>
          <w:szCs w:val="18"/>
        </w:rPr>
        <w:t>5.1</w:t>
      </w:r>
      <w:r w:rsidRPr="00CD6474">
        <w:t>, A</w:t>
      </w:r>
      <w:r w:rsidRPr="00CD6474">
        <w:rPr>
          <w:sz w:val="20"/>
          <w:szCs w:val="18"/>
        </w:rPr>
        <w:t>5.2</w:t>
      </w:r>
    </w:p>
    <w:p w14:paraId="121B321C" w14:textId="7A5C674E" w:rsidR="00881EA6" w:rsidRPr="00CD6474" w:rsidRDefault="00881EA6" w:rsidP="00881EA6">
      <w:pPr>
        <w:pStyle w:val="Title2-Main"/>
      </w:pPr>
      <w:r w:rsidRPr="00CD6474">
        <w:t>Beschreibung</w:t>
      </w:r>
    </w:p>
    <w:p w14:paraId="79BA0DF7" w14:textId="10485122" w:rsidR="00881EA6" w:rsidRPr="00CD6474" w:rsidRDefault="00881EA6" w:rsidP="00881EA6">
      <w:pPr>
        <w:pStyle w:val="Main"/>
        <w:rPr>
          <w:i/>
          <w:sz w:val="24"/>
        </w:rPr>
      </w:pPr>
      <w:r w:rsidRPr="00CD6474">
        <w:t>Als Entwickler möchte ich mit einer sauber geschriebenen Applikation abschliessen. Dafür möchte ich sowohl während als auch am Ende der Entwicklung des Projektes Code Guidelines einhalten. Am Ende der Entwicklungszeit möchte ich das Projekt nochmals überarbeiten, um zu gewährleisten, dass diese Guidelines eingehalten werden.</w:t>
      </w:r>
    </w:p>
    <w:p w14:paraId="492644DD" w14:textId="60B0EC0B" w:rsidR="00881EA6" w:rsidRPr="00CD6474" w:rsidRDefault="00881EA6" w:rsidP="00881EA6">
      <w:pPr>
        <w:pStyle w:val="Title2-Main"/>
      </w:pPr>
      <w:r w:rsidRPr="00CD6474">
        <w:t>Tasks</w:t>
      </w:r>
    </w:p>
    <w:p w14:paraId="7E5C583B" w14:textId="1B82DF38" w:rsidR="00881EA6" w:rsidRPr="00CD6474" w:rsidRDefault="00881EA6" w:rsidP="00881EA6">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06A6BAC0" w14:textId="411A35CE" w:rsidR="00881EA6" w:rsidRPr="00CD6474" w:rsidRDefault="00881EA6" w:rsidP="00881EA6">
      <w:pPr>
        <w:pStyle w:val="Main"/>
      </w:pPr>
      <w:r w:rsidRPr="00CD6474">
        <w:t>T</w:t>
      </w:r>
      <w:r w:rsidRPr="00CD6474">
        <w:rPr>
          <w:sz w:val="20"/>
          <w:szCs w:val="18"/>
        </w:rPr>
        <w:t>8.1</w:t>
      </w:r>
      <w:r w:rsidRPr="00CD6474">
        <w:rPr>
          <w:sz w:val="20"/>
          <w:szCs w:val="18"/>
        </w:rPr>
        <w:tab/>
      </w:r>
      <w:r w:rsidRPr="00CD6474">
        <w:rPr>
          <w:sz w:val="20"/>
          <w:szCs w:val="18"/>
        </w:rPr>
        <w:tab/>
      </w:r>
      <w:r w:rsidRPr="00CD6474">
        <w:t>Klassen-, Methoden- und Variablennamen sollen sinnvoll und</w:t>
      </w:r>
      <w:r w:rsidRPr="00CD6474">
        <w:tab/>
      </w:r>
      <w:r w:rsidRPr="00CD6474">
        <w:tab/>
        <w:t>1h</w:t>
      </w:r>
      <w:r w:rsidRPr="00CD6474">
        <w:tab/>
      </w:r>
      <w:r w:rsidRPr="00CD6474">
        <w:tab/>
        <w:t>1</w:t>
      </w:r>
    </w:p>
    <w:p w14:paraId="2772BBF1" w14:textId="73F67557" w:rsidR="00881EA6" w:rsidRPr="00CD6474" w:rsidRDefault="00881EA6" w:rsidP="00881EA6">
      <w:pPr>
        <w:pStyle w:val="Main"/>
      </w:pPr>
      <w:r w:rsidRPr="00CD6474">
        <w:tab/>
      </w:r>
      <w:r w:rsidRPr="00CD6474">
        <w:tab/>
        <w:t>aussagekräftig sein.</w:t>
      </w:r>
    </w:p>
    <w:p w14:paraId="5100741B" w14:textId="369B7FA3" w:rsidR="00881EA6" w:rsidRPr="00CD6474" w:rsidRDefault="00881EA6" w:rsidP="00881EA6">
      <w:pPr>
        <w:pStyle w:val="Main"/>
      </w:pPr>
      <w:r w:rsidRPr="00CD6474">
        <w:t>T</w:t>
      </w:r>
      <w:r w:rsidRPr="00CD6474">
        <w:rPr>
          <w:sz w:val="20"/>
          <w:szCs w:val="18"/>
        </w:rPr>
        <w:t>8.2</w:t>
      </w:r>
      <w:r w:rsidRPr="00CD6474">
        <w:tab/>
      </w:r>
      <w:r w:rsidRPr="00CD6474">
        <w:tab/>
        <w:t>Wo nötig Code kommentieren (soll grösstenteils self-documenting</w:t>
      </w:r>
      <w:r w:rsidRPr="00CD6474">
        <w:tab/>
        <w:t>1h</w:t>
      </w:r>
      <w:r w:rsidRPr="00CD6474">
        <w:tab/>
      </w:r>
      <w:r w:rsidRPr="00CD6474">
        <w:tab/>
        <w:t>2</w:t>
      </w:r>
    </w:p>
    <w:p w14:paraId="4D9F68A1" w14:textId="075A73E3" w:rsidR="00881EA6" w:rsidRPr="00CD6474" w:rsidRDefault="00881EA6" w:rsidP="00881EA6">
      <w:pPr>
        <w:pStyle w:val="Main"/>
      </w:pPr>
      <w:r w:rsidRPr="00CD6474">
        <w:tab/>
      </w:r>
      <w:r w:rsidRPr="00CD6474">
        <w:tab/>
        <w:t>sein, das heisst Methoden und Variablennamen sollen beschreiben</w:t>
      </w:r>
    </w:p>
    <w:p w14:paraId="6B096EC5" w14:textId="0E146B2B" w:rsidR="00881EA6" w:rsidRPr="00CD6474" w:rsidRDefault="00881EA6" w:rsidP="00881EA6">
      <w:pPr>
        <w:pStyle w:val="Main"/>
      </w:pPr>
      <w:r w:rsidRPr="00CD6474">
        <w:tab/>
      </w:r>
      <w:r w:rsidRPr="00CD6474">
        <w:tab/>
        <w:t>was sie machen und Kommentare sollten nicht nötig sein).</w:t>
      </w:r>
    </w:p>
    <w:p w14:paraId="405FFC88" w14:textId="69510B6D" w:rsidR="00881EA6" w:rsidRPr="00CD6474" w:rsidRDefault="00881EA6" w:rsidP="00881EA6">
      <w:pPr>
        <w:pStyle w:val="Main"/>
      </w:pPr>
      <w:r w:rsidRPr="00CD6474">
        <w:t>T</w:t>
      </w:r>
      <w:r w:rsidRPr="00CD6474">
        <w:rPr>
          <w:sz w:val="20"/>
          <w:szCs w:val="18"/>
        </w:rPr>
        <w:t>8.3</w:t>
      </w:r>
      <w:r w:rsidRPr="00CD6474">
        <w:tab/>
      </w:r>
      <w:r w:rsidRPr="00CD6474">
        <w:tab/>
        <w:t>Code aufräumen, unschönen Code refactorn.</w:t>
      </w:r>
      <w:r w:rsidRPr="00CD6474">
        <w:tab/>
      </w:r>
      <w:r w:rsidRPr="00CD6474">
        <w:tab/>
      </w:r>
      <w:r w:rsidRPr="00CD6474">
        <w:tab/>
      </w:r>
      <w:r w:rsidRPr="00CD6474">
        <w:tab/>
        <w:t>2h</w:t>
      </w:r>
    </w:p>
    <w:p w14:paraId="300AB4C7" w14:textId="47B01B61" w:rsidR="00881EA6" w:rsidRPr="00CD6474" w:rsidRDefault="004372D1" w:rsidP="00881EA6">
      <w:pPr>
        <w:pStyle w:val="Main"/>
      </w:pPr>
      <w:r w:rsidRPr="00CD6474">
        <w:rPr>
          <w:b/>
        </w:rPr>
        <w:t xml:space="preserve">Aufwand </w:t>
      </w:r>
      <w:r w:rsidR="00881EA6" w:rsidRPr="00CD6474">
        <w:rPr>
          <w:b/>
        </w:rPr>
        <w:t>Total</w:t>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t>4h</w:t>
      </w:r>
    </w:p>
    <w:p w14:paraId="607F33A2" w14:textId="5820C839" w:rsidR="00881EA6" w:rsidRPr="00CD6474" w:rsidRDefault="00881EA6" w:rsidP="00881EA6">
      <w:pPr>
        <w:pStyle w:val="Title2-Main"/>
      </w:pPr>
      <w:r w:rsidRPr="00CD6474">
        <w:t>Akzeptanzkriterien</w:t>
      </w:r>
    </w:p>
    <w:p w14:paraId="7CAE20D9" w14:textId="258EE78B" w:rsidR="00881EA6" w:rsidRPr="00CD6474" w:rsidRDefault="00881EA6" w:rsidP="004F3EEF">
      <w:pPr>
        <w:pStyle w:val="Main"/>
        <w:numPr>
          <w:ilvl w:val="0"/>
          <w:numId w:val="12"/>
        </w:numPr>
      </w:pPr>
      <w:r w:rsidRPr="00CD6474">
        <w:t>Klassen-, Methoden- und Variablennamen sind selbstbeschreibend.</w:t>
      </w:r>
    </w:p>
    <w:p w14:paraId="6BCF76B4" w14:textId="3708CD9A" w:rsidR="00881EA6" w:rsidRPr="00CD6474" w:rsidRDefault="00881EA6" w:rsidP="004F3EEF">
      <w:pPr>
        <w:pStyle w:val="Main"/>
        <w:numPr>
          <w:ilvl w:val="0"/>
          <w:numId w:val="12"/>
        </w:numPr>
      </w:pPr>
      <w:r w:rsidRPr="00CD6474">
        <w:t>Kommentare sind nur an wenigen Orten notwendig und verwendet.</w:t>
      </w:r>
    </w:p>
    <w:p w14:paraId="5D215E8A" w14:textId="4FC85271" w:rsidR="00FE5F4C" w:rsidRPr="00CD6474" w:rsidRDefault="00881EA6" w:rsidP="004F3EEF">
      <w:pPr>
        <w:pStyle w:val="Main"/>
        <w:numPr>
          <w:ilvl w:val="0"/>
          <w:numId w:val="12"/>
        </w:numPr>
      </w:pPr>
      <w:r w:rsidRPr="00CD6474">
        <w:t>Code ist sauber und gut lesbar.</w:t>
      </w:r>
    </w:p>
    <w:p w14:paraId="32E67155" w14:textId="77777777" w:rsidR="001509EA" w:rsidRPr="00CD6474" w:rsidRDefault="001509EA">
      <w:pPr>
        <w:widowControl/>
        <w:spacing w:line="240" w:lineRule="auto"/>
        <w:rPr>
          <w:i/>
          <w:sz w:val="28"/>
        </w:rPr>
      </w:pPr>
      <w:r w:rsidRPr="00CD6474">
        <w:br w:type="page"/>
      </w:r>
    </w:p>
    <w:p w14:paraId="611E43CF" w14:textId="415D49D6" w:rsidR="00FE5F4C" w:rsidRPr="00CD6474" w:rsidRDefault="004372D1" w:rsidP="00554274">
      <w:pPr>
        <w:pStyle w:val="Titel2NichtVerzeichnis"/>
      </w:pPr>
      <w:r w:rsidRPr="00CD6474">
        <w:lastRenderedPageBreak/>
        <w:t>Finalisierung Dokumentation – S9</w:t>
      </w:r>
    </w:p>
    <w:p w14:paraId="1420E670" w14:textId="347F1271" w:rsidR="004372D1" w:rsidRPr="00CD6474" w:rsidRDefault="004372D1" w:rsidP="004372D1">
      <w:pPr>
        <w:pStyle w:val="Title2-Main"/>
      </w:pPr>
      <w:r w:rsidRPr="00CD6474">
        <w:t>Anforderungen</w:t>
      </w:r>
    </w:p>
    <w:p w14:paraId="09F34794" w14:textId="07FF8522" w:rsidR="004372D1" w:rsidRPr="00CD6474" w:rsidRDefault="004372D1" w:rsidP="004372D1">
      <w:pPr>
        <w:pStyle w:val="Main"/>
      </w:pPr>
      <w:r w:rsidRPr="00CD6474">
        <w:t>-</w:t>
      </w:r>
    </w:p>
    <w:p w14:paraId="111550B3" w14:textId="76C8C4D8" w:rsidR="004372D1" w:rsidRPr="00CD6474" w:rsidRDefault="004372D1" w:rsidP="004372D1">
      <w:pPr>
        <w:pStyle w:val="Title2-Main"/>
      </w:pPr>
      <w:r w:rsidRPr="00CD6474">
        <w:t>Beschreibung</w:t>
      </w:r>
    </w:p>
    <w:p w14:paraId="0F347B39" w14:textId="6A4F15A4" w:rsidR="004372D1" w:rsidRPr="00CD6474" w:rsidRDefault="004372D1" w:rsidP="004372D1">
      <w:pPr>
        <w:pStyle w:val="Main"/>
      </w:pPr>
      <w:r w:rsidRPr="00CD6474">
        <w:t>Als Kandidat will ich eine detaillierte und inhalt</w:t>
      </w:r>
      <w:r w:rsidR="009B2A93">
        <w:t>s</w:t>
      </w:r>
      <w:r w:rsidRPr="00CD6474">
        <w:t xml:space="preserve">reiche Dokumentation erstellen. Wichtig ist mir </w:t>
      </w:r>
      <w:r w:rsidR="00EC22E3" w:rsidRPr="00CD6474">
        <w:t>hierbei,</w:t>
      </w:r>
      <w:r w:rsidRPr="00CD6474">
        <w:t xml:space="preserve"> dass ich so viele Bewertungskriterien wie möglich abdecken kann und parallel zur Applikationsentwicklung dokumentieren kann.</w:t>
      </w:r>
    </w:p>
    <w:p w14:paraId="3B7D89E3" w14:textId="305B3020" w:rsidR="004372D1" w:rsidRPr="00CD6474" w:rsidRDefault="004372D1" w:rsidP="004372D1">
      <w:pPr>
        <w:pStyle w:val="Title2-Main"/>
      </w:pPr>
      <w:r w:rsidRPr="00CD6474">
        <w:t>Tasks</w:t>
      </w:r>
    </w:p>
    <w:p w14:paraId="35521025" w14:textId="4A173094" w:rsidR="004372D1" w:rsidRPr="00CD6474" w:rsidRDefault="004372D1" w:rsidP="004372D1">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03AC3FAF" w14:textId="5851C12C" w:rsidR="004372D1" w:rsidRPr="00CD6474" w:rsidRDefault="004372D1" w:rsidP="004372D1">
      <w:pPr>
        <w:pStyle w:val="Main"/>
      </w:pPr>
      <w:r w:rsidRPr="00CD6474">
        <w:t>T</w:t>
      </w:r>
      <w:r w:rsidRPr="00CD6474">
        <w:rPr>
          <w:sz w:val="20"/>
          <w:szCs w:val="18"/>
        </w:rPr>
        <w:t>9.1</w:t>
      </w:r>
      <w:r w:rsidRPr="00CD6474">
        <w:tab/>
      </w:r>
      <w:r w:rsidRPr="00CD6474">
        <w:tab/>
        <w:t>Arbeitsjournal führen.</w:t>
      </w:r>
      <w:r w:rsidRPr="00CD6474">
        <w:tab/>
      </w:r>
      <w:r w:rsidRPr="00CD6474">
        <w:tab/>
      </w:r>
      <w:r w:rsidRPr="00CD6474">
        <w:tab/>
      </w:r>
      <w:r w:rsidRPr="00CD6474">
        <w:tab/>
      </w:r>
      <w:r w:rsidRPr="00CD6474">
        <w:tab/>
      </w:r>
      <w:r w:rsidRPr="00CD6474">
        <w:tab/>
      </w:r>
      <w:r w:rsidRPr="00CD6474">
        <w:tab/>
      </w:r>
      <w:r w:rsidRPr="00CD6474">
        <w:tab/>
        <w:t>1</w:t>
      </w:r>
      <w:r w:rsidR="00266636" w:rsidRPr="00CD6474">
        <w:t>0</w:t>
      </w:r>
      <w:r w:rsidRPr="00CD6474">
        <w:t>h</w:t>
      </w:r>
      <w:r w:rsidRPr="00CD6474">
        <w:tab/>
      </w:r>
      <w:r w:rsidRPr="00CD6474">
        <w:tab/>
        <w:t>1</w:t>
      </w:r>
    </w:p>
    <w:p w14:paraId="76AF7D85" w14:textId="070EED86" w:rsidR="004372D1" w:rsidRPr="00CD6474" w:rsidRDefault="004372D1" w:rsidP="004372D1">
      <w:pPr>
        <w:pStyle w:val="Main"/>
      </w:pPr>
      <w:r w:rsidRPr="00CD6474">
        <w:t>T</w:t>
      </w:r>
      <w:r w:rsidRPr="00CD6474">
        <w:rPr>
          <w:sz w:val="20"/>
          <w:szCs w:val="18"/>
        </w:rPr>
        <w:t>9.2</w:t>
      </w:r>
      <w:r w:rsidRPr="00CD6474">
        <w:tab/>
      </w:r>
      <w:r w:rsidRPr="00CD6474">
        <w:tab/>
        <w:t xml:space="preserve">Dokumentation vervollständigen. </w:t>
      </w:r>
      <w:r w:rsidRPr="00CD6474">
        <w:tab/>
      </w:r>
      <w:r w:rsidRPr="00CD6474">
        <w:tab/>
      </w:r>
      <w:r w:rsidRPr="00CD6474">
        <w:tab/>
      </w:r>
      <w:r w:rsidRPr="00CD6474">
        <w:tab/>
      </w:r>
      <w:r w:rsidRPr="00CD6474">
        <w:tab/>
      </w:r>
      <w:r w:rsidRPr="00CD6474">
        <w:tab/>
      </w:r>
      <w:r w:rsidR="00266636" w:rsidRPr="00CD6474">
        <w:t>7</w:t>
      </w:r>
      <w:r w:rsidRPr="00CD6474">
        <w:t>h</w:t>
      </w:r>
      <w:r w:rsidRPr="00CD6474">
        <w:tab/>
      </w:r>
      <w:r w:rsidRPr="00CD6474">
        <w:tab/>
        <w:t>2</w:t>
      </w:r>
    </w:p>
    <w:p w14:paraId="06BEDB04" w14:textId="60B0881F" w:rsidR="004372D1" w:rsidRPr="00CD6474" w:rsidRDefault="004372D1" w:rsidP="004372D1">
      <w:pPr>
        <w:pStyle w:val="Main"/>
      </w:pPr>
      <w:r w:rsidRPr="00CD6474">
        <w:rPr>
          <w:b/>
        </w:rPr>
        <w:t>Aufwand Total</w:t>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t>17h</w:t>
      </w:r>
    </w:p>
    <w:p w14:paraId="37115EB8" w14:textId="424F70FF" w:rsidR="004372D1" w:rsidRPr="00CD6474" w:rsidRDefault="004372D1" w:rsidP="004372D1">
      <w:pPr>
        <w:pStyle w:val="Title2-Main"/>
      </w:pPr>
      <w:r w:rsidRPr="00CD6474">
        <w:t>Akzeptanzkriterien</w:t>
      </w:r>
    </w:p>
    <w:p w14:paraId="7CAEC4D1" w14:textId="3D3A1487" w:rsidR="004372D1" w:rsidRPr="00CD6474" w:rsidRDefault="004372D1" w:rsidP="004F3EEF">
      <w:pPr>
        <w:pStyle w:val="Main"/>
        <w:numPr>
          <w:ilvl w:val="0"/>
          <w:numId w:val="13"/>
        </w:numPr>
      </w:pPr>
      <w:r w:rsidRPr="00CD6474">
        <w:t>Das Arbeitsjournal wurde täglich geführt, überarbeitet und für jeden Tag final abgeschlossen.</w:t>
      </w:r>
    </w:p>
    <w:p w14:paraId="3E3838A1" w14:textId="7E74A43E" w:rsidR="004372D1" w:rsidRPr="00CD6474" w:rsidRDefault="004372D1" w:rsidP="004F3EEF">
      <w:pPr>
        <w:pStyle w:val="Main"/>
        <w:numPr>
          <w:ilvl w:val="0"/>
          <w:numId w:val="13"/>
        </w:numPr>
      </w:pPr>
      <w:r w:rsidRPr="00CD6474">
        <w:t>Die Dokumentation ist vollständig, ohne Lücken und wurde gegen Ende nochmals überarbeitet.</w:t>
      </w:r>
    </w:p>
    <w:p w14:paraId="17C1F820" w14:textId="3CF07A23" w:rsidR="004372D1" w:rsidRPr="00CD6474" w:rsidRDefault="004372D1" w:rsidP="004F3EEF">
      <w:pPr>
        <w:pStyle w:val="Main"/>
        <w:numPr>
          <w:ilvl w:val="0"/>
          <w:numId w:val="13"/>
        </w:numPr>
      </w:pPr>
      <w:r w:rsidRPr="00CD6474">
        <w:t>Alle Bewertungskriterien konnten erfolgreich abgearbeitet werden.</w:t>
      </w:r>
    </w:p>
    <w:p w14:paraId="60B520BD" w14:textId="77777777" w:rsidR="006431EA" w:rsidRPr="00CD6474" w:rsidRDefault="006431EA">
      <w:pPr>
        <w:widowControl/>
        <w:spacing w:line="240" w:lineRule="auto"/>
        <w:rPr>
          <w:i/>
          <w:sz w:val="36"/>
        </w:rPr>
      </w:pPr>
      <w:r w:rsidRPr="00CD6474">
        <w:br w:type="page"/>
      </w:r>
    </w:p>
    <w:p w14:paraId="73681AA6" w14:textId="6D9AA4E7" w:rsidR="006431EA" w:rsidRPr="00CD6474" w:rsidRDefault="006431EA" w:rsidP="006431EA">
      <w:pPr>
        <w:pStyle w:val="Formatvorlage1"/>
      </w:pPr>
      <w:bookmarkStart w:id="43" w:name="_Toc162957789"/>
      <w:r w:rsidRPr="00CD6474">
        <w:lastRenderedPageBreak/>
        <w:t>Risikoanalyse</w:t>
      </w:r>
      <w:bookmarkEnd w:id="43"/>
    </w:p>
    <w:p w14:paraId="62B13143" w14:textId="72381BB5" w:rsidR="006431EA" w:rsidRPr="00CD6474" w:rsidRDefault="006431EA" w:rsidP="006431EA">
      <w:pPr>
        <w:pStyle w:val="Formatvorlage2"/>
      </w:pPr>
      <w:bookmarkStart w:id="44" w:name="_Toc162957790"/>
      <w:r w:rsidRPr="00CD6474">
        <w:t>Motivationsverlust</w:t>
      </w:r>
      <w:r w:rsidR="00631AB0" w:rsidRPr="00CD6474">
        <w:t xml:space="preserve"> – R1</w:t>
      </w:r>
      <w:bookmarkEnd w:id="44"/>
    </w:p>
    <w:p w14:paraId="10D4519D" w14:textId="44BDDE28" w:rsidR="006431EA" w:rsidRPr="00CD6474" w:rsidRDefault="006431EA" w:rsidP="006431EA">
      <w:pPr>
        <w:pStyle w:val="Titel2NichtVerzeichnis"/>
      </w:pPr>
      <w:r w:rsidRPr="00CD6474">
        <w:t>Beschreibung</w:t>
      </w:r>
    </w:p>
    <w:p w14:paraId="5015DA96" w14:textId="5CB6BA43" w:rsidR="006431EA" w:rsidRPr="00CD6474" w:rsidRDefault="006431EA" w:rsidP="006431EA">
      <w:pPr>
        <w:pStyle w:val="Main"/>
      </w:pPr>
      <w:r w:rsidRPr="00CD6474">
        <w:t>Der Kandidat verliert die Motivation seriös an der Arbeit weiterzuarbeiten oder erleidet ein Burnout.</w:t>
      </w:r>
    </w:p>
    <w:p w14:paraId="00EEEC78" w14:textId="3C15777D" w:rsidR="006431EA" w:rsidRPr="00CD6474" w:rsidRDefault="006431EA" w:rsidP="006431EA">
      <w:pPr>
        <w:pStyle w:val="Titel2NichtVerzeichnis"/>
      </w:pPr>
      <w:r w:rsidRPr="00CD6474">
        <w:t>Massnahmen</w:t>
      </w:r>
    </w:p>
    <w:p w14:paraId="1DDD4BE1" w14:textId="4B87F9A4" w:rsidR="006431EA" w:rsidRPr="00CD6474" w:rsidRDefault="009049BC" w:rsidP="006431EA">
      <w:pPr>
        <w:pStyle w:val="Main"/>
      </w:pPr>
      <w:r w:rsidRPr="00CD6474">
        <w:t>Arbeiten,</w:t>
      </w:r>
      <w:r w:rsidR="006431EA" w:rsidRPr="00CD6474">
        <w:t xml:space="preserve"> für welche sich der Kandidat nur schwer motivieren kann, werden in den ersten paar Tagen erledigt. Während der ersten paar Tage der Arbeit wird ausserdem länger </w:t>
      </w:r>
      <w:r w:rsidRPr="00CD6474">
        <w:t>gearbeitet,</w:t>
      </w:r>
      <w:r w:rsidR="006431EA" w:rsidRPr="00CD6474">
        <w:t xml:space="preserve"> sodass Zeitdruck vermindert wird und der Kandidat sich auf entspanntere weitere Arbeitstage freuen kann. </w:t>
      </w:r>
      <w:r w:rsidRPr="00CD6474">
        <w:t xml:space="preserve">Weiterhin wurde der Zeitrahmen der IPA so gewählt, dass die zehn Arbeitstage in drei Wochen aufgeteilt sind, und zwischen den Arbeitsblöcken grössere Pausen vorkommen (Schule, Ostern). Im Zeitplan wurde </w:t>
      </w:r>
      <w:r w:rsidR="009B2A93">
        <w:t>zudem</w:t>
      </w:r>
      <w:r w:rsidRPr="00CD6474">
        <w:t xml:space="preserve"> darauf geachtet, dass grosse Arbeitsblöcke (wie den Projektauftrag zu dokumentieren) auf zwei Tage aufgeteilt wurden, statt ein Tag für ein Thema aufzuwenden.</w:t>
      </w:r>
    </w:p>
    <w:p w14:paraId="728519DC" w14:textId="1F97C28A" w:rsidR="009049BC" w:rsidRPr="00CD6474" w:rsidRDefault="009049BC" w:rsidP="009049BC">
      <w:pPr>
        <w:pStyle w:val="Titel2NichtVerzeichnis"/>
      </w:pPr>
      <w:r w:rsidRPr="00CD6474">
        <w:t>Risikohöhe</w:t>
      </w:r>
    </w:p>
    <w:p w14:paraId="5EB19B63" w14:textId="282A5DEE" w:rsidR="009049BC" w:rsidRPr="00CD6474" w:rsidRDefault="009049BC" w:rsidP="009049BC">
      <w:pPr>
        <w:pStyle w:val="Main"/>
      </w:pPr>
      <w:r w:rsidRPr="00CD6474">
        <w:t xml:space="preserve">Eintrittswahrscheinlichkeit: </w:t>
      </w:r>
      <w:r w:rsidRPr="00CD6474">
        <w:tab/>
        <w:t>Tief</w:t>
      </w:r>
    </w:p>
    <w:p w14:paraId="6645D889" w14:textId="5BD226E1" w:rsidR="009049BC" w:rsidRPr="00CD6474" w:rsidRDefault="009049BC" w:rsidP="009049BC">
      <w:pPr>
        <w:pStyle w:val="Main"/>
      </w:pPr>
      <w:r w:rsidRPr="00CD6474">
        <w:t xml:space="preserve">Auswirkungen: </w:t>
      </w:r>
      <w:r w:rsidRPr="00CD6474">
        <w:tab/>
      </w:r>
      <w:r w:rsidRPr="00CD6474">
        <w:tab/>
      </w:r>
      <w:r w:rsidRPr="00CD6474">
        <w:tab/>
        <w:t>Hoch</w:t>
      </w:r>
    </w:p>
    <w:p w14:paraId="0613D888" w14:textId="28D57BE1" w:rsidR="009049BC" w:rsidRPr="00CD6474" w:rsidRDefault="009049BC" w:rsidP="009049BC">
      <w:pPr>
        <w:pStyle w:val="Formatvorlage2"/>
      </w:pPr>
      <w:bookmarkStart w:id="45" w:name="_Toc162957791"/>
      <w:r w:rsidRPr="00CD6474">
        <w:t>Unfall</w:t>
      </w:r>
      <w:r w:rsidR="00631AB0" w:rsidRPr="00CD6474">
        <w:t xml:space="preserve"> – R2</w:t>
      </w:r>
      <w:bookmarkEnd w:id="45"/>
    </w:p>
    <w:p w14:paraId="1B4B2BDD" w14:textId="095DC26B" w:rsidR="009049BC" w:rsidRPr="00CD6474" w:rsidRDefault="009049BC" w:rsidP="009049BC">
      <w:pPr>
        <w:pStyle w:val="Titel2NichtVerzeichnis"/>
      </w:pPr>
      <w:r w:rsidRPr="00CD6474">
        <w:t>Beschreibung</w:t>
      </w:r>
    </w:p>
    <w:p w14:paraId="19B30427" w14:textId="4598FE3C" w:rsidR="009049BC" w:rsidRPr="00CD6474" w:rsidRDefault="009049BC" w:rsidP="009049BC">
      <w:pPr>
        <w:pStyle w:val="Main"/>
      </w:pPr>
      <w:r w:rsidRPr="00CD6474">
        <w:t>Der Kandidat erleidet eine Verletzung und kann aufgrund dieser für einen längeren Zeitraum nicht weiterarbeiten.</w:t>
      </w:r>
    </w:p>
    <w:p w14:paraId="0BDEE843" w14:textId="6659FFB0" w:rsidR="009049BC" w:rsidRPr="00CD6474" w:rsidRDefault="009049BC" w:rsidP="009049BC">
      <w:pPr>
        <w:pStyle w:val="Titel2NichtVerzeichnis"/>
      </w:pPr>
      <w:r w:rsidRPr="00CD6474">
        <w:t>Massnahmen</w:t>
      </w:r>
    </w:p>
    <w:p w14:paraId="77905CFF" w14:textId="77777777" w:rsidR="009049BC" w:rsidRPr="00CD6474" w:rsidRDefault="009049BC" w:rsidP="009049BC">
      <w:pPr>
        <w:pStyle w:val="Main"/>
      </w:pPr>
      <w:r w:rsidRPr="00CD6474">
        <w:t xml:space="preserve">Das Expertenteam und die Fachkräfte werden über den Unfall sofort aufgeklärt. Weitere Schritte werden abgeklärt. </w:t>
      </w:r>
    </w:p>
    <w:p w14:paraId="77420F96" w14:textId="77777777" w:rsidR="009049BC" w:rsidRPr="00CD6474" w:rsidRDefault="009049BC" w:rsidP="009049BC">
      <w:pPr>
        <w:pStyle w:val="Titel2NichtVerzeichnis"/>
      </w:pPr>
      <w:r w:rsidRPr="00CD6474">
        <w:t>Risikohöhe</w:t>
      </w:r>
    </w:p>
    <w:p w14:paraId="48EFDCE7" w14:textId="5E1681B6" w:rsidR="009049BC" w:rsidRPr="00CD6474" w:rsidRDefault="009049BC" w:rsidP="009049BC">
      <w:pPr>
        <w:pStyle w:val="Main"/>
      </w:pPr>
      <w:r w:rsidRPr="00CD6474">
        <w:t>Eintrittswahrscheinlichkeit:</w:t>
      </w:r>
      <w:r w:rsidRPr="00CD6474">
        <w:tab/>
        <w:t>Tief</w:t>
      </w:r>
    </w:p>
    <w:p w14:paraId="62E0FE6F" w14:textId="58ACA1C9" w:rsidR="009049BC" w:rsidRPr="00CD6474" w:rsidRDefault="009049BC" w:rsidP="009049BC">
      <w:pPr>
        <w:pStyle w:val="Main"/>
      </w:pPr>
      <w:r w:rsidRPr="00CD6474">
        <w:t>Auswirkungen:</w:t>
      </w:r>
      <w:r w:rsidRPr="00CD6474">
        <w:tab/>
      </w:r>
      <w:r w:rsidRPr="00CD6474">
        <w:tab/>
      </w:r>
      <w:r w:rsidRPr="00CD6474">
        <w:tab/>
        <w:t>Hoch</w:t>
      </w:r>
    </w:p>
    <w:p w14:paraId="5D1CA0E8" w14:textId="77777777" w:rsidR="009049BC" w:rsidRPr="00CD6474" w:rsidRDefault="009049BC">
      <w:pPr>
        <w:widowControl/>
        <w:spacing w:line="240" w:lineRule="auto"/>
        <w:rPr>
          <w:i/>
          <w:sz w:val="32"/>
        </w:rPr>
      </w:pPr>
      <w:r w:rsidRPr="00CD6474">
        <w:br w:type="page"/>
      </w:r>
    </w:p>
    <w:p w14:paraId="0F90819A" w14:textId="343D9483" w:rsidR="009049BC" w:rsidRPr="00CD6474" w:rsidRDefault="009049BC" w:rsidP="009049BC">
      <w:pPr>
        <w:pStyle w:val="Formatvorlage2"/>
      </w:pPr>
      <w:bookmarkStart w:id="46" w:name="_Toc162957792"/>
      <w:r w:rsidRPr="00CD6474">
        <w:lastRenderedPageBreak/>
        <w:t>Krankheit</w:t>
      </w:r>
      <w:r w:rsidR="00631AB0" w:rsidRPr="00CD6474">
        <w:t xml:space="preserve"> – R3</w:t>
      </w:r>
      <w:bookmarkEnd w:id="46"/>
    </w:p>
    <w:p w14:paraId="0BF3315C" w14:textId="4FBC20CF" w:rsidR="009049BC" w:rsidRPr="00CD6474" w:rsidRDefault="009049BC" w:rsidP="009049BC">
      <w:pPr>
        <w:pStyle w:val="Titel2NichtVerzeichnis"/>
      </w:pPr>
      <w:r w:rsidRPr="00CD6474">
        <w:t>Beschreibung</w:t>
      </w:r>
    </w:p>
    <w:p w14:paraId="202A290A" w14:textId="63D5A89F" w:rsidR="009049BC" w:rsidRPr="00CD6474" w:rsidRDefault="009049BC" w:rsidP="009049BC">
      <w:pPr>
        <w:pStyle w:val="Main"/>
      </w:pPr>
      <w:r w:rsidRPr="00CD6474">
        <w:t>Der Kandidat kann aufgrund einer Krankheit für eine Zeit nicht am Projekt weiterarbeiten.</w:t>
      </w:r>
    </w:p>
    <w:p w14:paraId="25D50600" w14:textId="4A6758A8" w:rsidR="009049BC" w:rsidRPr="00CD6474" w:rsidRDefault="009049BC" w:rsidP="009049BC">
      <w:pPr>
        <w:pStyle w:val="Titel2NichtVerzeichnis"/>
      </w:pPr>
      <w:r w:rsidRPr="00CD6474">
        <w:t>Massnahmen</w:t>
      </w:r>
    </w:p>
    <w:p w14:paraId="651DD660" w14:textId="2CB43F03" w:rsidR="009049BC" w:rsidRPr="00CD6474" w:rsidRDefault="009049BC" w:rsidP="009049BC">
      <w:pPr>
        <w:pStyle w:val="Main"/>
      </w:pPr>
      <w:r w:rsidRPr="00CD6474">
        <w:t xml:space="preserve">Das Expertenteam und die Fachkräfte werden über den Unfall sofort aufgeklärt. Weitere Schritte werden abgeklärt. </w:t>
      </w:r>
    </w:p>
    <w:p w14:paraId="7D34F4B7" w14:textId="4507CEFB" w:rsidR="009049BC" w:rsidRPr="00CD6474" w:rsidRDefault="009049BC" w:rsidP="009049BC">
      <w:pPr>
        <w:pStyle w:val="Titel2NichtVerzeichnis"/>
      </w:pPr>
      <w:r w:rsidRPr="00CD6474">
        <w:t>Risikohöhe</w:t>
      </w:r>
    </w:p>
    <w:p w14:paraId="13C8E0FC" w14:textId="37C6699F" w:rsidR="009049BC" w:rsidRPr="00CD6474" w:rsidRDefault="009049BC" w:rsidP="009049BC">
      <w:pPr>
        <w:pStyle w:val="Main"/>
      </w:pPr>
      <w:r w:rsidRPr="00CD6474">
        <w:t>Eintrittswahrscheinlichkeit:</w:t>
      </w:r>
      <w:r w:rsidRPr="00CD6474">
        <w:tab/>
        <w:t>Tief</w:t>
      </w:r>
    </w:p>
    <w:p w14:paraId="0462B751" w14:textId="0B580297" w:rsidR="009049BC" w:rsidRPr="00CD6474" w:rsidRDefault="009049BC" w:rsidP="009049BC">
      <w:pPr>
        <w:pStyle w:val="Main"/>
      </w:pPr>
      <w:r w:rsidRPr="00CD6474">
        <w:t>Auswirkungen:</w:t>
      </w:r>
      <w:r w:rsidRPr="00CD6474">
        <w:tab/>
      </w:r>
      <w:r w:rsidRPr="00CD6474">
        <w:tab/>
      </w:r>
      <w:r w:rsidRPr="00CD6474">
        <w:tab/>
        <w:t>Mittel</w:t>
      </w:r>
    </w:p>
    <w:p w14:paraId="16C96FBB" w14:textId="4CF755D1" w:rsidR="009049BC" w:rsidRPr="00CD6474" w:rsidRDefault="009049BC" w:rsidP="009049BC">
      <w:pPr>
        <w:pStyle w:val="Formatvorlage2"/>
      </w:pPr>
      <w:bookmarkStart w:id="47" w:name="_Toc162957793"/>
      <w:r w:rsidRPr="00CD6474">
        <w:t>Technische Störung (Verlust Laptop, Datenverlust)</w:t>
      </w:r>
      <w:r w:rsidR="00631AB0" w:rsidRPr="00CD6474">
        <w:t xml:space="preserve"> – R4</w:t>
      </w:r>
      <w:bookmarkEnd w:id="47"/>
    </w:p>
    <w:p w14:paraId="7D3E0610" w14:textId="1B30A0C7" w:rsidR="009049BC" w:rsidRPr="00CD6474" w:rsidRDefault="009049BC" w:rsidP="009049BC">
      <w:pPr>
        <w:pStyle w:val="Titel2NichtVerzeichnis"/>
      </w:pPr>
      <w:r w:rsidRPr="00CD6474">
        <w:t>Beschreibung</w:t>
      </w:r>
    </w:p>
    <w:p w14:paraId="6AFB4D77" w14:textId="4531EACC" w:rsidR="009049BC" w:rsidRPr="00CD6474" w:rsidRDefault="009049BC" w:rsidP="009049BC">
      <w:pPr>
        <w:pStyle w:val="Main"/>
      </w:pPr>
      <w:r w:rsidRPr="00CD6474">
        <w:t>Der Laptop des Kandidaten geht kaputt oder die Daten darauf gehen verloren.</w:t>
      </w:r>
    </w:p>
    <w:p w14:paraId="0DECB91F" w14:textId="48E864EE" w:rsidR="009049BC" w:rsidRPr="00CD6474" w:rsidRDefault="009049BC" w:rsidP="009049BC">
      <w:pPr>
        <w:pStyle w:val="Titel2NichtVerzeichnis"/>
      </w:pPr>
      <w:r w:rsidRPr="00CD6474">
        <w:t>Massnahmen</w:t>
      </w:r>
    </w:p>
    <w:p w14:paraId="2ED4A013" w14:textId="26788110" w:rsidR="009049BC" w:rsidRPr="00CD6474" w:rsidRDefault="005B691D" w:rsidP="009049BC">
      <w:pPr>
        <w:pStyle w:val="Main"/>
      </w:pPr>
      <w:r w:rsidRPr="00CD6474">
        <w:t>Daten werden auf dem persönlichen Verzeichnis des Kandidaten auf dem Softec Server gespeichert und es werden alle Daten zusätzlich täglich auf einem Github Repository gespeichert. Bei Geräteverlust muss ein Ersatzgerät eingesetzt werden.</w:t>
      </w:r>
    </w:p>
    <w:p w14:paraId="1DCB5A6E" w14:textId="2BC67190" w:rsidR="009049BC" w:rsidRPr="00CD6474" w:rsidRDefault="009049BC" w:rsidP="009049BC">
      <w:pPr>
        <w:pStyle w:val="Titel2NichtVerzeichnis"/>
      </w:pPr>
      <w:r w:rsidRPr="00CD6474">
        <w:t>Risikohöhe</w:t>
      </w:r>
    </w:p>
    <w:p w14:paraId="2EE250BF" w14:textId="4AE16BAB" w:rsidR="005B691D" w:rsidRPr="00CD6474" w:rsidRDefault="005B691D" w:rsidP="005B691D">
      <w:pPr>
        <w:pStyle w:val="Main"/>
      </w:pPr>
      <w:r w:rsidRPr="00CD6474">
        <w:t>Eintrittswahrscheinlichkeit:</w:t>
      </w:r>
      <w:r w:rsidRPr="00CD6474">
        <w:tab/>
      </w:r>
      <w:r w:rsidR="00631AB0" w:rsidRPr="00CD6474">
        <w:t>Mittel</w:t>
      </w:r>
    </w:p>
    <w:p w14:paraId="0BAD79C1" w14:textId="29AB46AB" w:rsidR="004372D1" w:rsidRPr="00CD6474" w:rsidRDefault="005B691D" w:rsidP="004372D1">
      <w:pPr>
        <w:pStyle w:val="Main"/>
      </w:pPr>
      <w:r w:rsidRPr="00CD6474">
        <w:t>Auswirkungen:</w:t>
      </w:r>
      <w:r w:rsidRPr="00CD6474">
        <w:tab/>
      </w:r>
      <w:r w:rsidRPr="00CD6474">
        <w:tab/>
      </w:r>
      <w:r w:rsidRPr="00CD6474">
        <w:tab/>
        <w:t>Tief</w:t>
      </w:r>
    </w:p>
    <w:p w14:paraId="7EF0E5EE" w14:textId="77777777" w:rsidR="004F3EEF" w:rsidRPr="00CD6474" w:rsidRDefault="004F3EEF">
      <w:pPr>
        <w:widowControl/>
        <w:spacing w:line="240" w:lineRule="auto"/>
        <w:rPr>
          <w:i/>
          <w:sz w:val="32"/>
        </w:rPr>
      </w:pPr>
      <w:r w:rsidRPr="00CD6474">
        <w:br w:type="page"/>
      </w:r>
    </w:p>
    <w:p w14:paraId="3AB32051" w14:textId="7F2BDB66" w:rsidR="00631AB0" w:rsidRPr="00CD6474" w:rsidRDefault="00631AB0" w:rsidP="00631AB0">
      <w:pPr>
        <w:pStyle w:val="Formatvorlage2"/>
      </w:pPr>
      <w:bookmarkStart w:id="48" w:name="_Toc162957794"/>
      <w:r w:rsidRPr="00CD6474">
        <w:lastRenderedPageBreak/>
        <w:t xml:space="preserve">Zeitplan </w:t>
      </w:r>
      <w:r w:rsidR="00F003DE" w:rsidRPr="00CD6474">
        <w:t>verschätzt</w:t>
      </w:r>
      <w:r w:rsidRPr="00CD6474">
        <w:t xml:space="preserve"> – R5</w:t>
      </w:r>
      <w:bookmarkEnd w:id="48"/>
    </w:p>
    <w:p w14:paraId="34E439AF" w14:textId="0EE511B2" w:rsidR="00631AB0" w:rsidRPr="00CD6474" w:rsidRDefault="00631AB0" w:rsidP="00631AB0">
      <w:pPr>
        <w:pStyle w:val="Titel2NichtVerzeichnis"/>
      </w:pPr>
      <w:r w:rsidRPr="00CD6474">
        <w:t>Beschreibung</w:t>
      </w:r>
    </w:p>
    <w:p w14:paraId="0D4CEA45" w14:textId="65F5F447" w:rsidR="00631AB0" w:rsidRPr="00CD6474" w:rsidRDefault="00631AB0" w:rsidP="00631AB0">
      <w:pPr>
        <w:pStyle w:val="Main"/>
      </w:pPr>
      <w:r w:rsidRPr="00CD6474">
        <w:t>Der Kandidat verschätzt sich im Zeitplan und ist im Verzug.</w:t>
      </w:r>
    </w:p>
    <w:p w14:paraId="529F465D" w14:textId="64882215" w:rsidR="00631AB0" w:rsidRPr="00CD6474" w:rsidRDefault="00631AB0" w:rsidP="00631AB0">
      <w:pPr>
        <w:pStyle w:val="Titel2NichtVerzeichnis"/>
      </w:pPr>
      <w:r w:rsidRPr="00CD6474">
        <w:t>Massnahmen</w:t>
      </w:r>
    </w:p>
    <w:p w14:paraId="1FDDA59E" w14:textId="3A80F0A7" w:rsidR="00631AB0" w:rsidRPr="00CD6474" w:rsidRDefault="004F3EEF" w:rsidP="004F3EEF">
      <w:pPr>
        <w:pStyle w:val="Main"/>
      </w:pPr>
      <w:r w:rsidRPr="00CD6474">
        <w:t xml:space="preserve">Der Zeitplan </w:t>
      </w:r>
      <w:r w:rsidR="00EC22E3" w:rsidRPr="00CD6474">
        <w:t>ist</w:t>
      </w:r>
      <w:r w:rsidRPr="00CD6474">
        <w:t xml:space="preserve"> flexibel gestaltet und da die Mindestgrösse eines Eintrages eine Stunde beträgt</w:t>
      </w:r>
      <w:r w:rsidR="009B2A93">
        <w:t>,</w:t>
      </w:r>
      <w:r w:rsidRPr="00CD6474">
        <w:t xml:space="preserve"> wurden viele Schritte sehr grosszügig geschätzt.</w:t>
      </w:r>
    </w:p>
    <w:p w14:paraId="22207017" w14:textId="53A468CB" w:rsidR="00631AB0" w:rsidRPr="00CD6474" w:rsidRDefault="00631AB0" w:rsidP="00631AB0">
      <w:pPr>
        <w:pStyle w:val="Titel2NichtVerzeichnis"/>
      </w:pPr>
      <w:r w:rsidRPr="00CD6474">
        <w:t>Risikohöhe</w:t>
      </w:r>
    </w:p>
    <w:p w14:paraId="46641CDB" w14:textId="12B13CBD" w:rsidR="004F3EEF" w:rsidRPr="00CD6474" w:rsidRDefault="004F3EEF" w:rsidP="004F3EEF">
      <w:pPr>
        <w:pStyle w:val="Main"/>
      </w:pPr>
      <w:r w:rsidRPr="00CD6474">
        <w:t>Eintrittswahrscheinlichkeit:</w:t>
      </w:r>
      <w:r w:rsidRPr="00CD6474">
        <w:tab/>
        <w:t>Hoch</w:t>
      </w:r>
    </w:p>
    <w:p w14:paraId="762A9013" w14:textId="244AE2E8" w:rsidR="00EB001B" w:rsidRPr="00CD6474" w:rsidRDefault="004F3EEF" w:rsidP="00EB001B">
      <w:pPr>
        <w:pStyle w:val="Main"/>
      </w:pPr>
      <w:r w:rsidRPr="00CD6474">
        <w:t>Auswirkungen:</w:t>
      </w:r>
      <w:r w:rsidRPr="00CD6474">
        <w:tab/>
      </w:r>
      <w:r w:rsidRPr="00CD6474">
        <w:tab/>
      </w:r>
      <w:r w:rsidRPr="00CD6474">
        <w:tab/>
        <w:t>Mittel</w:t>
      </w:r>
    </w:p>
    <w:p w14:paraId="70D9618E" w14:textId="77777777" w:rsidR="00EB001B" w:rsidRPr="00CD6474" w:rsidRDefault="00EB001B" w:rsidP="00EB001B">
      <w:pPr>
        <w:pStyle w:val="Main"/>
      </w:pPr>
    </w:p>
    <w:p w14:paraId="2751C9BF" w14:textId="481BCFCA" w:rsidR="00EB001B" w:rsidRPr="00CD6474" w:rsidRDefault="00EB001B" w:rsidP="00912F1F">
      <w:pPr>
        <w:pStyle w:val="Main"/>
      </w:pPr>
      <w:r w:rsidRPr="00CD6474">
        <w:rPr>
          <w:noProof/>
        </w:rPr>
        <w:drawing>
          <wp:inline distT="0" distB="0" distL="0" distR="0" wp14:anchorId="19B6C94C" wp14:editId="4AFCA510">
            <wp:extent cx="6117590" cy="4316095"/>
            <wp:effectExtent l="0" t="0" r="0" b="8255"/>
            <wp:docPr id="79196984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7590" cy="4316095"/>
                    </a:xfrm>
                    <a:prstGeom prst="rect">
                      <a:avLst/>
                    </a:prstGeom>
                    <a:noFill/>
                    <a:ln>
                      <a:noFill/>
                    </a:ln>
                  </pic:spPr>
                </pic:pic>
              </a:graphicData>
            </a:graphic>
          </wp:inline>
        </w:drawing>
      </w:r>
    </w:p>
    <w:p w14:paraId="438AE139" w14:textId="0B268938" w:rsidR="00EA24AC" w:rsidRPr="00CD6474" w:rsidRDefault="00EA24AC" w:rsidP="00EA24AC">
      <w:pPr>
        <w:pStyle w:val="Beschriftung"/>
      </w:pPr>
      <w:r w:rsidRPr="00CD6474">
        <w:t>Abbildung 3.4</w:t>
      </w:r>
      <w:r w:rsidRPr="00CD6474">
        <w:tab/>
      </w:r>
      <w:r w:rsidRPr="00CD6474">
        <w:tab/>
        <w:t>Risikomatrix</w:t>
      </w:r>
    </w:p>
    <w:p w14:paraId="006981A9" w14:textId="77777777" w:rsidR="00EA24AC" w:rsidRPr="00CD6474" w:rsidRDefault="00EA24AC">
      <w:pPr>
        <w:widowControl/>
        <w:spacing w:line="240" w:lineRule="auto"/>
        <w:rPr>
          <w:i/>
          <w:sz w:val="36"/>
        </w:rPr>
      </w:pPr>
      <w:r w:rsidRPr="00CD6474">
        <w:br w:type="page"/>
      </w:r>
    </w:p>
    <w:p w14:paraId="6F29AAEB" w14:textId="56E274FB" w:rsidR="00EB001B" w:rsidRPr="00CD6474" w:rsidRDefault="00CC0276" w:rsidP="007F0B83">
      <w:pPr>
        <w:pStyle w:val="Formatvorlage1"/>
      </w:pPr>
      <w:bookmarkStart w:id="49" w:name="_Toc162957795"/>
      <w:r w:rsidRPr="00CD6474">
        <w:lastRenderedPageBreak/>
        <w:t>Zeitplan</w:t>
      </w:r>
      <w:bookmarkEnd w:id="49"/>
    </w:p>
    <w:p w14:paraId="5DC6D47B" w14:textId="43A4167D" w:rsidR="002B4170" w:rsidRDefault="00092428" w:rsidP="00EB001B">
      <w:pPr>
        <w:pStyle w:val="Main"/>
      </w:pPr>
      <w:r w:rsidRPr="00CD6474">
        <w:rPr>
          <w:noProof/>
        </w:rPr>
        <w:drawing>
          <wp:inline distT="0" distB="0" distL="0" distR="0" wp14:anchorId="08FF9E7E" wp14:editId="1723944A">
            <wp:extent cx="5669280" cy="4457700"/>
            <wp:effectExtent l="0" t="0" r="7620" b="0"/>
            <wp:docPr id="1110275393" name="Grafik 5"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5393" name="Grafik 5" descr="Ein Bild, das Text, Screenshot, Diagramm, Reihe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280" cy="4457700"/>
                    </a:xfrm>
                    <a:prstGeom prst="rect">
                      <a:avLst/>
                    </a:prstGeom>
                    <a:noFill/>
                    <a:ln>
                      <a:noFill/>
                    </a:ln>
                  </pic:spPr>
                </pic:pic>
              </a:graphicData>
            </a:graphic>
          </wp:inline>
        </w:drawing>
      </w:r>
    </w:p>
    <w:p w14:paraId="23857B4C" w14:textId="355D9B2A" w:rsidR="00092428" w:rsidRDefault="00092428" w:rsidP="00092428">
      <w:pPr>
        <w:pStyle w:val="Beschriftung"/>
      </w:pPr>
      <w:r>
        <w:t>Abbildung 3.5 – 1</w:t>
      </w:r>
      <w:r>
        <w:tab/>
        <w:t xml:space="preserve">Zeitplan </w:t>
      </w:r>
      <w:r w:rsidR="00D76980">
        <w:t>S</w:t>
      </w:r>
      <w:r w:rsidR="00CC0276">
        <w:t>oll</w:t>
      </w:r>
    </w:p>
    <w:p w14:paraId="5DF0D2AB" w14:textId="77777777" w:rsidR="00CC0276" w:rsidRPr="00CC0276" w:rsidRDefault="00CC0276" w:rsidP="00CC0276"/>
    <w:p w14:paraId="30E5713D" w14:textId="77777777" w:rsidR="00CC0276" w:rsidRDefault="00092428" w:rsidP="00092428">
      <w:pPr>
        <w:pStyle w:val="Main"/>
      </w:pPr>
      <w:r w:rsidRPr="00092428">
        <w:rPr>
          <w:noProof/>
        </w:rPr>
        <w:drawing>
          <wp:anchor distT="0" distB="0" distL="114300" distR="114300" simplePos="0" relativeHeight="251674624" behindDoc="0" locked="0" layoutInCell="1" allowOverlap="1" wp14:anchorId="08546E79" wp14:editId="58F5249C">
            <wp:simplePos x="0" y="0"/>
            <wp:positionH relativeFrom="margin">
              <wp:align>left</wp:align>
            </wp:positionH>
            <wp:positionV relativeFrom="paragraph">
              <wp:posOffset>6488</wp:posOffset>
            </wp:positionV>
            <wp:extent cx="2504661" cy="1673493"/>
            <wp:effectExtent l="0" t="0" r="0" b="3175"/>
            <wp:wrapSquare wrapText="bothSides"/>
            <wp:docPr id="894584886" name="Grafik 1" descr="Ein Bild, das Text,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886" name="Grafik 1" descr="Ein Bild, das Text, Screenshot, Farbigkeit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2504661" cy="1673493"/>
                    </a:xfrm>
                    <a:prstGeom prst="rect">
                      <a:avLst/>
                    </a:prstGeom>
                  </pic:spPr>
                </pic:pic>
              </a:graphicData>
            </a:graphic>
            <wp14:sizeRelH relativeFrom="page">
              <wp14:pctWidth>0</wp14:pctWidth>
            </wp14:sizeRelH>
            <wp14:sizeRelV relativeFrom="page">
              <wp14:pctHeight>0</wp14:pctHeight>
            </wp14:sizeRelV>
          </wp:anchor>
        </w:drawing>
      </w:r>
      <w:r>
        <w:t xml:space="preserve">Der Zeitplan wurde  gemäss der erfassten User Stories und der darin definierten Tasks erarbeitet. Generell wurde der geschätzte Aufwand der einzelnen Tasks auf die nächste Stunde aufgerundet, </w:t>
      </w:r>
      <w:r w:rsidR="00CC0276">
        <w:t>wobei bewusst etwas Puffer für die Dokumentation der Tasks eingebaut wurde.</w:t>
      </w:r>
    </w:p>
    <w:p w14:paraId="7E23FF72" w14:textId="77777777" w:rsidR="003C7A6F" w:rsidRDefault="003C7A6F" w:rsidP="00092428">
      <w:pPr>
        <w:pStyle w:val="Main"/>
      </w:pPr>
    </w:p>
    <w:p w14:paraId="37030F72" w14:textId="6C74551B" w:rsidR="003C7A6F" w:rsidRPr="003C7A6F" w:rsidRDefault="003C7A6F" w:rsidP="003C7A6F">
      <w:pPr>
        <w:pStyle w:val="Main"/>
      </w:pPr>
      <w:r>
        <w:t>Bei kleineren Tasks führt die Aufteilung des Zeitplans in Stundenblöcke zu grösseren Pufferzeiten, welche gegen Ende der IPA zur lockereren Durchführung der IPA beitragen sollen.</w:t>
      </w:r>
      <w:r w:rsidR="00092428">
        <w:t xml:space="preserve"> </w:t>
      </w:r>
      <w:bookmarkStart w:id="50" w:name="_Toc162957796"/>
    </w:p>
    <w:bookmarkEnd w:id="50"/>
    <w:p w14:paraId="4F89D4E4" w14:textId="6A6B57B3" w:rsidR="003C7A6F" w:rsidRDefault="003C7A6F">
      <w:pPr>
        <w:widowControl/>
        <w:spacing w:line="240" w:lineRule="auto"/>
        <w:rPr>
          <w:i/>
          <w:sz w:val="32"/>
        </w:rPr>
      </w:pPr>
      <w:r>
        <w:rPr>
          <w:noProof/>
        </w:rPr>
        <mc:AlternateContent>
          <mc:Choice Requires="wps">
            <w:drawing>
              <wp:anchor distT="45720" distB="45720" distL="114300" distR="114300" simplePos="0" relativeHeight="251673600" behindDoc="0" locked="0" layoutInCell="1" allowOverlap="1" wp14:anchorId="700D8495" wp14:editId="190EC183">
                <wp:simplePos x="0" y="0"/>
                <wp:positionH relativeFrom="margin">
                  <wp:align>left</wp:align>
                </wp:positionH>
                <wp:positionV relativeFrom="paragraph">
                  <wp:posOffset>131473</wp:posOffset>
                </wp:positionV>
                <wp:extent cx="2360930" cy="1404620"/>
                <wp:effectExtent l="0" t="0" r="0" b="635"/>
                <wp:wrapSquare wrapText="bothSides"/>
                <wp:docPr id="9645234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1448410" w14:textId="6B53A7AD" w:rsidR="00CC0276" w:rsidRDefault="00CC0276" w:rsidP="00CC0276">
                            <w:pPr>
                              <w:pStyle w:val="Beschriftung"/>
                            </w:pPr>
                            <w:r>
                              <w:t>Abbildung 3.5 – 2</w:t>
                            </w:r>
                            <w:r>
                              <w:tab/>
                              <w:t>Legende Soll-Zeitplan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0D8495" id="_x0000_s1029" type="#_x0000_t202" style="position:absolute;margin-left:0;margin-top:10.35pt;width:185.9pt;height:110.6pt;z-index:25167360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" filled="f" stroked="f">
                <v:textbox style="mso-fit-shape-to-text:t">
                  <w:txbxContent>
                    <w:p w14:paraId="31448410" w14:textId="6B53A7AD" w:rsidR="00CC0276" w:rsidRDefault="00CC0276" w:rsidP="00CC0276">
                      <w:pPr>
                        <w:pStyle w:val="Beschriftung"/>
                      </w:pPr>
                      <w:r>
                        <w:t>Abbildung 3.5 – 2</w:t>
                      </w:r>
                      <w:r>
                        <w:tab/>
                        <w:t>Legende Soll-Zeitplan</w:t>
                      </w:r>
                    </w:p>
                  </w:txbxContent>
                </v:textbox>
                <w10:wrap type="square" anchorx="margin"/>
              </v:shape>
            </w:pict>
          </mc:Fallback>
        </mc:AlternateContent>
      </w:r>
    </w:p>
    <w:p w14:paraId="16C6919A" w14:textId="77777777" w:rsidR="00CF7155" w:rsidRDefault="00CF7155" w:rsidP="00CF7155">
      <w:pPr>
        <w:pStyle w:val="Main"/>
      </w:pPr>
    </w:p>
    <w:p w14:paraId="610B9081" w14:textId="77777777" w:rsidR="00CF7155" w:rsidRDefault="00CF7155" w:rsidP="00CF7155">
      <w:pPr>
        <w:pStyle w:val="Main"/>
      </w:pPr>
    </w:p>
    <w:p w14:paraId="42030D66" w14:textId="33106384" w:rsidR="003C7A6F" w:rsidRDefault="003C7A6F" w:rsidP="003C7A6F">
      <w:pPr>
        <w:pStyle w:val="Formatvorlage2"/>
      </w:pPr>
      <w:r>
        <w:t>Machbarkeit</w:t>
      </w:r>
    </w:p>
    <w:p w14:paraId="33FE9971" w14:textId="4EC8B299" w:rsidR="00690075" w:rsidRPr="00CD6474" w:rsidRDefault="003C7A6F" w:rsidP="00690075">
      <w:pPr>
        <w:pStyle w:val="Main"/>
      </w:pPr>
      <w:r>
        <w:t>Dank der grosszügigen Zeitschätzung der einzelnen Tasks sollte die Umsetzung des Jira Synchronizers innerhalb des von der IPA vorgeschriebenen Zeitrahmens umsetzbar sein. Da die Dokumentation im Zeitplan nur implizit vorhanden ist (bis auf den letzten Abschnitt), habe ich die Möglichkeit sehr flexibel zu Arbeiten.</w:t>
      </w:r>
    </w:p>
    <w:p w14:paraId="3415CDEA" w14:textId="74ADF820" w:rsidR="00C14C5E" w:rsidRPr="00CD6474" w:rsidRDefault="00FB1401" w:rsidP="00F1175A">
      <w:pPr>
        <w:pStyle w:val="Beschriftung"/>
        <w:rPr>
          <w:sz w:val="32"/>
        </w:rPr>
      </w:pPr>
      <w:r w:rsidRPr="00CD6474">
        <w:br w:type="page"/>
      </w:r>
    </w:p>
    <w:p w14:paraId="43896485" w14:textId="1F4E9376" w:rsidR="003E19B5" w:rsidRPr="00CD6474" w:rsidRDefault="006A747F" w:rsidP="006A747F">
      <w:pPr>
        <w:pStyle w:val="Ebene2"/>
      </w:pPr>
      <w:bookmarkStart w:id="51" w:name="_Toc162957799"/>
      <w:r w:rsidRPr="00CD6474">
        <w:lastRenderedPageBreak/>
        <w:t>Arbeit</w:t>
      </w:r>
      <w:r w:rsidR="00C14C5E" w:rsidRPr="00CD6474">
        <w:t>s</w:t>
      </w:r>
      <w:r w:rsidRPr="00CD6474">
        <w:t>journal</w:t>
      </w:r>
      <w:bookmarkEnd w:id="51"/>
    </w:p>
    <w:p w14:paraId="38E43AD1" w14:textId="69DE5DFD" w:rsidR="00D4190D" w:rsidRPr="00CD6474" w:rsidRDefault="00FE55B1" w:rsidP="002B4170">
      <w:pPr>
        <w:pStyle w:val="Formatvorlage1"/>
      </w:pPr>
      <w:bookmarkStart w:id="52" w:name="_Toc162957800"/>
      <w:r w:rsidRPr="00CD6474">
        <w:t>Tag 1 – Projektplanung</w:t>
      </w:r>
      <w:r w:rsidR="0088316A" w:rsidRPr="00CD6474">
        <w:t xml:space="preserve"> (Teil 1)</w:t>
      </w:r>
      <w:bookmarkEnd w:id="52"/>
    </w:p>
    <w:tbl>
      <w:tblPr>
        <w:tblStyle w:val="Tabellenraster"/>
        <w:tblW w:w="0" w:type="auto"/>
        <w:tblLook w:val="04A0" w:firstRow="1" w:lastRow="0" w:firstColumn="1" w:lastColumn="0" w:noHBand="0" w:noVBand="1"/>
      </w:tblPr>
      <w:tblGrid>
        <w:gridCol w:w="2268"/>
        <w:gridCol w:w="7360"/>
      </w:tblGrid>
      <w:tr w:rsidR="00D4190D" w:rsidRPr="00CD6474" w14:paraId="58089BD2" w14:textId="77777777" w:rsidTr="00FE55B1">
        <w:tc>
          <w:tcPr>
            <w:tcW w:w="2268" w:type="dxa"/>
            <w:tcBorders>
              <w:top w:val="nil"/>
              <w:left w:val="nil"/>
              <w:bottom w:val="nil"/>
              <w:right w:val="nil"/>
            </w:tcBorders>
          </w:tcPr>
          <w:p w14:paraId="26B13620" w14:textId="77777777" w:rsidR="00D4190D" w:rsidRPr="00CD6474" w:rsidRDefault="00D4190D" w:rsidP="00D4190D">
            <w:pPr>
              <w:tabs>
                <w:tab w:val="left" w:pos="2835"/>
              </w:tabs>
              <w:ind w:left="-104"/>
              <w:rPr>
                <w:rFonts w:ascii="Imago" w:hAnsi="Imago"/>
                <w:b/>
              </w:rPr>
            </w:pPr>
            <w:r w:rsidRPr="00CD6474">
              <w:rPr>
                <w:rFonts w:ascii="Imago" w:hAnsi="Imago"/>
                <w:b/>
              </w:rPr>
              <w:t>Datum</w:t>
            </w:r>
          </w:p>
        </w:tc>
        <w:tc>
          <w:tcPr>
            <w:tcW w:w="7360" w:type="dxa"/>
            <w:tcBorders>
              <w:top w:val="nil"/>
              <w:left w:val="nil"/>
              <w:bottom w:val="nil"/>
              <w:right w:val="nil"/>
            </w:tcBorders>
          </w:tcPr>
          <w:p w14:paraId="0AC58EEC" w14:textId="2102552A" w:rsidR="00DA7403" w:rsidRPr="00CD6474" w:rsidRDefault="007A1A96" w:rsidP="004159C2">
            <w:pPr>
              <w:pStyle w:val="Main"/>
            </w:pPr>
            <w:r w:rsidRPr="00CD6474">
              <w:t>20.03.2024</w:t>
            </w:r>
          </w:p>
        </w:tc>
      </w:tr>
      <w:tr w:rsidR="00D4190D" w:rsidRPr="00CD6474" w14:paraId="1CEBABB3" w14:textId="77777777" w:rsidTr="00FE55B1">
        <w:tc>
          <w:tcPr>
            <w:tcW w:w="2268" w:type="dxa"/>
            <w:tcBorders>
              <w:top w:val="nil"/>
              <w:left w:val="nil"/>
              <w:bottom w:val="nil"/>
              <w:right w:val="nil"/>
            </w:tcBorders>
          </w:tcPr>
          <w:p w14:paraId="5D4EA7F2" w14:textId="77777777" w:rsidR="00D4190D" w:rsidRPr="00CD6474" w:rsidRDefault="00D4190D" w:rsidP="00D4190D">
            <w:pPr>
              <w:tabs>
                <w:tab w:val="left" w:pos="2835"/>
              </w:tabs>
              <w:ind w:left="-104"/>
              <w:rPr>
                <w:rFonts w:ascii="Imago" w:hAnsi="Imago"/>
                <w:b/>
              </w:rPr>
            </w:pPr>
            <w:r w:rsidRPr="00CD6474">
              <w:rPr>
                <w:rFonts w:ascii="Imago" w:hAnsi="Imago"/>
                <w:b/>
              </w:rPr>
              <w:t>Projektstatus</w:t>
            </w:r>
          </w:p>
        </w:tc>
        <w:tc>
          <w:tcPr>
            <w:tcW w:w="7360" w:type="dxa"/>
            <w:tcBorders>
              <w:top w:val="nil"/>
              <w:left w:val="nil"/>
              <w:bottom w:val="nil"/>
              <w:right w:val="nil"/>
            </w:tcBorders>
          </w:tcPr>
          <w:p w14:paraId="352D10D6" w14:textId="58EADFF1" w:rsidR="00DA7403" w:rsidRPr="00CD6474" w:rsidRDefault="00881342" w:rsidP="00881342">
            <w:pPr>
              <w:pStyle w:val="Main"/>
            </w:pPr>
            <w:r w:rsidRPr="00CD6474">
              <w:rPr>
                <w:color w:val="92D050"/>
              </w:rPr>
              <w:sym w:font="Wingdings 2" w:char="F097"/>
            </w:r>
            <w:r w:rsidR="00FE55B1" w:rsidRPr="00CD6474">
              <w:t xml:space="preserve"> </w:t>
            </w:r>
            <w:r w:rsidRPr="00CD6474">
              <w:t>Im Zeitplan</w:t>
            </w:r>
          </w:p>
        </w:tc>
      </w:tr>
      <w:tr w:rsidR="00FE55B1" w:rsidRPr="00CD6474" w14:paraId="4A4D81E5" w14:textId="77777777" w:rsidTr="00AD4D39">
        <w:tc>
          <w:tcPr>
            <w:tcW w:w="2268" w:type="dxa"/>
            <w:tcBorders>
              <w:top w:val="nil"/>
              <w:left w:val="nil"/>
              <w:bottom w:val="nil"/>
              <w:right w:val="nil"/>
            </w:tcBorders>
          </w:tcPr>
          <w:p w14:paraId="5B9C483F" w14:textId="77777777" w:rsidR="00FE55B1" w:rsidRPr="00CD6474" w:rsidRDefault="00FE55B1" w:rsidP="00AD4D39">
            <w:pPr>
              <w:tabs>
                <w:tab w:val="left" w:pos="2835"/>
              </w:tabs>
              <w:ind w:left="-104"/>
              <w:rPr>
                <w:rFonts w:ascii="Imago" w:hAnsi="Imago"/>
                <w:b/>
              </w:rPr>
            </w:pPr>
            <w:r w:rsidRPr="00CD6474">
              <w:rPr>
                <w:rFonts w:ascii="Imago" w:hAnsi="Imago"/>
                <w:b/>
              </w:rPr>
              <w:t>Überzeiten</w:t>
            </w:r>
          </w:p>
        </w:tc>
        <w:tc>
          <w:tcPr>
            <w:tcW w:w="7360" w:type="dxa"/>
            <w:tcBorders>
              <w:top w:val="nil"/>
              <w:left w:val="nil"/>
              <w:bottom w:val="nil"/>
              <w:right w:val="nil"/>
            </w:tcBorders>
          </w:tcPr>
          <w:p w14:paraId="158C816A" w14:textId="52C3146A" w:rsidR="00FE55B1" w:rsidRPr="00CD6474" w:rsidRDefault="00DA0C01" w:rsidP="00AD4D39">
            <w:pPr>
              <w:pStyle w:val="Main"/>
            </w:pPr>
            <w:r w:rsidRPr="00CD6474">
              <w:t>1</w:t>
            </w:r>
            <w:r w:rsidR="003027EC" w:rsidRPr="00CD6474">
              <w:t>.5</w:t>
            </w:r>
            <w:r w:rsidRPr="00CD6474">
              <w:t>h</w:t>
            </w:r>
          </w:p>
        </w:tc>
      </w:tr>
      <w:tr w:rsidR="00FE55B1" w:rsidRPr="00CD6474" w14:paraId="1759FCDD" w14:textId="77777777" w:rsidTr="00AD4D39">
        <w:tc>
          <w:tcPr>
            <w:tcW w:w="2268" w:type="dxa"/>
            <w:tcBorders>
              <w:top w:val="nil"/>
              <w:left w:val="nil"/>
              <w:bottom w:val="nil"/>
              <w:right w:val="nil"/>
            </w:tcBorders>
          </w:tcPr>
          <w:p w14:paraId="1A7D057C" w14:textId="77777777" w:rsidR="00FE55B1" w:rsidRPr="00CD6474" w:rsidRDefault="00FE55B1" w:rsidP="00AD4D39">
            <w:pPr>
              <w:tabs>
                <w:tab w:val="left" w:pos="2835"/>
              </w:tabs>
              <w:ind w:left="-104"/>
              <w:rPr>
                <w:rFonts w:ascii="Imago" w:hAnsi="Imago"/>
                <w:b/>
              </w:rPr>
            </w:pPr>
            <w:r w:rsidRPr="00CD6474">
              <w:rPr>
                <w:rFonts w:ascii="Imago" w:hAnsi="Imago"/>
                <w:b/>
              </w:rPr>
              <w:t>Ungeplante Arbeiten</w:t>
            </w:r>
          </w:p>
        </w:tc>
        <w:tc>
          <w:tcPr>
            <w:tcW w:w="7360" w:type="dxa"/>
            <w:tcBorders>
              <w:top w:val="nil"/>
              <w:left w:val="nil"/>
              <w:bottom w:val="nil"/>
              <w:right w:val="nil"/>
            </w:tcBorders>
          </w:tcPr>
          <w:p w14:paraId="09B3B9F6" w14:textId="2748E247" w:rsidR="00FE55B1" w:rsidRPr="00CD6474" w:rsidRDefault="00B847B7" w:rsidP="00AD4D39">
            <w:pPr>
              <w:pStyle w:val="Main"/>
            </w:pPr>
            <w:r w:rsidRPr="00CD6474">
              <w:t>Keine</w:t>
            </w:r>
          </w:p>
          <w:p w14:paraId="718BB2DF" w14:textId="4704440E" w:rsidR="00FE55B1" w:rsidRPr="00CD6474" w:rsidRDefault="00FE55B1" w:rsidP="00AD4D39">
            <w:pPr>
              <w:pStyle w:val="Main"/>
            </w:pPr>
          </w:p>
        </w:tc>
      </w:tr>
      <w:tr w:rsidR="00881342" w:rsidRPr="00CD6474" w14:paraId="6B30FA22" w14:textId="77777777" w:rsidTr="00AD4D39">
        <w:tc>
          <w:tcPr>
            <w:tcW w:w="2268" w:type="dxa"/>
            <w:tcBorders>
              <w:top w:val="nil"/>
              <w:left w:val="nil"/>
              <w:bottom w:val="nil"/>
              <w:right w:val="nil"/>
            </w:tcBorders>
          </w:tcPr>
          <w:p w14:paraId="693DC30A" w14:textId="6433C659" w:rsidR="00881342" w:rsidRPr="00CD6474" w:rsidRDefault="00881342" w:rsidP="00AD4D39">
            <w:pPr>
              <w:tabs>
                <w:tab w:val="left" w:pos="2835"/>
              </w:tabs>
              <w:ind w:left="-104"/>
              <w:rPr>
                <w:rFonts w:ascii="Imago" w:hAnsi="Imago"/>
                <w:b/>
              </w:rPr>
            </w:pPr>
            <w:r w:rsidRPr="00CD6474">
              <w:rPr>
                <w:rFonts w:ascii="Imago" w:hAnsi="Imago"/>
                <w:b/>
              </w:rPr>
              <w:t>Tagesablauf</w:t>
            </w:r>
          </w:p>
        </w:tc>
        <w:tc>
          <w:tcPr>
            <w:tcW w:w="7360" w:type="dxa"/>
            <w:tcBorders>
              <w:top w:val="nil"/>
              <w:left w:val="nil"/>
              <w:bottom w:val="nil"/>
              <w:right w:val="nil"/>
            </w:tcBorders>
          </w:tcPr>
          <w:p w14:paraId="3DD09FB2" w14:textId="6AE701D1" w:rsidR="00041332" w:rsidRDefault="007A1A96" w:rsidP="00AD4D39">
            <w:pPr>
              <w:pStyle w:val="Main"/>
            </w:pPr>
            <w:r w:rsidRPr="00CD6474">
              <w:t xml:space="preserve">Ich habe heute Morgen mit meiner IPA begonnen. Zunächst spielten meine Nerven etwas verrückt, doch nach einer Stunde </w:t>
            </w:r>
            <w:r w:rsidR="00041332" w:rsidRPr="00CD6474">
              <w:t xml:space="preserve">Orientierung und Einarbeitung fand ich meinen Rhythmus ziemlich schnell und konnte innerhalb des Zeitplans weiterarbeiten. </w:t>
            </w:r>
          </w:p>
          <w:p w14:paraId="25F9A109" w14:textId="77777777" w:rsidR="008E1D25" w:rsidRPr="00CD6474" w:rsidRDefault="008E1D25" w:rsidP="00AD4D39">
            <w:pPr>
              <w:pStyle w:val="Main"/>
            </w:pPr>
          </w:p>
          <w:p w14:paraId="58D156FD" w14:textId="6C35874E" w:rsidR="003027EC" w:rsidRPr="00CD6474" w:rsidRDefault="003027EC" w:rsidP="00B847B7">
            <w:pPr>
              <w:pStyle w:val="Main"/>
            </w:pPr>
            <w:r w:rsidRPr="00CD6474">
              <w:t xml:space="preserve">In meiner nervöseren Anfangsphase setzte ich das Github Repository auf, wobei ich bei der Zeitplanung vergass dieses am Anfang aufzuschreiben und ich nun gemäss Zeitplan </w:t>
            </w:r>
            <w:r w:rsidR="00EC22E3" w:rsidRPr="00CD6474">
              <w:t>einen Task,</w:t>
            </w:r>
            <w:r w:rsidRPr="00CD6474">
              <w:t xml:space="preserve"> welcher erst auf Freitag </w:t>
            </w:r>
            <w:r w:rsidR="000D1534" w:rsidRPr="00CD6474">
              <w:t>geplant war,</w:t>
            </w:r>
            <w:r w:rsidRPr="00CD6474">
              <w:t xml:space="preserve"> heute schon erledigt habe. </w:t>
            </w:r>
          </w:p>
          <w:p w14:paraId="410AB482" w14:textId="77777777" w:rsidR="008E1D25" w:rsidRDefault="008E1D25" w:rsidP="00B847B7">
            <w:pPr>
              <w:pStyle w:val="Main"/>
            </w:pPr>
          </w:p>
          <w:p w14:paraId="05DD0E16" w14:textId="4B9AAC02" w:rsidR="00881342" w:rsidRPr="00CD6474" w:rsidRDefault="00B847B7" w:rsidP="00B847B7">
            <w:pPr>
              <w:pStyle w:val="Main"/>
            </w:pPr>
            <w:r w:rsidRPr="00CD6474">
              <w:t xml:space="preserve">Als </w:t>
            </w:r>
            <w:r w:rsidR="003027EC" w:rsidRPr="00CD6474">
              <w:t>nächstes</w:t>
            </w:r>
            <w:r w:rsidRPr="00CD6474">
              <w:t xml:space="preserve"> definierte ich den Use Case meiner Applikation und setzte diesen mittels einer einfachen Grafik um. Danach </w:t>
            </w:r>
            <w:r w:rsidR="009B2A93">
              <w:t>schrieb</w:t>
            </w:r>
            <w:r w:rsidRPr="00CD6474">
              <w:t xml:space="preserve"> ich meine Anforderungen</w:t>
            </w:r>
            <w:r w:rsidR="009B2A93">
              <w:t>,</w:t>
            </w:r>
            <w:r w:rsidRPr="00CD6474">
              <w:t xml:space="preserve"> welche ich der detaillierten Aufgabenstellung sowie den individuellen Bewertungskriterien entnahm. Aus der detaillierten Aufgabenstellung konnte ich schliesslich die User Stories erarbeiten, und aus diesen wiederum meinen Zeitplan gestalten.</w:t>
            </w:r>
            <w:r w:rsidR="007A1A96" w:rsidRPr="00CD6474">
              <w:t xml:space="preserve"> </w:t>
            </w:r>
            <w:r w:rsidR="003027EC" w:rsidRPr="00CD6474">
              <w:t xml:space="preserve">Mit der </w:t>
            </w:r>
            <w:r w:rsidR="008E1D25">
              <w:t xml:space="preserve">visuellen </w:t>
            </w:r>
            <w:r w:rsidR="003027EC" w:rsidRPr="00CD6474">
              <w:t xml:space="preserve">Gestaltung des Zeitplans war ich längere Zeit unzufrieden, dies und </w:t>
            </w:r>
            <w:r w:rsidR="006B33AA">
              <w:t xml:space="preserve"> das Research einer geeigneten Projektmethode plus </w:t>
            </w:r>
            <w:r w:rsidR="003027EC" w:rsidRPr="00CD6474">
              <w:t xml:space="preserve">die </w:t>
            </w:r>
            <w:r w:rsidR="008E1D25">
              <w:t>Erstellung</w:t>
            </w:r>
            <w:r w:rsidR="003027EC" w:rsidRPr="00CD6474">
              <w:t xml:space="preserve"> des Kanban Boards </w:t>
            </w:r>
            <w:r w:rsidR="008E1D25">
              <w:t xml:space="preserve">mit allen User Stories </w:t>
            </w:r>
            <w:r w:rsidR="003027EC" w:rsidRPr="00CD6474">
              <w:t>als Teil der Zeitplanung führten dazu, dass die Erstellung des Zeitplans länger dauerte als erwartet.</w:t>
            </w:r>
          </w:p>
          <w:p w14:paraId="4A5648BB" w14:textId="01D2D28B" w:rsidR="00B847B7" w:rsidRPr="00CD6474" w:rsidRDefault="00B847B7" w:rsidP="00B847B7">
            <w:pPr>
              <w:pStyle w:val="Main"/>
            </w:pPr>
          </w:p>
        </w:tc>
      </w:tr>
      <w:tr w:rsidR="00881342" w:rsidRPr="00CD6474" w14:paraId="79C58D1A" w14:textId="77777777" w:rsidTr="00AD4D39">
        <w:tc>
          <w:tcPr>
            <w:tcW w:w="2268" w:type="dxa"/>
            <w:tcBorders>
              <w:top w:val="nil"/>
              <w:left w:val="nil"/>
              <w:bottom w:val="nil"/>
              <w:right w:val="nil"/>
            </w:tcBorders>
          </w:tcPr>
          <w:p w14:paraId="50F8EB9A" w14:textId="77777777" w:rsidR="00881342" w:rsidRPr="00CD6474" w:rsidRDefault="00881342" w:rsidP="00AD4D39">
            <w:pPr>
              <w:tabs>
                <w:tab w:val="left" w:pos="2835"/>
              </w:tabs>
              <w:ind w:left="-104"/>
              <w:rPr>
                <w:rFonts w:ascii="Imago" w:hAnsi="Imago"/>
                <w:b/>
              </w:rPr>
            </w:pPr>
            <w:r w:rsidRPr="00CD6474">
              <w:rPr>
                <w:rFonts w:ascii="Imago" w:hAnsi="Imago"/>
                <w:b/>
              </w:rPr>
              <w:t>Reflexion</w:t>
            </w:r>
          </w:p>
        </w:tc>
        <w:tc>
          <w:tcPr>
            <w:tcW w:w="7360" w:type="dxa"/>
            <w:tcBorders>
              <w:top w:val="nil"/>
              <w:left w:val="nil"/>
              <w:bottom w:val="nil"/>
              <w:right w:val="nil"/>
            </w:tcBorders>
          </w:tcPr>
          <w:p w14:paraId="6B153328" w14:textId="0FBD9BF0" w:rsidR="00B77351" w:rsidRPr="00CD6474" w:rsidRDefault="00B77351" w:rsidP="000D1534">
            <w:pPr>
              <w:pStyle w:val="Main"/>
            </w:pPr>
            <w:r w:rsidRPr="00CD6474">
              <w:t>Positives</w:t>
            </w:r>
          </w:p>
          <w:p w14:paraId="27362E52" w14:textId="57D6F001" w:rsidR="00B77351" w:rsidRPr="00CD6474" w:rsidRDefault="00B77351" w:rsidP="00B77351">
            <w:pPr>
              <w:pStyle w:val="Main"/>
            </w:pPr>
            <w:r w:rsidRPr="00CD6474">
              <w:t>Ich freue mich, dass mein Plan zu Beginn der Arbeit etwas Überzeit zu generieren</w:t>
            </w:r>
            <w:r w:rsidR="009B2A93">
              <w:t>,</w:t>
            </w:r>
            <w:r w:rsidRPr="00CD6474">
              <w:t xml:space="preserve"> damit ich gegen Ende der Arbeit nicht in den Stress komme und ich am Anfang der Arbeit die trockeneren ersten Schritte (vor allem, was die Dokumentation angeht) schneller erledigt habe aktuell so gut läuft.</w:t>
            </w:r>
          </w:p>
          <w:p w14:paraId="2FBA1350" w14:textId="77777777" w:rsidR="00B77351" w:rsidRPr="00CD6474" w:rsidRDefault="00B77351" w:rsidP="000D1534">
            <w:pPr>
              <w:pStyle w:val="Main"/>
            </w:pPr>
          </w:p>
          <w:p w14:paraId="084C036D" w14:textId="66B7F3E8" w:rsidR="00B77351" w:rsidRPr="00CD6474" w:rsidRDefault="00B77351" w:rsidP="000D1534">
            <w:pPr>
              <w:pStyle w:val="Main"/>
            </w:pPr>
            <w:r w:rsidRPr="00CD6474">
              <w:t>Herausforderungen</w:t>
            </w:r>
          </w:p>
          <w:p w14:paraId="07C760D1" w14:textId="42564A4A" w:rsidR="00B77351" w:rsidRPr="00CD6474" w:rsidRDefault="000D1534" w:rsidP="000D1534">
            <w:pPr>
              <w:pStyle w:val="Main"/>
            </w:pPr>
            <w:r w:rsidRPr="00CD6474">
              <w:t>Ich hatte Schwierigkeiten am Morgen mit der Orientierung bezüglich meiner Arbeiten.</w:t>
            </w:r>
            <w:r w:rsidR="009B2A93">
              <w:t xml:space="preserve"> Anfangs war ich sehr zerstreut und die vielen, komple</w:t>
            </w:r>
            <w:r w:rsidRPr="00CD6474">
              <w:t>xen Arbeiten, die mich noch erwarteten, überforderten mich etwas. Ich entschloss mich, die Arbeit langsam und bestimmt anzugehen, und nach etwas Einarbeitungszeit konnte ich mich entspannen und die Arbeit auch tatsächlich geniessen.</w:t>
            </w:r>
          </w:p>
          <w:p w14:paraId="7C3E36B4" w14:textId="70FCEE0F" w:rsidR="00881342" w:rsidRPr="00CD6474" w:rsidRDefault="000D1534" w:rsidP="000D1534">
            <w:pPr>
              <w:pStyle w:val="Main"/>
            </w:pPr>
            <w:r w:rsidRPr="00CD6474">
              <w:t xml:space="preserve">Mir ist aufgefallen, dass ich </w:t>
            </w:r>
            <w:r w:rsidR="00B77351" w:rsidRPr="00CD6474">
              <w:t>meine Idee zu Beginn der Arbeit etwas Überzeit aufzubauen</w:t>
            </w:r>
            <w:r w:rsidR="00BD7C93">
              <w:t>,</w:t>
            </w:r>
            <w:r w:rsidRPr="00CD6474">
              <w:t xml:space="preserve"> im Zeitplan besser hätte darstellen müssen. </w:t>
            </w:r>
            <w:r w:rsidR="00B77351" w:rsidRPr="00CD6474">
              <w:t>Meine Tage sind immer noch in acht Stunden gegliedert, d</w:t>
            </w:r>
            <w:r w:rsidRPr="00CD6474">
              <w:t xml:space="preserve">as heisst, obwohl ich </w:t>
            </w:r>
            <w:r w:rsidR="00BD7C93">
              <w:t>nach Plan</w:t>
            </w:r>
            <w:r w:rsidRPr="00CD6474">
              <w:t xml:space="preserve"> ab morgen circa drei Stunden Überzeit geleistet haben werde, wird im Zeitplan alles in den acht Stunden erfasst sein, also werden drei Stunden des nächsten Tages jeweils noch zum letzten Tag gehören (also werden zum Beispiel die ersten drei Stunden des vierten Tages noch zum dritten Tag gehören), was auch heisst</w:t>
            </w:r>
            <w:r w:rsidR="00BD7C93">
              <w:t>,</w:t>
            </w:r>
            <w:r w:rsidRPr="00CD6474">
              <w:t xml:space="preserve"> dass die tägliche Bearbeitung des Arbeitsjournals im Zeitplan bei den Ist</w:t>
            </w:r>
            <w:r w:rsidR="00B77351" w:rsidRPr="00CD6474">
              <w:t>-</w:t>
            </w:r>
            <w:r w:rsidRPr="00CD6474">
              <w:t>Stunden jeweils mitten im nächsten Tag stehen wird (in der letzten der drei Überzeitstunden).</w:t>
            </w:r>
          </w:p>
        </w:tc>
      </w:tr>
    </w:tbl>
    <w:p w14:paraId="26811CF7" w14:textId="4240F7E3" w:rsidR="008E1D25" w:rsidRDefault="008E1D25">
      <w:pPr>
        <w:widowControl/>
        <w:spacing w:line="240" w:lineRule="auto"/>
        <w:rPr>
          <w:rFonts w:ascii="Imago" w:hAnsi="Imago"/>
          <w:b/>
        </w:rPr>
      </w:pPr>
    </w:p>
    <w:p w14:paraId="2AC30613" w14:textId="7B347533" w:rsidR="00881342" w:rsidRPr="00CD6474" w:rsidRDefault="00881342" w:rsidP="00881342">
      <w:pPr>
        <w:pStyle w:val="Main"/>
      </w:pPr>
      <w:r w:rsidRPr="00CD6474">
        <w:rPr>
          <w:b/>
        </w:rPr>
        <w:lastRenderedPageBreak/>
        <w:t>Aufgabenliste</w:t>
      </w:r>
    </w:p>
    <w:p w14:paraId="484D5EF1" w14:textId="7D3E9053" w:rsidR="00881342" w:rsidRPr="00CD6474" w:rsidRDefault="009C7C0A" w:rsidP="00881342">
      <w:pPr>
        <w:pStyle w:val="Main"/>
        <w:rPr>
          <w:color w:val="00B050"/>
        </w:rPr>
      </w:pPr>
      <w:r w:rsidRPr="00CD6474">
        <w:rPr>
          <w:noProof/>
          <w:color w:val="00B050"/>
        </w:rPr>
        <w:drawing>
          <wp:inline distT="0" distB="0" distL="0" distR="0" wp14:anchorId="50059889" wp14:editId="738B29F9">
            <wp:extent cx="6120130" cy="4067175"/>
            <wp:effectExtent l="0" t="0" r="0" b="9525"/>
            <wp:docPr id="116676107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61078" name="Grafik 1" descr="Ein Bild, das Text, Screenshot, Software, Multimedia-Software enthält.&#10;&#10;Automatisch generierte Beschreibung"/>
                    <pic:cNvPicPr/>
                  </pic:nvPicPr>
                  <pic:blipFill>
                    <a:blip r:embed="rId16"/>
                    <a:stretch>
                      <a:fillRect/>
                    </a:stretch>
                  </pic:blipFill>
                  <pic:spPr>
                    <a:xfrm>
                      <a:off x="0" y="0"/>
                      <a:ext cx="6120130" cy="4067175"/>
                    </a:xfrm>
                    <a:prstGeom prst="rect">
                      <a:avLst/>
                    </a:prstGeom>
                  </pic:spPr>
                </pic:pic>
              </a:graphicData>
            </a:graphic>
          </wp:inline>
        </w:drawing>
      </w:r>
    </w:p>
    <w:p w14:paraId="6BA39A50" w14:textId="605773EE" w:rsidR="00EA24AC" w:rsidRPr="00CD6474" w:rsidRDefault="00EA24AC" w:rsidP="00EA24AC">
      <w:pPr>
        <w:pStyle w:val="Beschriftung"/>
      </w:pPr>
      <w:r w:rsidRPr="00CD6474">
        <w:t>Abbildung 4 – 1</w:t>
      </w:r>
      <w:r w:rsidRPr="00CD6474">
        <w:tab/>
        <w:t>Kanban</w:t>
      </w:r>
      <w:r w:rsidR="004811B1">
        <w:t xml:space="preserve"> B</w:t>
      </w:r>
      <w:r w:rsidRPr="00CD6474">
        <w:t>oard Tag 1</w:t>
      </w:r>
    </w:p>
    <w:p w14:paraId="7B2EB23B" w14:textId="19B65A83" w:rsidR="004159C2" w:rsidRPr="00CD6474" w:rsidRDefault="004159C2">
      <w:pPr>
        <w:widowControl/>
        <w:spacing w:line="240" w:lineRule="auto"/>
        <w:rPr>
          <w:rFonts w:ascii="Imago" w:hAnsi="Imago"/>
        </w:rPr>
      </w:pPr>
      <w:r w:rsidRPr="00CD6474">
        <w:br w:type="page"/>
      </w:r>
    </w:p>
    <w:p w14:paraId="49788528" w14:textId="7CD603CE" w:rsidR="004159C2" w:rsidRPr="00CD6474" w:rsidRDefault="004159C2" w:rsidP="002B4170">
      <w:pPr>
        <w:pStyle w:val="Formatvorlage1"/>
      </w:pPr>
      <w:bookmarkStart w:id="53" w:name="_Toc162957801"/>
      <w:r w:rsidRPr="00CD6474">
        <w:lastRenderedPageBreak/>
        <w:t xml:space="preserve">Tag 2 – </w:t>
      </w:r>
      <w:r w:rsidR="003027EC" w:rsidRPr="00CD6474">
        <w:t>Projektplanung (Teil 2)</w:t>
      </w:r>
      <w:bookmarkEnd w:id="53"/>
    </w:p>
    <w:tbl>
      <w:tblPr>
        <w:tblStyle w:val="Tabellenraster"/>
        <w:tblW w:w="0" w:type="auto"/>
        <w:tblLook w:val="04A0" w:firstRow="1" w:lastRow="0" w:firstColumn="1" w:lastColumn="0" w:noHBand="0" w:noVBand="1"/>
      </w:tblPr>
      <w:tblGrid>
        <w:gridCol w:w="2215"/>
        <w:gridCol w:w="18"/>
        <w:gridCol w:w="7122"/>
      </w:tblGrid>
      <w:tr w:rsidR="00881342" w:rsidRPr="00CD6474" w14:paraId="51742B02" w14:textId="77777777" w:rsidTr="00E42626">
        <w:tc>
          <w:tcPr>
            <w:tcW w:w="2215" w:type="dxa"/>
            <w:tcBorders>
              <w:top w:val="nil"/>
              <w:left w:val="nil"/>
              <w:bottom w:val="nil"/>
              <w:right w:val="nil"/>
            </w:tcBorders>
          </w:tcPr>
          <w:p w14:paraId="50BA8576"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40" w:type="dxa"/>
            <w:gridSpan w:val="2"/>
            <w:tcBorders>
              <w:top w:val="nil"/>
              <w:left w:val="nil"/>
              <w:bottom w:val="nil"/>
              <w:right w:val="nil"/>
            </w:tcBorders>
          </w:tcPr>
          <w:p w14:paraId="1E9EE998" w14:textId="610625D5" w:rsidR="00881342" w:rsidRPr="00CD6474" w:rsidRDefault="003027EC" w:rsidP="00AD4D39">
            <w:pPr>
              <w:pStyle w:val="Main"/>
            </w:pPr>
            <w:r w:rsidRPr="00CD6474">
              <w:t>21.03.2024</w:t>
            </w:r>
          </w:p>
        </w:tc>
      </w:tr>
      <w:tr w:rsidR="00E42626" w:rsidRPr="00CD6474" w14:paraId="3D581D26" w14:textId="77777777" w:rsidTr="00E42626">
        <w:tc>
          <w:tcPr>
            <w:tcW w:w="2233" w:type="dxa"/>
            <w:gridSpan w:val="2"/>
            <w:tcBorders>
              <w:top w:val="nil"/>
              <w:left w:val="nil"/>
              <w:bottom w:val="nil"/>
              <w:right w:val="nil"/>
            </w:tcBorders>
          </w:tcPr>
          <w:p w14:paraId="3A5A3A36"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3277E9FB" w14:textId="7F0F6C9B" w:rsidR="00E42626" w:rsidRPr="00CD6474" w:rsidRDefault="0088316A" w:rsidP="00AF7C71">
            <w:pPr>
              <w:pStyle w:val="Main"/>
            </w:pPr>
            <w:r w:rsidRPr="00CD6474">
              <w:rPr>
                <w:color w:val="92D050"/>
              </w:rPr>
              <w:sym w:font="Wingdings 2" w:char="F097"/>
            </w:r>
            <w:r w:rsidRPr="00CD6474">
              <w:t xml:space="preserve"> Vor dem Zeitplan</w:t>
            </w:r>
          </w:p>
        </w:tc>
      </w:tr>
      <w:tr w:rsidR="00E42626" w:rsidRPr="00CD6474" w14:paraId="71352AC2" w14:textId="77777777" w:rsidTr="00E42626">
        <w:tc>
          <w:tcPr>
            <w:tcW w:w="2233" w:type="dxa"/>
            <w:gridSpan w:val="2"/>
            <w:tcBorders>
              <w:top w:val="nil"/>
              <w:left w:val="nil"/>
              <w:bottom w:val="nil"/>
              <w:right w:val="nil"/>
            </w:tcBorders>
          </w:tcPr>
          <w:p w14:paraId="786301E9"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94D2FF3" w14:textId="2039EF57" w:rsidR="00E42626" w:rsidRPr="00CD6474" w:rsidRDefault="003027EC" w:rsidP="00AF7C71">
            <w:pPr>
              <w:pStyle w:val="Main"/>
            </w:pPr>
            <w:r w:rsidRPr="00CD6474">
              <w:t>1.5h</w:t>
            </w:r>
          </w:p>
        </w:tc>
      </w:tr>
      <w:tr w:rsidR="00E42626" w:rsidRPr="00CD6474" w14:paraId="4E484986" w14:textId="77777777" w:rsidTr="00E42626">
        <w:tc>
          <w:tcPr>
            <w:tcW w:w="2233" w:type="dxa"/>
            <w:gridSpan w:val="2"/>
            <w:tcBorders>
              <w:top w:val="nil"/>
              <w:left w:val="nil"/>
              <w:bottom w:val="nil"/>
              <w:right w:val="nil"/>
            </w:tcBorders>
          </w:tcPr>
          <w:p w14:paraId="1FB63822"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2C943A4F" w14:textId="77777777" w:rsidR="00E42626" w:rsidRPr="00CD6474" w:rsidRDefault="00E42626" w:rsidP="00AF7C71">
            <w:pPr>
              <w:pStyle w:val="Main"/>
            </w:pPr>
            <w:r w:rsidRPr="00CD6474">
              <w:t>Keine</w:t>
            </w:r>
          </w:p>
          <w:p w14:paraId="4D8DA6E4" w14:textId="77777777" w:rsidR="00E42626" w:rsidRPr="00CD6474" w:rsidRDefault="00E42626" w:rsidP="00AF7C71">
            <w:pPr>
              <w:pStyle w:val="Main"/>
            </w:pPr>
          </w:p>
        </w:tc>
      </w:tr>
      <w:tr w:rsidR="00E42626" w:rsidRPr="00CD6474" w14:paraId="2CDBF64A" w14:textId="77777777" w:rsidTr="00E42626">
        <w:tc>
          <w:tcPr>
            <w:tcW w:w="2233" w:type="dxa"/>
            <w:gridSpan w:val="2"/>
            <w:tcBorders>
              <w:top w:val="nil"/>
              <w:left w:val="nil"/>
              <w:bottom w:val="nil"/>
              <w:right w:val="nil"/>
            </w:tcBorders>
          </w:tcPr>
          <w:p w14:paraId="46398B92"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63FFA420" w14:textId="48664470" w:rsidR="002D49AD" w:rsidRDefault="003027EC" w:rsidP="00AF7C71">
            <w:pPr>
              <w:pStyle w:val="Main"/>
            </w:pPr>
            <w:r w:rsidRPr="00CD6474">
              <w:t xml:space="preserve">Auch heute bin ich etwas nervös in den Tag gestartet, jedoch um einiges entspannter als gestern. </w:t>
            </w:r>
            <w:r w:rsidR="00B274AB" w:rsidRPr="00CD6474">
              <w:t xml:space="preserve">Als </w:t>
            </w:r>
            <w:r w:rsidR="00BD7C93">
              <w:t>E</w:t>
            </w:r>
            <w:r w:rsidR="00B274AB" w:rsidRPr="00CD6474">
              <w:t>rstes habe ich die Aufgabenstellung dokumentiert, wobei ein Grossteil davon aus der detaillierten Aufgabenstellung von PkOrg entnommen wurde.</w:t>
            </w:r>
            <w:r w:rsidR="00F65EAD" w:rsidRPr="00CD6474">
              <w:t xml:space="preserve"> Die Aufgabenstellung konnte schneller erledigt </w:t>
            </w:r>
            <w:r w:rsidR="002D49AD" w:rsidRPr="00CD6474">
              <w:t>werden,</w:t>
            </w:r>
            <w:r w:rsidR="00F65EAD" w:rsidRPr="00CD6474">
              <w:t xml:space="preserve"> als erwartet</w:t>
            </w:r>
            <w:r w:rsidR="002D49AD">
              <w:t xml:space="preserve"> und ich bin dem Zeitplan aktuell etwas voraus.</w:t>
            </w:r>
          </w:p>
          <w:p w14:paraId="1364E652" w14:textId="77777777" w:rsidR="002D49AD" w:rsidRDefault="002D49AD" w:rsidP="00AF7C71">
            <w:pPr>
              <w:pStyle w:val="Main"/>
            </w:pPr>
          </w:p>
          <w:p w14:paraId="29ECA18F" w14:textId="32360ADD" w:rsidR="008E1D25" w:rsidRDefault="00784DBD" w:rsidP="00AF7C71">
            <w:pPr>
              <w:pStyle w:val="Main"/>
            </w:pPr>
            <w:r w:rsidRPr="00CD6474">
              <w:t>Der bisherige Vorsprung im Zeitplan konnte mit der Dokumentation des Projektauftrages etwas ausgebaut werden</w:t>
            </w:r>
            <w:r w:rsidR="00180A43">
              <w:t xml:space="preserve">. Mir ist aufgefallen, dass gewisse Teile der Dokumentation (das Schlusswort zum Beispiel) im Zeitplan weder als Teil einer User Story noch explizit vorkommen, weshalb ich mich umso mehr </w:t>
            </w:r>
            <w:r w:rsidR="002D49AD">
              <w:t>über</w:t>
            </w:r>
            <w:r w:rsidR="00180A43">
              <w:t xml:space="preserve"> meinen Vorsprung freute.</w:t>
            </w:r>
          </w:p>
          <w:p w14:paraId="7B607A21" w14:textId="77777777" w:rsidR="002D49AD" w:rsidRDefault="002D49AD" w:rsidP="00AF7C71">
            <w:pPr>
              <w:pStyle w:val="Main"/>
            </w:pPr>
          </w:p>
          <w:p w14:paraId="28AC3D7A" w14:textId="7C3F9C30" w:rsidR="00E42626" w:rsidRPr="00CD6474" w:rsidRDefault="008E1D25" w:rsidP="008E1D25">
            <w:pPr>
              <w:pStyle w:val="Main"/>
            </w:pPr>
            <w:r>
              <w:t>Obwohl ich während der Dokumentation der Ausgangslage wieder etwas Zeit verlor, war ich auch nach der Dokumentation der Architektur noch vor dem Zeitplan.</w:t>
            </w:r>
            <w:r w:rsidR="002F4489" w:rsidRPr="00CD6474">
              <w:t xml:space="preserve"> </w:t>
            </w:r>
          </w:p>
          <w:p w14:paraId="72BF3833" w14:textId="77777777" w:rsidR="00E42626" w:rsidRPr="00CD6474" w:rsidRDefault="00E42626" w:rsidP="00AF7C71">
            <w:pPr>
              <w:pStyle w:val="Main"/>
            </w:pPr>
          </w:p>
        </w:tc>
      </w:tr>
      <w:tr w:rsidR="00E42626" w:rsidRPr="00CD6474" w14:paraId="08C0D6D7" w14:textId="77777777" w:rsidTr="00E42626">
        <w:tc>
          <w:tcPr>
            <w:tcW w:w="2233" w:type="dxa"/>
            <w:gridSpan w:val="2"/>
            <w:tcBorders>
              <w:top w:val="nil"/>
              <w:left w:val="nil"/>
              <w:bottom w:val="nil"/>
              <w:right w:val="nil"/>
            </w:tcBorders>
          </w:tcPr>
          <w:p w14:paraId="0D842ECE"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0CC4CF24" w14:textId="136AB50A" w:rsidR="00B77351" w:rsidRPr="00CD6474" w:rsidRDefault="00B77351" w:rsidP="002F4489">
            <w:pPr>
              <w:pStyle w:val="Main"/>
            </w:pPr>
            <w:r w:rsidRPr="00CD6474">
              <w:t>Positives</w:t>
            </w:r>
          </w:p>
          <w:p w14:paraId="1CE9BFB3" w14:textId="44D36C9D" w:rsidR="00B77351" w:rsidRPr="00CD6474" w:rsidRDefault="00B77351" w:rsidP="002F4489">
            <w:pPr>
              <w:pStyle w:val="Main"/>
            </w:pPr>
            <w:r w:rsidRPr="00CD6474">
              <w:t>Meine Nervosität der Arbeit an der IPA gegenüber hat etwas nachgelassen, was ich mindestens zum Teil auch der drei Stunden an Überzeit, welche ich mit gestern und heute erarbeiten konnte zu verdanken habe. Es fühlt sich wie ein kleines Sicherheitspolster an</w:t>
            </w:r>
            <w:r w:rsidR="00BD7C93">
              <w:t>,</w:t>
            </w:r>
            <w:r w:rsidRPr="00CD6474">
              <w:t xml:space="preserve"> auf welches ich zurückfallen kann, sollte während der Arbeit mal etwas schieflaufen.</w:t>
            </w:r>
          </w:p>
          <w:p w14:paraId="68E19822" w14:textId="77777777" w:rsidR="00B77351" w:rsidRPr="00CD6474" w:rsidRDefault="00B77351" w:rsidP="002F4489">
            <w:pPr>
              <w:pStyle w:val="Main"/>
            </w:pPr>
          </w:p>
          <w:p w14:paraId="6E1EAEF2" w14:textId="12978614" w:rsidR="00B77351" w:rsidRPr="00CD6474" w:rsidRDefault="00B77351" w:rsidP="002F4489">
            <w:pPr>
              <w:pStyle w:val="Main"/>
            </w:pPr>
            <w:r w:rsidRPr="00CD6474">
              <w:t>Den Erwartungen entsprechend</w:t>
            </w:r>
          </w:p>
          <w:p w14:paraId="363A7EAB" w14:textId="7DFA94C7" w:rsidR="00B77351" w:rsidRPr="00CD6474" w:rsidRDefault="00B77351" w:rsidP="002F4489">
            <w:pPr>
              <w:pStyle w:val="Main"/>
            </w:pPr>
            <w:r w:rsidRPr="00CD6474">
              <w:t>Ich konnte mit gestern Total circa drei Stunden Überzeit aufbauen, es freut mich</w:t>
            </w:r>
            <w:r w:rsidR="00BD7C93">
              <w:t>,</w:t>
            </w:r>
            <w:r w:rsidRPr="00CD6474">
              <w:t xml:space="preserve"> dass ich jetzt diesen Puffer im Projekt habe.</w:t>
            </w:r>
          </w:p>
          <w:p w14:paraId="2743F44E" w14:textId="77777777" w:rsidR="00B77351" w:rsidRPr="00CD6474" w:rsidRDefault="00B77351" w:rsidP="002F4489">
            <w:pPr>
              <w:pStyle w:val="Main"/>
            </w:pPr>
          </w:p>
          <w:p w14:paraId="1E317CCB" w14:textId="4FFD9355" w:rsidR="00B77351" w:rsidRPr="00CD6474" w:rsidRDefault="00B77351" w:rsidP="002F4489">
            <w:pPr>
              <w:pStyle w:val="Main"/>
            </w:pPr>
            <w:r w:rsidRPr="00CD6474">
              <w:t>Herausforderungen</w:t>
            </w:r>
          </w:p>
          <w:p w14:paraId="78AFBBB4" w14:textId="157C8A56" w:rsidR="00E42626" w:rsidRPr="00CD6474" w:rsidRDefault="002F4489" w:rsidP="00AF7C71">
            <w:pPr>
              <w:pStyle w:val="Main"/>
            </w:pPr>
            <w:r w:rsidRPr="00CD6474">
              <w:t xml:space="preserve">Gegen Ende des Tages verliess mich die Motivation weiter an der Dokumentation zu arbeiten etwas, was sich </w:t>
            </w:r>
            <w:r w:rsidR="00B77351" w:rsidRPr="00CD6474">
              <w:t>glaube ich leider</w:t>
            </w:r>
            <w:r w:rsidRPr="00CD6474">
              <w:t xml:space="preserve"> auch in der Dokumentation </w:t>
            </w:r>
            <w:r w:rsidR="0088316A" w:rsidRPr="00CD6474">
              <w:t>widerspiegelt</w:t>
            </w:r>
            <w:r w:rsidRPr="00CD6474">
              <w:t>. Gegen Ende der IPA werde ich die Dokumentation der Ausgangslage sowie die der Architektur nochmals durchlesen und möglicherweise nachbessern müssen.</w:t>
            </w:r>
          </w:p>
        </w:tc>
      </w:tr>
    </w:tbl>
    <w:p w14:paraId="0653DD2B" w14:textId="77777777" w:rsidR="00B77351" w:rsidRPr="00CD6474" w:rsidRDefault="00B77351" w:rsidP="00E42626">
      <w:pPr>
        <w:pStyle w:val="Main"/>
        <w:rPr>
          <w:b/>
        </w:rPr>
      </w:pPr>
    </w:p>
    <w:p w14:paraId="0ACA062F" w14:textId="77777777" w:rsidR="00B77351" w:rsidRPr="00CD6474" w:rsidRDefault="00B77351">
      <w:pPr>
        <w:widowControl/>
        <w:spacing w:line="240" w:lineRule="auto"/>
        <w:rPr>
          <w:rFonts w:ascii="Imago" w:hAnsi="Imago"/>
          <w:b/>
        </w:rPr>
      </w:pPr>
      <w:r w:rsidRPr="00CD6474">
        <w:rPr>
          <w:b/>
        </w:rPr>
        <w:br w:type="page"/>
      </w:r>
    </w:p>
    <w:p w14:paraId="68FE9FB0" w14:textId="5A585BE3" w:rsidR="00E42626" w:rsidRPr="00CD6474" w:rsidRDefault="00E42626" w:rsidP="00E42626">
      <w:pPr>
        <w:pStyle w:val="Main"/>
      </w:pPr>
      <w:r w:rsidRPr="00CD6474">
        <w:rPr>
          <w:b/>
        </w:rPr>
        <w:lastRenderedPageBreak/>
        <w:t>Aufgabenliste</w:t>
      </w:r>
    </w:p>
    <w:p w14:paraId="36281CF9" w14:textId="77777777" w:rsidR="00EA24AC" w:rsidRPr="00CD6474" w:rsidRDefault="0088316A" w:rsidP="00EA24AC">
      <w:pPr>
        <w:pStyle w:val="Main"/>
        <w:rPr>
          <w:color w:val="00B050"/>
        </w:rPr>
      </w:pPr>
      <w:r w:rsidRPr="00CD6474">
        <w:rPr>
          <w:noProof/>
        </w:rPr>
        <w:drawing>
          <wp:inline distT="0" distB="0" distL="0" distR="0" wp14:anchorId="02E74143" wp14:editId="29C80CD7">
            <wp:extent cx="6120130" cy="3853815"/>
            <wp:effectExtent l="0" t="0" r="0" b="0"/>
            <wp:docPr id="158542016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20161" name="Grafik 1" descr="Ein Bild, das Text, Screenshot, Software, Multimedia-Software enthält.&#10;&#10;Automatisch generierte Beschreibung"/>
                    <pic:cNvPicPr/>
                  </pic:nvPicPr>
                  <pic:blipFill>
                    <a:blip r:embed="rId17"/>
                    <a:stretch>
                      <a:fillRect/>
                    </a:stretch>
                  </pic:blipFill>
                  <pic:spPr>
                    <a:xfrm>
                      <a:off x="0" y="0"/>
                      <a:ext cx="6120130" cy="3853815"/>
                    </a:xfrm>
                    <a:prstGeom prst="rect">
                      <a:avLst/>
                    </a:prstGeom>
                  </pic:spPr>
                </pic:pic>
              </a:graphicData>
            </a:graphic>
          </wp:inline>
        </w:drawing>
      </w:r>
    </w:p>
    <w:p w14:paraId="5D09A36F" w14:textId="13B5E707" w:rsidR="00881342" w:rsidRPr="00CD6474" w:rsidRDefault="00EA24AC" w:rsidP="00EA24AC">
      <w:pPr>
        <w:pStyle w:val="Beschriftung"/>
      </w:pPr>
      <w:r w:rsidRPr="00CD6474">
        <w:t>Abbildung 4 – 2</w:t>
      </w:r>
      <w:r w:rsidRPr="00CD6474">
        <w:tab/>
        <w:t>Kanban</w:t>
      </w:r>
      <w:r w:rsidR="004811B1">
        <w:t xml:space="preserve"> B</w:t>
      </w:r>
      <w:r w:rsidRPr="00CD6474">
        <w:t>oard Tag 2</w:t>
      </w:r>
    </w:p>
    <w:p w14:paraId="7515184E" w14:textId="77777777" w:rsidR="004159C2" w:rsidRPr="00CD6474" w:rsidRDefault="004159C2" w:rsidP="004159C2">
      <w:pPr>
        <w:widowControl/>
        <w:spacing w:line="240" w:lineRule="auto"/>
        <w:rPr>
          <w:rFonts w:ascii="Imago" w:hAnsi="Imago"/>
        </w:rPr>
      </w:pPr>
      <w:r w:rsidRPr="00CD6474">
        <w:br w:type="page"/>
      </w:r>
    </w:p>
    <w:p w14:paraId="45524C84" w14:textId="20A55787" w:rsidR="004159C2" w:rsidRPr="00CD6474" w:rsidRDefault="004159C2" w:rsidP="002B4170">
      <w:pPr>
        <w:pStyle w:val="Formatvorlage1"/>
      </w:pPr>
      <w:bookmarkStart w:id="54" w:name="_Toc162957802"/>
      <w:r w:rsidRPr="00CD6474">
        <w:lastRenderedPageBreak/>
        <w:t xml:space="preserve">Tag 3 – </w:t>
      </w:r>
      <w:r w:rsidR="0088316A" w:rsidRPr="00CD6474">
        <w:t>Projektplanung (Teil 3) und</w:t>
      </w:r>
      <w:r w:rsidR="00AC643E" w:rsidRPr="00CD6474">
        <w:t xml:space="preserve"> Projektinitialisierung</w:t>
      </w:r>
      <w:bookmarkEnd w:id="54"/>
      <w:r w:rsidR="0088316A" w:rsidRPr="00CD6474">
        <w:t xml:space="preserve"> </w:t>
      </w:r>
    </w:p>
    <w:tbl>
      <w:tblPr>
        <w:tblStyle w:val="Tabellenraster"/>
        <w:tblW w:w="0" w:type="auto"/>
        <w:tblLook w:val="04A0" w:firstRow="1" w:lastRow="0" w:firstColumn="1" w:lastColumn="0" w:noHBand="0" w:noVBand="1"/>
      </w:tblPr>
      <w:tblGrid>
        <w:gridCol w:w="2236"/>
        <w:gridCol w:w="7122"/>
      </w:tblGrid>
      <w:tr w:rsidR="00881342" w:rsidRPr="00CD6474" w14:paraId="754C6D1A" w14:textId="77777777" w:rsidTr="00E42626">
        <w:tc>
          <w:tcPr>
            <w:tcW w:w="2236" w:type="dxa"/>
            <w:tcBorders>
              <w:top w:val="nil"/>
              <w:left w:val="nil"/>
              <w:bottom w:val="nil"/>
              <w:right w:val="nil"/>
            </w:tcBorders>
          </w:tcPr>
          <w:p w14:paraId="18DCEB8E"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6E4557F6" w14:textId="4DAC607E" w:rsidR="00881342" w:rsidRPr="00CD6474" w:rsidRDefault="0088316A" w:rsidP="00AD4D39">
            <w:pPr>
              <w:pStyle w:val="Main"/>
            </w:pPr>
            <w:r w:rsidRPr="00CD6474">
              <w:t>22</w:t>
            </w:r>
            <w:r w:rsidR="009F51A9" w:rsidRPr="00CD6474">
              <w:t>.</w:t>
            </w:r>
            <w:r w:rsidRPr="00CD6474">
              <w:t>03</w:t>
            </w:r>
            <w:r w:rsidR="009F51A9" w:rsidRPr="00CD6474">
              <w:t>.</w:t>
            </w:r>
            <w:r w:rsidRPr="00CD6474">
              <w:t>2024</w:t>
            </w:r>
          </w:p>
        </w:tc>
      </w:tr>
      <w:tr w:rsidR="00E42626" w:rsidRPr="00CD6474" w14:paraId="5EF911AC" w14:textId="77777777" w:rsidTr="00E42626">
        <w:tc>
          <w:tcPr>
            <w:tcW w:w="2233" w:type="dxa"/>
            <w:tcBorders>
              <w:top w:val="nil"/>
              <w:left w:val="nil"/>
              <w:bottom w:val="nil"/>
              <w:right w:val="nil"/>
            </w:tcBorders>
          </w:tcPr>
          <w:p w14:paraId="031F00BC"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76BD5E2" w14:textId="2E8BAA9B" w:rsidR="00E42626" w:rsidRPr="00CD6474" w:rsidRDefault="005C0C0F" w:rsidP="00AF7C71">
            <w:pPr>
              <w:pStyle w:val="Main"/>
            </w:pPr>
            <w:r w:rsidRPr="00CD6474">
              <w:rPr>
                <w:color w:val="92D050"/>
              </w:rPr>
              <w:sym w:font="Wingdings 2" w:char="F097"/>
            </w:r>
            <w:r w:rsidRPr="00CD6474">
              <w:t xml:space="preserve"> Vor dem Zeitplan</w:t>
            </w:r>
          </w:p>
        </w:tc>
      </w:tr>
      <w:tr w:rsidR="00E42626" w:rsidRPr="00CD6474" w14:paraId="25B09913" w14:textId="77777777" w:rsidTr="00E42626">
        <w:tc>
          <w:tcPr>
            <w:tcW w:w="2233" w:type="dxa"/>
            <w:tcBorders>
              <w:top w:val="nil"/>
              <w:left w:val="nil"/>
              <w:bottom w:val="nil"/>
              <w:right w:val="nil"/>
            </w:tcBorders>
          </w:tcPr>
          <w:p w14:paraId="1427EAC6"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5A6667FF" w14:textId="77777777" w:rsidR="00E42626" w:rsidRPr="00CD6474" w:rsidRDefault="00E42626" w:rsidP="00AF7C71">
            <w:pPr>
              <w:pStyle w:val="Main"/>
            </w:pPr>
            <w:r w:rsidRPr="00CD6474">
              <w:t>Keine</w:t>
            </w:r>
          </w:p>
        </w:tc>
      </w:tr>
      <w:tr w:rsidR="00E42626" w:rsidRPr="00CD6474" w14:paraId="3D83990E" w14:textId="77777777" w:rsidTr="00E42626">
        <w:tc>
          <w:tcPr>
            <w:tcW w:w="2233" w:type="dxa"/>
            <w:tcBorders>
              <w:top w:val="nil"/>
              <w:left w:val="nil"/>
              <w:bottom w:val="nil"/>
              <w:right w:val="nil"/>
            </w:tcBorders>
          </w:tcPr>
          <w:p w14:paraId="02ED35E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6139F479" w14:textId="77777777" w:rsidR="00E42626" w:rsidRPr="00CD6474" w:rsidRDefault="00E42626" w:rsidP="00AF7C71">
            <w:pPr>
              <w:pStyle w:val="Main"/>
            </w:pPr>
            <w:r w:rsidRPr="00CD6474">
              <w:t>Keine</w:t>
            </w:r>
          </w:p>
          <w:p w14:paraId="0764B515" w14:textId="77777777" w:rsidR="00E42626" w:rsidRPr="00CD6474" w:rsidRDefault="00E42626" w:rsidP="00AF7C71">
            <w:pPr>
              <w:pStyle w:val="Main"/>
            </w:pPr>
          </w:p>
        </w:tc>
      </w:tr>
      <w:tr w:rsidR="00E42626" w:rsidRPr="00CD6474" w14:paraId="47DD1472" w14:textId="77777777" w:rsidTr="00E42626">
        <w:tc>
          <w:tcPr>
            <w:tcW w:w="2233" w:type="dxa"/>
            <w:tcBorders>
              <w:top w:val="nil"/>
              <w:left w:val="nil"/>
              <w:bottom w:val="nil"/>
              <w:right w:val="nil"/>
            </w:tcBorders>
          </w:tcPr>
          <w:p w14:paraId="7C93914A"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0F1CB13F" w14:textId="0F826ADD" w:rsidR="008E1D25" w:rsidRDefault="00BD7C93" w:rsidP="0088316A">
            <w:pPr>
              <w:pStyle w:val="Main"/>
            </w:pPr>
            <w:r>
              <w:t>M</w:t>
            </w:r>
            <w:r w:rsidR="0088316A" w:rsidRPr="00CD6474">
              <w:t>ir</w:t>
            </w:r>
            <w:r>
              <w:t xml:space="preserve"> ist</w:t>
            </w:r>
            <w:r w:rsidR="0088316A" w:rsidRPr="00CD6474">
              <w:t xml:space="preserve"> aufgefallen, dass ich nicht alles, was zur Dokumentation gehört</w:t>
            </w:r>
            <w:r>
              <w:t>,</w:t>
            </w:r>
            <w:r w:rsidR="0088316A" w:rsidRPr="00CD6474">
              <w:t xml:space="preserve"> im Zeitplan erfasst habe, das heisst ich muss </w:t>
            </w:r>
            <w:r w:rsidR="001C0975" w:rsidRPr="00CD6474">
              <w:t xml:space="preserve">heute </w:t>
            </w:r>
            <w:r w:rsidR="0088316A" w:rsidRPr="00CD6474">
              <w:t>definitiv</w:t>
            </w:r>
            <w:r w:rsidR="001C0975" w:rsidRPr="00CD6474">
              <w:t xml:space="preserve"> weiter gut Fortschritt machen</w:t>
            </w:r>
            <w:r w:rsidR="00D10164" w:rsidRPr="00CD6474">
              <w:t xml:space="preserve">. Ich konnte die Architektur heute mit einem Klassendiagramm abschliessen. </w:t>
            </w:r>
            <w:r w:rsidR="008E1D25">
              <w:t>Zu diesem Zweck informierte ich mich im Detail nochmals über verschiedene Architekturen und entschied auf Grund meiner Analyse, welche Architektur für meine Arbeit am besten geeignet wäre.</w:t>
            </w:r>
          </w:p>
          <w:p w14:paraId="5450E7F1" w14:textId="77777777" w:rsidR="008E1D25" w:rsidRDefault="008E1D25" w:rsidP="0088316A">
            <w:pPr>
              <w:pStyle w:val="Main"/>
            </w:pPr>
          </w:p>
          <w:p w14:paraId="07D9656B" w14:textId="77777777" w:rsidR="008E1D25" w:rsidRDefault="00D10164" w:rsidP="0088316A">
            <w:pPr>
              <w:pStyle w:val="Main"/>
            </w:pPr>
            <w:r w:rsidRPr="00CD6474">
              <w:t xml:space="preserve">Heute </w:t>
            </w:r>
            <w:r w:rsidR="00EC3B1B" w:rsidRPr="00CD6474">
              <w:t>durfte</w:t>
            </w:r>
            <w:r w:rsidRPr="00CD6474">
              <w:t xml:space="preserve"> ich endlich die ersten Schritte in Richtung Programmieren machen</w:t>
            </w:r>
            <w:r w:rsidR="00BD7C93">
              <w:t>.</w:t>
            </w:r>
            <w:r w:rsidRPr="00CD6474">
              <w:t xml:space="preserve"> Ich erstellte meine Solution mit allen nötigen Projekten und bereitete die Datenbank auf die weitere Entwicklung vor</w:t>
            </w:r>
            <w:r w:rsidR="00EC3B1B" w:rsidRPr="00CD6474">
              <w:t xml:space="preserve">, dieser Vorgang dauerte ungefähr eine Stunde, was mir etwas mehr Vorsprung vor dem Zeitplan gab, als ich jedoch die Klassen aus dem Klassendiagramm in der Applikation umsetzen wollte, musste ich im Datenbankkontext der Applikation ein Mapping einbauen, </w:t>
            </w:r>
            <w:r w:rsidR="00EA24AC" w:rsidRPr="00CD6474">
              <w:t>in diesem Mapping wurden die bestehenden Entitäten auf ihre entsprechenden Tabellen in der Datenbank gemappt.</w:t>
            </w:r>
            <w:r w:rsidR="00EC3B1B" w:rsidRPr="00CD6474">
              <w:t xml:space="preserve"> </w:t>
            </w:r>
          </w:p>
          <w:p w14:paraId="3BC80B9C" w14:textId="77777777" w:rsidR="008E1D25" w:rsidRDefault="008E1D25" w:rsidP="0088316A">
            <w:pPr>
              <w:pStyle w:val="Main"/>
            </w:pPr>
          </w:p>
          <w:p w14:paraId="57919CAF" w14:textId="1D1CAF0A" w:rsidR="00D10164" w:rsidRPr="00CD6474" w:rsidRDefault="00EA24AC" w:rsidP="0088316A">
            <w:pPr>
              <w:pStyle w:val="Main"/>
            </w:pPr>
            <w:r w:rsidRPr="00CD6474">
              <w:t xml:space="preserve">Ich entschied mich </w:t>
            </w:r>
            <w:r w:rsidR="008E1D25">
              <w:t>gegen Nachmittag</w:t>
            </w:r>
            <w:r w:rsidRPr="00CD6474">
              <w:t xml:space="preserve">, meinen Vorsprung dem Zeitplan gegenüber zu </w:t>
            </w:r>
            <w:r w:rsidR="00735648" w:rsidRPr="00CD6474">
              <w:t>nutzen</w:t>
            </w:r>
            <w:r w:rsidRPr="00CD6474">
              <w:t xml:space="preserve">, um den Kriterienkatalog mit den Standardkriterien nochmals </w:t>
            </w:r>
            <w:r w:rsidR="00EC22E3" w:rsidRPr="00CD6474">
              <w:t>durchzugehen</w:t>
            </w:r>
            <w:r w:rsidRPr="00CD6474">
              <w:t>, das Abbildungsverzeichnis und Glossar auf den neusten Stand zu bringen, sowie die Quellen zu aktualisieren.</w:t>
            </w:r>
            <w:r w:rsidR="00735648" w:rsidRPr="00CD6474">
              <w:t xml:space="preserve"> Ab nächster Woche kann ich endlich anfangen richtig zu programmieren, die Vorfreude ist gerade riesig. Ich bin sehr zufrieden habe ich meinen bisherigen Vorsprung für die Dokumentation aufgebracht, ich glaube</w:t>
            </w:r>
            <w:r w:rsidR="00BD7C93">
              <w:t>,</w:t>
            </w:r>
            <w:r w:rsidR="00735648" w:rsidRPr="00CD6474">
              <w:t xml:space="preserve"> ich konnte mir dadurch vielen künftigen Stress ersparen.</w:t>
            </w:r>
          </w:p>
          <w:p w14:paraId="7438F35C" w14:textId="77777777" w:rsidR="00E42626" w:rsidRPr="00CD6474" w:rsidRDefault="00E42626" w:rsidP="00AF7C71">
            <w:pPr>
              <w:pStyle w:val="Main"/>
            </w:pPr>
          </w:p>
        </w:tc>
      </w:tr>
      <w:tr w:rsidR="00E42626" w:rsidRPr="00CD6474" w14:paraId="7A22C99E" w14:textId="77777777" w:rsidTr="00E42626">
        <w:tc>
          <w:tcPr>
            <w:tcW w:w="2233" w:type="dxa"/>
            <w:tcBorders>
              <w:top w:val="nil"/>
              <w:left w:val="nil"/>
              <w:bottom w:val="nil"/>
              <w:right w:val="nil"/>
            </w:tcBorders>
          </w:tcPr>
          <w:p w14:paraId="0766355B"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915C8D0" w14:textId="70067EF4" w:rsidR="00B77351" w:rsidRPr="00CD6474" w:rsidRDefault="00B77351" w:rsidP="001804FB">
            <w:pPr>
              <w:pStyle w:val="Main"/>
            </w:pPr>
            <w:r w:rsidRPr="00CD6474">
              <w:t>Positives</w:t>
            </w:r>
          </w:p>
          <w:p w14:paraId="3525113F" w14:textId="5F0D3040" w:rsidR="00B77351" w:rsidRPr="00CD6474" w:rsidRDefault="00B77351" w:rsidP="001804FB">
            <w:pPr>
              <w:pStyle w:val="Main"/>
            </w:pPr>
            <w:r w:rsidRPr="00CD6474">
              <w:t>Obwohl mir aufgefallen ist, dass ich einen Teil der Dokumentation im Zeitplan nicht eingetragen habe, konnte ich konzentriert und ruhig weiterarbeiten und beendete den Tag sogar noch etwas weiter vor dem Zeitplan als gestern, obwohl ich bei der Dokumentation etwas aufholen musste.</w:t>
            </w:r>
          </w:p>
          <w:p w14:paraId="49C714F3" w14:textId="77777777" w:rsidR="00B77351" w:rsidRPr="00CD6474" w:rsidRDefault="00B77351" w:rsidP="001804FB">
            <w:pPr>
              <w:pStyle w:val="Main"/>
            </w:pPr>
          </w:p>
          <w:p w14:paraId="14DCE446" w14:textId="792DFCBD" w:rsidR="00B77351" w:rsidRPr="00CD6474" w:rsidRDefault="00B77351" w:rsidP="001804FB">
            <w:pPr>
              <w:pStyle w:val="Main"/>
            </w:pPr>
            <w:r w:rsidRPr="00CD6474">
              <w:t>Herausforderungen</w:t>
            </w:r>
          </w:p>
          <w:p w14:paraId="771992A9" w14:textId="5C8B9266" w:rsidR="00E42626" w:rsidRPr="00CD6474" w:rsidRDefault="001804FB" w:rsidP="001804FB">
            <w:pPr>
              <w:pStyle w:val="Main"/>
            </w:pPr>
            <w:r w:rsidRPr="00CD6474">
              <w:t>Ich fand es schwierig, mich zu entscheiden</w:t>
            </w:r>
            <w:r w:rsidR="00BD7C93">
              <w:t>,</w:t>
            </w:r>
            <w:r w:rsidRPr="00CD6474">
              <w:t xml:space="preserve"> welche Ausdrücke im Glossar erwähnt werden sollten und welche nicht, das führte </w:t>
            </w:r>
            <w:r w:rsidR="00735648" w:rsidRPr="00CD6474">
              <w:t>dazu,</w:t>
            </w:r>
            <w:r w:rsidRPr="00CD6474">
              <w:t xml:space="preserve"> dass das Glossar eher auf der aufgeblähten Seite ist und wahrscheinlich einige Ausdrücke darin vorkommen</w:t>
            </w:r>
            <w:r w:rsidR="00BD7C93">
              <w:t>,</w:t>
            </w:r>
            <w:r w:rsidRPr="00CD6474">
              <w:t xml:space="preserve"> die nicht hingehören.</w:t>
            </w:r>
          </w:p>
          <w:p w14:paraId="2B1C5CD9" w14:textId="77777777" w:rsidR="00E42626" w:rsidRPr="00CD6474" w:rsidRDefault="00E42626" w:rsidP="00AF7C71">
            <w:pPr>
              <w:pStyle w:val="Main"/>
            </w:pPr>
          </w:p>
        </w:tc>
      </w:tr>
    </w:tbl>
    <w:p w14:paraId="54F60A50" w14:textId="77777777" w:rsidR="00735648" w:rsidRPr="00CD6474" w:rsidRDefault="00735648" w:rsidP="00E42626">
      <w:pPr>
        <w:pStyle w:val="Main"/>
        <w:rPr>
          <w:b/>
        </w:rPr>
      </w:pPr>
    </w:p>
    <w:p w14:paraId="74ED778D" w14:textId="77777777" w:rsidR="00735648" w:rsidRPr="00CD6474" w:rsidRDefault="00735648">
      <w:pPr>
        <w:widowControl/>
        <w:spacing w:line="240" w:lineRule="auto"/>
        <w:rPr>
          <w:rFonts w:ascii="Imago" w:hAnsi="Imago"/>
          <w:b/>
        </w:rPr>
      </w:pPr>
      <w:r w:rsidRPr="00CD6474">
        <w:rPr>
          <w:b/>
        </w:rPr>
        <w:br w:type="page"/>
      </w:r>
    </w:p>
    <w:p w14:paraId="239DBBF8" w14:textId="7DF68230" w:rsidR="00E42626" w:rsidRPr="00CD6474" w:rsidRDefault="00E42626" w:rsidP="00E42626">
      <w:pPr>
        <w:pStyle w:val="Main"/>
      </w:pPr>
      <w:r w:rsidRPr="00CD6474">
        <w:rPr>
          <w:b/>
        </w:rPr>
        <w:lastRenderedPageBreak/>
        <w:t>Aufgabenliste</w:t>
      </w:r>
    </w:p>
    <w:p w14:paraId="3D93249A" w14:textId="77777777" w:rsidR="004811B1" w:rsidRPr="00CD6474" w:rsidRDefault="00735648" w:rsidP="004811B1">
      <w:pPr>
        <w:pStyle w:val="Main"/>
        <w:rPr>
          <w:color w:val="00B050"/>
        </w:rPr>
      </w:pPr>
      <w:r w:rsidRPr="00CD6474">
        <w:rPr>
          <w:noProof/>
        </w:rPr>
        <w:drawing>
          <wp:inline distT="0" distB="0" distL="0" distR="0" wp14:anchorId="6D314B10" wp14:editId="22936681">
            <wp:extent cx="6120130" cy="3857625"/>
            <wp:effectExtent l="0" t="0" r="0" b="9525"/>
            <wp:docPr id="18471117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1701" name="Grafik 1" descr="Ein Bild, das Text, Screenshot, Software, Multimedia-Software enthält.&#10;&#10;Automatisch generierte Beschreibung"/>
                    <pic:cNvPicPr/>
                  </pic:nvPicPr>
                  <pic:blipFill>
                    <a:blip r:embed="rId18"/>
                    <a:stretch>
                      <a:fillRect/>
                    </a:stretch>
                  </pic:blipFill>
                  <pic:spPr>
                    <a:xfrm>
                      <a:off x="0" y="0"/>
                      <a:ext cx="6120130" cy="3857625"/>
                    </a:xfrm>
                    <a:prstGeom prst="rect">
                      <a:avLst/>
                    </a:prstGeom>
                  </pic:spPr>
                </pic:pic>
              </a:graphicData>
            </a:graphic>
          </wp:inline>
        </w:drawing>
      </w:r>
    </w:p>
    <w:p w14:paraId="50EFED41" w14:textId="4CE644F7" w:rsidR="004811B1" w:rsidRPr="00CD6474" w:rsidRDefault="004811B1" w:rsidP="004811B1">
      <w:pPr>
        <w:pStyle w:val="Beschriftung"/>
      </w:pPr>
      <w:r w:rsidRPr="00CD6474">
        <w:t xml:space="preserve">Abbildung 4 – </w:t>
      </w:r>
      <w:r>
        <w:t>3</w:t>
      </w:r>
      <w:r w:rsidRPr="00CD6474">
        <w:tab/>
        <w:t>Kanban</w:t>
      </w:r>
      <w:r>
        <w:t xml:space="preserve"> B</w:t>
      </w:r>
      <w:r w:rsidRPr="00CD6474">
        <w:t>oard Tag</w:t>
      </w:r>
      <w:r>
        <w:t xml:space="preserve"> 3</w:t>
      </w:r>
    </w:p>
    <w:p w14:paraId="2F474155" w14:textId="1F6DB121" w:rsidR="00881342" w:rsidRPr="00CD6474" w:rsidRDefault="00881342" w:rsidP="00881342">
      <w:pPr>
        <w:pStyle w:val="Main"/>
      </w:pPr>
    </w:p>
    <w:p w14:paraId="28009A38" w14:textId="77777777" w:rsidR="00881342" w:rsidRPr="00CD6474" w:rsidRDefault="00881342" w:rsidP="00881342">
      <w:pPr>
        <w:pStyle w:val="Main"/>
      </w:pPr>
    </w:p>
    <w:p w14:paraId="028F176F" w14:textId="77777777" w:rsidR="004159C2" w:rsidRPr="00CD6474" w:rsidRDefault="004159C2" w:rsidP="004159C2">
      <w:pPr>
        <w:widowControl/>
        <w:spacing w:line="240" w:lineRule="auto"/>
        <w:rPr>
          <w:rFonts w:ascii="Imago" w:hAnsi="Imago"/>
        </w:rPr>
      </w:pPr>
      <w:r w:rsidRPr="00CD6474">
        <w:br w:type="page"/>
      </w:r>
    </w:p>
    <w:p w14:paraId="4682BC44" w14:textId="7D7E087C" w:rsidR="004159C2" w:rsidRPr="00CD6474" w:rsidRDefault="004159C2" w:rsidP="002B4170">
      <w:pPr>
        <w:pStyle w:val="Formatvorlage1"/>
      </w:pPr>
      <w:bookmarkStart w:id="55" w:name="_Toc162957803"/>
      <w:r w:rsidRPr="00CD6474">
        <w:lastRenderedPageBreak/>
        <w:t xml:space="preserve">Tag 4 – </w:t>
      </w:r>
      <w:r w:rsidR="002F4B11" w:rsidRPr="00CD6474">
        <w:t>Erste API-Abfragen</w:t>
      </w:r>
      <w:bookmarkEnd w:id="55"/>
    </w:p>
    <w:tbl>
      <w:tblPr>
        <w:tblStyle w:val="Tabellenraster"/>
        <w:tblW w:w="0" w:type="auto"/>
        <w:tblLook w:val="04A0" w:firstRow="1" w:lastRow="0" w:firstColumn="1" w:lastColumn="0" w:noHBand="0" w:noVBand="1"/>
      </w:tblPr>
      <w:tblGrid>
        <w:gridCol w:w="2236"/>
        <w:gridCol w:w="7122"/>
      </w:tblGrid>
      <w:tr w:rsidR="00881342" w:rsidRPr="00CD6474" w14:paraId="3CAD2CDF" w14:textId="77777777" w:rsidTr="00E42626">
        <w:tc>
          <w:tcPr>
            <w:tcW w:w="2236" w:type="dxa"/>
            <w:tcBorders>
              <w:top w:val="nil"/>
              <w:left w:val="nil"/>
              <w:bottom w:val="nil"/>
              <w:right w:val="nil"/>
            </w:tcBorders>
          </w:tcPr>
          <w:p w14:paraId="32B99BDA"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159CD53C" w14:textId="589EC4CD" w:rsidR="00881342" w:rsidRPr="00CD6474" w:rsidRDefault="002F4B11" w:rsidP="00AD4D39">
            <w:pPr>
              <w:pStyle w:val="Main"/>
            </w:pPr>
            <w:r w:rsidRPr="00CD6474">
              <w:t>26.03.2024</w:t>
            </w:r>
          </w:p>
        </w:tc>
      </w:tr>
      <w:tr w:rsidR="00E42626" w:rsidRPr="00CD6474" w14:paraId="5922CE51" w14:textId="77777777" w:rsidTr="00E42626">
        <w:tc>
          <w:tcPr>
            <w:tcW w:w="2233" w:type="dxa"/>
            <w:tcBorders>
              <w:top w:val="nil"/>
              <w:left w:val="nil"/>
              <w:bottom w:val="nil"/>
              <w:right w:val="nil"/>
            </w:tcBorders>
          </w:tcPr>
          <w:p w14:paraId="6A1F8282"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5DEA312" w14:textId="4FFCE53A" w:rsidR="00E42626" w:rsidRPr="00CD6474" w:rsidRDefault="005C0C0F" w:rsidP="00AF7C71">
            <w:pPr>
              <w:pStyle w:val="Main"/>
            </w:pPr>
            <w:r w:rsidRPr="00CD6474">
              <w:rPr>
                <w:color w:val="92D050"/>
              </w:rPr>
              <w:sym w:font="Wingdings 2" w:char="F097"/>
            </w:r>
            <w:r w:rsidRPr="00CD6474">
              <w:t xml:space="preserve"> Vor dem Zeitplan</w:t>
            </w:r>
          </w:p>
        </w:tc>
      </w:tr>
      <w:tr w:rsidR="00E42626" w:rsidRPr="00CD6474" w14:paraId="32F7921A" w14:textId="77777777" w:rsidTr="00E42626">
        <w:tc>
          <w:tcPr>
            <w:tcW w:w="2233" w:type="dxa"/>
            <w:tcBorders>
              <w:top w:val="nil"/>
              <w:left w:val="nil"/>
              <w:bottom w:val="nil"/>
              <w:right w:val="nil"/>
            </w:tcBorders>
          </w:tcPr>
          <w:p w14:paraId="2751DF08"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AE5F513" w14:textId="77777777" w:rsidR="00E42626" w:rsidRPr="00CD6474" w:rsidRDefault="00E42626" w:rsidP="00AF7C71">
            <w:pPr>
              <w:pStyle w:val="Main"/>
            </w:pPr>
            <w:r w:rsidRPr="00CD6474">
              <w:t>Keine</w:t>
            </w:r>
          </w:p>
        </w:tc>
      </w:tr>
      <w:tr w:rsidR="00E42626" w:rsidRPr="00CD6474" w14:paraId="6C85C222" w14:textId="77777777" w:rsidTr="00E42626">
        <w:tc>
          <w:tcPr>
            <w:tcW w:w="2233" w:type="dxa"/>
            <w:tcBorders>
              <w:top w:val="nil"/>
              <w:left w:val="nil"/>
              <w:bottom w:val="nil"/>
              <w:right w:val="nil"/>
            </w:tcBorders>
          </w:tcPr>
          <w:p w14:paraId="5EACABC3"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21463A26" w14:textId="77777777" w:rsidR="00E42626" w:rsidRPr="00CD6474" w:rsidRDefault="00E42626" w:rsidP="00AF7C71">
            <w:pPr>
              <w:pStyle w:val="Main"/>
            </w:pPr>
            <w:r w:rsidRPr="00CD6474">
              <w:t>Keine</w:t>
            </w:r>
          </w:p>
          <w:p w14:paraId="1E318345" w14:textId="77777777" w:rsidR="00E42626" w:rsidRPr="00CD6474" w:rsidRDefault="00E42626" w:rsidP="00AF7C71">
            <w:pPr>
              <w:pStyle w:val="Main"/>
            </w:pPr>
          </w:p>
        </w:tc>
      </w:tr>
      <w:tr w:rsidR="00E42626" w:rsidRPr="00CD6474" w14:paraId="2DE07D95" w14:textId="77777777" w:rsidTr="00E42626">
        <w:tc>
          <w:tcPr>
            <w:tcW w:w="2233" w:type="dxa"/>
            <w:tcBorders>
              <w:top w:val="nil"/>
              <w:left w:val="nil"/>
              <w:bottom w:val="nil"/>
              <w:right w:val="nil"/>
            </w:tcBorders>
          </w:tcPr>
          <w:p w14:paraId="62758AE9"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525EF086" w14:textId="787C542A" w:rsidR="00E42626" w:rsidRPr="00CD6474" w:rsidRDefault="00BD7C93" w:rsidP="002F4B11">
            <w:pPr>
              <w:pStyle w:val="Main"/>
            </w:pPr>
            <w:r>
              <w:t>Zuerst</w:t>
            </w:r>
            <w:r w:rsidR="002F4B11" w:rsidRPr="00CD6474">
              <w:t xml:space="preserve"> füllte ich heute ein paar Projekte in meine </w:t>
            </w:r>
            <w:r w:rsidR="00CD6474" w:rsidRPr="00CD6474">
              <w:rPr>
                <w:rStyle w:val="TabelleZchn"/>
              </w:rPr>
              <w:t>Whitelist</w:t>
            </w:r>
            <w:r w:rsidR="002F4B11" w:rsidRPr="00CD6474">
              <w:t xml:space="preserve"> Tabelle in der LEIS Datenbank. Anhand dieser Tabelle werden alle erlaubten Projekte von der Jira REST API importiert. </w:t>
            </w:r>
            <w:r w:rsidR="002D49AD">
              <w:t xml:space="preserve">Danach konnte ich mich über Atlassian, die Jira API, und nötige API-Tokens informieren. Aus den gewonnenen Erkenntnissen konnte </w:t>
            </w:r>
            <w:r w:rsidR="002F4B11" w:rsidRPr="00CD6474">
              <w:t>ich einen API-Token erstellen, welcher es mir erlaubt, die Jira API überhaupt</w:t>
            </w:r>
            <w:r w:rsidR="002D49AD">
              <w:t xml:space="preserve"> erst</w:t>
            </w:r>
            <w:r w:rsidR="002F4B11" w:rsidRPr="00CD6474">
              <w:t xml:space="preserve"> anzusteuern. In einem weiteren Schritt wurden testweise alle Zeiterfassungen der erfassten Projekte über die letzten sieben Tage importiert und in der Konsole ausgegeben. Für diesen Zweck mussten erst die Daten der </w:t>
            </w:r>
            <w:r w:rsidR="00CD6474" w:rsidRPr="00CD6474">
              <w:rPr>
                <w:rStyle w:val="TabelleZchn"/>
              </w:rPr>
              <w:t>Whitelist</w:t>
            </w:r>
            <w:r w:rsidR="002F4B11" w:rsidRPr="00CD6474">
              <w:t xml:space="preserve"> Tabelle ausgelesen werden, also eine Verbindung mit der LEIS Datenbank erstellt werden, und </w:t>
            </w:r>
            <w:r>
              <w:t>aufgrund</w:t>
            </w:r>
            <w:r w:rsidR="002F4B11" w:rsidRPr="00CD6474">
              <w:t xml:space="preserve"> dieser Projekte die verschiedenen URL</w:t>
            </w:r>
            <w:r>
              <w:t>s</w:t>
            </w:r>
            <w:r w:rsidR="002F4B11" w:rsidRPr="00CD6474">
              <w:t xml:space="preserve"> angefragt werden.</w:t>
            </w:r>
          </w:p>
          <w:p w14:paraId="4FA943D7" w14:textId="77777777" w:rsidR="002B6591" w:rsidRPr="00CD6474" w:rsidRDefault="002B6591" w:rsidP="002F4B11">
            <w:pPr>
              <w:pStyle w:val="Main"/>
            </w:pPr>
          </w:p>
          <w:p w14:paraId="1785622B" w14:textId="4FC75102" w:rsidR="002D49AD" w:rsidRDefault="002B6591" w:rsidP="002F4B11">
            <w:pPr>
              <w:pStyle w:val="Main"/>
            </w:pPr>
            <w:r w:rsidRPr="00CD6474">
              <w:t xml:space="preserve">Ursprünglich hatte ich geplant die Daten per Controller und Repository anzufragen, mir ist jedoch aufgefallen, dass das nicht funktioniert, da mein Projekt kein Web-Projekt ist. Glücklicherweise konnte ich auch schon Erfahrungen mit reinen Konsolenapplikationen sammeln, und konnte so das Hindernis ohne grosse Zeitverluste umgehen. </w:t>
            </w:r>
            <w:r w:rsidR="002D49AD">
              <w:t>Mit meiner aktuellen Lösung bin ich noch nicht einhundertprozentig zufrieden, ich bin jedoch froh konnte ich jetzt schon etwas funktionales schreiben</w:t>
            </w:r>
            <w:r w:rsidRPr="00CD6474">
              <w:t>.</w:t>
            </w:r>
            <w:r w:rsidR="006B0745" w:rsidRPr="00CD6474">
              <w:t xml:space="preserve"> </w:t>
            </w:r>
          </w:p>
          <w:p w14:paraId="2CAC03FB" w14:textId="088FAB5E" w:rsidR="002B6591" w:rsidRPr="00CD6474" w:rsidRDefault="006B0745" w:rsidP="002F4B11">
            <w:pPr>
              <w:pStyle w:val="Main"/>
            </w:pPr>
            <w:r w:rsidRPr="00CD6474">
              <w:t>Als Resultat d</w:t>
            </w:r>
            <w:r w:rsidR="002D49AD">
              <w:t>er</w:t>
            </w:r>
            <w:r w:rsidRPr="00CD6474">
              <w:t xml:space="preserve"> Realisation</w:t>
            </w:r>
            <w:r w:rsidR="002D49AD">
              <w:t>, dass ich keine Verwendung für meine Repositories hatte, konnte</w:t>
            </w:r>
            <w:r w:rsidRPr="00CD6474">
              <w:t xml:space="preserve"> ich alle meine bisher erstellten Repositories löschen, was etwas schade ist, mich aber nicht wirklich </w:t>
            </w:r>
            <w:r w:rsidR="00F7105B" w:rsidRPr="00CD6474">
              <w:t>zurücksetzt</w:t>
            </w:r>
            <w:r w:rsidRPr="00CD6474">
              <w:t>.</w:t>
            </w:r>
          </w:p>
          <w:p w14:paraId="3856C91A" w14:textId="77777777" w:rsidR="00F7105B" w:rsidRPr="00CD6474" w:rsidRDefault="00F7105B" w:rsidP="002F4B11">
            <w:pPr>
              <w:pStyle w:val="Main"/>
            </w:pPr>
          </w:p>
          <w:p w14:paraId="79BA835C" w14:textId="6A01A4A5" w:rsidR="000333ED" w:rsidRDefault="00F7105B" w:rsidP="002F4B11">
            <w:pPr>
              <w:pStyle w:val="Main"/>
            </w:pPr>
            <w:r w:rsidRPr="00CD6474">
              <w:t xml:space="preserve">Die Jira Zeiterfassungen verfügen lediglich über ein Startdatum, vorerst wird demnach in den Leistungserfassungen das Enddatum gleich dem Startdatum gesetzt. </w:t>
            </w:r>
            <w:r w:rsidR="000333ED" w:rsidRPr="00CD6474">
              <w:t xml:space="preserve">Mir ist aufgefallen, dass ich von den Jira Zeiterfassungen lediglich die E-Mail-Adresse des verfassenden Benutzers, das Startdatum der Zeiterfassung, die geleistete Zeit, und allfällige Kommentare abfrage, das heisst, dass Plausibilitätstests an dieser Stelle wenig Sinn </w:t>
            </w:r>
            <w:r w:rsidR="00BD7C93">
              <w:t>ergeben</w:t>
            </w:r>
            <w:r w:rsidR="000333ED" w:rsidRPr="00CD6474">
              <w:t>. Was eingebaut werden muss ist eine Warnung im Log sollte eine Zeiterfassung über 24 Stunden betragen und ein Test, ob der User Rechte hat auf das Konto zu buchen, das heisst der Plausibilitätstest Schritt des Zeitplans wird hier übersprungen.</w:t>
            </w:r>
          </w:p>
          <w:p w14:paraId="5DDABD75" w14:textId="77777777" w:rsidR="002D49AD" w:rsidRPr="00CD6474" w:rsidRDefault="002D49AD" w:rsidP="002F4B11">
            <w:pPr>
              <w:pStyle w:val="Main"/>
            </w:pPr>
          </w:p>
          <w:p w14:paraId="3FF43554" w14:textId="33898615" w:rsidR="000333ED" w:rsidRPr="00CD6474" w:rsidRDefault="000333ED" w:rsidP="002F4B11">
            <w:pPr>
              <w:pStyle w:val="Main"/>
            </w:pPr>
            <w:r w:rsidRPr="00CD6474">
              <w:t>Die anonymisierte Datenbank bereitete mir beim Test, ob Mitarbeiter berechtigt sind auf ein Projekt zu buchen etwas Schwierigkeiten, da ich meine Funktionen nicht wirklich testen konnte. Der Ablauf dieses Testes wäre wie folgt:</w:t>
            </w:r>
          </w:p>
          <w:p w14:paraId="2B9ADF4B" w14:textId="128FF350" w:rsidR="006E1530" w:rsidRPr="00CD6474" w:rsidRDefault="000333ED" w:rsidP="002F4B11">
            <w:pPr>
              <w:pStyle w:val="Main"/>
            </w:pPr>
            <w:r w:rsidRPr="00CD6474">
              <w:t xml:space="preserve">Die Applikation schaut, ob die E-Mail-Adresse erfassten Mitarbeiters in der </w:t>
            </w:r>
            <w:r w:rsidR="00CD6474" w:rsidRPr="00CD6474">
              <w:rPr>
                <w:rStyle w:val="TabelleZchn"/>
              </w:rPr>
              <w:t>User</w:t>
            </w:r>
            <w:r w:rsidRPr="00CD6474">
              <w:t xml:space="preserve"> Tabelle vorhanden ist, falls dem so ist, wird die Id des Mitarbeiters aus der Tabelle genommen, und es wird geschaut, ob sie in der Zwischentabelle </w:t>
            </w:r>
            <w:r w:rsidR="00CD6474" w:rsidRPr="00CD6474">
              <w:rPr>
                <w:rStyle w:val="TabelleZchn"/>
              </w:rPr>
              <w:t>Projekt-Mitarbeiter</w:t>
            </w:r>
            <w:r w:rsidRPr="00CD6474">
              <w:t xml:space="preserve"> auf die Id des Projektes gemappt ist. Stimmt das, hat der Mitarbeiter die nötigen Rechte, um auf das Projekt zu buchen. Da jedoch die Datenbank anonymisiert ist, werden die Rechte schon bei Schritt eins abgelehnt, ich musste also temporäre Fake-User anlegen, welche die E-Mail-</w:t>
            </w:r>
            <w:r w:rsidRPr="00CD6474">
              <w:lastRenderedPageBreak/>
              <w:t xml:space="preserve">Adressen, die in den Zeiterfassungen hinterlegt waren, enthalten. </w:t>
            </w:r>
          </w:p>
          <w:p w14:paraId="549E70A7" w14:textId="06E65EFA" w:rsidR="006E1530" w:rsidRPr="00CD6474" w:rsidRDefault="006E1530" w:rsidP="002F4B11">
            <w:pPr>
              <w:pStyle w:val="Main"/>
            </w:pPr>
            <w:r w:rsidRPr="00CD6474">
              <w:t>Ausserdem kam noch hinzu, dass ich versuchte Test Driven zu programmieren (also zuerst Unit</w:t>
            </w:r>
            <w:r w:rsidR="00CC7720">
              <w:t>-</w:t>
            </w:r>
            <w:r w:rsidRPr="00CD6474">
              <w:t>Tests schreiben, dann den Code), was sich als ziemlich schwierig herausstellte, da ich mehrere Unit</w:t>
            </w:r>
            <w:r w:rsidR="00CC7720">
              <w:t>-</w:t>
            </w:r>
            <w:r w:rsidRPr="00CD6474">
              <w:t xml:space="preserve">Tests </w:t>
            </w:r>
            <w:r w:rsidR="005C0C0F" w:rsidRPr="00CD6474">
              <w:t>hatte,</w:t>
            </w:r>
            <w:r w:rsidRPr="00CD6474">
              <w:t xml:space="preserve"> welche erst mit den Logs Sinn </w:t>
            </w:r>
            <w:r w:rsidR="00BD7C93">
              <w:t>ergeben</w:t>
            </w:r>
            <w:r w:rsidRPr="00CD6474">
              <w:t xml:space="preserve"> würden und ich noch nicht genau wusste wie ich diese umsetzen würde. </w:t>
            </w:r>
            <w:r w:rsidR="005C0C0F" w:rsidRPr="00CD6474">
              <w:t xml:space="preserve">Aus diesem Grund entschied ich mich, diese Tests </w:t>
            </w:r>
            <w:r w:rsidR="00B77351" w:rsidRPr="00CD6474">
              <w:t>so weit</w:t>
            </w:r>
            <w:r w:rsidR="005C0C0F" w:rsidRPr="00CD6474">
              <w:t xml:space="preserve"> auszuschreiben wie zu diesem Zeitpunkt möglich, sie jedoch nicht komplett fertig zu schreiben (also ohne Log Testing) und später zu ihnen zurückzukehren.</w:t>
            </w:r>
          </w:p>
          <w:p w14:paraId="1F3E2364" w14:textId="77777777" w:rsidR="00E42626" w:rsidRPr="00CD6474" w:rsidRDefault="00E42626" w:rsidP="00AF7C71">
            <w:pPr>
              <w:pStyle w:val="Main"/>
            </w:pPr>
          </w:p>
        </w:tc>
      </w:tr>
      <w:tr w:rsidR="00E42626" w:rsidRPr="00CD6474" w14:paraId="4DA4DF0D" w14:textId="77777777" w:rsidTr="00E42626">
        <w:tc>
          <w:tcPr>
            <w:tcW w:w="2233" w:type="dxa"/>
            <w:tcBorders>
              <w:top w:val="nil"/>
              <w:left w:val="nil"/>
              <w:bottom w:val="nil"/>
              <w:right w:val="nil"/>
            </w:tcBorders>
          </w:tcPr>
          <w:p w14:paraId="183E9732" w14:textId="77777777" w:rsidR="00E42626" w:rsidRPr="00CD6474" w:rsidRDefault="00E42626" w:rsidP="00AF7C71">
            <w:pPr>
              <w:tabs>
                <w:tab w:val="left" w:pos="2835"/>
              </w:tabs>
              <w:ind w:left="-104"/>
              <w:rPr>
                <w:rFonts w:ascii="Imago" w:hAnsi="Imago"/>
                <w:b/>
              </w:rPr>
            </w:pPr>
            <w:r w:rsidRPr="00CD6474">
              <w:rPr>
                <w:rFonts w:ascii="Imago" w:hAnsi="Imago"/>
                <w:b/>
              </w:rPr>
              <w:lastRenderedPageBreak/>
              <w:t>Reflexion</w:t>
            </w:r>
          </w:p>
        </w:tc>
        <w:tc>
          <w:tcPr>
            <w:tcW w:w="7122" w:type="dxa"/>
            <w:tcBorders>
              <w:top w:val="nil"/>
              <w:left w:val="nil"/>
              <w:bottom w:val="nil"/>
              <w:right w:val="nil"/>
            </w:tcBorders>
          </w:tcPr>
          <w:p w14:paraId="499A50CA" w14:textId="61BCE999" w:rsidR="00B77351" w:rsidRPr="00CD6474" w:rsidRDefault="00B77351" w:rsidP="005C0C0F">
            <w:pPr>
              <w:pStyle w:val="Main"/>
            </w:pPr>
            <w:r w:rsidRPr="00CD6474">
              <w:t>Positives</w:t>
            </w:r>
          </w:p>
          <w:p w14:paraId="343B1961" w14:textId="275A6C46" w:rsidR="00E42626" w:rsidRPr="00CD6474" w:rsidRDefault="005C0C0F" w:rsidP="005C0C0F">
            <w:pPr>
              <w:pStyle w:val="Main"/>
            </w:pPr>
            <w:r w:rsidRPr="00CD6474">
              <w:t>Ich bin heute umso zufriedener entschied ich mich die ersten zwei Tage etwas Überzeit zu generieren, ich bin noch immer mit gemütlichem Vorsprung vor dem Zeitplan, das erlaubt es mir, mich mehr auf die Dokumentation zu konzentrieren, ohne bei meiner Applikation in den Stress zu geraten, oder umgekehrt.</w:t>
            </w:r>
          </w:p>
          <w:p w14:paraId="127AAF79" w14:textId="21E695E4" w:rsidR="005C0C0F" w:rsidRPr="00CD6474" w:rsidRDefault="005C0C0F" w:rsidP="005C0C0F">
            <w:pPr>
              <w:pStyle w:val="Main"/>
            </w:pPr>
            <w:r w:rsidRPr="00CD6474">
              <w:t>Ich habe heute sehr viel programmiert und viel Fortschritt gemacht, jedoch glaube ich, dass es sich lohnen wird den Code gegen Ende nochmals schön zu überarbeiten.</w:t>
            </w:r>
          </w:p>
          <w:p w14:paraId="79049821" w14:textId="77777777" w:rsidR="00B77351" w:rsidRPr="00CD6474" w:rsidRDefault="00B77351" w:rsidP="005C0C0F">
            <w:pPr>
              <w:pStyle w:val="Main"/>
            </w:pPr>
          </w:p>
          <w:p w14:paraId="79622B43" w14:textId="7CCC6BF6" w:rsidR="00B77351" w:rsidRPr="00CD6474" w:rsidRDefault="00B77351" w:rsidP="005C0C0F">
            <w:pPr>
              <w:pStyle w:val="Main"/>
            </w:pPr>
            <w:r w:rsidRPr="00CD6474">
              <w:t>Den Erwartungen entsprechend</w:t>
            </w:r>
          </w:p>
          <w:p w14:paraId="1C094758" w14:textId="4ED6644D" w:rsidR="00B77351" w:rsidRPr="00CD6474" w:rsidRDefault="00B77351" w:rsidP="005C0C0F">
            <w:pPr>
              <w:pStyle w:val="Main"/>
            </w:pPr>
            <w:r w:rsidRPr="00CD6474">
              <w:t xml:space="preserve">Die </w:t>
            </w:r>
            <w:r w:rsidR="00CD6474" w:rsidRPr="00CD6474">
              <w:rPr>
                <w:rStyle w:val="TabelleZchn"/>
              </w:rPr>
              <w:t>Whitelist</w:t>
            </w:r>
            <w:r w:rsidRPr="00CD6474">
              <w:t xml:space="preserve"> Tabelle stellte sich als äusserst hilfreich heraus, ich kann mit ihr sehr einfach steuern</w:t>
            </w:r>
            <w:r w:rsidR="00BD7C93">
              <w:t>,</w:t>
            </w:r>
            <w:r w:rsidRPr="00CD6474">
              <w:t xml:space="preserve"> welche Projekte der Jira API bearbeitet werden sollen, und welche nicht.</w:t>
            </w:r>
          </w:p>
          <w:p w14:paraId="381D2A48" w14:textId="77777777" w:rsidR="00B77351" w:rsidRPr="00CD6474" w:rsidRDefault="00B77351" w:rsidP="005C0C0F">
            <w:pPr>
              <w:pStyle w:val="Main"/>
            </w:pPr>
          </w:p>
          <w:p w14:paraId="69B1DE7B" w14:textId="6AF0784F" w:rsidR="00B77351" w:rsidRPr="00CD6474" w:rsidRDefault="00B77351" w:rsidP="005C0C0F">
            <w:pPr>
              <w:pStyle w:val="Main"/>
            </w:pPr>
            <w:r w:rsidRPr="00CD6474">
              <w:t>Herausforderungen</w:t>
            </w:r>
          </w:p>
          <w:p w14:paraId="2A11C915" w14:textId="6336E20E" w:rsidR="00B77351" w:rsidRPr="00CD6474" w:rsidRDefault="00B77351" w:rsidP="005C0C0F">
            <w:pPr>
              <w:pStyle w:val="Main"/>
            </w:pPr>
            <w:r w:rsidRPr="00CD6474">
              <w:t xml:space="preserve">Da die Datenbank, welche mit dem Jira Synchronizer verbunden ist, anonymisiert ist, war es schwierig zu testen, ob Mitarbeiter berechtigt sind auf gewisse Projekte zu buchen. Ich konnte dieses Problem jedoch mit einem temporären Mitarbeiter lösen, welchen ich einfach in der </w:t>
            </w:r>
            <w:r w:rsidR="00CD6474" w:rsidRPr="00CD6474">
              <w:rPr>
                <w:rStyle w:val="TabelleZchn"/>
              </w:rPr>
              <w:t>User</w:t>
            </w:r>
            <w:r w:rsidRPr="00CD6474">
              <w:t xml:space="preserve"> Tabelle in der LEIS Datenbank eintrug.</w:t>
            </w:r>
          </w:p>
          <w:p w14:paraId="5A496B43" w14:textId="77777777" w:rsidR="00E42626" w:rsidRPr="00CD6474" w:rsidRDefault="00E42626" w:rsidP="00AF7C71">
            <w:pPr>
              <w:pStyle w:val="Main"/>
            </w:pPr>
          </w:p>
        </w:tc>
      </w:tr>
    </w:tbl>
    <w:p w14:paraId="2C4F9A1A" w14:textId="77777777" w:rsidR="002D49AD" w:rsidRDefault="002D49AD" w:rsidP="00E42626">
      <w:pPr>
        <w:pStyle w:val="Main"/>
        <w:rPr>
          <w:b/>
        </w:rPr>
      </w:pPr>
    </w:p>
    <w:p w14:paraId="619690BE" w14:textId="77777777" w:rsidR="002D49AD" w:rsidRDefault="002D49AD">
      <w:pPr>
        <w:widowControl/>
        <w:spacing w:line="240" w:lineRule="auto"/>
        <w:rPr>
          <w:rFonts w:ascii="Imago" w:hAnsi="Imago"/>
          <w:b/>
        </w:rPr>
      </w:pPr>
      <w:r>
        <w:rPr>
          <w:b/>
        </w:rPr>
        <w:br w:type="page"/>
      </w:r>
    </w:p>
    <w:p w14:paraId="490DDD46" w14:textId="04D7B064" w:rsidR="00E42626" w:rsidRPr="00CD6474" w:rsidRDefault="00E42626" w:rsidP="00E42626">
      <w:pPr>
        <w:pStyle w:val="Main"/>
      </w:pPr>
      <w:r w:rsidRPr="00CD6474">
        <w:rPr>
          <w:b/>
        </w:rPr>
        <w:lastRenderedPageBreak/>
        <w:t>Aufgabenliste</w:t>
      </w:r>
    </w:p>
    <w:p w14:paraId="38F08761" w14:textId="77777777" w:rsidR="004811B1" w:rsidRPr="00CD6474" w:rsidRDefault="006279DB" w:rsidP="004811B1">
      <w:pPr>
        <w:pStyle w:val="Main"/>
        <w:rPr>
          <w:color w:val="00B050"/>
        </w:rPr>
      </w:pPr>
      <w:r w:rsidRPr="00CD6474">
        <w:rPr>
          <w:noProof/>
        </w:rPr>
        <w:drawing>
          <wp:inline distT="0" distB="0" distL="0" distR="0" wp14:anchorId="4DB9F831" wp14:editId="3B1207B6">
            <wp:extent cx="6120130" cy="3857625"/>
            <wp:effectExtent l="0" t="0" r="0" b="9525"/>
            <wp:docPr id="11380820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205" name="Grafik 1" descr="Ein Bild, das Text, Screenshot, Software, Multimedia-Software enthält.&#10;&#10;Automatisch generierte Beschreibung"/>
                    <pic:cNvPicPr/>
                  </pic:nvPicPr>
                  <pic:blipFill>
                    <a:blip r:embed="rId19"/>
                    <a:stretch>
                      <a:fillRect/>
                    </a:stretch>
                  </pic:blipFill>
                  <pic:spPr>
                    <a:xfrm>
                      <a:off x="0" y="0"/>
                      <a:ext cx="6120130" cy="3857625"/>
                    </a:xfrm>
                    <a:prstGeom prst="rect">
                      <a:avLst/>
                    </a:prstGeom>
                  </pic:spPr>
                </pic:pic>
              </a:graphicData>
            </a:graphic>
          </wp:inline>
        </w:drawing>
      </w:r>
    </w:p>
    <w:p w14:paraId="2D065337" w14:textId="58F7AFA5" w:rsidR="004159C2" w:rsidRPr="00CD6474" w:rsidRDefault="004811B1" w:rsidP="004811B1">
      <w:pPr>
        <w:pStyle w:val="Beschriftung"/>
      </w:pPr>
      <w:r w:rsidRPr="00CD6474">
        <w:t xml:space="preserve">Abbildung 4 – </w:t>
      </w:r>
      <w:r>
        <w:t>4</w:t>
      </w:r>
      <w:r w:rsidRPr="00CD6474">
        <w:tab/>
        <w:t>Kanban</w:t>
      </w:r>
      <w:r>
        <w:t xml:space="preserve"> B</w:t>
      </w:r>
      <w:r w:rsidRPr="00CD6474">
        <w:t xml:space="preserve">oard Tag </w:t>
      </w:r>
      <w:r>
        <w:t>4</w:t>
      </w:r>
    </w:p>
    <w:p w14:paraId="547BF798" w14:textId="77777777" w:rsidR="002D49AD" w:rsidRDefault="002D49AD">
      <w:pPr>
        <w:widowControl/>
        <w:spacing w:line="240" w:lineRule="auto"/>
        <w:rPr>
          <w:i/>
          <w:sz w:val="36"/>
        </w:rPr>
      </w:pPr>
      <w:bookmarkStart w:id="56" w:name="_Toc162957804"/>
      <w:r>
        <w:br w:type="page"/>
      </w:r>
    </w:p>
    <w:p w14:paraId="66B32ABD" w14:textId="683BAD80" w:rsidR="004159C2" w:rsidRPr="00CD6474" w:rsidRDefault="004159C2" w:rsidP="002B4170">
      <w:pPr>
        <w:pStyle w:val="Formatvorlage1"/>
      </w:pPr>
      <w:r w:rsidRPr="00CD6474">
        <w:lastRenderedPageBreak/>
        <w:t xml:space="preserve">Tag 5 – </w:t>
      </w:r>
      <w:r w:rsidR="0088295B" w:rsidRPr="00CD6474">
        <w:t>Datenbank Einträge und Logging</w:t>
      </w:r>
      <w:bookmarkEnd w:id="56"/>
    </w:p>
    <w:tbl>
      <w:tblPr>
        <w:tblStyle w:val="Tabellenraster"/>
        <w:tblW w:w="0" w:type="auto"/>
        <w:tblLook w:val="04A0" w:firstRow="1" w:lastRow="0" w:firstColumn="1" w:lastColumn="0" w:noHBand="0" w:noVBand="1"/>
      </w:tblPr>
      <w:tblGrid>
        <w:gridCol w:w="2236"/>
        <w:gridCol w:w="7122"/>
      </w:tblGrid>
      <w:tr w:rsidR="00881342" w:rsidRPr="00CD6474" w14:paraId="7F3B4A9C" w14:textId="77777777" w:rsidTr="00E42626">
        <w:tc>
          <w:tcPr>
            <w:tcW w:w="2236" w:type="dxa"/>
            <w:tcBorders>
              <w:top w:val="nil"/>
              <w:left w:val="nil"/>
              <w:bottom w:val="nil"/>
              <w:right w:val="nil"/>
            </w:tcBorders>
          </w:tcPr>
          <w:p w14:paraId="06C7A41B"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33EF5276" w14:textId="507BC62F" w:rsidR="00881342" w:rsidRPr="00CD6474" w:rsidRDefault="0088295B" w:rsidP="00AD4D39">
            <w:pPr>
              <w:pStyle w:val="Main"/>
            </w:pPr>
            <w:r w:rsidRPr="00CD6474">
              <w:t>27.03.2024</w:t>
            </w:r>
          </w:p>
        </w:tc>
      </w:tr>
      <w:tr w:rsidR="00E42626" w:rsidRPr="00CD6474" w14:paraId="22B8BD78" w14:textId="77777777" w:rsidTr="00E42626">
        <w:tc>
          <w:tcPr>
            <w:tcW w:w="2233" w:type="dxa"/>
            <w:tcBorders>
              <w:top w:val="nil"/>
              <w:left w:val="nil"/>
              <w:bottom w:val="nil"/>
              <w:right w:val="nil"/>
            </w:tcBorders>
          </w:tcPr>
          <w:p w14:paraId="7ADEF260"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60541C3" w14:textId="3C0AB3DD" w:rsidR="00E42626" w:rsidRPr="00CD6474" w:rsidRDefault="00C14330" w:rsidP="00AF7C71">
            <w:pPr>
              <w:pStyle w:val="Main"/>
            </w:pPr>
            <w:r w:rsidRPr="00CD6474">
              <w:rPr>
                <w:color w:val="92D050"/>
              </w:rPr>
              <w:sym w:font="Wingdings 2" w:char="F097"/>
            </w:r>
            <w:r w:rsidRPr="00CD6474">
              <w:t xml:space="preserve"> Vor dem Zeitplan</w:t>
            </w:r>
          </w:p>
        </w:tc>
      </w:tr>
      <w:tr w:rsidR="00E42626" w:rsidRPr="00CD6474" w14:paraId="204C3F4F" w14:textId="77777777" w:rsidTr="00E42626">
        <w:tc>
          <w:tcPr>
            <w:tcW w:w="2233" w:type="dxa"/>
            <w:tcBorders>
              <w:top w:val="nil"/>
              <w:left w:val="nil"/>
              <w:bottom w:val="nil"/>
              <w:right w:val="nil"/>
            </w:tcBorders>
          </w:tcPr>
          <w:p w14:paraId="24496017"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2DF80E60" w14:textId="77777777" w:rsidR="00E42626" w:rsidRPr="00CD6474" w:rsidRDefault="00E42626" w:rsidP="00AF7C71">
            <w:pPr>
              <w:pStyle w:val="Main"/>
            </w:pPr>
            <w:r w:rsidRPr="00CD6474">
              <w:t>Keine</w:t>
            </w:r>
          </w:p>
        </w:tc>
      </w:tr>
      <w:tr w:rsidR="00E42626" w:rsidRPr="00CD6474" w14:paraId="59919287" w14:textId="77777777" w:rsidTr="00E42626">
        <w:tc>
          <w:tcPr>
            <w:tcW w:w="2233" w:type="dxa"/>
            <w:tcBorders>
              <w:top w:val="nil"/>
              <w:left w:val="nil"/>
              <w:bottom w:val="nil"/>
              <w:right w:val="nil"/>
            </w:tcBorders>
          </w:tcPr>
          <w:p w14:paraId="282589A6"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431E77E0" w14:textId="77777777" w:rsidR="00E42626" w:rsidRPr="00CD6474" w:rsidRDefault="00E42626" w:rsidP="00AF7C71">
            <w:pPr>
              <w:pStyle w:val="Main"/>
            </w:pPr>
            <w:r w:rsidRPr="00CD6474">
              <w:t>Keine</w:t>
            </w:r>
          </w:p>
          <w:p w14:paraId="02E9ACA9" w14:textId="77777777" w:rsidR="00E42626" w:rsidRPr="00CD6474" w:rsidRDefault="00E42626" w:rsidP="00AF7C71">
            <w:pPr>
              <w:pStyle w:val="Main"/>
            </w:pPr>
          </w:p>
        </w:tc>
      </w:tr>
      <w:tr w:rsidR="00E42626" w:rsidRPr="00CD6474" w14:paraId="26E8B050" w14:textId="77777777" w:rsidTr="00E42626">
        <w:tc>
          <w:tcPr>
            <w:tcW w:w="2233" w:type="dxa"/>
            <w:tcBorders>
              <w:top w:val="nil"/>
              <w:left w:val="nil"/>
              <w:bottom w:val="nil"/>
              <w:right w:val="nil"/>
            </w:tcBorders>
          </w:tcPr>
          <w:p w14:paraId="40AF3BA8"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58C40068" w14:textId="7AF3F1BB" w:rsidR="009B3101" w:rsidRPr="00CD6474" w:rsidRDefault="00BD7C93" w:rsidP="00F23B1E">
            <w:pPr>
              <w:pStyle w:val="Main"/>
            </w:pPr>
            <w:r>
              <w:t>Als</w:t>
            </w:r>
            <w:r w:rsidR="009B3101" w:rsidRPr="00CD6474">
              <w:t xml:space="preserve"> ich fertig war, zu </w:t>
            </w:r>
            <w:r w:rsidR="006279DB" w:rsidRPr="00CD6474">
              <w:t>prüfen,</w:t>
            </w:r>
            <w:r w:rsidR="009B3101" w:rsidRPr="00CD6474">
              <w:t xml:space="preserve"> ob </w:t>
            </w:r>
            <w:r w:rsidR="006279DB" w:rsidRPr="00CD6474">
              <w:t xml:space="preserve">Mitarbeiter auf ihre jeweiligen Projekte die benötigten Rechte verfügen, begann ich die Daten, welche ich von der Jira REST API importierte auf meine Datenbank zu schreiben. Mir fiel hierbei auf, wie lange es dauerte, bis die Applikation ihre Daten fertig importiert hat. Ich versuchte meinen Code zu optimieren, erzielte jedoch keine begeisternden Ziele und die Laufzeit der Applikation betrug noch immer mehrere Sekunden. Während ich versuchte die Wartezeiten zu optimieren, entschied ich mich auch gleich mein Projekt zu überarbeiten und aufzuräumen. </w:t>
            </w:r>
            <w:r w:rsidR="007C6ECA" w:rsidRPr="00CD6474">
              <w:t>Es stellte sich heraus, dass das ein ziemlich grosser Aufwand wurde, aber jetzt habe ich meine saubere Architektur wieder hergestellt.</w:t>
            </w:r>
            <w:r w:rsidR="002D49AD">
              <w:t xml:space="preserve"> Im Laufe dieser Überarbeitung setzte ich Repositories erneut zum Datenmanagement ein, wobei diese Repositories anders aufgebaut waren als meine ursprünglichen Versionen.</w:t>
            </w:r>
          </w:p>
          <w:p w14:paraId="51837EAD" w14:textId="77777777" w:rsidR="00AC643E" w:rsidRPr="00CD6474" w:rsidRDefault="00AC643E" w:rsidP="009B3101">
            <w:pPr>
              <w:pStyle w:val="Main"/>
            </w:pPr>
          </w:p>
          <w:p w14:paraId="5918D37E" w14:textId="794584F9" w:rsidR="007C6ECA" w:rsidRPr="00CD6474" w:rsidRDefault="006279DB" w:rsidP="009B3101">
            <w:pPr>
              <w:pStyle w:val="Main"/>
            </w:pPr>
            <w:r w:rsidRPr="00CD6474">
              <w:t xml:space="preserve">Nach meinen Aufräumaktionen beschloss ich, das Logging für die Applikation zu realisieren. </w:t>
            </w:r>
            <w:r w:rsidR="007C6ECA" w:rsidRPr="00CD6474">
              <w:t>Während dieses Prozesses fand ich heraus, weshalb meine Applikation so langsam läuft;</w:t>
            </w:r>
            <w:r w:rsidR="006B33AA">
              <w:t xml:space="preserve"> jede Anfrage auf die Jira API dauert um einiges länger als ich erwartet hatte. Ich bin mir zu diesem Zeitpunkt nicht sicher, ob es möglich ist, die Applikation, was Laufzeit angeht, bedeutend zu optimieren.</w:t>
            </w:r>
          </w:p>
          <w:p w14:paraId="4ACFF4A1" w14:textId="1D18BD09" w:rsidR="006279DB" w:rsidRPr="00CD6474" w:rsidRDefault="007C6ECA" w:rsidP="009B3101">
            <w:pPr>
              <w:pStyle w:val="Main"/>
            </w:pPr>
            <w:r w:rsidRPr="00CD6474">
              <w:t xml:space="preserve"> </w:t>
            </w:r>
          </w:p>
        </w:tc>
      </w:tr>
      <w:tr w:rsidR="00E42626" w:rsidRPr="00CD6474" w14:paraId="073B45D7" w14:textId="77777777" w:rsidTr="00E42626">
        <w:tc>
          <w:tcPr>
            <w:tcW w:w="2233" w:type="dxa"/>
            <w:tcBorders>
              <w:top w:val="nil"/>
              <w:left w:val="nil"/>
              <w:bottom w:val="nil"/>
              <w:right w:val="nil"/>
            </w:tcBorders>
          </w:tcPr>
          <w:p w14:paraId="47C0AF26"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4821F3CC" w14:textId="20A173D0" w:rsidR="00B77351" w:rsidRPr="00CD6474" w:rsidRDefault="00B77351" w:rsidP="006279DB">
            <w:pPr>
              <w:pStyle w:val="Main"/>
            </w:pPr>
            <w:r w:rsidRPr="00CD6474">
              <w:t>Positives</w:t>
            </w:r>
          </w:p>
          <w:p w14:paraId="460C2696" w14:textId="34753CDD" w:rsidR="00E42626" w:rsidRPr="00CD6474" w:rsidRDefault="006279DB" w:rsidP="006279DB">
            <w:pPr>
              <w:pStyle w:val="Main"/>
            </w:pPr>
            <w:r w:rsidRPr="00CD6474">
              <w:t>Es hat mir sehr viel Spass gemacht den Grossteil der Applikation zu realisieren. Aktuell fehlt nur noch der Development Modus, wobei ich definitiv auch noch über meine Unit</w:t>
            </w:r>
            <w:r w:rsidR="00CC7720">
              <w:t>-</w:t>
            </w:r>
            <w:r w:rsidRPr="00CD6474">
              <w:t>Tests gehen sollte.</w:t>
            </w:r>
          </w:p>
          <w:p w14:paraId="178A8DE6" w14:textId="77777777" w:rsidR="00B77351" w:rsidRPr="00CD6474" w:rsidRDefault="00B77351" w:rsidP="006279DB">
            <w:pPr>
              <w:pStyle w:val="Main"/>
            </w:pPr>
          </w:p>
          <w:p w14:paraId="773A58A2" w14:textId="77744EE4" w:rsidR="00B77351" w:rsidRPr="00CD6474" w:rsidRDefault="00B77351" w:rsidP="006279DB">
            <w:pPr>
              <w:pStyle w:val="Main"/>
            </w:pPr>
            <w:r w:rsidRPr="00CD6474">
              <w:t>Den Erwartungen entsprechend</w:t>
            </w:r>
          </w:p>
          <w:p w14:paraId="5271C492" w14:textId="5C70769B" w:rsidR="00B77351" w:rsidRPr="00CD6474" w:rsidRDefault="00B77351" w:rsidP="006279DB">
            <w:pPr>
              <w:pStyle w:val="Main"/>
            </w:pPr>
            <w:r w:rsidRPr="00CD6474">
              <w:t xml:space="preserve">Das Logging läuft sehr flüssig, ich bin </w:t>
            </w:r>
            <w:r w:rsidR="00BD7C93">
              <w:t>äusserst</w:t>
            </w:r>
            <w:r w:rsidRPr="00CD6474">
              <w:t xml:space="preserve"> zufrieden damit</w:t>
            </w:r>
            <w:r w:rsidR="00BD7C93">
              <w:t>,</w:t>
            </w:r>
            <w:r w:rsidRPr="00CD6474">
              <w:t xml:space="preserve"> dass ich durch das Logging einen tieferen Einblick in meine Applikation und ihre Eigenheiten erhalten konnte.</w:t>
            </w:r>
          </w:p>
          <w:p w14:paraId="15C9E2C2" w14:textId="77777777" w:rsidR="00B77351" w:rsidRPr="00CD6474" w:rsidRDefault="00B77351" w:rsidP="006279DB">
            <w:pPr>
              <w:pStyle w:val="Main"/>
            </w:pPr>
          </w:p>
          <w:p w14:paraId="7220A380" w14:textId="45269C80" w:rsidR="00B77351" w:rsidRPr="00CD6474" w:rsidRDefault="00B77351" w:rsidP="006279DB">
            <w:pPr>
              <w:pStyle w:val="Main"/>
            </w:pPr>
            <w:r w:rsidRPr="00CD6474">
              <w:t>Herausforderungen</w:t>
            </w:r>
          </w:p>
          <w:p w14:paraId="669D2875" w14:textId="5037626C" w:rsidR="00B77351" w:rsidRPr="00CD6474" w:rsidRDefault="00B77351" w:rsidP="006279DB">
            <w:pPr>
              <w:pStyle w:val="Main"/>
            </w:pPr>
            <w:r w:rsidRPr="00CD6474">
              <w:t xml:space="preserve">Obwohl ich Test Driven </w:t>
            </w:r>
            <w:r w:rsidR="006D6DED">
              <w:t>zu E</w:t>
            </w:r>
            <w:r w:rsidR="006D6DED" w:rsidRPr="00CD6474">
              <w:t>ntwickel</w:t>
            </w:r>
            <w:r w:rsidR="006D6DED">
              <w:t>n versuche</w:t>
            </w:r>
            <w:r w:rsidRPr="00CD6474">
              <w:t>, lassen meine Unit</w:t>
            </w:r>
            <w:r w:rsidR="00CC7720">
              <w:t>-</w:t>
            </w:r>
            <w:r w:rsidRPr="00CD6474">
              <w:t>Tests wie sie aktuell sind noch etwas zu wünschen übrig. Ich schreibe oftmals einfach meine Tests und vergesse diese dann zu aktualisieren während des Programmierens, was manchmal dazu führt, dass einige Tests nicht mehr aktuell sind oder auf eine falsche Funktion prüfen.</w:t>
            </w:r>
          </w:p>
          <w:p w14:paraId="5B3123E7" w14:textId="77777777" w:rsidR="00E42626" w:rsidRPr="00CD6474" w:rsidRDefault="00E42626" w:rsidP="00AF7C71">
            <w:pPr>
              <w:pStyle w:val="Main"/>
            </w:pPr>
          </w:p>
        </w:tc>
      </w:tr>
    </w:tbl>
    <w:p w14:paraId="1D334113" w14:textId="77777777" w:rsidR="00B77351" w:rsidRPr="00CD6474" w:rsidRDefault="00B77351" w:rsidP="00E42626">
      <w:pPr>
        <w:pStyle w:val="Main"/>
        <w:rPr>
          <w:b/>
        </w:rPr>
      </w:pPr>
    </w:p>
    <w:p w14:paraId="05CAC18D" w14:textId="77777777" w:rsidR="00B77351" w:rsidRPr="00CD6474" w:rsidRDefault="00B77351">
      <w:pPr>
        <w:widowControl/>
        <w:spacing w:line="240" w:lineRule="auto"/>
        <w:rPr>
          <w:rFonts w:ascii="Imago" w:hAnsi="Imago"/>
          <w:b/>
        </w:rPr>
      </w:pPr>
      <w:r w:rsidRPr="00CD6474">
        <w:rPr>
          <w:b/>
        </w:rPr>
        <w:br w:type="page"/>
      </w:r>
    </w:p>
    <w:p w14:paraId="07F2F252" w14:textId="5254443D" w:rsidR="00E42626" w:rsidRPr="00CD6474" w:rsidRDefault="00E42626" w:rsidP="00E42626">
      <w:pPr>
        <w:pStyle w:val="Main"/>
      </w:pPr>
      <w:r w:rsidRPr="00CD6474">
        <w:rPr>
          <w:b/>
        </w:rPr>
        <w:lastRenderedPageBreak/>
        <w:t>Aufgabenliste</w:t>
      </w:r>
    </w:p>
    <w:p w14:paraId="311A3877" w14:textId="77777777" w:rsidR="004811B1" w:rsidRPr="00CD6474" w:rsidRDefault="00116F82" w:rsidP="004811B1">
      <w:pPr>
        <w:pStyle w:val="Main"/>
        <w:rPr>
          <w:color w:val="00B050"/>
        </w:rPr>
      </w:pPr>
      <w:r w:rsidRPr="00CD6474">
        <w:rPr>
          <w:noProof/>
        </w:rPr>
        <w:drawing>
          <wp:inline distT="0" distB="0" distL="0" distR="0" wp14:anchorId="2BA05E1C" wp14:editId="30E66EE0">
            <wp:extent cx="6120130" cy="3868420"/>
            <wp:effectExtent l="0" t="0" r="0" b="0"/>
            <wp:docPr id="83341204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2044" name="Grafik 1" descr="Ein Bild, das Text, Screenshot, Software, Multimedia-Software enthält.&#10;&#10;Automatisch generierte Beschreibung"/>
                    <pic:cNvPicPr/>
                  </pic:nvPicPr>
                  <pic:blipFill>
                    <a:blip r:embed="rId20"/>
                    <a:stretch>
                      <a:fillRect/>
                    </a:stretch>
                  </pic:blipFill>
                  <pic:spPr>
                    <a:xfrm>
                      <a:off x="0" y="0"/>
                      <a:ext cx="6120130" cy="3868420"/>
                    </a:xfrm>
                    <a:prstGeom prst="rect">
                      <a:avLst/>
                    </a:prstGeom>
                  </pic:spPr>
                </pic:pic>
              </a:graphicData>
            </a:graphic>
          </wp:inline>
        </w:drawing>
      </w:r>
    </w:p>
    <w:p w14:paraId="55F4F9CE" w14:textId="33EC763B" w:rsidR="004811B1" w:rsidRPr="00CD6474" w:rsidRDefault="004811B1" w:rsidP="004811B1">
      <w:pPr>
        <w:pStyle w:val="Beschriftung"/>
      </w:pPr>
      <w:r w:rsidRPr="00CD6474">
        <w:t xml:space="preserve">Abbildung 4 – </w:t>
      </w:r>
      <w:r>
        <w:t>5</w:t>
      </w:r>
      <w:r w:rsidRPr="00CD6474">
        <w:tab/>
        <w:t>Kanban</w:t>
      </w:r>
      <w:r>
        <w:t xml:space="preserve"> B</w:t>
      </w:r>
      <w:r w:rsidRPr="00CD6474">
        <w:t xml:space="preserve">oard Tag </w:t>
      </w:r>
      <w:r>
        <w:t>5</w:t>
      </w:r>
    </w:p>
    <w:p w14:paraId="5E2BF059" w14:textId="3220461A" w:rsidR="004159C2" w:rsidRPr="00CD6474" w:rsidRDefault="004159C2" w:rsidP="00116F82">
      <w:pPr>
        <w:pStyle w:val="Main"/>
      </w:pPr>
      <w:r w:rsidRPr="00CD6474">
        <w:br w:type="page"/>
      </w:r>
    </w:p>
    <w:p w14:paraId="56B06125" w14:textId="196E2F17" w:rsidR="004159C2" w:rsidRPr="00CD6474" w:rsidRDefault="004159C2" w:rsidP="002B4170">
      <w:pPr>
        <w:pStyle w:val="Formatvorlage1"/>
      </w:pPr>
      <w:bookmarkStart w:id="57" w:name="_Toc162957805"/>
      <w:r w:rsidRPr="00CD6474">
        <w:lastRenderedPageBreak/>
        <w:t xml:space="preserve">Tag 6 – </w:t>
      </w:r>
      <w:r w:rsidR="00C14330" w:rsidRPr="00CD6474">
        <w:t>Testing und Development Modus</w:t>
      </w:r>
      <w:bookmarkEnd w:id="57"/>
    </w:p>
    <w:tbl>
      <w:tblPr>
        <w:tblStyle w:val="Tabellenraster"/>
        <w:tblW w:w="0" w:type="auto"/>
        <w:tblLook w:val="04A0" w:firstRow="1" w:lastRow="0" w:firstColumn="1" w:lastColumn="0" w:noHBand="0" w:noVBand="1"/>
      </w:tblPr>
      <w:tblGrid>
        <w:gridCol w:w="2236"/>
        <w:gridCol w:w="7122"/>
      </w:tblGrid>
      <w:tr w:rsidR="00881342" w:rsidRPr="00CD6474" w14:paraId="256DEC2F" w14:textId="77777777" w:rsidTr="00E42626">
        <w:tc>
          <w:tcPr>
            <w:tcW w:w="2236" w:type="dxa"/>
            <w:tcBorders>
              <w:top w:val="nil"/>
              <w:left w:val="nil"/>
              <w:bottom w:val="nil"/>
              <w:right w:val="nil"/>
            </w:tcBorders>
          </w:tcPr>
          <w:p w14:paraId="142808F4"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5EEC2C57" w14:textId="099D3120" w:rsidR="00881342" w:rsidRPr="00CD6474" w:rsidRDefault="00C14330" w:rsidP="00AD4D39">
            <w:pPr>
              <w:pStyle w:val="Main"/>
            </w:pPr>
            <w:r w:rsidRPr="00CD6474">
              <w:t>28</w:t>
            </w:r>
            <w:r w:rsidR="009F51A9" w:rsidRPr="00CD6474">
              <w:t>.</w:t>
            </w:r>
            <w:r w:rsidRPr="00CD6474">
              <w:t>03</w:t>
            </w:r>
            <w:r w:rsidR="009F51A9" w:rsidRPr="00CD6474">
              <w:t>.</w:t>
            </w:r>
            <w:r w:rsidRPr="00CD6474">
              <w:t>2024</w:t>
            </w:r>
          </w:p>
        </w:tc>
      </w:tr>
      <w:tr w:rsidR="00E42626" w:rsidRPr="00CD6474" w14:paraId="5CAC2426" w14:textId="77777777" w:rsidTr="00E42626">
        <w:tc>
          <w:tcPr>
            <w:tcW w:w="2233" w:type="dxa"/>
            <w:tcBorders>
              <w:top w:val="nil"/>
              <w:left w:val="nil"/>
              <w:bottom w:val="nil"/>
              <w:right w:val="nil"/>
            </w:tcBorders>
          </w:tcPr>
          <w:p w14:paraId="735AC2D1"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7BF0B712" w14:textId="6624F4A8" w:rsidR="00E42626" w:rsidRPr="00CD6474" w:rsidRDefault="00C14330" w:rsidP="00AF7C71">
            <w:pPr>
              <w:pStyle w:val="Main"/>
            </w:pPr>
            <w:r w:rsidRPr="00CD6474">
              <w:rPr>
                <w:color w:val="92D050"/>
              </w:rPr>
              <w:sym w:font="Wingdings 2" w:char="F097"/>
            </w:r>
            <w:r w:rsidRPr="00CD6474">
              <w:t xml:space="preserve"> Vor dem Zeitplan</w:t>
            </w:r>
          </w:p>
        </w:tc>
      </w:tr>
      <w:tr w:rsidR="00E42626" w:rsidRPr="00CD6474" w14:paraId="0CFEE040" w14:textId="77777777" w:rsidTr="00E42626">
        <w:tc>
          <w:tcPr>
            <w:tcW w:w="2233" w:type="dxa"/>
            <w:tcBorders>
              <w:top w:val="nil"/>
              <w:left w:val="nil"/>
              <w:bottom w:val="nil"/>
              <w:right w:val="nil"/>
            </w:tcBorders>
          </w:tcPr>
          <w:p w14:paraId="52F3B453"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A59AAEB" w14:textId="77777777" w:rsidR="00E42626" w:rsidRPr="00CD6474" w:rsidRDefault="00E42626" w:rsidP="00AF7C71">
            <w:pPr>
              <w:pStyle w:val="Main"/>
            </w:pPr>
            <w:r w:rsidRPr="00CD6474">
              <w:t>Keine</w:t>
            </w:r>
          </w:p>
        </w:tc>
      </w:tr>
      <w:tr w:rsidR="00E42626" w:rsidRPr="00CD6474" w14:paraId="566BD9FD" w14:textId="77777777" w:rsidTr="00E42626">
        <w:tc>
          <w:tcPr>
            <w:tcW w:w="2233" w:type="dxa"/>
            <w:tcBorders>
              <w:top w:val="nil"/>
              <w:left w:val="nil"/>
              <w:bottom w:val="nil"/>
              <w:right w:val="nil"/>
            </w:tcBorders>
          </w:tcPr>
          <w:p w14:paraId="28EDB9C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42FD393F" w14:textId="77777777" w:rsidR="00E42626" w:rsidRPr="00CD6474" w:rsidRDefault="00E42626" w:rsidP="00AF7C71">
            <w:pPr>
              <w:pStyle w:val="Main"/>
            </w:pPr>
            <w:r w:rsidRPr="00CD6474">
              <w:t>Keine</w:t>
            </w:r>
          </w:p>
          <w:p w14:paraId="078A0EF1" w14:textId="77777777" w:rsidR="00E42626" w:rsidRPr="00CD6474" w:rsidRDefault="00E42626" w:rsidP="00AF7C71">
            <w:pPr>
              <w:pStyle w:val="Main"/>
            </w:pPr>
          </w:p>
        </w:tc>
      </w:tr>
      <w:tr w:rsidR="00E42626" w:rsidRPr="00CD6474" w14:paraId="236D7136" w14:textId="77777777" w:rsidTr="00E42626">
        <w:tc>
          <w:tcPr>
            <w:tcW w:w="2233" w:type="dxa"/>
            <w:tcBorders>
              <w:top w:val="nil"/>
              <w:left w:val="nil"/>
              <w:bottom w:val="nil"/>
              <w:right w:val="nil"/>
            </w:tcBorders>
          </w:tcPr>
          <w:p w14:paraId="02969FB9"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17DA8C1F" w14:textId="77777777" w:rsidR="006B33AA" w:rsidRDefault="00BD7C93" w:rsidP="00E97699">
            <w:pPr>
              <w:pStyle w:val="Main"/>
            </w:pPr>
            <w:r>
              <w:t>Heute entschied ich mich als Erstes</w:t>
            </w:r>
            <w:r w:rsidR="00E97699" w:rsidRPr="00CD6474">
              <w:t xml:space="preserve"> die Unit</w:t>
            </w:r>
            <w:r w:rsidR="00CC7720">
              <w:t>-</w:t>
            </w:r>
            <w:r w:rsidR="00E97699" w:rsidRPr="00CD6474">
              <w:t>Tests für die Applikation zu überarbeiten</w:t>
            </w:r>
            <w:r w:rsidR="006B33AA">
              <w:t xml:space="preserve">. Ich orientierte mich bei meinen Unit-Tests zum Grossteil an den Dokumentationen meiner Test Tools. Das neu gesammelte Wissen und die nähere Vertrautheit mit meinen Tools führten dazu, </w:t>
            </w:r>
            <w:r w:rsidR="009A175F" w:rsidRPr="00CD6474">
              <w:t xml:space="preserve">dass ich einen Grossteil </w:t>
            </w:r>
            <w:r w:rsidR="006B33AA">
              <w:t>meiner bisherigen Unit-Tests</w:t>
            </w:r>
            <w:r w:rsidR="009A175F" w:rsidRPr="00CD6474">
              <w:t xml:space="preserve"> neu schrieb</w:t>
            </w:r>
            <w:r w:rsidR="006B33AA">
              <w:t>.</w:t>
            </w:r>
          </w:p>
          <w:p w14:paraId="566B5BFA" w14:textId="5BBF7BBD" w:rsidR="006B33AA" w:rsidRDefault="006B33AA" w:rsidP="006B33AA">
            <w:pPr>
              <w:pStyle w:val="Main"/>
            </w:pPr>
            <w:r>
              <w:t xml:space="preserve">Ein weiterer Grund für meine Entscheidung, alle Tests neu zu schreiben, war, dass ich die bestehenden Tests während der Weiterentwicklung der Applikation nicht richtig mitführte und insbesondere, als ich die Architektur neu baute, einige davon obsolet wurden oder so geschrieben </w:t>
            </w:r>
            <w:r w:rsidR="0047620F">
              <w:t>waren,</w:t>
            </w:r>
            <w:r>
              <w:t xml:space="preserve"> dass sie nicht mehr in die Applikation passten.</w:t>
            </w:r>
          </w:p>
          <w:p w14:paraId="677A2364" w14:textId="51BA820A" w:rsidR="00E42626" w:rsidRPr="00CD6474" w:rsidRDefault="009A175F" w:rsidP="006B33AA">
            <w:pPr>
              <w:pStyle w:val="Main"/>
            </w:pPr>
            <w:r w:rsidRPr="00CD6474">
              <w:t>Ich entschied mich bei den Tests möglichst jede öffentliche Methode zu testen</w:t>
            </w:r>
            <w:r w:rsidR="006B33AA">
              <w:t>.</w:t>
            </w:r>
            <w:r w:rsidRPr="00CD6474">
              <w:t xml:space="preserve"> </w:t>
            </w:r>
            <w:r w:rsidR="006B33AA">
              <w:t>G</w:t>
            </w:r>
            <w:r w:rsidRPr="00CD6474">
              <w:t xml:space="preserve">emockt wurden die Jira API sowie die Repositories der Applikation, sodass bei den Methoden, welche die Jira API oder ein Repository aufrufen einfach getestet wurde, ob sie die Daten überhaupt abfragen und wenn ja, ob </w:t>
            </w:r>
            <w:r w:rsidR="006B33AA">
              <w:t>mit den erhaltenen Daten richtig umgegangen wird.</w:t>
            </w:r>
            <w:r w:rsidRPr="00CD6474">
              <w:t xml:space="preserve"> </w:t>
            </w:r>
          </w:p>
          <w:p w14:paraId="50B9878E" w14:textId="77777777" w:rsidR="009A175F" w:rsidRPr="00CD6474" w:rsidRDefault="009A175F" w:rsidP="00E97699">
            <w:pPr>
              <w:pStyle w:val="Main"/>
            </w:pPr>
          </w:p>
          <w:p w14:paraId="4A9CE2CA" w14:textId="292A68F5" w:rsidR="009A175F" w:rsidRDefault="009A175F" w:rsidP="00E97699">
            <w:pPr>
              <w:pStyle w:val="Main"/>
            </w:pPr>
            <w:r w:rsidRPr="00CD6474">
              <w:t xml:space="preserve">Nach der Entwicklung der </w:t>
            </w:r>
            <w:r w:rsidR="0047620F">
              <w:t>Unit-</w:t>
            </w:r>
            <w:r w:rsidRPr="00CD6474">
              <w:t xml:space="preserve">Tests ergänzte ich die Applikation um einen Development Modus, welcher über ein Flag beim Aufrufen der Applikation eingestellt werden kann. Im Development Modus werden alle Daten auf einen in den Appsettings definierten User gespeichert, statt auf die User, welche die Daten in der Jira API tatsächlich abgespeichert haben. </w:t>
            </w:r>
          </w:p>
          <w:p w14:paraId="0D57EE09" w14:textId="77777777" w:rsidR="0047620F" w:rsidRDefault="0047620F" w:rsidP="00E97699">
            <w:pPr>
              <w:pStyle w:val="Main"/>
            </w:pPr>
          </w:p>
          <w:p w14:paraId="7E74EC68" w14:textId="6289BB1A" w:rsidR="0047620F" w:rsidRPr="00CD6474" w:rsidRDefault="0047620F" w:rsidP="00E97699">
            <w:pPr>
              <w:pStyle w:val="Main"/>
            </w:pPr>
            <w:r>
              <w:t>Als ich zufrieden war mit meinem Development Modus, erstellte ich mehrere End-</w:t>
            </w:r>
            <w:proofErr w:type="spellStart"/>
            <w:r>
              <w:t>to</w:t>
            </w:r>
            <w:proofErr w:type="spellEnd"/>
            <w:r>
              <w:t>-end Tests, mir fiel auf, dass, da meine Applikation eine reine Konsolenapplikation ist, keine weiteren manuellen Tests nötig sind, da alle Funktionen untereinander durch Unit-Tests abgedeckt werden können, und die einzig möglichen manuellen Tests, End-</w:t>
            </w:r>
            <w:proofErr w:type="spellStart"/>
            <w:r>
              <w:t>to</w:t>
            </w:r>
            <w:proofErr w:type="spellEnd"/>
            <w:r>
              <w:t>-end Tests sind.</w:t>
            </w:r>
          </w:p>
          <w:p w14:paraId="53ACB375" w14:textId="77777777" w:rsidR="00E42626" w:rsidRPr="00CD6474" w:rsidRDefault="00E42626" w:rsidP="00AF7C71">
            <w:pPr>
              <w:pStyle w:val="Main"/>
            </w:pPr>
          </w:p>
        </w:tc>
      </w:tr>
      <w:tr w:rsidR="00E42626" w:rsidRPr="00CD6474" w14:paraId="61020D5C" w14:textId="77777777" w:rsidTr="00E42626">
        <w:tc>
          <w:tcPr>
            <w:tcW w:w="2233" w:type="dxa"/>
            <w:tcBorders>
              <w:top w:val="nil"/>
              <w:left w:val="nil"/>
              <w:bottom w:val="nil"/>
              <w:right w:val="nil"/>
            </w:tcBorders>
          </w:tcPr>
          <w:p w14:paraId="389CF910"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27B0EC9F" w14:textId="086E9CE3" w:rsidR="00B77351" w:rsidRPr="00CD6474" w:rsidRDefault="00B77351" w:rsidP="009A175F">
            <w:pPr>
              <w:pStyle w:val="Main"/>
            </w:pPr>
            <w:r w:rsidRPr="00CD6474">
              <w:t>Positives</w:t>
            </w:r>
          </w:p>
          <w:p w14:paraId="0F1CB87F" w14:textId="4505F00A" w:rsidR="00A074B3" w:rsidRPr="00CD6474" w:rsidRDefault="00B77351" w:rsidP="00B77351">
            <w:pPr>
              <w:pStyle w:val="Main"/>
            </w:pPr>
            <w:r w:rsidRPr="00CD6474">
              <w:t>Ich konnte meine Unit</w:t>
            </w:r>
            <w:r w:rsidR="00CC7720">
              <w:t>-</w:t>
            </w:r>
            <w:r w:rsidRPr="00CD6474">
              <w:t>Tests heute auf einen zufrieden stellenden Stand aktualisieren, ich teste soweit ich das beurteilen kann aktuell jede Methode der Applikation und habe eine äusserst gute Code Coverage.</w:t>
            </w:r>
          </w:p>
          <w:p w14:paraId="6B8D7C5A" w14:textId="1EF4EB52" w:rsidR="00B77351" w:rsidRPr="00CD6474" w:rsidRDefault="00B77351" w:rsidP="00B77351">
            <w:pPr>
              <w:pStyle w:val="Main"/>
            </w:pPr>
            <w:r w:rsidRPr="00CD6474">
              <w:t>Mir ist auch aufgefallen, dass wenn ich meine Tests separat von der Applikation entwickle, ich um einiges schneller bei der Entwicklung bin. Ich möchte mir jedoch trotzdem angewöhnen meine Tests vor der Entwicklungsarbeit zu schreiben und parallel zum Entwickeln zu aktualisieren, da ich vermute, dass ich mit genügend Übung die Tests ohne Zeitverluste parallel zum restlichen Code entwickeln kann.</w:t>
            </w:r>
          </w:p>
          <w:p w14:paraId="592AADC5" w14:textId="77777777" w:rsidR="00B77351" w:rsidRPr="00CD6474" w:rsidRDefault="00B77351" w:rsidP="00B77351">
            <w:pPr>
              <w:pStyle w:val="Main"/>
            </w:pPr>
          </w:p>
          <w:p w14:paraId="5DBE3DF5" w14:textId="19FEC104" w:rsidR="00B77351" w:rsidRPr="00CD6474" w:rsidRDefault="00B77351" w:rsidP="00B77351">
            <w:pPr>
              <w:pStyle w:val="Main"/>
            </w:pPr>
            <w:r w:rsidRPr="00CD6474">
              <w:t>Den Erwartungen entsprechend</w:t>
            </w:r>
          </w:p>
          <w:p w14:paraId="4CAD932A" w14:textId="2970601D" w:rsidR="00A074B3" w:rsidRPr="00CD6474" w:rsidRDefault="00B77351" w:rsidP="009A175F">
            <w:pPr>
              <w:pStyle w:val="Main"/>
            </w:pPr>
            <w:r w:rsidRPr="00CD6474">
              <w:t>Die Applikation, um einen Development Modus zu erweitern war ziemlich simpel und konnte ziemlich schnell erledigt werden.</w:t>
            </w:r>
          </w:p>
          <w:p w14:paraId="4F71EF9C" w14:textId="77777777" w:rsidR="00E42626" w:rsidRPr="00CD6474" w:rsidRDefault="00E42626" w:rsidP="00AF7C71">
            <w:pPr>
              <w:pStyle w:val="Main"/>
            </w:pPr>
          </w:p>
        </w:tc>
      </w:tr>
    </w:tbl>
    <w:p w14:paraId="7009D3EB" w14:textId="77777777" w:rsidR="00B77351" w:rsidRPr="00CD6474" w:rsidRDefault="00B77351" w:rsidP="00E42626">
      <w:pPr>
        <w:pStyle w:val="Main"/>
        <w:rPr>
          <w:b/>
        </w:rPr>
      </w:pPr>
    </w:p>
    <w:p w14:paraId="45496D73" w14:textId="77777777" w:rsidR="00B77351" w:rsidRPr="00CD6474" w:rsidRDefault="00B77351">
      <w:pPr>
        <w:widowControl/>
        <w:spacing w:line="240" w:lineRule="auto"/>
        <w:rPr>
          <w:rFonts w:ascii="Imago" w:hAnsi="Imago"/>
          <w:b/>
        </w:rPr>
      </w:pPr>
      <w:r w:rsidRPr="00CD6474">
        <w:rPr>
          <w:b/>
        </w:rPr>
        <w:br w:type="page"/>
      </w:r>
    </w:p>
    <w:p w14:paraId="26C76C86" w14:textId="4413C3C0" w:rsidR="00E42626" w:rsidRPr="00CD6474" w:rsidRDefault="00E42626" w:rsidP="00E42626">
      <w:pPr>
        <w:pStyle w:val="Main"/>
      </w:pPr>
      <w:r w:rsidRPr="00CD6474">
        <w:rPr>
          <w:b/>
        </w:rPr>
        <w:lastRenderedPageBreak/>
        <w:t>Aufgabenliste</w:t>
      </w:r>
    </w:p>
    <w:p w14:paraId="11807DAB" w14:textId="77777777" w:rsidR="004811B1" w:rsidRPr="00CD6474" w:rsidRDefault="00C14330" w:rsidP="004811B1">
      <w:pPr>
        <w:pStyle w:val="Main"/>
        <w:rPr>
          <w:color w:val="00B050"/>
        </w:rPr>
      </w:pPr>
      <w:r w:rsidRPr="00CD6474">
        <w:rPr>
          <w:noProof/>
        </w:rPr>
        <w:drawing>
          <wp:inline distT="0" distB="0" distL="0" distR="0" wp14:anchorId="19E98B16" wp14:editId="55D6C777">
            <wp:extent cx="6120130" cy="3870325"/>
            <wp:effectExtent l="0" t="0" r="0" b="0"/>
            <wp:docPr id="148417268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72681" name="Grafik 1" descr="Ein Bild, das Text, Screenshot, Software, Multimedia-Software enthält.&#10;&#10;Automatisch generierte Beschreibung"/>
                    <pic:cNvPicPr/>
                  </pic:nvPicPr>
                  <pic:blipFill>
                    <a:blip r:embed="rId21"/>
                    <a:stretch>
                      <a:fillRect/>
                    </a:stretch>
                  </pic:blipFill>
                  <pic:spPr>
                    <a:xfrm>
                      <a:off x="0" y="0"/>
                      <a:ext cx="6120130" cy="3870325"/>
                    </a:xfrm>
                    <a:prstGeom prst="rect">
                      <a:avLst/>
                    </a:prstGeom>
                  </pic:spPr>
                </pic:pic>
              </a:graphicData>
            </a:graphic>
          </wp:inline>
        </w:drawing>
      </w:r>
    </w:p>
    <w:p w14:paraId="0961C07F" w14:textId="111B81CA" w:rsidR="004811B1" w:rsidRPr="00CD6474" w:rsidRDefault="004811B1" w:rsidP="004811B1">
      <w:pPr>
        <w:pStyle w:val="Beschriftung"/>
      </w:pPr>
      <w:r w:rsidRPr="00CD6474">
        <w:t xml:space="preserve">Abbildung 4 – </w:t>
      </w:r>
      <w:r>
        <w:t>6</w:t>
      </w:r>
      <w:r w:rsidRPr="00CD6474">
        <w:tab/>
        <w:t>Kanban</w:t>
      </w:r>
      <w:r>
        <w:t xml:space="preserve"> B</w:t>
      </w:r>
      <w:r w:rsidRPr="00CD6474">
        <w:t xml:space="preserve">oard Tag </w:t>
      </w:r>
      <w:r>
        <w:t>6</w:t>
      </w:r>
    </w:p>
    <w:p w14:paraId="4B9B0BF3" w14:textId="06228488" w:rsidR="00E42626" w:rsidRPr="00CD6474" w:rsidRDefault="00E42626" w:rsidP="00E42626">
      <w:pPr>
        <w:pStyle w:val="Main"/>
      </w:pPr>
    </w:p>
    <w:p w14:paraId="124DCDBD" w14:textId="77777777" w:rsidR="00881342" w:rsidRPr="00CD6474" w:rsidRDefault="00881342" w:rsidP="00881342">
      <w:pPr>
        <w:pStyle w:val="Main"/>
      </w:pPr>
    </w:p>
    <w:p w14:paraId="16F77110" w14:textId="3A10BDA8" w:rsidR="004159C2" w:rsidRPr="00CD6474" w:rsidRDefault="004159C2" w:rsidP="00262562">
      <w:pPr>
        <w:pStyle w:val="Main"/>
      </w:pPr>
      <w:r w:rsidRPr="00CD6474">
        <w:br w:type="page"/>
      </w:r>
    </w:p>
    <w:p w14:paraId="2DB93E0B" w14:textId="31D80C9E" w:rsidR="004159C2" w:rsidRPr="00CD6474" w:rsidRDefault="004159C2" w:rsidP="002B4170">
      <w:pPr>
        <w:pStyle w:val="Formatvorlage1"/>
      </w:pPr>
      <w:bookmarkStart w:id="58" w:name="_Toc162957806"/>
      <w:r w:rsidRPr="00CD6474">
        <w:lastRenderedPageBreak/>
        <w:t xml:space="preserve">Tag 7 – </w:t>
      </w:r>
      <w:r w:rsidR="00A074B3" w:rsidRPr="00CD6474">
        <w:t>Dokumentation</w:t>
      </w:r>
      <w:bookmarkEnd w:id="58"/>
    </w:p>
    <w:tbl>
      <w:tblPr>
        <w:tblStyle w:val="Tabellenraster"/>
        <w:tblW w:w="0" w:type="auto"/>
        <w:tblLook w:val="04A0" w:firstRow="1" w:lastRow="0" w:firstColumn="1" w:lastColumn="0" w:noHBand="0" w:noVBand="1"/>
      </w:tblPr>
      <w:tblGrid>
        <w:gridCol w:w="2236"/>
        <w:gridCol w:w="7122"/>
      </w:tblGrid>
      <w:tr w:rsidR="00881342" w:rsidRPr="00CD6474" w14:paraId="5BE9468C" w14:textId="77777777" w:rsidTr="00E42626">
        <w:tc>
          <w:tcPr>
            <w:tcW w:w="2236" w:type="dxa"/>
            <w:tcBorders>
              <w:top w:val="nil"/>
              <w:left w:val="nil"/>
              <w:bottom w:val="nil"/>
              <w:right w:val="nil"/>
            </w:tcBorders>
          </w:tcPr>
          <w:p w14:paraId="01261ECE"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2E7865E1" w14:textId="6EDF5C78" w:rsidR="00881342" w:rsidRPr="00CD6474" w:rsidRDefault="00A074B3" w:rsidP="00AD4D39">
            <w:pPr>
              <w:pStyle w:val="Main"/>
            </w:pPr>
            <w:r w:rsidRPr="00CD6474">
              <w:t>02</w:t>
            </w:r>
            <w:r w:rsidR="009F51A9" w:rsidRPr="00CD6474">
              <w:t>.</w:t>
            </w:r>
            <w:r w:rsidRPr="00CD6474">
              <w:t>04</w:t>
            </w:r>
            <w:r w:rsidR="009F51A9" w:rsidRPr="00CD6474">
              <w:t>.</w:t>
            </w:r>
            <w:r w:rsidRPr="00CD6474">
              <w:t>2024</w:t>
            </w:r>
          </w:p>
        </w:tc>
      </w:tr>
      <w:tr w:rsidR="00E42626" w:rsidRPr="00CD6474" w14:paraId="5E9315A1" w14:textId="77777777" w:rsidTr="00E42626">
        <w:tc>
          <w:tcPr>
            <w:tcW w:w="2233" w:type="dxa"/>
            <w:tcBorders>
              <w:top w:val="nil"/>
              <w:left w:val="nil"/>
              <w:bottom w:val="nil"/>
              <w:right w:val="nil"/>
            </w:tcBorders>
          </w:tcPr>
          <w:p w14:paraId="5864D0F5"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2EB13034" w14:textId="0C2E55BB" w:rsidR="00E42626" w:rsidRPr="00CD6474" w:rsidRDefault="00A074B3" w:rsidP="00AF7C71">
            <w:pPr>
              <w:pStyle w:val="Main"/>
            </w:pPr>
            <w:r w:rsidRPr="00CD6474">
              <w:rPr>
                <w:color w:val="92D050"/>
              </w:rPr>
              <w:sym w:font="Wingdings 2" w:char="F097"/>
            </w:r>
            <w:r w:rsidRPr="00CD6474">
              <w:t xml:space="preserve"> Vor dem Zeitplan</w:t>
            </w:r>
          </w:p>
        </w:tc>
      </w:tr>
      <w:tr w:rsidR="00E42626" w:rsidRPr="00CD6474" w14:paraId="18F37DB0" w14:textId="77777777" w:rsidTr="00E42626">
        <w:tc>
          <w:tcPr>
            <w:tcW w:w="2233" w:type="dxa"/>
            <w:tcBorders>
              <w:top w:val="nil"/>
              <w:left w:val="nil"/>
              <w:bottom w:val="nil"/>
              <w:right w:val="nil"/>
            </w:tcBorders>
          </w:tcPr>
          <w:p w14:paraId="4BB19A0E"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776FD962" w14:textId="77777777" w:rsidR="00E42626" w:rsidRPr="00CD6474" w:rsidRDefault="00E42626" w:rsidP="00AF7C71">
            <w:pPr>
              <w:pStyle w:val="Main"/>
            </w:pPr>
            <w:r w:rsidRPr="00CD6474">
              <w:t>Keine</w:t>
            </w:r>
          </w:p>
        </w:tc>
      </w:tr>
      <w:tr w:rsidR="00E42626" w:rsidRPr="00CD6474" w14:paraId="54A2B0D2" w14:textId="77777777" w:rsidTr="00E42626">
        <w:tc>
          <w:tcPr>
            <w:tcW w:w="2233" w:type="dxa"/>
            <w:tcBorders>
              <w:top w:val="nil"/>
              <w:left w:val="nil"/>
              <w:bottom w:val="nil"/>
              <w:right w:val="nil"/>
            </w:tcBorders>
          </w:tcPr>
          <w:p w14:paraId="502990CB"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65A49D00" w14:textId="77777777" w:rsidR="00E42626" w:rsidRPr="00CD6474" w:rsidRDefault="00E42626" w:rsidP="00AF7C71">
            <w:pPr>
              <w:pStyle w:val="Main"/>
            </w:pPr>
            <w:r w:rsidRPr="00CD6474">
              <w:t>Keine</w:t>
            </w:r>
          </w:p>
          <w:p w14:paraId="7728005C" w14:textId="77777777" w:rsidR="00E42626" w:rsidRPr="00CD6474" w:rsidRDefault="00E42626" w:rsidP="00AF7C71">
            <w:pPr>
              <w:pStyle w:val="Main"/>
            </w:pPr>
          </w:p>
        </w:tc>
      </w:tr>
      <w:tr w:rsidR="00E42626" w:rsidRPr="00CD6474" w14:paraId="2A63E1A6" w14:textId="77777777" w:rsidTr="00E42626">
        <w:tc>
          <w:tcPr>
            <w:tcW w:w="2233" w:type="dxa"/>
            <w:tcBorders>
              <w:top w:val="nil"/>
              <w:left w:val="nil"/>
              <w:bottom w:val="nil"/>
              <w:right w:val="nil"/>
            </w:tcBorders>
          </w:tcPr>
          <w:p w14:paraId="00665B9C"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1D511B0" w14:textId="63F3C3AF" w:rsidR="00E42626" w:rsidRDefault="00BD7C93" w:rsidP="00A074B3">
            <w:pPr>
              <w:pStyle w:val="Main"/>
            </w:pPr>
            <w:r>
              <w:t>H</w:t>
            </w:r>
            <w:r w:rsidR="00A074B3" w:rsidRPr="00CD6474">
              <w:t>eute Morgen</w:t>
            </w:r>
            <w:r>
              <w:t xml:space="preserve"> vervollständigte ich</w:t>
            </w:r>
            <w:r w:rsidR="00A074B3" w:rsidRPr="00CD6474">
              <w:t xml:space="preserve"> das Arbeitsjournal des letzten Tages, da ich dieses erst gegen Tagesende begonnen ha</w:t>
            </w:r>
            <w:r>
              <w:t>tt</w:t>
            </w:r>
            <w:r w:rsidR="00A074B3" w:rsidRPr="00CD6474">
              <w:t xml:space="preserve">e und grösstenteils lediglich Stichworte erfasst hatte. </w:t>
            </w:r>
          </w:p>
          <w:p w14:paraId="6F7D9850" w14:textId="77777777" w:rsidR="006B33AA" w:rsidRPr="00CD6474" w:rsidRDefault="006B33AA" w:rsidP="00A074B3">
            <w:pPr>
              <w:pStyle w:val="Main"/>
            </w:pPr>
          </w:p>
          <w:p w14:paraId="4C4F145E" w14:textId="28F5C629" w:rsidR="00A074B3" w:rsidRPr="00CD6474" w:rsidRDefault="00A074B3" w:rsidP="00A074B3">
            <w:pPr>
              <w:pStyle w:val="Main"/>
            </w:pPr>
            <w:r w:rsidRPr="00CD6474">
              <w:t>In einem nächsten Schritt ging ich die bisherige Dokumentation nochmals durc</w:t>
            </w:r>
            <w:r w:rsidR="00510DB1" w:rsidRPr="00CD6474">
              <w:t>h</w:t>
            </w:r>
            <w:r w:rsidR="00C95A32" w:rsidRPr="00CD6474">
              <w:t>, dabei erweiterte ich die Kurzfassung des Projektes um die Ergebnisse der Entwicklung und führte manuelle Tests durch, welche ich ebenfalls noch dokumentierte.</w:t>
            </w:r>
          </w:p>
          <w:p w14:paraId="52794FDD" w14:textId="77777777" w:rsidR="006B33AA" w:rsidRDefault="006B33AA" w:rsidP="00A074B3">
            <w:pPr>
              <w:pStyle w:val="Main"/>
            </w:pPr>
          </w:p>
          <w:p w14:paraId="162699C9" w14:textId="283BEC94" w:rsidR="00C95A32" w:rsidRPr="00CD6474" w:rsidRDefault="00C95A32" w:rsidP="00A074B3">
            <w:pPr>
              <w:pStyle w:val="Main"/>
            </w:pPr>
            <w:r w:rsidRPr="00CD6474">
              <w:t xml:space="preserve">Im späteren Vormittag dokumentierte ich endlich das Logging der Applikation, was </w:t>
            </w:r>
            <w:r w:rsidR="006B33AA">
              <w:t>schon fast etwas untergegangen ist</w:t>
            </w:r>
            <w:r w:rsidR="00DB7963" w:rsidRPr="00CD6474">
              <w:t>. Ich erweiterte in diesem Schritt ausserdem das Logging innerhalb der Applikation, sodass diese mit weiteren potenziellen Fehlern umgehen kann. Die Applikation verhindert neu, dass mehrere Instanzen auf einmal laufen, und sie kann mit einem Log Eintrag darauf reagieren, wenn</w:t>
            </w:r>
            <w:r w:rsidR="006B33AA">
              <w:t xml:space="preserve"> wichtige Konfigurationen der Applikation fehlen.</w:t>
            </w:r>
          </w:p>
          <w:p w14:paraId="1614789D" w14:textId="77777777" w:rsidR="00E42626" w:rsidRPr="00CD6474" w:rsidRDefault="00E42626" w:rsidP="00AF7C71">
            <w:pPr>
              <w:pStyle w:val="Main"/>
            </w:pPr>
          </w:p>
        </w:tc>
      </w:tr>
      <w:tr w:rsidR="00E42626" w:rsidRPr="00CD6474" w14:paraId="7A4FD155" w14:textId="77777777" w:rsidTr="00E42626">
        <w:tc>
          <w:tcPr>
            <w:tcW w:w="2233" w:type="dxa"/>
            <w:tcBorders>
              <w:top w:val="nil"/>
              <w:left w:val="nil"/>
              <w:bottom w:val="nil"/>
              <w:right w:val="nil"/>
            </w:tcBorders>
          </w:tcPr>
          <w:p w14:paraId="54D46323"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2EC1AA4" w14:textId="75F7A921" w:rsidR="00E42626" w:rsidRPr="00CD6474" w:rsidRDefault="00DB7963" w:rsidP="00DB7963">
            <w:pPr>
              <w:pStyle w:val="Main"/>
            </w:pPr>
            <w:r w:rsidRPr="00CD6474">
              <w:t>Positives</w:t>
            </w:r>
          </w:p>
          <w:p w14:paraId="595EAB6E" w14:textId="19A6EA1E" w:rsidR="00DB7963" w:rsidRPr="00CD6474" w:rsidRDefault="00DB7963" w:rsidP="00DB7963">
            <w:pPr>
              <w:pStyle w:val="Main"/>
            </w:pPr>
            <w:r w:rsidRPr="00CD6474">
              <w:t>Ich bin äusserst zufrieden mit den weiter</w:t>
            </w:r>
            <w:r w:rsidR="00BD7C93">
              <w:t>e</w:t>
            </w:r>
            <w:r w:rsidRPr="00CD6474">
              <w:t>n Logging Funktionen, welche ich erarbeiten konnte, sowie mit der Überarbeitung der Arbeitsjournals der letzten Tage. Ich gliederte die Reflexion der Arbeitsjournals neu, statt einen grossen Fliesstext zu schreiben.</w:t>
            </w:r>
          </w:p>
          <w:p w14:paraId="030E6F5B" w14:textId="716F972D" w:rsidR="00DB7963" w:rsidRPr="00CD6474" w:rsidRDefault="00DB7963" w:rsidP="00DB7963">
            <w:pPr>
              <w:pStyle w:val="Main"/>
            </w:pPr>
            <w:r w:rsidRPr="00CD6474">
              <w:t>Dank des Kanban Boards, welches ich verwende, um meine Arbeiten zu tracken und organisieren bemerkte ich, dass ich die Logging Funktion der Applikation noch dokumentieren muss. Es fühlte sich sehr gut an, als ich realisierte, dass ich mich wirklich auf meine gewählte Projektmanagement</w:t>
            </w:r>
            <w:r w:rsidR="00E93E2A">
              <w:t>m</w:t>
            </w:r>
            <w:r w:rsidRPr="00CD6474">
              <w:t>ethode verlassen kann.</w:t>
            </w:r>
          </w:p>
          <w:p w14:paraId="27733359" w14:textId="77777777" w:rsidR="00DB7963" w:rsidRPr="00CD6474" w:rsidRDefault="00DB7963" w:rsidP="00DB7963">
            <w:pPr>
              <w:pStyle w:val="Main"/>
            </w:pPr>
          </w:p>
          <w:p w14:paraId="6608303D" w14:textId="32008930" w:rsidR="00DB7963" w:rsidRPr="00CD6474" w:rsidRDefault="00DB7963" w:rsidP="00DB7963">
            <w:pPr>
              <w:pStyle w:val="Main"/>
            </w:pPr>
            <w:r w:rsidRPr="00CD6474">
              <w:t>Den Erwartungen entsprechend</w:t>
            </w:r>
          </w:p>
          <w:p w14:paraId="4A77FB1E" w14:textId="46596131" w:rsidR="00DB7963" w:rsidRPr="00CD6474" w:rsidRDefault="00DB7963" w:rsidP="00DB7963">
            <w:pPr>
              <w:pStyle w:val="Main"/>
            </w:pPr>
            <w:r w:rsidRPr="00CD6474">
              <w:t>Ich konnte den Arbeitsjournal</w:t>
            </w:r>
            <w:r w:rsidR="00E93E2A">
              <w:t>e</w:t>
            </w:r>
            <w:r w:rsidRPr="00CD6474">
              <w:t>intrag von Tag sechs heute fertig schreiben und die Applikation um einen Development Modus erweitern.</w:t>
            </w:r>
          </w:p>
          <w:p w14:paraId="2E3E6956" w14:textId="77777777" w:rsidR="00DB7963" w:rsidRPr="00CD6474" w:rsidRDefault="00DB7963" w:rsidP="00DB7963">
            <w:pPr>
              <w:pStyle w:val="Main"/>
            </w:pPr>
          </w:p>
          <w:p w14:paraId="574DD535" w14:textId="19C13775" w:rsidR="00DB7963" w:rsidRPr="00CD6474" w:rsidRDefault="00DB7963" w:rsidP="00DB7963">
            <w:pPr>
              <w:pStyle w:val="Main"/>
            </w:pPr>
            <w:r w:rsidRPr="00CD6474">
              <w:t>Herausforderungen</w:t>
            </w:r>
          </w:p>
          <w:p w14:paraId="5CC0F3DE" w14:textId="77777777" w:rsidR="00E42626" w:rsidRPr="00CD6474" w:rsidRDefault="00DB7963" w:rsidP="00AF7C71">
            <w:pPr>
              <w:pStyle w:val="Main"/>
            </w:pPr>
            <w:r w:rsidRPr="00CD6474">
              <w:t>Es fiel mir schwer bei der Kurzfassung zu Teil zwei bei den Ergebnissen einen guten Text zu schreiben, ich werde das aktuelle Produkt noch etwas überarbeiten müssen.</w:t>
            </w:r>
          </w:p>
          <w:p w14:paraId="66C6F91E" w14:textId="6DF27A67" w:rsidR="00CC68F8" w:rsidRPr="00CD6474" w:rsidRDefault="00CC68F8" w:rsidP="00AF7C71">
            <w:pPr>
              <w:pStyle w:val="Main"/>
            </w:pPr>
            <w:r w:rsidRPr="00CD6474">
              <w:t>Ich versuchte ausserdem das Logging in der Applikation so zu aktualisieren, dass falls die Applikation abstürzt oder vorzeitig beendet wird</w:t>
            </w:r>
            <w:r w:rsidR="00E93E2A">
              <w:t>,</w:t>
            </w:r>
            <w:r w:rsidRPr="00CD6474">
              <w:t xml:space="preserve"> eine Fehlermeldung im Log festgehalten wird, aktuell ist mir das jedoch noch nicht gelungen.</w:t>
            </w:r>
          </w:p>
        </w:tc>
      </w:tr>
    </w:tbl>
    <w:p w14:paraId="6159D640" w14:textId="77777777" w:rsidR="00DB7963" w:rsidRPr="00CD6474" w:rsidRDefault="00DB7963" w:rsidP="00E42626">
      <w:pPr>
        <w:pStyle w:val="Main"/>
        <w:rPr>
          <w:b/>
        </w:rPr>
      </w:pPr>
    </w:p>
    <w:p w14:paraId="34E02761" w14:textId="77777777" w:rsidR="00DB7963" w:rsidRPr="00CD6474" w:rsidRDefault="00DB7963">
      <w:pPr>
        <w:widowControl/>
        <w:spacing w:line="240" w:lineRule="auto"/>
        <w:rPr>
          <w:rFonts w:ascii="Imago" w:hAnsi="Imago"/>
          <w:b/>
        </w:rPr>
      </w:pPr>
      <w:r w:rsidRPr="00CD6474">
        <w:rPr>
          <w:b/>
        </w:rPr>
        <w:br w:type="page"/>
      </w:r>
    </w:p>
    <w:p w14:paraId="631E971F" w14:textId="4E7D3828" w:rsidR="00E42626" w:rsidRPr="00CD6474" w:rsidRDefault="00E42626" w:rsidP="00E42626">
      <w:pPr>
        <w:pStyle w:val="Main"/>
      </w:pPr>
      <w:r w:rsidRPr="00CD6474">
        <w:rPr>
          <w:b/>
        </w:rPr>
        <w:lastRenderedPageBreak/>
        <w:t>Aufgabenliste</w:t>
      </w:r>
    </w:p>
    <w:p w14:paraId="674ECB37" w14:textId="77777777" w:rsidR="004811B1" w:rsidRPr="00CD6474" w:rsidRDefault="00CC68F8" w:rsidP="004811B1">
      <w:pPr>
        <w:pStyle w:val="Main"/>
        <w:rPr>
          <w:color w:val="00B050"/>
        </w:rPr>
      </w:pPr>
      <w:r w:rsidRPr="00CD6474">
        <w:rPr>
          <w:noProof/>
        </w:rPr>
        <w:drawing>
          <wp:inline distT="0" distB="0" distL="0" distR="0" wp14:anchorId="4E069420" wp14:editId="14FCD441">
            <wp:extent cx="6120130" cy="3858260"/>
            <wp:effectExtent l="0" t="0" r="0" b="8890"/>
            <wp:docPr id="93732460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4605" name="Grafik 1" descr="Ein Bild, das Text, Screenshot, Software, Multimedia-Software enthält.&#10;&#10;Automatisch generierte Beschreibung"/>
                    <pic:cNvPicPr/>
                  </pic:nvPicPr>
                  <pic:blipFill>
                    <a:blip r:embed="rId22"/>
                    <a:stretch>
                      <a:fillRect/>
                    </a:stretch>
                  </pic:blipFill>
                  <pic:spPr>
                    <a:xfrm>
                      <a:off x="0" y="0"/>
                      <a:ext cx="6120130" cy="3858260"/>
                    </a:xfrm>
                    <a:prstGeom prst="rect">
                      <a:avLst/>
                    </a:prstGeom>
                  </pic:spPr>
                </pic:pic>
              </a:graphicData>
            </a:graphic>
          </wp:inline>
        </w:drawing>
      </w:r>
    </w:p>
    <w:p w14:paraId="54D6FCF5" w14:textId="761214CB" w:rsidR="004811B1" w:rsidRPr="00CD6474" w:rsidRDefault="004811B1" w:rsidP="004811B1">
      <w:pPr>
        <w:pStyle w:val="Beschriftung"/>
      </w:pPr>
      <w:r w:rsidRPr="00CD6474">
        <w:t xml:space="preserve">Abbildung 4 – </w:t>
      </w:r>
      <w:r>
        <w:t>7</w:t>
      </w:r>
      <w:r w:rsidRPr="00CD6474">
        <w:tab/>
        <w:t>Kanban</w:t>
      </w:r>
      <w:r>
        <w:t xml:space="preserve"> B</w:t>
      </w:r>
      <w:r w:rsidRPr="00CD6474">
        <w:t xml:space="preserve">oard Tag </w:t>
      </w:r>
      <w:r>
        <w:t>7</w:t>
      </w:r>
    </w:p>
    <w:p w14:paraId="27987A2C" w14:textId="56B32622" w:rsidR="00E42626" w:rsidRPr="00CD6474" w:rsidRDefault="00E42626" w:rsidP="00E42626">
      <w:pPr>
        <w:pStyle w:val="Main"/>
      </w:pPr>
    </w:p>
    <w:p w14:paraId="300AFFA1" w14:textId="77777777" w:rsidR="00881342" w:rsidRPr="00CD6474" w:rsidRDefault="00881342" w:rsidP="00881342">
      <w:pPr>
        <w:pStyle w:val="Main"/>
      </w:pPr>
    </w:p>
    <w:p w14:paraId="349B399C" w14:textId="0F662F2C" w:rsidR="004159C2" w:rsidRPr="00CD6474" w:rsidRDefault="004159C2" w:rsidP="00271A3C">
      <w:pPr>
        <w:pStyle w:val="Main"/>
      </w:pPr>
      <w:r w:rsidRPr="00CD6474">
        <w:br w:type="page"/>
      </w:r>
    </w:p>
    <w:p w14:paraId="41FDDE21" w14:textId="218F3F94" w:rsidR="004159C2" w:rsidRPr="00CD6474" w:rsidRDefault="004159C2" w:rsidP="002B4170">
      <w:pPr>
        <w:pStyle w:val="Formatvorlage1"/>
      </w:pPr>
      <w:bookmarkStart w:id="59" w:name="_Toc162957807"/>
      <w:r w:rsidRPr="00CD6474">
        <w:lastRenderedPageBreak/>
        <w:t>Tag 8 –</w:t>
      </w:r>
      <w:bookmarkEnd w:id="59"/>
      <w:r w:rsidR="006B33AA">
        <w:t xml:space="preserve"> </w:t>
      </w:r>
      <w:r w:rsidR="006D6DED">
        <w:t>Dokumentation</w:t>
      </w:r>
      <w:r w:rsidR="006B33AA">
        <w:t xml:space="preserve"> Finalisieren (Teil 1)</w:t>
      </w:r>
      <w:r w:rsidR="00ED3594">
        <w:t>, Leserlichkeit des Codes gewährleisten</w:t>
      </w:r>
    </w:p>
    <w:tbl>
      <w:tblPr>
        <w:tblStyle w:val="Tabellenraster"/>
        <w:tblW w:w="0" w:type="auto"/>
        <w:tblLook w:val="04A0" w:firstRow="1" w:lastRow="0" w:firstColumn="1" w:lastColumn="0" w:noHBand="0" w:noVBand="1"/>
      </w:tblPr>
      <w:tblGrid>
        <w:gridCol w:w="2236"/>
        <w:gridCol w:w="7122"/>
      </w:tblGrid>
      <w:tr w:rsidR="00881342" w:rsidRPr="00CD6474" w14:paraId="3DAF5BC9" w14:textId="77777777" w:rsidTr="00E42626">
        <w:tc>
          <w:tcPr>
            <w:tcW w:w="2236" w:type="dxa"/>
            <w:tcBorders>
              <w:top w:val="nil"/>
              <w:left w:val="nil"/>
              <w:bottom w:val="nil"/>
              <w:right w:val="nil"/>
            </w:tcBorders>
          </w:tcPr>
          <w:p w14:paraId="7D45E719"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7DBFAF27" w14:textId="374280A3" w:rsidR="00881342" w:rsidRPr="00CD6474" w:rsidRDefault="006D6DED" w:rsidP="00AD4D39">
            <w:pPr>
              <w:pStyle w:val="Main"/>
            </w:pPr>
            <w:r>
              <w:t>03.04.2024</w:t>
            </w:r>
          </w:p>
        </w:tc>
      </w:tr>
      <w:tr w:rsidR="00E42626" w:rsidRPr="00CD6474" w14:paraId="7DCCD55F" w14:textId="77777777" w:rsidTr="00E42626">
        <w:tc>
          <w:tcPr>
            <w:tcW w:w="2233" w:type="dxa"/>
            <w:tcBorders>
              <w:top w:val="nil"/>
              <w:left w:val="nil"/>
              <w:bottom w:val="nil"/>
              <w:right w:val="nil"/>
            </w:tcBorders>
          </w:tcPr>
          <w:p w14:paraId="47861073"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7D31E28A" w14:textId="377048E4" w:rsidR="00E42626" w:rsidRPr="00CD6474" w:rsidRDefault="00893438" w:rsidP="00AF7C71">
            <w:pPr>
              <w:pStyle w:val="Main"/>
            </w:pPr>
            <w:r w:rsidRPr="00CD6474">
              <w:rPr>
                <w:color w:val="92D050"/>
              </w:rPr>
              <w:sym w:font="Wingdings 2" w:char="F097"/>
            </w:r>
            <w:r w:rsidRPr="00CD6474">
              <w:t xml:space="preserve"> Vor dem Zeitplan</w:t>
            </w:r>
          </w:p>
        </w:tc>
      </w:tr>
      <w:tr w:rsidR="00E42626" w:rsidRPr="00CD6474" w14:paraId="1ABA2253" w14:textId="77777777" w:rsidTr="00E42626">
        <w:tc>
          <w:tcPr>
            <w:tcW w:w="2233" w:type="dxa"/>
            <w:tcBorders>
              <w:top w:val="nil"/>
              <w:left w:val="nil"/>
              <w:bottom w:val="nil"/>
              <w:right w:val="nil"/>
            </w:tcBorders>
          </w:tcPr>
          <w:p w14:paraId="3622867D"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58E2F51" w14:textId="023119A6" w:rsidR="00E42626" w:rsidRPr="00CD6474" w:rsidRDefault="006A436A" w:rsidP="00AF7C71">
            <w:pPr>
              <w:pStyle w:val="Main"/>
            </w:pPr>
            <w:r>
              <w:t>Keine</w:t>
            </w:r>
          </w:p>
        </w:tc>
      </w:tr>
      <w:tr w:rsidR="00E42626" w:rsidRPr="00CD6474" w14:paraId="16B771F6" w14:textId="77777777" w:rsidTr="00E42626">
        <w:tc>
          <w:tcPr>
            <w:tcW w:w="2233" w:type="dxa"/>
            <w:tcBorders>
              <w:top w:val="nil"/>
              <w:left w:val="nil"/>
              <w:bottom w:val="nil"/>
              <w:right w:val="nil"/>
            </w:tcBorders>
          </w:tcPr>
          <w:p w14:paraId="71C39334"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76F335E9" w14:textId="77777777" w:rsidR="00E42626" w:rsidRPr="00CD6474" w:rsidRDefault="00E42626" w:rsidP="00AF7C71">
            <w:pPr>
              <w:pStyle w:val="Main"/>
            </w:pPr>
            <w:r w:rsidRPr="00CD6474">
              <w:t>Keine</w:t>
            </w:r>
          </w:p>
          <w:p w14:paraId="6B682DF1" w14:textId="77777777" w:rsidR="00E42626" w:rsidRPr="00CD6474" w:rsidRDefault="00E42626" w:rsidP="00AF7C71">
            <w:pPr>
              <w:pStyle w:val="Main"/>
            </w:pPr>
          </w:p>
        </w:tc>
      </w:tr>
      <w:tr w:rsidR="00E42626" w:rsidRPr="00CD6474" w14:paraId="289A61EE" w14:textId="77777777" w:rsidTr="00E42626">
        <w:tc>
          <w:tcPr>
            <w:tcW w:w="2233" w:type="dxa"/>
            <w:tcBorders>
              <w:top w:val="nil"/>
              <w:left w:val="nil"/>
              <w:bottom w:val="nil"/>
              <w:right w:val="nil"/>
            </w:tcBorders>
          </w:tcPr>
          <w:p w14:paraId="169BA424"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6BF4AE46" w14:textId="43FDE4E7" w:rsidR="00E42626" w:rsidRDefault="00A10971" w:rsidP="006D6DED">
            <w:pPr>
              <w:pStyle w:val="Main"/>
            </w:pPr>
            <w:r>
              <w:t xml:space="preserve">Den Morgen verbrachte ich heute damit meine Dokumentation nochmals zu überarbeiten. Ich überprüfte Rechtschreibung, Grammatik und </w:t>
            </w:r>
            <w:r w:rsidR="00893438">
              <w:t>Wortwiederholungen. Während des späteren Vormittags richtete ich meinen Fokus darauf, meine Dokumentation nochmal kritisch mit den Standardkriterien der IPA zu vergleichen.</w:t>
            </w:r>
          </w:p>
          <w:p w14:paraId="64A525BA" w14:textId="77777777" w:rsidR="00DD7AB1" w:rsidRDefault="00DD7AB1" w:rsidP="006D6DED">
            <w:pPr>
              <w:pStyle w:val="Main"/>
            </w:pPr>
          </w:p>
          <w:p w14:paraId="139E0BF8" w14:textId="27F0BCAF" w:rsidR="00ED3594" w:rsidRPr="006D6DED" w:rsidRDefault="00F24960" w:rsidP="009647FA">
            <w:pPr>
              <w:pStyle w:val="Main"/>
            </w:pPr>
            <w:r>
              <w:t xml:space="preserve">Während des Nachmittags entschied ich mich zu überprüfen, ob mein Code die Aufgabenstellung sowie meine individuellen Bewertungskriterien erfüllt, und realisierte, dass mein Development Modus eigentlich alle Leistungen von der Jira API in die LEIS Datenbank importieren sollte, nicht nur die welche noch nicht erfasst waren. </w:t>
            </w:r>
            <w:r w:rsidR="00DD7AB1">
              <w:t>Diese Funktion wurde schnell angepasst</w:t>
            </w:r>
            <w:r>
              <w:t xml:space="preserve">, bevor ich mich </w:t>
            </w:r>
            <w:r w:rsidR="009647FA">
              <w:t>weiter</w:t>
            </w:r>
            <w:r>
              <w:t xml:space="preserve"> der Dokumentation widmete. </w:t>
            </w:r>
          </w:p>
          <w:p w14:paraId="24CEB249" w14:textId="77777777" w:rsidR="00E42626" w:rsidRPr="00CD6474" w:rsidRDefault="00E42626" w:rsidP="00AF7C71">
            <w:pPr>
              <w:pStyle w:val="Main"/>
            </w:pPr>
          </w:p>
        </w:tc>
      </w:tr>
      <w:tr w:rsidR="00E42626" w:rsidRPr="00CD6474" w14:paraId="662F5D08" w14:textId="77777777" w:rsidTr="00E42626">
        <w:tc>
          <w:tcPr>
            <w:tcW w:w="2233" w:type="dxa"/>
            <w:tcBorders>
              <w:top w:val="nil"/>
              <w:left w:val="nil"/>
              <w:bottom w:val="nil"/>
              <w:right w:val="nil"/>
            </w:tcBorders>
          </w:tcPr>
          <w:p w14:paraId="45AB9EE8"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63FC1401" w14:textId="7714775B" w:rsidR="00E42626" w:rsidRDefault="00893438" w:rsidP="00893438">
            <w:pPr>
              <w:pStyle w:val="Main"/>
            </w:pPr>
            <w:r>
              <w:t>Positives</w:t>
            </w:r>
          </w:p>
          <w:p w14:paraId="1A73EA2D" w14:textId="3A773D3D" w:rsidR="00893438" w:rsidRDefault="00893438" w:rsidP="00893438">
            <w:pPr>
              <w:pStyle w:val="Main"/>
            </w:pPr>
            <w:r>
              <w:t>Seitdem ich meine Dokumentation das letzte Mal mit den Standardkriterien verglichen habe, konnte ich um einiges mehr der Leitfragen als erfüllt markieren.</w:t>
            </w:r>
          </w:p>
          <w:p w14:paraId="490E22AD" w14:textId="77777777" w:rsidR="00893438" w:rsidRDefault="00893438" w:rsidP="00893438">
            <w:pPr>
              <w:pStyle w:val="Main"/>
            </w:pPr>
          </w:p>
          <w:p w14:paraId="643561B3" w14:textId="5819B09B" w:rsidR="00893438" w:rsidRDefault="00893438" w:rsidP="00893438">
            <w:pPr>
              <w:pStyle w:val="Main"/>
            </w:pPr>
            <w:r>
              <w:t>Den Erwartungen entsprechend</w:t>
            </w:r>
          </w:p>
          <w:p w14:paraId="5DC219C8" w14:textId="23189F02" w:rsidR="00ED3594" w:rsidRDefault="00ED3594" w:rsidP="00893438">
            <w:pPr>
              <w:pStyle w:val="Main"/>
            </w:pPr>
            <w:r>
              <w:t>Der Jira Synchronizer erfüllt die individuellen Bewertungskriterien, ich darf nicht vergessen die Log-Datei einer meiner Testläufe abzugeben.</w:t>
            </w:r>
          </w:p>
          <w:p w14:paraId="496887A0" w14:textId="77777777" w:rsidR="00893438" w:rsidRDefault="00893438" w:rsidP="00893438">
            <w:pPr>
              <w:pStyle w:val="Main"/>
            </w:pPr>
          </w:p>
          <w:p w14:paraId="7805EB5D" w14:textId="3D64A368" w:rsidR="00893438" w:rsidRDefault="00893438" w:rsidP="00893438">
            <w:pPr>
              <w:pStyle w:val="Main"/>
            </w:pPr>
            <w:r>
              <w:t>Herausforderungen</w:t>
            </w:r>
          </w:p>
          <w:p w14:paraId="4A64F266" w14:textId="37B8EA36" w:rsidR="00893438" w:rsidRDefault="00893438" w:rsidP="00893438">
            <w:pPr>
              <w:pStyle w:val="Main"/>
            </w:pPr>
            <w:r>
              <w:t>Es wird langsam schwierig so viel Fokus auf die Dokumentation zu legen, ich merke, wie meine Aufmerksamkeit immer wieder etwas abdriftet. Um diesen Konzentrationsproblemen entgegenzuwirken habe ich versucht, meine Arbeit in der Dokumentation so abwechslungsreich wie möglich zu gestalten</w:t>
            </w:r>
            <w:r w:rsidR="005170BB">
              <w:t xml:space="preserve">, was tatsächlich auch gut funktioniert hat. </w:t>
            </w:r>
          </w:p>
          <w:p w14:paraId="657DA330" w14:textId="68283234" w:rsidR="005170BB" w:rsidRPr="00CD6474" w:rsidRDefault="005170BB" w:rsidP="00893438">
            <w:pPr>
              <w:pStyle w:val="Main"/>
            </w:pPr>
            <w:r>
              <w:t>Kurz vor Mittag stürzte mein Computer ab, dank einer seriösen Speicherdisziplin verlor ich</w:t>
            </w:r>
            <w:r w:rsidR="006A436A">
              <w:t xml:space="preserve"> jedoch</w:t>
            </w:r>
            <w:r>
              <w:t xml:space="preserve"> lediglich einen Teilabsatz</w:t>
            </w:r>
            <w:r w:rsidR="006A436A">
              <w:t>, welcher schnell wieder hergestellt war</w:t>
            </w:r>
            <w:r>
              <w:t xml:space="preserve">. </w:t>
            </w:r>
          </w:p>
          <w:p w14:paraId="58984F84" w14:textId="77777777" w:rsidR="00E42626" w:rsidRPr="00CD6474" w:rsidRDefault="00E42626" w:rsidP="00AF7C71">
            <w:pPr>
              <w:pStyle w:val="Main"/>
            </w:pPr>
          </w:p>
        </w:tc>
      </w:tr>
    </w:tbl>
    <w:p w14:paraId="2897702B" w14:textId="77777777" w:rsidR="00ED3594" w:rsidRDefault="00ED3594" w:rsidP="00E42626">
      <w:pPr>
        <w:pStyle w:val="Main"/>
        <w:rPr>
          <w:b/>
        </w:rPr>
      </w:pPr>
    </w:p>
    <w:p w14:paraId="0ADC8F6A" w14:textId="77777777" w:rsidR="00ED3594" w:rsidRDefault="00ED3594">
      <w:pPr>
        <w:widowControl/>
        <w:spacing w:line="240" w:lineRule="auto"/>
        <w:rPr>
          <w:rFonts w:ascii="Imago" w:hAnsi="Imago"/>
          <w:b/>
        </w:rPr>
      </w:pPr>
      <w:r>
        <w:rPr>
          <w:b/>
        </w:rPr>
        <w:br w:type="page"/>
      </w:r>
    </w:p>
    <w:p w14:paraId="4210F331" w14:textId="54B6FB89" w:rsidR="00E42626" w:rsidRPr="00CD6474" w:rsidRDefault="00E42626" w:rsidP="00E42626">
      <w:pPr>
        <w:pStyle w:val="Main"/>
      </w:pPr>
      <w:r w:rsidRPr="00CD6474">
        <w:rPr>
          <w:b/>
        </w:rPr>
        <w:lastRenderedPageBreak/>
        <w:t>Aufgabenliste</w:t>
      </w:r>
    </w:p>
    <w:p w14:paraId="2EB4B173" w14:textId="18D9DB2C" w:rsidR="004811B1" w:rsidRPr="00CD6474" w:rsidRDefault="00ED3594" w:rsidP="004811B1">
      <w:pPr>
        <w:pStyle w:val="Main"/>
        <w:rPr>
          <w:color w:val="00B050"/>
        </w:rPr>
      </w:pPr>
      <w:r w:rsidRPr="00ED3594">
        <w:rPr>
          <w:noProof/>
          <w:color w:val="00B050"/>
        </w:rPr>
        <w:drawing>
          <wp:inline distT="0" distB="0" distL="0" distR="0" wp14:anchorId="78B9E792" wp14:editId="06EEC681">
            <wp:extent cx="6120130" cy="3886835"/>
            <wp:effectExtent l="0" t="0" r="0" b="0"/>
            <wp:docPr id="49307100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71006" name="Grafik 1" descr="Ein Bild, das Text, Screenshot, Software, Multimedia-Software enthält.&#10;&#10;Automatisch generierte Beschreibung"/>
                    <pic:cNvPicPr/>
                  </pic:nvPicPr>
                  <pic:blipFill>
                    <a:blip r:embed="rId23"/>
                    <a:stretch>
                      <a:fillRect/>
                    </a:stretch>
                  </pic:blipFill>
                  <pic:spPr>
                    <a:xfrm>
                      <a:off x="0" y="0"/>
                      <a:ext cx="6120130" cy="3886835"/>
                    </a:xfrm>
                    <a:prstGeom prst="rect">
                      <a:avLst/>
                    </a:prstGeom>
                  </pic:spPr>
                </pic:pic>
              </a:graphicData>
            </a:graphic>
          </wp:inline>
        </w:drawing>
      </w:r>
    </w:p>
    <w:p w14:paraId="65084C70" w14:textId="44A15E78" w:rsidR="004811B1" w:rsidRPr="00CD6474" w:rsidRDefault="004811B1" w:rsidP="004811B1">
      <w:pPr>
        <w:pStyle w:val="Beschriftung"/>
      </w:pPr>
      <w:r w:rsidRPr="00CD6474">
        <w:t xml:space="preserve">Abbildung 4 – </w:t>
      </w:r>
      <w:r>
        <w:t>8</w:t>
      </w:r>
      <w:r w:rsidRPr="00CD6474">
        <w:tab/>
        <w:t>Kanban</w:t>
      </w:r>
      <w:r>
        <w:t xml:space="preserve"> B</w:t>
      </w:r>
      <w:r w:rsidRPr="00CD6474">
        <w:t xml:space="preserve">oard Tag </w:t>
      </w:r>
      <w:r>
        <w:t>8</w:t>
      </w:r>
    </w:p>
    <w:p w14:paraId="1F4E7F3C" w14:textId="6914F3A1" w:rsidR="00E42626" w:rsidRPr="00CD6474" w:rsidRDefault="00E42626" w:rsidP="00E42626">
      <w:pPr>
        <w:pStyle w:val="Main"/>
      </w:pPr>
    </w:p>
    <w:p w14:paraId="63D35003" w14:textId="77777777" w:rsidR="00E42626" w:rsidRPr="00CD6474" w:rsidRDefault="00E42626" w:rsidP="00E42626">
      <w:pPr>
        <w:pStyle w:val="Main"/>
      </w:pPr>
    </w:p>
    <w:p w14:paraId="7D07739C" w14:textId="1FD1363F" w:rsidR="004159C2" w:rsidRPr="00CD6474" w:rsidRDefault="004159C2" w:rsidP="00465424">
      <w:pPr>
        <w:pStyle w:val="Main"/>
      </w:pPr>
      <w:r w:rsidRPr="00CD6474">
        <w:br w:type="page"/>
      </w:r>
    </w:p>
    <w:p w14:paraId="21EB33CA" w14:textId="0E6539B9" w:rsidR="004159C2" w:rsidRPr="00CD6474" w:rsidRDefault="004159C2" w:rsidP="002B4170">
      <w:pPr>
        <w:pStyle w:val="Formatvorlage1"/>
      </w:pPr>
      <w:bookmarkStart w:id="60" w:name="_Toc162957808"/>
      <w:r w:rsidRPr="00CD6474">
        <w:lastRenderedPageBreak/>
        <w:t>Tag 9 –</w:t>
      </w:r>
      <w:bookmarkEnd w:id="60"/>
      <w:r w:rsidRPr="00CD6474">
        <w:t xml:space="preserve"> </w:t>
      </w:r>
      <w:r w:rsidR="00DD7AB1">
        <w:t>Dokumentation Finalisieren (Teil 2), Applikation Finalisieren</w:t>
      </w:r>
    </w:p>
    <w:tbl>
      <w:tblPr>
        <w:tblStyle w:val="Tabellenraster"/>
        <w:tblW w:w="0" w:type="auto"/>
        <w:tblLook w:val="04A0" w:firstRow="1" w:lastRow="0" w:firstColumn="1" w:lastColumn="0" w:noHBand="0" w:noVBand="1"/>
      </w:tblPr>
      <w:tblGrid>
        <w:gridCol w:w="2236"/>
        <w:gridCol w:w="7122"/>
      </w:tblGrid>
      <w:tr w:rsidR="00881342" w:rsidRPr="00CD6474" w14:paraId="0C5AFC08" w14:textId="77777777" w:rsidTr="00E42626">
        <w:tc>
          <w:tcPr>
            <w:tcW w:w="2236" w:type="dxa"/>
            <w:tcBorders>
              <w:top w:val="nil"/>
              <w:left w:val="nil"/>
              <w:bottom w:val="nil"/>
              <w:right w:val="nil"/>
            </w:tcBorders>
          </w:tcPr>
          <w:p w14:paraId="273E7FC9"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23B90755" w14:textId="78CA857E" w:rsidR="00881342" w:rsidRPr="00CD6474" w:rsidRDefault="00DD7AB1" w:rsidP="00AD4D39">
            <w:pPr>
              <w:pStyle w:val="Main"/>
            </w:pPr>
            <w:r>
              <w:t>04.04.2024</w:t>
            </w:r>
          </w:p>
        </w:tc>
      </w:tr>
      <w:tr w:rsidR="00E42626" w:rsidRPr="00CD6474" w14:paraId="24EDE146" w14:textId="77777777" w:rsidTr="00E42626">
        <w:tc>
          <w:tcPr>
            <w:tcW w:w="2233" w:type="dxa"/>
            <w:tcBorders>
              <w:top w:val="nil"/>
              <w:left w:val="nil"/>
              <w:bottom w:val="nil"/>
              <w:right w:val="nil"/>
            </w:tcBorders>
          </w:tcPr>
          <w:p w14:paraId="53877007"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0DE1A7C5" w14:textId="77777777" w:rsidR="00E42626" w:rsidRPr="00CD6474" w:rsidRDefault="00E42626" w:rsidP="00AF7C71">
            <w:pPr>
              <w:pStyle w:val="Main"/>
            </w:pPr>
            <w:r w:rsidRPr="00CD6474">
              <w:rPr>
                <w:color w:val="92D050"/>
              </w:rPr>
              <w:sym w:font="Wingdings 2" w:char="F097"/>
            </w:r>
            <w:r w:rsidRPr="00CD6474">
              <w:t xml:space="preserve"> Im Zeitplan</w:t>
            </w:r>
          </w:p>
        </w:tc>
      </w:tr>
      <w:tr w:rsidR="00E42626" w:rsidRPr="00CD6474" w14:paraId="6804B04F" w14:textId="77777777" w:rsidTr="00E42626">
        <w:tc>
          <w:tcPr>
            <w:tcW w:w="2233" w:type="dxa"/>
            <w:tcBorders>
              <w:top w:val="nil"/>
              <w:left w:val="nil"/>
              <w:bottom w:val="nil"/>
              <w:right w:val="nil"/>
            </w:tcBorders>
          </w:tcPr>
          <w:p w14:paraId="54E7F074"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1006A8E" w14:textId="77777777" w:rsidR="00E42626" w:rsidRPr="00CD6474" w:rsidRDefault="00E42626" w:rsidP="00AF7C71">
            <w:pPr>
              <w:pStyle w:val="Main"/>
            </w:pPr>
            <w:r w:rsidRPr="00CD6474">
              <w:t>Keine</w:t>
            </w:r>
          </w:p>
        </w:tc>
      </w:tr>
      <w:tr w:rsidR="00E42626" w:rsidRPr="00CD6474" w14:paraId="3A0F4927" w14:textId="77777777" w:rsidTr="00E42626">
        <w:tc>
          <w:tcPr>
            <w:tcW w:w="2233" w:type="dxa"/>
            <w:tcBorders>
              <w:top w:val="nil"/>
              <w:left w:val="nil"/>
              <w:bottom w:val="nil"/>
              <w:right w:val="nil"/>
            </w:tcBorders>
          </w:tcPr>
          <w:p w14:paraId="16ECC807"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14C27BA7" w14:textId="77777777" w:rsidR="00E42626" w:rsidRPr="00CD6474" w:rsidRDefault="00E42626" w:rsidP="00AF7C71">
            <w:pPr>
              <w:pStyle w:val="Main"/>
            </w:pPr>
            <w:r w:rsidRPr="00CD6474">
              <w:t>Keine</w:t>
            </w:r>
          </w:p>
          <w:p w14:paraId="040E779C" w14:textId="77777777" w:rsidR="00E42626" w:rsidRPr="00CD6474" w:rsidRDefault="00E42626" w:rsidP="00AF7C71">
            <w:pPr>
              <w:pStyle w:val="Main"/>
            </w:pPr>
          </w:p>
        </w:tc>
      </w:tr>
      <w:tr w:rsidR="00E42626" w:rsidRPr="00CD6474" w14:paraId="252BC913" w14:textId="77777777" w:rsidTr="00E42626">
        <w:tc>
          <w:tcPr>
            <w:tcW w:w="2233" w:type="dxa"/>
            <w:tcBorders>
              <w:top w:val="nil"/>
              <w:left w:val="nil"/>
              <w:bottom w:val="nil"/>
              <w:right w:val="nil"/>
            </w:tcBorders>
          </w:tcPr>
          <w:p w14:paraId="777640D2"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B703CB9" w14:textId="77777777" w:rsidR="00DD7AB1" w:rsidRDefault="00DD7AB1" w:rsidP="00DD7AB1">
            <w:pPr>
              <w:pStyle w:val="Main"/>
            </w:pPr>
            <w:r>
              <w:t xml:space="preserve">Dank meines gestrigen Vergleiches der Dokumentation und der individuellen Bewertungskriterien, hatte ich einen ziemlich klaren Plan was es heute noch zu erledigen gab. </w:t>
            </w:r>
          </w:p>
          <w:p w14:paraId="1048C91A" w14:textId="77777777" w:rsidR="00DD7AB1" w:rsidRDefault="00DD7AB1" w:rsidP="00DD7AB1">
            <w:pPr>
              <w:pStyle w:val="Main"/>
            </w:pPr>
          </w:p>
          <w:p w14:paraId="0EA1A876" w14:textId="701295BD" w:rsidR="00E42626" w:rsidRDefault="00DD7AB1" w:rsidP="00DD7AB1">
            <w:pPr>
              <w:pStyle w:val="Main"/>
            </w:pPr>
            <w:r>
              <w:t xml:space="preserve">Als erstes entschied ich mich, meinem Tagesjournal noch den letzten Schliff zu verleihen. Ich strukturierte die Einträge der einzelnen Tage in eine passendere Form um und versuchte es klarer darzustellen an welchen Tagen ich mich über mir nicht, oder nicht komplett, bekannte Sachen informieren musste. </w:t>
            </w:r>
          </w:p>
          <w:p w14:paraId="798ADE58" w14:textId="77777777" w:rsidR="00DD7AB1" w:rsidRDefault="00DD7AB1" w:rsidP="00DD7AB1">
            <w:pPr>
              <w:pStyle w:val="Main"/>
            </w:pPr>
          </w:p>
          <w:p w14:paraId="7B08A989" w14:textId="791BCA5E" w:rsidR="005737B4" w:rsidRDefault="00DD7AB1" w:rsidP="00DD7AB1">
            <w:pPr>
              <w:pStyle w:val="Main"/>
            </w:pPr>
            <w:r>
              <w:t>Nach einer Stunde der Überarbeitung der Arbeitsjournals, entschied ich mich, mich kurz meiner Applikation zu widmen. Hierbei ergänzte ich</w:t>
            </w:r>
            <w:r w:rsidR="005737B4">
              <w:t>,</w:t>
            </w:r>
            <w:r>
              <w:t xml:space="preserve"> wo unbedingt nötig weitere Kommentare, wobei ich realisierte, dass meine Kommentare teils in Deutsch und teils in Englisch geschrieben waren, was ich schnell vereinheitlichte.</w:t>
            </w:r>
            <w:r w:rsidR="005737B4">
              <w:t xml:space="preserve"> Des Weiteren</w:t>
            </w:r>
            <w:r w:rsidR="0047620F">
              <w:t xml:space="preserve"> räumte ich wo nötig meinen Code etwas auf und stellte sicher, dass die vorhandenen Methoden keine übergrossen Aufgaben besessen und wirklich nur eine Funktion haben.</w:t>
            </w:r>
          </w:p>
          <w:p w14:paraId="14CEA487" w14:textId="77777777" w:rsidR="00DD7AB1" w:rsidRDefault="00DD7AB1" w:rsidP="00DD7AB1">
            <w:pPr>
              <w:pStyle w:val="Main"/>
            </w:pPr>
          </w:p>
          <w:p w14:paraId="08A46F2C" w14:textId="77ED0543" w:rsidR="009C0E89" w:rsidRDefault="00782567" w:rsidP="009C0E89">
            <w:pPr>
              <w:pStyle w:val="Main"/>
            </w:pPr>
            <w:r>
              <w:t xml:space="preserve">Den </w:t>
            </w:r>
            <w:r w:rsidR="0047620F">
              <w:t xml:space="preserve">Rest des </w:t>
            </w:r>
            <w:r>
              <w:t xml:space="preserve">Morgens </w:t>
            </w:r>
            <w:r w:rsidR="0047620F">
              <w:t>verbrachte ich damit, Lücken in meiner Dokumentation zu füllen</w:t>
            </w:r>
            <w:r w:rsidR="009C0E89">
              <w:t xml:space="preserve"> und die Dokumentation zu überarbeiten</w:t>
            </w:r>
            <w:r w:rsidR="0047620F">
              <w:t xml:space="preserve">. </w:t>
            </w:r>
            <w:r w:rsidR="009C0E89">
              <w:t>So</w:t>
            </w:r>
            <w:r w:rsidR="0047620F">
              <w:t xml:space="preserve"> aktualisierte</w:t>
            </w:r>
            <w:r w:rsidR="009C0E89">
              <w:t xml:space="preserve"> ich</w:t>
            </w:r>
            <w:r w:rsidR="0047620F">
              <w:t xml:space="preserve"> den Soll-Ist-Vergleich auf den aktuellen Stand, wobei mir erst jetzt so wirklich klar wurde, dass ich schon am zweitletzten Tag meiner IPA bin</w:t>
            </w:r>
            <w:r>
              <w:t>. Ausserdem vollendete ich den «Nächste Schritte» Teil des Schlusswortes und erfasste meinen Git-Log.</w:t>
            </w:r>
          </w:p>
          <w:p w14:paraId="7E0C3B76" w14:textId="77777777" w:rsidR="00782567" w:rsidRDefault="00782567" w:rsidP="009C0E89">
            <w:pPr>
              <w:pStyle w:val="Main"/>
            </w:pPr>
          </w:p>
          <w:p w14:paraId="07E543E1" w14:textId="74206548" w:rsidR="00782567" w:rsidRPr="00DD7AB1" w:rsidRDefault="00782567" w:rsidP="009C0E89">
            <w:pPr>
              <w:pStyle w:val="Main"/>
            </w:pPr>
            <w:r>
              <w:t>Während des Nachmittags überflog ich nochmals die Dokumentation und überarbeitete Stellen, mit welchen ich unzufrieden war. Gegen Ende des Tages begann ich mit dem Schlusswort.</w:t>
            </w:r>
          </w:p>
          <w:p w14:paraId="1A1A215D" w14:textId="11A43DD8" w:rsidR="00DD7AB1" w:rsidRPr="00DD7AB1" w:rsidRDefault="00DD7AB1" w:rsidP="00DD7AB1">
            <w:pPr>
              <w:pStyle w:val="Main"/>
            </w:pPr>
          </w:p>
          <w:p w14:paraId="6AC86732" w14:textId="77777777" w:rsidR="00E42626" w:rsidRPr="00CD6474" w:rsidRDefault="00E42626" w:rsidP="00AF7C71">
            <w:pPr>
              <w:pStyle w:val="Main"/>
            </w:pPr>
          </w:p>
        </w:tc>
      </w:tr>
      <w:tr w:rsidR="00E42626" w:rsidRPr="00CD6474" w14:paraId="26080E68" w14:textId="77777777" w:rsidTr="00E42626">
        <w:tc>
          <w:tcPr>
            <w:tcW w:w="2233" w:type="dxa"/>
            <w:tcBorders>
              <w:top w:val="nil"/>
              <w:left w:val="nil"/>
              <w:bottom w:val="nil"/>
              <w:right w:val="nil"/>
            </w:tcBorders>
          </w:tcPr>
          <w:p w14:paraId="1BCDA490"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3B2EE6CE" w14:textId="77777777" w:rsidR="00E42626" w:rsidRPr="00CD6474" w:rsidRDefault="00E42626" w:rsidP="00AF7C71">
            <w:pPr>
              <w:pStyle w:val="Main"/>
            </w:pPr>
            <w:r w:rsidRPr="00CD6474">
              <w:rPr>
                <w:color w:val="00B050"/>
              </w:rPr>
              <w:t>[Kritische Würdigung Arbeit &amp; Vorgehensweise]</w:t>
            </w:r>
          </w:p>
          <w:p w14:paraId="1159330C" w14:textId="77777777" w:rsidR="00E42626" w:rsidRPr="00CD6474" w:rsidRDefault="00E42626" w:rsidP="00AF7C71">
            <w:pPr>
              <w:pStyle w:val="Main"/>
            </w:pPr>
          </w:p>
        </w:tc>
      </w:tr>
    </w:tbl>
    <w:p w14:paraId="446F2296" w14:textId="77777777" w:rsidR="0047620F" w:rsidRDefault="0047620F" w:rsidP="00E42626">
      <w:pPr>
        <w:pStyle w:val="Main"/>
        <w:rPr>
          <w:b/>
        </w:rPr>
      </w:pPr>
    </w:p>
    <w:p w14:paraId="5A192C2E" w14:textId="77777777" w:rsidR="0047620F" w:rsidRDefault="0047620F">
      <w:pPr>
        <w:widowControl/>
        <w:spacing w:line="240" w:lineRule="auto"/>
        <w:rPr>
          <w:rFonts w:ascii="Imago" w:hAnsi="Imago"/>
          <w:b/>
        </w:rPr>
      </w:pPr>
      <w:r>
        <w:rPr>
          <w:b/>
        </w:rPr>
        <w:br w:type="page"/>
      </w:r>
    </w:p>
    <w:p w14:paraId="1E1D645B" w14:textId="768EA9E8" w:rsidR="00E42626" w:rsidRPr="00CD6474" w:rsidRDefault="00E42626" w:rsidP="00E42626">
      <w:pPr>
        <w:pStyle w:val="Main"/>
      </w:pPr>
      <w:r w:rsidRPr="00CD6474">
        <w:rPr>
          <w:b/>
        </w:rPr>
        <w:lastRenderedPageBreak/>
        <w:t>Aufgabenliste</w:t>
      </w:r>
    </w:p>
    <w:p w14:paraId="7DB203F9" w14:textId="6DA654F4" w:rsidR="004811B1" w:rsidRPr="00CD6474" w:rsidRDefault="0047620F" w:rsidP="004811B1">
      <w:pPr>
        <w:pStyle w:val="Main"/>
        <w:rPr>
          <w:color w:val="00B050"/>
        </w:rPr>
      </w:pPr>
      <w:r w:rsidRPr="0047620F">
        <w:rPr>
          <w:color w:val="00B050"/>
        </w:rPr>
        <w:drawing>
          <wp:inline distT="0" distB="0" distL="0" distR="0" wp14:anchorId="2115FCB8" wp14:editId="79BBA66D">
            <wp:extent cx="6120130" cy="3847465"/>
            <wp:effectExtent l="0" t="0" r="0" b="635"/>
            <wp:docPr id="199772838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8387" name="Grafik 1" descr="Ein Bild, das Text, Screenshot, Software, Multimedia-Software enthält.&#10;&#10;Automatisch generierte Beschreibung"/>
                    <pic:cNvPicPr/>
                  </pic:nvPicPr>
                  <pic:blipFill>
                    <a:blip r:embed="rId24"/>
                    <a:stretch>
                      <a:fillRect/>
                    </a:stretch>
                  </pic:blipFill>
                  <pic:spPr>
                    <a:xfrm>
                      <a:off x="0" y="0"/>
                      <a:ext cx="6120130" cy="3847465"/>
                    </a:xfrm>
                    <a:prstGeom prst="rect">
                      <a:avLst/>
                    </a:prstGeom>
                  </pic:spPr>
                </pic:pic>
              </a:graphicData>
            </a:graphic>
          </wp:inline>
        </w:drawing>
      </w:r>
    </w:p>
    <w:p w14:paraId="314F5441" w14:textId="41C30A1A" w:rsidR="004811B1" w:rsidRPr="00CD6474" w:rsidRDefault="004811B1" w:rsidP="004811B1">
      <w:pPr>
        <w:pStyle w:val="Beschriftung"/>
      </w:pPr>
      <w:r w:rsidRPr="00CD6474">
        <w:t xml:space="preserve">Abbildung 4 – </w:t>
      </w:r>
      <w:r>
        <w:t>9</w:t>
      </w:r>
      <w:r w:rsidRPr="00CD6474">
        <w:tab/>
        <w:t>Kanban</w:t>
      </w:r>
      <w:r>
        <w:t xml:space="preserve"> B</w:t>
      </w:r>
      <w:r w:rsidRPr="00CD6474">
        <w:t xml:space="preserve">oard Tag </w:t>
      </w:r>
      <w:r>
        <w:t>9</w:t>
      </w:r>
    </w:p>
    <w:p w14:paraId="7D842526" w14:textId="77777777" w:rsidR="00881342" w:rsidRPr="00CD6474" w:rsidRDefault="00881342" w:rsidP="00881342">
      <w:pPr>
        <w:pStyle w:val="Main"/>
      </w:pPr>
    </w:p>
    <w:p w14:paraId="7B07F70C" w14:textId="77777777" w:rsidR="004159C2" w:rsidRPr="00CD6474" w:rsidRDefault="004159C2" w:rsidP="004159C2">
      <w:pPr>
        <w:widowControl/>
        <w:spacing w:line="240" w:lineRule="auto"/>
        <w:rPr>
          <w:rFonts w:ascii="Imago" w:hAnsi="Imago"/>
        </w:rPr>
      </w:pPr>
      <w:r w:rsidRPr="00CD6474">
        <w:br w:type="page"/>
      </w:r>
    </w:p>
    <w:p w14:paraId="7B9D9040" w14:textId="75FE9392" w:rsidR="004159C2" w:rsidRPr="00CD6474" w:rsidRDefault="004159C2" w:rsidP="002B4170">
      <w:pPr>
        <w:pStyle w:val="Formatvorlage1"/>
      </w:pPr>
      <w:bookmarkStart w:id="61" w:name="_Toc162957809"/>
      <w:r w:rsidRPr="00CD6474">
        <w:lastRenderedPageBreak/>
        <w:t xml:space="preserve">Tag 10 – </w:t>
      </w:r>
      <w:r w:rsidR="009C086A" w:rsidRPr="00CD6474">
        <w:t>Abgabe</w:t>
      </w:r>
      <w:bookmarkEnd w:id="61"/>
    </w:p>
    <w:tbl>
      <w:tblPr>
        <w:tblStyle w:val="Tabellenraster"/>
        <w:tblW w:w="0" w:type="auto"/>
        <w:tblLook w:val="04A0" w:firstRow="1" w:lastRow="0" w:firstColumn="1" w:lastColumn="0" w:noHBand="0" w:noVBand="1"/>
      </w:tblPr>
      <w:tblGrid>
        <w:gridCol w:w="2236"/>
        <w:gridCol w:w="7122"/>
      </w:tblGrid>
      <w:tr w:rsidR="00881342" w:rsidRPr="00CD6474" w14:paraId="3CF7799E" w14:textId="77777777" w:rsidTr="00E42626">
        <w:tc>
          <w:tcPr>
            <w:tcW w:w="2236" w:type="dxa"/>
            <w:tcBorders>
              <w:top w:val="nil"/>
              <w:left w:val="nil"/>
              <w:bottom w:val="nil"/>
              <w:right w:val="nil"/>
            </w:tcBorders>
          </w:tcPr>
          <w:p w14:paraId="274C885D"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3E181557" w14:textId="5478CF8D" w:rsidR="00881342" w:rsidRPr="00CD6474" w:rsidRDefault="009F51A9" w:rsidP="00AD4D39">
            <w:pPr>
              <w:pStyle w:val="Main"/>
            </w:pPr>
            <w:r w:rsidRPr="00CD6474">
              <w:t>TT.MM.JJJJ</w:t>
            </w:r>
          </w:p>
        </w:tc>
      </w:tr>
      <w:tr w:rsidR="00E42626" w:rsidRPr="00CD6474" w14:paraId="5B84B324" w14:textId="77777777" w:rsidTr="00E42626">
        <w:tc>
          <w:tcPr>
            <w:tcW w:w="2233" w:type="dxa"/>
            <w:tcBorders>
              <w:top w:val="nil"/>
              <w:left w:val="nil"/>
              <w:bottom w:val="nil"/>
              <w:right w:val="nil"/>
            </w:tcBorders>
          </w:tcPr>
          <w:p w14:paraId="7BF02E45"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482C033A" w14:textId="77777777" w:rsidR="00E42626" w:rsidRPr="00CD6474" w:rsidRDefault="00E42626" w:rsidP="00AF7C71">
            <w:pPr>
              <w:pStyle w:val="Main"/>
            </w:pPr>
            <w:r w:rsidRPr="00CD6474">
              <w:rPr>
                <w:color w:val="92D050"/>
              </w:rPr>
              <w:sym w:font="Wingdings 2" w:char="F097"/>
            </w:r>
            <w:r w:rsidRPr="00CD6474">
              <w:t xml:space="preserve"> Im Zeitplan</w:t>
            </w:r>
          </w:p>
        </w:tc>
      </w:tr>
      <w:tr w:rsidR="00E42626" w:rsidRPr="00CD6474" w14:paraId="13DD7BCA" w14:textId="77777777" w:rsidTr="00E42626">
        <w:tc>
          <w:tcPr>
            <w:tcW w:w="2233" w:type="dxa"/>
            <w:tcBorders>
              <w:top w:val="nil"/>
              <w:left w:val="nil"/>
              <w:bottom w:val="nil"/>
              <w:right w:val="nil"/>
            </w:tcBorders>
          </w:tcPr>
          <w:p w14:paraId="0CD95B93"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99AD4AC" w14:textId="77777777" w:rsidR="00E42626" w:rsidRPr="00CD6474" w:rsidRDefault="00E42626" w:rsidP="00AF7C71">
            <w:pPr>
              <w:pStyle w:val="Main"/>
            </w:pPr>
            <w:r w:rsidRPr="00CD6474">
              <w:t>Keine</w:t>
            </w:r>
          </w:p>
        </w:tc>
      </w:tr>
      <w:tr w:rsidR="00E42626" w:rsidRPr="00CD6474" w14:paraId="7F5DB8D4" w14:textId="77777777" w:rsidTr="00E42626">
        <w:tc>
          <w:tcPr>
            <w:tcW w:w="2233" w:type="dxa"/>
            <w:tcBorders>
              <w:top w:val="nil"/>
              <w:left w:val="nil"/>
              <w:bottom w:val="nil"/>
              <w:right w:val="nil"/>
            </w:tcBorders>
          </w:tcPr>
          <w:p w14:paraId="32E2BBC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3F4B1232" w14:textId="77777777" w:rsidR="00E42626" w:rsidRPr="00CD6474" w:rsidRDefault="00E42626" w:rsidP="00AF7C71">
            <w:pPr>
              <w:pStyle w:val="Main"/>
            </w:pPr>
            <w:r w:rsidRPr="00CD6474">
              <w:t>Keine</w:t>
            </w:r>
          </w:p>
          <w:p w14:paraId="3E05CB86" w14:textId="77777777" w:rsidR="00E42626" w:rsidRPr="00CD6474" w:rsidRDefault="00E42626" w:rsidP="00AF7C71">
            <w:pPr>
              <w:pStyle w:val="Main"/>
            </w:pPr>
          </w:p>
        </w:tc>
      </w:tr>
      <w:tr w:rsidR="00E42626" w:rsidRPr="00CD6474" w14:paraId="0EE4EDE4" w14:textId="77777777" w:rsidTr="00E42626">
        <w:tc>
          <w:tcPr>
            <w:tcW w:w="2233" w:type="dxa"/>
            <w:tcBorders>
              <w:top w:val="nil"/>
              <w:left w:val="nil"/>
              <w:bottom w:val="nil"/>
              <w:right w:val="nil"/>
            </w:tcBorders>
          </w:tcPr>
          <w:p w14:paraId="4988A576"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1A4070DE" w14:textId="77777777" w:rsidR="00E42626" w:rsidRPr="00CD6474" w:rsidRDefault="00E42626" w:rsidP="00AF7C71">
            <w:pPr>
              <w:pStyle w:val="Main"/>
            </w:pPr>
            <w:r w:rsidRPr="00CD6474">
              <w:rPr>
                <w:color w:val="00B050"/>
              </w:rPr>
              <w:t>[Erfolge / Misserfolge]</w:t>
            </w:r>
          </w:p>
          <w:p w14:paraId="3536B5B0" w14:textId="77777777" w:rsidR="00E42626" w:rsidRPr="00CD6474" w:rsidRDefault="00E42626" w:rsidP="00AF7C71">
            <w:pPr>
              <w:pStyle w:val="Main"/>
            </w:pPr>
          </w:p>
        </w:tc>
      </w:tr>
      <w:tr w:rsidR="00E42626" w:rsidRPr="00CD6474" w14:paraId="5A7D48A4" w14:textId="77777777" w:rsidTr="00E42626">
        <w:tc>
          <w:tcPr>
            <w:tcW w:w="2233" w:type="dxa"/>
            <w:tcBorders>
              <w:top w:val="nil"/>
              <w:left w:val="nil"/>
              <w:bottom w:val="nil"/>
              <w:right w:val="nil"/>
            </w:tcBorders>
          </w:tcPr>
          <w:p w14:paraId="7F870C35"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AEC38EC" w14:textId="77777777" w:rsidR="00E42626" w:rsidRPr="00CD6474" w:rsidRDefault="00E42626" w:rsidP="00AF7C71">
            <w:pPr>
              <w:pStyle w:val="Main"/>
            </w:pPr>
            <w:r w:rsidRPr="00CD6474">
              <w:rPr>
                <w:color w:val="00B050"/>
              </w:rPr>
              <w:t>[Kritische Würdigung Arbeit &amp; Vorgehensweise]</w:t>
            </w:r>
          </w:p>
          <w:p w14:paraId="5350B6AF" w14:textId="77777777" w:rsidR="00E42626" w:rsidRPr="00CD6474" w:rsidRDefault="00E42626" w:rsidP="00AF7C71">
            <w:pPr>
              <w:pStyle w:val="Main"/>
            </w:pPr>
          </w:p>
        </w:tc>
      </w:tr>
    </w:tbl>
    <w:p w14:paraId="13589917" w14:textId="77777777" w:rsidR="00E42626" w:rsidRPr="00CD6474" w:rsidRDefault="00E42626" w:rsidP="00E42626">
      <w:pPr>
        <w:pStyle w:val="Main"/>
      </w:pPr>
      <w:r w:rsidRPr="00CD6474">
        <w:rPr>
          <w:b/>
        </w:rPr>
        <w:t>Aufgabenliste</w:t>
      </w:r>
    </w:p>
    <w:p w14:paraId="726757B1" w14:textId="77777777" w:rsidR="004811B1" w:rsidRPr="00CD6474" w:rsidRDefault="004811B1" w:rsidP="004811B1">
      <w:pPr>
        <w:pStyle w:val="Main"/>
        <w:rPr>
          <w:color w:val="00B050"/>
        </w:rPr>
      </w:pPr>
    </w:p>
    <w:p w14:paraId="019C0FC0" w14:textId="7A82AE12" w:rsidR="004811B1" w:rsidRPr="00CD6474" w:rsidRDefault="004811B1" w:rsidP="004811B1">
      <w:pPr>
        <w:pStyle w:val="Beschriftung"/>
      </w:pPr>
      <w:r w:rsidRPr="00CD6474">
        <w:t xml:space="preserve">Abbildung 4 – </w:t>
      </w:r>
      <w:r>
        <w:t>10</w:t>
      </w:r>
      <w:r w:rsidRPr="00CD6474">
        <w:tab/>
        <w:t>Kanban</w:t>
      </w:r>
      <w:r>
        <w:t xml:space="preserve"> B</w:t>
      </w:r>
      <w:r w:rsidRPr="00CD6474">
        <w:t xml:space="preserve">oard Tag </w:t>
      </w:r>
      <w:r>
        <w:t>10</w:t>
      </w:r>
    </w:p>
    <w:p w14:paraId="48F5D535" w14:textId="77777777" w:rsidR="00E42626" w:rsidRPr="00CD6474" w:rsidRDefault="00E42626" w:rsidP="00E42626">
      <w:pPr>
        <w:pStyle w:val="Main"/>
      </w:pPr>
    </w:p>
    <w:p w14:paraId="373EEF2C" w14:textId="77777777" w:rsidR="00881342" w:rsidRPr="00CD6474" w:rsidRDefault="00881342" w:rsidP="00881342">
      <w:pPr>
        <w:pStyle w:val="Main"/>
      </w:pPr>
    </w:p>
    <w:p w14:paraId="33ACD597" w14:textId="77777777" w:rsidR="00CF7155" w:rsidRPr="00CF7155" w:rsidRDefault="004159C2" w:rsidP="00CF7155">
      <w:pPr>
        <w:pStyle w:val="Ebene2"/>
      </w:pPr>
      <w:r w:rsidRPr="00CD6474">
        <w:br w:type="page"/>
      </w:r>
      <w:bookmarkStart w:id="62" w:name="_Toc162957797"/>
      <w:r w:rsidR="00CF7155" w:rsidRPr="00CF7155">
        <w:lastRenderedPageBreak/>
        <w:t>Soll-Ist-Vergleich</w:t>
      </w:r>
      <w:bookmarkEnd w:id="62"/>
    </w:p>
    <w:p w14:paraId="088AC6A5" w14:textId="77777777" w:rsidR="00CF7155" w:rsidRPr="00CD6474" w:rsidRDefault="00CF7155" w:rsidP="00CF7155">
      <w:pPr>
        <w:pStyle w:val="Main"/>
      </w:pPr>
      <w:r>
        <w:t xml:space="preserve">Zu Beginn meiner IPA erstellte ich </w:t>
      </w:r>
      <w:r w:rsidRPr="00CD6474">
        <w:t>die Use Cases, Anforderungen, User Stories und schliesslich den Zeitplan. Wie geplant konnte ich somit den Zeitplan auch am ersten Tag schon abgeben, jedoch hatte ich während des Erstellens des Zeitplans nicht beachtet, dass ich plante während den ersten beiden Tagen der IPA etwas Überzeit zu generieren, um mir allfälligen Stress in späteren Etappen der Arbeit zu ersparen. Das führte dazu, dass sich ab dem zweiten Tag meine geplanten Tage und meine wirklichen Tage um drei Stunden unterschieden, was wiederum zu einer ungewöhnlichen Gestaltung des Ist</w:t>
      </w:r>
      <w:r>
        <w:t>-</w:t>
      </w:r>
      <w:r w:rsidRPr="00CD6474">
        <w:t>Zeitplans führte. Dank meiner Überzeiten während der ersten beiden Tage war ich schon nach dem zweiten Tag vor meinem ursprünglichen Zeitplan.</w:t>
      </w:r>
    </w:p>
    <w:p w14:paraId="4EF351AD" w14:textId="77777777" w:rsidR="00CF7155" w:rsidRPr="00CD6474" w:rsidRDefault="00CF7155" w:rsidP="00CF7155">
      <w:pPr>
        <w:pStyle w:val="Main"/>
      </w:pPr>
    </w:p>
    <w:p w14:paraId="67913A5A" w14:textId="77777777" w:rsidR="00CF7155" w:rsidRPr="00CD6474" w:rsidRDefault="00CF7155" w:rsidP="00CF7155">
      <w:pPr>
        <w:pStyle w:val="Main"/>
      </w:pPr>
      <w:r w:rsidRPr="00CD6474">
        <w:t xml:space="preserve">Die Projektinitialisierung verlief um einiges schneller als im Zeitplan geplant, was unter anderem der Mindestgrösse von einer Stunde pro Task zu verdanken ist, da einige der im Zeitplan erfassten Tasks in Praxis sehr schnell realisiert werden konnten. Dank den grosszügig geschätzten Tasks und des bisher generierten Vorsprungs konnte ich meinen Vorsprung dem Zeitplan gegenüber gegen Ende des dritten Tages auf fast einen kompletten Tag aufbauen. </w:t>
      </w:r>
    </w:p>
    <w:p w14:paraId="49788D19" w14:textId="77777777" w:rsidR="00CF7155" w:rsidRPr="00CD6474" w:rsidRDefault="00CF7155" w:rsidP="00CF7155">
      <w:pPr>
        <w:pStyle w:val="Main"/>
      </w:pPr>
    </w:p>
    <w:p w14:paraId="30C9E255" w14:textId="77777777" w:rsidR="00CF7155" w:rsidRPr="00CD6474" w:rsidRDefault="00CF7155" w:rsidP="00CF7155">
      <w:pPr>
        <w:pStyle w:val="Main"/>
      </w:pPr>
      <w:r w:rsidRPr="00CD6474">
        <w:t>Auch während des Abfragens der Jira REST API traf ich auf keine Schwierigkeiten, was mich positiv überraschte, und mit meinem bisherigen Vorsprung fühlte sich die Arbeit um einiges entspannter und stressfreier an. Ich konnte mich darauf konzentrieren die Dokumentation zu erweitern und sorgfältig Unit</w:t>
      </w:r>
      <w:r>
        <w:t>-</w:t>
      </w:r>
      <w:r w:rsidRPr="00CD6474">
        <w:t>Tests zu schreiben. Immer noch am vierten Tag entschloss ich mich damit zu beginnen, dass die von Jira importierten Daten in der LEIS Datenbank verbucht werden. Dieser Task dauerte eine Stunde weniger lang als geplant, was hiess, dass ich tatsächlich noch am selben Tag damit fertig wurde und nun dem Zeitplan einen vollen Tag voraus war.</w:t>
      </w:r>
    </w:p>
    <w:p w14:paraId="4BFCA015" w14:textId="77777777" w:rsidR="00CF7155" w:rsidRPr="00CD6474" w:rsidRDefault="00CF7155" w:rsidP="00CF7155">
      <w:pPr>
        <w:pStyle w:val="Main"/>
      </w:pPr>
    </w:p>
    <w:p w14:paraId="3596313A" w14:textId="77777777" w:rsidR="00CF7155" w:rsidRPr="00CD6474" w:rsidRDefault="00CF7155" w:rsidP="00CF7155">
      <w:pPr>
        <w:pStyle w:val="Main"/>
      </w:pPr>
      <w:r w:rsidRPr="00CD6474">
        <w:t>Die Applikation konnte ich nach einer Episode Refactoring und einem neuen Aufbauen der Architektur am sechsten Tag grösstenteils abschliessen, wobei mir während der nächsten paar Tage immer wieder kleine Verbesserungen in den Sinn kamen, welche ich während der Dokumentation als</w:t>
      </w:r>
      <w:r>
        <w:t xml:space="preserve"> kleine Motivationsbooster</w:t>
      </w:r>
      <w:r w:rsidRPr="00CD6474">
        <w:t xml:space="preserve"> realisieren konnte. Insbesondere Tag sieben fühlte sich etwas träge an und war sehr Dokumentationslastig, weshalb ich mich über die Ablenkung im Code freute.</w:t>
      </w:r>
    </w:p>
    <w:p w14:paraId="5DEB519D" w14:textId="77777777" w:rsidR="00CF7155" w:rsidRPr="00CD6474" w:rsidRDefault="00CF7155" w:rsidP="00CF7155">
      <w:pPr>
        <w:pStyle w:val="Main"/>
      </w:pPr>
    </w:p>
    <w:p w14:paraId="27F9C795" w14:textId="2232CEB9" w:rsidR="009C0E89" w:rsidRPr="00CD6474" w:rsidRDefault="009C0E89" w:rsidP="009C0E89">
      <w:pPr>
        <w:pStyle w:val="Main"/>
      </w:pPr>
      <w:r>
        <w:t xml:space="preserve">Ab dem siebten Tag setzte ich meine Dokumentation stark in den Fokus. Ich entschied mich, die Applikation etwas weiter in den Hintergrund zu setzen und sie als erfrischende Abwechslung vom anstrengenden Dokumentieren zu verwenden. Je näher ich dem Ende der Arbeit kam, desto klarer wurde, dass sich all die Vorarbeit und die Überzeit während der letzten beiden Tage lohnte. Die Dokumentation zu vervollständigen beanspruchte um einiges mehr Zeit, als ich ursprünglich erwartete, doch dank meiner Vorarbeiten konnte ich die Arbeit ohne übermässigen Stress abschliessen. </w:t>
      </w:r>
    </w:p>
    <w:p w14:paraId="27A6E22E" w14:textId="439A542B" w:rsidR="00CF7155" w:rsidRPr="00CD6474" w:rsidRDefault="00D76980" w:rsidP="00191C5F">
      <w:pPr>
        <w:pStyle w:val="Formatvorlage1"/>
      </w:pPr>
      <w:r>
        <w:lastRenderedPageBreak/>
        <w:t>Ist-Soll-Zeitplan</w:t>
      </w:r>
    </w:p>
    <w:p w14:paraId="7E245D09" w14:textId="77777777" w:rsidR="00D76980" w:rsidRDefault="00D76980" w:rsidP="00D76980">
      <w:pPr>
        <w:pStyle w:val="Main"/>
      </w:pPr>
      <w:r>
        <w:rPr>
          <w:noProof/>
        </w:rPr>
        <w:drawing>
          <wp:inline distT="0" distB="0" distL="0" distR="0" wp14:anchorId="1582BFFA" wp14:editId="4ED13ABD">
            <wp:extent cx="5704704" cy="4456800"/>
            <wp:effectExtent l="0" t="0" r="0" b="1270"/>
            <wp:docPr id="866200274"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00274" name="Grafik 1" descr="Ein Bild, das Text, Screenshot, Diagramm, Reihe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4704" cy="4456800"/>
                    </a:xfrm>
                    <a:prstGeom prst="rect">
                      <a:avLst/>
                    </a:prstGeom>
                    <a:noFill/>
                    <a:ln>
                      <a:noFill/>
                    </a:ln>
                  </pic:spPr>
                </pic:pic>
              </a:graphicData>
            </a:graphic>
          </wp:inline>
        </w:drawing>
      </w:r>
    </w:p>
    <w:p w14:paraId="5412308F" w14:textId="77777777" w:rsidR="00D76980" w:rsidRPr="00CD6474" w:rsidRDefault="00D76980" w:rsidP="00D76980">
      <w:pPr>
        <w:pStyle w:val="Beschriftung"/>
      </w:pPr>
      <w:r>
        <w:t>Abbildung 5.1 – 1</w:t>
      </w:r>
      <w:r>
        <w:tab/>
        <w:t>Zeitplan Ist</w:t>
      </w:r>
    </w:p>
    <w:p w14:paraId="58DDB564" w14:textId="77777777" w:rsidR="00D76980" w:rsidRPr="00CD6474" w:rsidRDefault="00D76980" w:rsidP="00D76980">
      <w:pPr>
        <w:pStyle w:val="Main"/>
      </w:pPr>
      <w:r w:rsidRPr="00CD6474">
        <w:rPr>
          <w:noProof/>
        </w:rPr>
        <w:drawing>
          <wp:inline distT="0" distB="0" distL="0" distR="0" wp14:anchorId="5C6EB4CD" wp14:editId="1E1B1602">
            <wp:extent cx="3165381" cy="1674000"/>
            <wp:effectExtent l="0" t="0" r="0" b="2540"/>
            <wp:docPr id="354187506" name="Grafik 1" descr="Ein Bild, das Text,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7506" name="Grafik 1" descr="Ein Bild, das Text, Screenshot, Farbigkeit enthält.&#10;&#10;Automatisch generierte Beschreibung"/>
                    <pic:cNvPicPr/>
                  </pic:nvPicPr>
                  <pic:blipFill>
                    <a:blip r:embed="rId26"/>
                    <a:stretch>
                      <a:fillRect/>
                    </a:stretch>
                  </pic:blipFill>
                  <pic:spPr>
                    <a:xfrm>
                      <a:off x="0" y="0"/>
                      <a:ext cx="3165381" cy="1674000"/>
                    </a:xfrm>
                    <a:prstGeom prst="rect">
                      <a:avLst/>
                    </a:prstGeom>
                  </pic:spPr>
                </pic:pic>
              </a:graphicData>
            </a:graphic>
          </wp:inline>
        </w:drawing>
      </w:r>
      <w:r w:rsidRPr="00CD6474">
        <w:t xml:space="preserve"> </w:t>
      </w:r>
    </w:p>
    <w:p w14:paraId="4C849631" w14:textId="77777777" w:rsidR="00D76980" w:rsidRDefault="00D76980" w:rsidP="00D76980">
      <w:pPr>
        <w:pStyle w:val="Beschriftung"/>
      </w:pPr>
      <w:r w:rsidRPr="00CD6474">
        <w:t xml:space="preserve">Abbildung </w:t>
      </w:r>
      <w:r>
        <w:t>5</w:t>
      </w:r>
      <w:r w:rsidRPr="00CD6474">
        <w:t>.</w:t>
      </w:r>
      <w:r>
        <w:t>1</w:t>
      </w:r>
      <w:r w:rsidRPr="00CD6474">
        <w:t xml:space="preserve"> – 2</w:t>
      </w:r>
      <w:r w:rsidRPr="00CD6474">
        <w:tab/>
        <w:t>Zeitplan Legende</w:t>
      </w:r>
    </w:p>
    <w:p w14:paraId="483FD900" w14:textId="77777777" w:rsidR="00CF7155" w:rsidRPr="00CD6474" w:rsidRDefault="00CF7155" w:rsidP="00D76980">
      <w:pPr>
        <w:pStyle w:val="Main"/>
        <w:rPr>
          <w:sz w:val="32"/>
        </w:rPr>
      </w:pPr>
      <w:r w:rsidRPr="00CD6474">
        <w:br w:type="page"/>
      </w:r>
    </w:p>
    <w:p w14:paraId="49E2DB86" w14:textId="77777777" w:rsidR="00D76980" w:rsidRPr="00D76980" w:rsidRDefault="00CF7155" w:rsidP="00D76980">
      <w:pPr>
        <w:pStyle w:val="Formatvorlage1"/>
      </w:pPr>
      <w:bookmarkStart w:id="63" w:name="_Toc162957798"/>
      <w:r w:rsidRPr="00CD6474">
        <w:lastRenderedPageBreak/>
        <w:t>Fazit</w:t>
      </w:r>
      <w:bookmarkEnd w:id="63"/>
    </w:p>
    <w:p w14:paraId="3A09021D" w14:textId="77777777" w:rsidR="00CC0706" w:rsidRDefault="00D76980" w:rsidP="00D76980">
      <w:pPr>
        <w:pStyle w:val="Main"/>
      </w:pPr>
      <w:r>
        <w:t xml:space="preserve">Generell bin ich mit meiner Planung nicht komplett zufrieden. Zu Beginn konnte der Zeitplan zwar eingehalten werden, jedoch hätte ich visuell klar darstellen sollen, dass ich während der ersten beiden Tage eine Überzeit einplante. Im Zeitplan hätten diese </w:t>
      </w:r>
      <w:r w:rsidR="00CC0706">
        <w:t>beide Tage</w:t>
      </w:r>
      <w:r>
        <w:t xml:space="preserve"> </w:t>
      </w:r>
      <w:r w:rsidR="00CC0706">
        <w:t>mit etwas mehr Spalten dargestellt werden können als die anderen Tage, welche über die normalen acht Stunden verfügten.</w:t>
      </w:r>
    </w:p>
    <w:p w14:paraId="332D923B" w14:textId="77777777" w:rsidR="00CC0706" w:rsidRDefault="00CC0706" w:rsidP="00D76980">
      <w:pPr>
        <w:pStyle w:val="Main"/>
      </w:pPr>
    </w:p>
    <w:p w14:paraId="2B639F31" w14:textId="77777777" w:rsidR="00CC0706" w:rsidRDefault="00CC0706" w:rsidP="00D76980">
      <w:pPr>
        <w:pStyle w:val="Main"/>
      </w:pPr>
      <w:r>
        <w:t xml:space="preserve">Die Planung konnte ich zu Beginn gut einhalten, jedoch wurde klar, dass ich bei der Planung einzelne Tasks zu grosszügig in den Zeitplan einbaute. Ich hätte statt der grosszügigen Planung kleinerer Tasks mehr Zeit im Zeitplan explizit der Dokumentation widmen sollen. Nächstes Mal werde ich für die Dokumentation eigene Tasks schreiben, statt diese hauptsächlich in den Tasks der User Stories zu planen. </w:t>
      </w:r>
    </w:p>
    <w:p w14:paraId="6F5798D9" w14:textId="77777777" w:rsidR="00CC0706" w:rsidRDefault="00CC0706" w:rsidP="00D76980">
      <w:pPr>
        <w:pStyle w:val="Main"/>
      </w:pPr>
    </w:p>
    <w:p w14:paraId="47E646CA" w14:textId="697DEBE5" w:rsidR="00CF7155" w:rsidRDefault="00CC0706" w:rsidP="00D76980">
      <w:pPr>
        <w:pStyle w:val="Main"/>
      </w:pPr>
      <w:r>
        <w:t>Während der letzten paar Tage der IPA musste ich immer wieder andere Tasks bearbeiten, da sie einander entweder blockierten oder durch Nachbesserungen verändert werden mussten. Dank meiner Projektmanagement Methode stellte dies kein grosses Problem dar, da Kanban sehr flexibel und agil ist. Im Zeitplan jedoch führte die freie Handhabung der verschiedenen Aufgaben zu einem ziemlichen Chaos. Nächstes Mal muss ich sicherstellen, dass der Zeitplan besser auf die Projektmanagement Methode eingestellt ist.</w:t>
      </w:r>
      <w:r w:rsidR="00CF7155">
        <w:br w:type="page"/>
      </w:r>
    </w:p>
    <w:p w14:paraId="68367BC3" w14:textId="24B531A2" w:rsidR="009566A6" w:rsidRPr="00CD6474" w:rsidRDefault="00203BAD" w:rsidP="009566A6">
      <w:pPr>
        <w:pStyle w:val="Ebene1"/>
        <w:outlineLvl w:val="0"/>
      </w:pPr>
      <w:bookmarkStart w:id="64" w:name="_Toc162957810"/>
      <w:r w:rsidRPr="00CD6474">
        <w:lastRenderedPageBreak/>
        <w:t>T</w:t>
      </w:r>
      <w:r w:rsidR="00D70067" w:rsidRPr="00CD6474">
        <w:t>eil</w:t>
      </w:r>
      <w:r w:rsidR="009566A6" w:rsidRPr="00CD6474">
        <w:t xml:space="preserve"> 2 – Projekt</w:t>
      </w:r>
      <w:bookmarkEnd w:id="64"/>
    </w:p>
    <w:p w14:paraId="27096354" w14:textId="499188B2" w:rsidR="00CA4F51" w:rsidRPr="00CD6474" w:rsidRDefault="00CA4F51" w:rsidP="00CA4F51">
      <w:pPr>
        <w:pStyle w:val="Ebene2"/>
      </w:pPr>
      <w:bookmarkStart w:id="65" w:name="_Toc162957811"/>
      <w:r w:rsidRPr="00CD6474">
        <w:t>Kurzfassung</w:t>
      </w:r>
      <w:bookmarkEnd w:id="65"/>
    </w:p>
    <w:p w14:paraId="6679906D" w14:textId="7945C849" w:rsidR="00F766AD" w:rsidRPr="00CD6474" w:rsidRDefault="003E2ABB" w:rsidP="00F766AD">
      <w:pPr>
        <w:pStyle w:val="Title2-Main"/>
      </w:pPr>
      <w:r>
        <w:t>Ausgangssituation</w:t>
      </w:r>
    </w:p>
    <w:p w14:paraId="216AF3A0" w14:textId="62C8077E" w:rsidR="00E63F41" w:rsidRPr="00CD6474" w:rsidRDefault="00F766AD" w:rsidP="00CA4F51">
      <w:pPr>
        <w:pStyle w:val="Main"/>
      </w:pPr>
      <w:r w:rsidRPr="00CD6474">
        <w:t xml:space="preserve">Die Softec verwendet Jira als Projektmanagement Tool, Zeitbuchungen können direkt auf dem Kanban Board von Jira vorgenommen werden. Aktuell müssen Mitarbeiter ihre Zeitbuchungen jedoch auf Jira sowie als auch im LEIS vornehmen, was bei potenziell mehreren Dutzend Leistungen pro Mitarbeiter pro Woche einen beträchtlichen Mehraufwand bedeutet. </w:t>
      </w:r>
    </w:p>
    <w:p w14:paraId="3138D525" w14:textId="77777777" w:rsidR="00BE0EA7" w:rsidRPr="00CD6474" w:rsidRDefault="00BE0EA7" w:rsidP="00CA4F51">
      <w:pPr>
        <w:pStyle w:val="Main"/>
      </w:pPr>
    </w:p>
    <w:p w14:paraId="2AF2454B" w14:textId="0EAA593F" w:rsidR="00CA4F51" w:rsidRPr="00CD6474" w:rsidRDefault="00F766AD" w:rsidP="00F766AD">
      <w:pPr>
        <w:pStyle w:val="Main"/>
      </w:pPr>
      <w:r w:rsidRPr="00CD6474">
        <w:t xml:space="preserve">Das alte LEIS wird durch eine Neuentwicklung abgelöst, im Rahmen dieser Neuentwicklung sind einige Wünsche </w:t>
      </w:r>
      <w:r w:rsidR="00E63F41" w:rsidRPr="00CD6474">
        <w:t>und</w:t>
      </w:r>
      <w:r w:rsidRPr="00CD6474">
        <w:t xml:space="preserve"> Vorschläge aufgekommen, einer davon ein Tool zur automatischen Synchronisierung von auf Jira verbuchten Leistungen. </w:t>
      </w:r>
      <w:r w:rsidR="00E63F41" w:rsidRPr="00CD6474">
        <w:t xml:space="preserve">Der Jira Synchronizer für das interne Leistungserfassungssystem würde den Mitarbeitern dabei einiges an Zeitaufwand ersparen. </w:t>
      </w:r>
    </w:p>
    <w:p w14:paraId="2B591907" w14:textId="77777777" w:rsidR="00CA4F51" w:rsidRPr="00CD6474" w:rsidRDefault="00CA4F51" w:rsidP="00CA4F51">
      <w:pPr>
        <w:pStyle w:val="Main"/>
      </w:pPr>
    </w:p>
    <w:p w14:paraId="1421DFA9" w14:textId="77777777" w:rsidR="00CA4F51" w:rsidRPr="00CD6474" w:rsidRDefault="00CA4F51" w:rsidP="00CA4F51">
      <w:pPr>
        <w:pStyle w:val="Title2-Main"/>
      </w:pPr>
      <w:r w:rsidRPr="00CD6474">
        <w:t>Umsetzung</w:t>
      </w:r>
    </w:p>
    <w:p w14:paraId="5696A8CA" w14:textId="05218CF6" w:rsidR="00E63F41" w:rsidRPr="00CD6474" w:rsidRDefault="00E63F41" w:rsidP="00CA4F51">
      <w:pPr>
        <w:pStyle w:val="Main"/>
      </w:pPr>
      <w:r w:rsidRPr="00CD6474">
        <w:t xml:space="preserve">Der Jira Synchronizer wird als Kommandozeilenapplikation realisiert, diese Kommandozeilenapplikation kann automatisch von einem Scheduler aufgerufen werden, und soll künftig auf einem passenden Server laufen. </w:t>
      </w:r>
    </w:p>
    <w:p w14:paraId="104EE0DF" w14:textId="77777777" w:rsidR="00BE0EA7" w:rsidRPr="00CD6474" w:rsidRDefault="00BE0EA7" w:rsidP="00CA4F51">
      <w:pPr>
        <w:pStyle w:val="Main"/>
      </w:pPr>
    </w:p>
    <w:p w14:paraId="60CAC28F" w14:textId="287EA3C6" w:rsidR="00E63F41" w:rsidRPr="00CD6474" w:rsidRDefault="00E63F41" w:rsidP="00CA4F51">
      <w:pPr>
        <w:pStyle w:val="Main"/>
      </w:pPr>
      <w:r w:rsidRPr="00CD6474">
        <w:t>Der Jira Synchronizer importiert Buchungen von der Jira REST API, wobei berücksichtigt wird, dass eine Buchung noch nicht in der LEIS Datenbank erfasst wurde, hinterlegte Mitarbeiter die Rechte auf die hinterlegten Projekte besitzen und keine nicht plausiblen Daten abgespeichert werden.</w:t>
      </w:r>
    </w:p>
    <w:p w14:paraId="2D8B5909" w14:textId="77777777" w:rsidR="00BE0EA7" w:rsidRPr="00CD6474" w:rsidRDefault="00BE0EA7" w:rsidP="00CA4F51">
      <w:pPr>
        <w:pStyle w:val="Main"/>
      </w:pPr>
    </w:p>
    <w:p w14:paraId="001E7FD0" w14:textId="5D65FA27" w:rsidR="00E63F41" w:rsidRPr="00CD6474" w:rsidRDefault="00E63F41" w:rsidP="00CA4F51">
      <w:pPr>
        <w:pStyle w:val="Main"/>
      </w:pPr>
      <w:r w:rsidRPr="00CD6474">
        <w:t>Es soll ein Log geführt werden</w:t>
      </w:r>
      <w:r w:rsidR="00E93E2A">
        <w:t>,</w:t>
      </w:r>
      <w:r w:rsidRPr="00CD6474">
        <w:t xml:space="preserve"> welche</w:t>
      </w:r>
      <w:r w:rsidR="00E93E2A">
        <w:t>s</w:t>
      </w:r>
      <w:r w:rsidRPr="00CD6474">
        <w:t xml:space="preserve"> Start und Schluss der Applikationsinstanz</w:t>
      </w:r>
      <w:r w:rsidR="003E2ABB">
        <w:t xml:space="preserve"> und andere informativ Wertvolle Einträge, sowie allfällige Warnungen für unerwartete Daten oder unerwartetes Verhalten und Fehlermeldungen für ungültige Daten oder fehlerhaftes Verhalten festhält</w:t>
      </w:r>
      <w:r w:rsidRPr="00CD6474">
        <w:t>.</w:t>
      </w:r>
    </w:p>
    <w:p w14:paraId="51733B46" w14:textId="77777777" w:rsidR="00CA4F51" w:rsidRPr="00CD6474" w:rsidRDefault="00CA4F51" w:rsidP="00CA4F51">
      <w:pPr>
        <w:pStyle w:val="Main"/>
      </w:pPr>
    </w:p>
    <w:p w14:paraId="43ADACFF" w14:textId="2CB145A5" w:rsidR="00510DB1" w:rsidRPr="00CD6474" w:rsidRDefault="00CA4F51" w:rsidP="00510DB1">
      <w:pPr>
        <w:pStyle w:val="Title2-Main"/>
      </w:pPr>
      <w:r w:rsidRPr="00CD6474">
        <w:t>Ergebnis</w:t>
      </w:r>
    </w:p>
    <w:p w14:paraId="7C9B4BA5" w14:textId="6BD2C2F1" w:rsidR="00510DB1" w:rsidRDefault="00510DB1" w:rsidP="00CA4F51">
      <w:pPr>
        <w:pStyle w:val="Main"/>
      </w:pPr>
      <w:r w:rsidRPr="00CD6474">
        <w:t xml:space="preserve">Die Applikation «Jira Synchronizer für das interne Leistungserfassungssystem» konnte innerhalb des Zeitplans entwickelt werden. Das resultierende executable kann planungsgemäss </w:t>
      </w:r>
      <w:r w:rsidR="0025080C" w:rsidRPr="00CD6474">
        <w:t>mit einem Scheduler</w:t>
      </w:r>
      <w:r w:rsidR="00E93E2A">
        <w:t>,</w:t>
      </w:r>
      <w:r w:rsidR="0025080C" w:rsidRPr="00CD6474">
        <w:t xml:space="preserve"> mit oder ohne Flags</w:t>
      </w:r>
      <w:r w:rsidR="00E93E2A">
        <w:t>,</w:t>
      </w:r>
      <w:r w:rsidR="0025080C" w:rsidRPr="00CD6474">
        <w:t xml:space="preserve"> aufgerufen werden</w:t>
      </w:r>
      <w:r w:rsidR="003E2ABB">
        <w:t>, wobei verhindert wird,</w:t>
      </w:r>
      <w:r w:rsidR="00C06653">
        <w:t xml:space="preserve"> </w:t>
      </w:r>
      <w:r w:rsidR="003E2ABB">
        <w:t>dass mehrere Instanzen der Applikation auf einmal laufen</w:t>
      </w:r>
      <w:r w:rsidR="00A10971">
        <w:t xml:space="preserve">. </w:t>
      </w:r>
    </w:p>
    <w:p w14:paraId="29B1B7E3" w14:textId="77777777" w:rsidR="003E2ABB" w:rsidRDefault="003E2ABB" w:rsidP="00CA4F51">
      <w:pPr>
        <w:pStyle w:val="Main"/>
      </w:pPr>
    </w:p>
    <w:p w14:paraId="68F35FCD" w14:textId="210F0535" w:rsidR="003E2ABB" w:rsidRDefault="00C06653" w:rsidP="00CA4F51">
      <w:pPr>
        <w:pStyle w:val="Main"/>
      </w:pPr>
      <w:r>
        <w:t>Während des Programmablaufs wird</w:t>
      </w:r>
      <w:r w:rsidR="003E2ABB">
        <w:t xml:space="preserve"> fehlerhaftes Verhalten, ungültige Daten, unerwartetes Verhalten, unerwartete Daten und wichtige </w:t>
      </w:r>
      <w:r>
        <w:t>Informationen welche nicht auf Fehler hinweisen geloggt</w:t>
      </w:r>
      <w:r w:rsidR="003E2ABB">
        <w:t>.</w:t>
      </w:r>
    </w:p>
    <w:p w14:paraId="7562684B" w14:textId="7FD86C4A" w:rsidR="00A10971" w:rsidRDefault="00A10971" w:rsidP="00CA4F51">
      <w:pPr>
        <w:pStyle w:val="Main"/>
      </w:pPr>
    </w:p>
    <w:p w14:paraId="31A9E563" w14:textId="5EE03104" w:rsidR="003E2ABB" w:rsidRPr="00CD6474" w:rsidRDefault="003E2ABB" w:rsidP="003E2ABB">
      <w:pPr>
        <w:pStyle w:val="Main"/>
      </w:pPr>
      <w:r>
        <w:t>Werden keine Fehler festgestellt, werden alle Leistungen erlaubter Projekte von der Jira API importiert und auf der verbundenen Datenbank gespeichert.</w:t>
      </w:r>
    </w:p>
    <w:p w14:paraId="7502910C" w14:textId="44072D91" w:rsidR="00CA4F51" w:rsidRPr="00CD6474" w:rsidRDefault="00CA4F51" w:rsidP="00A10971">
      <w:pPr>
        <w:pStyle w:val="Main"/>
      </w:pPr>
    </w:p>
    <w:p w14:paraId="7E835D3C" w14:textId="77777777" w:rsidR="00CA4F51" w:rsidRPr="00CD6474" w:rsidRDefault="00CA4F51" w:rsidP="00CA4F51">
      <w:pPr>
        <w:pStyle w:val="Main"/>
      </w:pPr>
    </w:p>
    <w:p w14:paraId="109CCBF3" w14:textId="77777777" w:rsidR="00CA4F51" w:rsidRPr="00CD6474" w:rsidRDefault="00CA4F51" w:rsidP="00CA4F51">
      <w:pPr>
        <w:pStyle w:val="Main"/>
      </w:pPr>
      <w:r w:rsidRPr="00CD6474">
        <w:br w:type="page"/>
      </w:r>
    </w:p>
    <w:p w14:paraId="0D36D384" w14:textId="68717C48" w:rsidR="004159C2" w:rsidRPr="00CD6474" w:rsidRDefault="003E261C" w:rsidP="003E261C">
      <w:pPr>
        <w:pStyle w:val="Ebene2"/>
      </w:pPr>
      <w:bookmarkStart w:id="66" w:name="_Toc162957812"/>
      <w:r w:rsidRPr="00CD6474">
        <w:lastRenderedPageBreak/>
        <w:t>Ausgangslage</w:t>
      </w:r>
      <w:bookmarkEnd w:id="66"/>
    </w:p>
    <w:p w14:paraId="7EC3E69B" w14:textId="0D30E30B" w:rsidR="003E261C" w:rsidRPr="00CD6474" w:rsidRDefault="003E261C" w:rsidP="005D619B">
      <w:pPr>
        <w:pStyle w:val="Formatvorlage1"/>
      </w:pPr>
      <w:bookmarkStart w:id="67" w:name="_Toc162957813"/>
      <w:r w:rsidRPr="00CD6474">
        <w:t>Einleitung</w:t>
      </w:r>
      <w:bookmarkEnd w:id="67"/>
    </w:p>
    <w:p w14:paraId="253C1BE0" w14:textId="296EF53E" w:rsidR="005D619B" w:rsidRPr="00CD6474" w:rsidRDefault="005D619B" w:rsidP="005D619B">
      <w:pPr>
        <w:pStyle w:val="Main"/>
        <w:rPr>
          <w:color w:val="00B050"/>
        </w:rPr>
      </w:pPr>
      <w:r w:rsidRPr="00CD6474">
        <w:t>Der Jira Synchronizer soll eine eigenständige Konsolenapplikation sein, welche ab Aufruf Daten von der Jira REST API importiert und in der LEIS Datenbank einträgt, damit diese nicht in zwei Systemen manuell eingegeben werden müssen. Das Ziel ist es, die Applikation auf dem Datenbankserver per Scheduler in regulären Abständen laufen zu lassen.</w:t>
      </w:r>
    </w:p>
    <w:p w14:paraId="1CFB30BC" w14:textId="4A8FA1BB" w:rsidR="0079615E" w:rsidRPr="00CD6474" w:rsidRDefault="0079615E" w:rsidP="0079615E">
      <w:pPr>
        <w:pStyle w:val="Main"/>
        <w:rPr>
          <w:color w:val="00B050"/>
        </w:rPr>
      </w:pPr>
    </w:p>
    <w:p w14:paraId="2B11672D" w14:textId="25F7F431" w:rsidR="005D619B" w:rsidRPr="00CD6474" w:rsidRDefault="005D619B" w:rsidP="005D619B">
      <w:pPr>
        <w:pStyle w:val="Formatvorlage1"/>
      </w:pPr>
      <w:bookmarkStart w:id="68" w:name="_Toc162957814"/>
      <w:r w:rsidRPr="00CD6474">
        <w:t>Jira</w:t>
      </w:r>
      <w:bookmarkEnd w:id="68"/>
    </w:p>
    <w:p w14:paraId="47BAC9DD" w14:textId="39C8E22D" w:rsidR="00033C27" w:rsidRPr="00CD6474" w:rsidRDefault="005D619B" w:rsidP="005D619B">
      <w:pPr>
        <w:pStyle w:val="Main"/>
      </w:pPr>
      <w:r w:rsidRPr="00CD6474">
        <w:t>Die Softec verwaltet ihre Kanban</w:t>
      </w:r>
      <w:r w:rsidR="004811B1">
        <w:t xml:space="preserve"> B</w:t>
      </w:r>
      <w:r w:rsidRPr="00CD6474">
        <w:t>oards auf Jira, Leistungen werden direkt auf den bearbeiteten Tasks im Worklog erfasst mitsamt Zeit und Beschreibung.</w:t>
      </w:r>
      <w:r w:rsidR="00033C27" w:rsidRPr="00CD6474">
        <w:t xml:space="preserve"> In einem Task ist erfasst, zu welchem Projekt der Task gehört, und in welchem Konto im LEIS die Leistung erfasst werden soll.</w:t>
      </w:r>
    </w:p>
    <w:p w14:paraId="7B9BF210" w14:textId="2961932C" w:rsidR="00033C27" w:rsidRPr="00CD6474" w:rsidRDefault="00033C27" w:rsidP="005D619B">
      <w:pPr>
        <w:pStyle w:val="Main"/>
      </w:pPr>
    </w:p>
    <w:p w14:paraId="75EA3A5C" w14:textId="71854143" w:rsidR="005D619B" w:rsidRPr="00CD6474" w:rsidRDefault="00033C27" w:rsidP="005D619B">
      <w:pPr>
        <w:pStyle w:val="Main"/>
      </w:pPr>
      <w:r w:rsidRPr="00CD6474">
        <w:t xml:space="preserve">Die Jira REST API kann mit gültigem API-Token angesteuert werden und über die Ids der Tasks kann auf deren Daten zugegriffen werden. </w:t>
      </w:r>
    </w:p>
    <w:p w14:paraId="0B0A4063" w14:textId="77777777" w:rsidR="00F55D9E" w:rsidRDefault="00F55D9E">
      <w:pPr>
        <w:widowControl/>
        <w:spacing w:line="240" w:lineRule="auto"/>
        <w:rPr>
          <w:i/>
          <w:sz w:val="36"/>
        </w:rPr>
      </w:pPr>
      <w:bookmarkStart w:id="69" w:name="_Toc162957815"/>
      <w:r>
        <w:br w:type="page"/>
      </w:r>
    </w:p>
    <w:p w14:paraId="4E86595E" w14:textId="7712105A" w:rsidR="00033C27" w:rsidRPr="00CD6474" w:rsidRDefault="005D619B" w:rsidP="00033C27">
      <w:pPr>
        <w:pStyle w:val="Formatvorlage1"/>
      </w:pPr>
      <w:r w:rsidRPr="00CD6474">
        <w:lastRenderedPageBreak/>
        <w:t>LEIS Datenbank</w:t>
      </w:r>
      <w:bookmarkEnd w:id="69"/>
    </w:p>
    <w:p w14:paraId="0EEFBA4F" w14:textId="77777777" w:rsidR="00F55D9E" w:rsidRDefault="00033C27" w:rsidP="005D619B">
      <w:pPr>
        <w:pStyle w:val="Main"/>
      </w:pPr>
      <w:r w:rsidRPr="00CD6474">
        <w:t>Eine anonymisierte Version der LEIS Datenbank wird für die Umsetzung der IPA zur Verfügung gestellt, hier ist wichtig zu erwähnen, dass die Datenbank über keine Foreign Keys verfügt, alle Beziehungen sind per Datenbanktrigger geregelt.</w:t>
      </w:r>
    </w:p>
    <w:p w14:paraId="5B882951" w14:textId="77777777" w:rsidR="00F55D9E" w:rsidRDefault="00F55D9E" w:rsidP="005D619B">
      <w:pPr>
        <w:pStyle w:val="Main"/>
      </w:pPr>
      <w:r>
        <w:t>Der Grund für diese Sonderheit ist, dass als der damalige Entwickler der Datenbank die Datenbank entwarf, waren Foreign Keys eine ziemlich neue Erfindung. Er musste sich entscheiden, ob die Beziehungen zwischen den einzelnen Tabellen mit Foreign Keys oder Datenbanktriggern geregelt werden sollten.</w:t>
      </w:r>
    </w:p>
    <w:p w14:paraId="1748CDB7" w14:textId="49F30195" w:rsidR="00F55D9E" w:rsidRDefault="00F55D9E" w:rsidP="005D619B">
      <w:pPr>
        <w:pStyle w:val="Main"/>
      </w:pPr>
      <w:r>
        <w:t>Er wog die Vor- und Nachteile der beiden Möglichkeiten ab, und kam zum Schluss, dass die Flexibilität von Datenbanktriggern für seine Zwecke einen grossen Vorteil darstellte.</w:t>
      </w:r>
    </w:p>
    <w:p w14:paraId="4B8603B9" w14:textId="3041351C" w:rsidR="00F55D9E" w:rsidRDefault="00092428" w:rsidP="005D619B">
      <w:pPr>
        <w:pStyle w:val="Main"/>
      </w:pPr>
      <w:r>
        <w:t>Untenstehendes</w:t>
      </w:r>
      <w:r w:rsidR="00033C27" w:rsidRPr="00CD6474">
        <w:t xml:space="preserve"> Datenbankschema ist auf die für die IPA relevanten Tabellen begrenzt, Tabellen und </w:t>
      </w:r>
      <w:r w:rsidR="00724906" w:rsidRPr="00CD6474">
        <w:t>Spalten,</w:t>
      </w:r>
      <w:r w:rsidR="00033C27" w:rsidRPr="00CD6474">
        <w:t xml:space="preserve"> welche noch in der Datenbank </w:t>
      </w:r>
      <w:r w:rsidR="005E5DE2" w:rsidRPr="00CD6474">
        <w:t>ergänzt</w:t>
      </w:r>
      <w:r w:rsidR="00033C27" w:rsidRPr="00CD6474">
        <w:t xml:space="preserve"> werden </w:t>
      </w:r>
      <w:r w:rsidR="00C56018" w:rsidRPr="00CD6474">
        <w:t>müssen,</w:t>
      </w:r>
      <w:r w:rsidR="00033C27" w:rsidRPr="00CD6474">
        <w:t xml:space="preserve"> sind blau markiert</w:t>
      </w:r>
      <w:r w:rsidR="00F055CB" w:rsidRPr="00CD6474">
        <w:t>, die für die IPA irrelevanten Spalten sind ausgegraut</w:t>
      </w:r>
      <w:r w:rsidR="00033C27" w:rsidRPr="00CD6474">
        <w:t>.</w:t>
      </w:r>
      <w:r w:rsidR="005E5DE2" w:rsidRPr="00CD6474">
        <w:t xml:space="preserve"> Die Namensgebung</w:t>
      </w:r>
      <w:r w:rsidR="00F055CB" w:rsidRPr="00CD6474">
        <w:t xml:space="preserve"> neuer Spalten und Tabellen</w:t>
      </w:r>
      <w:r w:rsidR="005E5DE2" w:rsidRPr="00CD6474">
        <w:t xml:space="preserve"> ist</w:t>
      </w:r>
      <w:r w:rsidR="00F055CB" w:rsidRPr="00CD6474">
        <w:t xml:space="preserve"> der Namensgebung der alten Datenbanktabellen und Spalten nachempfunden da unterschiedliche Naming Conventions bei künftiger Wartung verwirrend sein könnten</w:t>
      </w:r>
      <w:r w:rsidR="005E5DE2" w:rsidRPr="00CD6474">
        <w:t>.</w:t>
      </w:r>
    </w:p>
    <w:p w14:paraId="188E60FD" w14:textId="77777777" w:rsidR="00F55D9E" w:rsidRDefault="00F55D9E" w:rsidP="005D619B">
      <w:pPr>
        <w:pStyle w:val="Main"/>
      </w:pPr>
    </w:p>
    <w:p w14:paraId="0F4BA9F5" w14:textId="41A45325" w:rsidR="00F55D9E" w:rsidRDefault="00F55D9E" w:rsidP="00F55D9E">
      <w:pPr>
        <w:pStyle w:val="Beschriftung"/>
        <w:rPr>
          <w:b/>
          <w:i w:val="0"/>
          <w:sz w:val="40"/>
        </w:rPr>
      </w:pPr>
      <w:r>
        <w:rPr>
          <w:noProof/>
        </w:rPr>
        <w:drawing>
          <wp:inline distT="0" distB="0" distL="0" distR="0" wp14:anchorId="3C800023" wp14:editId="58167906">
            <wp:extent cx="4802588" cy="6014084"/>
            <wp:effectExtent l="0" t="0" r="0" b="6350"/>
            <wp:docPr id="138683885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4088" cy="6078575"/>
                    </a:xfrm>
                    <a:prstGeom prst="rect">
                      <a:avLst/>
                    </a:prstGeom>
                    <a:noFill/>
                    <a:ln>
                      <a:noFill/>
                    </a:ln>
                  </pic:spPr>
                </pic:pic>
              </a:graphicData>
            </a:graphic>
          </wp:inline>
        </w:drawing>
      </w:r>
      <w:r w:rsidR="00724906" w:rsidRPr="00CD6474">
        <w:br w:type="textWrapping" w:clear="all"/>
      </w:r>
      <w:r w:rsidRPr="00CD6474">
        <w:t>Abbildung 6.3</w:t>
      </w:r>
      <w:r w:rsidRPr="00CD6474">
        <w:tab/>
      </w:r>
      <w:r w:rsidRPr="00CD6474">
        <w:tab/>
        <w:t>LEIS Datenbankschema</w:t>
      </w:r>
      <w:bookmarkStart w:id="70" w:name="_Toc162957816"/>
      <w:r>
        <w:br w:type="page"/>
      </w:r>
    </w:p>
    <w:p w14:paraId="72D49DE4" w14:textId="31F140B2" w:rsidR="00CE04A1" w:rsidRPr="00CD6474" w:rsidRDefault="00724906" w:rsidP="003E261C">
      <w:pPr>
        <w:pStyle w:val="Ebene2"/>
      </w:pPr>
      <w:r w:rsidRPr="00CD6474">
        <w:lastRenderedPageBreak/>
        <w:t>Architektur</w:t>
      </w:r>
      <w:bookmarkEnd w:id="70"/>
    </w:p>
    <w:p w14:paraId="282B57E6" w14:textId="0F104D97" w:rsidR="004512FD" w:rsidRPr="00CD6474" w:rsidRDefault="004512FD" w:rsidP="00A77728">
      <w:pPr>
        <w:pStyle w:val="Formatvorlage1"/>
      </w:pPr>
      <w:bookmarkStart w:id="71" w:name="_Toc162957817"/>
      <w:r w:rsidRPr="00CD6474">
        <w:t>Einleitung</w:t>
      </w:r>
      <w:bookmarkEnd w:id="71"/>
    </w:p>
    <w:p w14:paraId="218D4480" w14:textId="4A061CF3" w:rsidR="00A44D9F" w:rsidRDefault="00724906" w:rsidP="00724906">
      <w:pPr>
        <w:pStyle w:val="Main"/>
      </w:pPr>
      <w:r w:rsidRPr="00CD6474">
        <w:t>In diesem Kapitel wird die Architektur und der Aufbau der Applikation erklärt. Allfällige Anpassungen während der Implementation werden in der relevanten Implementationsdokumentation festgehalten.</w:t>
      </w:r>
    </w:p>
    <w:p w14:paraId="5D6980A9" w14:textId="57DBBD50" w:rsidR="00D8688D" w:rsidRPr="00CD6474" w:rsidRDefault="00D8688D" w:rsidP="00D8688D">
      <w:pPr>
        <w:pStyle w:val="Formatvorlage1"/>
      </w:pPr>
      <w:r>
        <w:t>Vergleich von Architekturen</w:t>
      </w:r>
    </w:p>
    <w:p w14:paraId="53F3E4A3" w14:textId="573291FE" w:rsidR="00A44D9F" w:rsidRPr="00CD6474" w:rsidRDefault="008A3AC5" w:rsidP="00D8688D">
      <w:pPr>
        <w:pStyle w:val="Formatvorlage2"/>
      </w:pPr>
      <w:bookmarkStart w:id="72" w:name="_Toc162957818"/>
      <w:r w:rsidRPr="00CD6474">
        <w:rPr>
          <w:noProof/>
        </w:rPr>
        <w:drawing>
          <wp:anchor distT="0" distB="0" distL="114300" distR="114300" simplePos="0" relativeHeight="251666432" behindDoc="1" locked="0" layoutInCell="1" allowOverlap="1" wp14:anchorId="0F9FF798" wp14:editId="04815F4E">
            <wp:simplePos x="0" y="0"/>
            <wp:positionH relativeFrom="column">
              <wp:posOffset>3163570</wp:posOffset>
            </wp:positionH>
            <wp:positionV relativeFrom="paragraph">
              <wp:posOffset>152400</wp:posOffset>
            </wp:positionV>
            <wp:extent cx="2863215" cy="2849880"/>
            <wp:effectExtent l="0" t="0" r="0" b="7620"/>
            <wp:wrapTight wrapText="bothSides">
              <wp:wrapPolygon edited="0">
                <wp:start x="0" y="0"/>
                <wp:lineTo x="0" y="21513"/>
                <wp:lineTo x="21413" y="21513"/>
                <wp:lineTo x="21413" y="0"/>
                <wp:lineTo x="0" y="0"/>
              </wp:wrapPolygon>
            </wp:wrapTight>
            <wp:docPr id="67022294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3215" cy="284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D9F" w:rsidRPr="00CD6474">
        <w:t>Clean Architecture</w:t>
      </w:r>
      <w:bookmarkEnd w:id="72"/>
    </w:p>
    <w:p w14:paraId="293C4242" w14:textId="299F2D8F" w:rsidR="00A44D9F" w:rsidRPr="00CD6474" w:rsidRDefault="002A441D" w:rsidP="004D30DB">
      <w:pPr>
        <w:pStyle w:val="Main"/>
      </w:pPr>
      <w:r w:rsidRPr="004D30DB">
        <w:t>Die Clean Architecture</w:t>
      </w:r>
      <w:r w:rsidR="004D30DB">
        <w:t>, auch Onion Architecture genannt,</w:t>
      </w:r>
      <w:r w:rsidRPr="004D30DB">
        <w:t xml:space="preserve"> </w:t>
      </w:r>
      <w:r w:rsidR="004D30DB" w:rsidRPr="004D30DB">
        <w:t>legt den Fokus da</w:t>
      </w:r>
      <w:r w:rsidR="004D30DB">
        <w:t>rauf, die Anwendungslogik von Frameworks oder Datenbanken zu trennen, und so eine testbare und einfach zu wartende Anwendung zu ermöglichen. Das Ziel der Clean Architecture ist es, eine unabhängige Struktur zu schaffen die es dem Entwickler erleichtert, Änderungen an externen Komponenten vorzunehmen, ohne dass die Kernlogik der Anwendung beeinträchtigt wird.</w:t>
      </w:r>
    </w:p>
    <w:p w14:paraId="46BF1A61" w14:textId="1BBC51B0" w:rsidR="00A961B2" w:rsidRDefault="004D30DB" w:rsidP="00A44D9F">
      <w:pPr>
        <w:pStyle w:val="Main"/>
        <w:rPr>
          <w:sz w:val="18"/>
          <w:szCs w:val="16"/>
        </w:rPr>
      </w:pPr>
      <w:r w:rsidRPr="00CD6474">
        <w:rPr>
          <w:noProof/>
        </w:rPr>
        <mc:AlternateContent>
          <mc:Choice Requires="wps">
            <w:drawing>
              <wp:anchor distT="45720" distB="45720" distL="114300" distR="114300" simplePos="0" relativeHeight="251671552" behindDoc="1" locked="0" layoutInCell="1" allowOverlap="1" wp14:anchorId="5CDFA4F8" wp14:editId="4FF2163A">
                <wp:simplePos x="0" y="0"/>
                <wp:positionH relativeFrom="margin">
                  <wp:align>right</wp:align>
                </wp:positionH>
                <wp:positionV relativeFrom="paragraph">
                  <wp:posOffset>898525</wp:posOffset>
                </wp:positionV>
                <wp:extent cx="2952750" cy="1404620"/>
                <wp:effectExtent l="0" t="0" r="0" b="635"/>
                <wp:wrapSquare wrapText="bothSides"/>
                <wp:docPr id="5099712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404620"/>
                        </a:xfrm>
                        <a:prstGeom prst="rect">
                          <a:avLst/>
                        </a:prstGeom>
                        <a:solidFill>
                          <a:srgbClr val="FFFFFF"/>
                        </a:solidFill>
                        <a:ln w="9525">
                          <a:noFill/>
                          <a:miter lim="800000"/>
                          <a:headEnd/>
                          <a:tailEnd/>
                        </a:ln>
                      </wps:spPr>
                      <wps:txbx>
                        <w:txbxContent>
                          <w:p w14:paraId="128CA533" w14:textId="42B5A899" w:rsidR="00805EA8" w:rsidRPr="00CD6474" w:rsidRDefault="00805EA8" w:rsidP="00805EA8">
                            <w:pPr>
                              <w:pStyle w:val="Beschriftung"/>
                            </w:pPr>
                            <w:r w:rsidRPr="00CD6474">
                              <w:t xml:space="preserve">Abbildung </w:t>
                            </w:r>
                            <w:r w:rsidR="00A961B2">
                              <w:t>8.2.1</w:t>
                            </w:r>
                            <w:r w:rsidRPr="00CD6474">
                              <w:tab/>
                              <w:t>Clean Architecture Onion 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DFA4F8" id="_x0000_s1030" type="#_x0000_t202" style="position:absolute;left:0;text-align:left;margin-left:181.3pt;margin-top:70.75pt;width:232.5pt;height:110.6pt;z-index:-251644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" stroked="f">
                <v:textbox style="mso-fit-shape-to-text:t">
                  <w:txbxContent>
                    <w:p w14:paraId="128CA533" w14:textId="42B5A899" w:rsidR="00805EA8" w:rsidRPr="00CD6474" w:rsidRDefault="00805EA8" w:rsidP="00805EA8">
                      <w:pPr>
                        <w:pStyle w:val="Beschriftung"/>
                      </w:pPr>
                      <w:r w:rsidRPr="00CD6474">
                        <w:t xml:space="preserve">Abbildung </w:t>
                      </w:r>
                      <w:r w:rsidR="00A961B2">
                        <w:t>8.2.1</w:t>
                      </w:r>
                      <w:r w:rsidRPr="00CD6474">
                        <w:tab/>
                        <w:t>Clean Architecture Onion View</w:t>
                      </w:r>
                    </w:p>
                  </w:txbxContent>
                </v:textbox>
                <w10:wrap type="square" anchorx="margin"/>
              </v:shape>
            </w:pict>
          </mc:Fallback>
        </mc:AlternateContent>
      </w:r>
      <w:r>
        <w:t xml:space="preserve">Die </w:t>
      </w:r>
      <w:r w:rsidR="00A44D9F" w:rsidRPr="00CD6474">
        <w:t>Clean Architecture stellt die Geschäftslogik und das Anwendungsmodell in den Mittelpunkt der Applikation.</w:t>
      </w:r>
      <w:r w:rsidR="00DC554F" w:rsidRPr="00CD6474">
        <w:t xml:space="preserve"> Anstatt dass die Geschäftslogik vom Datenzugriff oder anderen Infrastrukturproblemen abhängt, hängen Infrastruktur- und Implementationsdetails bei der Clean Architecture vom Kern der Applikation ab. Dies wird durch die Definition von Abstracts oder Interfaces im Kern der Anwendung erreicht, die dann durch Typen in der Infrastrukturschicht implementiert werden. Eine gängige Methode zur Visualisierung dieser Architektur ist der sogenannte Onion View.</w:t>
      </w:r>
      <w:r w:rsidR="00471DD4" w:rsidRPr="00CD6474">
        <w:rPr>
          <w:sz w:val="18"/>
          <w:szCs w:val="16"/>
        </w:rPr>
        <w:t>[4]</w:t>
      </w:r>
    </w:p>
    <w:p w14:paraId="0FBDF1BD" w14:textId="2BE217EB" w:rsidR="00A961B2" w:rsidRDefault="00A961B2" w:rsidP="00A961B2">
      <w:pPr>
        <w:pStyle w:val="Formatvorlage2"/>
      </w:pPr>
      <w:r>
        <w:t>MVC-Architektur</w:t>
      </w:r>
    </w:p>
    <w:p w14:paraId="3561D017" w14:textId="4ABA176A" w:rsidR="00A961B2" w:rsidRPr="00A961B2" w:rsidRDefault="00CB74F9" w:rsidP="00A961B2">
      <w:pPr>
        <w:pStyle w:val="Main"/>
      </w:pPr>
      <w:r>
        <w:rPr>
          <w:noProof/>
        </w:rPr>
        <w:drawing>
          <wp:anchor distT="0" distB="0" distL="114300" distR="114300" simplePos="0" relativeHeight="251675648" behindDoc="0" locked="0" layoutInCell="1" allowOverlap="1" wp14:anchorId="57D22D6D" wp14:editId="028C314F">
            <wp:simplePos x="0" y="0"/>
            <wp:positionH relativeFrom="margin">
              <wp:align>right</wp:align>
            </wp:positionH>
            <wp:positionV relativeFrom="paragraph">
              <wp:posOffset>7758</wp:posOffset>
            </wp:positionV>
            <wp:extent cx="2981960" cy="2089150"/>
            <wp:effectExtent l="0" t="0" r="8890" b="6350"/>
            <wp:wrapSquare wrapText="bothSides"/>
            <wp:docPr id="886260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1960" cy="208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1B2" w:rsidRPr="00A961B2">
        <w:t>Die MVC (Model-View-Controller) Architektur</w:t>
      </w:r>
      <w:r w:rsidR="00653102">
        <w:rPr>
          <w:sz w:val="18"/>
          <w:szCs w:val="16"/>
        </w:rPr>
        <w:t>[5][6]</w:t>
      </w:r>
      <w:r w:rsidR="00A961B2" w:rsidRPr="00A961B2">
        <w:t xml:space="preserve"> ist</w:t>
      </w:r>
      <w:r w:rsidR="00A961B2">
        <w:t xml:space="preserve"> ein Designmuster, welches die drei Hauptkomponente Model, View und Controller klar voneinander trennt. Jede dieser Komponente hat eine spezifische Verantwortlichkeit. Das Model repräsentiert die Daten und Geschäftslogik der Anwendung, es löst Ereignisse aus, die vom Controller behandelt werden. Der Controller aktualisiert das Model basierend auf Userinputs und aktualisiert dann das View, um Änderungen anzeigen zu können. Das View ruft Controllermethoden </w:t>
      </w:r>
      <w:r w:rsidR="004D30DB">
        <w:t>auf,</w:t>
      </w:r>
      <w:r w:rsidR="00A961B2">
        <w:t xml:space="preserve"> um Daten zu aktualisieren, oder Benutzeraktionen zu melden. </w:t>
      </w:r>
    </w:p>
    <w:p w14:paraId="731CEB79" w14:textId="196C76B1" w:rsidR="007B488A" w:rsidRDefault="007B488A">
      <w:pPr>
        <w:widowControl/>
        <w:spacing w:line="240" w:lineRule="auto"/>
        <w:rPr>
          <w:i/>
          <w:sz w:val="32"/>
        </w:rPr>
      </w:pPr>
      <w:r w:rsidRPr="00CD6474">
        <w:rPr>
          <w:noProof/>
        </w:rPr>
        <mc:AlternateContent>
          <mc:Choice Requires="wps">
            <w:drawing>
              <wp:anchor distT="45720" distB="45720" distL="114300" distR="114300" simplePos="0" relativeHeight="251677696" behindDoc="1" locked="0" layoutInCell="1" allowOverlap="1" wp14:anchorId="5FFF534F" wp14:editId="109B0487">
                <wp:simplePos x="0" y="0"/>
                <wp:positionH relativeFrom="margin">
                  <wp:align>right</wp:align>
                </wp:positionH>
                <wp:positionV relativeFrom="paragraph">
                  <wp:posOffset>63307</wp:posOffset>
                </wp:positionV>
                <wp:extent cx="3056448" cy="1404620"/>
                <wp:effectExtent l="0" t="0" r="0" b="635"/>
                <wp:wrapNone/>
                <wp:docPr id="20314352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6448" cy="1404620"/>
                        </a:xfrm>
                        <a:prstGeom prst="rect">
                          <a:avLst/>
                        </a:prstGeom>
                        <a:solidFill>
                          <a:srgbClr val="FFFFFF"/>
                        </a:solidFill>
                        <a:ln w="9525">
                          <a:noFill/>
                          <a:miter lim="800000"/>
                          <a:headEnd/>
                          <a:tailEnd/>
                        </a:ln>
                      </wps:spPr>
                      <wps:txbx>
                        <w:txbxContent>
                          <w:p w14:paraId="11A57389" w14:textId="6818F5DA" w:rsidR="00CB74F9" w:rsidRPr="00CD6474" w:rsidRDefault="00CB74F9" w:rsidP="00CB74F9">
                            <w:pPr>
                              <w:pStyle w:val="Beschriftung"/>
                            </w:pPr>
                            <w:r w:rsidRPr="00CD6474">
                              <w:t xml:space="preserve">Abbildung </w:t>
                            </w:r>
                            <w:r>
                              <w:t>8.2.2</w:t>
                            </w:r>
                            <w:r w:rsidRPr="00CD6474">
                              <w:tab/>
                            </w:r>
                            <w:r w:rsidR="004D30DB">
                              <w:t>MVC-Architektur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F534F" id="_x0000_s1031" type="#_x0000_t202" style="position:absolute;margin-left:189.45pt;margin-top:5pt;width:240.65pt;height:110.6pt;z-index:-2516387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" stroked="f">
                <v:textbox style="mso-fit-shape-to-text:t">
                  <w:txbxContent>
                    <w:p w14:paraId="11A57389" w14:textId="6818F5DA" w:rsidR="00CB74F9" w:rsidRPr="00CD6474" w:rsidRDefault="00CB74F9" w:rsidP="00CB74F9">
                      <w:pPr>
                        <w:pStyle w:val="Beschriftung"/>
                      </w:pPr>
                      <w:r w:rsidRPr="00CD6474">
                        <w:t xml:space="preserve">Abbildung </w:t>
                      </w:r>
                      <w:r>
                        <w:t>8.2.2</w:t>
                      </w:r>
                      <w:r w:rsidRPr="00CD6474">
                        <w:tab/>
                      </w:r>
                      <w:r w:rsidR="004D30DB">
                        <w:t>MVC-Architektur</w:t>
                      </w:r>
                    </w:p>
                  </w:txbxContent>
                </v:textbox>
                <w10:wrap anchorx="margin"/>
              </v:shape>
            </w:pict>
          </mc:Fallback>
        </mc:AlternateContent>
      </w:r>
      <w:r>
        <w:br w:type="page"/>
      </w:r>
    </w:p>
    <w:p w14:paraId="774E077A" w14:textId="6E5934A3" w:rsidR="00A961B2" w:rsidRDefault="007B488A" w:rsidP="00A961B2">
      <w:pPr>
        <w:pStyle w:val="Formatvorlage2"/>
      </w:pPr>
      <w:r>
        <w:rPr>
          <w:noProof/>
        </w:rPr>
        <w:lastRenderedPageBreak/>
        <w:drawing>
          <wp:anchor distT="0" distB="0" distL="114300" distR="114300" simplePos="0" relativeHeight="251678720" behindDoc="0" locked="0" layoutInCell="1" allowOverlap="1" wp14:anchorId="5E54E7FE" wp14:editId="1E6E611B">
            <wp:simplePos x="0" y="0"/>
            <wp:positionH relativeFrom="column">
              <wp:posOffset>3925570</wp:posOffset>
            </wp:positionH>
            <wp:positionV relativeFrom="paragraph">
              <wp:posOffset>8255</wp:posOffset>
            </wp:positionV>
            <wp:extent cx="1105200" cy="2386800"/>
            <wp:effectExtent l="0" t="0" r="0" b="0"/>
            <wp:wrapSquare wrapText="left"/>
            <wp:docPr id="126951031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05200" cy="238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1B2">
        <w:t>Schichtenarchitektur</w:t>
      </w:r>
    </w:p>
    <w:p w14:paraId="7B858D14" w14:textId="045133E4" w:rsidR="007B488A" w:rsidRPr="00653102" w:rsidRDefault="00CB74F9" w:rsidP="007B488A">
      <w:pPr>
        <w:pStyle w:val="Main"/>
        <w:rPr>
          <w:sz w:val="18"/>
          <w:szCs w:val="16"/>
        </w:rPr>
      </w:pPr>
      <w:r>
        <w:t>Die Schichtenarchitektur unterteilt eine Anwendung in mehrere logische Schichten, um Wartbarkeit, Skalierbarkeit, und Testbarkeit zu verbessern. Klassischerweise wird in Präsentationsschicht, Anwendungsschicht und Datenzugriffsschicht unterteilt. Die Präsentationsschicht sendet Benutzeranfragen an die Anwendungsschicht und erhält von ihr Ergebnisse. Die Anwendungsschicht koordiniert Anfragen und Aufgaben und kommuniziert mit der Datenzugriffsschicht. Die Datenzugriffsschicht verarbeitet Datenanfragen und gibt Resultate an die Anwendungsschicht zurück.</w:t>
      </w:r>
      <w:r w:rsidR="00653102">
        <w:rPr>
          <w:sz w:val="18"/>
          <w:szCs w:val="16"/>
        </w:rPr>
        <w:t>[7]</w:t>
      </w:r>
    </w:p>
    <w:p w14:paraId="22243D59" w14:textId="4660CECC" w:rsidR="007B488A" w:rsidRDefault="007B488A" w:rsidP="007B488A">
      <w:pPr>
        <w:pStyle w:val="Main"/>
      </w:pPr>
    </w:p>
    <w:p w14:paraId="457702A4" w14:textId="0AEA4313" w:rsidR="007B488A" w:rsidRDefault="004D30DB" w:rsidP="007B488A">
      <w:pPr>
        <w:pStyle w:val="Main"/>
      </w:pPr>
      <w:r w:rsidRPr="00CD6474">
        <w:rPr>
          <w:noProof/>
        </w:rPr>
        <mc:AlternateContent>
          <mc:Choice Requires="wps">
            <w:drawing>
              <wp:anchor distT="45720" distB="45720" distL="114300" distR="114300" simplePos="0" relativeHeight="251680768" behindDoc="1" locked="0" layoutInCell="1" allowOverlap="1" wp14:anchorId="292FB78D" wp14:editId="581BF702">
                <wp:simplePos x="0" y="0"/>
                <wp:positionH relativeFrom="margin">
                  <wp:align>right</wp:align>
                </wp:positionH>
                <wp:positionV relativeFrom="paragraph">
                  <wp:posOffset>125371</wp:posOffset>
                </wp:positionV>
                <wp:extent cx="3096205" cy="1404620"/>
                <wp:effectExtent l="0" t="0" r="9525" b="635"/>
                <wp:wrapNone/>
                <wp:docPr id="14153198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205" cy="1404620"/>
                        </a:xfrm>
                        <a:prstGeom prst="rect">
                          <a:avLst/>
                        </a:prstGeom>
                        <a:solidFill>
                          <a:srgbClr val="FFFFFF"/>
                        </a:solidFill>
                        <a:ln w="9525">
                          <a:noFill/>
                          <a:miter lim="800000"/>
                          <a:headEnd/>
                          <a:tailEnd/>
                        </a:ln>
                      </wps:spPr>
                      <wps:txbx>
                        <w:txbxContent>
                          <w:p w14:paraId="5FAD0524" w14:textId="2697B974" w:rsidR="007B488A" w:rsidRPr="00CD6474" w:rsidRDefault="007B488A" w:rsidP="007B488A">
                            <w:pPr>
                              <w:pStyle w:val="Beschriftung"/>
                            </w:pPr>
                            <w:r w:rsidRPr="00CD6474">
                              <w:t xml:space="preserve">Abbildung </w:t>
                            </w:r>
                            <w:r>
                              <w:t>8.2.3</w:t>
                            </w:r>
                            <w:r w:rsidRPr="00CD6474">
                              <w:tab/>
                            </w:r>
                            <w:r>
                              <w:t>Schichtenarchitektur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2FB78D" id="_x0000_s1032" type="#_x0000_t202" style="position:absolute;left:0;text-align:left;margin-left:192.6pt;margin-top:9.85pt;width:243.8pt;height:110.6pt;z-index:-2516357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" stroked="f">
                <v:textbox style="mso-fit-shape-to-text:t">
                  <w:txbxContent>
                    <w:p w14:paraId="5FAD0524" w14:textId="2697B974" w:rsidR="007B488A" w:rsidRPr="00CD6474" w:rsidRDefault="007B488A" w:rsidP="007B488A">
                      <w:pPr>
                        <w:pStyle w:val="Beschriftung"/>
                      </w:pPr>
                      <w:r w:rsidRPr="00CD6474">
                        <w:t xml:space="preserve">Abbildung </w:t>
                      </w:r>
                      <w:r>
                        <w:t>8.2.3</w:t>
                      </w:r>
                      <w:r w:rsidRPr="00CD6474">
                        <w:tab/>
                      </w:r>
                      <w:r>
                        <w:t>Schichtenarchitektur</w:t>
                      </w:r>
                    </w:p>
                  </w:txbxContent>
                </v:textbox>
                <w10:wrap anchorx="margin"/>
              </v:shape>
            </w:pict>
          </mc:Fallback>
        </mc:AlternateContent>
      </w:r>
    </w:p>
    <w:p w14:paraId="12D507D3" w14:textId="59AE19D9" w:rsidR="00DC554F" w:rsidRDefault="00A961B2" w:rsidP="00A961B2">
      <w:pPr>
        <w:pStyle w:val="Formatvorlage2"/>
      </w:pPr>
      <w:r>
        <w:t>Auswahl der Architektur</w:t>
      </w:r>
    </w:p>
    <w:p w14:paraId="690AFA75" w14:textId="2BF5B5BF" w:rsidR="00A115B2" w:rsidRDefault="00A115B2" w:rsidP="004D30DB">
      <w:pPr>
        <w:pStyle w:val="Main"/>
      </w:pPr>
      <w:r>
        <w:t xml:space="preserve">Grundsätzlich wäre keine der vorgestellten Architekturen komplett ungeeignet für einen Jira Synchronizer. Ich konnte tatsächlich auch schon mit all diesen Architekturen praktische Erfahrungen sammeln, doch mit der Clean Architecture kenne ich mich am besten aus. </w:t>
      </w:r>
    </w:p>
    <w:p w14:paraId="4DDE6AC9" w14:textId="52B2F3B4" w:rsidR="004D30DB" w:rsidRPr="00A115B2" w:rsidRDefault="00A115B2" w:rsidP="004D30DB">
      <w:pPr>
        <w:pStyle w:val="Main"/>
      </w:pPr>
      <w:r>
        <w:t xml:space="preserve">Ich entschied mich nach längerem hin und her, dass ich für meine IPA die Clean Architecture verwenden werde. Ich bevorzuge die Clean Architecture den anderen beiden Architekturen, da die unabhängige Struktur welche sie zu schaffen versucht insbesondere in Bezug auf die Jira API und die LEIS Datenbank einen grossen Vorteil darstellen. Es ist schon klar, dass die LEIS Datenbank im Kontext der Neuentwicklung angepasst werden wird, und da die Jira API eine externe Schnittstelle ist, kann ich mich nicht darauf verlassen, dass sie während des gesamten Lebenszyklus dieser Applikation gleichbleibt. Weiterhin ist ein klarer Vorteil, dass die Clean Architecture hier an der Softec den Firmenstandard darstellt, das heisst in potenziellen Weiterentwicklungsschritten oder Wartungen kennen sich einige Leute schon damit aus. </w:t>
      </w:r>
    </w:p>
    <w:p w14:paraId="079C80D2" w14:textId="4100CAE3" w:rsidR="00724906" w:rsidRPr="00CD6474" w:rsidRDefault="002F4489" w:rsidP="002F4489">
      <w:pPr>
        <w:pStyle w:val="Formatvorlage1"/>
      </w:pPr>
      <w:bookmarkStart w:id="73" w:name="_Toc162957819"/>
      <w:r w:rsidRPr="00CD6474">
        <w:t>Schichtentrennung</w:t>
      </w:r>
      <w:bookmarkEnd w:id="73"/>
    </w:p>
    <w:p w14:paraId="18F4AD93" w14:textId="1D15EAEC" w:rsidR="002F4489" w:rsidRPr="00CD6474" w:rsidRDefault="00990DF4" w:rsidP="002F4489">
      <w:pPr>
        <w:pStyle w:val="Main"/>
      </w:pPr>
      <w:r w:rsidRPr="00CD6474">
        <w:t>Da ich nach Clean Architecture vorgehe, kann ich meine Applikation sehr einfach in verschiedene Schichten einteilen.</w:t>
      </w:r>
    </w:p>
    <w:p w14:paraId="79F10A9C" w14:textId="1EC37558" w:rsidR="002F4489" w:rsidRPr="00CD6474" w:rsidRDefault="002F4489" w:rsidP="002F4489">
      <w:pPr>
        <w:pStyle w:val="Formatvorlage2"/>
      </w:pPr>
      <w:bookmarkStart w:id="74" w:name="_Toc162957820"/>
      <w:r w:rsidRPr="00CD6474">
        <w:t>Core</w:t>
      </w:r>
      <w:bookmarkEnd w:id="74"/>
    </w:p>
    <w:p w14:paraId="06583F0C" w14:textId="465E3835" w:rsidR="002F4489" w:rsidRPr="00CD6474" w:rsidRDefault="002F4489" w:rsidP="002F4489">
      <w:pPr>
        <w:pStyle w:val="Main"/>
      </w:pPr>
      <w:r w:rsidRPr="00CD6474">
        <w:t>Das Core</w:t>
      </w:r>
      <w:r w:rsidR="00E93E2A">
        <w:t>-</w:t>
      </w:r>
      <w:r w:rsidRPr="00CD6474">
        <w:t xml:space="preserve">Projekt </w:t>
      </w:r>
      <w:r w:rsidR="00990DF4" w:rsidRPr="00CD6474">
        <w:t xml:space="preserve">übernimmt bei mir die Rolle des Application Cores, das heisst hier werden </w:t>
      </w:r>
      <w:r w:rsidR="00EC22E3" w:rsidRPr="00CD6474">
        <w:t>Entitäten</w:t>
      </w:r>
      <w:r w:rsidR="00990DF4" w:rsidRPr="00CD6474">
        <w:t>, Interfaces, Data Transfer Objects (</w:t>
      </w:r>
      <w:r w:rsidR="00EC22E3" w:rsidRPr="00CD6474">
        <w:t xml:space="preserve">fortan auch </w:t>
      </w:r>
      <w:r w:rsidR="00990DF4" w:rsidRPr="00CD6474">
        <w:t>DTO</w:t>
      </w:r>
      <w:r w:rsidR="00EC22E3" w:rsidRPr="00CD6474">
        <w:t xml:space="preserve"> genannt</w:t>
      </w:r>
      <w:r w:rsidR="00990DF4" w:rsidRPr="00CD6474">
        <w:t xml:space="preserve">) und Services gespeichert. Die </w:t>
      </w:r>
      <w:r w:rsidR="00EC22E3" w:rsidRPr="00CD6474">
        <w:t xml:space="preserve">Entitäten </w:t>
      </w:r>
      <w:r w:rsidR="00990DF4" w:rsidRPr="00CD6474">
        <w:t xml:space="preserve">werden hier aus den Tabellen der Datenbank generiert, sie sollten sich kaum oder überhaupt nicht verändern, solange sich die Datenbank nicht verändert. DTOs sind </w:t>
      </w:r>
      <w:r w:rsidR="00EC22E3" w:rsidRPr="00CD6474">
        <w:t>Objekte,</w:t>
      </w:r>
      <w:r w:rsidR="00990DF4" w:rsidRPr="00CD6474">
        <w:t xml:space="preserve"> mit welchen im Application Core gearbeitet wird, sie müssen nicht alle Daten der Entities enthalten und können auch über Methoden verfügen. </w:t>
      </w:r>
    </w:p>
    <w:p w14:paraId="0CD84687" w14:textId="0561D165" w:rsidR="002F4489" w:rsidRPr="00CD6474" w:rsidRDefault="002F4489" w:rsidP="002F4489">
      <w:pPr>
        <w:pStyle w:val="Formatvorlage2"/>
      </w:pPr>
      <w:bookmarkStart w:id="75" w:name="_Toc162957821"/>
      <w:r w:rsidRPr="00CD6474">
        <w:t>Infrastructure</w:t>
      </w:r>
      <w:bookmarkEnd w:id="75"/>
    </w:p>
    <w:p w14:paraId="4E6ACA27" w14:textId="68195524" w:rsidR="00990DF4" w:rsidRPr="00CD6474" w:rsidRDefault="00990DF4" w:rsidP="00990DF4">
      <w:pPr>
        <w:pStyle w:val="Main"/>
      </w:pPr>
      <w:r w:rsidRPr="00CD6474">
        <w:t>Im Infrastructure</w:t>
      </w:r>
      <w:r w:rsidR="00E93E2A">
        <w:t>-</w:t>
      </w:r>
      <w:r w:rsidRPr="00CD6474">
        <w:t>Projekt werden die Repositories hinterlegt</w:t>
      </w:r>
      <w:r w:rsidR="00E93E2A">
        <w:t>,</w:t>
      </w:r>
      <w:r w:rsidRPr="00CD6474">
        <w:t xml:space="preserve"> mit welchen der Datenzugriff auf die Datenbank </w:t>
      </w:r>
      <w:r w:rsidR="00EC22E3" w:rsidRPr="00CD6474">
        <w:t>ermöglicht wird,</w:t>
      </w:r>
      <w:r w:rsidRPr="00CD6474">
        <w:t xml:space="preserve"> und es werden Services </w:t>
      </w:r>
      <w:r w:rsidR="00471DD4" w:rsidRPr="00CD6474">
        <w:t>implementiert,</w:t>
      </w:r>
      <w:r w:rsidRPr="00CD6474">
        <w:t xml:space="preserve"> welche die im Application Core definierten Interfaces verwenden.</w:t>
      </w:r>
    </w:p>
    <w:p w14:paraId="4D4E63F9" w14:textId="77777777" w:rsidR="00A115B2" w:rsidRDefault="00A115B2">
      <w:pPr>
        <w:widowControl/>
        <w:spacing w:line="240" w:lineRule="auto"/>
        <w:rPr>
          <w:i/>
          <w:sz w:val="32"/>
        </w:rPr>
      </w:pPr>
      <w:bookmarkStart w:id="76" w:name="_Toc162957822"/>
      <w:r>
        <w:br w:type="page"/>
      </w:r>
    </w:p>
    <w:p w14:paraId="742B3004" w14:textId="4A7D8B1B" w:rsidR="002F4489" w:rsidRPr="00CD6474" w:rsidRDefault="002F4489" w:rsidP="002F4489">
      <w:pPr>
        <w:pStyle w:val="Formatvorlage2"/>
      </w:pPr>
      <w:r w:rsidRPr="00CD6474">
        <w:lastRenderedPageBreak/>
        <w:t>Application</w:t>
      </w:r>
      <w:bookmarkEnd w:id="76"/>
    </w:p>
    <w:p w14:paraId="30ED5EEB" w14:textId="19936090" w:rsidR="00990DF4" w:rsidRPr="00CD6474" w:rsidRDefault="00204AA5" w:rsidP="00990DF4">
      <w:pPr>
        <w:pStyle w:val="Main"/>
      </w:pPr>
      <w:r w:rsidRPr="00CD6474">
        <w:t>Das Application</w:t>
      </w:r>
      <w:r w:rsidR="00E93E2A">
        <w:t>-</w:t>
      </w:r>
      <w:r w:rsidRPr="00CD6474">
        <w:t>Projekt ist in dieser Applikation das Gegenstück zum User Interface in der Onion View. Im Application</w:t>
      </w:r>
      <w:r w:rsidR="00E93E2A">
        <w:t>-</w:t>
      </w:r>
      <w:r w:rsidRPr="00CD6474">
        <w:t xml:space="preserve">Projekt sind Controller, View Models und das Program.cs vorhanden. Die Controller kommunizieren mit der Infrastructure, um Daten zu manipulieren, die View Models sind </w:t>
      </w:r>
      <w:r w:rsidR="00EC22E3" w:rsidRPr="00CD6474">
        <w:t>Klassen,</w:t>
      </w:r>
      <w:r w:rsidRPr="00CD6474">
        <w:t xml:space="preserve"> welche nur diese Informationen </w:t>
      </w:r>
      <w:r w:rsidR="00471DD4" w:rsidRPr="00CD6474">
        <w:t>enthalten,</w:t>
      </w:r>
      <w:r w:rsidRPr="00CD6474">
        <w:t xml:space="preserve"> welche während der Laufzeit der Applikation auch wirklich benötigt werden. </w:t>
      </w:r>
    </w:p>
    <w:p w14:paraId="58DF63EA" w14:textId="44B7D016" w:rsidR="00204AA5" w:rsidRPr="00CD6474" w:rsidRDefault="00204AA5" w:rsidP="00990DF4">
      <w:pPr>
        <w:pStyle w:val="Main"/>
      </w:pPr>
      <w:r w:rsidRPr="00CD6474">
        <w:t>Die Konfiguration der ganzen Applikation findet im Program.cs statt.</w:t>
      </w:r>
    </w:p>
    <w:p w14:paraId="66FA2B3F" w14:textId="707035F4" w:rsidR="002F4489" w:rsidRPr="00CD6474" w:rsidRDefault="002F4489" w:rsidP="002F4489">
      <w:pPr>
        <w:pStyle w:val="Formatvorlage2"/>
      </w:pPr>
      <w:bookmarkStart w:id="77" w:name="_Toc162957823"/>
      <w:r w:rsidRPr="00CD6474">
        <w:t>Unit</w:t>
      </w:r>
      <w:r w:rsidR="00CC7720">
        <w:t>-</w:t>
      </w:r>
      <w:r w:rsidRPr="00CD6474">
        <w:t>Tests</w:t>
      </w:r>
      <w:bookmarkEnd w:id="77"/>
    </w:p>
    <w:p w14:paraId="16C83472" w14:textId="2EE4253D" w:rsidR="002F4489" w:rsidRPr="00CD6474" w:rsidRDefault="00204AA5" w:rsidP="002F4489">
      <w:pPr>
        <w:pStyle w:val="Main"/>
      </w:pPr>
      <w:r w:rsidRPr="00CD6474">
        <w:t>Da die Applikation exklusiv in C# geschrieben ist</w:t>
      </w:r>
      <w:r w:rsidR="00E93E2A">
        <w:t>,</w:t>
      </w:r>
      <w:r w:rsidRPr="00CD6474">
        <w:t xml:space="preserve"> können Unit</w:t>
      </w:r>
      <w:r w:rsidR="00CC7720">
        <w:t>-</w:t>
      </w:r>
      <w:r w:rsidRPr="00CD6474">
        <w:t>Tests im ganzen Programm verwendet werden. Insbesondere im Core</w:t>
      </w:r>
      <w:r w:rsidR="00E93E2A">
        <w:t>-</w:t>
      </w:r>
      <w:r w:rsidRPr="00CD6474">
        <w:t>Projekt können einfach automatische Unit</w:t>
      </w:r>
      <w:r w:rsidR="00CC7720">
        <w:t>-</w:t>
      </w:r>
      <w:r w:rsidRPr="00CD6474">
        <w:t>Tests geschrieben werden, da das Core</w:t>
      </w:r>
      <w:r w:rsidR="00E93E2A">
        <w:t>-</w:t>
      </w:r>
      <w:r w:rsidRPr="00CD6474">
        <w:t>Projekt keine äusseren Abhängigkeiten aufweist. Auch das Infrastructure und Application</w:t>
      </w:r>
      <w:r w:rsidR="00E93E2A">
        <w:t>-</w:t>
      </w:r>
      <w:r w:rsidRPr="00CD6474">
        <w:t>Projekt können gut mit Unit</w:t>
      </w:r>
      <w:r w:rsidR="00CC7720">
        <w:t>-</w:t>
      </w:r>
      <w:r w:rsidRPr="00CD6474">
        <w:t>Tests abgedeckt werden, wobei äussere Abhängigkeiten (wie zum Beispiel die Datenbank oder Jira API) gemockt werden müssen.</w:t>
      </w:r>
    </w:p>
    <w:p w14:paraId="1B25BE9D" w14:textId="0B23E8ED" w:rsidR="00653AAE" w:rsidRPr="00CD6474" w:rsidRDefault="00653AAE" w:rsidP="00653AAE">
      <w:pPr>
        <w:pStyle w:val="Formatvorlage3"/>
      </w:pPr>
      <w:bookmarkStart w:id="78" w:name="_Toc162957824"/>
      <w:r w:rsidRPr="00CD6474">
        <w:t>NSubstitute</w:t>
      </w:r>
      <w:bookmarkEnd w:id="78"/>
    </w:p>
    <w:p w14:paraId="6E53084C" w14:textId="017562DD" w:rsidR="00653AAE" w:rsidRPr="00CD6474" w:rsidRDefault="00653AAE" w:rsidP="00653AAE">
      <w:pPr>
        <w:pStyle w:val="Main"/>
      </w:pPr>
      <w:r w:rsidRPr="00CD6474">
        <w:t xml:space="preserve">Bei NSubstitute handelt es sich um ein NuGet </w:t>
      </w:r>
      <w:r w:rsidR="00EC22E3" w:rsidRPr="00CD6474">
        <w:t>Package,</w:t>
      </w:r>
      <w:r w:rsidRPr="00CD6474">
        <w:t xml:space="preserve"> welches das Mocken innerhalb eines Tests erleichtert. Objekte können mit NSubstitute gemockt werden</w:t>
      </w:r>
      <w:r w:rsidR="00E93E2A">
        <w:t>,</w:t>
      </w:r>
      <w:r w:rsidRPr="00CD6474">
        <w:t xml:space="preserve"> wonach die Rückgabewerte einzelner Methoden der Instanzen definiert werden können.</w:t>
      </w:r>
    </w:p>
    <w:p w14:paraId="02941264" w14:textId="46A1363B" w:rsidR="00653AAE" w:rsidRPr="00CD6474" w:rsidRDefault="00653AAE" w:rsidP="00653AAE">
      <w:pPr>
        <w:pStyle w:val="Main"/>
      </w:pPr>
      <w:r w:rsidRPr="00CD6474">
        <w:t>Hier ein Beispiel:</w:t>
      </w:r>
    </w:p>
    <w:p w14:paraId="19A6B760" w14:textId="1704BCFD" w:rsidR="00653AAE" w:rsidRPr="00CD6474" w:rsidRDefault="00653AAE" w:rsidP="00653AAE">
      <w:pPr>
        <w:pStyle w:val="Code"/>
        <w:rPr>
          <w:noProof w:val="0"/>
          <w:lang w:val="de-CH"/>
        </w:rPr>
      </w:pPr>
      <w:r w:rsidRPr="00CD6474">
        <w:rPr>
          <w:noProof w:val="0"/>
          <w:lang w:val="de-CH"/>
        </w:rPr>
        <w:t>calculator = Substitute.For&lt;ICalculator&gt;();</w:t>
      </w:r>
    </w:p>
    <w:p w14:paraId="4C3CE2B7" w14:textId="56D257ED" w:rsidR="00653AAE" w:rsidRPr="00CD6474" w:rsidRDefault="00653AAE" w:rsidP="00653AAE">
      <w:pPr>
        <w:pStyle w:val="Code"/>
        <w:rPr>
          <w:noProof w:val="0"/>
          <w:lang w:val="de-CH"/>
        </w:rPr>
      </w:pPr>
      <w:r w:rsidRPr="00CD6474">
        <w:rPr>
          <w:noProof w:val="0"/>
          <w:lang w:val="de-CH"/>
        </w:rPr>
        <w:t>calculator.Add(1, 2).Returns(3);</w:t>
      </w:r>
    </w:p>
    <w:p w14:paraId="0A7E6382" w14:textId="72B09E57" w:rsidR="00653AAE" w:rsidRPr="00CD6474" w:rsidRDefault="00653AAE" w:rsidP="00653AAE">
      <w:pPr>
        <w:pStyle w:val="Main"/>
      </w:pPr>
      <w:r w:rsidRPr="00CD6474">
        <w:t xml:space="preserve">Mit diesen beiden Zeilen wurde </w:t>
      </w:r>
      <w:r w:rsidR="00EC22E3" w:rsidRPr="00CD6474">
        <w:t>definiert,</w:t>
      </w:r>
      <w:r w:rsidRPr="00CD6474">
        <w:t xml:space="preserve"> dass die Add Methode der calculator Instanz des Interface ICalculator mit den Eingabewerten 1 und 2 immer 3 </w:t>
      </w:r>
      <w:r w:rsidR="00471DD4" w:rsidRPr="00CD6474">
        <w:t>zurückgibt</w:t>
      </w:r>
      <w:r w:rsidRPr="00CD6474">
        <w:t>.</w:t>
      </w:r>
    </w:p>
    <w:p w14:paraId="7B69F1AB" w14:textId="2C872670" w:rsidR="00653AAE" w:rsidRPr="00CD6474" w:rsidRDefault="00653AAE" w:rsidP="00653AAE">
      <w:pPr>
        <w:pStyle w:val="Formatvorlage3"/>
      </w:pPr>
      <w:bookmarkStart w:id="79" w:name="_Toc162957825"/>
      <w:r w:rsidRPr="00CD6474">
        <w:t>Fluent Assertions</w:t>
      </w:r>
      <w:bookmarkEnd w:id="79"/>
    </w:p>
    <w:p w14:paraId="41CB3970" w14:textId="6C4C18C1" w:rsidR="00653AAE" w:rsidRPr="00CD6474" w:rsidRDefault="00653AAE" w:rsidP="00020F95">
      <w:pPr>
        <w:pStyle w:val="Main"/>
      </w:pPr>
      <w:r w:rsidRPr="00CD6474">
        <w:t xml:space="preserve">Fluent Assertions wurde für schönere und lesbarere Tests entwickelt. Fluent Assertions ermöglicht es, den Assert Schritt eines Testes sprachlich flüssig zu formulieren und verhindert mit seiner organischen Ausdrücken Inkonsistenzen zwischen Tests. Als Beispiel wird direkt </w:t>
      </w:r>
      <w:r w:rsidR="00D52AA1" w:rsidRPr="00CD6474">
        <w:t>das gemockte Objekt von NSubstitute verwendet.</w:t>
      </w:r>
    </w:p>
    <w:p w14:paraId="4EBE9596" w14:textId="14BEF3A8" w:rsidR="00D52AA1" w:rsidRPr="00A8455F" w:rsidRDefault="00D52AA1" w:rsidP="00D52AA1">
      <w:pPr>
        <w:pStyle w:val="Code"/>
        <w:rPr>
          <w:noProof w:val="0"/>
        </w:rPr>
      </w:pPr>
      <w:r w:rsidRPr="00A8455F">
        <w:rPr>
          <w:noProof w:val="0"/>
        </w:rPr>
        <w:t>result = calculator.Add(1, 2);</w:t>
      </w:r>
    </w:p>
    <w:p w14:paraId="60BB61F7" w14:textId="5D832FC9" w:rsidR="00D52AA1" w:rsidRPr="00A8455F" w:rsidRDefault="00D52AA1" w:rsidP="00D52AA1">
      <w:pPr>
        <w:pStyle w:val="Code"/>
        <w:rPr>
          <w:noProof w:val="0"/>
        </w:rPr>
      </w:pPr>
      <w:r w:rsidRPr="00A8455F">
        <w:rPr>
          <w:noProof w:val="0"/>
        </w:rPr>
        <w:t>result.Should().Be(3);</w:t>
      </w:r>
    </w:p>
    <w:p w14:paraId="460CF038" w14:textId="77777777" w:rsidR="00D26C19" w:rsidRPr="00A8455F" w:rsidRDefault="00D26C19">
      <w:pPr>
        <w:widowControl/>
        <w:spacing w:line="240" w:lineRule="auto"/>
        <w:rPr>
          <w:i/>
          <w:sz w:val="36"/>
          <w:lang w:val="en-US"/>
        </w:rPr>
      </w:pPr>
      <w:r w:rsidRPr="00A8455F">
        <w:rPr>
          <w:lang w:val="en-US"/>
        </w:rPr>
        <w:br w:type="page"/>
      </w:r>
    </w:p>
    <w:p w14:paraId="0F446BD4" w14:textId="1EE4AEA7" w:rsidR="001C16D4" w:rsidRPr="00CD6474" w:rsidRDefault="00C220A9" w:rsidP="001C16D4">
      <w:pPr>
        <w:pStyle w:val="Formatvorlage1"/>
      </w:pPr>
      <w:bookmarkStart w:id="80" w:name="_Toc162957826"/>
      <w:r w:rsidRPr="00CD6474">
        <w:lastRenderedPageBreak/>
        <w:t>Klassendiagramm</w:t>
      </w:r>
      <w:bookmarkEnd w:id="80"/>
    </w:p>
    <w:p w14:paraId="272EEC42" w14:textId="7231DECB" w:rsidR="00393F8A" w:rsidRPr="00CD6474" w:rsidRDefault="00D26C19" w:rsidP="00393F8A">
      <w:pPr>
        <w:pStyle w:val="Main"/>
      </w:pPr>
      <w:r w:rsidRPr="00CD6474">
        <w:t>Das Klassendiagramm ist in Application</w:t>
      </w:r>
      <w:r w:rsidR="00E93E2A">
        <w:t>-</w:t>
      </w:r>
      <w:r w:rsidR="00393F8A" w:rsidRPr="00CD6474">
        <w:t>, Infrastructure</w:t>
      </w:r>
      <w:r w:rsidR="00E93E2A">
        <w:t>-</w:t>
      </w:r>
      <w:r w:rsidRPr="00CD6474">
        <w:t xml:space="preserve"> und Core</w:t>
      </w:r>
      <w:r w:rsidR="00E93E2A">
        <w:t>-</w:t>
      </w:r>
      <w:r w:rsidRPr="00CD6474">
        <w:t>Projekt</w:t>
      </w:r>
      <w:r w:rsidR="00393F8A" w:rsidRPr="00CD6474">
        <w:t>e</w:t>
      </w:r>
      <w:r w:rsidRPr="00CD6474">
        <w:t xml:space="preserve"> aufgeteilt. Das Application Projekt verwendet </w:t>
      </w:r>
      <w:r w:rsidR="00352EF1" w:rsidRPr="00CD6474">
        <w:t>ViewModels,</w:t>
      </w:r>
      <w:r w:rsidRPr="00CD6474">
        <w:t xml:space="preserve"> welche </w:t>
      </w:r>
      <w:r w:rsidR="00393F8A" w:rsidRPr="00CD6474">
        <w:t xml:space="preserve">in der Applikation so verwendet werden können wie sie sind, sie werden nicht zur Datenmanipulation verwendet. </w:t>
      </w:r>
      <w:r w:rsidR="00352EF1" w:rsidRPr="00CD6474">
        <w:t>Des Weiteren</w:t>
      </w:r>
      <w:r w:rsidR="00393F8A" w:rsidRPr="00CD6474">
        <w:t xml:space="preserve"> verfügt das Application Projekt über </w:t>
      </w:r>
      <w:r w:rsidR="00352EF1" w:rsidRPr="00CD6474">
        <w:t>Services,</w:t>
      </w:r>
      <w:r w:rsidR="00393F8A" w:rsidRPr="00CD6474">
        <w:t xml:space="preserve"> welche lediglich die von den ViewModels zur Verfügung gestellten Daten benötigen sowie Controller welche existieren</w:t>
      </w:r>
      <w:r w:rsidR="00E93E2A">
        <w:t>,</w:t>
      </w:r>
      <w:r w:rsidR="00393F8A" w:rsidRPr="00CD6474">
        <w:t xml:space="preserve"> um die Daten zwischen Core Entities und ViewModels zu mappen und auf die Repositories zu schreiben.</w:t>
      </w:r>
    </w:p>
    <w:p w14:paraId="3AD37D46" w14:textId="366CB197" w:rsidR="00393F8A" w:rsidRPr="00CD6474" w:rsidRDefault="00393F8A" w:rsidP="00393F8A">
      <w:pPr>
        <w:pStyle w:val="Main"/>
      </w:pPr>
      <w:r w:rsidRPr="00CD6474">
        <w:t>Das Core</w:t>
      </w:r>
      <w:r w:rsidR="00E93E2A">
        <w:t>-</w:t>
      </w:r>
      <w:r w:rsidRPr="00CD6474">
        <w:t xml:space="preserve">Projekt verfügt über alle Entities, diese Klassen werden zur Manipulation von Daten verwendet. Sie enthalten </w:t>
      </w:r>
      <w:r w:rsidR="00352EF1" w:rsidRPr="00CD6474">
        <w:t>alle Eigenschaften,</w:t>
      </w:r>
      <w:r w:rsidRPr="00CD6474">
        <w:t xml:space="preserve"> welche sie von ihrem Ursprung erhalten (Jira REST API oder LEIS Datenbank). Entitäten werden nicht verändert, sie dienen lediglich dem Transport von Daten. Auch im Core Projekt enthalten ist der Logging Service</w:t>
      </w:r>
      <w:r w:rsidR="00E93E2A">
        <w:t>,</w:t>
      </w:r>
      <w:r w:rsidRPr="00CD6474">
        <w:t xml:space="preserve"> da dieser auf der ganzen Applikation verfügbar sein muss, und die Interfaces der Repositories über welche Datenmanipulation geschieht.</w:t>
      </w:r>
    </w:p>
    <w:p w14:paraId="3EEE7D46" w14:textId="525BF428" w:rsidR="00393F8A" w:rsidRPr="00CD6474" w:rsidRDefault="00393F8A" w:rsidP="00393F8A">
      <w:pPr>
        <w:pStyle w:val="Main"/>
      </w:pPr>
      <w:r w:rsidRPr="00CD6474">
        <w:t>Das Infrastructure</w:t>
      </w:r>
      <w:r w:rsidR="00E93E2A">
        <w:t>-</w:t>
      </w:r>
      <w:r w:rsidRPr="00CD6474">
        <w:t>Projekt enthält alle Repositories über welche die Controller des Application</w:t>
      </w:r>
      <w:r w:rsidR="00E93E2A">
        <w:t>-</w:t>
      </w:r>
      <w:r w:rsidRPr="00CD6474">
        <w:t>Projekts Daten abrufen oder manipulieren können. Ihre Funktionen sind von den Interfaces im Core</w:t>
      </w:r>
      <w:r w:rsidR="00E93E2A">
        <w:t>-</w:t>
      </w:r>
      <w:r w:rsidRPr="00CD6474">
        <w:t>Projekt abhängig.</w:t>
      </w:r>
    </w:p>
    <w:p w14:paraId="76328E1A" w14:textId="40CDE008" w:rsidR="00E8119F" w:rsidRDefault="00352EF1" w:rsidP="00D26C19">
      <w:pPr>
        <w:pStyle w:val="Main"/>
      </w:pPr>
      <w:r w:rsidRPr="00CD6474">
        <w:t>Der Leserlichkeit halber wurden im Diagramm die Verbindungen zwischen Klassen und Service</w:t>
      </w:r>
      <w:r w:rsidR="00E93E2A">
        <w:t>-</w:t>
      </w:r>
      <w:r w:rsidRPr="00CD6474">
        <w:t>Klassen weggelassen.</w:t>
      </w:r>
    </w:p>
    <w:p w14:paraId="12E186C5" w14:textId="77777777" w:rsidR="0067079A" w:rsidRPr="00CD6474" w:rsidRDefault="0067079A" w:rsidP="00D26C19">
      <w:pPr>
        <w:pStyle w:val="Main"/>
      </w:pPr>
    </w:p>
    <w:p w14:paraId="57209CC2" w14:textId="27809EB6" w:rsidR="00E8119F" w:rsidRPr="00CD6474" w:rsidRDefault="0067079A" w:rsidP="001C16D4">
      <w:pPr>
        <w:pStyle w:val="Main"/>
      </w:pPr>
      <w:r>
        <w:rPr>
          <w:noProof/>
        </w:rPr>
        <w:drawing>
          <wp:inline distT="0" distB="0" distL="0" distR="0" wp14:anchorId="3D939389" wp14:editId="7F1CAFE4">
            <wp:extent cx="6114415" cy="5597719"/>
            <wp:effectExtent l="0" t="0" r="635" b="3175"/>
            <wp:docPr id="3534754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490"/>
                    <a:stretch/>
                  </pic:blipFill>
                  <pic:spPr bwMode="auto">
                    <a:xfrm>
                      <a:off x="0" y="0"/>
                      <a:ext cx="6114415" cy="5597719"/>
                    </a:xfrm>
                    <a:prstGeom prst="rect">
                      <a:avLst/>
                    </a:prstGeom>
                    <a:noFill/>
                    <a:ln>
                      <a:noFill/>
                    </a:ln>
                    <a:extLst>
                      <a:ext uri="{53640926-AAD7-44D8-BBD7-CCE9431645EC}">
                        <a14:shadowObscured xmlns:a14="http://schemas.microsoft.com/office/drawing/2010/main"/>
                      </a:ext>
                    </a:extLst>
                  </pic:spPr>
                </pic:pic>
              </a:graphicData>
            </a:graphic>
          </wp:inline>
        </w:drawing>
      </w:r>
    </w:p>
    <w:p w14:paraId="2905E1A0" w14:textId="61A75A08" w:rsidR="0067079A" w:rsidRDefault="00805EA8" w:rsidP="0067079A">
      <w:pPr>
        <w:pStyle w:val="Beschriftung"/>
      </w:pPr>
      <w:r w:rsidRPr="00CD6474">
        <w:t xml:space="preserve">Abbildung </w:t>
      </w:r>
      <w:r w:rsidR="0080544F">
        <w:t>8</w:t>
      </w:r>
      <w:r w:rsidRPr="00CD6474">
        <w:t>.4</w:t>
      </w:r>
      <w:r w:rsidR="0067079A">
        <w:t xml:space="preserve"> – 1 </w:t>
      </w:r>
      <w:r w:rsidRPr="00CD6474">
        <w:tab/>
        <w:t>Klassendiagramm</w:t>
      </w:r>
      <w:r w:rsidR="0067079A">
        <w:t xml:space="preserve"> Core, Infrastructure</w:t>
      </w:r>
    </w:p>
    <w:p w14:paraId="74D10474" w14:textId="27EC08A9" w:rsidR="0067079A" w:rsidRDefault="0067079A" w:rsidP="0067079A">
      <w:pPr>
        <w:pStyle w:val="Main"/>
      </w:pPr>
      <w:r>
        <w:rPr>
          <w:noProof/>
        </w:rPr>
        <w:lastRenderedPageBreak/>
        <w:drawing>
          <wp:inline distT="0" distB="0" distL="0" distR="0" wp14:anchorId="66867542" wp14:editId="3A418874">
            <wp:extent cx="6106795" cy="6567805"/>
            <wp:effectExtent l="0" t="0" r="8255" b="4445"/>
            <wp:docPr id="163830620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6795" cy="6567805"/>
                    </a:xfrm>
                    <a:prstGeom prst="rect">
                      <a:avLst/>
                    </a:prstGeom>
                    <a:noFill/>
                    <a:ln>
                      <a:noFill/>
                    </a:ln>
                  </pic:spPr>
                </pic:pic>
              </a:graphicData>
            </a:graphic>
          </wp:inline>
        </w:drawing>
      </w:r>
    </w:p>
    <w:p w14:paraId="18135F51" w14:textId="699DA09C" w:rsidR="00BC2549" w:rsidRPr="00CD6474" w:rsidRDefault="0067079A" w:rsidP="0067079A">
      <w:pPr>
        <w:pStyle w:val="Beschriftung"/>
      </w:pPr>
      <w:r>
        <w:t xml:space="preserve">Abbildung </w:t>
      </w:r>
      <w:r w:rsidR="0080544F">
        <w:t>8</w:t>
      </w:r>
      <w:r>
        <w:t>.4 – 2</w:t>
      </w:r>
      <w:r>
        <w:tab/>
        <w:t>Klassendiagramm Application</w:t>
      </w:r>
      <w:r w:rsidR="00BC2549" w:rsidRPr="00CD6474">
        <w:br w:type="page"/>
      </w:r>
    </w:p>
    <w:p w14:paraId="23FC9089" w14:textId="77777777" w:rsidR="00754878" w:rsidRPr="00CD6474" w:rsidRDefault="00754878" w:rsidP="00144A81">
      <w:pPr>
        <w:pStyle w:val="Ebene2"/>
      </w:pPr>
      <w:bookmarkStart w:id="81" w:name="_Toc162957827"/>
      <w:r w:rsidRPr="00CD6474">
        <w:lastRenderedPageBreak/>
        <w:t>Entwicklung</w:t>
      </w:r>
      <w:bookmarkEnd w:id="81"/>
    </w:p>
    <w:p w14:paraId="043E1AFC" w14:textId="77777777" w:rsidR="00754878" w:rsidRPr="00CD6474" w:rsidRDefault="00754878" w:rsidP="00754878">
      <w:pPr>
        <w:pStyle w:val="Formatvorlage1"/>
      </w:pPr>
      <w:bookmarkStart w:id="82" w:name="_Toc162957828"/>
      <w:r w:rsidRPr="00CD6474">
        <w:t>Erweiterung der Datenbank</w:t>
      </w:r>
      <w:bookmarkEnd w:id="82"/>
    </w:p>
    <w:p w14:paraId="5D9DF010" w14:textId="550FB7F9" w:rsidR="00754878" w:rsidRPr="00CD6474" w:rsidRDefault="00754878" w:rsidP="00754878">
      <w:pPr>
        <w:pStyle w:val="Main"/>
      </w:pPr>
      <w:r w:rsidRPr="00CD6474">
        <w:t xml:space="preserve">Die Datenbank wurde um die Tabelle </w:t>
      </w:r>
      <w:r w:rsidR="00CD6474" w:rsidRPr="00CD6474">
        <w:rPr>
          <w:rStyle w:val="TabelleZchn"/>
        </w:rPr>
        <w:t>Whitelist</w:t>
      </w:r>
      <w:r w:rsidRPr="00CD6474">
        <w:t xml:space="preserve"> erweitert. Die Applikation entscheidet </w:t>
      </w:r>
      <w:r w:rsidR="00E93E2A">
        <w:t>aufgrund</w:t>
      </w:r>
      <w:r w:rsidRPr="00CD6474">
        <w:t xml:space="preserve"> der in dieser Tabelle enthaltenen Einträge, ob die Zeiterfassungen auf ein in Jira vorhandenes Projekt in der Datenbank automatisch geführt werden sollen, oder nicht. Einträge werden während der IPA manuell geführt, mit der Neuentwicklung von LEIS ist jedoch vorgesehen, dass diese Einträge über eine Administratorenseite auf der Webseite getätigt werden.</w:t>
      </w:r>
    </w:p>
    <w:p w14:paraId="0F0F90B3" w14:textId="77777777" w:rsidR="00754878" w:rsidRPr="00CD6474" w:rsidRDefault="00754878" w:rsidP="00754878">
      <w:pPr>
        <w:pStyle w:val="Main"/>
      </w:pPr>
    </w:p>
    <w:p w14:paraId="632ED24E" w14:textId="12CFC8C3" w:rsidR="00754878" w:rsidRPr="00CD6474" w:rsidRDefault="00754878" w:rsidP="00754878">
      <w:pPr>
        <w:pStyle w:val="Main"/>
      </w:pPr>
      <w:r w:rsidRPr="00CD6474">
        <w:t xml:space="preserve">Des Weiteren wurde die </w:t>
      </w:r>
      <w:r w:rsidR="00CD6474" w:rsidRPr="00CD6474">
        <w:rPr>
          <w:rStyle w:val="TabelleZchn"/>
        </w:rPr>
        <w:t>Leistungserfassung</w:t>
      </w:r>
      <w:r w:rsidRPr="00CD6474">
        <w:t xml:space="preserve"> Tabelle um die Spalte «LEI_JIRA_BUCHUNG_ID» erweitert. In dieser Spalte erfasst der Jira Synchronizer die Id der Zeiterfassung</w:t>
      </w:r>
      <w:r w:rsidR="00E93E2A">
        <w:t>,</w:t>
      </w:r>
      <w:r w:rsidRPr="00CD6474">
        <w:t xml:space="preserve"> wie sie von Jira importiert wurde und vergleicht Imports mit bereits vorhandenen Einträgen, um sicherzustellen, dass kein Eintrag zweimal importiert und in der Datenbank eingefügt wird. </w:t>
      </w:r>
    </w:p>
    <w:p w14:paraId="6A8176A4" w14:textId="25E4B606" w:rsidR="00754878" w:rsidRPr="00CD6474" w:rsidRDefault="0079615E" w:rsidP="00754878">
      <w:pPr>
        <w:pStyle w:val="Formatvorlage1"/>
      </w:pPr>
      <w:r w:rsidRPr="00CD6474">
        <w:t xml:space="preserve"> </w:t>
      </w:r>
      <w:bookmarkStart w:id="83" w:name="_Toc162957829"/>
      <w:r w:rsidR="00754878" w:rsidRPr="00CD6474">
        <w:t>Klassen Realisierung</w:t>
      </w:r>
      <w:bookmarkEnd w:id="83"/>
    </w:p>
    <w:p w14:paraId="5CD3CAA1" w14:textId="16ABF327" w:rsidR="00754878" w:rsidRPr="00CD6474" w:rsidRDefault="00754878" w:rsidP="00754878">
      <w:pPr>
        <w:pStyle w:val="Main"/>
      </w:pPr>
      <w:r w:rsidRPr="00CD6474">
        <w:t xml:space="preserve">Die im Klassendiagramm enthaltenen Klassen wurden in die Applikation eingebaut. Als </w:t>
      </w:r>
      <w:r w:rsidR="00E93E2A">
        <w:t>E</w:t>
      </w:r>
      <w:r w:rsidRPr="00CD6474">
        <w:t>rstes wurden die Entitäten im Core</w:t>
      </w:r>
      <w:r w:rsidR="00E93E2A">
        <w:t>-</w:t>
      </w:r>
      <w:r w:rsidRPr="00CD6474">
        <w:t>Projekt erstellt, wobei diese im Datenbankkontext so gemappt werden mussten, dass die Namen mit den Datenbanktabellen übereinstimmten. Die Bezeichnungen der Entitäten und ihrer Eigenschaften wurden anders gewählt als in den Tabellen, da die Leserlichkeit des Codes mit der älteren Naming Convention nicht gegeben war. Im Application</w:t>
      </w:r>
      <w:r w:rsidR="00E93E2A">
        <w:t>-</w:t>
      </w:r>
      <w:r w:rsidRPr="00CD6474">
        <w:t>Projekt wurde ausserdem das ViewModel erstellt.</w:t>
      </w:r>
    </w:p>
    <w:p w14:paraId="6150A9AF" w14:textId="4AE2C800" w:rsidR="00FC5191" w:rsidRPr="00CD6474" w:rsidRDefault="00FC5191" w:rsidP="00FC5191">
      <w:pPr>
        <w:pStyle w:val="Formatvorlage1"/>
      </w:pPr>
      <w:bookmarkStart w:id="84" w:name="_Toc162957830"/>
      <w:r w:rsidRPr="00CD6474">
        <w:t>Jira REST API</w:t>
      </w:r>
      <w:bookmarkEnd w:id="84"/>
    </w:p>
    <w:p w14:paraId="33F653D4" w14:textId="5D9BD471" w:rsidR="00FC5191" w:rsidRPr="00CD6474" w:rsidRDefault="00FC5191" w:rsidP="00FC5191">
      <w:pPr>
        <w:pStyle w:val="Main"/>
      </w:pPr>
      <w:r w:rsidRPr="00CD6474">
        <w:t>Die Jira REST API verfügt über eine äusserst detaillierte Dokumentation, welcher leicht entnommen werden konnte, wie einzelne Projekte angesteuert werden konnten.</w:t>
      </w:r>
      <w:r w:rsidRPr="00CD6474">
        <w:rPr>
          <w:sz w:val="18"/>
          <w:szCs w:val="16"/>
        </w:rPr>
        <w:t>[5]</w:t>
      </w:r>
      <w:r w:rsidRPr="00CD6474">
        <w:t xml:space="preserve"> Einige Projekte wurden schliesslich in der </w:t>
      </w:r>
      <w:r w:rsidR="00CD6474" w:rsidRPr="00CD6474">
        <w:rPr>
          <w:rStyle w:val="TabelleZchn"/>
        </w:rPr>
        <w:t>Whitelist</w:t>
      </w:r>
      <w:r w:rsidRPr="00CD6474">
        <w:t xml:space="preserve"> Tabelle der Datenbank auf beliebige anonymisierte LEIS Konten gemappt. Dabei wurde einfach der Name des Jira Projektes in der Spalte «WHL_JIRA_PROJECT_NAME» hinterlegt und die Id eines </w:t>
      </w:r>
      <w:r w:rsidR="00CD6474" w:rsidRPr="00CD6474">
        <w:rPr>
          <w:rStyle w:val="TabelleZchn"/>
        </w:rPr>
        <w:t>Projekt</w:t>
      </w:r>
      <w:r w:rsidRPr="00CD6474">
        <w:t xml:space="preserve"> Eintrages in der Spalte «WHL_PRJ_ID». Im weiteren Programmieren wird das dazu führen, dass die Tabelle </w:t>
      </w:r>
      <w:r w:rsidR="00CD6474" w:rsidRPr="00CD6474">
        <w:rPr>
          <w:rStyle w:val="TabelleZchn"/>
        </w:rPr>
        <w:t>Whitelist</w:t>
      </w:r>
      <w:r w:rsidRPr="00CD6474">
        <w:t xml:space="preserve"> abgefragt werden kann, </w:t>
      </w:r>
      <w:r w:rsidR="00BD3286" w:rsidRPr="00CD6474">
        <w:t>Projekte,</w:t>
      </w:r>
      <w:r w:rsidRPr="00CD6474">
        <w:t xml:space="preserve"> welche auf dieser Tabelle vorhanden sind von der Jira REST API importiert werden können, und </w:t>
      </w:r>
      <w:r w:rsidR="00E21E71" w:rsidRPr="00CD6474">
        <w:t>Leistungen,</w:t>
      </w:r>
      <w:r w:rsidRPr="00CD6474">
        <w:t xml:space="preserve"> welche darauf verbucht sind</w:t>
      </w:r>
      <w:r w:rsidR="00E93E2A">
        <w:t>,</w:t>
      </w:r>
      <w:r w:rsidRPr="00CD6474">
        <w:t xml:space="preserve"> in der LEIS Datenbank auf dem entsprechenden Projekt verbucht werden können. </w:t>
      </w:r>
    </w:p>
    <w:p w14:paraId="2C27154C" w14:textId="77777777" w:rsidR="00BD3286" w:rsidRPr="00CD6474" w:rsidRDefault="00BD3286" w:rsidP="00FC5191">
      <w:pPr>
        <w:pStyle w:val="Main"/>
      </w:pPr>
    </w:p>
    <w:p w14:paraId="3A1F8AFD" w14:textId="188B4574" w:rsidR="00BD3286" w:rsidRPr="00CD6474" w:rsidRDefault="00BD3286" w:rsidP="00FC5191">
      <w:pPr>
        <w:pStyle w:val="Main"/>
      </w:pPr>
      <w:r w:rsidRPr="00CD6474">
        <w:t xml:space="preserve">In einem nächsten Schritt wurde ein Atlassian API Token für die IPA namens «Jira_REST_API_Token_IPA» generiert </w:t>
      </w:r>
      <w:r w:rsidRPr="00CD6474">
        <w:rPr>
          <w:sz w:val="18"/>
          <w:szCs w:val="16"/>
        </w:rPr>
        <w:t>[6]</w:t>
      </w:r>
      <w:r w:rsidRPr="00CD6474">
        <w:t xml:space="preserve">. Da der </w:t>
      </w:r>
      <w:r w:rsidR="00E21E71" w:rsidRPr="00CD6474">
        <w:t>API-Token</w:t>
      </w:r>
      <w:r w:rsidRPr="00CD6474">
        <w:t xml:space="preserve"> nur ein einziges </w:t>
      </w:r>
      <w:r w:rsidR="00E21E71" w:rsidRPr="00CD6474">
        <w:t>Mal</w:t>
      </w:r>
      <w:r w:rsidRPr="00CD6474">
        <w:t xml:space="preserve"> angezeigt wird, wurde dieser im Projektordner zwischengespeichert, jedoch wurde das File mit dem Inhalt des Tokens in ein .gitignore File aufgenommen, damit dieser Token nicht öffentlich ersichtlich ist.</w:t>
      </w:r>
    </w:p>
    <w:p w14:paraId="01628C70" w14:textId="77777777" w:rsidR="00986D9F" w:rsidRPr="00CD6474" w:rsidRDefault="00986D9F">
      <w:pPr>
        <w:widowControl/>
        <w:spacing w:line="240" w:lineRule="auto"/>
        <w:rPr>
          <w:i/>
          <w:sz w:val="36"/>
        </w:rPr>
      </w:pPr>
      <w:r w:rsidRPr="00CD6474">
        <w:br w:type="page"/>
      </w:r>
    </w:p>
    <w:p w14:paraId="5B22E79C" w14:textId="2EDA224C" w:rsidR="00116F82" w:rsidRPr="00CD6474" w:rsidRDefault="00116F82" w:rsidP="00116F82">
      <w:pPr>
        <w:pStyle w:val="Formatvorlage1"/>
      </w:pPr>
      <w:bookmarkStart w:id="85" w:name="_Toc162957831"/>
      <w:r w:rsidRPr="00CD6474">
        <w:lastRenderedPageBreak/>
        <w:t>LEIS Datenbank</w:t>
      </w:r>
      <w:bookmarkEnd w:id="85"/>
    </w:p>
    <w:p w14:paraId="468DE144" w14:textId="5A14020F" w:rsidR="00116F82" w:rsidRPr="00CD6474" w:rsidRDefault="00116F82" w:rsidP="00116F82">
      <w:pPr>
        <w:pStyle w:val="Main"/>
      </w:pPr>
      <w:r w:rsidRPr="00CD6474">
        <w:t>Zur Realisierung dieser Applikation wurde eine anonymisierte Version der Datenbank des internen Leistungserfassungssystems zur Verfügung gestellt. Anonymisiert heisst hier einfach, dass alle Personendaten oder Daten, welche zur Identifikation einer Person führen könnten, unwiderruflich kodiert wurden.</w:t>
      </w:r>
    </w:p>
    <w:p w14:paraId="058883FB" w14:textId="109E9581" w:rsidR="00986D9F" w:rsidRPr="00CD6474" w:rsidRDefault="00116F82" w:rsidP="00986D9F">
      <w:pPr>
        <w:pStyle w:val="Main"/>
      </w:pPr>
      <w:r w:rsidRPr="00CD6474">
        <w:t>Normalerweise ist es mit .NET</w:t>
      </w:r>
      <w:r w:rsidR="00986D9F" w:rsidRPr="00CD6474">
        <w:t xml:space="preserve"> 8 sehr einfach möglich, Klassen anhand einer Datenbank und ihrer Tabellen erstellen zu lassen. Da die LEIS Datenbank jedoch über einige Sonderheiten verfügt (so gibt es kaum Fremdschlüssel und in manchen Tabellen sogar Datenleichen) wurde entschieden, stattdessen mit dem Microsoft Data SqlClient</w:t>
      </w:r>
      <w:r w:rsidR="00986D9F" w:rsidRPr="00CD6474">
        <w:rPr>
          <w:sz w:val="18"/>
          <w:szCs w:val="16"/>
        </w:rPr>
        <w:t>[7]</w:t>
      </w:r>
      <w:r w:rsidR="00986D9F" w:rsidRPr="00CD6474">
        <w:t xml:space="preserve"> zu arbeiten. Der SqlClient erlaubt es dem Entwickler direkt in der Entwicklungsumgebung eine Verbindung mit einer Datenbank auf einem SQL-Server aufzubauen, so können auch SQL Queries verwendet werden und Probleme mit fehlenden Fremdschlüsseln oder Datenleichen können ohne Probleme umgangen werden.</w:t>
      </w:r>
    </w:p>
    <w:p w14:paraId="60407250" w14:textId="7FBA107E" w:rsidR="00116F82" w:rsidRPr="00CD6474" w:rsidRDefault="00116F82" w:rsidP="00116F82">
      <w:pPr>
        <w:pStyle w:val="Main"/>
      </w:pPr>
    </w:p>
    <w:p w14:paraId="1F1FB33C" w14:textId="1762F791" w:rsidR="005C7D3A" w:rsidRPr="00CD6474" w:rsidRDefault="005C7D3A" w:rsidP="005C7D3A">
      <w:pPr>
        <w:pStyle w:val="Formatvorlage1"/>
      </w:pPr>
      <w:bookmarkStart w:id="86" w:name="_Toc162957832"/>
      <w:r w:rsidRPr="00CD6474">
        <w:t>Logging</w:t>
      </w:r>
      <w:bookmarkEnd w:id="86"/>
    </w:p>
    <w:p w14:paraId="4ACEF9A1" w14:textId="1865AECE" w:rsidR="005C7D3A" w:rsidRPr="00CD6474" w:rsidRDefault="005C7D3A" w:rsidP="005C7D3A">
      <w:pPr>
        <w:pStyle w:val="Formatvorlage2"/>
      </w:pPr>
      <w:bookmarkStart w:id="87" w:name="_Toc162957833"/>
      <w:r w:rsidRPr="00CD6474">
        <w:t>Log</w:t>
      </w:r>
      <w:r w:rsidR="00E93E2A">
        <w:t>-</w:t>
      </w:r>
      <w:r w:rsidRPr="00CD6474">
        <w:t>Codes</w:t>
      </w:r>
      <w:bookmarkEnd w:id="87"/>
    </w:p>
    <w:p w14:paraId="216B8F3E" w14:textId="60DBAE37" w:rsidR="00986D9F" w:rsidRPr="00CD6474" w:rsidRDefault="00986D9F" w:rsidP="00986D9F">
      <w:pPr>
        <w:pStyle w:val="Main"/>
      </w:pPr>
      <w:r w:rsidRPr="00CD6474">
        <w:t>Die Log</w:t>
      </w:r>
      <w:r w:rsidR="00E93E2A">
        <w:t>-</w:t>
      </w:r>
      <w:r w:rsidRPr="00CD6474">
        <w:t>Codes wurden durch http Response Codes inspiriert</w:t>
      </w:r>
      <w:r w:rsidR="00E93E2A">
        <w:t>,</w:t>
      </w:r>
      <w:r w:rsidRPr="00CD6474">
        <w:t xml:space="preserve"> und als Enum in der Applikation gespeichert. Folgende Codes existieren:</w:t>
      </w:r>
    </w:p>
    <w:p w14:paraId="4757457D" w14:textId="77777777" w:rsidR="00A25B87" w:rsidRPr="00CD6474" w:rsidRDefault="00A25B87" w:rsidP="00986D9F">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
        <w:gridCol w:w="1977"/>
        <w:gridCol w:w="6953"/>
      </w:tblGrid>
      <w:tr w:rsidR="00986D9F" w:rsidRPr="00CD6474" w14:paraId="5455C29A" w14:textId="77777777" w:rsidTr="00986D9F">
        <w:tc>
          <w:tcPr>
            <w:tcW w:w="709" w:type="dxa"/>
          </w:tcPr>
          <w:p w14:paraId="59B593AC" w14:textId="3A7348A4" w:rsidR="00986D9F" w:rsidRPr="00CD6474" w:rsidRDefault="00986D9F" w:rsidP="00986D9F">
            <w:pPr>
              <w:pStyle w:val="Main"/>
              <w:rPr>
                <w:b/>
                <w:bCs/>
              </w:rPr>
            </w:pPr>
            <w:r w:rsidRPr="00CD6474">
              <w:rPr>
                <w:b/>
                <w:bCs/>
              </w:rPr>
              <w:t>Code</w:t>
            </w:r>
          </w:p>
        </w:tc>
        <w:tc>
          <w:tcPr>
            <w:tcW w:w="1843" w:type="dxa"/>
          </w:tcPr>
          <w:p w14:paraId="25EF02D4" w14:textId="7DF64386" w:rsidR="00986D9F" w:rsidRPr="00CD6474" w:rsidRDefault="00986D9F" w:rsidP="00986D9F">
            <w:pPr>
              <w:pStyle w:val="Main"/>
              <w:rPr>
                <w:b/>
                <w:bCs/>
              </w:rPr>
            </w:pPr>
            <w:r w:rsidRPr="00CD6474">
              <w:rPr>
                <w:b/>
                <w:bCs/>
              </w:rPr>
              <w:t>Bezeichnung</w:t>
            </w:r>
          </w:p>
        </w:tc>
        <w:tc>
          <w:tcPr>
            <w:tcW w:w="7076" w:type="dxa"/>
          </w:tcPr>
          <w:p w14:paraId="5D4C5495" w14:textId="3603CE83" w:rsidR="00986D9F" w:rsidRPr="00CD6474" w:rsidRDefault="00986D9F" w:rsidP="00986D9F">
            <w:pPr>
              <w:pStyle w:val="Main"/>
              <w:rPr>
                <w:b/>
                <w:bCs/>
              </w:rPr>
            </w:pPr>
            <w:r w:rsidRPr="00CD6474">
              <w:rPr>
                <w:b/>
                <w:bCs/>
              </w:rPr>
              <w:t>Verwendung</w:t>
            </w:r>
          </w:p>
        </w:tc>
      </w:tr>
      <w:tr w:rsidR="00986D9F" w:rsidRPr="00CD6474" w14:paraId="2F6305F5" w14:textId="77777777" w:rsidTr="00986D9F">
        <w:tc>
          <w:tcPr>
            <w:tcW w:w="709" w:type="dxa"/>
          </w:tcPr>
          <w:p w14:paraId="79176C0D" w14:textId="5413CE92" w:rsidR="00986D9F" w:rsidRPr="00CD6474" w:rsidRDefault="00986D9F" w:rsidP="00986D9F">
            <w:pPr>
              <w:pStyle w:val="Main"/>
            </w:pPr>
            <w:r w:rsidRPr="00CD6474">
              <w:t>100</w:t>
            </w:r>
          </w:p>
        </w:tc>
        <w:tc>
          <w:tcPr>
            <w:tcW w:w="1843" w:type="dxa"/>
          </w:tcPr>
          <w:p w14:paraId="12993453" w14:textId="064E8217" w:rsidR="00986D9F" w:rsidRPr="00CD6474" w:rsidRDefault="00986D9F" w:rsidP="00986D9F">
            <w:pPr>
              <w:pStyle w:val="Main"/>
            </w:pPr>
            <w:r w:rsidRPr="00CD6474">
              <w:t>Information</w:t>
            </w:r>
          </w:p>
        </w:tc>
        <w:tc>
          <w:tcPr>
            <w:tcW w:w="7076" w:type="dxa"/>
          </w:tcPr>
          <w:p w14:paraId="1A790289" w14:textId="5C22440E" w:rsidR="00986D9F" w:rsidRPr="00CD6474" w:rsidRDefault="00986D9F" w:rsidP="00986D9F">
            <w:pPr>
              <w:pStyle w:val="Main"/>
            </w:pPr>
            <w:r w:rsidRPr="00CD6474">
              <w:t>Eine generelle Information, welche im Logfile vermerkt werden soll.</w:t>
            </w:r>
          </w:p>
        </w:tc>
      </w:tr>
      <w:tr w:rsidR="00986D9F" w:rsidRPr="00CD6474" w14:paraId="16467B6C" w14:textId="77777777" w:rsidTr="00986D9F">
        <w:tc>
          <w:tcPr>
            <w:tcW w:w="709" w:type="dxa"/>
          </w:tcPr>
          <w:p w14:paraId="04E846B9" w14:textId="56D756BD" w:rsidR="00986D9F" w:rsidRPr="00CD6474" w:rsidRDefault="00986D9F" w:rsidP="00986D9F">
            <w:pPr>
              <w:pStyle w:val="Main"/>
            </w:pPr>
            <w:r w:rsidRPr="00CD6474">
              <w:t>101</w:t>
            </w:r>
          </w:p>
        </w:tc>
        <w:tc>
          <w:tcPr>
            <w:tcW w:w="1843" w:type="dxa"/>
          </w:tcPr>
          <w:p w14:paraId="5DEDDBF4" w14:textId="74EA13EE" w:rsidR="00986D9F" w:rsidRPr="00CD6474" w:rsidRDefault="00986D9F" w:rsidP="00986D9F">
            <w:pPr>
              <w:pStyle w:val="Main"/>
            </w:pPr>
            <w:r w:rsidRPr="00CD6474">
              <w:t>LogfileInitialized</w:t>
            </w:r>
          </w:p>
        </w:tc>
        <w:tc>
          <w:tcPr>
            <w:tcW w:w="7076" w:type="dxa"/>
          </w:tcPr>
          <w:p w14:paraId="091C1B0D" w14:textId="747D1CC9" w:rsidR="00986D9F" w:rsidRPr="00CD6474" w:rsidRDefault="00986D9F" w:rsidP="00986D9F">
            <w:pPr>
              <w:pStyle w:val="Main"/>
            </w:pPr>
            <w:r w:rsidRPr="00CD6474">
              <w:t>Das Logfile wurde erstellt.</w:t>
            </w:r>
          </w:p>
        </w:tc>
      </w:tr>
      <w:tr w:rsidR="00986D9F" w:rsidRPr="00CD6474" w14:paraId="570755F6" w14:textId="77777777" w:rsidTr="00986D9F">
        <w:tc>
          <w:tcPr>
            <w:tcW w:w="709" w:type="dxa"/>
          </w:tcPr>
          <w:p w14:paraId="28F98C78" w14:textId="50B5FF21" w:rsidR="00986D9F" w:rsidRPr="00CD6474" w:rsidRDefault="00986D9F" w:rsidP="00986D9F">
            <w:pPr>
              <w:pStyle w:val="Main"/>
            </w:pPr>
            <w:r w:rsidRPr="00CD6474">
              <w:t>102</w:t>
            </w:r>
          </w:p>
        </w:tc>
        <w:tc>
          <w:tcPr>
            <w:tcW w:w="1843" w:type="dxa"/>
          </w:tcPr>
          <w:p w14:paraId="088E8DD8" w14:textId="53731B20" w:rsidR="00986D9F" w:rsidRPr="00CD6474" w:rsidRDefault="00986D9F" w:rsidP="00986D9F">
            <w:pPr>
              <w:pStyle w:val="Main"/>
            </w:pPr>
            <w:r w:rsidRPr="00CD6474">
              <w:t>ApplicationStarted</w:t>
            </w:r>
          </w:p>
        </w:tc>
        <w:tc>
          <w:tcPr>
            <w:tcW w:w="7076" w:type="dxa"/>
          </w:tcPr>
          <w:p w14:paraId="5FE45E6D" w14:textId="6C7D1A23" w:rsidR="00986D9F" w:rsidRPr="00CD6474" w:rsidRDefault="00986D9F" w:rsidP="00986D9F">
            <w:pPr>
              <w:pStyle w:val="Main"/>
            </w:pPr>
            <w:r w:rsidRPr="00CD6474">
              <w:t>Die Applikation wurde gestartet.</w:t>
            </w:r>
          </w:p>
        </w:tc>
      </w:tr>
      <w:tr w:rsidR="00986D9F" w:rsidRPr="00CD6474" w14:paraId="351702B8" w14:textId="77777777" w:rsidTr="00986D9F">
        <w:tc>
          <w:tcPr>
            <w:tcW w:w="709" w:type="dxa"/>
          </w:tcPr>
          <w:p w14:paraId="4F799A74" w14:textId="7DE383E8" w:rsidR="00986D9F" w:rsidRPr="00CD6474" w:rsidRDefault="00986D9F" w:rsidP="00986D9F">
            <w:pPr>
              <w:pStyle w:val="Main"/>
            </w:pPr>
            <w:r w:rsidRPr="00CD6474">
              <w:t>199</w:t>
            </w:r>
          </w:p>
        </w:tc>
        <w:tc>
          <w:tcPr>
            <w:tcW w:w="1843" w:type="dxa"/>
          </w:tcPr>
          <w:p w14:paraId="0727370D" w14:textId="728E254C" w:rsidR="00986D9F" w:rsidRPr="00CD6474" w:rsidRDefault="00986D9F" w:rsidP="00986D9F">
            <w:pPr>
              <w:pStyle w:val="Main"/>
            </w:pPr>
            <w:r w:rsidRPr="00CD6474">
              <w:t>ApplicationStopped</w:t>
            </w:r>
          </w:p>
        </w:tc>
        <w:tc>
          <w:tcPr>
            <w:tcW w:w="7076" w:type="dxa"/>
          </w:tcPr>
          <w:p w14:paraId="06779836" w14:textId="5D8F321C" w:rsidR="00986D9F" w:rsidRPr="00CD6474" w:rsidRDefault="00986D9F" w:rsidP="00986D9F">
            <w:pPr>
              <w:pStyle w:val="Main"/>
            </w:pPr>
            <w:r w:rsidRPr="00CD6474">
              <w:t>Die Applikation wurde angehalten.</w:t>
            </w:r>
          </w:p>
        </w:tc>
      </w:tr>
      <w:tr w:rsidR="00986D9F" w:rsidRPr="00CD6474" w14:paraId="48384872" w14:textId="77777777" w:rsidTr="00781F90">
        <w:tc>
          <w:tcPr>
            <w:tcW w:w="709" w:type="dxa"/>
            <w:shd w:val="clear" w:color="auto" w:fill="C2D69B" w:themeFill="accent3" w:themeFillTint="99"/>
          </w:tcPr>
          <w:p w14:paraId="4ED02209" w14:textId="42FAFA01" w:rsidR="00986D9F" w:rsidRPr="00CD6474" w:rsidRDefault="00986D9F" w:rsidP="00986D9F">
            <w:pPr>
              <w:pStyle w:val="Main"/>
            </w:pPr>
            <w:r w:rsidRPr="00CD6474">
              <w:t>200</w:t>
            </w:r>
          </w:p>
        </w:tc>
        <w:tc>
          <w:tcPr>
            <w:tcW w:w="1843" w:type="dxa"/>
          </w:tcPr>
          <w:p w14:paraId="21B6A144" w14:textId="568B2D6A" w:rsidR="00986D9F" w:rsidRPr="00CD6474" w:rsidRDefault="00986D9F" w:rsidP="00986D9F">
            <w:pPr>
              <w:pStyle w:val="Main"/>
            </w:pPr>
            <w:r w:rsidRPr="00CD6474">
              <w:t>Success</w:t>
            </w:r>
          </w:p>
        </w:tc>
        <w:tc>
          <w:tcPr>
            <w:tcW w:w="7076" w:type="dxa"/>
          </w:tcPr>
          <w:p w14:paraId="76557A0D" w14:textId="1A2512A9" w:rsidR="00986D9F" w:rsidRPr="00CD6474" w:rsidRDefault="00986D9F" w:rsidP="00986D9F">
            <w:pPr>
              <w:pStyle w:val="Main"/>
            </w:pPr>
            <w:r w:rsidRPr="00CD6474">
              <w:t>Daten konnten erfolgreich in der Datenbank gespeichert werden.</w:t>
            </w:r>
          </w:p>
        </w:tc>
      </w:tr>
      <w:tr w:rsidR="00986D9F" w:rsidRPr="00CD6474" w14:paraId="444019EF" w14:textId="77777777" w:rsidTr="00781F90">
        <w:tc>
          <w:tcPr>
            <w:tcW w:w="709" w:type="dxa"/>
            <w:shd w:val="clear" w:color="auto" w:fill="FABF8F" w:themeFill="accent6" w:themeFillTint="99"/>
          </w:tcPr>
          <w:p w14:paraId="324023D8" w14:textId="1225567C" w:rsidR="00986D9F" w:rsidRPr="00CD6474" w:rsidRDefault="00986D9F" w:rsidP="00986D9F">
            <w:pPr>
              <w:pStyle w:val="Main"/>
            </w:pPr>
            <w:r w:rsidRPr="00CD6474">
              <w:t>300</w:t>
            </w:r>
          </w:p>
        </w:tc>
        <w:tc>
          <w:tcPr>
            <w:tcW w:w="1843" w:type="dxa"/>
          </w:tcPr>
          <w:p w14:paraId="61ABD48F" w14:textId="40F0849C" w:rsidR="00986D9F" w:rsidRPr="00CD6474" w:rsidRDefault="00986D9F" w:rsidP="00986D9F">
            <w:pPr>
              <w:pStyle w:val="Main"/>
            </w:pPr>
            <w:r w:rsidRPr="00CD6474">
              <w:t>Warning</w:t>
            </w:r>
          </w:p>
        </w:tc>
        <w:tc>
          <w:tcPr>
            <w:tcW w:w="7076" w:type="dxa"/>
          </w:tcPr>
          <w:p w14:paraId="1806498B" w14:textId="6AB21B79" w:rsidR="00986D9F" w:rsidRPr="00CD6474" w:rsidRDefault="00986D9F" w:rsidP="00986D9F">
            <w:pPr>
              <w:pStyle w:val="Main"/>
            </w:pPr>
            <w:r w:rsidRPr="00CD6474">
              <w:t>Eine generelle Warnung, welche im Logfile vermerkt werden soll.</w:t>
            </w:r>
          </w:p>
        </w:tc>
      </w:tr>
      <w:tr w:rsidR="00986D9F" w:rsidRPr="00CD6474" w14:paraId="0C289FD3" w14:textId="77777777" w:rsidTr="00781F90">
        <w:tc>
          <w:tcPr>
            <w:tcW w:w="709" w:type="dxa"/>
            <w:shd w:val="clear" w:color="auto" w:fill="FABF8F" w:themeFill="accent6" w:themeFillTint="99"/>
          </w:tcPr>
          <w:p w14:paraId="6A2FC7C1" w14:textId="1AC18AF3" w:rsidR="00986D9F" w:rsidRPr="00CD6474" w:rsidRDefault="00986D9F" w:rsidP="00986D9F">
            <w:pPr>
              <w:pStyle w:val="Main"/>
            </w:pPr>
            <w:r w:rsidRPr="00CD6474">
              <w:t>301</w:t>
            </w:r>
          </w:p>
        </w:tc>
        <w:tc>
          <w:tcPr>
            <w:tcW w:w="1843" w:type="dxa"/>
          </w:tcPr>
          <w:p w14:paraId="460F2076" w14:textId="032BDC30" w:rsidR="00986D9F" w:rsidRPr="00CD6474" w:rsidRDefault="00986D9F" w:rsidP="00986D9F">
            <w:pPr>
              <w:pStyle w:val="Main"/>
            </w:pPr>
            <w:r w:rsidRPr="00CD6474">
              <w:t>OvertimeWarning</w:t>
            </w:r>
          </w:p>
        </w:tc>
        <w:tc>
          <w:tcPr>
            <w:tcW w:w="7076" w:type="dxa"/>
          </w:tcPr>
          <w:p w14:paraId="4D5D378B" w14:textId="12A9D783" w:rsidR="00986D9F" w:rsidRPr="00CD6474" w:rsidRDefault="00560797" w:rsidP="00986D9F">
            <w:pPr>
              <w:pStyle w:val="Main"/>
            </w:pPr>
            <w:r w:rsidRPr="00CD6474">
              <w:t>Eine in Jira erfasste Leistung geht länger als 24 Stunden.</w:t>
            </w:r>
          </w:p>
        </w:tc>
      </w:tr>
      <w:tr w:rsidR="00986D9F" w:rsidRPr="00CD6474" w14:paraId="5F031E73" w14:textId="77777777" w:rsidTr="00781F90">
        <w:tc>
          <w:tcPr>
            <w:tcW w:w="709" w:type="dxa"/>
            <w:shd w:val="clear" w:color="auto" w:fill="FABF8F" w:themeFill="accent6" w:themeFillTint="99"/>
          </w:tcPr>
          <w:p w14:paraId="4DD55297" w14:textId="03DEF3F3" w:rsidR="00986D9F" w:rsidRPr="00CD6474" w:rsidRDefault="00986D9F" w:rsidP="00986D9F">
            <w:pPr>
              <w:pStyle w:val="Main"/>
            </w:pPr>
            <w:r w:rsidRPr="00CD6474">
              <w:t>302</w:t>
            </w:r>
          </w:p>
        </w:tc>
        <w:tc>
          <w:tcPr>
            <w:tcW w:w="1843" w:type="dxa"/>
          </w:tcPr>
          <w:p w14:paraId="0BCE4FCA" w14:textId="0E6F071D" w:rsidR="00986D9F" w:rsidRPr="00CD6474" w:rsidRDefault="00560797" w:rsidP="00986D9F">
            <w:pPr>
              <w:pStyle w:val="Main"/>
            </w:pPr>
            <w:r w:rsidRPr="00CD6474">
              <w:t>ApplicationAborted</w:t>
            </w:r>
          </w:p>
        </w:tc>
        <w:tc>
          <w:tcPr>
            <w:tcW w:w="7076" w:type="dxa"/>
          </w:tcPr>
          <w:p w14:paraId="04D79F33" w14:textId="2438B68F" w:rsidR="00986D9F" w:rsidRPr="00CD6474" w:rsidRDefault="00560797" w:rsidP="00986D9F">
            <w:pPr>
              <w:pStyle w:val="Main"/>
            </w:pPr>
            <w:r w:rsidRPr="00CD6474">
              <w:t>Die Applikation wurde abgebrochen.</w:t>
            </w:r>
          </w:p>
        </w:tc>
      </w:tr>
      <w:tr w:rsidR="00986D9F" w:rsidRPr="00CD6474" w14:paraId="125D4F88" w14:textId="77777777" w:rsidTr="00781F90">
        <w:tc>
          <w:tcPr>
            <w:tcW w:w="709" w:type="dxa"/>
            <w:shd w:val="clear" w:color="auto" w:fill="E5B8B7" w:themeFill="accent2" w:themeFillTint="66"/>
          </w:tcPr>
          <w:p w14:paraId="40D7C5F3" w14:textId="077E44A5" w:rsidR="00986D9F" w:rsidRPr="00CD6474" w:rsidRDefault="00986D9F" w:rsidP="00986D9F">
            <w:pPr>
              <w:pStyle w:val="Main"/>
            </w:pPr>
            <w:r w:rsidRPr="00CD6474">
              <w:t>400</w:t>
            </w:r>
          </w:p>
        </w:tc>
        <w:tc>
          <w:tcPr>
            <w:tcW w:w="1843" w:type="dxa"/>
          </w:tcPr>
          <w:p w14:paraId="30D1E2C1" w14:textId="4A46FE26" w:rsidR="00986D9F" w:rsidRPr="00CD6474" w:rsidRDefault="00560797" w:rsidP="00986D9F">
            <w:pPr>
              <w:pStyle w:val="Main"/>
            </w:pPr>
            <w:r w:rsidRPr="00CD6474">
              <w:t>Error</w:t>
            </w:r>
          </w:p>
        </w:tc>
        <w:tc>
          <w:tcPr>
            <w:tcW w:w="7076" w:type="dxa"/>
          </w:tcPr>
          <w:p w14:paraId="7EF4DA08" w14:textId="3A8D0ED4" w:rsidR="00986D9F" w:rsidRPr="00CD6474" w:rsidRDefault="00560797" w:rsidP="00986D9F">
            <w:pPr>
              <w:pStyle w:val="Main"/>
            </w:pPr>
            <w:r w:rsidRPr="00CD6474">
              <w:t>Ein genereller Fehler, welcher im Logfile vermerkt werden soll.</w:t>
            </w:r>
          </w:p>
        </w:tc>
      </w:tr>
      <w:tr w:rsidR="00986D9F" w:rsidRPr="00CD6474" w14:paraId="26157A54" w14:textId="77777777" w:rsidTr="00781F90">
        <w:tc>
          <w:tcPr>
            <w:tcW w:w="709" w:type="dxa"/>
            <w:shd w:val="clear" w:color="auto" w:fill="E5B8B7" w:themeFill="accent2" w:themeFillTint="66"/>
          </w:tcPr>
          <w:p w14:paraId="413F5301" w14:textId="3DA133B2" w:rsidR="00986D9F" w:rsidRPr="00CD6474" w:rsidRDefault="00986D9F" w:rsidP="00986D9F">
            <w:pPr>
              <w:pStyle w:val="Main"/>
            </w:pPr>
            <w:r w:rsidRPr="00CD6474">
              <w:t>401</w:t>
            </w:r>
          </w:p>
        </w:tc>
        <w:tc>
          <w:tcPr>
            <w:tcW w:w="1843" w:type="dxa"/>
          </w:tcPr>
          <w:p w14:paraId="3560222F" w14:textId="294529A8" w:rsidR="00986D9F" w:rsidRPr="00CD6474" w:rsidRDefault="00560797" w:rsidP="00986D9F">
            <w:pPr>
              <w:pStyle w:val="Main"/>
            </w:pPr>
            <w:r w:rsidRPr="00CD6474">
              <w:t>UserNotFound</w:t>
            </w:r>
          </w:p>
        </w:tc>
        <w:tc>
          <w:tcPr>
            <w:tcW w:w="7076" w:type="dxa"/>
          </w:tcPr>
          <w:p w14:paraId="440C473B" w14:textId="6EAF8096" w:rsidR="00986D9F" w:rsidRPr="00CD6474" w:rsidRDefault="00560797" w:rsidP="00986D9F">
            <w:pPr>
              <w:pStyle w:val="Main"/>
            </w:pPr>
            <w:r w:rsidRPr="00CD6474">
              <w:t xml:space="preserve">Der definierte Benutzer konnte in der </w:t>
            </w:r>
            <w:r w:rsidR="00CD6474" w:rsidRPr="00CD6474">
              <w:rPr>
                <w:rStyle w:val="TabelleZchn"/>
              </w:rPr>
              <w:t>User</w:t>
            </w:r>
            <w:r w:rsidRPr="00CD6474">
              <w:t xml:space="preserve"> Tabelle nicht gefunden werden.</w:t>
            </w:r>
          </w:p>
        </w:tc>
      </w:tr>
      <w:tr w:rsidR="00986D9F" w:rsidRPr="00CD6474" w14:paraId="3C2DDA6F" w14:textId="77777777" w:rsidTr="00781F90">
        <w:tc>
          <w:tcPr>
            <w:tcW w:w="709" w:type="dxa"/>
            <w:shd w:val="clear" w:color="auto" w:fill="E5B8B7" w:themeFill="accent2" w:themeFillTint="66"/>
          </w:tcPr>
          <w:p w14:paraId="5B13C94B" w14:textId="20867438" w:rsidR="00986D9F" w:rsidRPr="00CD6474" w:rsidRDefault="00986D9F" w:rsidP="00986D9F">
            <w:pPr>
              <w:pStyle w:val="Main"/>
            </w:pPr>
            <w:r w:rsidRPr="00CD6474">
              <w:t>402</w:t>
            </w:r>
          </w:p>
        </w:tc>
        <w:tc>
          <w:tcPr>
            <w:tcW w:w="1843" w:type="dxa"/>
          </w:tcPr>
          <w:p w14:paraId="211E283A" w14:textId="24AD3282" w:rsidR="00986D9F" w:rsidRPr="00CD6474" w:rsidRDefault="00560797" w:rsidP="00986D9F">
            <w:pPr>
              <w:pStyle w:val="Main"/>
            </w:pPr>
            <w:r w:rsidRPr="00CD6474">
              <w:t>UserNotAuthorized</w:t>
            </w:r>
          </w:p>
        </w:tc>
        <w:tc>
          <w:tcPr>
            <w:tcW w:w="7076" w:type="dxa"/>
          </w:tcPr>
          <w:p w14:paraId="1CF9F4B7" w14:textId="3B20A57D" w:rsidR="00986D9F" w:rsidRPr="00CD6474" w:rsidRDefault="00560797" w:rsidP="00986D9F">
            <w:pPr>
              <w:pStyle w:val="Main"/>
            </w:pPr>
            <w:r w:rsidRPr="00CD6474">
              <w:t>Dem definierten Benutzer ist es nicht erlaubt auf das definierte Projekt zu buchen.</w:t>
            </w:r>
          </w:p>
        </w:tc>
      </w:tr>
    </w:tbl>
    <w:p w14:paraId="20F83FA7" w14:textId="77777777" w:rsidR="00986D9F" w:rsidRPr="00CD6474" w:rsidRDefault="00986D9F" w:rsidP="00986D9F">
      <w:pPr>
        <w:pStyle w:val="Main"/>
      </w:pPr>
    </w:p>
    <w:p w14:paraId="10634B1A" w14:textId="0B3C01A7" w:rsidR="00A25B87" w:rsidRPr="00CD6474" w:rsidRDefault="008202B1" w:rsidP="00C52BAF">
      <w:pPr>
        <w:pStyle w:val="Formatvorlage2"/>
      </w:pPr>
      <w:bookmarkStart w:id="88" w:name="_Toc162957834"/>
      <w:r w:rsidRPr="00CD6474">
        <w:t>Vorgehen</w:t>
      </w:r>
      <w:bookmarkEnd w:id="88"/>
    </w:p>
    <w:p w14:paraId="78418177" w14:textId="77777777" w:rsidR="008202B1" w:rsidRPr="00CD6474" w:rsidRDefault="008202B1" w:rsidP="008202B1">
      <w:pPr>
        <w:pStyle w:val="Main"/>
      </w:pPr>
      <w:r w:rsidRPr="00CD6474">
        <w:t>Um das Logging für die Applikation umzusetzen, wurde ein Service erstellt, welcher über eine Methode verfügt, welche ein LogCategory enum und eine Nachricht übernimmt. In der LogCategory wurden verschiedene Logging Codes definiert. Generell gibt es vier Hauptcodes, welche verwendet werden, wenn von den spezifischeren Codes keine passen. Diese Hauptcodes sind 100 für Information, 200 für Success, 300 für Warning und 400 für Error. Der Zahlenraum zwischen diesen Codes ist für spezifischere Codes aus derselben Kategorie des letzten Hauptcodes reserviert (alle Codes zwischen 100 und 199 sind zum Beispiel für Informationscodes reserviert). Dieses enum kann nach Bedarf in der künftigen Entwicklung ausgebaut werden.</w:t>
      </w:r>
    </w:p>
    <w:p w14:paraId="0F36B67B" w14:textId="77777777" w:rsidR="008202B1" w:rsidRPr="00CD6474" w:rsidRDefault="008202B1">
      <w:pPr>
        <w:widowControl/>
        <w:spacing w:line="240" w:lineRule="auto"/>
        <w:rPr>
          <w:i/>
          <w:sz w:val="36"/>
        </w:rPr>
      </w:pPr>
      <w:r w:rsidRPr="00CD6474">
        <w:br w:type="page"/>
      </w:r>
    </w:p>
    <w:p w14:paraId="35D80A06" w14:textId="77777777" w:rsidR="008202B1" w:rsidRPr="00CD6474" w:rsidRDefault="008202B1" w:rsidP="008202B1">
      <w:pPr>
        <w:pStyle w:val="Formatvorlage1"/>
      </w:pPr>
      <w:bookmarkStart w:id="89" w:name="_Toc162957835"/>
      <w:r w:rsidRPr="00CD6474">
        <w:lastRenderedPageBreak/>
        <w:t>Development Modus</w:t>
      </w:r>
      <w:bookmarkEnd w:id="89"/>
    </w:p>
    <w:p w14:paraId="082B60E9" w14:textId="040FDF84" w:rsidR="008202B1" w:rsidRPr="00CD6474" w:rsidRDefault="008202B1" w:rsidP="008202B1">
      <w:pPr>
        <w:pStyle w:val="Formatvorlage2"/>
      </w:pPr>
      <w:bookmarkStart w:id="90" w:name="_Toc162957836"/>
      <w:r w:rsidRPr="00CD6474">
        <w:t>Flags</w:t>
      </w:r>
      <w:bookmarkEnd w:id="90"/>
    </w:p>
    <w:p w14:paraId="6211C0E7" w14:textId="01C21DD8" w:rsidR="00DD01AA" w:rsidRPr="00CD6474" w:rsidRDefault="00DD01AA" w:rsidP="008202B1">
      <w:pPr>
        <w:pStyle w:val="Main"/>
      </w:pPr>
      <w:r w:rsidRPr="00CD6474">
        <w:t>Beim Start überprüft die Applikation die vom User eingegebenen Argumente, falls die Applikation mit den Flags «-dev» oder «-d» aufgerufen wurde, startet sie im Development Modus. Werden der Applikation weitere oder andere Argumente mitgegeben, wird in der Log</w:t>
      </w:r>
      <w:r w:rsidR="00E93E2A">
        <w:t>-</w:t>
      </w:r>
      <w:r w:rsidRPr="00CD6474">
        <w:t>Datei als Warnung festgehalten, dass die Applikation mit ungültigen Flags aufgerufen wurde.</w:t>
      </w:r>
    </w:p>
    <w:p w14:paraId="70AE2557" w14:textId="097480B2" w:rsidR="00DD01AA" w:rsidRPr="00CD6474" w:rsidRDefault="00DD01AA" w:rsidP="00DD01AA">
      <w:pPr>
        <w:pStyle w:val="Formatvorlage2"/>
      </w:pPr>
      <w:bookmarkStart w:id="91" w:name="_Toc162957837"/>
      <w:r w:rsidRPr="00CD6474">
        <w:t>Programmablauf</w:t>
      </w:r>
      <w:bookmarkEnd w:id="91"/>
    </w:p>
    <w:p w14:paraId="40C3894D" w14:textId="0EA94AD8" w:rsidR="00DD01AA" w:rsidRPr="00CD6474" w:rsidRDefault="00DD01AA" w:rsidP="00DD01AA">
      <w:pPr>
        <w:pStyle w:val="Main"/>
      </w:pPr>
      <w:r w:rsidRPr="00CD6474">
        <w:t>Der Programmablauf verändert sich im Development Modus nur minim. Wird die Applikation im Development Modus aufgerufen, werden die SQL Queries, welche die von der Jira API erhaltenen Daten in der Datenbank erfassen angepasst, sodass sie ihre Einträge auf den in den appsettings.json definierten User buchen.</w:t>
      </w:r>
    </w:p>
    <w:p w14:paraId="21D7023A" w14:textId="1923F6AB" w:rsidR="00D85C55" w:rsidRPr="00CD6474" w:rsidRDefault="00CE04A1" w:rsidP="00144A81">
      <w:pPr>
        <w:pStyle w:val="Ebene2"/>
      </w:pPr>
      <w:bookmarkStart w:id="92" w:name="_Toc162957838"/>
      <w:r w:rsidRPr="00CD6474">
        <w:t>Testing</w:t>
      </w:r>
      <w:bookmarkEnd w:id="92"/>
    </w:p>
    <w:p w14:paraId="507D27B0" w14:textId="3DE805F9" w:rsidR="00CE04A1" w:rsidRPr="00CD6474" w:rsidRDefault="00CE04A1" w:rsidP="00A77728">
      <w:pPr>
        <w:pStyle w:val="Formatvorlage1"/>
      </w:pPr>
      <w:bookmarkStart w:id="93" w:name="_Toc162957839"/>
      <w:r w:rsidRPr="00CD6474">
        <w:t>Einleitung</w:t>
      </w:r>
      <w:bookmarkEnd w:id="93"/>
    </w:p>
    <w:p w14:paraId="357B828D" w14:textId="3F15F3F1" w:rsidR="00D91D70" w:rsidRPr="00CD6474" w:rsidRDefault="0045330D" w:rsidP="00CC68F8">
      <w:pPr>
        <w:pStyle w:val="Main"/>
      </w:pPr>
      <w:r w:rsidRPr="00CD6474">
        <w:t>Damit die Funktionalität einer Applikation gewährleistet werden kann</w:t>
      </w:r>
      <w:r w:rsidR="007C3479">
        <w:t>,</w:t>
      </w:r>
      <w:r w:rsidRPr="00CD6474">
        <w:t xml:space="preserve"> soll getestet werden. Testing kann zu der Performance einer Applikation beitragen, Entwicklungszeit verkürzen und hilft beim frühen Erkennen von Bugs oder Inkonsistenzen im Code.</w:t>
      </w:r>
    </w:p>
    <w:p w14:paraId="276D756F" w14:textId="0BAC74B0" w:rsidR="001E25CC" w:rsidRPr="00CD6474" w:rsidRDefault="001E25CC" w:rsidP="00A77728">
      <w:pPr>
        <w:pStyle w:val="Formatvorlage1"/>
      </w:pPr>
      <w:bookmarkStart w:id="94" w:name="_Toc162957840"/>
      <w:r w:rsidRPr="00CD6474">
        <w:t>Umfeld</w:t>
      </w:r>
      <w:bookmarkEnd w:id="94"/>
    </w:p>
    <w:p w14:paraId="43248944" w14:textId="483C27C3" w:rsidR="001E25CC" w:rsidRPr="00CD6474" w:rsidRDefault="0045330D" w:rsidP="001E25CC">
      <w:pPr>
        <w:pStyle w:val="Main"/>
      </w:pPr>
      <w:r w:rsidRPr="00CD6474">
        <w:t>Getestet wird die Applikation zum Grossteil in einem separaten Projekt innerhalb der Solution.</w:t>
      </w:r>
      <w:r w:rsidR="0003498E" w:rsidRPr="00CD6474">
        <w:t xml:space="preserve"> Es wurde entschieden eine Sammlung spezifischer Libraries und Erweiterungen zu verwenden</w:t>
      </w:r>
      <w:r w:rsidR="007C3479">
        <w:t>,</w:t>
      </w:r>
      <w:r w:rsidR="0003498E" w:rsidRPr="00CD6474">
        <w:t xml:space="preserve"> um das Testen so natürlich und leserlich wie möglich zu gestalten.</w:t>
      </w:r>
    </w:p>
    <w:p w14:paraId="3E93DC0D" w14:textId="73F81CD3" w:rsidR="00ED3A19" w:rsidRPr="00CD6474" w:rsidRDefault="001E25CC" w:rsidP="00A77728">
      <w:pPr>
        <w:pStyle w:val="Formatvorlage2"/>
      </w:pPr>
      <w:bookmarkStart w:id="95" w:name="_Toc162957841"/>
      <w:r w:rsidRPr="00CD6474">
        <w:t>Mittel und Methoden</w:t>
      </w:r>
      <w:bookmarkEnd w:id="95"/>
    </w:p>
    <w:p w14:paraId="2482AAF9" w14:textId="496C513A" w:rsidR="00702BF9" w:rsidRPr="00CD6474" w:rsidRDefault="0045330D" w:rsidP="00897F08">
      <w:pPr>
        <w:pStyle w:val="Main"/>
        <w:tabs>
          <w:tab w:val="left" w:pos="2268"/>
        </w:tabs>
      </w:pPr>
      <w:r w:rsidRPr="00CD6474">
        <w:t>Die Applikation verfügt über ein xUnit</w:t>
      </w:r>
      <w:r w:rsidR="00CC7720">
        <w:t xml:space="preserve"> </w:t>
      </w:r>
      <w:r w:rsidRPr="00CD6474">
        <w:t>Test</w:t>
      </w:r>
      <w:r w:rsidR="00CC7720">
        <w:t>p</w:t>
      </w:r>
      <w:r w:rsidRPr="00CD6474">
        <w:t>rojekt. xUnit</w:t>
      </w:r>
      <w:r w:rsidR="00702BF9" w:rsidRPr="00CD6474">
        <w:rPr>
          <w:sz w:val="18"/>
          <w:szCs w:val="16"/>
        </w:rPr>
        <w:t>[8]</w:t>
      </w:r>
      <w:r w:rsidRPr="00CD6474">
        <w:t xml:space="preserve"> ist das führende Testing Framewor</w:t>
      </w:r>
      <w:r w:rsidR="00702BF9" w:rsidRPr="00CD6474">
        <w:t>k in C# und .NET. Tests in xUnit sind entweder als Fact oder als Theory aufgebaut. Facts sind Tests, in welchen eine Methode mit nur einem Datensatz getestet wird, als Theory wird eine Testmethode bezeichnet, wenn ihr mehrere Datensätze gegeben werden, um beispielsweise mehrere Edge Cases abzudecken.</w:t>
      </w:r>
    </w:p>
    <w:p w14:paraId="5977AF2E" w14:textId="4988E9EB" w:rsidR="001E25CC" w:rsidRPr="00CD6474" w:rsidRDefault="0045330D" w:rsidP="00897F08">
      <w:pPr>
        <w:pStyle w:val="Main"/>
        <w:tabs>
          <w:tab w:val="left" w:pos="2268"/>
        </w:tabs>
      </w:pPr>
      <w:r w:rsidRPr="00CD6474">
        <w:t xml:space="preserve"> </w:t>
      </w:r>
    </w:p>
    <w:p w14:paraId="154F65B9" w14:textId="292EDF61" w:rsidR="00702BF9" w:rsidRPr="00CD6474" w:rsidRDefault="00702BF9" w:rsidP="00897F08">
      <w:pPr>
        <w:pStyle w:val="Main"/>
        <w:tabs>
          <w:tab w:val="left" w:pos="2268"/>
        </w:tabs>
      </w:pPr>
      <w:r w:rsidRPr="00CD6474">
        <w:t xml:space="preserve">Die xUnit Testklassen werden des Weiteren um NSubstitute und </w:t>
      </w:r>
      <w:r w:rsidR="007C3479">
        <w:t>F</w:t>
      </w:r>
      <w:r w:rsidRPr="00CD6474">
        <w:t>luent Assertions ergänzt. NSubstitute</w:t>
      </w:r>
      <w:r w:rsidRPr="00CD6474">
        <w:rPr>
          <w:sz w:val="18"/>
          <w:szCs w:val="16"/>
        </w:rPr>
        <w:t>[9]</w:t>
      </w:r>
      <w:r w:rsidRPr="00CD6474">
        <w:t xml:space="preserve"> ist ein simpler, entwicklerfreundlicher Ersatz für andere Mocking Libraries. Mit NSubstitute können Methoden, Klassen, oder Third Party Software innerhalb eines Tests gemockt werden. </w:t>
      </w:r>
      <w:r w:rsidR="007C3479">
        <w:t>F</w:t>
      </w:r>
      <w:r w:rsidRPr="00CD6474">
        <w:t>luent Assertions</w:t>
      </w:r>
      <w:r w:rsidRPr="00CD6474">
        <w:rPr>
          <w:sz w:val="18"/>
          <w:szCs w:val="16"/>
        </w:rPr>
        <w:t>[10]</w:t>
      </w:r>
      <w:r w:rsidRPr="00CD6474">
        <w:t xml:space="preserve"> ist eine Sammlung an </w:t>
      </w:r>
      <w:r w:rsidR="0003498E" w:rsidRPr="00CD6474">
        <w:t>.NET-Erweiterungen,</w:t>
      </w:r>
      <w:r w:rsidRPr="00CD6474">
        <w:t xml:space="preserve"> welche es dem Entwickler erlauben natürliche Sprache in seinen Tests zu verwenden.</w:t>
      </w:r>
    </w:p>
    <w:p w14:paraId="4C3F4D48" w14:textId="77777777" w:rsidR="00C06653" w:rsidRDefault="00C06653">
      <w:pPr>
        <w:widowControl/>
        <w:spacing w:line="240" w:lineRule="auto"/>
        <w:rPr>
          <w:i/>
          <w:sz w:val="36"/>
        </w:rPr>
      </w:pPr>
      <w:bookmarkStart w:id="96" w:name="_Toc162957842"/>
      <w:r>
        <w:br w:type="page"/>
      </w:r>
    </w:p>
    <w:p w14:paraId="57748601" w14:textId="58478ED4" w:rsidR="00AF7C71" w:rsidRPr="00CD6474" w:rsidRDefault="0045330D" w:rsidP="00A77728">
      <w:pPr>
        <w:pStyle w:val="Formatvorlage1"/>
      </w:pPr>
      <w:r w:rsidRPr="00CD6474">
        <w:lastRenderedPageBreak/>
        <w:t>Konzept</w:t>
      </w:r>
      <w:bookmarkEnd w:id="96"/>
    </w:p>
    <w:p w14:paraId="113370A8" w14:textId="3288299C" w:rsidR="00AF7C71" w:rsidRPr="00CD6474" w:rsidRDefault="0003498E" w:rsidP="0003498E">
      <w:pPr>
        <w:pStyle w:val="Main"/>
      </w:pPr>
      <w:r w:rsidRPr="00CD6474">
        <w:t>Es werden hauptsächlich automatisierte Unit</w:t>
      </w:r>
      <w:r w:rsidR="00CC7720">
        <w:t>-</w:t>
      </w:r>
      <w:r w:rsidRPr="00CD6474">
        <w:t>Tests verwendet, um die Applikation so vollständig wie möglich zu testen. Am Ende der Entwicklungszeit werden jedoch zusätzlich End-to-end Tests durchgeführt, diese sollen gewährleisten, dass die Applikation</w:t>
      </w:r>
      <w:r w:rsidR="00DD01AA" w:rsidRPr="00CD6474">
        <w:t xml:space="preserve"> auch</w:t>
      </w:r>
      <w:r w:rsidRPr="00CD6474">
        <w:t xml:space="preserve"> als Ganzes funktioniert.</w:t>
      </w:r>
    </w:p>
    <w:p w14:paraId="098A4774" w14:textId="1FC850A5" w:rsidR="005D2B72" w:rsidRPr="00CD6474" w:rsidRDefault="0003498E" w:rsidP="0003498E">
      <w:pPr>
        <w:pStyle w:val="Formatvorlage2"/>
      </w:pPr>
      <w:bookmarkStart w:id="97" w:name="_Toc162957843"/>
      <w:r w:rsidRPr="00CD6474">
        <w:t>Automatisierte Unit</w:t>
      </w:r>
      <w:r w:rsidR="00CC7720">
        <w:t>-</w:t>
      </w:r>
      <w:r w:rsidRPr="00CD6474">
        <w:t>Tests</w:t>
      </w:r>
      <w:bookmarkEnd w:id="97"/>
    </w:p>
    <w:p w14:paraId="329E23E3" w14:textId="0DDDFFFC" w:rsidR="0003498E" w:rsidRPr="00CD6474" w:rsidRDefault="0003498E" w:rsidP="0003498E">
      <w:pPr>
        <w:pStyle w:val="Main"/>
      </w:pPr>
      <w:r w:rsidRPr="00CD6474">
        <w:t>Da die Applikation eine reine Konsolenapplikation ist und über kein Frontend verfügt, sollte es möglich sein fast den ganzen Sourcecode mit sinnvollen automatischen Unit</w:t>
      </w:r>
      <w:r w:rsidR="00CC7720">
        <w:t>-</w:t>
      </w:r>
      <w:r w:rsidRPr="00CD6474">
        <w:t>Tests abzudecken. Ausnahmen beinhalten private Methoden</w:t>
      </w:r>
      <w:r w:rsidR="007C3479">
        <w:t>,</w:t>
      </w:r>
      <w:r w:rsidRPr="00CD6474">
        <w:t xml:space="preserve"> welche in den End-to-end Tests abgedeckt werden, </w:t>
      </w:r>
      <w:r w:rsidR="00C06653">
        <w:t>sowie externe Schnittstellen, welche während der Unit-Tests gemockt werden und ebenfalls in den End-to-end Tests abgedeckt werden. Zu den externen Schnittstellen gehört die LEIS Datenbank und die Jira API.</w:t>
      </w:r>
    </w:p>
    <w:p w14:paraId="1B90FA97" w14:textId="40BDDE3C" w:rsidR="000550F2" w:rsidRPr="00CD6474" w:rsidRDefault="000550F2" w:rsidP="0003498E">
      <w:pPr>
        <w:pStyle w:val="Main"/>
      </w:pPr>
      <w:r w:rsidRPr="00CD6474">
        <w:t>Die Unit</w:t>
      </w:r>
      <w:r w:rsidR="00CC7720">
        <w:t>-</w:t>
      </w:r>
      <w:r w:rsidRPr="00CD6474">
        <w:t xml:space="preserve">Tests sind immer gleich aufgebaut; </w:t>
      </w:r>
      <w:r w:rsidR="007C3479">
        <w:t>d</w:t>
      </w:r>
      <w:r w:rsidRPr="00CD6474">
        <w:t xml:space="preserve">er Name der Testmethode ist gegliedert in den Methodennamen, welchen sie testet, was die Methode macht, und was das Resultat sein soll (Methode__Macht__SollResultat). Innerhalb des Tests ist die Methode in Arrange, Act, Assert gegliedert. Im Arrange Teil werden hier alle Variablen, welche im Test verwendet </w:t>
      </w:r>
      <w:r w:rsidR="002C1829" w:rsidRPr="00CD6474">
        <w:t>werden,</w:t>
      </w:r>
      <w:r w:rsidRPr="00CD6474">
        <w:t xml:space="preserve"> instanziiert, im Act Teil werden Methoden ausgeführt, und im Assert Teil wird getestet, ob das Resultat den erwarteten Wert beinhaltet.</w:t>
      </w:r>
    </w:p>
    <w:p w14:paraId="382B14DA" w14:textId="7F278166" w:rsidR="0003498E" w:rsidRPr="00CD6474" w:rsidRDefault="0003498E" w:rsidP="0003498E">
      <w:pPr>
        <w:pStyle w:val="Formatvorlage2"/>
      </w:pPr>
      <w:bookmarkStart w:id="98" w:name="_Toc162957844"/>
      <w:r w:rsidRPr="00CD6474">
        <w:t>End-to-end Tests</w:t>
      </w:r>
      <w:bookmarkEnd w:id="98"/>
    </w:p>
    <w:p w14:paraId="4F041FDB" w14:textId="10104EDE" w:rsidR="0003498E" w:rsidRPr="00CD6474" w:rsidRDefault="0003498E" w:rsidP="001509EA">
      <w:pPr>
        <w:pStyle w:val="Main"/>
        <w:rPr>
          <w:i/>
          <w:sz w:val="36"/>
        </w:rPr>
      </w:pPr>
      <w:r w:rsidRPr="00CD6474">
        <w:t xml:space="preserve">End-to-end Tests testen die Applikation als Ganzes, </w:t>
      </w:r>
      <w:r w:rsidR="001509EA" w:rsidRPr="00CD6474">
        <w:t>um End-to-end Tests korrekt durchführen zu können, müssen die Datenbank sowie alle erforderlichen Dateien (App.config, appsettings.json) vorliegen und mit korrekten Daten befüllt sein. Mit End-to-end Tests wird getestet, ob die ganze Applikation mit Daten wie sie in der Produktion vorhanden sind so funktioniert wie erwartet. Ein End-to-end Test verfügt über Vorbedingungen, welche erfüllt sein müssen, dass es überhaupt</w:t>
      </w:r>
      <w:r w:rsidR="007C3479">
        <w:t xml:space="preserve"> sinnvoll ist,</w:t>
      </w:r>
      <w:r w:rsidR="001509EA" w:rsidRPr="00CD6474">
        <w:t xml:space="preserve"> den Test auszuführen, sowie ein Verfahren, welchem die Testperson folgen kann, um zu schauen, ob die Applikation so läuft wie sie soll. Das Verfahren soll als grobes Testhandbuch dienen, die Testperson soll nicht zuerst herausfinden müssen</w:t>
      </w:r>
      <w:r w:rsidR="007C3479">
        <w:t>,</w:t>
      </w:r>
      <w:r w:rsidR="001509EA" w:rsidRPr="00CD6474">
        <w:t xml:space="preserve"> wie die Tests genau zu vollziehen sind, bevor sie überhaupt den Test ausführen kann.</w:t>
      </w:r>
    </w:p>
    <w:p w14:paraId="479F2D6B" w14:textId="721948A0" w:rsidR="001E25CC" w:rsidRPr="00CD6474" w:rsidRDefault="00D91D70" w:rsidP="00A77728">
      <w:pPr>
        <w:pStyle w:val="Formatvorlage1"/>
      </w:pPr>
      <w:bookmarkStart w:id="99" w:name="_Toc162957845"/>
      <w:r w:rsidRPr="00CD6474">
        <w:t>Testprotokoll</w:t>
      </w:r>
      <w:bookmarkEnd w:id="99"/>
    </w:p>
    <w:p w14:paraId="3E141AB3" w14:textId="754CB967" w:rsidR="000550F2" w:rsidRPr="00CD6474" w:rsidRDefault="00ED3A19" w:rsidP="000550F2">
      <w:pPr>
        <w:pStyle w:val="Formatvorlage2"/>
      </w:pPr>
      <w:bookmarkStart w:id="100" w:name="_Toc162957846"/>
      <w:r w:rsidRPr="00CD6474">
        <w:t>Unit-Tests</w:t>
      </w:r>
      <w:bookmarkEnd w:id="100"/>
    </w:p>
    <w:p w14:paraId="64251091" w14:textId="7E42C844" w:rsidR="00B34508" w:rsidRPr="00CD6474" w:rsidRDefault="00B34508" w:rsidP="00B34508">
      <w:pPr>
        <w:pStyle w:val="Main"/>
      </w:pPr>
      <w:r w:rsidRPr="00CD6474">
        <w:t>Um die Lesbarkeit des Testcodes zu erleichtern, werden Listen, welche in Tests vorkommen, hier ohne ihre Daten aufgeführt. Listen, die im Code über Daten verfügen, welche hier weggelassen wurden, sind am Ende ihrer Initialisierung mit drei Punkten markiert und grau hinterlegt.</w:t>
      </w:r>
    </w:p>
    <w:p w14:paraId="5FAFD8E5" w14:textId="72884312" w:rsidR="00867452" w:rsidRPr="00CD6474" w:rsidRDefault="00867452" w:rsidP="00867452">
      <w:pPr>
        <w:pStyle w:val="Formatvorlage3"/>
      </w:pPr>
      <w:bookmarkStart w:id="101" w:name="_Toc162957847"/>
      <w:r w:rsidRPr="00CD6474">
        <w:t>Durchführung der Tests</w:t>
      </w:r>
      <w:bookmarkEnd w:id="101"/>
    </w:p>
    <w:p w14:paraId="2B8933ED" w14:textId="3840CBCF" w:rsidR="00C9027D" w:rsidRPr="00CD6474" w:rsidRDefault="00867452" w:rsidP="00C9027D">
      <w:pPr>
        <w:pStyle w:val="Main"/>
      </w:pPr>
      <w:r w:rsidRPr="00CD6474">
        <w:t xml:space="preserve">Es wurden für jede Methode in jedem Service und jedem Controller je mindestens ein Test ausgeführt, wobei versucht wurde sowohl Edge Cases </w:t>
      </w:r>
      <w:r w:rsidR="007C3479">
        <w:t>als</w:t>
      </w:r>
      <w:r w:rsidRPr="00CD6474">
        <w:t xml:space="preserve"> auch normale Use Cases abzudecken. Total wurden</w:t>
      </w:r>
      <w:r w:rsidR="00DB68C8" w:rsidRPr="00CD6474">
        <w:t xml:space="preserve"> 14</w:t>
      </w:r>
      <w:r w:rsidR="00C9027D" w:rsidRPr="00CD6474">
        <w:t xml:space="preserve"> Tests</w:t>
      </w:r>
      <w:r w:rsidRPr="00CD6474">
        <w:t xml:space="preserve"> erfolgreich ausgeführt</w:t>
      </w:r>
      <w:r w:rsidR="00C9027D" w:rsidRPr="00CD6474">
        <w:t>, wobei Repositories</w:t>
      </w:r>
      <w:r w:rsidR="00DB68C8" w:rsidRPr="00CD6474">
        <w:t xml:space="preserve"> und die Jira API</w:t>
      </w:r>
      <w:r w:rsidR="00C9027D" w:rsidRPr="00CD6474">
        <w:t xml:space="preserve"> jeweils gemockt wurden</w:t>
      </w:r>
      <w:r w:rsidRPr="00CD6474">
        <w:t xml:space="preserve">. </w:t>
      </w:r>
      <w:r w:rsidR="00C9027D" w:rsidRPr="00CD6474">
        <w:t>Wichtig zu beachten ist, dass Tests, welche den Logging Service verwenden, einer nach dem anderen ausgeführt werden müssen, da sie, weil sie</w:t>
      </w:r>
      <w:r w:rsidR="00DB68C8" w:rsidRPr="00CD6474">
        <w:t xml:space="preserve"> beim Testing</w:t>
      </w:r>
      <w:r w:rsidR="00C9027D" w:rsidRPr="00CD6474">
        <w:t xml:space="preserve"> parallel laufen, </w:t>
      </w:r>
      <w:r w:rsidR="007C3479">
        <w:t>einander</w:t>
      </w:r>
      <w:r w:rsidR="00C9027D" w:rsidRPr="00CD6474">
        <w:t xml:space="preserve"> blockieren können.</w:t>
      </w:r>
    </w:p>
    <w:p w14:paraId="402E8B09" w14:textId="77777777" w:rsidR="00E93E2A" w:rsidRDefault="00E93E2A">
      <w:pPr>
        <w:widowControl/>
        <w:spacing w:line="240" w:lineRule="auto"/>
        <w:rPr>
          <w:i/>
          <w:sz w:val="32"/>
        </w:rPr>
      </w:pPr>
      <w:bookmarkStart w:id="102" w:name="_Toc162957848"/>
      <w:r>
        <w:br w:type="page"/>
      </w:r>
    </w:p>
    <w:p w14:paraId="67FE9D68" w14:textId="7A1CDBF0" w:rsidR="00D91D70" w:rsidRPr="00CD6474" w:rsidRDefault="0003498E" w:rsidP="00A77728">
      <w:pPr>
        <w:pStyle w:val="Formatvorlage2"/>
      </w:pPr>
      <w:r w:rsidRPr="00CD6474">
        <w:lastRenderedPageBreak/>
        <w:t>End-to-end Tests</w:t>
      </w:r>
      <w:bookmarkEnd w:id="102"/>
    </w:p>
    <w:p w14:paraId="49C9DCA3" w14:textId="12BDC653" w:rsidR="001509EA" w:rsidRPr="00CD6474" w:rsidRDefault="001509EA" w:rsidP="001509EA">
      <w:pPr>
        <w:pStyle w:val="Titel2NichtVerzeichnis"/>
      </w:pPr>
      <w:r w:rsidRPr="00CD6474">
        <w:t>Generelle Vorbedingungen</w:t>
      </w:r>
    </w:p>
    <w:p w14:paraId="3AEC1C0F" w14:textId="3E9915B6" w:rsidR="001509EA" w:rsidRPr="00CD6474" w:rsidRDefault="001509EA" w:rsidP="001509EA">
      <w:pPr>
        <w:pStyle w:val="Main"/>
        <w:numPr>
          <w:ilvl w:val="0"/>
          <w:numId w:val="26"/>
        </w:numPr>
      </w:pPr>
      <w:r w:rsidRPr="00CD6474">
        <w:t>Um End-to-end Tests durchzuführen, muss eine dem Datenbankdiagramm entsprechende Datenbank vorhanden sein</w:t>
      </w:r>
    </w:p>
    <w:p w14:paraId="259FE871" w14:textId="2868E7E2" w:rsidR="001509EA" w:rsidRPr="00CD6474" w:rsidRDefault="001509EA" w:rsidP="001509EA">
      <w:pPr>
        <w:pStyle w:val="Main"/>
        <w:numPr>
          <w:ilvl w:val="0"/>
          <w:numId w:val="26"/>
        </w:numPr>
      </w:pPr>
      <w:r w:rsidRPr="00CD6474">
        <w:t xml:space="preserve">Eine Datei namens «App.config» soll im Root Verzeichnis des «Application» Projekts der Applikation vorhanden sein. In dieser Datei ist der Connection String der Datenbank sowie der API-Token der Jira API vorhanden. Die Datei ist folgendermassen aufgebaut: </w:t>
      </w:r>
    </w:p>
    <w:p w14:paraId="1769D559" w14:textId="77777777"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xml</w:t>
      </w:r>
      <w:r w:rsidRPr="00CD6474">
        <w:rPr>
          <w:noProof w:val="0"/>
          <w:lang w:val="de-CH"/>
        </w:rPr>
        <w:t xml:space="preserve"> </w:t>
      </w:r>
      <w:r w:rsidRPr="00CD6474">
        <w:rPr>
          <w:noProof w:val="0"/>
          <w:color w:val="FF0000"/>
          <w:lang w:val="de-CH"/>
        </w:rPr>
        <w:t>version</w:t>
      </w:r>
      <w:r w:rsidRPr="00CD6474">
        <w:rPr>
          <w:noProof w:val="0"/>
          <w:lang w:val="de-CH"/>
        </w:rPr>
        <w:t xml:space="preserve">="1.0" </w:t>
      </w:r>
      <w:r w:rsidRPr="00CD6474">
        <w:rPr>
          <w:noProof w:val="0"/>
          <w:color w:val="FF0000"/>
          <w:lang w:val="de-CH"/>
        </w:rPr>
        <w:t>encoding</w:t>
      </w:r>
      <w:r w:rsidRPr="00CD6474">
        <w:rPr>
          <w:noProof w:val="0"/>
          <w:lang w:val="de-CH"/>
        </w:rPr>
        <w:t>="utf-8" ?&gt;</w:t>
      </w:r>
    </w:p>
    <w:p w14:paraId="522A82EF" w14:textId="77777777"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configuration</w:t>
      </w:r>
      <w:r w:rsidRPr="00CD6474">
        <w:rPr>
          <w:noProof w:val="0"/>
          <w:lang w:val="de-CH"/>
        </w:rPr>
        <w:t>&gt;</w:t>
      </w:r>
    </w:p>
    <w:p w14:paraId="43EDEF3A" w14:textId="77777777" w:rsidR="001509EA" w:rsidRPr="00CD6474" w:rsidRDefault="001509EA" w:rsidP="001509EA">
      <w:pPr>
        <w:pStyle w:val="Code"/>
        <w:ind w:left="720"/>
        <w:rPr>
          <w:noProof w:val="0"/>
          <w:lang w:val="de-CH"/>
        </w:rPr>
      </w:pPr>
      <w:r w:rsidRPr="00CD6474">
        <w:rPr>
          <w:noProof w:val="0"/>
          <w:lang w:val="de-CH"/>
        </w:rPr>
        <w:tab/>
        <w:t>&lt;</w:t>
      </w:r>
      <w:r w:rsidRPr="00CD6474">
        <w:rPr>
          <w:noProof w:val="0"/>
          <w:color w:val="A31515"/>
          <w:lang w:val="de-CH"/>
        </w:rPr>
        <w:t>connectionStrings</w:t>
      </w:r>
      <w:r w:rsidRPr="00CD6474">
        <w:rPr>
          <w:noProof w:val="0"/>
          <w:lang w:val="de-CH"/>
        </w:rPr>
        <w:t>&gt;</w:t>
      </w:r>
    </w:p>
    <w:p w14:paraId="19FF6D33" w14:textId="48090A66" w:rsidR="001509EA" w:rsidRPr="00A8455F" w:rsidRDefault="001509EA" w:rsidP="001509EA">
      <w:pPr>
        <w:pStyle w:val="Code"/>
        <w:ind w:left="720"/>
        <w:rPr>
          <w:noProof w:val="0"/>
        </w:rPr>
      </w:pPr>
      <w:r w:rsidRPr="00A8455F">
        <w:rPr>
          <w:noProof w:val="0"/>
        </w:rPr>
        <w:tab/>
      </w:r>
      <w:r w:rsidRPr="00A8455F">
        <w:rPr>
          <w:noProof w:val="0"/>
        </w:rPr>
        <w:tab/>
        <w:t>&lt;</w:t>
      </w:r>
      <w:r w:rsidRPr="00A8455F">
        <w:rPr>
          <w:noProof w:val="0"/>
          <w:color w:val="A31515"/>
        </w:rPr>
        <w:t>add</w:t>
      </w:r>
      <w:r w:rsidRPr="00A8455F">
        <w:rPr>
          <w:noProof w:val="0"/>
        </w:rPr>
        <w:t xml:space="preserve"> </w:t>
      </w:r>
      <w:r w:rsidRPr="00A8455F">
        <w:rPr>
          <w:noProof w:val="0"/>
          <w:color w:val="FF0000"/>
        </w:rPr>
        <w:t>name</w:t>
      </w:r>
      <w:r w:rsidRPr="00A8455F">
        <w:rPr>
          <w:noProof w:val="0"/>
        </w:rPr>
        <w:t xml:space="preserve">="default" </w:t>
      </w:r>
      <w:r w:rsidRPr="00A8455F">
        <w:rPr>
          <w:noProof w:val="0"/>
          <w:color w:val="FF0000"/>
        </w:rPr>
        <w:t>connectionString</w:t>
      </w:r>
      <w:r w:rsidRPr="00A8455F">
        <w:rPr>
          <w:noProof w:val="0"/>
        </w:rPr>
        <w:t xml:space="preserve">="Server=SERVER;Database=DATABASE;User Id=USER;Password=PASSWORD;TrustServerCertificate=True" </w:t>
      </w:r>
      <w:r w:rsidRPr="00A8455F">
        <w:rPr>
          <w:noProof w:val="0"/>
          <w:color w:val="FF0000"/>
        </w:rPr>
        <w:t>providerName</w:t>
      </w:r>
      <w:r w:rsidRPr="00A8455F">
        <w:rPr>
          <w:noProof w:val="0"/>
        </w:rPr>
        <w:t>="System.Data.SqlClient"/&gt;</w:t>
      </w:r>
    </w:p>
    <w:p w14:paraId="770CEAEE" w14:textId="77777777" w:rsidR="001509EA" w:rsidRPr="00A8455F" w:rsidRDefault="001509EA" w:rsidP="001509EA">
      <w:pPr>
        <w:pStyle w:val="Code"/>
        <w:ind w:left="720"/>
        <w:rPr>
          <w:noProof w:val="0"/>
        </w:rPr>
      </w:pPr>
      <w:r w:rsidRPr="00A8455F">
        <w:rPr>
          <w:noProof w:val="0"/>
        </w:rPr>
        <w:tab/>
        <w:t>&lt;/</w:t>
      </w:r>
      <w:r w:rsidRPr="00A8455F">
        <w:rPr>
          <w:noProof w:val="0"/>
          <w:color w:val="A31515"/>
        </w:rPr>
        <w:t>connectionStrings</w:t>
      </w:r>
      <w:r w:rsidRPr="00A8455F">
        <w:rPr>
          <w:noProof w:val="0"/>
        </w:rPr>
        <w:t>&gt;</w:t>
      </w:r>
    </w:p>
    <w:p w14:paraId="459DAF83" w14:textId="77777777" w:rsidR="001509EA" w:rsidRPr="00A8455F" w:rsidRDefault="001509EA" w:rsidP="001509EA">
      <w:pPr>
        <w:pStyle w:val="Code"/>
        <w:ind w:left="720"/>
        <w:rPr>
          <w:noProof w:val="0"/>
        </w:rPr>
      </w:pPr>
      <w:r w:rsidRPr="00A8455F">
        <w:rPr>
          <w:noProof w:val="0"/>
        </w:rPr>
        <w:tab/>
        <w:t>&lt;</w:t>
      </w:r>
      <w:r w:rsidRPr="00A8455F">
        <w:rPr>
          <w:noProof w:val="0"/>
          <w:color w:val="A31515"/>
        </w:rPr>
        <w:t>appSettings</w:t>
      </w:r>
      <w:r w:rsidRPr="00A8455F">
        <w:rPr>
          <w:noProof w:val="0"/>
        </w:rPr>
        <w:t>&gt;</w:t>
      </w:r>
    </w:p>
    <w:p w14:paraId="4D630297" w14:textId="35A6CE21" w:rsidR="001509EA" w:rsidRPr="00A8455F" w:rsidRDefault="001509EA" w:rsidP="001509EA">
      <w:pPr>
        <w:pStyle w:val="Code"/>
        <w:ind w:left="720"/>
        <w:rPr>
          <w:noProof w:val="0"/>
        </w:rPr>
      </w:pPr>
      <w:r w:rsidRPr="00A8455F">
        <w:rPr>
          <w:noProof w:val="0"/>
        </w:rPr>
        <w:tab/>
      </w:r>
      <w:r w:rsidRPr="00A8455F">
        <w:rPr>
          <w:noProof w:val="0"/>
        </w:rPr>
        <w:tab/>
        <w:t>&lt;</w:t>
      </w:r>
      <w:r w:rsidRPr="00A8455F">
        <w:rPr>
          <w:noProof w:val="0"/>
          <w:color w:val="A31515"/>
        </w:rPr>
        <w:t>add</w:t>
      </w:r>
      <w:r w:rsidRPr="00A8455F">
        <w:rPr>
          <w:noProof w:val="0"/>
        </w:rPr>
        <w:t xml:space="preserve"> </w:t>
      </w:r>
      <w:r w:rsidRPr="00A8455F">
        <w:rPr>
          <w:noProof w:val="0"/>
          <w:color w:val="FF0000"/>
        </w:rPr>
        <w:t>key</w:t>
      </w:r>
      <w:r w:rsidRPr="00A8455F">
        <w:rPr>
          <w:noProof w:val="0"/>
        </w:rPr>
        <w:t xml:space="preserve">="api_token" </w:t>
      </w:r>
      <w:r w:rsidRPr="00A8455F">
        <w:rPr>
          <w:noProof w:val="0"/>
          <w:color w:val="FF0000"/>
        </w:rPr>
        <w:t>value</w:t>
      </w:r>
      <w:r w:rsidRPr="00A8455F">
        <w:rPr>
          <w:noProof w:val="0"/>
        </w:rPr>
        <w:t>="USER:TOKEN" /&gt;</w:t>
      </w:r>
    </w:p>
    <w:p w14:paraId="6A673810" w14:textId="77777777" w:rsidR="001509EA" w:rsidRPr="00CD6474" w:rsidRDefault="001509EA" w:rsidP="001509EA">
      <w:pPr>
        <w:pStyle w:val="Code"/>
        <w:ind w:left="720"/>
        <w:rPr>
          <w:noProof w:val="0"/>
          <w:lang w:val="de-CH"/>
        </w:rPr>
      </w:pPr>
      <w:r w:rsidRPr="00A8455F">
        <w:rPr>
          <w:noProof w:val="0"/>
        </w:rPr>
        <w:tab/>
      </w:r>
      <w:r w:rsidRPr="00CD6474">
        <w:rPr>
          <w:noProof w:val="0"/>
          <w:lang w:val="de-CH"/>
        </w:rPr>
        <w:t>&lt;/</w:t>
      </w:r>
      <w:r w:rsidRPr="00CD6474">
        <w:rPr>
          <w:noProof w:val="0"/>
          <w:color w:val="A31515"/>
          <w:lang w:val="de-CH"/>
        </w:rPr>
        <w:t>appSettings</w:t>
      </w:r>
      <w:r w:rsidRPr="00CD6474">
        <w:rPr>
          <w:noProof w:val="0"/>
          <w:lang w:val="de-CH"/>
        </w:rPr>
        <w:t>&gt;</w:t>
      </w:r>
    </w:p>
    <w:p w14:paraId="0C23BB94" w14:textId="3714BA6A"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configuration</w:t>
      </w:r>
      <w:r w:rsidRPr="00CD6474">
        <w:rPr>
          <w:noProof w:val="0"/>
          <w:lang w:val="de-CH"/>
        </w:rPr>
        <w:t>&gt;</w:t>
      </w:r>
    </w:p>
    <w:p w14:paraId="239DF905" w14:textId="31403BC4" w:rsidR="00ED3A19" w:rsidRPr="00CD6474" w:rsidRDefault="00DB68C8" w:rsidP="00DB68C8">
      <w:pPr>
        <w:pStyle w:val="Formatvorlage3"/>
      </w:pPr>
      <w:bookmarkStart w:id="103" w:name="_Toc162957849"/>
      <w:r w:rsidRPr="00CD6474">
        <w:t>Development Modus</w:t>
      </w:r>
      <w:bookmarkEnd w:id="103"/>
    </w:p>
    <w:p w14:paraId="5D1A9E32" w14:textId="6A1F41BD" w:rsidR="00DB68C8" w:rsidRPr="00CD6474" w:rsidRDefault="00DB68C8" w:rsidP="00DB68C8">
      <w:pPr>
        <w:pStyle w:val="Titel2NichtVerzeichnis"/>
      </w:pPr>
      <w:r w:rsidRPr="00CD6474">
        <w:t>Vorbedingungen</w:t>
      </w:r>
    </w:p>
    <w:p w14:paraId="031902E9" w14:textId="59189D22" w:rsidR="00DB68C8" w:rsidRPr="00CD6474" w:rsidRDefault="001509EA" w:rsidP="00DB68C8">
      <w:pPr>
        <w:pStyle w:val="Main"/>
        <w:numPr>
          <w:ilvl w:val="0"/>
          <w:numId w:val="25"/>
        </w:numPr>
      </w:pPr>
      <w:r w:rsidRPr="00CD6474">
        <w:t>Eine Datei namens «appsettings.json» soll im Root Verzeichnis des «Application» Projekts der Applikation vorhanden sein. In dieser Datei ist die Id des Benutzers, auf welchen die Dateien der Jira API, während die Applikation im Development Modus läuft, gebucht werden sollen, definiert. Die Datei ist folgendermassen aufgebaut:</w:t>
      </w:r>
    </w:p>
    <w:p w14:paraId="630F4619" w14:textId="77777777" w:rsidR="001509EA" w:rsidRPr="00CD6474" w:rsidRDefault="001509EA" w:rsidP="001509EA">
      <w:pPr>
        <w:pStyle w:val="Code"/>
        <w:ind w:left="720"/>
        <w:rPr>
          <w:noProof w:val="0"/>
          <w:lang w:val="de-CH"/>
        </w:rPr>
      </w:pPr>
      <w:r w:rsidRPr="00CD6474">
        <w:rPr>
          <w:noProof w:val="0"/>
          <w:lang w:val="de-CH"/>
        </w:rPr>
        <w:t>{</w:t>
      </w:r>
    </w:p>
    <w:p w14:paraId="5C0105F2" w14:textId="1CAF2BD4" w:rsidR="001509EA" w:rsidRPr="00CD6474" w:rsidRDefault="001509EA" w:rsidP="001509EA">
      <w:pPr>
        <w:pStyle w:val="Code"/>
        <w:ind w:left="720"/>
        <w:rPr>
          <w:noProof w:val="0"/>
          <w:lang w:val="de-CH"/>
        </w:rPr>
      </w:pPr>
      <w:r w:rsidRPr="00CD6474">
        <w:rPr>
          <w:noProof w:val="0"/>
          <w:lang w:val="de-CH"/>
        </w:rPr>
        <w:t xml:space="preserve">  </w:t>
      </w:r>
      <w:r w:rsidRPr="00CD6474">
        <w:rPr>
          <w:noProof w:val="0"/>
          <w:color w:val="2E75B6"/>
          <w:lang w:val="de-CH"/>
        </w:rPr>
        <w:t>"DevUser"</w:t>
      </w:r>
      <w:r w:rsidRPr="00CD6474">
        <w:rPr>
          <w:noProof w:val="0"/>
          <w:lang w:val="de-CH"/>
        </w:rPr>
        <w:t>: ID_AS_NUMBER</w:t>
      </w:r>
    </w:p>
    <w:p w14:paraId="6244E47B" w14:textId="2E4DFF17" w:rsidR="001509EA" w:rsidRPr="00CD6474" w:rsidRDefault="001509EA" w:rsidP="001509EA">
      <w:pPr>
        <w:pStyle w:val="Code"/>
        <w:ind w:left="720"/>
        <w:rPr>
          <w:noProof w:val="0"/>
          <w:lang w:val="de-CH"/>
        </w:rPr>
      </w:pPr>
      <w:r w:rsidRPr="00CD6474">
        <w:rPr>
          <w:noProof w:val="0"/>
          <w:lang w:val="de-CH"/>
        </w:rPr>
        <w:t>}</w:t>
      </w:r>
    </w:p>
    <w:p w14:paraId="7E76B361" w14:textId="133532D6" w:rsidR="00DB68C8" w:rsidRPr="00CD6474" w:rsidRDefault="00DB68C8" w:rsidP="00DB68C8">
      <w:pPr>
        <w:pStyle w:val="Titel2NichtVerzeichnis"/>
      </w:pPr>
      <w:r w:rsidRPr="00CD6474">
        <w:t>Verfahren</w:t>
      </w:r>
    </w:p>
    <w:p w14:paraId="4623D8DC" w14:textId="79E3FD6D" w:rsidR="00DB68C8" w:rsidRPr="00CD6474" w:rsidRDefault="00DB68C8" w:rsidP="00DB68C8">
      <w:pPr>
        <w:pStyle w:val="Main"/>
      </w:pPr>
      <w:r w:rsidRPr="00CD6474">
        <w:t>Um den End-to-end Test durchzuführen</w:t>
      </w:r>
      <w:r w:rsidR="007C3479">
        <w:t>,</w:t>
      </w:r>
      <w:r w:rsidRPr="00CD6474">
        <w:t xml:space="preserve"> kann einfach die Applikation per Kommandozeile mit dem Flag «-dev» oder «-d» aufgerufen werden. Hier ist wichtig zu notieren, dass nur </w:t>
      </w:r>
      <w:r w:rsidR="007C3479" w:rsidRPr="00CD6474">
        <w:t>Projekte,</w:t>
      </w:r>
      <w:r w:rsidRPr="00CD6474">
        <w:t xml:space="preserve"> welche in der </w:t>
      </w:r>
      <w:r w:rsidR="00CD6474" w:rsidRPr="00CD6474">
        <w:rPr>
          <w:rStyle w:val="TabelleZchn"/>
        </w:rPr>
        <w:t>Whitelist</w:t>
      </w:r>
      <w:r w:rsidRPr="00CD6474">
        <w:t xml:space="preserve"> Tabelle vorhanden sind synchronisiert werden, und kein Mitarbeiter mit der im appsettings.json definierten Id existiert ein Fehler aufkommen kann.</w:t>
      </w:r>
    </w:p>
    <w:p w14:paraId="4A8038F1" w14:textId="245D50C6" w:rsidR="009C3608" w:rsidRPr="00CD6474" w:rsidRDefault="009C3608" w:rsidP="00DB68C8">
      <w:pPr>
        <w:pStyle w:val="Main"/>
      </w:pPr>
      <w:r w:rsidRPr="00CD6474">
        <w:t xml:space="preserve">Die Resultate können anschliessend in der Datenbank in der Tabelle </w:t>
      </w:r>
      <w:r w:rsidR="00CD6474" w:rsidRPr="00CD6474">
        <w:rPr>
          <w:rStyle w:val="TabelleZchn"/>
        </w:rPr>
        <w:t>Leistungserfassung</w:t>
      </w:r>
      <w:r w:rsidRPr="00CD6474">
        <w:t xml:space="preserve"> überprüft werden. </w:t>
      </w:r>
    </w:p>
    <w:p w14:paraId="1F41D205" w14:textId="77777777" w:rsidR="00E93E2A" w:rsidRDefault="00E93E2A">
      <w:pPr>
        <w:widowControl/>
        <w:spacing w:line="240" w:lineRule="auto"/>
        <w:rPr>
          <w:i/>
          <w:sz w:val="28"/>
        </w:rPr>
      </w:pPr>
      <w:bookmarkStart w:id="104" w:name="_Toc162957850"/>
      <w:r>
        <w:br w:type="page"/>
      </w:r>
    </w:p>
    <w:p w14:paraId="5D58D1FA" w14:textId="01406A7C" w:rsidR="00DB68C8" w:rsidRPr="00CD6474" w:rsidRDefault="00DB68C8" w:rsidP="00DB68C8">
      <w:pPr>
        <w:pStyle w:val="Formatvorlage3"/>
      </w:pPr>
      <w:r w:rsidRPr="00CD6474">
        <w:lastRenderedPageBreak/>
        <w:t>Default Modus</w:t>
      </w:r>
      <w:bookmarkEnd w:id="104"/>
    </w:p>
    <w:p w14:paraId="4C2775B4" w14:textId="77777777" w:rsidR="009C3608" w:rsidRPr="00CD6474" w:rsidRDefault="00DB68C8" w:rsidP="009C3608">
      <w:pPr>
        <w:pStyle w:val="Titel2NichtVerzeichnis"/>
      </w:pPr>
      <w:r w:rsidRPr="00CD6474">
        <w:t>Vorbedingungen</w:t>
      </w:r>
    </w:p>
    <w:p w14:paraId="7A62DFD4" w14:textId="23E0415F" w:rsidR="009C3608" w:rsidRPr="00CD6474" w:rsidRDefault="001509EA" w:rsidP="009C3608">
      <w:pPr>
        <w:pStyle w:val="Main"/>
        <w:numPr>
          <w:ilvl w:val="0"/>
          <w:numId w:val="25"/>
        </w:numPr>
      </w:pPr>
      <w:r w:rsidRPr="00CD6474">
        <w:t>Alle Benutzer</w:t>
      </w:r>
      <w:r w:rsidR="007C3479">
        <w:t>,</w:t>
      </w:r>
      <w:r w:rsidRPr="00CD6474">
        <w:t xml:space="preserve"> welche auf Jira über Buchungen innerhalb von Projekten</w:t>
      </w:r>
      <w:r w:rsidR="007C3479">
        <w:t>,</w:t>
      </w:r>
      <w:r w:rsidRPr="00CD6474">
        <w:t xml:space="preserve"> welche in der </w:t>
      </w:r>
      <w:r w:rsidR="00CD6474" w:rsidRPr="00CD6474">
        <w:rPr>
          <w:rStyle w:val="TabelleZchn"/>
        </w:rPr>
        <w:t>Whitelist</w:t>
      </w:r>
      <w:r w:rsidRPr="00CD6474">
        <w:t xml:space="preserve"> Tabelle in der LEIS Datenbank erlaubt </w:t>
      </w:r>
      <w:r w:rsidR="007C3479" w:rsidRPr="00CD6474">
        <w:t>wurden,</w:t>
      </w:r>
      <w:r w:rsidRPr="00CD6474">
        <w:t xml:space="preserve"> verfügen sollen in der </w:t>
      </w:r>
      <w:r w:rsidR="00CD6474" w:rsidRPr="00CD6474">
        <w:rPr>
          <w:rStyle w:val="TabelleZchn"/>
        </w:rPr>
        <w:t>User</w:t>
      </w:r>
      <w:r w:rsidRPr="00CD6474">
        <w:t xml:space="preserve"> Tabelle in der LEIS Datenbank erfasst sein.</w:t>
      </w:r>
    </w:p>
    <w:p w14:paraId="4FA01781" w14:textId="07A1D321" w:rsidR="00DB68C8" w:rsidRPr="00CD6474" w:rsidRDefault="00DB68C8" w:rsidP="00DB68C8">
      <w:pPr>
        <w:pStyle w:val="Titel2NichtVerzeichnis"/>
      </w:pPr>
      <w:r w:rsidRPr="00CD6474">
        <w:t>Verfahren</w:t>
      </w:r>
    </w:p>
    <w:p w14:paraId="36EFCADB" w14:textId="5F004617" w:rsidR="009C3608" w:rsidRPr="00CD6474" w:rsidRDefault="009C3608" w:rsidP="009C3608">
      <w:pPr>
        <w:pStyle w:val="Main"/>
      </w:pPr>
      <w:r w:rsidRPr="00CD6474">
        <w:t>Im Default Modus kann die Applikation ohne weitere Argumente aufgerufen werden. Im Default Modus werden ebenfalls lediglich Projekte</w:t>
      </w:r>
      <w:r w:rsidR="007C3479">
        <w:t>,</w:t>
      </w:r>
      <w:r w:rsidRPr="00CD6474">
        <w:t xml:space="preserve"> welche in der </w:t>
      </w:r>
      <w:r w:rsidR="00CD6474" w:rsidRPr="00CD6474">
        <w:rPr>
          <w:rStyle w:val="TabelleZchn"/>
        </w:rPr>
        <w:t>Whitelist</w:t>
      </w:r>
      <w:r w:rsidRPr="00CD6474">
        <w:t xml:space="preserve"> Tabelle vorhanden </w:t>
      </w:r>
      <w:r w:rsidR="007C3479" w:rsidRPr="00CD6474">
        <w:t>sind,</w:t>
      </w:r>
      <w:r w:rsidRPr="00CD6474">
        <w:t xml:space="preserve"> synchronisiert. Sind die Daten eines Users in der </w:t>
      </w:r>
      <w:r w:rsidR="00CD6474" w:rsidRPr="00CD6474">
        <w:rPr>
          <w:rStyle w:val="TabelleZchn"/>
        </w:rPr>
        <w:t>User</w:t>
      </w:r>
      <w:r w:rsidRPr="00CD6474">
        <w:t xml:space="preserve"> Tabelle nicht vorhanden, wird eine 401 Fehlermeldung im Logfile erfasst.</w:t>
      </w:r>
    </w:p>
    <w:p w14:paraId="497DFCDA" w14:textId="09DDC6E8" w:rsidR="009C3608" w:rsidRPr="00CD6474" w:rsidRDefault="009C3608" w:rsidP="009C3608">
      <w:pPr>
        <w:pStyle w:val="Main"/>
      </w:pPr>
      <w:r w:rsidRPr="00CD6474">
        <w:t xml:space="preserve">Die Resultate können anschliessend in der Datenbank in der Tabelle </w:t>
      </w:r>
      <w:r w:rsidR="00CD6474" w:rsidRPr="00CD6474">
        <w:rPr>
          <w:rStyle w:val="TabelleZchn"/>
        </w:rPr>
        <w:t>Leistungserfassung</w:t>
      </w:r>
      <w:r w:rsidRPr="00CD6474">
        <w:t xml:space="preserve"> überprüft werden. </w:t>
      </w:r>
    </w:p>
    <w:p w14:paraId="6FF467FD" w14:textId="13B850A9" w:rsidR="00DC06B6" w:rsidRPr="00CD6474" w:rsidRDefault="00633CE7" w:rsidP="00A77728">
      <w:pPr>
        <w:pStyle w:val="Formatvorlage1"/>
      </w:pPr>
      <w:bookmarkStart w:id="105" w:name="_Toc162957851"/>
      <w:r w:rsidRPr="00CD6474">
        <w:t>Testreport</w:t>
      </w:r>
      <w:bookmarkEnd w:id="105"/>
    </w:p>
    <w:p w14:paraId="61422A26" w14:textId="29C1C630" w:rsidR="009C3608" w:rsidRPr="00CD6474" w:rsidRDefault="00D421C5" w:rsidP="009C3608">
      <w:pPr>
        <w:pStyle w:val="Formatvorlage2"/>
      </w:pPr>
      <w:bookmarkStart w:id="106" w:name="_Toc162957852"/>
      <w:r w:rsidRPr="00CD6474">
        <w:t>Resultatübersicht</w:t>
      </w:r>
      <w:bookmarkEnd w:id="106"/>
    </w:p>
    <w:p w14:paraId="3D8039D7" w14:textId="08E0A120" w:rsidR="009C3608" w:rsidRPr="00A8455F" w:rsidRDefault="009C3608" w:rsidP="009C3608">
      <w:pPr>
        <w:pStyle w:val="Formatvorlage3"/>
        <w:rPr>
          <w:lang w:val="en-US"/>
        </w:rPr>
      </w:pPr>
      <w:bookmarkStart w:id="107" w:name="_Toc162957853"/>
      <w:r w:rsidRPr="00A8455F">
        <w:rPr>
          <w:lang w:val="en-US"/>
        </w:rPr>
        <w:t>End-to-end Test – Development Modus</w:t>
      </w:r>
      <w:bookmarkEnd w:id="107"/>
    </w:p>
    <w:p w14:paraId="7B9539EE" w14:textId="2C920CA9" w:rsidR="009C3608" w:rsidRPr="00CD6474" w:rsidRDefault="009C3608" w:rsidP="009C3608">
      <w:pPr>
        <w:pStyle w:val="TitelNichtInhaltsverzeichnis"/>
      </w:pPr>
      <w:r w:rsidRPr="00CD6474">
        <w:t>Testspezifikation</w:t>
      </w:r>
      <w:r w:rsidRPr="00CD6474">
        <w:tab/>
      </w:r>
    </w:p>
    <w:p w14:paraId="1E0803EF" w14:textId="77777777" w:rsidR="00C95A32" w:rsidRPr="00CD6474" w:rsidRDefault="00C95A32" w:rsidP="00C95A32">
      <w:pPr>
        <w:pStyle w:val="Titel2NichtVerzeichnis"/>
      </w:pPr>
      <w:r w:rsidRPr="00CD6474">
        <w:t>Testende Person</w:t>
      </w:r>
    </w:p>
    <w:p w14:paraId="21F3484B" w14:textId="49E3922E" w:rsidR="009C3608" w:rsidRPr="00CD6474" w:rsidRDefault="009C3608" w:rsidP="009C3608">
      <w:pPr>
        <w:pStyle w:val="Main"/>
      </w:pPr>
      <w:r w:rsidRPr="00CD6474">
        <w:t>Simon André Lötscher</w:t>
      </w:r>
    </w:p>
    <w:p w14:paraId="2D905591" w14:textId="51E9A765" w:rsidR="009C3608" w:rsidRPr="00CD6474" w:rsidRDefault="009C3608" w:rsidP="009C3608">
      <w:pPr>
        <w:pStyle w:val="Title-Main"/>
      </w:pPr>
      <w:r w:rsidRPr="00CD6474">
        <w:t>Beschreibung</w:t>
      </w:r>
    </w:p>
    <w:p w14:paraId="0CBB6EA9" w14:textId="1BA042D8" w:rsidR="009C3608" w:rsidRPr="00CD6474" w:rsidRDefault="009C3608" w:rsidP="009C3608">
      <w:pPr>
        <w:pStyle w:val="Main"/>
      </w:pPr>
      <w:r w:rsidRPr="00CD6474">
        <w:t xml:space="preserve">Der Test wurde wie definiert durchgeführt, die Id des Testusers in appsettings.json wurde auf dieselbe Id gesetzt wie die Id des Logins auf der LEIS </w:t>
      </w:r>
      <w:r w:rsidR="00CD6474" w:rsidRPr="00CD6474">
        <w:t>Testumgebung,</w:t>
      </w:r>
      <w:r w:rsidRPr="00CD6474">
        <w:t xml:space="preserve"> sodass die Resultate nach Ausführung des Testes auf der Testumgebung direkt nachgeprüft werden können, statt</w:t>
      </w:r>
      <w:r w:rsidR="00163C60" w:rsidRPr="00CD6474">
        <w:t xml:space="preserve"> dass diese</w:t>
      </w:r>
      <w:r w:rsidRPr="00CD6474">
        <w:t xml:space="preserve"> in der Datenbank überprüf</w:t>
      </w:r>
      <w:r w:rsidR="00163C60" w:rsidRPr="00CD6474">
        <w:t>t</w:t>
      </w:r>
      <w:r w:rsidRPr="00CD6474">
        <w:t xml:space="preserve"> </w:t>
      </w:r>
      <w:r w:rsidR="00163C60" w:rsidRPr="00CD6474">
        <w:t>werden</w:t>
      </w:r>
      <w:r w:rsidRPr="00CD6474">
        <w:t xml:space="preserve"> müss</w:t>
      </w:r>
      <w:r w:rsidR="00163C60" w:rsidRPr="00CD6474">
        <w:t>t</w:t>
      </w:r>
      <w:r w:rsidRPr="00CD6474">
        <w:t>en.</w:t>
      </w:r>
    </w:p>
    <w:p w14:paraId="0941523E" w14:textId="3F8C4301" w:rsidR="009C3608" w:rsidRPr="00CD6474" w:rsidRDefault="009C3608" w:rsidP="009C3608">
      <w:pPr>
        <w:pStyle w:val="Title-Main"/>
      </w:pPr>
      <w:r w:rsidRPr="00CD6474">
        <w:t>Erwartetes Ergebnis</w:t>
      </w:r>
    </w:p>
    <w:p w14:paraId="7B836D73" w14:textId="37452BAE" w:rsidR="009C3608" w:rsidRPr="00CD6474" w:rsidRDefault="009C3608" w:rsidP="009C3608">
      <w:pPr>
        <w:pStyle w:val="Main"/>
      </w:pPr>
      <w:r w:rsidRPr="00CD6474">
        <w:t xml:space="preserve">Es werden alle Leistungen der letzten sieben </w:t>
      </w:r>
      <w:r w:rsidR="00756AB8" w:rsidRPr="00CD6474">
        <w:t>Tage,</w:t>
      </w:r>
      <w:r w:rsidRPr="00CD6474">
        <w:t xml:space="preserve"> der in der </w:t>
      </w:r>
      <w:r w:rsidR="00CD6474" w:rsidRPr="00CD6474">
        <w:rPr>
          <w:rStyle w:val="TabelleZchn"/>
        </w:rPr>
        <w:t>Whitelist</w:t>
      </w:r>
      <w:r w:rsidRPr="00CD6474">
        <w:t xml:space="preserve"> Tabelle vorhandenen Projekte synchronisiert, als Mitarbeiter wird der Benutzer mit der in der appsettings.json definierten Id hinterlegt.</w:t>
      </w:r>
    </w:p>
    <w:p w14:paraId="4D56ACB3" w14:textId="71654CDA" w:rsidR="009C3608" w:rsidRPr="00CD6474" w:rsidRDefault="009C3608" w:rsidP="009C3608">
      <w:pPr>
        <w:pStyle w:val="Title-Main"/>
      </w:pPr>
      <w:r w:rsidRPr="00CD6474">
        <w:t>Ergebnis</w:t>
      </w:r>
    </w:p>
    <w:p w14:paraId="0DD77310" w14:textId="149F0DBA" w:rsidR="009C3608" w:rsidRPr="00CD6474" w:rsidRDefault="009C3608" w:rsidP="009C3608">
      <w:pPr>
        <w:pStyle w:val="Main"/>
      </w:pPr>
      <w:r w:rsidRPr="00CD6474">
        <w:t>Alle Leistungen wurden wie erwartet erfasst und es wurde der richtige Mitarbeiter hinterlegt.</w:t>
      </w:r>
    </w:p>
    <w:p w14:paraId="43D192CF" w14:textId="7E17B44B" w:rsidR="009C3608" w:rsidRPr="00CD6474" w:rsidRDefault="009C3608" w:rsidP="009C3608">
      <w:pPr>
        <w:pStyle w:val="Title-Main"/>
      </w:pPr>
      <w:r w:rsidRPr="00CD6474">
        <w:t>Massnahmen</w:t>
      </w:r>
    </w:p>
    <w:p w14:paraId="52A1B14B" w14:textId="0BCDD5A6" w:rsidR="009C3608" w:rsidRPr="00CD6474" w:rsidRDefault="009C3608" w:rsidP="009C3608">
      <w:pPr>
        <w:pStyle w:val="Main"/>
      </w:pPr>
      <w:r w:rsidRPr="00CD6474">
        <w:t>Keine</w:t>
      </w:r>
      <w:r w:rsidR="00C95A32" w:rsidRPr="00CD6474">
        <w:t>.</w:t>
      </w:r>
    </w:p>
    <w:p w14:paraId="5A8B72BA" w14:textId="639E1307" w:rsidR="009C3608" w:rsidRPr="00CD6474" w:rsidRDefault="009C3608" w:rsidP="009C3608">
      <w:pPr>
        <w:pStyle w:val="Title-Main"/>
      </w:pPr>
      <w:r w:rsidRPr="00CD6474">
        <w:t>Resultat</w:t>
      </w:r>
    </w:p>
    <w:p w14:paraId="4D4115EE" w14:textId="432C0BCF" w:rsidR="00DC06B6" w:rsidRPr="00CD6474" w:rsidRDefault="009C3608" w:rsidP="009C3608">
      <w:pPr>
        <w:pStyle w:val="Main"/>
      </w:pPr>
      <w:r w:rsidRPr="00CD6474">
        <w:t>Erfolgreich</w:t>
      </w:r>
      <w:r w:rsidR="00C95A32" w:rsidRPr="00CD6474">
        <w:t>.</w:t>
      </w:r>
    </w:p>
    <w:p w14:paraId="37D69F0B" w14:textId="77777777" w:rsidR="009C3608" w:rsidRPr="00CD6474" w:rsidRDefault="009C3608">
      <w:pPr>
        <w:widowControl/>
        <w:spacing w:line="240" w:lineRule="auto"/>
        <w:rPr>
          <w:rStyle w:val="MainZchn"/>
          <w:rFonts w:ascii="Minion" w:hAnsi="Minion"/>
          <w:i/>
          <w:sz w:val="28"/>
        </w:rPr>
      </w:pPr>
      <w:r w:rsidRPr="00CD6474">
        <w:rPr>
          <w:rStyle w:val="MainZchn"/>
          <w:rFonts w:ascii="Minion" w:hAnsi="Minion"/>
          <w:sz w:val="28"/>
        </w:rPr>
        <w:br w:type="page"/>
      </w:r>
    </w:p>
    <w:p w14:paraId="67C2191F" w14:textId="5E63DB08" w:rsidR="009C3608" w:rsidRPr="00A8455F" w:rsidRDefault="009C3608" w:rsidP="009C3608">
      <w:pPr>
        <w:pStyle w:val="Formatvorlage3"/>
        <w:rPr>
          <w:rStyle w:val="MainZchn"/>
          <w:rFonts w:ascii="Minion" w:hAnsi="Minion"/>
          <w:sz w:val="28"/>
          <w:lang w:val="en-US"/>
        </w:rPr>
      </w:pPr>
      <w:bookmarkStart w:id="108" w:name="_Toc162957854"/>
      <w:r w:rsidRPr="00A8455F">
        <w:rPr>
          <w:rStyle w:val="MainZchn"/>
          <w:rFonts w:ascii="Minion" w:hAnsi="Minion"/>
          <w:sz w:val="28"/>
          <w:lang w:val="en-US"/>
        </w:rPr>
        <w:lastRenderedPageBreak/>
        <w:t>End-to-end Test – Default Modus</w:t>
      </w:r>
      <w:bookmarkEnd w:id="108"/>
    </w:p>
    <w:p w14:paraId="4B289628" w14:textId="1F493B93" w:rsidR="009C3608" w:rsidRPr="00CD6474" w:rsidRDefault="009C3608" w:rsidP="009C3608">
      <w:pPr>
        <w:pStyle w:val="TitelNichtInhaltsverzeichnis"/>
      </w:pPr>
      <w:r w:rsidRPr="00CD6474">
        <w:t>Testspezifikation</w:t>
      </w:r>
    </w:p>
    <w:p w14:paraId="5EA93FF8" w14:textId="77777777" w:rsidR="00C95A32" w:rsidRPr="00CD6474" w:rsidRDefault="00C95A32" w:rsidP="00C95A32">
      <w:pPr>
        <w:pStyle w:val="Titel2NichtVerzeichnis"/>
      </w:pPr>
      <w:r w:rsidRPr="00CD6474">
        <w:t>Testende Person</w:t>
      </w:r>
    </w:p>
    <w:p w14:paraId="18F8327D" w14:textId="5544D841" w:rsidR="009C3608" w:rsidRPr="00CD6474" w:rsidRDefault="009C3608" w:rsidP="009C3608">
      <w:pPr>
        <w:pStyle w:val="Main"/>
      </w:pPr>
      <w:r w:rsidRPr="00CD6474">
        <w:t>Simon André Lötscher</w:t>
      </w:r>
    </w:p>
    <w:p w14:paraId="621D60EB" w14:textId="4E339DA5" w:rsidR="009C3608" w:rsidRPr="00CD6474" w:rsidRDefault="009C3608" w:rsidP="009C3608">
      <w:pPr>
        <w:pStyle w:val="Titel2NichtVerzeichnis"/>
      </w:pPr>
      <w:r w:rsidRPr="00CD6474">
        <w:t>Beschreibung</w:t>
      </w:r>
    </w:p>
    <w:p w14:paraId="3E816170" w14:textId="557ACBF7" w:rsidR="009C3608" w:rsidRPr="00CD6474" w:rsidRDefault="009C3608" w:rsidP="009C3608">
      <w:pPr>
        <w:pStyle w:val="Main"/>
      </w:pPr>
      <w:r w:rsidRPr="00CD6474">
        <w:t xml:space="preserve">Der Test wurde wie definiert durchgeführt, es wurde ein temporärer Benutzer in der </w:t>
      </w:r>
      <w:r w:rsidR="00CD6474" w:rsidRPr="00CD6474">
        <w:rPr>
          <w:rStyle w:val="TabelleZchn"/>
        </w:rPr>
        <w:t>User</w:t>
      </w:r>
      <w:r w:rsidRPr="00CD6474">
        <w:t xml:space="preserve"> Tabelle eingefügt mit der E-Mail-Adresse eines auf Jira vorhandenen Mitarbeiters, um das Testen des Default Modus trotz anonymisierter Datenbank zu ermöglichen.</w:t>
      </w:r>
    </w:p>
    <w:p w14:paraId="2ED364AF" w14:textId="0F358B76" w:rsidR="009C3608" w:rsidRPr="00CD6474" w:rsidRDefault="009C3608" w:rsidP="009C3608">
      <w:pPr>
        <w:pStyle w:val="Titel2NichtVerzeichnis"/>
      </w:pPr>
      <w:r w:rsidRPr="00CD6474">
        <w:t>Erwartetes Ergebnis</w:t>
      </w:r>
    </w:p>
    <w:p w14:paraId="2D11CAC7" w14:textId="288DBB8C" w:rsidR="009C3608" w:rsidRPr="00CD6474" w:rsidRDefault="009C3608" w:rsidP="009C3608">
      <w:pPr>
        <w:pStyle w:val="Main"/>
      </w:pPr>
      <w:r w:rsidRPr="00CD6474">
        <w:t xml:space="preserve">Es werden alle noch nicht erfassten Leistungen der letzten sieben Tage der in der </w:t>
      </w:r>
      <w:r w:rsidR="00CD6474" w:rsidRPr="00CD6474">
        <w:rPr>
          <w:rStyle w:val="TabelleZchn"/>
        </w:rPr>
        <w:t>Whitelist</w:t>
      </w:r>
      <w:r w:rsidRPr="00CD6474">
        <w:t xml:space="preserve"> Tabelle vorhandenen Projekte synchronisiert, falls der in Jira hinterlegte Mitarbeiter in der </w:t>
      </w:r>
      <w:r w:rsidR="00CD6474" w:rsidRPr="00CD6474">
        <w:rPr>
          <w:rStyle w:val="TabelleZchn"/>
        </w:rPr>
        <w:t>User</w:t>
      </w:r>
      <w:r w:rsidRPr="00CD6474">
        <w:t xml:space="preserve"> Tabelle vorhanden ist und alle benötigten Rechte auf die jeweiligen Projekte verfügt. Fehlen Berechtigungen oder ist der Mitarbeiter in der Tabelle nicht vorhanden</w:t>
      </w:r>
      <w:r w:rsidR="007C3479">
        <w:t>,</w:t>
      </w:r>
      <w:r w:rsidRPr="00CD6474">
        <w:t xml:space="preserve"> wird eine Fehlermeldung ausgegeben.</w:t>
      </w:r>
    </w:p>
    <w:p w14:paraId="04AFC984" w14:textId="220AF9AA" w:rsidR="009C3608" w:rsidRPr="00CD6474" w:rsidRDefault="009C3608" w:rsidP="009C3608">
      <w:pPr>
        <w:pStyle w:val="Titel2NichtVerzeichnis"/>
      </w:pPr>
      <w:r w:rsidRPr="00CD6474">
        <w:t>Ergebnis</w:t>
      </w:r>
    </w:p>
    <w:p w14:paraId="02EC34A0" w14:textId="6060B682" w:rsidR="009C3608" w:rsidRPr="00CD6474" w:rsidRDefault="009C3608" w:rsidP="009C3608">
      <w:pPr>
        <w:pStyle w:val="Main"/>
      </w:pPr>
      <w:r w:rsidRPr="00CD6474">
        <w:t xml:space="preserve">Alle noch nicht erfassten Leistungen des </w:t>
      </w:r>
      <w:r w:rsidR="00163C60" w:rsidRPr="00CD6474">
        <w:t>temporären Benutzers</w:t>
      </w:r>
      <w:r w:rsidRPr="00CD6474">
        <w:t xml:space="preserve"> wurden erfasst, alle Leistungen anderer Mitarbeiter führten zu </w:t>
      </w:r>
      <w:r w:rsidR="00163C60" w:rsidRPr="00CD6474">
        <w:t>einer Warnung in der</w:t>
      </w:r>
      <w:r w:rsidRPr="00CD6474">
        <w:t xml:space="preserve"> Log</w:t>
      </w:r>
      <w:r w:rsidR="00E93E2A">
        <w:t>-</w:t>
      </w:r>
      <w:r w:rsidR="00163C60" w:rsidRPr="00CD6474">
        <w:t>Datei</w:t>
      </w:r>
      <w:r w:rsidR="007C3479">
        <w:t>,</w:t>
      </w:r>
      <w:r w:rsidR="00163C60" w:rsidRPr="00CD6474">
        <w:t xml:space="preserve"> da die Benutzer nicht in der </w:t>
      </w:r>
      <w:r w:rsidR="00CD6474" w:rsidRPr="00CD6474">
        <w:rPr>
          <w:rStyle w:val="TabelleZchn"/>
        </w:rPr>
        <w:t>User</w:t>
      </w:r>
      <w:r w:rsidR="00163C60" w:rsidRPr="00CD6474">
        <w:t xml:space="preserve"> Tabelle hinterlegt wurden</w:t>
      </w:r>
      <w:r w:rsidRPr="00CD6474">
        <w:t>.</w:t>
      </w:r>
    </w:p>
    <w:p w14:paraId="3F4B1B80" w14:textId="46CFAD07" w:rsidR="009C3608" w:rsidRPr="00CD6474" w:rsidRDefault="009C3608" w:rsidP="009C3608">
      <w:pPr>
        <w:pStyle w:val="Titel2NichtVerzeichnis"/>
      </w:pPr>
      <w:r w:rsidRPr="00CD6474">
        <w:t>Massnahmen</w:t>
      </w:r>
    </w:p>
    <w:p w14:paraId="231413FD" w14:textId="3D78178B" w:rsidR="009C3608" w:rsidRPr="00CD6474" w:rsidRDefault="009C3608" w:rsidP="009C3608">
      <w:pPr>
        <w:pStyle w:val="Main"/>
      </w:pPr>
      <w:r w:rsidRPr="00CD6474">
        <w:t>Keine</w:t>
      </w:r>
      <w:r w:rsidR="00C95A32" w:rsidRPr="00CD6474">
        <w:t>.</w:t>
      </w:r>
    </w:p>
    <w:p w14:paraId="7E5BC109" w14:textId="016D6FBA" w:rsidR="009C3608" w:rsidRPr="00CD6474" w:rsidRDefault="009C3608" w:rsidP="009C3608">
      <w:pPr>
        <w:pStyle w:val="Titel2NichtVerzeichnis"/>
      </w:pPr>
      <w:r w:rsidRPr="00CD6474">
        <w:t>Resultat</w:t>
      </w:r>
    </w:p>
    <w:p w14:paraId="31751B9F" w14:textId="1D5E15D4" w:rsidR="009C3608" w:rsidRPr="00CD6474" w:rsidRDefault="009C3608" w:rsidP="009C3608">
      <w:pPr>
        <w:pStyle w:val="Main"/>
      </w:pPr>
      <w:r w:rsidRPr="00CD6474">
        <w:t>Erfolgreich</w:t>
      </w:r>
      <w:r w:rsidR="00C95A32" w:rsidRPr="00CD6474">
        <w:t>.</w:t>
      </w:r>
    </w:p>
    <w:p w14:paraId="2497527A" w14:textId="77777777" w:rsidR="009C3608" w:rsidRPr="00CD6474" w:rsidRDefault="009C3608">
      <w:pPr>
        <w:widowControl/>
        <w:spacing w:line="240" w:lineRule="auto"/>
        <w:rPr>
          <w:i/>
          <w:sz w:val="28"/>
        </w:rPr>
      </w:pPr>
      <w:r w:rsidRPr="00CD6474">
        <w:br w:type="page"/>
      </w:r>
    </w:p>
    <w:p w14:paraId="4954807A" w14:textId="1894EEBC" w:rsidR="009C3608" w:rsidRPr="00CD6474" w:rsidRDefault="009C3608" w:rsidP="009C3608">
      <w:pPr>
        <w:pStyle w:val="Formatvorlage3"/>
      </w:pPr>
      <w:bookmarkStart w:id="109" w:name="_Toc162957855"/>
      <w:r w:rsidRPr="00CD6474">
        <w:lastRenderedPageBreak/>
        <w:t>Scheduler Test</w:t>
      </w:r>
      <w:bookmarkEnd w:id="109"/>
    </w:p>
    <w:p w14:paraId="4B99C26A" w14:textId="5F779660" w:rsidR="009C3608" w:rsidRPr="00CD6474" w:rsidRDefault="009C3608" w:rsidP="009C3608">
      <w:pPr>
        <w:pStyle w:val="TitelNichtInhaltsverzeichnis"/>
      </w:pPr>
      <w:r w:rsidRPr="00CD6474">
        <w:t>Testspezifikation</w:t>
      </w:r>
    </w:p>
    <w:p w14:paraId="274FF363" w14:textId="4B9A38DD" w:rsidR="009C3608" w:rsidRPr="00CD6474" w:rsidRDefault="00C95A32" w:rsidP="009C3608">
      <w:pPr>
        <w:pStyle w:val="Titel2NichtVerzeichnis"/>
      </w:pPr>
      <w:r w:rsidRPr="00CD6474">
        <w:t>Testende Person</w:t>
      </w:r>
    </w:p>
    <w:p w14:paraId="29FEE45D" w14:textId="3BE641DF" w:rsidR="009C3608" w:rsidRPr="00CD6474" w:rsidRDefault="009C3608" w:rsidP="009C3608">
      <w:pPr>
        <w:pStyle w:val="Main"/>
      </w:pPr>
      <w:r w:rsidRPr="00CD6474">
        <w:t>Simon André Lötscher</w:t>
      </w:r>
    </w:p>
    <w:p w14:paraId="5D13E2CA" w14:textId="3F8334C7" w:rsidR="009C3608" w:rsidRPr="00CD6474" w:rsidRDefault="009C3608" w:rsidP="009C3608">
      <w:pPr>
        <w:pStyle w:val="Titel2NichtVerzeichnis"/>
      </w:pPr>
      <w:r w:rsidRPr="00CD6474">
        <w:t>Beschreibung</w:t>
      </w:r>
    </w:p>
    <w:p w14:paraId="534EFEE1" w14:textId="79469275" w:rsidR="009C3608" w:rsidRPr="00CD6474" w:rsidRDefault="009C3608" w:rsidP="009C3608">
      <w:pPr>
        <w:pStyle w:val="Main"/>
      </w:pPr>
      <w:r w:rsidRPr="00CD6474">
        <w:t>Es wurde ein Auftrag im Windows Task Scheduler erstellt</w:t>
      </w:r>
      <w:r w:rsidR="007C3479">
        <w:t>,</w:t>
      </w:r>
      <w:r w:rsidRPr="00CD6474">
        <w:t xml:space="preserve"> mit welchem die Applikation aufgerufen wird. Dieser Auftrag wurde anschliessend ausgeführt.</w:t>
      </w:r>
    </w:p>
    <w:p w14:paraId="109D6196" w14:textId="190C8878" w:rsidR="009C3608" w:rsidRPr="00CD6474" w:rsidRDefault="009C3608" w:rsidP="009C3608">
      <w:pPr>
        <w:pStyle w:val="Titel2NichtVerzeichnis"/>
      </w:pPr>
      <w:r w:rsidRPr="00CD6474">
        <w:t>Erwartetes Ergebnis</w:t>
      </w:r>
    </w:p>
    <w:p w14:paraId="37B98523" w14:textId="70C71511" w:rsidR="009C3608" w:rsidRPr="00CD6474" w:rsidRDefault="009C3608" w:rsidP="009C3608">
      <w:pPr>
        <w:pStyle w:val="Main"/>
      </w:pPr>
      <w:r w:rsidRPr="00CD6474">
        <w:t>Daten sollten, wie bei den manuellen Tests mit Überprüfung erfasst werden.</w:t>
      </w:r>
    </w:p>
    <w:p w14:paraId="69BAF930" w14:textId="01418621" w:rsidR="009C3608" w:rsidRPr="00CD6474" w:rsidRDefault="009C3608" w:rsidP="009C3608">
      <w:pPr>
        <w:pStyle w:val="Titel2NichtVerzeichnis"/>
      </w:pPr>
      <w:r w:rsidRPr="00CD6474">
        <w:t>Ergebnis</w:t>
      </w:r>
    </w:p>
    <w:p w14:paraId="597C326E" w14:textId="2CF800F3" w:rsidR="009C3608" w:rsidRPr="00CD6474" w:rsidRDefault="009C3608" w:rsidP="009C3608">
      <w:pPr>
        <w:pStyle w:val="Main"/>
      </w:pPr>
      <w:r w:rsidRPr="00CD6474">
        <w:t>Das Programm stürzte mit einer Fehlermeldung ab.</w:t>
      </w:r>
    </w:p>
    <w:p w14:paraId="2FA508A7" w14:textId="270BF69C" w:rsidR="009C3608" w:rsidRPr="00CD6474" w:rsidRDefault="00C95A32" w:rsidP="009C3608">
      <w:pPr>
        <w:pStyle w:val="Main"/>
      </w:pPr>
      <w:r w:rsidRPr="00CD6474">
        <w:rPr>
          <w:noProof/>
        </w:rPr>
        <w:drawing>
          <wp:inline distT="0" distB="0" distL="0" distR="0" wp14:anchorId="11007A9E" wp14:editId="2D1E98D6">
            <wp:extent cx="6120130" cy="1790700"/>
            <wp:effectExtent l="0" t="0" r="0" b="0"/>
            <wp:docPr id="24725521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5216" name="Grafik 1" descr="Ein Bild, das Text, Screenshot, Schrift enthält.&#10;&#10;Automatisch generierte Beschreibung"/>
                    <pic:cNvPicPr/>
                  </pic:nvPicPr>
                  <pic:blipFill rotWithShape="1">
                    <a:blip r:embed="rId33"/>
                    <a:srcRect b="47999"/>
                    <a:stretch/>
                  </pic:blipFill>
                  <pic:spPr bwMode="auto">
                    <a:xfrm>
                      <a:off x="0" y="0"/>
                      <a:ext cx="6120130" cy="1790700"/>
                    </a:xfrm>
                    <a:prstGeom prst="rect">
                      <a:avLst/>
                    </a:prstGeom>
                    <a:ln>
                      <a:noFill/>
                    </a:ln>
                    <a:extLst>
                      <a:ext uri="{53640926-AAD7-44D8-BBD7-CCE9431645EC}">
                        <a14:shadowObscured xmlns:a14="http://schemas.microsoft.com/office/drawing/2010/main"/>
                      </a:ext>
                    </a:extLst>
                  </pic:spPr>
                </pic:pic>
              </a:graphicData>
            </a:graphic>
          </wp:inline>
        </w:drawing>
      </w:r>
    </w:p>
    <w:p w14:paraId="67291999" w14:textId="47AD9C19" w:rsidR="009C3608" w:rsidRPr="00CD6474" w:rsidRDefault="009C3608" w:rsidP="009C3608">
      <w:pPr>
        <w:pStyle w:val="Titel2NichtVerzeichnis"/>
      </w:pPr>
      <w:r w:rsidRPr="00CD6474">
        <w:t>Massnahmen</w:t>
      </w:r>
    </w:p>
    <w:p w14:paraId="0D43E2F5" w14:textId="454B0014" w:rsidR="00C95A32" w:rsidRPr="00CD6474" w:rsidRDefault="00C95A32" w:rsidP="00C95A32">
      <w:pPr>
        <w:pStyle w:val="Main"/>
      </w:pPr>
      <w:r w:rsidRPr="00CD6474">
        <w:t>Nach Überprüfen der Einstellungen im Scheduler wurde der Ausführungsort definiert und in der Dokumentation wurde festgehalten, dass entweder die appsettings.json Datei im Standardausführungsordner des Schedulers vorhanden sein muss, oder der Ausführungspfad des Schedulers so definiert werden muss, dass die Applikation am korrekten Ort ausgeführt wird.</w:t>
      </w:r>
      <w:r w:rsidR="000222C3" w:rsidRPr="00CD6474">
        <w:t xml:space="preserve"> Weiterhin wurde innerhalb der Applikation ein Test geschrieben</w:t>
      </w:r>
      <w:r w:rsidR="007C3479">
        <w:t>,</w:t>
      </w:r>
      <w:r w:rsidR="000222C3" w:rsidRPr="00CD6474">
        <w:t xml:space="preserve"> sodass die </w:t>
      </w:r>
      <w:r w:rsidR="007C3479" w:rsidRPr="00CD6474">
        <w:t>Applikation,</w:t>
      </w:r>
      <w:r w:rsidR="000222C3" w:rsidRPr="00CD6474">
        <w:t xml:space="preserve"> falls keine appsettings.json Datei vorhanden ist abgebrochen wird und eine Fehlermeldung in die Log</w:t>
      </w:r>
      <w:r w:rsidR="00E93E2A">
        <w:t>-</w:t>
      </w:r>
      <w:r w:rsidR="000222C3" w:rsidRPr="00CD6474">
        <w:t>Datei geschrieben wird.</w:t>
      </w:r>
    </w:p>
    <w:p w14:paraId="219941DF" w14:textId="0F80CE99" w:rsidR="009C3608" w:rsidRPr="00CD6474" w:rsidRDefault="009C3608" w:rsidP="009C3608">
      <w:pPr>
        <w:pStyle w:val="Titel2NichtVerzeichnis"/>
      </w:pPr>
      <w:r w:rsidRPr="00CD6474">
        <w:t>Resultat</w:t>
      </w:r>
    </w:p>
    <w:p w14:paraId="17B0540B" w14:textId="52EE06A3" w:rsidR="005D2B72" w:rsidRPr="00CD6474" w:rsidRDefault="00C95A32">
      <w:pPr>
        <w:widowControl/>
        <w:spacing w:line="240" w:lineRule="auto"/>
        <w:rPr>
          <w:rStyle w:val="MainZchn"/>
        </w:rPr>
      </w:pPr>
      <w:r w:rsidRPr="00CD6474">
        <w:rPr>
          <w:rStyle w:val="MainZchn"/>
        </w:rPr>
        <w:t xml:space="preserve">Nach </w:t>
      </w:r>
      <w:r w:rsidR="000222C3" w:rsidRPr="00CD6474">
        <w:rPr>
          <w:rStyle w:val="MainZchn"/>
        </w:rPr>
        <w:t>Massnahmen</w:t>
      </w:r>
      <w:r w:rsidRPr="00CD6474">
        <w:rPr>
          <w:rStyle w:val="MainZchn"/>
        </w:rPr>
        <w:t xml:space="preserve"> erfolgreich.</w:t>
      </w:r>
    </w:p>
    <w:p w14:paraId="340CF0F9" w14:textId="153794B3" w:rsidR="00C95A32" w:rsidRPr="00CD6474" w:rsidRDefault="00C95A32" w:rsidP="00C95A32">
      <w:pPr>
        <w:widowControl/>
        <w:spacing w:line="240" w:lineRule="auto"/>
        <w:rPr>
          <w:color w:val="00B050"/>
        </w:rPr>
      </w:pPr>
    </w:p>
    <w:p w14:paraId="030858E5" w14:textId="348B9E73" w:rsidR="00BC2549" w:rsidRPr="00CD6474" w:rsidRDefault="00BC2549" w:rsidP="005D2B72">
      <w:pPr>
        <w:pStyle w:val="Main"/>
        <w:rPr>
          <w:color w:val="00B050"/>
        </w:rPr>
      </w:pPr>
      <w:r w:rsidRPr="00CD6474">
        <w:rPr>
          <w:color w:val="00B050"/>
        </w:rPr>
        <w:br w:type="page"/>
      </w:r>
    </w:p>
    <w:p w14:paraId="3289D0DF" w14:textId="074B3322" w:rsidR="00CE04A1" w:rsidRPr="00CD6474" w:rsidRDefault="00ED3565" w:rsidP="00CE04A1">
      <w:pPr>
        <w:pStyle w:val="Ebene2"/>
      </w:pPr>
      <w:r w:rsidRPr="00CD6474">
        <w:lastRenderedPageBreak/>
        <w:t xml:space="preserve"> </w:t>
      </w:r>
      <w:bookmarkStart w:id="110" w:name="_Toc162957856"/>
      <w:r w:rsidR="00CE04A1" w:rsidRPr="00CD6474">
        <w:t>Schlusswort</w:t>
      </w:r>
      <w:bookmarkEnd w:id="110"/>
    </w:p>
    <w:p w14:paraId="6C1ED2AD" w14:textId="0C34A10E" w:rsidR="00104774" w:rsidRPr="00CD6474" w:rsidRDefault="00104774" w:rsidP="00A77728">
      <w:pPr>
        <w:pStyle w:val="Formatvorlage1"/>
      </w:pPr>
      <w:bookmarkStart w:id="111" w:name="_Toc162957857"/>
      <w:r w:rsidRPr="00CD6474">
        <w:t>Fazit</w:t>
      </w:r>
      <w:bookmarkEnd w:id="111"/>
    </w:p>
    <w:p w14:paraId="27EE0FA6" w14:textId="2FBFBBE3" w:rsidR="005D5F2C" w:rsidRPr="00CD6474" w:rsidRDefault="00E7092B" w:rsidP="005D5F2C">
      <w:pPr>
        <w:pStyle w:val="Main"/>
        <w:rPr>
          <w:color w:val="00B050"/>
        </w:rPr>
      </w:pPr>
      <w:r w:rsidRPr="00CD6474">
        <w:rPr>
          <w:color w:val="00B050"/>
        </w:rPr>
        <w:t>[Kritisch Würdigen, Schlüsse ziehen, Erfolge / Misserfolge, Gelerntes, Persönliche Bilanz]</w:t>
      </w:r>
    </w:p>
    <w:p w14:paraId="10F494E5" w14:textId="77777777" w:rsidR="00E7092B" w:rsidRPr="00CD6474" w:rsidRDefault="00E7092B" w:rsidP="005D5F2C">
      <w:pPr>
        <w:pStyle w:val="Main"/>
      </w:pPr>
    </w:p>
    <w:p w14:paraId="511D7DEC" w14:textId="0FCB4D19" w:rsidR="00104774" w:rsidRPr="00CD6474" w:rsidRDefault="00104774" w:rsidP="00A77728">
      <w:pPr>
        <w:pStyle w:val="Formatvorlage2"/>
      </w:pPr>
      <w:bookmarkStart w:id="112" w:name="_Toc162957858"/>
      <w:r w:rsidRPr="00CD6474">
        <w:t>Projektplanung</w:t>
      </w:r>
      <w:bookmarkEnd w:id="112"/>
    </w:p>
    <w:p w14:paraId="05597DB2" w14:textId="77777777" w:rsidR="00ED3565" w:rsidRPr="00CD6474" w:rsidRDefault="00ED3565" w:rsidP="00ED3565">
      <w:pPr>
        <w:pStyle w:val="Main"/>
      </w:pPr>
    </w:p>
    <w:p w14:paraId="77BE0E9A" w14:textId="5CD8382D" w:rsidR="00FA7462" w:rsidRPr="00CD6474" w:rsidRDefault="00ED3565" w:rsidP="00A77728">
      <w:pPr>
        <w:pStyle w:val="Formatvorlage3"/>
      </w:pPr>
      <w:bookmarkStart w:id="113" w:name="_Toc162957859"/>
      <w:r w:rsidRPr="00CD6474">
        <w:t>Zeitplanung</w:t>
      </w:r>
      <w:bookmarkEnd w:id="113"/>
    </w:p>
    <w:p w14:paraId="6DF01054" w14:textId="77777777" w:rsidR="00ED3565" w:rsidRPr="00CD6474" w:rsidRDefault="00ED3565" w:rsidP="00ED3565">
      <w:pPr>
        <w:pStyle w:val="Main"/>
      </w:pPr>
    </w:p>
    <w:p w14:paraId="6B781CC9" w14:textId="16999F1B" w:rsidR="00ED3565" w:rsidRPr="00CD6474" w:rsidRDefault="00ED3565" w:rsidP="00A77728">
      <w:pPr>
        <w:pStyle w:val="Formatvorlage3"/>
      </w:pPr>
      <w:bookmarkStart w:id="114" w:name="_Toc162957860"/>
      <w:r w:rsidRPr="00CD6474">
        <w:t>Projektmethode</w:t>
      </w:r>
      <w:bookmarkEnd w:id="114"/>
    </w:p>
    <w:p w14:paraId="7BC748A3" w14:textId="77777777" w:rsidR="00ED3565" w:rsidRPr="00CD6474" w:rsidRDefault="00ED3565" w:rsidP="00565CB5">
      <w:pPr>
        <w:pStyle w:val="Main"/>
      </w:pPr>
    </w:p>
    <w:p w14:paraId="5E6040A1" w14:textId="52A69325" w:rsidR="00104774" w:rsidRPr="00CD6474" w:rsidRDefault="00104774" w:rsidP="00A77728">
      <w:pPr>
        <w:pStyle w:val="Formatvorlage2"/>
      </w:pPr>
      <w:bookmarkStart w:id="115" w:name="_Toc162957861"/>
      <w:r w:rsidRPr="00CD6474">
        <w:t>Implementation</w:t>
      </w:r>
      <w:bookmarkEnd w:id="115"/>
    </w:p>
    <w:p w14:paraId="03180743" w14:textId="73FC0381" w:rsidR="004E6877" w:rsidRPr="00CD6474" w:rsidRDefault="004E6877" w:rsidP="00FA7462">
      <w:pPr>
        <w:pStyle w:val="Main"/>
      </w:pPr>
    </w:p>
    <w:p w14:paraId="2D9C54B4" w14:textId="5B21BF7A" w:rsidR="00104774" w:rsidRPr="00CD6474" w:rsidRDefault="00104774" w:rsidP="00A77728">
      <w:pPr>
        <w:pStyle w:val="Formatvorlage2"/>
      </w:pPr>
      <w:bookmarkStart w:id="116" w:name="_Toc162957862"/>
      <w:r w:rsidRPr="00CD6474">
        <w:t>Dokumentation</w:t>
      </w:r>
      <w:bookmarkEnd w:id="116"/>
    </w:p>
    <w:p w14:paraId="52EF0A7E" w14:textId="5DED9B27" w:rsidR="00FA7462" w:rsidRPr="00CD6474" w:rsidRDefault="00FA7462" w:rsidP="00FA7462">
      <w:pPr>
        <w:pStyle w:val="Main"/>
      </w:pPr>
    </w:p>
    <w:p w14:paraId="616A4CAA" w14:textId="459D67ED" w:rsidR="00104774" w:rsidRPr="00CD6474" w:rsidRDefault="00104774" w:rsidP="00A77728">
      <w:pPr>
        <w:pStyle w:val="Formatvorlage2"/>
      </w:pPr>
      <w:bookmarkStart w:id="117" w:name="_Toc162957863"/>
      <w:r w:rsidRPr="00CD6474">
        <w:t>Testing</w:t>
      </w:r>
      <w:bookmarkEnd w:id="117"/>
    </w:p>
    <w:p w14:paraId="3E2BE695" w14:textId="77777777" w:rsidR="00FA7462" w:rsidRPr="00CD6474" w:rsidRDefault="00FA7462" w:rsidP="00FA7462">
      <w:pPr>
        <w:pStyle w:val="Main"/>
      </w:pPr>
    </w:p>
    <w:p w14:paraId="460BF657" w14:textId="1A4283D9" w:rsidR="00104774" w:rsidRPr="00CD6474" w:rsidRDefault="00104774" w:rsidP="00A77728">
      <w:pPr>
        <w:pStyle w:val="Formatvorlage1"/>
      </w:pPr>
      <w:bookmarkStart w:id="118" w:name="_Toc162957864"/>
      <w:r w:rsidRPr="00CD6474">
        <w:t>Nächste Schritte</w:t>
      </w:r>
      <w:bookmarkEnd w:id="118"/>
    </w:p>
    <w:p w14:paraId="74F6C6D4" w14:textId="4B3DC9C1" w:rsidR="003A3EA7" w:rsidRDefault="00CD3556" w:rsidP="00FA7462">
      <w:pPr>
        <w:pStyle w:val="Main"/>
      </w:pPr>
      <w:r>
        <w:t>Sobald das alte LEIS durch die Neuentwicklung abgelöst ist, sollte der Jira Synchronizer auf dem Server mit der Datenbank der Neuentwicklung in einem Scheduler eingebunden werden, sodass die auf Jira verbuchten Leistungen stündlich oder täglich synchronisiert werden.</w:t>
      </w:r>
    </w:p>
    <w:p w14:paraId="5D3617BB" w14:textId="77777777" w:rsidR="003A3EA7" w:rsidRDefault="003A3EA7" w:rsidP="00FA7462">
      <w:pPr>
        <w:pStyle w:val="Main"/>
      </w:pPr>
    </w:p>
    <w:p w14:paraId="2ABBCE49" w14:textId="3277A786" w:rsidR="00FA7462" w:rsidRDefault="00C06653" w:rsidP="00FA7462">
      <w:pPr>
        <w:pStyle w:val="Main"/>
      </w:pPr>
      <w:r>
        <w:t xml:space="preserve">Es wäre sinnvoll, die </w:t>
      </w:r>
      <w:r w:rsidRPr="00C06653">
        <w:rPr>
          <w:rStyle w:val="TabelleZchn"/>
        </w:rPr>
        <w:t>Whitelist</w:t>
      </w:r>
      <w:r>
        <w:t xml:space="preserve"> </w:t>
      </w:r>
      <w:proofErr w:type="gramStart"/>
      <w:r w:rsidR="00756AB8">
        <w:t>Tabelle</w:t>
      </w:r>
      <w:proofErr w:type="gramEnd"/>
      <w:r>
        <w:t xml:space="preserve"> um eine Spalte zu erweitern welche bestimmt, ob die erfassten Projekte überhaupt noch aktiv sind. Aktuell werden alle </w:t>
      </w:r>
      <w:r w:rsidR="00756AB8">
        <w:t>Projekte,</w:t>
      </w:r>
      <w:r>
        <w:t xml:space="preserve"> welche in der </w:t>
      </w:r>
      <w:r w:rsidRPr="00C06653">
        <w:rPr>
          <w:rStyle w:val="TabelleZchn"/>
        </w:rPr>
        <w:t>Whitelist</w:t>
      </w:r>
      <w:r>
        <w:t xml:space="preserve"> Tabelle vorkommen von der Jira API abgefragt, da Projekte mit der Zeit jedoch auch beendet werden, würde es Sinn machen nur die Projekte </w:t>
      </w:r>
      <w:r w:rsidR="00756AB8">
        <w:t>abzufragen,</w:t>
      </w:r>
      <w:r>
        <w:t xml:space="preserve"> die aktuell relevant sind.</w:t>
      </w:r>
    </w:p>
    <w:p w14:paraId="10C9E140" w14:textId="77777777" w:rsidR="00180A43" w:rsidRDefault="00180A43" w:rsidP="00FA7462">
      <w:pPr>
        <w:pStyle w:val="Main"/>
      </w:pPr>
    </w:p>
    <w:p w14:paraId="3E08DDC4" w14:textId="57B0CC4D" w:rsidR="00756AB8" w:rsidRPr="00CD6474" w:rsidRDefault="00756AB8" w:rsidP="00756AB8">
      <w:pPr>
        <w:pStyle w:val="Main"/>
      </w:pPr>
      <w:r>
        <w:t>Wenn der Jira Synchronizer fertig und mit der Neuentwicklung des LEIS verbunden ist, muss ein Userhandbuch geschrieben werden, worin erklärt wird, was der Synchronizer genau macht, welche Leistungen weiterhin im LEIS erfasst werden müssen, und wie Projektleiter neue Projekte erfassen müssen, damit diese automatisch synchronisiert werden.</w:t>
      </w:r>
    </w:p>
    <w:p w14:paraId="5D548B48" w14:textId="1E5D1E02" w:rsidR="00180A43" w:rsidRPr="00CD6474" w:rsidRDefault="00180A43" w:rsidP="00FA7462">
      <w:pPr>
        <w:pStyle w:val="Main"/>
      </w:pPr>
    </w:p>
    <w:p w14:paraId="53F6469D" w14:textId="77777777" w:rsidR="00FC7B2E" w:rsidRPr="00CD6474" w:rsidRDefault="00FC7B2E">
      <w:pPr>
        <w:widowControl/>
        <w:spacing w:line="240" w:lineRule="auto"/>
      </w:pPr>
      <w:r w:rsidRPr="00CD6474">
        <w:br w:type="page"/>
      </w:r>
    </w:p>
    <w:p w14:paraId="29FFDB2A" w14:textId="099489EB" w:rsidR="00104774" w:rsidRPr="00CD6474" w:rsidRDefault="00104774" w:rsidP="00104774">
      <w:pPr>
        <w:pStyle w:val="Ebene2"/>
      </w:pPr>
      <w:r w:rsidRPr="00CD6474">
        <w:lastRenderedPageBreak/>
        <w:t xml:space="preserve"> </w:t>
      </w:r>
      <w:bookmarkStart w:id="119" w:name="_Toc162957865"/>
      <w:r w:rsidRPr="00CD6474">
        <w:t>Verzeichnisse</w:t>
      </w:r>
      <w:bookmarkEnd w:id="119"/>
    </w:p>
    <w:p w14:paraId="0ABF13E5" w14:textId="27C83B5C" w:rsidR="00C95A32" w:rsidRDefault="00C95A32" w:rsidP="00C95A32">
      <w:pPr>
        <w:pStyle w:val="Formatvorlage1"/>
      </w:pPr>
      <w:bookmarkStart w:id="120" w:name="_Toc162957866"/>
      <w:r w:rsidRPr="00CD6474">
        <w:t>Akronyme</w:t>
      </w:r>
      <w:bookmarkEnd w:id="120"/>
    </w:p>
    <w:p w14:paraId="048BFC0E" w14:textId="7D36DB50" w:rsidR="00180A43" w:rsidRDefault="00180A43" w:rsidP="00180A43">
      <w:pPr>
        <w:pStyle w:val="Main"/>
      </w:pPr>
      <w:r>
        <w:t>Die Begriffe werden im Glossar erklärt.</w:t>
      </w:r>
    </w:p>
    <w:p w14:paraId="5EC46FA7" w14:textId="77777777" w:rsidR="00180A43" w:rsidRPr="00180A43" w:rsidRDefault="00180A43" w:rsidP="00180A43">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1985"/>
        <w:gridCol w:w="7643"/>
      </w:tblGrid>
      <w:tr w:rsidR="00C95A32" w:rsidRPr="00CD6474" w14:paraId="29072F4C" w14:textId="77777777" w:rsidTr="00C06653">
        <w:tc>
          <w:tcPr>
            <w:tcW w:w="1985" w:type="dxa"/>
          </w:tcPr>
          <w:p w14:paraId="2593AADD" w14:textId="77777777" w:rsidR="00C95A32" w:rsidRPr="00CD6474" w:rsidRDefault="00C95A32" w:rsidP="00C06653">
            <w:pPr>
              <w:pStyle w:val="Main"/>
              <w:tabs>
                <w:tab w:val="left" w:pos="1134"/>
              </w:tabs>
              <w:spacing w:line="276" w:lineRule="auto"/>
              <w:rPr>
                <w:b/>
              </w:rPr>
            </w:pPr>
            <w:r w:rsidRPr="00CD6474">
              <w:rPr>
                <w:b/>
              </w:rPr>
              <w:t>API</w:t>
            </w:r>
          </w:p>
        </w:tc>
        <w:tc>
          <w:tcPr>
            <w:tcW w:w="7643" w:type="dxa"/>
          </w:tcPr>
          <w:p w14:paraId="2D0EBA20" w14:textId="60D0DE1B" w:rsidR="00C95A32" w:rsidRPr="00CD6474" w:rsidRDefault="00C95A32" w:rsidP="00C06653">
            <w:pPr>
              <w:pStyle w:val="Main"/>
              <w:tabs>
                <w:tab w:val="left" w:pos="1134"/>
              </w:tabs>
              <w:spacing w:line="240" w:lineRule="auto"/>
            </w:pPr>
            <w:r w:rsidRPr="00CD6474">
              <w:t xml:space="preserve">Application Programming Interface. </w:t>
            </w:r>
          </w:p>
        </w:tc>
      </w:tr>
      <w:tr w:rsidR="00C95A32" w:rsidRPr="00CD6474" w14:paraId="53DBCA26" w14:textId="77777777" w:rsidTr="00C06653">
        <w:tc>
          <w:tcPr>
            <w:tcW w:w="1985" w:type="dxa"/>
          </w:tcPr>
          <w:p w14:paraId="71F5BE0E" w14:textId="54549636" w:rsidR="00C95A32" w:rsidRPr="00CD6474" w:rsidRDefault="00C95A32" w:rsidP="00C06653">
            <w:pPr>
              <w:pStyle w:val="Main"/>
              <w:tabs>
                <w:tab w:val="left" w:pos="1134"/>
              </w:tabs>
              <w:spacing w:line="276" w:lineRule="auto"/>
              <w:rPr>
                <w:b/>
              </w:rPr>
            </w:pPr>
            <w:r w:rsidRPr="00CD6474">
              <w:rPr>
                <w:b/>
              </w:rPr>
              <w:t>IPA</w:t>
            </w:r>
          </w:p>
        </w:tc>
        <w:tc>
          <w:tcPr>
            <w:tcW w:w="7643" w:type="dxa"/>
          </w:tcPr>
          <w:p w14:paraId="7B890D9A" w14:textId="543DC58F" w:rsidR="00C95A32" w:rsidRPr="00CD6474" w:rsidRDefault="00C95A32" w:rsidP="00C06653">
            <w:pPr>
              <w:pStyle w:val="Main"/>
              <w:tabs>
                <w:tab w:val="left" w:pos="1134"/>
              </w:tabs>
              <w:spacing w:line="240" w:lineRule="auto"/>
            </w:pPr>
            <w:r w:rsidRPr="00CD6474">
              <w:t>Individuelle Praktische Arbeit.</w:t>
            </w:r>
          </w:p>
        </w:tc>
      </w:tr>
      <w:tr w:rsidR="00756AB8" w:rsidRPr="00CD6474" w14:paraId="0DB9EC28" w14:textId="77777777" w:rsidTr="00C06653">
        <w:tc>
          <w:tcPr>
            <w:tcW w:w="1985" w:type="dxa"/>
          </w:tcPr>
          <w:p w14:paraId="1057AD04" w14:textId="38EB7F7C" w:rsidR="00756AB8" w:rsidRPr="00CD6474" w:rsidRDefault="00756AB8" w:rsidP="00C06653">
            <w:pPr>
              <w:pStyle w:val="Main"/>
              <w:tabs>
                <w:tab w:val="left" w:pos="1134"/>
              </w:tabs>
              <w:spacing w:line="276" w:lineRule="auto"/>
              <w:rPr>
                <w:b/>
              </w:rPr>
            </w:pPr>
            <w:r>
              <w:rPr>
                <w:b/>
              </w:rPr>
              <w:t>LEIS</w:t>
            </w:r>
          </w:p>
        </w:tc>
        <w:tc>
          <w:tcPr>
            <w:tcW w:w="7643" w:type="dxa"/>
          </w:tcPr>
          <w:p w14:paraId="0E95390A" w14:textId="761429C6" w:rsidR="00756AB8" w:rsidRPr="00CD6474" w:rsidRDefault="00756AB8" w:rsidP="00C06653">
            <w:pPr>
              <w:pStyle w:val="Main"/>
              <w:tabs>
                <w:tab w:val="left" w:pos="1134"/>
              </w:tabs>
              <w:spacing w:line="240" w:lineRule="auto"/>
            </w:pPr>
            <w:r>
              <w:t>Internes Leistungserfassungssystem.</w:t>
            </w:r>
          </w:p>
        </w:tc>
      </w:tr>
      <w:tr w:rsidR="00C95A32" w:rsidRPr="00CD6474" w14:paraId="0CD8B033" w14:textId="77777777" w:rsidTr="00C06653">
        <w:tc>
          <w:tcPr>
            <w:tcW w:w="1985" w:type="dxa"/>
          </w:tcPr>
          <w:p w14:paraId="3957D56C" w14:textId="77777777" w:rsidR="00C95A32" w:rsidRPr="00CD6474" w:rsidRDefault="00C95A32" w:rsidP="00C06653">
            <w:pPr>
              <w:pStyle w:val="Main"/>
              <w:tabs>
                <w:tab w:val="left" w:pos="1134"/>
              </w:tabs>
              <w:spacing w:line="276" w:lineRule="auto"/>
              <w:rPr>
                <w:b/>
              </w:rPr>
            </w:pPr>
            <w:r w:rsidRPr="00CD6474">
              <w:rPr>
                <w:b/>
              </w:rPr>
              <w:t>REST</w:t>
            </w:r>
          </w:p>
        </w:tc>
        <w:tc>
          <w:tcPr>
            <w:tcW w:w="7643" w:type="dxa"/>
          </w:tcPr>
          <w:p w14:paraId="79A367F9" w14:textId="2F4F95CF" w:rsidR="00C95A32" w:rsidRPr="00CD6474" w:rsidRDefault="00C95A32" w:rsidP="00C06653">
            <w:pPr>
              <w:pStyle w:val="Main"/>
              <w:tabs>
                <w:tab w:val="left" w:pos="1134"/>
              </w:tabs>
              <w:spacing w:line="240" w:lineRule="auto"/>
            </w:pPr>
            <w:r w:rsidRPr="00CD6474">
              <w:t>Representational State Transfer.</w:t>
            </w:r>
          </w:p>
        </w:tc>
      </w:tr>
      <w:tr w:rsidR="00C95A32" w:rsidRPr="00CD6474" w14:paraId="7C8E809B" w14:textId="77777777" w:rsidTr="00C06653">
        <w:tc>
          <w:tcPr>
            <w:tcW w:w="1985" w:type="dxa"/>
          </w:tcPr>
          <w:p w14:paraId="562DA613" w14:textId="77777777" w:rsidR="00C95A32" w:rsidRPr="00CD6474" w:rsidRDefault="00C95A32" w:rsidP="00C06653">
            <w:pPr>
              <w:pStyle w:val="Main"/>
              <w:tabs>
                <w:tab w:val="left" w:pos="1134"/>
              </w:tabs>
              <w:spacing w:line="276" w:lineRule="auto"/>
              <w:rPr>
                <w:b/>
              </w:rPr>
            </w:pPr>
            <w:r w:rsidRPr="00CD6474">
              <w:rPr>
                <w:b/>
              </w:rPr>
              <w:t>SQL</w:t>
            </w:r>
          </w:p>
        </w:tc>
        <w:tc>
          <w:tcPr>
            <w:tcW w:w="7643" w:type="dxa"/>
          </w:tcPr>
          <w:p w14:paraId="30490696" w14:textId="04CB204E" w:rsidR="00C95A32" w:rsidRPr="00CD6474" w:rsidRDefault="00C95A32" w:rsidP="00C06653">
            <w:pPr>
              <w:pStyle w:val="Main"/>
              <w:tabs>
                <w:tab w:val="left" w:pos="1134"/>
              </w:tabs>
              <w:spacing w:line="240" w:lineRule="auto"/>
            </w:pPr>
            <w:r w:rsidRPr="00CD6474">
              <w:t>Structured Query Language.</w:t>
            </w:r>
          </w:p>
        </w:tc>
      </w:tr>
      <w:tr w:rsidR="00C95A32" w:rsidRPr="00CD6474" w14:paraId="36FEDA78" w14:textId="77777777" w:rsidTr="00C06653">
        <w:tc>
          <w:tcPr>
            <w:tcW w:w="1985" w:type="dxa"/>
          </w:tcPr>
          <w:p w14:paraId="01E8AB88" w14:textId="77777777" w:rsidR="00C95A32" w:rsidRPr="00CD6474" w:rsidRDefault="00C95A32" w:rsidP="00C06653">
            <w:pPr>
              <w:pStyle w:val="Main"/>
              <w:tabs>
                <w:tab w:val="left" w:pos="1134"/>
              </w:tabs>
              <w:spacing w:line="276" w:lineRule="auto"/>
              <w:rPr>
                <w:b/>
              </w:rPr>
            </w:pPr>
            <w:r w:rsidRPr="00CD6474">
              <w:rPr>
                <w:b/>
              </w:rPr>
              <w:t>T-SQL</w:t>
            </w:r>
          </w:p>
        </w:tc>
        <w:tc>
          <w:tcPr>
            <w:tcW w:w="7643" w:type="dxa"/>
          </w:tcPr>
          <w:p w14:paraId="56091F33" w14:textId="755F4A8D" w:rsidR="00C95A32" w:rsidRPr="00CD6474" w:rsidRDefault="00C95A32" w:rsidP="00C06653">
            <w:pPr>
              <w:pStyle w:val="Main"/>
              <w:tabs>
                <w:tab w:val="left" w:pos="1134"/>
              </w:tabs>
              <w:spacing w:line="240" w:lineRule="auto"/>
            </w:pPr>
            <w:r w:rsidRPr="00CD6474">
              <w:t>Transact-SQL.</w:t>
            </w:r>
          </w:p>
        </w:tc>
      </w:tr>
    </w:tbl>
    <w:p w14:paraId="7AFC5374" w14:textId="77777777" w:rsidR="00C95A32" w:rsidRPr="00CD6474" w:rsidRDefault="00C95A32">
      <w:pPr>
        <w:widowControl/>
        <w:spacing w:line="240" w:lineRule="auto"/>
        <w:rPr>
          <w:i/>
          <w:sz w:val="36"/>
        </w:rPr>
      </w:pPr>
      <w:r w:rsidRPr="00CD6474">
        <w:br w:type="page"/>
      </w:r>
    </w:p>
    <w:p w14:paraId="427F2D46" w14:textId="60A37CEC" w:rsidR="005D2B72" w:rsidRPr="00CD6474" w:rsidRDefault="00FC7B2E" w:rsidP="00A77728">
      <w:pPr>
        <w:pStyle w:val="Formatvorlage1"/>
      </w:pPr>
      <w:r w:rsidRPr="00CD6474">
        <w:lastRenderedPageBreak/>
        <w:t xml:space="preserve"> </w:t>
      </w:r>
      <w:bookmarkStart w:id="121" w:name="_Toc162957867"/>
      <w:r w:rsidR="00104774" w:rsidRPr="00CD6474">
        <w:t>Glossar</w:t>
      </w:r>
      <w:bookmarkEnd w:id="121"/>
    </w:p>
    <w:p w14:paraId="15D2D235" w14:textId="77777777" w:rsidR="005D2B72" w:rsidRPr="00CD6474" w:rsidRDefault="005D2B72" w:rsidP="005D2B72">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1985"/>
        <w:gridCol w:w="7643"/>
      </w:tblGrid>
      <w:tr w:rsidR="000D666B" w:rsidRPr="00CD6474" w14:paraId="7CD1638C" w14:textId="77777777" w:rsidTr="0088726B">
        <w:tc>
          <w:tcPr>
            <w:tcW w:w="1985" w:type="dxa"/>
          </w:tcPr>
          <w:p w14:paraId="47EBF777" w14:textId="1E4B5195" w:rsidR="000D666B" w:rsidRPr="00CD6474" w:rsidRDefault="000D666B" w:rsidP="0088726B">
            <w:pPr>
              <w:pStyle w:val="Main"/>
              <w:tabs>
                <w:tab w:val="left" w:pos="1134"/>
              </w:tabs>
              <w:spacing w:line="276" w:lineRule="auto"/>
              <w:rPr>
                <w:b/>
              </w:rPr>
            </w:pPr>
            <w:r w:rsidRPr="00CD6474">
              <w:rPr>
                <w:b/>
              </w:rPr>
              <w:t>API</w:t>
            </w:r>
          </w:p>
        </w:tc>
        <w:tc>
          <w:tcPr>
            <w:tcW w:w="7643" w:type="dxa"/>
          </w:tcPr>
          <w:p w14:paraId="42817E27" w14:textId="6EC8267C" w:rsidR="000D666B" w:rsidRPr="00CD6474" w:rsidRDefault="000D666B" w:rsidP="0088726B">
            <w:pPr>
              <w:pStyle w:val="Main"/>
              <w:tabs>
                <w:tab w:val="left" w:pos="1134"/>
              </w:tabs>
              <w:spacing w:line="240" w:lineRule="auto"/>
            </w:pPr>
            <w:r w:rsidRPr="00CD6474">
              <w:t>Eine API</w:t>
            </w:r>
            <w:r w:rsidR="00C95A32" w:rsidRPr="00CD6474">
              <w:t xml:space="preserve"> </w:t>
            </w:r>
            <w:r w:rsidRPr="00CD6474">
              <w:t xml:space="preserve">ist ein </w:t>
            </w:r>
            <w:r w:rsidR="007C3479" w:rsidRPr="00CD6474">
              <w:t>Mittel,</w:t>
            </w:r>
            <w:r w:rsidRPr="00CD6474">
              <w:t xml:space="preserve"> mit welchem man mit externen Systemen interagieren kann. </w:t>
            </w:r>
          </w:p>
        </w:tc>
      </w:tr>
      <w:tr w:rsidR="000D666B" w:rsidRPr="00CD6474" w14:paraId="21047D9A" w14:textId="77777777" w:rsidTr="0088726B">
        <w:tc>
          <w:tcPr>
            <w:tcW w:w="1985" w:type="dxa"/>
          </w:tcPr>
          <w:p w14:paraId="694D7C27" w14:textId="19FE7387" w:rsidR="000D666B" w:rsidRPr="00CD6474" w:rsidRDefault="000D666B" w:rsidP="0088726B">
            <w:pPr>
              <w:pStyle w:val="Main"/>
              <w:tabs>
                <w:tab w:val="left" w:pos="1134"/>
              </w:tabs>
              <w:spacing w:line="276" w:lineRule="auto"/>
              <w:rPr>
                <w:b/>
              </w:rPr>
            </w:pPr>
            <w:r w:rsidRPr="00CD6474">
              <w:rPr>
                <w:b/>
              </w:rPr>
              <w:t>API-Token</w:t>
            </w:r>
          </w:p>
        </w:tc>
        <w:tc>
          <w:tcPr>
            <w:tcW w:w="7643" w:type="dxa"/>
          </w:tcPr>
          <w:p w14:paraId="5CA0D47C" w14:textId="0F795790" w:rsidR="000D666B" w:rsidRPr="00CD6474" w:rsidRDefault="000D666B" w:rsidP="0088726B">
            <w:pPr>
              <w:pStyle w:val="Main"/>
              <w:tabs>
                <w:tab w:val="left" w:pos="1134"/>
              </w:tabs>
              <w:spacing w:line="240" w:lineRule="auto"/>
            </w:pPr>
            <w:r w:rsidRPr="00CD6474">
              <w:t>Ein API-Token ist eine alphanumerische Zeichenfolge</w:t>
            </w:r>
            <w:r w:rsidR="007C3479">
              <w:t>,</w:t>
            </w:r>
            <w:r w:rsidRPr="00CD6474">
              <w:t xml:space="preserve"> mit welchen der Zugriff auf eine API gesteuert werden kann.</w:t>
            </w:r>
          </w:p>
        </w:tc>
      </w:tr>
      <w:tr w:rsidR="00DC60CA" w:rsidRPr="00CD6474" w14:paraId="065EF79C" w14:textId="77777777" w:rsidTr="0088726B">
        <w:tc>
          <w:tcPr>
            <w:tcW w:w="1985" w:type="dxa"/>
          </w:tcPr>
          <w:p w14:paraId="29BFBEB6" w14:textId="2B65ACA6" w:rsidR="00DC60CA" w:rsidRPr="00CD6474" w:rsidRDefault="000D666B" w:rsidP="00471DD4">
            <w:pPr>
              <w:pStyle w:val="Main"/>
              <w:tabs>
                <w:tab w:val="left" w:pos="1134"/>
              </w:tabs>
              <w:spacing w:line="276" w:lineRule="auto"/>
              <w:jc w:val="left"/>
              <w:rPr>
                <w:b/>
              </w:rPr>
            </w:pPr>
            <w:r w:rsidRPr="00CD6474">
              <w:rPr>
                <w:b/>
              </w:rPr>
              <w:t>Arrange, Act, Assert</w:t>
            </w:r>
          </w:p>
        </w:tc>
        <w:tc>
          <w:tcPr>
            <w:tcW w:w="7643" w:type="dxa"/>
          </w:tcPr>
          <w:p w14:paraId="3C042728" w14:textId="4B125356" w:rsidR="00DC60CA" w:rsidRPr="00CD6474" w:rsidRDefault="000D666B" w:rsidP="0088726B">
            <w:pPr>
              <w:pStyle w:val="Main"/>
              <w:tabs>
                <w:tab w:val="left" w:pos="1134"/>
              </w:tabs>
              <w:spacing w:line="240" w:lineRule="auto"/>
            </w:pPr>
            <w:r w:rsidRPr="00CD6474">
              <w:t>Arrange, Act, Assert sind die drei Phasen eines Tests. In der ersten Phase (Arrange) werden alle Variablen und Daten auf den Test vorbereitet und initialisiert. In der zweiten Phase (Act) werden Methoden ausgeführt, und in der letzten Phase (Assert) wird bestimmt, ob das erhaltene Ergebnis mit dem erwarteten übereinstimmt.</w:t>
            </w:r>
          </w:p>
        </w:tc>
      </w:tr>
      <w:tr w:rsidR="000D666B" w:rsidRPr="00CD6474" w14:paraId="29033F08" w14:textId="77777777" w:rsidTr="0088726B">
        <w:tc>
          <w:tcPr>
            <w:tcW w:w="1985" w:type="dxa"/>
          </w:tcPr>
          <w:p w14:paraId="5D4264C7" w14:textId="6231ED87" w:rsidR="000D666B" w:rsidRPr="00CD6474" w:rsidRDefault="000D666B" w:rsidP="0088726B">
            <w:pPr>
              <w:pStyle w:val="Main"/>
              <w:tabs>
                <w:tab w:val="left" w:pos="1134"/>
              </w:tabs>
              <w:spacing w:line="276" w:lineRule="auto"/>
              <w:rPr>
                <w:b/>
              </w:rPr>
            </w:pPr>
            <w:r w:rsidRPr="00CD6474">
              <w:rPr>
                <w:b/>
              </w:rPr>
              <w:t>Branch</w:t>
            </w:r>
          </w:p>
        </w:tc>
        <w:tc>
          <w:tcPr>
            <w:tcW w:w="7643" w:type="dxa"/>
          </w:tcPr>
          <w:p w14:paraId="57210680" w14:textId="3D20F42C" w:rsidR="000D666B" w:rsidRPr="00CD6474" w:rsidRDefault="000D666B" w:rsidP="0088726B">
            <w:pPr>
              <w:pStyle w:val="Main"/>
              <w:tabs>
                <w:tab w:val="left" w:pos="1134"/>
              </w:tabs>
              <w:spacing w:line="240" w:lineRule="auto"/>
            </w:pPr>
            <w:r w:rsidRPr="00CD6474">
              <w:t xml:space="preserve">In Git werden sogenannte branches verwendet. Branches erlauben es Entwicklern gleichzeitig an einer Applikation zu arbeiten, ohne sich gegenseitig Daten zu überschreiben. Am Ende der Entwicklungszeit müssen alle Branches </w:t>
            </w:r>
            <w:r w:rsidR="001F4876" w:rsidRPr="00CD6474">
              <w:t>vereint werden</w:t>
            </w:r>
            <w:r w:rsidR="007C3479">
              <w:t>,</w:t>
            </w:r>
            <w:r w:rsidR="001F4876" w:rsidRPr="00CD6474">
              <w:t xml:space="preserve"> damit alle Anpassungen aller Entwickler im Endprodukt vorhanden sind.</w:t>
            </w:r>
          </w:p>
        </w:tc>
      </w:tr>
      <w:tr w:rsidR="000D666B" w:rsidRPr="00CD6474" w14:paraId="73FBE296" w14:textId="77777777" w:rsidTr="0088726B">
        <w:tc>
          <w:tcPr>
            <w:tcW w:w="1985" w:type="dxa"/>
          </w:tcPr>
          <w:p w14:paraId="01FA9AE6" w14:textId="57E672CE" w:rsidR="000D666B" w:rsidRPr="00CD6474" w:rsidRDefault="001F4876" w:rsidP="0088726B">
            <w:pPr>
              <w:pStyle w:val="Main"/>
              <w:tabs>
                <w:tab w:val="left" w:pos="1134"/>
              </w:tabs>
              <w:spacing w:line="276" w:lineRule="auto"/>
              <w:rPr>
                <w:b/>
              </w:rPr>
            </w:pPr>
            <w:r w:rsidRPr="00CD6474">
              <w:rPr>
                <w:b/>
              </w:rPr>
              <w:t>C#</w:t>
            </w:r>
          </w:p>
        </w:tc>
        <w:tc>
          <w:tcPr>
            <w:tcW w:w="7643" w:type="dxa"/>
          </w:tcPr>
          <w:p w14:paraId="06152367" w14:textId="1FE42F84" w:rsidR="000D666B" w:rsidRPr="00CD6474" w:rsidRDefault="001F4876" w:rsidP="0088726B">
            <w:pPr>
              <w:pStyle w:val="Main"/>
              <w:tabs>
                <w:tab w:val="left" w:pos="1134"/>
              </w:tabs>
              <w:spacing w:line="240" w:lineRule="auto"/>
            </w:pPr>
            <w:r w:rsidRPr="00CD6474">
              <w:t>C# ist eine weit verbreitete, Objekt orientierte Programmiersprache.</w:t>
            </w:r>
            <w:r w:rsidR="00180A43">
              <w:t xml:space="preserve"> Sie wurde im Jahr 2000 von Anders Hejlsberg bei Microsoft entwickelt.</w:t>
            </w:r>
          </w:p>
        </w:tc>
      </w:tr>
      <w:tr w:rsidR="000D666B" w:rsidRPr="00CD6474" w14:paraId="62A308A4" w14:textId="77777777" w:rsidTr="0088726B">
        <w:tc>
          <w:tcPr>
            <w:tcW w:w="1985" w:type="dxa"/>
          </w:tcPr>
          <w:p w14:paraId="5F50B7B5" w14:textId="76D8F9CA" w:rsidR="000D666B" w:rsidRPr="00CD6474" w:rsidRDefault="001F4876" w:rsidP="0088726B">
            <w:pPr>
              <w:pStyle w:val="Main"/>
              <w:tabs>
                <w:tab w:val="left" w:pos="1134"/>
              </w:tabs>
              <w:spacing w:line="276" w:lineRule="auto"/>
              <w:rPr>
                <w:b/>
              </w:rPr>
            </w:pPr>
            <w:r w:rsidRPr="00CD6474">
              <w:rPr>
                <w:b/>
              </w:rPr>
              <w:t>DevExtreme</w:t>
            </w:r>
          </w:p>
        </w:tc>
        <w:tc>
          <w:tcPr>
            <w:tcW w:w="7643" w:type="dxa"/>
          </w:tcPr>
          <w:p w14:paraId="36A492DD" w14:textId="62E0F37C" w:rsidR="000D666B" w:rsidRPr="00CD6474" w:rsidRDefault="001F4876" w:rsidP="0088726B">
            <w:pPr>
              <w:pStyle w:val="Main"/>
              <w:tabs>
                <w:tab w:val="left" w:pos="1134"/>
              </w:tabs>
              <w:spacing w:line="240" w:lineRule="auto"/>
            </w:pPr>
            <w:r w:rsidRPr="00CD6474">
              <w:t>DevExtreme ist ein</w:t>
            </w:r>
            <w:r w:rsidR="00180A43">
              <w:t xml:space="preserve"> von </w:t>
            </w:r>
            <w:proofErr w:type="spellStart"/>
            <w:r w:rsidR="00180A43">
              <w:t>DevExpress</w:t>
            </w:r>
            <w:proofErr w:type="spellEnd"/>
            <w:r w:rsidR="00180A43">
              <w:t xml:space="preserve"> erstelltes</w:t>
            </w:r>
            <w:r w:rsidRPr="00CD6474">
              <w:t xml:space="preserve"> Framework, mit welchem das Programmieren eines </w:t>
            </w:r>
            <w:r w:rsidR="007C3479">
              <w:t>w</w:t>
            </w:r>
            <w:r w:rsidRPr="00CD6474">
              <w:t>ebbasierten Fron</w:t>
            </w:r>
            <w:r w:rsidR="007C3479">
              <w:t>t</w:t>
            </w:r>
            <w:r w:rsidRPr="00CD6474">
              <w:t>endes einer Applikation vereinfacht und um verschiedene Funktionen erweitert wird.</w:t>
            </w:r>
            <w:r w:rsidR="00180A43">
              <w:t xml:space="preserve">  </w:t>
            </w:r>
          </w:p>
        </w:tc>
      </w:tr>
      <w:tr w:rsidR="000D666B" w:rsidRPr="00CD6474" w14:paraId="12C34F63" w14:textId="77777777" w:rsidTr="0088726B">
        <w:tc>
          <w:tcPr>
            <w:tcW w:w="1985" w:type="dxa"/>
          </w:tcPr>
          <w:p w14:paraId="6BA4D35D" w14:textId="007EFD34" w:rsidR="000D666B" w:rsidRPr="00CD6474" w:rsidRDefault="001F4876" w:rsidP="0088726B">
            <w:pPr>
              <w:pStyle w:val="Main"/>
              <w:tabs>
                <w:tab w:val="left" w:pos="1134"/>
              </w:tabs>
              <w:spacing w:line="276" w:lineRule="auto"/>
              <w:rPr>
                <w:b/>
              </w:rPr>
            </w:pPr>
            <w:r w:rsidRPr="00CD6474">
              <w:rPr>
                <w:b/>
              </w:rPr>
              <w:t>Entität / Entity</w:t>
            </w:r>
          </w:p>
        </w:tc>
        <w:tc>
          <w:tcPr>
            <w:tcW w:w="7643" w:type="dxa"/>
          </w:tcPr>
          <w:p w14:paraId="2D4D8A67" w14:textId="09C68ED0" w:rsidR="000D666B" w:rsidRPr="00CD6474" w:rsidRDefault="001F4876" w:rsidP="0088726B">
            <w:pPr>
              <w:pStyle w:val="Main"/>
              <w:tabs>
                <w:tab w:val="left" w:pos="1134"/>
              </w:tabs>
              <w:spacing w:line="240" w:lineRule="auto"/>
            </w:pPr>
            <w:r w:rsidRPr="00CD6474">
              <w:t>Eine Entität ist ein Objekt mit eindeutig identifizierbaren und eigenständigen Daten.</w:t>
            </w:r>
          </w:p>
        </w:tc>
      </w:tr>
      <w:tr w:rsidR="0025080C" w:rsidRPr="00CD6474" w14:paraId="6572F6BA" w14:textId="77777777" w:rsidTr="0088726B">
        <w:tc>
          <w:tcPr>
            <w:tcW w:w="1985" w:type="dxa"/>
          </w:tcPr>
          <w:p w14:paraId="43344579" w14:textId="7012CD0B" w:rsidR="0025080C" w:rsidRPr="00CD6474" w:rsidRDefault="0025080C" w:rsidP="0088726B">
            <w:pPr>
              <w:pStyle w:val="Main"/>
              <w:tabs>
                <w:tab w:val="left" w:pos="1134"/>
              </w:tabs>
              <w:spacing w:line="276" w:lineRule="auto"/>
              <w:rPr>
                <w:b/>
              </w:rPr>
            </w:pPr>
            <w:r w:rsidRPr="00CD6474">
              <w:rPr>
                <w:b/>
              </w:rPr>
              <w:t>executable</w:t>
            </w:r>
          </w:p>
        </w:tc>
        <w:tc>
          <w:tcPr>
            <w:tcW w:w="7643" w:type="dxa"/>
          </w:tcPr>
          <w:p w14:paraId="475A120A" w14:textId="0E0861DE" w:rsidR="0025080C" w:rsidRPr="00CD6474" w:rsidRDefault="0025080C" w:rsidP="0088726B">
            <w:pPr>
              <w:pStyle w:val="Main"/>
              <w:tabs>
                <w:tab w:val="left" w:pos="1134"/>
              </w:tabs>
              <w:spacing w:line="240" w:lineRule="auto"/>
            </w:pPr>
            <w:r w:rsidRPr="00CD6474">
              <w:t xml:space="preserve">Executables sind Dateien mit der Dateiendung .exe. </w:t>
            </w:r>
          </w:p>
        </w:tc>
      </w:tr>
      <w:tr w:rsidR="000D666B" w:rsidRPr="00CD6474" w14:paraId="334D7FE9" w14:textId="77777777" w:rsidTr="0088726B">
        <w:tc>
          <w:tcPr>
            <w:tcW w:w="1985" w:type="dxa"/>
          </w:tcPr>
          <w:p w14:paraId="144B5877" w14:textId="587C71EB" w:rsidR="000D666B" w:rsidRPr="00CD6474" w:rsidRDefault="001F4876" w:rsidP="0088726B">
            <w:pPr>
              <w:pStyle w:val="Main"/>
              <w:tabs>
                <w:tab w:val="left" w:pos="1134"/>
              </w:tabs>
              <w:spacing w:line="276" w:lineRule="auto"/>
              <w:rPr>
                <w:b/>
              </w:rPr>
            </w:pPr>
            <w:r w:rsidRPr="00CD6474">
              <w:rPr>
                <w:b/>
              </w:rPr>
              <w:t>Flag</w:t>
            </w:r>
          </w:p>
        </w:tc>
        <w:tc>
          <w:tcPr>
            <w:tcW w:w="7643" w:type="dxa"/>
          </w:tcPr>
          <w:p w14:paraId="298D7851" w14:textId="023DCFF8" w:rsidR="000D666B" w:rsidRPr="00CD6474" w:rsidRDefault="001F4876" w:rsidP="0088726B">
            <w:pPr>
              <w:pStyle w:val="Main"/>
              <w:tabs>
                <w:tab w:val="left" w:pos="1134"/>
              </w:tabs>
              <w:spacing w:line="240" w:lineRule="auto"/>
            </w:pPr>
            <w:r w:rsidRPr="00CD6474">
              <w:t>Flags sind zusätzliche Parameter, welche einem Kommandozeilenprogramm beim Start mitgegeben werden können.</w:t>
            </w:r>
          </w:p>
        </w:tc>
      </w:tr>
      <w:tr w:rsidR="000D666B" w:rsidRPr="00CD6474" w14:paraId="742C98C5" w14:textId="77777777" w:rsidTr="0088726B">
        <w:tc>
          <w:tcPr>
            <w:tcW w:w="1985" w:type="dxa"/>
          </w:tcPr>
          <w:p w14:paraId="7E64FC23" w14:textId="796F08A0" w:rsidR="000D666B" w:rsidRPr="00CD6474" w:rsidRDefault="001F4876" w:rsidP="0088726B">
            <w:pPr>
              <w:pStyle w:val="Main"/>
              <w:tabs>
                <w:tab w:val="left" w:pos="1134"/>
              </w:tabs>
              <w:spacing w:line="276" w:lineRule="auto"/>
              <w:rPr>
                <w:b/>
              </w:rPr>
            </w:pPr>
            <w:r w:rsidRPr="00CD6474">
              <w:rPr>
                <w:b/>
              </w:rPr>
              <w:t>Fluent Assertions</w:t>
            </w:r>
          </w:p>
        </w:tc>
        <w:tc>
          <w:tcPr>
            <w:tcW w:w="7643" w:type="dxa"/>
          </w:tcPr>
          <w:p w14:paraId="0329C30E" w14:textId="1A01C4C8" w:rsidR="000D666B" w:rsidRPr="00CD6474" w:rsidRDefault="001F4876" w:rsidP="0088726B">
            <w:pPr>
              <w:pStyle w:val="Main"/>
              <w:tabs>
                <w:tab w:val="left" w:pos="1134"/>
              </w:tabs>
              <w:spacing w:line="240" w:lineRule="auto"/>
            </w:pPr>
            <w:r w:rsidRPr="00CD6474">
              <w:t>Fluent Assertions ist eine Erweiterung, welche es dem Entwickler erlaubt, beim Assert Schritt in Testfällen natürlichere, lesbarere Sprache zu verwenden.</w:t>
            </w:r>
          </w:p>
        </w:tc>
      </w:tr>
      <w:tr w:rsidR="000D666B" w:rsidRPr="00CD6474" w14:paraId="1B3E6723" w14:textId="77777777" w:rsidTr="0088726B">
        <w:tc>
          <w:tcPr>
            <w:tcW w:w="1985" w:type="dxa"/>
          </w:tcPr>
          <w:p w14:paraId="330D2875" w14:textId="4ACC8CF7" w:rsidR="000D666B" w:rsidRPr="00CD6474" w:rsidRDefault="001F4876" w:rsidP="0088726B">
            <w:pPr>
              <w:pStyle w:val="Main"/>
              <w:tabs>
                <w:tab w:val="left" w:pos="1134"/>
              </w:tabs>
              <w:spacing w:line="276" w:lineRule="auto"/>
              <w:rPr>
                <w:b/>
              </w:rPr>
            </w:pPr>
            <w:r w:rsidRPr="00CD6474">
              <w:rPr>
                <w:b/>
              </w:rPr>
              <w:t>Foreign Key</w:t>
            </w:r>
          </w:p>
        </w:tc>
        <w:tc>
          <w:tcPr>
            <w:tcW w:w="7643" w:type="dxa"/>
          </w:tcPr>
          <w:p w14:paraId="1AD5E853" w14:textId="45B62BBC" w:rsidR="000D666B" w:rsidRPr="00CD6474" w:rsidRDefault="001F4876" w:rsidP="0088726B">
            <w:pPr>
              <w:pStyle w:val="Main"/>
              <w:tabs>
                <w:tab w:val="left" w:pos="1134"/>
              </w:tabs>
              <w:spacing w:line="240" w:lineRule="auto"/>
            </w:pPr>
            <w:r w:rsidRPr="00CD6474">
              <w:t>Mit Foreign Key werden Spalten innerhalb von Datenbanktabellen bezeichnet, welche auf andere Tabellen verweisen.</w:t>
            </w:r>
          </w:p>
        </w:tc>
      </w:tr>
      <w:tr w:rsidR="001F4876" w:rsidRPr="00CD6474" w14:paraId="5DF4469D" w14:textId="77777777" w:rsidTr="0088726B">
        <w:tc>
          <w:tcPr>
            <w:tcW w:w="1985" w:type="dxa"/>
          </w:tcPr>
          <w:p w14:paraId="07BE9374" w14:textId="36E56C2B" w:rsidR="001F4876" w:rsidRPr="00CD6474" w:rsidRDefault="001F4876" w:rsidP="0088726B">
            <w:pPr>
              <w:pStyle w:val="Main"/>
              <w:tabs>
                <w:tab w:val="left" w:pos="1134"/>
              </w:tabs>
              <w:spacing w:line="276" w:lineRule="auto"/>
              <w:rPr>
                <w:b/>
              </w:rPr>
            </w:pPr>
            <w:r w:rsidRPr="00CD6474">
              <w:rPr>
                <w:b/>
              </w:rPr>
              <w:t>Git</w:t>
            </w:r>
          </w:p>
        </w:tc>
        <w:tc>
          <w:tcPr>
            <w:tcW w:w="7643" w:type="dxa"/>
          </w:tcPr>
          <w:p w14:paraId="352B6CA8" w14:textId="48D993E1" w:rsidR="001F4876" w:rsidRPr="00CD6474" w:rsidRDefault="001F4876" w:rsidP="0088726B">
            <w:pPr>
              <w:pStyle w:val="Main"/>
              <w:tabs>
                <w:tab w:val="left" w:pos="1134"/>
              </w:tabs>
              <w:spacing w:line="240" w:lineRule="auto"/>
            </w:pPr>
            <w:r w:rsidRPr="00CD6474">
              <w:t>Git ist ein weit verbreitetes Software</w:t>
            </w:r>
            <w:r w:rsidR="007C3479">
              <w:t>v</w:t>
            </w:r>
            <w:r w:rsidRPr="00CD6474">
              <w:t>erwaltungstool.</w:t>
            </w:r>
          </w:p>
        </w:tc>
      </w:tr>
      <w:tr w:rsidR="001F4876" w:rsidRPr="00CD6474" w14:paraId="3140B7B8" w14:textId="77777777" w:rsidTr="0088726B">
        <w:tc>
          <w:tcPr>
            <w:tcW w:w="1985" w:type="dxa"/>
          </w:tcPr>
          <w:p w14:paraId="54E46C6E" w14:textId="0D90C7D7" w:rsidR="001F4876" w:rsidRPr="00CD6474" w:rsidRDefault="001F4876" w:rsidP="0088726B">
            <w:pPr>
              <w:pStyle w:val="Main"/>
              <w:tabs>
                <w:tab w:val="left" w:pos="1134"/>
              </w:tabs>
              <w:spacing w:line="276" w:lineRule="auto"/>
              <w:rPr>
                <w:b/>
              </w:rPr>
            </w:pPr>
            <w:r w:rsidRPr="00CD6474">
              <w:rPr>
                <w:b/>
              </w:rPr>
              <w:t>Github / GitHub</w:t>
            </w:r>
          </w:p>
        </w:tc>
        <w:tc>
          <w:tcPr>
            <w:tcW w:w="7643" w:type="dxa"/>
          </w:tcPr>
          <w:p w14:paraId="5A20A402" w14:textId="0F33E232" w:rsidR="001F4876" w:rsidRPr="00CD6474" w:rsidRDefault="001F4876" w:rsidP="0088726B">
            <w:pPr>
              <w:pStyle w:val="Main"/>
              <w:tabs>
                <w:tab w:val="left" w:pos="1134"/>
              </w:tabs>
              <w:spacing w:line="240" w:lineRule="auto"/>
            </w:pPr>
            <w:r w:rsidRPr="00CD6474">
              <w:t xml:space="preserve">Github ist </w:t>
            </w:r>
            <w:r w:rsidR="001A0E08" w:rsidRPr="00CD6474">
              <w:t>eine Entwicklerplattform,</w:t>
            </w:r>
            <w:r w:rsidRPr="00CD6474">
              <w:t xml:space="preserve"> welche es Entwicklern erlaubt, ihren Code oder ihre anderen Daten </w:t>
            </w:r>
            <w:r w:rsidR="001A0E08" w:rsidRPr="00CD6474">
              <w:t>zu speichern, managen und teilen.</w:t>
            </w:r>
          </w:p>
        </w:tc>
      </w:tr>
      <w:tr w:rsidR="001A0E08" w:rsidRPr="00CD6474" w14:paraId="72772DF9" w14:textId="77777777" w:rsidTr="0088726B">
        <w:tc>
          <w:tcPr>
            <w:tcW w:w="1985" w:type="dxa"/>
          </w:tcPr>
          <w:p w14:paraId="274CECF0" w14:textId="5E4FBCC1" w:rsidR="001A0E08" w:rsidRPr="00CD6474" w:rsidRDefault="001A0E08" w:rsidP="0088726B">
            <w:pPr>
              <w:pStyle w:val="Main"/>
              <w:tabs>
                <w:tab w:val="left" w:pos="1134"/>
              </w:tabs>
              <w:spacing w:line="276" w:lineRule="auto"/>
              <w:rPr>
                <w:b/>
              </w:rPr>
            </w:pPr>
            <w:r w:rsidRPr="00CD6474">
              <w:rPr>
                <w:b/>
              </w:rPr>
              <w:t>IPERKA</w:t>
            </w:r>
          </w:p>
        </w:tc>
        <w:tc>
          <w:tcPr>
            <w:tcW w:w="7643" w:type="dxa"/>
          </w:tcPr>
          <w:p w14:paraId="4D2A7FD7" w14:textId="373C480F" w:rsidR="001A0E08" w:rsidRPr="00CD6474" w:rsidRDefault="001A0E08" w:rsidP="0088726B">
            <w:pPr>
              <w:pStyle w:val="Main"/>
              <w:tabs>
                <w:tab w:val="left" w:pos="1134"/>
              </w:tabs>
              <w:spacing w:line="240" w:lineRule="auto"/>
            </w:pPr>
            <w:r w:rsidRPr="00CD6474">
              <w:t>IPERKA ist eine lineare Projektmanagement Methode, welche in die sechs Schritte informieren, planen, entscheiden, realisieren, kontrollieren und auswerten unterteilt wird.</w:t>
            </w:r>
          </w:p>
        </w:tc>
      </w:tr>
      <w:tr w:rsidR="001A0E08" w:rsidRPr="00CD6474" w14:paraId="5DC31BD8" w14:textId="77777777" w:rsidTr="0088726B">
        <w:tc>
          <w:tcPr>
            <w:tcW w:w="1985" w:type="dxa"/>
          </w:tcPr>
          <w:p w14:paraId="25F621F0" w14:textId="6564BA35" w:rsidR="001A0E08" w:rsidRPr="00CD6474" w:rsidRDefault="001A0E08" w:rsidP="0088726B">
            <w:pPr>
              <w:pStyle w:val="Main"/>
              <w:tabs>
                <w:tab w:val="left" w:pos="1134"/>
              </w:tabs>
              <w:spacing w:line="276" w:lineRule="auto"/>
              <w:rPr>
                <w:b/>
              </w:rPr>
            </w:pPr>
            <w:r w:rsidRPr="00CD6474">
              <w:rPr>
                <w:b/>
              </w:rPr>
              <w:t>Jira</w:t>
            </w:r>
          </w:p>
        </w:tc>
        <w:tc>
          <w:tcPr>
            <w:tcW w:w="7643" w:type="dxa"/>
          </w:tcPr>
          <w:p w14:paraId="6E80C99A" w14:textId="2A53344C" w:rsidR="001A0E08" w:rsidRPr="00CD6474" w:rsidRDefault="001A0E08" w:rsidP="0088726B">
            <w:pPr>
              <w:pStyle w:val="Main"/>
              <w:tabs>
                <w:tab w:val="left" w:pos="1134"/>
              </w:tabs>
              <w:spacing w:line="240" w:lineRule="auto"/>
            </w:pPr>
            <w:r w:rsidRPr="00CD6474">
              <w:t>Jira ist ein von Atlassian entwickeltes Produkt, welches Bug-, Issue-Tracking und agiles Projektmanagement ermöglicht.</w:t>
            </w:r>
          </w:p>
        </w:tc>
      </w:tr>
      <w:tr w:rsidR="001A0E08" w:rsidRPr="00CD6474" w14:paraId="0EF34F48" w14:textId="77777777" w:rsidTr="0088726B">
        <w:tc>
          <w:tcPr>
            <w:tcW w:w="1985" w:type="dxa"/>
          </w:tcPr>
          <w:p w14:paraId="5B7DC1B4" w14:textId="685BB3AE" w:rsidR="001A0E08" w:rsidRPr="00CD6474" w:rsidRDefault="001A0E08" w:rsidP="0088726B">
            <w:pPr>
              <w:pStyle w:val="Main"/>
              <w:tabs>
                <w:tab w:val="left" w:pos="1134"/>
              </w:tabs>
              <w:spacing w:line="276" w:lineRule="auto"/>
              <w:rPr>
                <w:b/>
              </w:rPr>
            </w:pPr>
            <w:r w:rsidRPr="00CD6474">
              <w:rPr>
                <w:b/>
              </w:rPr>
              <w:t>Kanban</w:t>
            </w:r>
          </w:p>
        </w:tc>
        <w:tc>
          <w:tcPr>
            <w:tcW w:w="7643" w:type="dxa"/>
          </w:tcPr>
          <w:p w14:paraId="027CF5EE" w14:textId="74A240A7" w:rsidR="001A0E08" w:rsidRPr="00CD6474" w:rsidRDefault="001A0E08" w:rsidP="0088726B">
            <w:pPr>
              <w:pStyle w:val="Main"/>
              <w:tabs>
                <w:tab w:val="left" w:pos="1134"/>
              </w:tabs>
              <w:spacing w:line="240" w:lineRule="auto"/>
            </w:pPr>
            <w:r w:rsidRPr="00CD6474">
              <w:t>Kanban ist eine agile Projektmanagement Methode, welche versucht noch zu erledigende Arbeiten und Fortschritte visuell darzustellen.</w:t>
            </w:r>
          </w:p>
        </w:tc>
      </w:tr>
      <w:tr w:rsidR="001A0E08" w:rsidRPr="00CD6474" w14:paraId="6000579D" w14:textId="77777777" w:rsidTr="0088726B">
        <w:tc>
          <w:tcPr>
            <w:tcW w:w="1985" w:type="dxa"/>
          </w:tcPr>
          <w:p w14:paraId="31F4EA6C" w14:textId="5AF6369B" w:rsidR="001A0E08" w:rsidRPr="00CD6474" w:rsidRDefault="001A0E08" w:rsidP="0088726B">
            <w:pPr>
              <w:pStyle w:val="Main"/>
              <w:tabs>
                <w:tab w:val="left" w:pos="1134"/>
              </w:tabs>
              <w:spacing w:line="276" w:lineRule="auto"/>
              <w:rPr>
                <w:b/>
              </w:rPr>
            </w:pPr>
            <w:r w:rsidRPr="00CD6474">
              <w:rPr>
                <w:b/>
              </w:rPr>
              <w:t>Kanban</w:t>
            </w:r>
            <w:r w:rsidR="004811B1">
              <w:rPr>
                <w:b/>
              </w:rPr>
              <w:t xml:space="preserve"> B</w:t>
            </w:r>
            <w:r w:rsidRPr="00CD6474">
              <w:rPr>
                <w:b/>
              </w:rPr>
              <w:t>oard</w:t>
            </w:r>
          </w:p>
        </w:tc>
        <w:tc>
          <w:tcPr>
            <w:tcW w:w="7643" w:type="dxa"/>
          </w:tcPr>
          <w:p w14:paraId="1BD1F067" w14:textId="482065DA" w:rsidR="001A0E08" w:rsidRPr="00CD6474" w:rsidRDefault="001A0E08" w:rsidP="0088726B">
            <w:pPr>
              <w:pStyle w:val="Main"/>
              <w:tabs>
                <w:tab w:val="left" w:pos="1134"/>
              </w:tabs>
              <w:spacing w:line="240" w:lineRule="auto"/>
            </w:pPr>
            <w:r w:rsidRPr="00CD6474">
              <w:t>Ein Kanban</w:t>
            </w:r>
            <w:r w:rsidR="004811B1">
              <w:t xml:space="preserve"> B</w:t>
            </w:r>
            <w:r w:rsidRPr="00CD6474">
              <w:t xml:space="preserve">oard ist ein </w:t>
            </w:r>
            <w:r w:rsidR="007C3479" w:rsidRPr="00CD6474">
              <w:t>Hilfstool,</w:t>
            </w:r>
            <w:r w:rsidRPr="00CD6474">
              <w:t xml:space="preserve"> welches in der Projektmanagement Methode Kanban verwendet wird um Tasks zu tracken und visuell darzustellen.</w:t>
            </w:r>
          </w:p>
        </w:tc>
      </w:tr>
      <w:tr w:rsidR="001A0E08" w:rsidRPr="00CD6474" w14:paraId="23F976C7" w14:textId="77777777" w:rsidTr="0088726B">
        <w:tc>
          <w:tcPr>
            <w:tcW w:w="1985" w:type="dxa"/>
          </w:tcPr>
          <w:p w14:paraId="739935EF" w14:textId="5C4EAC9C" w:rsidR="001A0E08" w:rsidRPr="00CD6474" w:rsidRDefault="001A0E08" w:rsidP="0088726B">
            <w:pPr>
              <w:pStyle w:val="Main"/>
              <w:tabs>
                <w:tab w:val="left" w:pos="1134"/>
              </w:tabs>
              <w:spacing w:line="276" w:lineRule="auto"/>
              <w:rPr>
                <w:b/>
              </w:rPr>
            </w:pPr>
            <w:r w:rsidRPr="00CD6474">
              <w:rPr>
                <w:b/>
              </w:rPr>
              <w:t>LAWIS</w:t>
            </w:r>
          </w:p>
        </w:tc>
        <w:tc>
          <w:tcPr>
            <w:tcW w:w="7643" w:type="dxa"/>
          </w:tcPr>
          <w:p w14:paraId="57B709A2" w14:textId="64831A5E" w:rsidR="001A0E08" w:rsidRPr="00CD6474" w:rsidRDefault="001A0E08" w:rsidP="0088726B">
            <w:pPr>
              <w:pStyle w:val="Main"/>
              <w:tabs>
                <w:tab w:val="left" w:pos="1134"/>
              </w:tabs>
              <w:spacing w:line="240" w:lineRule="auto"/>
            </w:pPr>
            <w:r w:rsidRPr="00CD6474">
              <w:t>LAWIS ist der Name des durch die Softec entwickelte Landwirtschafts-Informationssystems, sowie der Name eines der Entwicklerteams der Softec.</w:t>
            </w:r>
          </w:p>
        </w:tc>
      </w:tr>
      <w:tr w:rsidR="001A0E08" w:rsidRPr="00CD6474" w14:paraId="05FFA398" w14:textId="77777777" w:rsidTr="0088726B">
        <w:tc>
          <w:tcPr>
            <w:tcW w:w="1985" w:type="dxa"/>
          </w:tcPr>
          <w:p w14:paraId="0FB8B662" w14:textId="6910C8FD" w:rsidR="001A0E08" w:rsidRPr="00CD6474" w:rsidRDefault="001A0E08" w:rsidP="0088726B">
            <w:pPr>
              <w:pStyle w:val="Main"/>
              <w:tabs>
                <w:tab w:val="left" w:pos="1134"/>
              </w:tabs>
              <w:spacing w:line="276" w:lineRule="auto"/>
              <w:rPr>
                <w:b/>
              </w:rPr>
            </w:pPr>
            <w:r w:rsidRPr="00CD6474">
              <w:rPr>
                <w:b/>
              </w:rPr>
              <w:t>LEIS / Leis / leis</w:t>
            </w:r>
          </w:p>
        </w:tc>
        <w:tc>
          <w:tcPr>
            <w:tcW w:w="7643" w:type="dxa"/>
          </w:tcPr>
          <w:p w14:paraId="3C398712" w14:textId="3D999A71" w:rsidR="001A0E08" w:rsidRPr="00CD6474" w:rsidRDefault="001A0E08" w:rsidP="0088726B">
            <w:pPr>
              <w:pStyle w:val="Main"/>
              <w:tabs>
                <w:tab w:val="left" w:pos="1134"/>
              </w:tabs>
              <w:spacing w:line="240" w:lineRule="auto"/>
            </w:pPr>
            <w:r w:rsidRPr="00CD6474">
              <w:t>Das LEIS ist das interne Leistungserfassungssystem der Softec.</w:t>
            </w:r>
          </w:p>
        </w:tc>
      </w:tr>
      <w:tr w:rsidR="001A0E08" w:rsidRPr="00CD6474" w14:paraId="3B15822D" w14:textId="77777777" w:rsidTr="0088726B">
        <w:tc>
          <w:tcPr>
            <w:tcW w:w="1985" w:type="dxa"/>
          </w:tcPr>
          <w:p w14:paraId="768C7402" w14:textId="307C0A6B" w:rsidR="001A0E08" w:rsidRPr="00CD6474" w:rsidRDefault="001A0E08" w:rsidP="0088726B">
            <w:pPr>
              <w:pStyle w:val="Main"/>
              <w:tabs>
                <w:tab w:val="left" w:pos="1134"/>
              </w:tabs>
              <w:spacing w:line="276" w:lineRule="auto"/>
              <w:rPr>
                <w:b/>
              </w:rPr>
            </w:pPr>
            <w:r w:rsidRPr="00CD6474">
              <w:rPr>
                <w:b/>
              </w:rPr>
              <w:lastRenderedPageBreak/>
              <w:t>Log</w:t>
            </w:r>
          </w:p>
        </w:tc>
        <w:tc>
          <w:tcPr>
            <w:tcW w:w="7643" w:type="dxa"/>
          </w:tcPr>
          <w:p w14:paraId="054B76B4" w14:textId="1DD8BD2C" w:rsidR="001A0E08" w:rsidRPr="00CD6474" w:rsidRDefault="001A0E08" w:rsidP="0088726B">
            <w:pPr>
              <w:pStyle w:val="Main"/>
              <w:tabs>
                <w:tab w:val="left" w:pos="1134"/>
              </w:tabs>
              <w:spacing w:line="240" w:lineRule="auto"/>
            </w:pPr>
            <w:r w:rsidRPr="00CD6474">
              <w:t>Ein Log ist ein Protokoll eines Computerprogrammes in welchen Informationen, Warnungen und Fehler festgehalten werden.</w:t>
            </w:r>
          </w:p>
        </w:tc>
      </w:tr>
      <w:tr w:rsidR="001A0E08" w:rsidRPr="00CD6474" w14:paraId="7FFDAD68" w14:textId="77777777" w:rsidTr="0088726B">
        <w:tc>
          <w:tcPr>
            <w:tcW w:w="1985" w:type="dxa"/>
          </w:tcPr>
          <w:p w14:paraId="4AAD5949" w14:textId="2CEECD56" w:rsidR="001A0E08" w:rsidRPr="00CD6474" w:rsidRDefault="001A0E08" w:rsidP="0088726B">
            <w:pPr>
              <w:pStyle w:val="Main"/>
              <w:tabs>
                <w:tab w:val="left" w:pos="1134"/>
              </w:tabs>
              <w:spacing w:line="276" w:lineRule="auto"/>
              <w:rPr>
                <w:b/>
              </w:rPr>
            </w:pPr>
            <w:r w:rsidRPr="00CD6474">
              <w:rPr>
                <w:b/>
              </w:rPr>
              <w:t>Mock / Mocking</w:t>
            </w:r>
          </w:p>
        </w:tc>
        <w:tc>
          <w:tcPr>
            <w:tcW w:w="7643" w:type="dxa"/>
          </w:tcPr>
          <w:p w14:paraId="77472905" w14:textId="700583E9" w:rsidR="001A0E08" w:rsidRPr="00CD6474" w:rsidRDefault="001A0E08" w:rsidP="0088726B">
            <w:pPr>
              <w:pStyle w:val="Main"/>
              <w:tabs>
                <w:tab w:val="left" w:pos="1134"/>
              </w:tabs>
              <w:spacing w:line="240" w:lineRule="auto"/>
            </w:pPr>
            <w:r w:rsidRPr="00CD6474">
              <w:t xml:space="preserve">In der Softwareentwicklung sind Mock Objekte simulierte Objekte, welche die Funktionsweise produktiver Objekte nachahmen. Mocking ist der Prozess, in welchem diese Objekte erstellt werden. </w:t>
            </w:r>
          </w:p>
        </w:tc>
      </w:tr>
      <w:tr w:rsidR="001A0E08" w:rsidRPr="00CD6474" w14:paraId="15AB9628" w14:textId="77777777" w:rsidTr="0088726B">
        <w:tc>
          <w:tcPr>
            <w:tcW w:w="1985" w:type="dxa"/>
          </w:tcPr>
          <w:p w14:paraId="62580350" w14:textId="2CEC3155" w:rsidR="001A0E08" w:rsidRPr="00CD6474" w:rsidRDefault="001A0E08" w:rsidP="0088726B">
            <w:pPr>
              <w:pStyle w:val="Main"/>
              <w:tabs>
                <w:tab w:val="left" w:pos="1134"/>
              </w:tabs>
              <w:spacing w:line="276" w:lineRule="auto"/>
              <w:rPr>
                <w:b/>
              </w:rPr>
            </w:pPr>
            <w:r w:rsidRPr="00CD6474">
              <w:rPr>
                <w:b/>
              </w:rPr>
              <w:t>NSubstitute</w:t>
            </w:r>
          </w:p>
        </w:tc>
        <w:tc>
          <w:tcPr>
            <w:tcW w:w="7643" w:type="dxa"/>
          </w:tcPr>
          <w:p w14:paraId="65840B1F" w14:textId="118760AB" w:rsidR="001A0E08" w:rsidRPr="00CD6474" w:rsidRDefault="00A61E37" w:rsidP="0088726B">
            <w:pPr>
              <w:pStyle w:val="Main"/>
              <w:tabs>
                <w:tab w:val="left" w:pos="1134"/>
              </w:tabs>
              <w:spacing w:line="240" w:lineRule="auto"/>
            </w:pPr>
            <w:r w:rsidRPr="00CD6474">
              <w:t>NSubstitute ist eine Erweiterung, mit welcher das Mocking von Daten in Testfällen vereinfacht wird.</w:t>
            </w:r>
          </w:p>
        </w:tc>
      </w:tr>
      <w:tr w:rsidR="00A61E37" w:rsidRPr="00CD6474" w14:paraId="7C0151AC" w14:textId="77777777" w:rsidTr="0088726B">
        <w:tc>
          <w:tcPr>
            <w:tcW w:w="1985" w:type="dxa"/>
          </w:tcPr>
          <w:p w14:paraId="0C2011D5" w14:textId="0E875638" w:rsidR="00A61E37" w:rsidRPr="00CD6474" w:rsidRDefault="00A61E37" w:rsidP="0088726B">
            <w:pPr>
              <w:pStyle w:val="Main"/>
              <w:tabs>
                <w:tab w:val="left" w:pos="1134"/>
              </w:tabs>
              <w:spacing w:line="276" w:lineRule="auto"/>
              <w:rPr>
                <w:b/>
              </w:rPr>
            </w:pPr>
            <w:r w:rsidRPr="00CD6474">
              <w:rPr>
                <w:b/>
              </w:rPr>
              <w:t>NuGet Package</w:t>
            </w:r>
          </w:p>
        </w:tc>
        <w:tc>
          <w:tcPr>
            <w:tcW w:w="7643" w:type="dxa"/>
          </w:tcPr>
          <w:p w14:paraId="4558D572" w14:textId="41C4521D" w:rsidR="00A61E37" w:rsidRPr="00CD6474" w:rsidRDefault="00A61E37" w:rsidP="0088726B">
            <w:pPr>
              <w:pStyle w:val="Main"/>
              <w:tabs>
                <w:tab w:val="left" w:pos="1134"/>
              </w:tabs>
              <w:spacing w:line="240" w:lineRule="auto"/>
            </w:pPr>
            <w:r w:rsidRPr="00CD6474">
              <w:t>NuGet Packages sind Erweiterungen, welche in der Form von Paketen einem Projekt hinzugefügt werden können.</w:t>
            </w:r>
          </w:p>
        </w:tc>
      </w:tr>
      <w:tr w:rsidR="00A61E37" w:rsidRPr="00CD6474" w14:paraId="7A4A4760" w14:textId="77777777" w:rsidTr="0088726B">
        <w:tc>
          <w:tcPr>
            <w:tcW w:w="1985" w:type="dxa"/>
          </w:tcPr>
          <w:p w14:paraId="6D048E36" w14:textId="6B742EFE" w:rsidR="00A61E37" w:rsidRPr="00CD6474" w:rsidRDefault="00A61E37" w:rsidP="0088726B">
            <w:pPr>
              <w:pStyle w:val="Main"/>
              <w:tabs>
                <w:tab w:val="left" w:pos="1134"/>
              </w:tabs>
              <w:spacing w:line="276" w:lineRule="auto"/>
              <w:rPr>
                <w:b/>
              </w:rPr>
            </w:pPr>
            <w:r w:rsidRPr="00CD6474">
              <w:rPr>
                <w:b/>
              </w:rPr>
              <w:t>Repository</w:t>
            </w:r>
          </w:p>
        </w:tc>
        <w:tc>
          <w:tcPr>
            <w:tcW w:w="7643" w:type="dxa"/>
          </w:tcPr>
          <w:p w14:paraId="62D0AB58" w14:textId="1DF02FF8" w:rsidR="00A61E37" w:rsidRPr="00CD6474" w:rsidRDefault="00A61E37" w:rsidP="0088726B">
            <w:pPr>
              <w:pStyle w:val="Main"/>
              <w:tabs>
                <w:tab w:val="left" w:pos="1134"/>
              </w:tabs>
              <w:spacing w:line="240" w:lineRule="auto"/>
            </w:pPr>
            <w:r w:rsidRPr="00CD6474">
              <w:t>Ein Repository ist ein Verzeichnis oder Archiv</w:t>
            </w:r>
            <w:r w:rsidR="007C3479">
              <w:t>,</w:t>
            </w:r>
            <w:r w:rsidRPr="00CD6474">
              <w:t xml:space="preserve"> welches zur Verwaltung verschiedenster Daten verwendet wird.</w:t>
            </w:r>
          </w:p>
        </w:tc>
      </w:tr>
      <w:tr w:rsidR="00A61E37" w:rsidRPr="00CD6474" w14:paraId="4F2FA15D" w14:textId="77777777" w:rsidTr="0088726B">
        <w:tc>
          <w:tcPr>
            <w:tcW w:w="1985" w:type="dxa"/>
          </w:tcPr>
          <w:p w14:paraId="443E0B80" w14:textId="261D2FE2" w:rsidR="00A61E37" w:rsidRPr="00CD6474" w:rsidRDefault="00A61E37" w:rsidP="0088726B">
            <w:pPr>
              <w:pStyle w:val="Main"/>
              <w:tabs>
                <w:tab w:val="left" w:pos="1134"/>
              </w:tabs>
              <w:spacing w:line="276" w:lineRule="auto"/>
              <w:rPr>
                <w:b/>
              </w:rPr>
            </w:pPr>
            <w:r w:rsidRPr="00CD6474">
              <w:rPr>
                <w:b/>
              </w:rPr>
              <w:t>REST</w:t>
            </w:r>
          </w:p>
        </w:tc>
        <w:tc>
          <w:tcPr>
            <w:tcW w:w="7643" w:type="dxa"/>
          </w:tcPr>
          <w:p w14:paraId="1B4C0A30" w14:textId="0C3F25E7" w:rsidR="00A61E37" w:rsidRPr="00CD6474" w:rsidRDefault="00A61E37" w:rsidP="0088726B">
            <w:pPr>
              <w:pStyle w:val="Main"/>
              <w:tabs>
                <w:tab w:val="left" w:pos="1134"/>
              </w:tabs>
              <w:spacing w:line="240" w:lineRule="auto"/>
            </w:pPr>
            <w:r w:rsidRPr="00CD6474">
              <w:t>REST ist ein Software-Architekturstil, der als Leitfaden für das Design und die Entwicklung der Architektur des World Wide Web entwickelt wurde. REST definiert eine Reihe von Einschränkungen, wie sich die Architektur eines Systems im Internet verhalten sollte.</w:t>
            </w:r>
          </w:p>
        </w:tc>
      </w:tr>
      <w:tr w:rsidR="00A61E37" w:rsidRPr="00CD6474" w14:paraId="1459DBE5" w14:textId="77777777" w:rsidTr="0088726B">
        <w:tc>
          <w:tcPr>
            <w:tcW w:w="1985" w:type="dxa"/>
          </w:tcPr>
          <w:p w14:paraId="72EDFDF6" w14:textId="047C104D" w:rsidR="00A61E37" w:rsidRPr="00CD6474" w:rsidRDefault="00A61E37" w:rsidP="0088726B">
            <w:pPr>
              <w:pStyle w:val="Main"/>
              <w:tabs>
                <w:tab w:val="left" w:pos="1134"/>
              </w:tabs>
              <w:spacing w:line="276" w:lineRule="auto"/>
              <w:rPr>
                <w:b/>
              </w:rPr>
            </w:pPr>
            <w:r w:rsidRPr="00CD6474">
              <w:rPr>
                <w:b/>
              </w:rPr>
              <w:t>Self-documenting code</w:t>
            </w:r>
          </w:p>
        </w:tc>
        <w:tc>
          <w:tcPr>
            <w:tcW w:w="7643" w:type="dxa"/>
          </w:tcPr>
          <w:p w14:paraId="2F34B6E9" w14:textId="4941F6DE" w:rsidR="00A61E37" w:rsidRPr="00CD6474" w:rsidRDefault="00A61E37" w:rsidP="0088726B">
            <w:pPr>
              <w:pStyle w:val="Main"/>
              <w:tabs>
                <w:tab w:val="left" w:pos="1134"/>
              </w:tabs>
              <w:spacing w:line="240" w:lineRule="auto"/>
            </w:pPr>
            <w:r w:rsidRPr="00CD6474">
              <w:t>Self-documenting code folgt einer Namenskonvention sowie einer Struktur, welche es Entwicklern einfacher macht, sich in ein System einzuarbeiten und ohne weitere Kommentare auszukommen.</w:t>
            </w:r>
          </w:p>
        </w:tc>
      </w:tr>
      <w:tr w:rsidR="00A61E37" w:rsidRPr="00CD6474" w14:paraId="70359C49" w14:textId="77777777" w:rsidTr="0088726B">
        <w:tc>
          <w:tcPr>
            <w:tcW w:w="1985" w:type="dxa"/>
          </w:tcPr>
          <w:p w14:paraId="6A840C17" w14:textId="7D7E63B2" w:rsidR="00A61E37" w:rsidRPr="00CD6474" w:rsidRDefault="00A61E37" w:rsidP="0088726B">
            <w:pPr>
              <w:pStyle w:val="Main"/>
              <w:tabs>
                <w:tab w:val="left" w:pos="1134"/>
              </w:tabs>
              <w:spacing w:line="276" w:lineRule="auto"/>
              <w:rPr>
                <w:b/>
              </w:rPr>
            </w:pPr>
            <w:r w:rsidRPr="00CD6474">
              <w:rPr>
                <w:b/>
              </w:rPr>
              <w:t>Solution</w:t>
            </w:r>
          </w:p>
        </w:tc>
        <w:tc>
          <w:tcPr>
            <w:tcW w:w="7643" w:type="dxa"/>
          </w:tcPr>
          <w:p w14:paraId="66D0B827" w14:textId="5C0DE2AE" w:rsidR="00A61E37" w:rsidRPr="00CD6474" w:rsidRDefault="00A61E37" w:rsidP="0088726B">
            <w:pPr>
              <w:pStyle w:val="Main"/>
              <w:tabs>
                <w:tab w:val="left" w:pos="1134"/>
              </w:tabs>
              <w:spacing w:line="240" w:lineRule="auto"/>
            </w:pPr>
            <w:r w:rsidRPr="00CD6474">
              <w:t>Eine Solution ist eine Sammlung verschiedener Projekte, welche zusammen eine Applikation ausmachen.</w:t>
            </w:r>
          </w:p>
        </w:tc>
      </w:tr>
      <w:tr w:rsidR="00A61E37" w:rsidRPr="00CD6474" w14:paraId="1A8607C7" w14:textId="77777777" w:rsidTr="0088726B">
        <w:tc>
          <w:tcPr>
            <w:tcW w:w="1985" w:type="dxa"/>
          </w:tcPr>
          <w:p w14:paraId="2C9849AC" w14:textId="7AA6712F" w:rsidR="00A61E37" w:rsidRPr="00CD6474" w:rsidRDefault="00A61E37" w:rsidP="0088726B">
            <w:pPr>
              <w:pStyle w:val="Main"/>
              <w:tabs>
                <w:tab w:val="left" w:pos="1134"/>
              </w:tabs>
              <w:spacing w:line="276" w:lineRule="auto"/>
              <w:rPr>
                <w:b/>
              </w:rPr>
            </w:pPr>
            <w:r w:rsidRPr="00CD6474">
              <w:rPr>
                <w:b/>
              </w:rPr>
              <w:t>SQL</w:t>
            </w:r>
          </w:p>
        </w:tc>
        <w:tc>
          <w:tcPr>
            <w:tcW w:w="7643" w:type="dxa"/>
          </w:tcPr>
          <w:p w14:paraId="694F192F" w14:textId="1EC1C8CB" w:rsidR="00A61E37" w:rsidRPr="00CD6474" w:rsidRDefault="00A61E37" w:rsidP="0088726B">
            <w:pPr>
              <w:pStyle w:val="Main"/>
              <w:tabs>
                <w:tab w:val="left" w:pos="1134"/>
              </w:tabs>
              <w:spacing w:line="240" w:lineRule="auto"/>
            </w:pPr>
            <w:r w:rsidRPr="00CD6474">
              <w:t>SQL</w:t>
            </w:r>
            <w:r w:rsidR="00C95A32" w:rsidRPr="00CD6474">
              <w:t xml:space="preserve"> </w:t>
            </w:r>
            <w:r w:rsidRPr="00CD6474">
              <w:t>ist eine Sprache, welche verwendet wird, um Daten zu managen.</w:t>
            </w:r>
            <w:r w:rsidR="00180A43">
              <w:t xml:space="preserve"> Klassischerweise wird SQL bei der Verwaltung von Datenbanken verwendet.</w:t>
            </w:r>
          </w:p>
        </w:tc>
      </w:tr>
      <w:tr w:rsidR="00A61E37" w:rsidRPr="00CD6474" w14:paraId="2D818D41" w14:textId="77777777" w:rsidTr="0088726B">
        <w:tc>
          <w:tcPr>
            <w:tcW w:w="1985" w:type="dxa"/>
          </w:tcPr>
          <w:p w14:paraId="09DBB2FA" w14:textId="7110521B" w:rsidR="00A61E37" w:rsidRPr="00CD6474" w:rsidRDefault="00A61E37" w:rsidP="0088726B">
            <w:pPr>
              <w:pStyle w:val="Main"/>
              <w:tabs>
                <w:tab w:val="left" w:pos="1134"/>
              </w:tabs>
              <w:spacing w:line="276" w:lineRule="auto"/>
              <w:rPr>
                <w:b/>
              </w:rPr>
            </w:pPr>
            <w:r w:rsidRPr="00CD6474">
              <w:rPr>
                <w:b/>
              </w:rPr>
              <w:t>T-SQL</w:t>
            </w:r>
          </w:p>
        </w:tc>
        <w:tc>
          <w:tcPr>
            <w:tcW w:w="7643" w:type="dxa"/>
          </w:tcPr>
          <w:p w14:paraId="4C6DDB44" w14:textId="26D2DB35" w:rsidR="00A61E37" w:rsidRPr="00CD6474" w:rsidRDefault="00A61E37" w:rsidP="0088726B">
            <w:pPr>
              <w:pStyle w:val="Main"/>
              <w:tabs>
                <w:tab w:val="left" w:pos="1134"/>
              </w:tabs>
              <w:spacing w:line="240" w:lineRule="auto"/>
            </w:pPr>
            <w:r w:rsidRPr="00CD6474">
              <w:t>T-SQL ist eine Erweiterung des SQL-Standards von Microsoft</w:t>
            </w:r>
            <w:r w:rsidR="00180A43">
              <w:t>, welche beim SQL Server Management Studio von Microsoft zum Einsatz kommt</w:t>
            </w:r>
            <w:r w:rsidRPr="00CD6474">
              <w:t>.</w:t>
            </w:r>
          </w:p>
        </w:tc>
      </w:tr>
      <w:tr w:rsidR="00A61E37" w:rsidRPr="00CD6474" w14:paraId="50863D58" w14:textId="77777777" w:rsidTr="0088726B">
        <w:tc>
          <w:tcPr>
            <w:tcW w:w="1985" w:type="dxa"/>
          </w:tcPr>
          <w:p w14:paraId="292EF5A4" w14:textId="6C985F79" w:rsidR="00A61E37" w:rsidRPr="00CD6474" w:rsidRDefault="00A61E37" w:rsidP="0088726B">
            <w:pPr>
              <w:pStyle w:val="Main"/>
              <w:tabs>
                <w:tab w:val="left" w:pos="1134"/>
              </w:tabs>
              <w:spacing w:line="276" w:lineRule="auto"/>
              <w:rPr>
                <w:b/>
              </w:rPr>
            </w:pPr>
            <w:r w:rsidRPr="00CD6474">
              <w:rPr>
                <w:b/>
              </w:rPr>
              <w:t>Task</w:t>
            </w:r>
          </w:p>
        </w:tc>
        <w:tc>
          <w:tcPr>
            <w:tcW w:w="7643" w:type="dxa"/>
          </w:tcPr>
          <w:p w14:paraId="09926701" w14:textId="467D71E7" w:rsidR="00A61E37" w:rsidRPr="00CD6474" w:rsidRDefault="00A61E37" w:rsidP="0088726B">
            <w:pPr>
              <w:pStyle w:val="Main"/>
              <w:tabs>
                <w:tab w:val="left" w:pos="1134"/>
              </w:tabs>
              <w:spacing w:line="240" w:lineRule="auto"/>
            </w:pPr>
            <w:r w:rsidRPr="00CD6474">
              <w:t>Ein Task ist eine Aufgabe.</w:t>
            </w:r>
          </w:p>
        </w:tc>
      </w:tr>
      <w:tr w:rsidR="00A61E37" w:rsidRPr="00CD6474" w14:paraId="4FF79EAD" w14:textId="77777777" w:rsidTr="0088726B">
        <w:tc>
          <w:tcPr>
            <w:tcW w:w="1985" w:type="dxa"/>
          </w:tcPr>
          <w:p w14:paraId="1423C45B" w14:textId="6EBE29BE" w:rsidR="00A61E37" w:rsidRPr="00CD6474" w:rsidRDefault="00A61E37" w:rsidP="00471DD4">
            <w:pPr>
              <w:pStyle w:val="Main"/>
              <w:tabs>
                <w:tab w:val="left" w:pos="1134"/>
              </w:tabs>
              <w:spacing w:line="276" w:lineRule="auto"/>
              <w:jc w:val="left"/>
              <w:rPr>
                <w:b/>
              </w:rPr>
            </w:pPr>
            <w:r w:rsidRPr="00CD6474">
              <w:rPr>
                <w:b/>
              </w:rPr>
              <w:t>Trigger / Datenbanktrigger</w:t>
            </w:r>
          </w:p>
        </w:tc>
        <w:tc>
          <w:tcPr>
            <w:tcW w:w="7643" w:type="dxa"/>
          </w:tcPr>
          <w:p w14:paraId="3B3088A9" w14:textId="46A2D43C" w:rsidR="00A61E37" w:rsidRPr="00CD6474" w:rsidRDefault="00A61E37" w:rsidP="0088726B">
            <w:pPr>
              <w:pStyle w:val="Main"/>
              <w:tabs>
                <w:tab w:val="left" w:pos="1134"/>
              </w:tabs>
              <w:spacing w:line="240" w:lineRule="auto"/>
            </w:pPr>
            <w:r w:rsidRPr="00CD6474">
              <w:t xml:space="preserve">Trigger sind Funktionen diverser Datenbankmanagement Systeme, welche </w:t>
            </w:r>
            <w:r w:rsidR="00456EF0" w:rsidRPr="00CD6474">
              <w:t>unter anderem zur Gewährleistung der Datenpersistenz innerhalb einer Datenbank ausgeführt werden können.</w:t>
            </w:r>
          </w:p>
        </w:tc>
      </w:tr>
      <w:tr w:rsidR="00A61E37" w:rsidRPr="00CD6474" w14:paraId="1DD4B3CD" w14:textId="77777777" w:rsidTr="0088726B">
        <w:tc>
          <w:tcPr>
            <w:tcW w:w="1985" w:type="dxa"/>
          </w:tcPr>
          <w:p w14:paraId="45B2B0AA" w14:textId="5C32A6AF" w:rsidR="00A61E37" w:rsidRPr="00CD6474" w:rsidRDefault="00456EF0" w:rsidP="0088726B">
            <w:pPr>
              <w:pStyle w:val="Main"/>
              <w:tabs>
                <w:tab w:val="left" w:pos="1134"/>
              </w:tabs>
              <w:spacing w:line="276" w:lineRule="auto"/>
              <w:rPr>
                <w:b/>
              </w:rPr>
            </w:pPr>
            <w:r w:rsidRPr="00CD6474">
              <w:rPr>
                <w:b/>
              </w:rPr>
              <w:t>Wasserfall</w:t>
            </w:r>
          </w:p>
        </w:tc>
        <w:tc>
          <w:tcPr>
            <w:tcW w:w="7643" w:type="dxa"/>
          </w:tcPr>
          <w:p w14:paraId="73304505" w14:textId="3E815722" w:rsidR="00A61E37" w:rsidRPr="00CD6474" w:rsidRDefault="00456EF0" w:rsidP="0088726B">
            <w:pPr>
              <w:pStyle w:val="Main"/>
              <w:tabs>
                <w:tab w:val="left" w:pos="1134"/>
              </w:tabs>
              <w:spacing w:line="240" w:lineRule="auto"/>
            </w:pPr>
            <w:r w:rsidRPr="00CD6474">
              <w:t>Im linearen Wasserfallmodell geht eine Projektphase immer in die nächste, nie zurück, ohne dass die Reihenfolge der einzelnen Phasen verändert werden.</w:t>
            </w:r>
          </w:p>
        </w:tc>
      </w:tr>
      <w:tr w:rsidR="00456EF0" w:rsidRPr="00CD6474" w14:paraId="6B832931" w14:textId="77777777" w:rsidTr="0088726B">
        <w:tc>
          <w:tcPr>
            <w:tcW w:w="1985" w:type="dxa"/>
          </w:tcPr>
          <w:p w14:paraId="3C69B267" w14:textId="63DEFD62" w:rsidR="00456EF0" w:rsidRPr="00CD6474" w:rsidRDefault="00456EF0" w:rsidP="0088726B">
            <w:pPr>
              <w:pStyle w:val="Main"/>
              <w:tabs>
                <w:tab w:val="left" w:pos="1134"/>
              </w:tabs>
              <w:spacing w:line="276" w:lineRule="auto"/>
              <w:rPr>
                <w:b/>
              </w:rPr>
            </w:pPr>
            <w:r w:rsidRPr="00CD6474">
              <w:rPr>
                <w:b/>
              </w:rPr>
              <w:t>Whitelist</w:t>
            </w:r>
          </w:p>
        </w:tc>
        <w:tc>
          <w:tcPr>
            <w:tcW w:w="7643" w:type="dxa"/>
          </w:tcPr>
          <w:p w14:paraId="3DEDEBFD" w14:textId="53C0218E" w:rsidR="00456EF0" w:rsidRPr="00CD6474" w:rsidRDefault="00456EF0" w:rsidP="0088726B">
            <w:pPr>
              <w:pStyle w:val="Main"/>
              <w:tabs>
                <w:tab w:val="left" w:pos="1134"/>
              </w:tabs>
              <w:spacing w:line="240" w:lineRule="auto"/>
            </w:pPr>
            <w:r w:rsidRPr="00CD6474">
              <w:t>In einer Whitelist werden alle Einträge einer Gruppe (zum Beispiel verschiedene Projekte) festgehalten, welche in einem Programm erlaubt sind.</w:t>
            </w:r>
          </w:p>
        </w:tc>
      </w:tr>
      <w:tr w:rsidR="00456EF0" w:rsidRPr="00CD6474" w14:paraId="2DDF00B0" w14:textId="77777777" w:rsidTr="0088726B">
        <w:tc>
          <w:tcPr>
            <w:tcW w:w="1985" w:type="dxa"/>
          </w:tcPr>
          <w:p w14:paraId="5729E974" w14:textId="22315668" w:rsidR="00456EF0" w:rsidRPr="00CD6474" w:rsidRDefault="00456EF0" w:rsidP="0088726B">
            <w:pPr>
              <w:pStyle w:val="Main"/>
              <w:tabs>
                <w:tab w:val="left" w:pos="1134"/>
              </w:tabs>
              <w:spacing w:line="276" w:lineRule="auto"/>
              <w:rPr>
                <w:b/>
              </w:rPr>
            </w:pPr>
            <w:r w:rsidRPr="00CD6474">
              <w:rPr>
                <w:b/>
              </w:rPr>
              <w:t>Worklog</w:t>
            </w:r>
          </w:p>
        </w:tc>
        <w:tc>
          <w:tcPr>
            <w:tcW w:w="7643" w:type="dxa"/>
          </w:tcPr>
          <w:p w14:paraId="7DEDFBBA" w14:textId="2E7B7C9A" w:rsidR="00456EF0" w:rsidRPr="00CD6474" w:rsidRDefault="00456EF0" w:rsidP="0088726B">
            <w:pPr>
              <w:pStyle w:val="Main"/>
              <w:tabs>
                <w:tab w:val="left" w:pos="1134"/>
              </w:tabs>
              <w:spacing w:line="240" w:lineRule="auto"/>
            </w:pPr>
            <w:r w:rsidRPr="00CD6474">
              <w:t>In Jira wird auf jedem Task ein Worklog geführt, dieses enthält eine Historie aller Zeiterfassungen auf die jeweiligen Tasks.</w:t>
            </w:r>
          </w:p>
        </w:tc>
      </w:tr>
    </w:tbl>
    <w:p w14:paraId="6EC4D199" w14:textId="77777777" w:rsidR="0088726B" w:rsidRPr="00CD6474" w:rsidRDefault="0088726B" w:rsidP="0088726B">
      <w:pPr>
        <w:pStyle w:val="Main"/>
        <w:tabs>
          <w:tab w:val="left" w:pos="1134"/>
        </w:tabs>
      </w:pPr>
    </w:p>
    <w:p w14:paraId="7D92385C" w14:textId="2B7E6267" w:rsidR="007F6441" w:rsidRPr="00CD6474" w:rsidRDefault="007F6441">
      <w:pPr>
        <w:widowControl/>
        <w:spacing w:line="240" w:lineRule="auto"/>
        <w:rPr>
          <w:i/>
          <w:sz w:val="32"/>
        </w:rPr>
      </w:pPr>
      <w:r w:rsidRPr="00CD6474">
        <w:br w:type="page"/>
      </w:r>
    </w:p>
    <w:p w14:paraId="6D891110" w14:textId="5B08BA70" w:rsidR="007F6441" w:rsidRPr="00CD6474" w:rsidRDefault="00104774" w:rsidP="00A77728">
      <w:pPr>
        <w:pStyle w:val="Formatvorlage1"/>
      </w:pPr>
      <w:bookmarkStart w:id="122" w:name="_Toc162957868"/>
      <w:r w:rsidRPr="00CD6474">
        <w:lastRenderedPageBreak/>
        <w:t>Literatur</w:t>
      </w:r>
      <w:bookmarkEnd w:id="122"/>
    </w:p>
    <w:p w14:paraId="711F9B1A" w14:textId="7F885902" w:rsidR="001804FB" w:rsidRPr="00CD6474" w:rsidRDefault="001804FB" w:rsidP="001804FB">
      <w:pPr>
        <w:pStyle w:val="Main"/>
        <w:numPr>
          <w:ilvl w:val="0"/>
          <w:numId w:val="20"/>
        </w:numPr>
        <w:spacing w:after="240"/>
      </w:pPr>
      <w:r w:rsidRPr="00CD6474">
        <w:t>IPERKA</w:t>
      </w:r>
      <w:r w:rsidR="00741D1E" w:rsidRPr="00CD6474">
        <w:t xml:space="preserve"> – Detaillierte Dokumentation</w:t>
      </w:r>
    </w:p>
    <w:p w14:paraId="740C11D1" w14:textId="79057C12" w:rsidR="00471DD4" w:rsidRPr="00CD6474" w:rsidRDefault="00782567" w:rsidP="00471DD4">
      <w:pPr>
        <w:pStyle w:val="Main"/>
        <w:numPr>
          <w:ilvl w:val="0"/>
          <w:numId w:val="21"/>
        </w:numPr>
        <w:spacing w:after="240"/>
        <w:jc w:val="left"/>
      </w:pPr>
      <w:hyperlink r:id="rId34" w:history="1">
        <w:r w:rsidR="00471DD4" w:rsidRPr="00CD6474">
          <w:rPr>
            <w:rStyle w:val="Hyperlink"/>
          </w:rPr>
          <w:t>Microsoft Word - Iperka_OdA_200617.docx (ict-berufsbildung-bern.ch)</w:t>
        </w:r>
      </w:hyperlink>
      <w:r w:rsidR="00471DD4" w:rsidRPr="00CD6474">
        <w:t xml:space="preserve"> – Letzter Aufruf: 22.03.2024</w:t>
      </w:r>
    </w:p>
    <w:p w14:paraId="444D4A92" w14:textId="401B9AF3" w:rsidR="001804FB" w:rsidRPr="00CD6474" w:rsidRDefault="001804FB" w:rsidP="001804FB">
      <w:pPr>
        <w:pStyle w:val="Main"/>
        <w:numPr>
          <w:ilvl w:val="0"/>
          <w:numId w:val="20"/>
        </w:numPr>
        <w:spacing w:after="240"/>
      </w:pPr>
      <w:r w:rsidRPr="00CD6474">
        <w:t>Wasserfall</w:t>
      </w:r>
      <w:r w:rsidR="00741D1E" w:rsidRPr="00CD6474">
        <w:t xml:space="preserve"> – Vorteile, Nachteile und Risiken </w:t>
      </w:r>
    </w:p>
    <w:p w14:paraId="33CA7D17" w14:textId="0BA2A98D" w:rsidR="001804FB" w:rsidRPr="00CD6474" w:rsidRDefault="00782567" w:rsidP="001804FB">
      <w:pPr>
        <w:pStyle w:val="Main"/>
        <w:numPr>
          <w:ilvl w:val="0"/>
          <w:numId w:val="21"/>
        </w:numPr>
        <w:spacing w:after="240"/>
      </w:pPr>
      <w:hyperlink r:id="rId35" w:history="1">
        <w:r w:rsidR="00471DD4" w:rsidRPr="00CD6474">
          <w:rPr>
            <w:rStyle w:val="Hyperlink"/>
            <w:rFonts w:ascii="Cambria Math" w:hAnsi="Cambria Math" w:cs="Cambria Math"/>
          </w:rPr>
          <w:t>▷</w:t>
        </w:r>
        <w:r w:rsidR="00471DD4" w:rsidRPr="00CD6474">
          <w:rPr>
            <w:rStyle w:val="Hyperlink"/>
          </w:rPr>
          <w:t xml:space="preserve"> Wasserfallmodell | Brauchen wir agil? | Scheitern mit Ansage (synapsenstau.de)</w:t>
        </w:r>
      </w:hyperlink>
      <w:r w:rsidR="00471DD4" w:rsidRPr="00CD6474">
        <w:t xml:space="preserve"> – Letzter Aufruf: 22.03.2024</w:t>
      </w:r>
    </w:p>
    <w:p w14:paraId="59F716F3" w14:textId="10E591E1" w:rsidR="001804FB" w:rsidRPr="00CD6474" w:rsidRDefault="001804FB" w:rsidP="001804FB">
      <w:pPr>
        <w:pStyle w:val="Main"/>
        <w:numPr>
          <w:ilvl w:val="0"/>
          <w:numId w:val="20"/>
        </w:numPr>
        <w:spacing w:after="240"/>
      </w:pPr>
      <w:r w:rsidRPr="00CD6474">
        <w:t>Kanban</w:t>
      </w:r>
      <w:r w:rsidR="00741D1E" w:rsidRPr="00CD6474">
        <w:t xml:space="preserve"> – Herkunft, Erklärung, Anwendung und Hintergrundinformationen</w:t>
      </w:r>
    </w:p>
    <w:p w14:paraId="37407941" w14:textId="5657DF5B" w:rsidR="001804FB" w:rsidRPr="00CD6474" w:rsidRDefault="00782567" w:rsidP="001804FB">
      <w:pPr>
        <w:pStyle w:val="Main"/>
        <w:numPr>
          <w:ilvl w:val="0"/>
          <w:numId w:val="21"/>
        </w:numPr>
        <w:spacing w:after="240"/>
      </w:pPr>
      <w:hyperlink r:id="rId36" w:history="1">
        <w:r w:rsidR="00471DD4" w:rsidRPr="00CD6474">
          <w:rPr>
            <w:rStyle w:val="Hyperlink"/>
          </w:rPr>
          <w:t>Kanban (development) - Wikipedia</w:t>
        </w:r>
      </w:hyperlink>
      <w:r w:rsidR="00471DD4" w:rsidRPr="00CD6474">
        <w:t xml:space="preserve"> – Letzter Aufruf: 22.03.2024</w:t>
      </w:r>
    </w:p>
    <w:p w14:paraId="464C9846" w14:textId="1172ED9E" w:rsidR="00471DD4" w:rsidRPr="00CD6474" w:rsidRDefault="00782567" w:rsidP="00471DD4">
      <w:pPr>
        <w:pStyle w:val="Main"/>
        <w:numPr>
          <w:ilvl w:val="0"/>
          <w:numId w:val="21"/>
        </w:numPr>
        <w:spacing w:after="240"/>
      </w:pPr>
      <w:hyperlink r:id="rId37" w:history="1">
        <w:r w:rsidR="00471DD4" w:rsidRPr="00CD6474">
          <w:rPr>
            <w:rStyle w:val="Hyperlink"/>
          </w:rPr>
          <w:t>Kanban: Eine kurze Einführung | Atlassian</w:t>
        </w:r>
      </w:hyperlink>
      <w:r w:rsidR="00471DD4" w:rsidRPr="00CD6474">
        <w:t xml:space="preserve"> – Letzter Aufruf: 22.03.2024</w:t>
      </w:r>
    </w:p>
    <w:p w14:paraId="40836DE3" w14:textId="6441BD92" w:rsidR="00471DD4" w:rsidRPr="00CD6474" w:rsidRDefault="00471DD4" w:rsidP="00471DD4">
      <w:pPr>
        <w:pStyle w:val="Main"/>
        <w:numPr>
          <w:ilvl w:val="0"/>
          <w:numId w:val="20"/>
        </w:numPr>
        <w:spacing w:after="240"/>
      </w:pPr>
      <w:r w:rsidRPr="00CD6474">
        <w:t>Clean Architecture</w:t>
      </w:r>
      <w:r w:rsidR="00741D1E" w:rsidRPr="00CD6474">
        <w:t xml:space="preserve"> – Prinzipien, Dokumentation (sowie andere Architekturen)</w:t>
      </w:r>
    </w:p>
    <w:p w14:paraId="2B0D7FCB" w14:textId="166E91EA" w:rsidR="00471DD4" w:rsidRPr="00653102" w:rsidRDefault="00782567" w:rsidP="00471DD4">
      <w:pPr>
        <w:pStyle w:val="Main"/>
        <w:numPr>
          <w:ilvl w:val="0"/>
          <w:numId w:val="23"/>
        </w:numPr>
        <w:spacing w:after="240"/>
        <w:rPr>
          <w:rStyle w:val="Hyperlink"/>
          <w:color w:val="auto"/>
          <w:u w:val="none"/>
          <w:lang w:val="en-US"/>
        </w:rPr>
      </w:pPr>
      <w:hyperlink r:id="rId38" w:history="1">
        <w:r w:rsidR="00471DD4" w:rsidRPr="00A8455F">
          <w:rPr>
            <w:rStyle w:val="Hyperlink"/>
            <w:lang w:val="en-US"/>
          </w:rPr>
          <w:t>Common web application architectures - .NET | Microsoft Learn</w:t>
        </w:r>
      </w:hyperlink>
      <w:r w:rsidR="007C3479" w:rsidRPr="007C3479">
        <w:rPr>
          <w:rStyle w:val="Hyperlink"/>
          <w:u w:val="none"/>
          <w:lang w:val="en-US"/>
        </w:rPr>
        <w:t xml:space="preserve"> </w:t>
      </w:r>
      <w:r w:rsidR="007C3479">
        <w:rPr>
          <w:rStyle w:val="Hyperlink"/>
          <w:color w:val="000000" w:themeColor="text1"/>
          <w:u w:val="none"/>
          <w:lang w:val="en-US"/>
        </w:rPr>
        <w:t xml:space="preserve">– Letzter </w:t>
      </w:r>
      <w:proofErr w:type="spellStart"/>
      <w:r w:rsidR="007C3479">
        <w:rPr>
          <w:rStyle w:val="Hyperlink"/>
          <w:color w:val="000000" w:themeColor="text1"/>
          <w:u w:val="none"/>
          <w:lang w:val="en-US"/>
        </w:rPr>
        <w:t>Aufruf</w:t>
      </w:r>
      <w:proofErr w:type="spellEnd"/>
      <w:r w:rsidR="007C3479">
        <w:rPr>
          <w:rStyle w:val="Hyperlink"/>
          <w:color w:val="000000" w:themeColor="text1"/>
          <w:u w:val="none"/>
          <w:lang w:val="en-US"/>
        </w:rPr>
        <w:t xml:space="preserve">: </w:t>
      </w:r>
      <w:proofErr w:type="gramStart"/>
      <w:r w:rsidR="007C3479">
        <w:rPr>
          <w:rStyle w:val="Hyperlink"/>
          <w:color w:val="000000" w:themeColor="text1"/>
          <w:u w:val="none"/>
          <w:lang w:val="en-US"/>
        </w:rPr>
        <w:t>03.04.2024</w:t>
      </w:r>
      <w:proofErr w:type="gramEnd"/>
    </w:p>
    <w:p w14:paraId="536FB386" w14:textId="60406FD3"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 xml:space="preserve">MVC </w:t>
      </w:r>
      <w:proofErr w:type="spellStart"/>
      <w:r>
        <w:rPr>
          <w:rStyle w:val="Hyperlink"/>
          <w:color w:val="auto"/>
          <w:u w:val="none"/>
          <w:lang w:val="en-US"/>
        </w:rPr>
        <w:t>Einführung</w:t>
      </w:r>
      <w:proofErr w:type="spellEnd"/>
    </w:p>
    <w:p w14:paraId="551D586A" w14:textId="6136A856" w:rsidR="00653102" w:rsidRDefault="00782567" w:rsidP="00653102">
      <w:pPr>
        <w:pStyle w:val="Main"/>
        <w:numPr>
          <w:ilvl w:val="0"/>
          <w:numId w:val="28"/>
        </w:numPr>
        <w:spacing w:after="240"/>
        <w:rPr>
          <w:rStyle w:val="Hyperlink"/>
          <w:color w:val="auto"/>
          <w:u w:val="none"/>
          <w:lang w:val="en-US"/>
        </w:rPr>
      </w:pPr>
      <w:hyperlink r:id="rId39" w:history="1">
        <w:r w:rsidR="00653102" w:rsidRPr="00653102">
          <w:rPr>
            <w:rStyle w:val="Hyperlink"/>
            <w:lang w:val="en-US"/>
          </w:rPr>
          <w:t xml:space="preserve">MVC Framework Introduction - </w:t>
        </w:r>
        <w:proofErr w:type="spellStart"/>
        <w:r w:rsidR="00653102" w:rsidRPr="00653102">
          <w:rPr>
            <w:rStyle w:val="Hyperlink"/>
            <w:lang w:val="en-US"/>
          </w:rPr>
          <w:t>GeeksforGeeks</w:t>
        </w:r>
        <w:proofErr w:type="spellEnd"/>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 xml:space="preserve">etzter </w:t>
      </w:r>
      <w:proofErr w:type="spellStart"/>
      <w:r w:rsidR="00653102">
        <w:rPr>
          <w:lang w:val="en-US"/>
        </w:rPr>
        <w:t>Aufruf</w:t>
      </w:r>
      <w:proofErr w:type="spellEnd"/>
      <w:r w:rsidR="00653102">
        <w:rPr>
          <w:lang w:val="en-US"/>
        </w:rPr>
        <w:t>: 03.04.2024</w:t>
      </w:r>
    </w:p>
    <w:p w14:paraId="0ADDA439" w14:textId="21AABF59"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 xml:space="preserve">MVC </w:t>
      </w:r>
      <w:proofErr w:type="spellStart"/>
      <w:r>
        <w:rPr>
          <w:rStyle w:val="Hyperlink"/>
          <w:color w:val="auto"/>
          <w:u w:val="none"/>
          <w:lang w:val="en-US"/>
        </w:rPr>
        <w:t>Vorteile</w:t>
      </w:r>
      <w:proofErr w:type="spellEnd"/>
    </w:p>
    <w:p w14:paraId="129D878B" w14:textId="2E8BB099" w:rsidR="00653102" w:rsidRPr="00653102" w:rsidRDefault="00782567" w:rsidP="00653102">
      <w:pPr>
        <w:pStyle w:val="Main"/>
        <w:numPr>
          <w:ilvl w:val="0"/>
          <w:numId w:val="28"/>
        </w:numPr>
        <w:spacing w:after="240"/>
        <w:rPr>
          <w:lang w:val="en-US"/>
        </w:rPr>
      </w:pPr>
      <w:hyperlink r:id="rId40" w:history="1">
        <w:r w:rsidR="00653102" w:rsidRPr="00653102">
          <w:rPr>
            <w:rStyle w:val="Hyperlink"/>
            <w:lang w:val="en-US"/>
          </w:rPr>
          <w:t xml:space="preserve">What Are </w:t>
        </w:r>
        <w:proofErr w:type="gramStart"/>
        <w:r w:rsidR="00653102" w:rsidRPr="00653102">
          <w:rPr>
            <w:rStyle w:val="Hyperlink"/>
            <w:lang w:val="en-US"/>
          </w:rPr>
          <w:t>The</w:t>
        </w:r>
        <w:proofErr w:type="gramEnd"/>
        <w:r w:rsidR="00653102" w:rsidRPr="00653102">
          <w:rPr>
            <w:rStyle w:val="Hyperlink"/>
            <w:lang w:val="en-US"/>
          </w:rPr>
          <w:t xml:space="preserve"> Benefits of MVC? </w:t>
        </w:r>
        <w:r w:rsidR="00653102">
          <w:rPr>
            <w:rStyle w:val="Hyperlink"/>
          </w:rPr>
          <w:t>(iandavis.com)</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 xml:space="preserve">etzter </w:t>
      </w:r>
      <w:proofErr w:type="spellStart"/>
      <w:r w:rsidR="00653102">
        <w:rPr>
          <w:lang w:val="en-US"/>
        </w:rPr>
        <w:t>Aufruf</w:t>
      </w:r>
      <w:proofErr w:type="spellEnd"/>
      <w:r w:rsidR="00653102">
        <w:rPr>
          <w:lang w:val="en-US"/>
        </w:rPr>
        <w:t>: 03.04.2024</w:t>
      </w:r>
    </w:p>
    <w:p w14:paraId="5AA3577C" w14:textId="6771BD27" w:rsidR="00653102" w:rsidRDefault="00653102" w:rsidP="00653102">
      <w:pPr>
        <w:pStyle w:val="Main"/>
        <w:numPr>
          <w:ilvl w:val="0"/>
          <w:numId w:val="20"/>
        </w:numPr>
        <w:spacing w:after="240"/>
        <w:rPr>
          <w:rStyle w:val="Hyperlink"/>
          <w:color w:val="auto"/>
          <w:u w:val="none"/>
          <w:lang w:val="en-US"/>
        </w:rPr>
      </w:pPr>
      <w:proofErr w:type="spellStart"/>
      <w:r>
        <w:rPr>
          <w:rStyle w:val="Hyperlink"/>
          <w:color w:val="auto"/>
          <w:u w:val="none"/>
          <w:lang w:val="en-US"/>
        </w:rPr>
        <w:t>Schichtenarchitektur</w:t>
      </w:r>
      <w:proofErr w:type="spellEnd"/>
      <w:r>
        <w:rPr>
          <w:rStyle w:val="Hyperlink"/>
          <w:color w:val="auto"/>
          <w:u w:val="none"/>
          <w:lang w:val="en-US"/>
        </w:rPr>
        <w:t xml:space="preserve"> 1</w:t>
      </w:r>
    </w:p>
    <w:p w14:paraId="6EE001F1" w14:textId="4002AE6E" w:rsidR="00653102" w:rsidRPr="00A8455F" w:rsidRDefault="00782567" w:rsidP="00653102">
      <w:pPr>
        <w:pStyle w:val="Main"/>
        <w:numPr>
          <w:ilvl w:val="0"/>
          <w:numId w:val="28"/>
        </w:numPr>
        <w:spacing w:after="240"/>
        <w:rPr>
          <w:rStyle w:val="Hyperlink"/>
          <w:color w:val="auto"/>
          <w:u w:val="none"/>
          <w:lang w:val="en-US"/>
        </w:rPr>
      </w:pPr>
      <w:hyperlink r:id="rId41" w:history="1">
        <w:r w:rsidR="00653102">
          <w:rPr>
            <w:rStyle w:val="Hyperlink"/>
          </w:rPr>
          <w:t>Schichtenarchitektur I - einfach erklärt für dein Studium! · [mit Video] (studyflix.de)</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 xml:space="preserve">etzter </w:t>
      </w:r>
      <w:proofErr w:type="spellStart"/>
      <w:r w:rsidR="00653102">
        <w:rPr>
          <w:lang w:val="en-US"/>
        </w:rPr>
        <w:t>Aufruf</w:t>
      </w:r>
      <w:proofErr w:type="spellEnd"/>
      <w:r w:rsidR="00653102">
        <w:rPr>
          <w:lang w:val="en-US"/>
        </w:rPr>
        <w:t>: 03.04.2024</w:t>
      </w:r>
    </w:p>
    <w:p w14:paraId="4D607176" w14:textId="1FD856E7" w:rsidR="00BD3286" w:rsidRPr="00CD6474" w:rsidRDefault="00BD3286" w:rsidP="00BD3286">
      <w:pPr>
        <w:pStyle w:val="Main"/>
        <w:numPr>
          <w:ilvl w:val="0"/>
          <w:numId w:val="20"/>
        </w:numPr>
        <w:spacing w:after="240"/>
      </w:pPr>
      <w:r w:rsidRPr="00CD6474">
        <w:t>Jira REST API Dokumentation</w:t>
      </w:r>
    </w:p>
    <w:p w14:paraId="6491DD04" w14:textId="0F927212" w:rsidR="00BD3286" w:rsidRPr="00CD6474" w:rsidRDefault="00782567" w:rsidP="00BD3286">
      <w:pPr>
        <w:pStyle w:val="Main"/>
        <w:numPr>
          <w:ilvl w:val="0"/>
          <w:numId w:val="23"/>
        </w:numPr>
        <w:spacing w:after="240"/>
      </w:pPr>
      <w:hyperlink r:id="rId42" w:anchor="api-group-projects" w:history="1">
        <w:r w:rsidR="00BD3286" w:rsidRPr="00CD6474">
          <w:rPr>
            <w:rStyle w:val="Hyperlink"/>
          </w:rPr>
          <w:t>https://developer.atlassian.com/cloud/jira/platform/rest/v3/api-group-projects/#api-group-projects</w:t>
        </w:r>
      </w:hyperlink>
      <w:r w:rsidR="007C3479" w:rsidRPr="00CD6474">
        <w:t xml:space="preserve"> – Letzter Aufruf: </w:t>
      </w:r>
      <w:r w:rsidR="007C3479">
        <w:t>03</w:t>
      </w:r>
      <w:r w:rsidR="007C3479" w:rsidRPr="00CD6474">
        <w:t>.0</w:t>
      </w:r>
      <w:r w:rsidR="007C3479">
        <w:t>4</w:t>
      </w:r>
      <w:r w:rsidR="007C3479" w:rsidRPr="00CD6474">
        <w:t>.2024</w:t>
      </w:r>
    </w:p>
    <w:p w14:paraId="56F3865A" w14:textId="59FC40AA" w:rsidR="00BD3286" w:rsidRPr="00CD6474" w:rsidRDefault="00BD3286" w:rsidP="00BD3286">
      <w:pPr>
        <w:pStyle w:val="Main"/>
        <w:numPr>
          <w:ilvl w:val="0"/>
          <w:numId w:val="20"/>
        </w:numPr>
        <w:spacing w:after="240"/>
      </w:pPr>
      <w:r w:rsidRPr="00CD6474">
        <w:t>Atlassian API Tokens</w:t>
      </w:r>
    </w:p>
    <w:p w14:paraId="325C524B" w14:textId="5ABFD181" w:rsidR="00986D9F" w:rsidRPr="00CD6474" w:rsidRDefault="00782567" w:rsidP="00986D9F">
      <w:pPr>
        <w:pStyle w:val="Main"/>
        <w:numPr>
          <w:ilvl w:val="0"/>
          <w:numId w:val="23"/>
        </w:numPr>
        <w:spacing w:after="240"/>
      </w:pPr>
      <w:hyperlink r:id="rId43" w:history="1">
        <w:r w:rsidR="00BD3286" w:rsidRPr="00CD6474">
          <w:rPr>
            <w:rStyle w:val="Hyperlink"/>
          </w:rPr>
          <w:t>https://support.atlassian.com/atlassian-account/docs/manage-api-tokens-for-your-atlassian-account/</w:t>
        </w:r>
      </w:hyperlink>
      <w:r w:rsidR="00BD3286" w:rsidRPr="00CD6474">
        <w:t xml:space="preserve"> </w:t>
      </w:r>
      <w:r w:rsidR="007C3479" w:rsidRPr="00CD6474">
        <w:t xml:space="preserve">– Letzter Aufruf: </w:t>
      </w:r>
      <w:r w:rsidR="007C3479">
        <w:t>03</w:t>
      </w:r>
      <w:r w:rsidR="007C3479" w:rsidRPr="00CD6474">
        <w:t>.0</w:t>
      </w:r>
      <w:r w:rsidR="007C3479">
        <w:t>4</w:t>
      </w:r>
      <w:r w:rsidR="007C3479" w:rsidRPr="00CD6474">
        <w:t>.2024</w:t>
      </w:r>
    </w:p>
    <w:p w14:paraId="773735C5" w14:textId="70273978" w:rsidR="00986D9F" w:rsidRPr="00CD6474" w:rsidRDefault="00986D9F" w:rsidP="00986D9F">
      <w:pPr>
        <w:pStyle w:val="Main"/>
        <w:numPr>
          <w:ilvl w:val="0"/>
          <w:numId w:val="20"/>
        </w:numPr>
        <w:spacing w:after="240"/>
      </w:pPr>
      <w:r w:rsidRPr="00CD6474">
        <w:t>Microsoft Data SqlClient Dokumentation</w:t>
      </w:r>
    </w:p>
    <w:p w14:paraId="639D9527" w14:textId="7B28793B" w:rsidR="00986D9F" w:rsidRPr="00A8455F" w:rsidRDefault="00782567" w:rsidP="00986D9F">
      <w:pPr>
        <w:pStyle w:val="Main"/>
        <w:numPr>
          <w:ilvl w:val="0"/>
          <w:numId w:val="24"/>
        </w:numPr>
        <w:spacing w:after="240"/>
        <w:rPr>
          <w:rStyle w:val="Hyperlink"/>
          <w:color w:val="auto"/>
          <w:u w:val="none"/>
          <w:lang w:val="en-US"/>
        </w:rPr>
      </w:pPr>
      <w:hyperlink r:id="rId44" w:history="1">
        <w:r w:rsidR="00986D9F" w:rsidRPr="00A8455F">
          <w:rPr>
            <w:rStyle w:val="Hyperlink"/>
            <w:lang w:val="en-US"/>
          </w:rPr>
          <w:t xml:space="preserve">Introduction to </w:t>
        </w:r>
        <w:proofErr w:type="spellStart"/>
        <w:proofErr w:type="gramStart"/>
        <w:r w:rsidR="00986D9F" w:rsidRPr="00A8455F">
          <w:rPr>
            <w:rStyle w:val="Hyperlink"/>
            <w:lang w:val="en-US"/>
          </w:rPr>
          <w:t>Microsoft.Data.SqlClient</w:t>
        </w:r>
        <w:proofErr w:type="spellEnd"/>
        <w:proofErr w:type="gramEnd"/>
        <w:r w:rsidR="00986D9F" w:rsidRPr="00A8455F">
          <w:rPr>
            <w:rStyle w:val="Hyperlink"/>
            <w:lang w:val="en-US"/>
          </w:rPr>
          <w:t xml:space="preserve"> namespace - ADO.NET Provider for SQL Server | Microsoft Learn</w:t>
        </w:r>
      </w:hyperlink>
      <w:r w:rsidR="007C3479" w:rsidRPr="007C3479">
        <w:rPr>
          <w:lang w:val="en-US"/>
        </w:rPr>
        <w:t xml:space="preserve"> – Letzter Aufruf: 03.04.2024</w:t>
      </w:r>
    </w:p>
    <w:p w14:paraId="3A5B2EB6" w14:textId="67ACA7A5" w:rsidR="00702BF9" w:rsidRPr="00CD6474" w:rsidRDefault="00702BF9" w:rsidP="00702BF9">
      <w:pPr>
        <w:pStyle w:val="Main"/>
        <w:numPr>
          <w:ilvl w:val="0"/>
          <w:numId w:val="20"/>
        </w:numPr>
        <w:spacing w:after="240"/>
      </w:pPr>
      <w:r w:rsidRPr="00CD6474">
        <w:t>xUnit Dokumentation</w:t>
      </w:r>
    </w:p>
    <w:p w14:paraId="068541E7" w14:textId="0BD5327C" w:rsidR="00702BF9" w:rsidRPr="00A8455F" w:rsidRDefault="00782567" w:rsidP="00702BF9">
      <w:pPr>
        <w:pStyle w:val="Main"/>
        <w:numPr>
          <w:ilvl w:val="0"/>
          <w:numId w:val="24"/>
        </w:numPr>
        <w:spacing w:after="240"/>
        <w:rPr>
          <w:lang w:val="en-US"/>
        </w:rPr>
      </w:pPr>
      <w:hyperlink r:id="rId45" w:history="1">
        <w:r w:rsidR="00702BF9" w:rsidRPr="00A8455F">
          <w:rPr>
            <w:rStyle w:val="Hyperlink"/>
            <w:lang w:val="en-US"/>
          </w:rPr>
          <w:t>Getting started: .NET Core with command line &gt; xUnit.net</w:t>
        </w:r>
      </w:hyperlink>
      <w:r w:rsidR="007C3479" w:rsidRPr="007C3479">
        <w:rPr>
          <w:lang w:val="en-US"/>
        </w:rPr>
        <w:t xml:space="preserve"> – Letzter Aufruf: </w:t>
      </w:r>
      <w:proofErr w:type="gramStart"/>
      <w:r w:rsidR="007C3479" w:rsidRPr="007C3479">
        <w:rPr>
          <w:lang w:val="en-US"/>
        </w:rPr>
        <w:t>03.04.2024</w:t>
      </w:r>
      <w:proofErr w:type="gramEnd"/>
    </w:p>
    <w:p w14:paraId="1BA5109C" w14:textId="04CF147A" w:rsidR="00BD3286" w:rsidRPr="00CD6474" w:rsidRDefault="00702BF9" w:rsidP="00702BF9">
      <w:pPr>
        <w:pStyle w:val="Main"/>
        <w:numPr>
          <w:ilvl w:val="0"/>
          <w:numId w:val="20"/>
        </w:numPr>
        <w:spacing w:after="240"/>
      </w:pPr>
      <w:r w:rsidRPr="00CD6474">
        <w:lastRenderedPageBreak/>
        <w:t>NSubstitute Dokumentation</w:t>
      </w:r>
    </w:p>
    <w:p w14:paraId="236262C6" w14:textId="0CFE72C0" w:rsidR="00702BF9" w:rsidRPr="00CD6474" w:rsidRDefault="00782567" w:rsidP="00702BF9">
      <w:pPr>
        <w:pStyle w:val="Main"/>
        <w:numPr>
          <w:ilvl w:val="0"/>
          <w:numId w:val="24"/>
        </w:numPr>
        <w:spacing w:after="240"/>
      </w:pPr>
      <w:hyperlink r:id="rId46" w:history="1">
        <w:r w:rsidR="00702BF9" w:rsidRPr="00CD6474">
          <w:rPr>
            <w:rStyle w:val="Hyperlink"/>
          </w:rPr>
          <w:t>NSubstitute: Getting started</w:t>
        </w:r>
      </w:hyperlink>
      <w:r w:rsidR="007C3479" w:rsidRPr="00CD6474">
        <w:t xml:space="preserve"> – Letzter Aufruf: </w:t>
      </w:r>
      <w:r w:rsidR="007C3479">
        <w:t>03</w:t>
      </w:r>
      <w:r w:rsidR="007C3479" w:rsidRPr="00CD6474">
        <w:t>.0</w:t>
      </w:r>
      <w:r w:rsidR="007C3479">
        <w:t>4</w:t>
      </w:r>
      <w:r w:rsidR="007C3479" w:rsidRPr="00CD6474">
        <w:t>.2024</w:t>
      </w:r>
    </w:p>
    <w:p w14:paraId="2537F599" w14:textId="672345C4" w:rsidR="00702BF9" w:rsidRPr="00CD6474" w:rsidRDefault="00702BF9" w:rsidP="00702BF9">
      <w:pPr>
        <w:pStyle w:val="Main"/>
        <w:numPr>
          <w:ilvl w:val="0"/>
          <w:numId w:val="20"/>
        </w:numPr>
        <w:spacing w:after="240"/>
      </w:pPr>
      <w:r w:rsidRPr="00CD6474">
        <w:t xml:space="preserve"> Fluent Assertions Dokumentation</w:t>
      </w:r>
    </w:p>
    <w:p w14:paraId="4062F84D" w14:textId="1884EFF7" w:rsidR="00702BF9" w:rsidRPr="00CD6474" w:rsidRDefault="00782567" w:rsidP="00702BF9">
      <w:pPr>
        <w:pStyle w:val="Main"/>
        <w:numPr>
          <w:ilvl w:val="0"/>
          <w:numId w:val="24"/>
        </w:numPr>
        <w:spacing w:after="240"/>
      </w:pPr>
      <w:hyperlink r:id="rId47" w:history="1">
        <w:r w:rsidR="00702BF9" w:rsidRPr="00CD6474">
          <w:rPr>
            <w:rStyle w:val="Hyperlink"/>
          </w:rPr>
          <w:t>Introduction - Fluent Assertions</w:t>
        </w:r>
      </w:hyperlink>
      <w:r w:rsidR="007C3479" w:rsidRPr="00CD6474">
        <w:t xml:space="preserve"> – Letzter Aufruf: </w:t>
      </w:r>
      <w:r w:rsidR="007C3479">
        <w:t>03</w:t>
      </w:r>
      <w:r w:rsidR="007C3479" w:rsidRPr="00CD6474">
        <w:t>.0</w:t>
      </w:r>
      <w:r w:rsidR="007C3479">
        <w:t>4</w:t>
      </w:r>
      <w:r w:rsidR="007C3479" w:rsidRPr="00CD6474">
        <w:t>.2024</w:t>
      </w:r>
    </w:p>
    <w:p w14:paraId="7FD4BB6A" w14:textId="77777777" w:rsidR="00471DD4" w:rsidRPr="00CD6474" w:rsidRDefault="00471DD4" w:rsidP="00471DD4">
      <w:pPr>
        <w:pStyle w:val="Main"/>
        <w:spacing w:after="240"/>
      </w:pPr>
    </w:p>
    <w:p w14:paraId="79D54011" w14:textId="2F653D8D" w:rsidR="007F6441" w:rsidRPr="00CD6474" w:rsidRDefault="007F6441" w:rsidP="001804FB">
      <w:pPr>
        <w:pStyle w:val="Main"/>
        <w:numPr>
          <w:ilvl w:val="0"/>
          <w:numId w:val="20"/>
        </w:numPr>
        <w:spacing w:after="240"/>
      </w:pPr>
      <w:r w:rsidRPr="00CD6474">
        <w:br w:type="page"/>
      </w:r>
    </w:p>
    <w:p w14:paraId="737E2FA4" w14:textId="77777777" w:rsidR="00A77728" w:rsidRPr="00CD6474" w:rsidRDefault="00104774" w:rsidP="00A77728">
      <w:pPr>
        <w:pStyle w:val="Formatvorlage1"/>
      </w:pPr>
      <w:bookmarkStart w:id="123" w:name="_Toc162957869"/>
      <w:r w:rsidRPr="00CD6474">
        <w:lastRenderedPageBreak/>
        <w:t>Abbildungsverzeichnis</w:t>
      </w:r>
      <w:bookmarkEnd w:id="123"/>
    </w:p>
    <w:p w14:paraId="2BDA9748" w14:textId="0D8EC6AE" w:rsidR="00805EA8" w:rsidRPr="00CD6474" w:rsidRDefault="00805EA8" w:rsidP="00805EA8">
      <w:pPr>
        <w:pStyle w:val="Main"/>
        <w:ind w:left="432"/>
        <w:jc w:val="left"/>
      </w:pPr>
      <w:r w:rsidRPr="00CD6474">
        <w:t>2.2</w:t>
      </w:r>
      <w:r w:rsidRPr="00CD6474">
        <w:tab/>
      </w:r>
      <w:r w:rsidRPr="00CD6474">
        <w:tab/>
        <w:t>Projektorganisation</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9</w:t>
      </w:r>
    </w:p>
    <w:p w14:paraId="6CF75B3D" w14:textId="647F704A" w:rsidR="00805EA8" w:rsidRPr="00CD6474" w:rsidRDefault="00805EA8" w:rsidP="00805EA8">
      <w:pPr>
        <w:pStyle w:val="Main"/>
        <w:ind w:left="432"/>
        <w:jc w:val="left"/>
      </w:pPr>
      <w:r w:rsidRPr="00CD6474">
        <w:t>2.3.1.1</w:t>
      </w:r>
      <w:r w:rsidRPr="00CD6474">
        <w:tab/>
      </w:r>
      <w:r w:rsidRPr="00CD6474">
        <w:tab/>
        <w:t>IPERKA</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11</w:t>
      </w:r>
    </w:p>
    <w:p w14:paraId="4B5C5A1F" w14:textId="06CA5F2B" w:rsidR="00805EA8" w:rsidRPr="00CD6474" w:rsidRDefault="00805EA8" w:rsidP="00805EA8">
      <w:pPr>
        <w:pStyle w:val="Main"/>
        <w:ind w:left="432"/>
        <w:jc w:val="left"/>
      </w:pPr>
      <w:r w:rsidRPr="00CD6474">
        <w:t>2.3.1.2</w:t>
      </w:r>
      <w:r w:rsidRPr="00CD6474">
        <w:tab/>
      </w:r>
      <w:r w:rsidRPr="00CD6474">
        <w:tab/>
        <w:t>Wasserfall</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11</w:t>
      </w:r>
    </w:p>
    <w:p w14:paraId="3968BE21" w14:textId="1E2FFB12" w:rsidR="00805EA8" w:rsidRPr="00CD6474" w:rsidRDefault="00805EA8" w:rsidP="00805EA8">
      <w:pPr>
        <w:pStyle w:val="Main"/>
        <w:ind w:left="432"/>
        <w:jc w:val="left"/>
      </w:pPr>
      <w:r w:rsidRPr="00CD6474">
        <w:t>2.3.1.3</w:t>
      </w:r>
      <w:r w:rsidRPr="00CD6474">
        <w:tab/>
      </w:r>
      <w:r w:rsidRPr="00CD6474">
        <w:tab/>
        <w:t>Kanban</w:t>
      </w:r>
      <w:r w:rsidR="004811B1">
        <w:t xml:space="preserve"> B</w:t>
      </w:r>
      <w:r w:rsidRPr="00CD6474">
        <w:t>oard</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12</w:t>
      </w:r>
    </w:p>
    <w:p w14:paraId="0252C552" w14:textId="06915F2E" w:rsidR="00805EA8" w:rsidRPr="00CD6474" w:rsidRDefault="00805EA8" w:rsidP="00805EA8">
      <w:pPr>
        <w:pStyle w:val="Main"/>
        <w:ind w:left="432"/>
        <w:jc w:val="left"/>
      </w:pPr>
      <w:r w:rsidRPr="00CD6474">
        <w:t>3.1</w:t>
      </w:r>
      <w:r w:rsidRPr="00CD6474">
        <w:tab/>
      </w:r>
      <w:r w:rsidRPr="00CD6474">
        <w:tab/>
        <w:t>Use Case Diagramm</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15</w:t>
      </w:r>
    </w:p>
    <w:p w14:paraId="37BDBE74" w14:textId="3128B2BD" w:rsidR="00805EA8" w:rsidRDefault="00805EA8" w:rsidP="00805EA8">
      <w:pPr>
        <w:pStyle w:val="Main"/>
        <w:ind w:left="432"/>
        <w:jc w:val="left"/>
      </w:pPr>
      <w:r w:rsidRPr="00CD6474">
        <w:t>3.4</w:t>
      </w:r>
      <w:r w:rsidRPr="00CD6474">
        <w:tab/>
      </w:r>
      <w:r w:rsidRPr="00CD6474">
        <w:tab/>
        <w:t>Risikomatrix</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25</w:t>
      </w:r>
    </w:p>
    <w:p w14:paraId="51585F20" w14:textId="2C706AA3" w:rsidR="00CC0276" w:rsidRDefault="00CC0276" w:rsidP="00805EA8">
      <w:pPr>
        <w:pStyle w:val="Main"/>
        <w:ind w:left="432"/>
        <w:jc w:val="left"/>
      </w:pPr>
      <w:r>
        <w:t>3.5 – 1</w:t>
      </w:r>
      <w:r>
        <w:tab/>
      </w:r>
      <w:r>
        <w:tab/>
        <w:t xml:space="preserve">Zeitplan </w:t>
      </w:r>
      <w:r w:rsidR="00D76980">
        <w:t>S</w:t>
      </w:r>
      <w:r>
        <w:t>oll</w:t>
      </w:r>
    </w:p>
    <w:p w14:paraId="3491D3F0" w14:textId="7DFDE089" w:rsidR="00805EA8" w:rsidRPr="00CD6474" w:rsidRDefault="00CC0276" w:rsidP="00CF7155">
      <w:pPr>
        <w:pStyle w:val="Main"/>
        <w:ind w:left="432"/>
        <w:jc w:val="left"/>
      </w:pPr>
      <w:r>
        <w:t>3.5 – 2</w:t>
      </w:r>
      <w:r>
        <w:tab/>
      </w:r>
      <w:r>
        <w:tab/>
        <w:t>Legende Soll-Zeitplan</w:t>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p>
    <w:p w14:paraId="0BC527DB" w14:textId="6E3EDCDA" w:rsidR="00805EA8" w:rsidRPr="00CD6474" w:rsidRDefault="00805EA8" w:rsidP="00805EA8">
      <w:pPr>
        <w:pStyle w:val="Main"/>
        <w:ind w:left="432"/>
        <w:jc w:val="left"/>
      </w:pPr>
      <w:r w:rsidRPr="00CD6474">
        <w:t>4.1 – 1</w:t>
      </w:r>
      <w:r w:rsidRPr="00CD6474">
        <w:tab/>
      </w:r>
      <w:r w:rsidRPr="00CD6474">
        <w:tab/>
        <w:t>Kanban</w:t>
      </w:r>
      <w:r w:rsidR="004811B1">
        <w:t xml:space="preserve"> B</w:t>
      </w:r>
      <w:r w:rsidRPr="00CD6474">
        <w:t>oard Tag 1</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245BB35F" w14:textId="1D4BF001" w:rsidR="00805EA8" w:rsidRPr="00CD6474" w:rsidRDefault="00805EA8" w:rsidP="00805EA8">
      <w:pPr>
        <w:pStyle w:val="Main"/>
        <w:ind w:left="432"/>
        <w:jc w:val="left"/>
      </w:pPr>
      <w:r w:rsidRPr="00CD6474">
        <w:t>4.1 – 2</w:t>
      </w:r>
      <w:r w:rsidRPr="00CD6474">
        <w:tab/>
      </w:r>
      <w:r w:rsidRPr="00CD6474">
        <w:tab/>
        <w:t>Kanban</w:t>
      </w:r>
      <w:r w:rsidR="004811B1">
        <w:t xml:space="preserve"> B</w:t>
      </w:r>
      <w:r w:rsidRPr="00CD6474">
        <w:t>oard Tag 2</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04891D3" w14:textId="68394AF4" w:rsidR="00805EA8" w:rsidRPr="00CD6474" w:rsidRDefault="00805EA8" w:rsidP="00805EA8">
      <w:pPr>
        <w:pStyle w:val="Main"/>
        <w:ind w:left="432"/>
        <w:jc w:val="left"/>
      </w:pPr>
      <w:r w:rsidRPr="00CD6474">
        <w:t>4.1 – 3</w:t>
      </w:r>
      <w:r w:rsidRPr="00CD6474">
        <w:tab/>
      </w:r>
      <w:r w:rsidRPr="00CD6474">
        <w:tab/>
        <w:t>Kanban</w:t>
      </w:r>
      <w:r w:rsidR="004811B1">
        <w:t xml:space="preserve"> B</w:t>
      </w:r>
      <w:r w:rsidRPr="00CD6474">
        <w:t>oard Tag 3</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C834273" w14:textId="6072C5AA" w:rsidR="00805EA8" w:rsidRPr="00CD6474" w:rsidRDefault="00805EA8" w:rsidP="00805EA8">
      <w:pPr>
        <w:pStyle w:val="Main"/>
        <w:ind w:left="432"/>
        <w:jc w:val="left"/>
      </w:pPr>
      <w:r w:rsidRPr="00CD6474">
        <w:t>4.1 – 4</w:t>
      </w:r>
      <w:r w:rsidRPr="00CD6474">
        <w:tab/>
      </w:r>
      <w:r w:rsidRPr="00CD6474">
        <w:tab/>
        <w:t>Kanban</w:t>
      </w:r>
      <w:r w:rsidR="004811B1">
        <w:t xml:space="preserve"> B</w:t>
      </w:r>
      <w:r w:rsidRPr="00CD6474">
        <w:t>oard Tag 4</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2474B805" w14:textId="692AD9EC" w:rsidR="00805EA8" w:rsidRPr="00CD6474" w:rsidRDefault="00805EA8" w:rsidP="00805EA8">
      <w:pPr>
        <w:pStyle w:val="Main"/>
        <w:ind w:left="432"/>
        <w:jc w:val="left"/>
      </w:pPr>
      <w:r w:rsidRPr="00CD6474">
        <w:t>4.1 – 5</w:t>
      </w:r>
      <w:r w:rsidRPr="00CD6474">
        <w:tab/>
      </w:r>
      <w:r w:rsidRPr="00CD6474">
        <w:tab/>
        <w:t>Kanban</w:t>
      </w:r>
      <w:r w:rsidR="004811B1">
        <w:t xml:space="preserve"> B</w:t>
      </w:r>
      <w:r w:rsidRPr="00CD6474">
        <w:t>oard Tag 5</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06E1905D" w14:textId="3415E9DF" w:rsidR="00805EA8" w:rsidRPr="00CD6474" w:rsidRDefault="00805EA8" w:rsidP="00805EA8">
      <w:pPr>
        <w:pStyle w:val="Main"/>
        <w:ind w:left="432"/>
        <w:jc w:val="left"/>
      </w:pPr>
      <w:r w:rsidRPr="00CD6474">
        <w:t>4.1 – 6</w:t>
      </w:r>
      <w:r w:rsidRPr="00CD6474">
        <w:tab/>
      </w:r>
      <w:r w:rsidRPr="00CD6474">
        <w:tab/>
        <w:t>Kanban</w:t>
      </w:r>
      <w:r w:rsidR="004811B1">
        <w:t xml:space="preserve"> B</w:t>
      </w:r>
      <w:r w:rsidRPr="00CD6474">
        <w:t>oard Tag 6</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58B6C95" w14:textId="31C6AECF" w:rsidR="00805EA8" w:rsidRPr="00CD6474" w:rsidRDefault="00805EA8" w:rsidP="00805EA8">
      <w:pPr>
        <w:pStyle w:val="Main"/>
        <w:ind w:left="432"/>
        <w:jc w:val="left"/>
      </w:pPr>
      <w:r w:rsidRPr="00CD6474">
        <w:t>4.1 – 7</w:t>
      </w:r>
      <w:r w:rsidRPr="00CD6474">
        <w:tab/>
      </w:r>
      <w:r w:rsidRPr="00CD6474">
        <w:tab/>
        <w:t>Kanban</w:t>
      </w:r>
      <w:r w:rsidR="004811B1">
        <w:t xml:space="preserve"> B</w:t>
      </w:r>
      <w:r w:rsidRPr="00CD6474">
        <w:t>oard Tag 7</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4C7F24E7" w14:textId="3726717E" w:rsidR="00805EA8" w:rsidRPr="00CD6474" w:rsidRDefault="00805EA8" w:rsidP="00805EA8">
      <w:pPr>
        <w:pStyle w:val="Main"/>
        <w:ind w:left="432"/>
        <w:jc w:val="left"/>
      </w:pPr>
      <w:r w:rsidRPr="00CD6474">
        <w:t>4.1 – 8</w:t>
      </w:r>
      <w:r w:rsidRPr="00CD6474">
        <w:tab/>
      </w:r>
      <w:r w:rsidRPr="00CD6474">
        <w:tab/>
        <w:t>Kanban</w:t>
      </w:r>
      <w:r w:rsidR="004811B1">
        <w:t xml:space="preserve"> B</w:t>
      </w:r>
      <w:r w:rsidRPr="00CD6474">
        <w:t>oard Tag 8</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0AD30A11" w14:textId="06BFF102" w:rsidR="00805EA8" w:rsidRPr="00CD6474" w:rsidRDefault="00805EA8" w:rsidP="00805EA8">
      <w:pPr>
        <w:pStyle w:val="Main"/>
        <w:ind w:left="432"/>
        <w:jc w:val="left"/>
      </w:pPr>
      <w:r w:rsidRPr="00CD6474">
        <w:t>4.1 – 9</w:t>
      </w:r>
      <w:r w:rsidRPr="00CD6474">
        <w:tab/>
      </w:r>
      <w:r w:rsidRPr="00CD6474">
        <w:tab/>
        <w:t>Kanban</w:t>
      </w:r>
      <w:r w:rsidR="004811B1">
        <w:t xml:space="preserve"> B</w:t>
      </w:r>
      <w:r w:rsidRPr="00CD6474">
        <w:t>oard Tag 9</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p>
    <w:p w14:paraId="732D2D48" w14:textId="77777777" w:rsidR="00CF7155" w:rsidRPr="00CD6474" w:rsidRDefault="00805EA8" w:rsidP="00CF7155">
      <w:pPr>
        <w:pStyle w:val="Main"/>
        <w:ind w:left="432"/>
        <w:jc w:val="left"/>
      </w:pPr>
      <w:r w:rsidRPr="00CD6474">
        <w:t>4.1 – 10</w:t>
      </w:r>
      <w:r w:rsidRPr="00CD6474">
        <w:tab/>
        <w:t>Kanban</w:t>
      </w:r>
      <w:r w:rsidR="004811B1">
        <w:t xml:space="preserve"> B</w:t>
      </w:r>
      <w:r w:rsidRPr="00CD6474">
        <w:t>oard Tag 10</w:t>
      </w:r>
      <w:r w:rsidRPr="00CD6474">
        <w:tab/>
      </w:r>
    </w:p>
    <w:p w14:paraId="6DD49C0F" w14:textId="46DB73D9" w:rsidR="00CF7155" w:rsidRPr="00CD6474" w:rsidRDefault="00CF7155" w:rsidP="00CF7155">
      <w:pPr>
        <w:pStyle w:val="Main"/>
        <w:ind w:left="432"/>
        <w:jc w:val="left"/>
      </w:pPr>
      <w:r>
        <w:t>5</w:t>
      </w:r>
      <w:r w:rsidRPr="00CD6474">
        <w:t>.</w:t>
      </w:r>
      <w:r>
        <w:t>1</w:t>
      </w:r>
      <w:r w:rsidRPr="00CD6474">
        <w:t xml:space="preserve"> – </w:t>
      </w:r>
      <w:r>
        <w:t>1</w:t>
      </w:r>
      <w:r w:rsidRPr="00CD6474">
        <w:tab/>
      </w:r>
      <w:r w:rsidRPr="00CD6474">
        <w:tab/>
      </w:r>
      <w:r>
        <w:t xml:space="preserve">Zeitplan </w:t>
      </w:r>
      <w:r w:rsidR="00D76980">
        <w:t>Ist</w:t>
      </w:r>
      <w:r w:rsidRPr="00CD6474">
        <w:tab/>
      </w:r>
      <w:r w:rsidRPr="00CD6474">
        <w:tab/>
      </w:r>
      <w:r w:rsidRPr="00CD6474">
        <w:tab/>
      </w:r>
      <w:r w:rsidRPr="00CD6474">
        <w:tab/>
      </w:r>
      <w:r w:rsidRPr="00CD6474">
        <w:tab/>
      </w:r>
      <w:r w:rsidRPr="00CD6474">
        <w:tab/>
      </w:r>
      <w:r w:rsidRPr="00CD6474">
        <w:tab/>
      </w:r>
      <w:r>
        <w:tab/>
      </w:r>
      <w:r>
        <w:tab/>
      </w:r>
      <w:r>
        <w:tab/>
      </w:r>
      <w:r>
        <w:tab/>
      </w:r>
      <w:r>
        <w:tab/>
      </w:r>
    </w:p>
    <w:p w14:paraId="1073D361" w14:textId="77777777" w:rsidR="00CF7155" w:rsidRPr="00CD6474" w:rsidRDefault="00CF7155" w:rsidP="00CF7155">
      <w:pPr>
        <w:pStyle w:val="Main"/>
        <w:ind w:left="432"/>
        <w:jc w:val="left"/>
      </w:pPr>
      <w:r>
        <w:t>5</w:t>
      </w:r>
      <w:r w:rsidRPr="00CD6474">
        <w:t>.</w:t>
      </w:r>
      <w:r>
        <w:t>1</w:t>
      </w:r>
      <w:r w:rsidRPr="00CD6474">
        <w:t xml:space="preserve"> – 2</w:t>
      </w:r>
      <w:r w:rsidRPr="00CD6474">
        <w:tab/>
      </w:r>
      <w:r w:rsidRPr="00CD6474">
        <w:tab/>
      </w:r>
      <w:r>
        <w:t>Legende Ist-Zeitplan</w:t>
      </w:r>
      <w:r w:rsidRPr="00CD6474">
        <w:tab/>
      </w:r>
      <w:r w:rsidRPr="00CD6474">
        <w:tab/>
      </w:r>
      <w:r w:rsidRPr="00CD6474">
        <w:tab/>
      </w:r>
      <w:r w:rsidRPr="00CD6474">
        <w:tab/>
      </w:r>
      <w:r w:rsidRPr="00CD6474">
        <w:tab/>
      </w:r>
      <w:r w:rsidRPr="00CD6474">
        <w:tab/>
      </w:r>
      <w:r w:rsidRPr="00CD6474">
        <w:tab/>
      </w:r>
      <w:r>
        <w:tab/>
      </w:r>
      <w:r>
        <w:tab/>
      </w:r>
      <w:r>
        <w:tab/>
      </w:r>
    </w:p>
    <w:p w14:paraId="1F0D31A0" w14:textId="77777777" w:rsidR="00CB74F9" w:rsidRPr="00CF7155" w:rsidRDefault="00805EA8" w:rsidP="00CB74F9">
      <w:pPr>
        <w:pStyle w:val="Main"/>
        <w:ind w:left="432"/>
        <w:jc w:val="left"/>
      </w:pPr>
      <w:r w:rsidRPr="00CF7155">
        <w:t>6.3</w:t>
      </w:r>
      <w:r w:rsidRPr="00CF7155">
        <w:tab/>
      </w:r>
      <w:r w:rsidRPr="00CF7155">
        <w:tab/>
        <w:t>LEIS Datenbankschema</w:t>
      </w:r>
    </w:p>
    <w:p w14:paraId="7397447A" w14:textId="77777777" w:rsidR="007B488A" w:rsidRPr="00CF7155" w:rsidRDefault="00CB74F9" w:rsidP="007B488A">
      <w:pPr>
        <w:pStyle w:val="Main"/>
        <w:ind w:left="432"/>
        <w:jc w:val="left"/>
      </w:pPr>
      <w:r>
        <w:t>8</w:t>
      </w:r>
      <w:r w:rsidRPr="00CF7155">
        <w:t>.2</w:t>
      </w:r>
      <w:r>
        <w:t>.1</w:t>
      </w:r>
      <w:r w:rsidRPr="00CF7155">
        <w:tab/>
      </w:r>
      <w:r w:rsidRPr="00CF7155">
        <w:tab/>
        <w:t>Clean Architecture Onion View</w:t>
      </w:r>
      <w:r>
        <w:tab/>
      </w:r>
      <w:r>
        <w:tab/>
      </w:r>
      <w:r>
        <w:tab/>
      </w:r>
      <w:r>
        <w:tab/>
      </w:r>
      <w:r>
        <w:tab/>
      </w:r>
      <w:r>
        <w:tab/>
      </w:r>
      <w:r>
        <w:tab/>
      </w:r>
      <w:r>
        <w:tab/>
      </w:r>
      <w:r>
        <w:tab/>
      </w:r>
    </w:p>
    <w:p w14:paraId="6FBB4E98" w14:textId="10E361D7" w:rsidR="007B488A" w:rsidRPr="00CF7155" w:rsidRDefault="007B488A" w:rsidP="007B488A">
      <w:pPr>
        <w:pStyle w:val="Main"/>
        <w:ind w:left="432"/>
        <w:jc w:val="left"/>
      </w:pPr>
      <w:r>
        <w:t>8</w:t>
      </w:r>
      <w:r w:rsidRPr="00CF7155">
        <w:t>.2</w:t>
      </w:r>
      <w:r>
        <w:t>.2</w:t>
      </w:r>
      <w:r w:rsidRPr="00CF7155">
        <w:tab/>
      </w:r>
      <w:r w:rsidRPr="00CF7155">
        <w:tab/>
      </w:r>
      <w:r>
        <w:t>MVC-Architektur</w:t>
      </w:r>
      <w:r>
        <w:tab/>
      </w:r>
      <w:r>
        <w:tab/>
      </w:r>
      <w:r>
        <w:tab/>
      </w:r>
      <w:r>
        <w:tab/>
      </w:r>
      <w:r>
        <w:tab/>
      </w:r>
      <w:r>
        <w:tab/>
      </w:r>
      <w:r>
        <w:tab/>
      </w:r>
      <w:r>
        <w:tab/>
      </w:r>
      <w:r>
        <w:tab/>
      </w:r>
      <w:r>
        <w:tab/>
      </w:r>
      <w:r>
        <w:tab/>
      </w:r>
    </w:p>
    <w:p w14:paraId="7FC31507" w14:textId="35768238" w:rsidR="007B488A" w:rsidRPr="00CF7155" w:rsidRDefault="007B488A" w:rsidP="007B488A">
      <w:pPr>
        <w:pStyle w:val="Main"/>
        <w:ind w:left="432"/>
        <w:jc w:val="left"/>
      </w:pPr>
      <w:r>
        <w:t>8</w:t>
      </w:r>
      <w:r w:rsidRPr="00CF7155">
        <w:t>.2</w:t>
      </w:r>
      <w:r>
        <w:t>.3</w:t>
      </w:r>
      <w:r w:rsidRPr="00CF7155">
        <w:tab/>
      </w:r>
      <w:r w:rsidRPr="00CF7155">
        <w:tab/>
      </w:r>
      <w:r>
        <w:t>Schichtenarchitektur</w:t>
      </w:r>
      <w:r>
        <w:tab/>
      </w:r>
      <w:r>
        <w:tab/>
      </w:r>
      <w:r>
        <w:tab/>
      </w:r>
      <w:r>
        <w:tab/>
      </w:r>
      <w:r>
        <w:tab/>
      </w:r>
      <w:r>
        <w:tab/>
      </w:r>
      <w:r>
        <w:tab/>
      </w:r>
      <w:r>
        <w:tab/>
      </w:r>
      <w:r>
        <w:tab/>
      </w:r>
      <w:r>
        <w:tab/>
      </w:r>
    </w:p>
    <w:p w14:paraId="7351EED4" w14:textId="7999D115" w:rsidR="00805EA8" w:rsidRDefault="0080544F" w:rsidP="007B488A">
      <w:pPr>
        <w:pStyle w:val="Main"/>
        <w:ind w:left="432"/>
        <w:jc w:val="left"/>
      </w:pPr>
      <w:r>
        <w:t>8</w:t>
      </w:r>
      <w:r w:rsidR="00805EA8" w:rsidRPr="00CD6474">
        <w:t>.4</w:t>
      </w:r>
      <w:r>
        <w:t xml:space="preserve"> – 1</w:t>
      </w:r>
      <w:r w:rsidR="00805EA8" w:rsidRPr="00CD6474">
        <w:tab/>
      </w:r>
      <w:r w:rsidR="00805EA8" w:rsidRPr="00CD6474">
        <w:tab/>
        <w:t>Klassendiagramm</w:t>
      </w:r>
      <w:r>
        <w:t xml:space="preserve"> Core, Infrastructure</w:t>
      </w:r>
    </w:p>
    <w:p w14:paraId="5D688E81" w14:textId="7FE3679A" w:rsidR="0080544F" w:rsidRPr="00CD6474" w:rsidRDefault="0080544F" w:rsidP="007B488A">
      <w:pPr>
        <w:pStyle w:val="Main"/>
        <w:ind w:left="432"/>
        <w:jc w:val="left"/>
      </w:pPr>
      <w:r>
        <w:t xml:space="preserve">8.4 – 2 </w:t>
      </w:r>
      <w:r>
        <w:tab/>
      </w:r>
      <w:r>
        <w:tab/>
        <w:t>Klassendiagramm Application</w:t>
      </w:r>
    </w:p>
    <w:p w14:paraId="0FF5723F" w14:textId="12CE477E" w:rsidR="00104774" w:rsidRPr="00CD6474" w:rsidRDefault="007F6441" w:rsidP="00805EA8">
      <w:pPr>
        <w:pStyle w:val="Main"/>
        <w:ind w:left="432"/>
        <w:jc w:val="left"/>
      </w:pPr>
      <w:r w:rsidRPr="00CD6474">
        <w:br w:type="page"/>
      </w:r>
    </w:p>
    <w:p w14:paraId="562C9C73" w14:textId="1D0ACF06" w:rsidR="00104774" w:rsidRPr="00CD6474" w:rsidRDefault="00104774" w:rsidP="00104774">
      <w:pPr>
        <w:pStyle w:val="Ebene2"/>
      </w:pPr>
      <w:r w:rsidRPr="00CD6474">
        <w:lastRenderedPageBreak/>
        <w:t xml:space="preserve"> </w:t>
      </w:r>
      <w:bookmarkStart w:id="124" w:name="_Toc162957870"/>
      <w:r w:rsidRPr="00CD6474">
        <w:t>Anhang</w:t>
      </w:r>
      <w:bookmarkEnd w:id="124"/>
    </w:p>
    <w:p w14:paraId="6803C056" w14:textId="6EAC8EBF" w:rsidR="00104774" w:rsidRPr="00CD6474" w:rsidRDefault="00D64989" w:rsidP="004F3EEF">
      <w:pPr>
        <w:pStyle w:val="Formatvorlage1"/>
        <w:numPr>
          <w:ilvl w:val="1"/>
          <w:numId w:val="6"/>
        </w:numPr>
      </w:pPr>
      <w:bookmarkStart w:id="125" w:name="_Toc162957871"/>
      <w:r w:rsidRPr="00CD6474">
        <w:t>Git-Log</w:t>
      </w:r>
      <w:bookmarkEnd w:id="125"/>
    </w:p>
    <w:p w14:paraId="4B5E8D0B" w14:textId="77777777" w:rsidR="00163869" w:rsidRPr="00FC0ECA" w:rsidRDefault="00163869" w:rsidP="00163869">
      <w:pPr>
        <w:pStyle w:val="Main"/>
      </w:pPr>
    </w:p>
    <w:sectPr w:rsidR="00163869" w:rsidRPr="00FC0ECA" w:rsidSect="00622AF1">
      <w:headerReference w:type="default" r:id="rId48"/>
      <w:footerReference w:type="default" r:id="rId49"/>
      <w:headerReference w:type="first" r:id="rId50"/>
      <w:footerReference w:type="first" r:id="rId51"/>
      <w:type w:val="continuous"/>
      <w:pgSz w:w="11907" w:h="16839" w:code="9"/>
      <w:pgMar w:top="1418" w:right="851" w:bottom="1134" w:left="1418" w:header="624" w:footer="567"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FB6EE" w14:textId="77777777" w:rsidR="00622AF1" w:rsidRPr="00CD6474" w:rsidRDefault="00622AF1">
      <w:r w:rsidRPr="00CD6474">
        <w:separator/>
      </w:r>
    </w:p>
  </w:endnote>
  <w:endnote w:type="continuationSeparator" w:id="0">
    <w:p w14:paraId="7AF072BB" w14:textId="77777777" w:rsidR="00622AF1" w:rsidRPr="00CD6474" w:rsidRDefault="00622AF1">
      <w:r w:rsidRPr="00CD64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mbria"/>
    <w:charset w:val="00"/>
    <w:family w:val="roman"/>
    <w:pitch w:val="variable"/>
    <w:sig w:usb0="E00002AF" w:usb1="5000E07B" w:usb2="00000000" w:usb3="00000000" w:csb0="0000019F" w:csb1="00000000"/>
  </w:font>
  <w:font w:name="Imago">
    <w:altName w:val="Calibri"/>
    <w:charset w:val="00"/>
    <w:family w:val="auto"/>
    <w:pitch w:val="variable"/>
    <w:sig w:usb0="A00002AF" w:usb1="5000205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ack">
    <w:altName w:val="Sylfaen"/>
    <w:charset w:val="00"/>
    <w:family w:val="modern"/>
    <w:pitch w:val="fixed"/>
    <w:sig w:usb0="A50006EF" w:usb1="1000B8FB" w:usb2="0000002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ack-Regular">
    <w:altName w:val="Calibri"/>
    <w:panose1 w:val="00000000000000000000"/>
    <w:charset w:val="00"/>
    <w:family w:val="auto"/>
    <w:notTrueType/>
    <w:pitch w:val="default"/>
    <w:sig w:usb0="00000003" w:usb1="00000000" w:usb2="00000000" w:usb3="00000000" w:csb0="00000001" w:csb1="00000000"/>
  </w:font>
  <w:font w:name="Montserrat">
    <w:charset w:val="00"/>
    <w:family w:val="auto"/>
    <w:pitch w:val="variable"/>
    <w:sig w:usb0="2000020F" w:usb1="00000003" w:usb2="00000000" w:usb3="00000000" w:csb0="00000197"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Roche">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B3418" w14:textId="6B73E996" w:rsidR="00911F96" w:rsidRPr="00CD6474" w:rsidRDefault="00FB1401" w:rsidP="00E46830">
    <w:pPr>
      <w:pStyle w:val="Fuzeile"/>
      <w:tabs>
        <w:tab w:val="left" w:pos="4111"/>
      </w:tabs>
      <w:rPr>
        <w:rFonts w:ascii="Imago" w:hAnsi="Imago"/>
        <w:i w:val="0"/>
        <w:color w:val="00B050"/>
      </w:rPr>
    </w:pPr>
    <w:r w:rsidRPr="00CD6474">
      <w:rPr>
        <w:rFonts w:ascii="Imago" w:hAnsi="Imago"/>
        <w:i w:val="0"/>
        <w:color w:val="00B050"/>
      </w:rPr>
      <w:t>05.04.2024</w:t>
    </w:r>
    <w:r w:rsidR="00911F96" w:rsidRPr="00CD6474">
      <w:rPr>
        <w:rFonts w:ascii="Imago" w:hAnsi="Imago"/>
        <w:i w:val="0"/>
      </w:rPr>
      <w:ptab w:relativeTo="margin" w:alignment="center" w:leader="none"/>
    </w:r>
    <w:r w:rsidR="00911F96" w:rsidRPr="00CD6474">
      <w:rPr>
        <w:rFonts w:ascii="Imago" w:hAnsi="Imago"/>
        <w:i w:val="0"/>
      </w:rPr>
      <w:fldChar w:fldCharType="begin"/>
    </w:r>
    <w:r w:rsidR="00911F96" w:rsidRPr="00CD6474">
      <w:rPr>
        <w:rFonts w:ascii="Imago" w:hAnsi="Imago"/>
        <w:i w:val="0"/>
      </w:rPr>
      <w:instrText xml:space="preserve"> PAGE </w:instrText>
    </w:r>
    <w:r w:rsidR="00911F96" w:rsidRPr="00CD6474">
      <w:rPr>
        <w:rFonts w:ascii="Imago" w:hAnsi="Imago"/>
        <w:i w:val="0"/>
      </w:rPr>
      <w:fldChar w:fldCharType="separate"/>
    </w:r>
    <w:r w:rsidR="00B116C1" w:rsidRPr="00CD6474">
      <w:rPr>
        <w:rFonts w:ascii="Imago" w:hAnsi="Imago"/>
        <w:i w:val="0"/>
      </w:rPr>
      <w:t>21</w:t>
    </w:r>
    <w:r w:rsidR="00911F96" w:rsidRPr="00CD6474">
      <w:rPr>
        <w:rFonts w:ascii="Imago" w:hAnsi="Imago"/>
        <w:i w:val="0"/>
      </w:rPr>
      <w:fldChar w:fldCharType="end"/>
    </w:r>
    <w:r w:rsidR="00911F96" w:rsidRPr="00CD6474">
      <w:rPr>
        <w:rFonts w:ascii="Imago" w:hAnsi="Imago"/>
        <w:i w:val="0"/>
      </w:rPr>
      <w:t xml:space="preserve"> / </w:t>
    </w:r>
    <w:r w:rsidR="00911F96" w:rsidRPr="00CD6474">
      <w:rPr>
        <w:rFonts w:ascii="Imago" w:hAnsi="Imago"/>
        <w:i w:val="0"/>
      </w:rPr>
      <w:fldChar w:fldCharType="begin"/>
    </w:r>
    <w:r w:rsidR="00911F96" w:rsidRPr="00CD6474">
      <w:rPr>
        <w:rFonts w:ascii="Imago" w:hAnsi="Imago"/>
        <w:i w:val="0"/>
      </w:rPr>
      <w:instrText xml:space="preserve"> NUMPAGES </w:instrText>
    </w:r>
    <w:r w:rsidR="00911F96" w:rsidRPr="00CD6474">
      <w:rPr>
        <w:rFonts w:ascii="Imago" w:hAnsi="Imago"/>
        <w:i w:val="0"/>
      </w:rPr>
      <w:fldChar w:fldCharType="separate"/>
    </w:r>
    <w:r w:rsidR="00B116C1" w:rsidRPr="00CD6474">
      <w:rPr>
        <w:rFonts w:ascii="Imago" w:hAnsi="Imago"/>
        <w:i w:val="0"/>
      </w:rPr>
      <w:t>32</w:t>
    </w:r>
    <w:r w:rsidR="00911F96" w:rsidRPr="00CD6474">
      <w:rPr>
        <w:rFonts w:ascii="Imago" w:hAnsi="Imago"/>
        <w:i w:val="0"/>
      </w:rPr>
      <w:fldChar w:fldCharType="end"/>
    </w:r>
    <w:r w:rsidR="00911F96" w:rsidRPr="00CD6474">
      <w:rPr>
        <w:rFonts w:ascii="Imago" w:hAnsi="Imago"/>
        <w:i w:val="0"/>
      </w:rPr>
      <w:ptab w:relativeTo="margin" w:alignment="right" w:leader="none"/>
    </w:r>
    <w:sdt>
      <w:sdtPr>
        <w:rPr>
          <w:rFonts w:ascii="Imago" w:hAnsi="Imago"/>
          <w:i w:val="0"/>
        </w:rPr>
        <w:alias w:val="Autor"/>
        <w:tag w:val=""/>
        <w:id w:val="1060063879"/>
        <w:placeholder>
          <w:docPart w:val="F52A2CD9E75E49519F88A2C40FC8870B"/>
        </w:placeholder>
        <w:dataBinding w:prefixMappings="xmlns:ns0='http://purl.org/dc/elements/1.1/' xmlns:ns1='http://schemas.openxmlformats.org/package/2006/metadata/core-properties' " w:xpath="/ns1:coreProperties[1]/ns0:creator[1]" w:storeItemID="{6C3C8BC8-F283-45AE-878A-BAB7291924A1}"/>
        <w:text/>
      </w:sdtPr>
      <w:sdtEndPr/>
      <w:sdtContent>
        <w:r w:rsidR="00B11944" w:rsidRPr="00CD6474">
          <w:rPr>
            <w:rFonts w:ascii="Imago" w:hAnsi="Imago"/>
            <w:i w:val="0"/>
          </w:rPr>
          <w:t xml:space="preserve">Simon </w:t>
        </w:r>
        <w:r w:rsidR="002B4170" w:rsidRPr="00CD6474">
          <w:rPr>
            <w:rFonts w:ascii="Imago" w:hAnsi="Imago"/>
            <w:i w:val="0"/>
          </w:rPr>
          <w:t>A</w:t>
        </w:r>
        <w:r w:rsidR="00B11944" w:rsidRPr="00CD6474">
          <w:rPr>
            <w:rFonts w:ascii="Imago" w:hAnsi="Imago"/>
            <w:i w:val="0"/>
          </w:rPr>
          <w:t>ndré Lötscher</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E1C82" w14:textId="2314AAFD" w:rsidR="00911F96" w:rsidRPr="00CD6474" w:rsidRDefault="008C26A0" w:rsidP="008C26A0">
    <w:pPr>
      <w:pStyle w:val="Main"/>
      <w:rPr>
        <w:b/>
        <w:bCs/>
      </w:rPr>
    </w:pPr>
    <w:r w:rsidRPr="00CD6474">
      <w:rPr>
        <w:b/>
        <w:bCs/>
      </w:rPr>
      <w:t>Softec AG</w:t>
    </w:r>
  </w:p>
  <w:p w14:paraId="6AF07BB5" w14:textId="46FED76D" w:rsidR="008C26A0" w:rsidRPr="00CD6474" w:rsidRDefault="008C26A0" w:rsidP="008C26A0">
    <w:pPr>
      <w:pStyle w:val="Main"/>
    </w:pPr>
    <w:r w:rsidRPr="00CD6474">
      <w:t>Industriestrasse 51, 6312 Steinhausen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72A32" w14:textId="77777777" w:rsidR="00622AF1" w:rsidRPr="00CD6474" w:rsidRDefault="00622AF1">
      <w:r w:rsidRPr="00CD6474">
        <w:separator/>
      </w:r>
    </w:p>
  </w:footnote>
  <w:footnote w:type="continuationSeparator" w:id="0">
    <w:p w14:paraId="0154866F" w14:textId="77777777" w:rsidR="00622AF1" w:rsidRPr="00CD6474" w:rsidRDefault="00622AF1">
      <w:r w:rsidRPr="00CD64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65" w:type="dxa"/>
      <w:tblCellMar>
        <w:left w:w="0" w:type="dxa"/>
        <w:right w:w="0" w:type="dxa"/>
      </w:tblCellMar>
      <w:tblLook w:val="01E0" w:firstRow="1" w:lastRow="1" w:firstColumn="1" w:lastColumn="1" w:noHBand="0" w:noVBand="0"/>
    </w:tblPr>
    <w:tblGrid>
      <w:gridCol w:w="9965"/>
    </w:tblGrid>
    <w:tr w:rsidR="00911F96" w:rsidRPr="00CD6474" w14:paraId="6FA6E709" w14:textId="77777777" w:rsidTr="00417464">
      <w:trPr>
        <w:trHeight w:hRule="exact" w:val="905"/>
      </w:trPr>
      <w:tc>
        <w:tcPr>
          <w:tcW w:w="9965" w:type="dxa"/>
        </w:tcPr>
        <w:p w14:paraId="1BCF02B0" w14:textId="1434F05C" w:rsidR="00911F96" w:rsidRPr="00CD6474" w:rsidRDefault="00911F96" w:rsidP="00091F24">
          <w:pPr>
            <w:jc w:val="right"/>
          </w:pPr>
        </w:p>
      </w:tc>
    </w:tr>
  </w:tbl>
  <w:p w14:paraId="70FA40F3" w14:textId="77777777" w:rsidR="00911F96" w:rsidRPr="00CD6474" w:rsidRDefault="00911F96" w:rsidP="00032993">
    <w:pPr>
      <w:pStyle w:val="EmptyLi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FA249" w14:textId="144B073A" w:rsidR="00911F96" w:rsidRPr="00CD6474" w:rsidRDefault="00911F96" w:rsidP="00790E13">
    <w:pPr>
      <w:pStyle w:val="Kopfzeile"/>
      <w:jc w:val="right"/>
      <w:rPr>
        <w:rFonts w:ascii="Roche" w:hAnsi="Roche"/>
        <w:color w:val="0070C0"/>
        <w:sz w:val="60"/>
        <w:szCs w:val="6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AB4C392"/>
    <w:lvl w:ilvl="0">
      <w:start w:val="1"/>
      <w:numFmt w:val="decimal"/>
      <w:pStyle w:val="berschrift1"/>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AD136D"/>
    <w:multiLevelType w:val="hybridMultilevel"/>
    <w:tmpl w:val="C7BE65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C47E0"/>
    <w:multiLevelType w:val="hybridMultilevel"/>
    <w:tmpl w:val="44A030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7F39B9"/>
    <w:multiLevelType w:val="hybridMultilevel"/>
    <w:tmpl w:val="C08A053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0C5C11"/>
    <w:multiLevelType w:val="hybridMultilevel"/>
    <w:tmpl w:val="74845B10"/>
    <w:lvl w:ilvl="0" w:tplc="F0D0E454">
      <w:start w:val="1"/>
      <w:numFmt w:val="decimal"/>
      <w:pStyle w:val="Ebene4"/>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13735F01"/>
    <w:multiLevelType w:val="hybridMultilevel"/>
    <w:tmpl w:val="E676E7D6"/>
    <w:lvl w:ilvl="0" w:tplc="08070003">
      <w:start w:val="1"/>
      <w:numFmt w:val="bullet"/>
      <w:lvlText w:val="o"/>
      <w:lvlJc w:val="left"/>
      <w:pPr>
        <w:ind w:left="927" w:hanging="360"/>
      </w:pPr>
      <w:rPr>
        <w:rFonts w:ascii="Courier New" w:hAnsi="Courier New" w:cs="Courier New"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6" w15:restartNumberingAfterBreak="0">
    <w:nsid w:val="18407839"/>
    <w:multiLevelType w:val="hybridMultilevel"/>
    <w:tmpl w:val="4C04CDB6"/>
    <w:lvl w:ilvl="0" w:tplc="069A9F3A">
      <w:start w:val="1"/>
      <w:numFmt w:val="decimal"/>
      <w:lvlText w:val="[%1]"/>
      <w:lvlJc w:val="left"/>
      <w:pPr>
        <w:ind w:left="1636" w:hanging="360"/>
      </w:pPr>
      <w:rPr>
        <w:rFonts w:hint="default"/>
      </w:rPr>
    </w:lvl>
    <w:lvl w:ilvl="1" w:tplc="04090005">
      <w:start w:val="1"/>
      <w:numFmt w:val="bullet"/>
      <w:lvlText w:val=""/>
      <w:lvlJc w:val="left"/>
      <w:pPr>
        <w:ind w:left="2356" w:hanging="360"/>
      </w:pPr>
      <w:rPr>
        <w:rFonts w:ascii="Wingdings" w:hAnsi="Wingdings" w:hint="default"/>
      </w:rPr>
    </w:lvl>
    <w:lvl w:ilvl="2" w:tplc="0409001B">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196C7969"/>
    <w:multiLevelType w:val="multilevel"/>
    <w:tmpl w:val="6FF8E242"/>
    <w:lvl w:ilvl="0">
      <w:start w:val="1"/>
      <w:numFmt w:val="decimal"/>
      <w:pStyle w:val="Ebene2"/>
      <w:lvlText w:val="%1"/>
      <w:lvlJc w:val="left"/>
      <w:pPr>
        <w:ind w:left="432" w:hanging="432"/>
      </w:pPr>
    </w:lvl>
    <w:lvl w:ilvl="1">
      <w:start w:val="1"/>
      <w:numFmt w:val="decimal"/>
      <w:pStyle w:val="Formatvorlage1"/>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Formatvorlage2"/>
      <w:lvlText w:val="%1.%2.%3"/>
      <w:lvlJc w:val="left"/>
      <w:pPr>
        <w:ind w:left="720" w:hanging="720"/>
      </w:pPr>
    </w:lvl>
    <w:lvl w:ilvl="3">
      <w:start w:val="1"/>
      <w:numFmt w:val="decimal"/>
      <w:pStyle w:val="Formatvorlage3"/>
      <w:lvlText w:val="%1.%2.%3.%4"/>
      <w:lvlJc w:val="left"/>
      <w:pPr>
        <w:ind w:left="2850"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9CB3086"/>
    <w:multiLevelType w:val="hybridMultilevel"/>
    <w:tmpl w:val="71E6F2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B165297"/>
    <w:multiLevelType w:val="hybridMultilevel"/>
    <w:tmpl w:val="CF741522"/>
    <w:lvl w:ilvl="0" w:tplc="08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3E6469"/>
    <w:multiLevelType w:val="hybridMultilevel"/>
    <w:tmpl w:val="0C9AC9AA"/>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0F17057"/>
    <w:multiLevelType w:val="hybridMultilevel"/>
    <w:tmpl w:val="30882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303726A"/>
    <w:multiLevelType w:val="hybridMultilevel"/>
    <w:tmpl w:val="534885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6496A89"/>
    <w:multiLevelType w:val="hybridMultilevel"/>
    <w:tmpl w:val="3F88933C"/>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33B2C6E"/>
    <w:multiLevelType w:val="hybridMultilevel"/>
    <w:tmpl w:val="7228E090"/>
    <w:lvl w:ilvl="0" w:tplc="08070005">
      <w:start w:val="1"/>
      <w:numFmt w:val="bullet"/>
      <w:lvlText w:val=""/>
      <w:lvlJc w:val="left"/>
      <w:pPr>
        <w:ind w:left="1080" w:hanging="360"/>
      </w:pPr>
      <w:rPr>
        <w:rFonts w:ascii="Wingdings" w:hAnsi="Wingdings"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5" w15:restartNumberingAfterBreak="0">
    <w:nsid w:val="3458470A"/>
    <w:multiLevelType w:val="hybridMultilevel"/>
    <w:tmpl w:val="75747702"/>
    <w:lvl w:ilvl="0" w:tplc="99527D46">
      <w:start w:val="1"/>
      <w:numFmt w:val="decimal"/>
      <w:pStyle w:val="berschrift2"/>
      <w:lvlText w:val="%1."/>
      <w:lvlJc w:val="left"/>
      <w:pPr>
        <w:ind w:left="720" w:hanging="360"/>
      </w:pPr>
    </w:lvl>
    <w:lvl w:ilvl="1" w:tplc="04090019" w:tentative="1">
      <w:start w:val="1"/>
      <w:numFmt w:val="lowerLetter"/>
      <w:lvlText w:val="%2."/>
      <w:lvlJc w:val="left"/>
      <w:pPr>
        <w:ind w:left="1440" w:hanging="360"/>
      </w:pPr>
    </w:lvl>
    <w:lvl w:ilvl="2" w:tplc="AF446746">
      <w:start w:val="1"/>
      <w:numFmt w:val="lowerRoman"/>
      <w:pStyle w:val="berschrift3"/>
      <w:lvlText w:val="%3."/>
      <w:lvlJc w:val="right"/>
      <w:pPr>
        <w:ind w:left="2160" w:hanging="180"/>
      </w:pPr>
    </w:lvl>
    <w:lvl w:ilvl="3" w:tplc="FD88095E">
      <w:start w:val="1"/>
      <w:numFmt w:val="decimal"/>
      <w:pStyle w:val="berschrift4"/>
      <w:lvlText w:val="%4."/>
      <w:lvlJc w:val="left"/>
      <w:pPr>
        <w:ind w:left="2880" w:hanging="360"/>
      </w:pPr>
    </w:lvl>
    <w:lvl w:ilvl="4" w:tplc="04090019" w:tentative="1">
      <w:start w:val="1"/>
      <w:numFmt w:val="lowerLetter"/>
      <w:pStyle w:val="berschrift5"/>
      <w:lvlText w:val="%5."/>
      <w:lvlJc w:val="left"/>
      <w:pPr>
        <w:ind w:left="3600" w:hanging="360"/>
      </w:pPr>
    </w:lvl>
    <w:lvl w:ilvl="5" w:tplc="0409001B" w:tentative="1">
      <w:start w:val="1"/>
      <w:numFmt w:val="lowerRoman"/>
      <w:pStyle w:val="berschrift6"/>
      <w:lvlText w:val="%6."/>
      <w:lvlJc w:val="right"/>
      <w:pPr>
        <w:ind w:left="4320" w:hanging="180"/>
      </w:pPr>
    </w:lvl>
    <w:lvl w:ilvl="6" w:tplc="0409000F" w:tentative="1">
      <w:start w:val="1"/>
      <w:numFmt w:val="decimal"/>
      <w:pStyle w:val="berschrift7"/>
      <w:lvlText w:val="%7."/>
      <w:lvlJc w:val="left"/>
      <w:pPr>
        <w:ind w:left="5040" w:hanging="360"/>
      </w:pPr>
    </w:lvl>
    <w:lvl w:ilvl="7" w:tplc="04090019">
      <w:start w:val="1"/>
      <w:numFmt w:val="lowerLetter"/>
      <w:pStyle w:val="berschrift8"/>
      <w:lvlText w:val="%8."/>
      <w:lvlJc w:val="left"/>
      <w:pPr>
        <w:ind w:left="5760" w:hanging="360"/>
      </w:pPr>
    </w:lvl>
    <w:lvl w:ilvl="8" w:tplc="0409001B" w:tentative="1">
      <w:start w:val="1"/>
      <w:numFmt w:val="lowerRoman"/>
      <w:pStyle w:val="berschrift9"/>
      <w:lvlText w:val="%9."/>
      <w:lvlJc w:val="right"/>
      <w:pPr>
        <w:ind w:left="6480" w:hanging="180"/>
      </w:pPr>
    </w:lvl>
  </w:abstractNum>
  <w:abstractNum w:abstractNumId="16" w15:restartNumberingAfterBreak="0">
    <w:nsid w:val="36D0115C"/>
    <w:multiLevelType w:val="hybridMultilevel"/>
    <w:tmpl w:val="45900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92F60C1"/>
    <w:multiLevelType w:val="hybridMultilevel"/>
    <w:tmpl w:val="1A3492C6"/>
    <w:lvl w:ilvl="0" w:tplc="08070005">
      <w:start w:val="1"/>
      <w:numFmt w:val="bullet"/>
      <w:lvlText w:val=""/>
      <w:lvlJc w:val="left"/>
      <w:pPr>
        <w:ind w:left="1080" w:hanging="360"/>
      </w:pPr>
      <w:rPr>
        <w:rFonts w:ascii="Wingdings" w:hAnsi="Wingdings"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8" w15:restartNumberingAfterBreak="0">
    <w:nsid w:val="49A86C47"/>
    <w:multiLevelType w:val="hybridMultilevel"/>
    <w:tmpl w:val="7D6E6F4A"/>
    <w:lvl w:ilvl="0" w:tplc="069A9F3A">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ADC0D11"/>
    <w:multiLevelType w:val="hybridMultilevel"/>
    <w:tmpl w:val="9AC6428C"/>
    <w:lvl w:ilvl="0" w:tplc="FFFFFFFF">
      <w:start w:val="1"/>
      <w:numFmt w:val="bullet"/>
      <w:lvlText w:val=""/>
      <w:lvlJc w:val="left"/>
      <w:pPr>
        <w:ind w:left="1080" w:hanging="360"/>
      </w:pPr>
      <w:rPr>
        <w:rFonts w:ascii="Wingdings" w:hAnsi="Wingdings"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0" w15:restartNumberingAfterBreak="0">
    <w:nsid w:val="4E2F23D4"/>
    <w:multiLevelType w:val="hybridMultilevel"/>
    <w:tmpl w:val="789C75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3D96D6E"/>
    <w:multiLevelType w:val="hybridMultilevel"/>
    <w:tmpl w:val="128621A2"/>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CEF02E1"/>
    <w:multiLevelType w:val="hybridMultilevel"/>
    <w:tmpl w:val="58483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D7B02C8"/>
    <w:multiLevelType w:val="hybridMultilevel"/>
    <w:tmpl w:val="DA9C119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60CA63FE"/>
    <w:multiLevelType w:val="hybridMultilevel"/>
    <w:tmpl w:val="2B4EA3C4"/>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35E4BDA"/>
    <w:multiLevelType w:val="hybridMultilevel"/>
    <w:tmpl w:val="765ADF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A235166"/>
    <w:multiLevelType w:val="hybridMultilevel"/>
    <w:tmpl w:val="7A929E9E"/>
    <w:lvl w:ilvl="0" w:tplc="FFFFFFFF">
      <w:start w:val="1"/>
      <w:numFmt w:val="bullet"/>
      <w:lvlText w:val=""/>
      <w:lvlJc w:val="left"/>
      <w:pPr>
        <w:ind w:left="1080" w:hanging="360"/>
      </w:pPr>
      <w:rPr>
        <w:rFonts w:ascii="Wingdings" w:hAnsi="Wingdings"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num w:numId="1" w16cid:durableId="1096752661">
    <w:abstractNumId w:val="0"/>
  </w:num>
  <w:num w:numId="2" w16cid:durableId="1642617472">
    <w:abstractNumId w:val="15"/>
  </w:num>
  <w:num w:numId="3" w16cid:durableId="1185051521">
    <w:abstractNumId w:val="4"/>
  </w:num>
  <w:num w:numId="4" w16cid:durableId="1443917804">
    <w:abstractNumId w:val="7"/>
  </w:num>
  <w:num w:numId="5" w16cid:durableId="1937442623">
    <w:abstractNumId w:val="6"/>
  </w:num>
  <w:num w:numId="6" w16cid:durableId="1951542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92265421">
    <w:abstractNumId w:val="25"/>
  </w:num>
  <w:num w:numId="8" w16cid:durableId="568538571">
    <w:abstractNumId w:val="22"/>
  </w:num>
  <w:num w:numId="9" w16cid:durableId="923607746">
    <w:abstractNumId w:val="12"/>
  </w:num>
  <w:num w:numId="10" w16cid:durableId="1101953981">
    <w:abstractNumId w:val="20"/>
  </w:num>
  <w:num w:numId="11" w16cid:durableId="2103448500">
    <w:abstractNumId w:val="2"/>
  </w:num>
  <w:num w:numId="12" w16cid:durableId="2002462999">
    <w:abstractNumId w:val="11"/>
  </w:num>
  <w:num w:numId="13" w16cid:durableId="1762868424">
    <w:abstractNumId w:val="1"/>
  </w:num>
  <w:num w:numId="14" w16cid:durableId="1567378333">
    <w:abstractNumId w:val="24"/>
  </w:num>
  <w:num w:numId="15" w16cid:durableId="1948922528">
    <w:abstractNumId w:val="5"/>
  </w:num>
  <w:num w:numId="16" w16cid:durableId="1556433384">
    <w:abstractNumId w:val="13"/>
  </w:num>
  <w:num w:numId="17" w16cid:durableId="888804458">
    <w:abstractNumId w:val="9"/>
  </w:num>
  <w:num w:numId="18" w16cid:durableId="1519542782">
    <w:abstractNumId w:val="10"/>
  </w:num>
  <w:num w:numId="19" w16cid:durableId="1448692934">
    <w:abstractNumId w:val="21"/>
  </w:num>
  <w:num w:numId="20" w16cid:durableId="1484616753">
    <w:abstractNumId w:val="18"/>
  </w:num>
  <w:num w:numId="21" w16cid:durableId="1492478500">
    <w:abstractNumId w:val="14"/>
  </w:num>
  <w:num w:numId="22" w16cid:durableId="198472186">
    <w:abstractNumId w:val="23"/>
  </w:num>
  <w:num w:numId="23" w16cid:durableId="437795571">
    <w:abstractNumId w:val="17"/>
  </w:num>
  <w:num w:numId="24" w16cid:durableId="1274098267">
    <w:abstractNumId w:val="26"/>
  </w:num>
  <w:num w:numId="25" w16cid:durableId="1768114067">
    <w:abstractNumId w:val="8"/>
  </w:num>
  <w:num w:numId="26" w16cid:durableId="1168250994">
    <w:abstractNumId w:val="3"/>
  </w:num>
  <w:num w:numId="27" w16cid:durableId="931358194">
    <w:abstractNumId w:val="16"/>
  </w:num>
  <w:num w:numId="28" w16cid:durableId="344403111">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varDocConfidentiality" w:val="GCIFalse"/>
    <w:docVar w:name="varDocFooterShow" w:val="GCIFalse"/>
    <w:docVar w:name="varDocLang" w:val="GCIGerman"/>
    <w:docVar w:name="varDocLangPrevious" w:val="GCIEnglish"/>
    <w:docVar w:name="varDocLogoState" w:val="GCIHideLogo"/>
    <w:docVar w:name="varDocMandatoryIndication" w:val="GCIFalse"/>
    <w:docVar w:name="varDocSetupPerformed" w:val="GCITrue"/>
    <w:docVar w:name="varDocType" w:val="GCIBLANK"/>
    <w:docVar w:name="varDotVersion" w:val="GCI6.90"/>
    <w:docVar w:name="varsenaddress" w:val="GCI"/>
    <w:docVar w:name="varsenbuilding" w:val="GCI"/>
    <w:docVar w:name="varsencompanyEnglish" w:val="GCIRoche"/>
    <w:docVar w:name="varsencompanyFrench" w:val="GCIRoche"/>
    <w:docVar w:name="varsencompanyGerman" w:val="GCIRoche"/>
    <w:docVar w:name="varsencompanyItalian" w:val="GCIRoche"/>
    <w:docVar w:name="varsencompanyLocal" w:val="GCIRoche"/>
    <w:docVar w:name="varsencompanySpanish" w:val="GCIRoche"/>
    <w:docVar w:name="varsenconfidentiality" w:val="GCI"/>
    <w:docVar w:name="varsencustom_text" w:val="GCIFalse"/>
    <w:docVar w:name="varsendefault_text" w:val="GCITrue"/>
    <w:docVar w:name="varsendepartment" w:val="GCI"/>
    <w:docVar w:name="varsendepartment_short" w:val="GCI"/>
    <w:docVar w:name="varsendivision" w:val="GCICorporate"/>
    <w:docVar w:name="varsenemail" w:val="GCI"/>
    <w:docVar w:name="varsenfax" w:val="GCI"/>
    <w:docVar w:name="varsenfax_textEnglish" w:val="GCI"/>
    <w:docVar w:name="varsenfax_textFrench" w:val="GCI"/>
    <w:docVar w:name="varsenfax_textGerman" w:val="GCI"/>
    <w:docVar w:name="varsenfax_textItalian" w:val="GCI"/>
    <w:docVar w:name="varsenfax_textLocal" w:val="GCI"/>
    <w:docVar w:name="varsenfax_textSpanish" w:val="GCI"/>
    <w:docVar w:name="varsenfirst_name" w:val="GCIYael"/>
    <w:docVar w:name="varsenfunctionEnglish" w:val="GCI"/>
    <w:docVar w:name="varsenfunctionFrench" w:val="GCI"/>
    <w:docVar w:name="varsenfunctionGerman" w:val="GCI"/>
    <w:docVar w:name="varsenfunctionItalian" w:val="GCI"/>
    <w:docVar w:name="varsenfunctionLocal" w:val="GCI"/>
    <w:docVar w:name="varsenfunctionSpanish" w:val="GCI"/>
    <w:docVar w:name="varsenid" w:val="GCI1"/>
    <w:docVar w:name="varsenlanguage" w:val="GCINone"/>
    <w:docVar w:name="varsenlast_name" w:val="GCIFassbind"/>
    <w:docVar w:name="varsenletter_text_1English" w:val="GCI"/>
    <w:docVar w:name="varsenletter_text_1French" w:val="GCI"/>
    <w:docVar w:name="varsenletter_text_1German" w:val="GCI"/>
    <w:docVar w:name="varsenletter_text_1Italian" w:val="GCI"/>
    <w:docVar w:name="varsenletter_text_1Local" w:val="GCI"/>
    <w:docVar w:name="varsenletter_text_1Spanish" w:val="GCI"/>
    <w:docVar w:name="varsenletter_text_2English" w:val="GCI"/>
    <w:docVar w:name="varsenletter_text_2French" w:val="GCI"/>
    <w:docVar w:name="varsenletter_text_2German" w:val="GCI"/>
    <w:docVar w:name="varsenletter_text_2Italian" w:val="GCI"/>
    <w:docVar w:name="varsenletter_text_2Local" w:val="GCI"/>
    <w:docVar w:name="varsenletter_text_2Spanish" w:val="GCI"/>
    <w:docVar w:name="varsenletter_text_3English" w:val="GCI"/>
    <w:docVar w:name="varsenletter_text_3French" w:val="GCI"/>
    <w:docVar w:name="varsenletter_text_3German" w:val="GCI"/>
    <w:docVar w:name="varsenletter_text_3Italian" w:val="GCI"/>
    <w:docVar w:name="varsenletter_text_3Local" w:val="GCI"/>
    <w:docVar w:name="varsenletter_text_3Spanish" w:val="GCI"/>
    <w:docVar w:name="varsenletter_text_4English" w:val="GCI"/>
    <w:docVar w:name="varsenletter_text_4French" w:val="GCI"/>
    <w:docVar w:name="varsenletter_text_4German" w:val="GCI"/>
    <w:docVar w:name="varsenletter_text_4Italian" w:val="GCI"/>
    <w:docVar w:name="varsenletter_text_4Local" w:val="GCI"/>
    <w:docVar w:name="varsenletter_text_4Spanish" w:val="GCI"/>
    <w:docVar w:name="varsenlocationEnglish" w:val="GCI"/>
    <w:docVar w:name="varsenlocationFrench" w:val="GCI"/>
    <w:docVar w:name="varsenlocationGerman" w:val="GCI"/>
    <w:docVar w:name="varsenlocationItalian" w:val="GCI"/>
    <w:docVar w:name="varsenlocationLocal" w:val="GCI"/>
    <w:docVar w:name="varsenlocationSpanish" w:val="GCI"/>
    <w:docVar w:name="varsenlogo" w:val="GCIroche"/>
    <w:docVar w:name="varsenmandatory_indication" w:val="GCI"/>
    <w:docVar w:name="varsenmemo_textEnglish" w:val="GCI"/>
    <w:docVar w:name="varsenmemo_textFrench" w:val="GCI"/>
    <w:docVar w:name="varsenmemo_textGerman" w:val="GCI"/>
    <w:docVar w:name="varsenmemo_textItalian" w:val="GCI"/>
    <w:docVar w:name="varsenmemo_textLocal" w:val="GCI"/>
    <w:docVar w:name="varsenmemo_textSpanish" w:val="GCI"/>
    <w:docVar w:name="varsenphone" w:val="GCI"/>
  </w:docVars>
  <w:rsids>
    <w:rsidRoot w:val="00274F46"/>
    <w:rsid w:val="000035D8"/>
    <w:rsid w:val="00004DA2"/>
    <w:rsid w:val="00005999"/>
    <w:rsid w:val="000068F8"/>
    <w:rsid w:val="00007C44"/>
    <w:rsid w:val="00007CB7"/>
    <w:rsid w:val="00007DC1"/>
    <w:rsid w:val="000153B9"/>
    <w:rsid w:val="00015ACA"/>
    <w:rsid w:val="00016994"/>
    <w:rsid w:val="0001736C"/>
    <w:rsid w:val="00020F95"/>
    <w:rsid w:val="00021E29"/>
    <w:rsid w:val="000222C3"/>
    <w:rsid w:val="0002291E"/>
    <w:rsid w:val="000236D5"/>
    <w:rsid w:val="00023F72"/>
    <w:rsid w:val="00023FF7"/>
    <w:rsid w:val="000266EE"/>
    <w:rsid w:val="0002720B"/>
    <w:rsid w:val="00027B43"/>
    <w:rsid w:val="00031076"/>
    <w:rsid w:val="00031A7D"/>
    <w:rsid w:val="00032993"/>
    <w:rsid w:val="000333ED"/>
    <w:rsid w:val="000337CE"/>
    <w:rsid w:val="00033C27"/>
    <w:rsid w:val="0003498E"/>
    <w:rsid w:val="00035C82"/>
    <w:rsid w:val="0003635E"/>
    <w:rsid w:val="00037514"/>
    <w:rsid w:val="000402EE"/>
    <w:rsid w:val="000410EE"/>
    <w:rsid w:val="00041332"/>
    <w:rsid w:val="00045E6F"/>
    <w:rsid w:val="00045EA2"/>
    <w:rsid w:val="0004779B"/>
    <w:rsid w:val="00047903"/>
    <w:rsid w:val="00047B7E"/>
    <w:rsid w:val="00050F7A"/>
    <w:rsid w:val="00052EF4"/>
    <w:rsid w:val="000550F2"/>
    <w:rsid w:val="00055958"/>
    <w:rsid w:val="0005640D"/>
    <w:rsid w:val="0005764C"/>
    <w:rsid w:val="000676C0"/>
    <w:rsid w:val="000679B2"/>
    <w:rsid w:val="00070158"/>
    <w:rsid w:val="00071268"/>
    <w:rsid w:val="000738F6"/>
    <w:rsid w:val="00080D0E"/>
    <w:rsid w:val="00080DE4"/>
    <w:rsid w:val="00082DD6"/>
    <w:rsid w:val="00087409"/>
    <w:rsid w:val="00091F24"/>
    <w:rsid w:val="00092428"/>
    <w:rsid w:val="00094538"/>
    <w:rsid w:val="000946F9"/>
    <w:rsid w:val="000A194C"/>
    <w:rsid w:val="000A1B4E"/>
    <w:rsid w:val="000A2AB5"/>
    <w:rsid w:val="000A4691"/>
    <w:rsid w:val="000A4AF8"/>
    <w:rsid w:val="000A5B1B"/>
    <w:rsid w:val="000A5E6D"/>
    <w:rsid w:val="000A6AA6"/>
    <w:rsid w:val="000A7110"/>
    <w:rsid w:val="000B062F"/>
    <w:rsid w:val="000B0813"/>
    <w:rsid w:val="000B2DE4"/>
    <w:rsid w:val="000B3C4E"/>
    <w:rsid w:val="000B54B2"/>
    <w:rsid w:val="000B68F5"/>
    <w:rsid w:val="000B6B21"/>
    <w:rsid w:val="000B6B96"/>
    <w:rsid w:val="000C16C8"/>
    <w:rsid w:val="000C35C5"/>
    <w:rsid w:val="000C3A4B"/>
    <w:rsid w:val="000C3E7B"/>
    <w:rsid w:val="000C45A5"/>
    <w:rsid w:val="000C4FD7"/>
    <w:rsid w:val="000C5919"/>
    <w:rsid w:val="000D1281"/>
    <w:rsid w:val="000D1470"/>
    <w:rsid w:val="000D1534"/>
    <w:rsid w:val="000D322D"/>
    <w:rsid w:val="000D57FB"/>
    <w:rsid w:val="000D666B"/>
    <w:rsid w:val="000D69E2"/>
    <w:rsid w:val="000E0757"/>
    <w:rsid w:val="000E27B6"/>
    <w:rsid w:val="000E447E"/>
    <w:rsid w:val="000E523E"/>
    <w:rsid w:val="000E6DEE"/>
    <w:rsid w:val="000E7C67"/>
    <w:rsid w:val="000F12AD"/>
    <w:rsid w:val="000F1D28"/>
    <w:rsid w:val="000F2FBF"/>
    <w:rsid w:val="000F3020"/>
    <w:rsid w:val="000F481B"/>
    <w:rsid w:val="000F52EC"/>
    <w:rsid w:val="000F58B9"/>
    <w:rsid w:val="000F6E79"/>
    <w:rsid w:val="000F7DB6"/>
    <w:rsid w:val="001035B3"/>
    <w:rsid w:val="00104153"/>
    <w:rsid w:val="00104774"/>
    <w:rsid w:val="00104CB9"/>
    <w:rsid w:val="0010755B"/>
    <w:rsid w:val="001109A3"/>
    <w:rsid w:val="0011255D"/>
    <w:rsid w:val="00113112"/>
    <w:rsid w:val="00114A1A"/>
    <w:rsid w:val="001167C9"/>
    <w:rsid w:val="00116F82"/>
    <w:rsid w:val="00120786"/>
    <w:rsid w:val="001227CE"/>
    <w:rsid w:val="001230EF"/>
    <w:rsid w:val="0012314B"/>
    <w:rsid w:val="00123804"/>
    <w:rsid w:val="001306CB"/>
    <w:rsid w:val="001335D2"/>
    <w:rsid w:val="00134B5C"/>
    <w:rsid w:val="00135BC5"/>
    <w:rsid w:val="00140E6C"/>
    <w:rsid w:val="00141BF4"/>
    <w:rsid w:val="00142BB0"/>
    <w:rsid w:val="00144A81"/>
    <w:rsid w:val="00144BA1"/>
    <w:rsid w:val="00145778"/>
    <w:rsid w:val="00146CF7"/>
    <w:rsid w:val="00147CEA"/>
    <w:rsid w:val="001509EA"/>
    <w:rsid w:val="00154794"/>
    <w:rsid w:val="001547FB"/>
    <w:rsid w:val="00155836"/>
    <w:rsid w:val="001562D3"/>
    <w:rsid w:val="0016007E"/>
    <w:rsid w:val="0016027D"/>
    <w:rsid w:val="0016078E"/>
    <w:rsid w:val="00163415"/>
    <w:rsid w:val="0016382E"/>
    <w:rsid w:val="00163869"/>
    <w:rsid w:val="00163C60"/>
    <w:rsid w:val="00164544"/>
    <w:rsid w:val="00167ABF"/>
    <w:rsid w:val="00171B6C"/>
    <w:rsid w:val="00173CC9"/>
    <w:rsid w:val="00174527"/>
    <w:rsid w:val="001757A7"/>
    <w:rsid w:val="00175EB3"/>
    <w:rsid w:val="001761E5"/>
    <w:rsid w:val="0017668B"/>
    <w:rsid w:val="00176AD2"/>
    <w:rsid w:val="00177DB3"/>
    <w:rsid w:val="001804FB"/>
    <w:rsid w:val="001805FC"/>
    <w:rsid w:val="00180A43"/>
    <w:rsid w:val="0018164D"/>
    <w:rsid w:val="0018497A"/>
    <w:rsid w:val="00185E45"/>
    <w:rsid w:val="001872A7"/>
    <w:rsid w:val="00187C05"/>
    <w:rsid w:val="00190035"/>
    <w:rsid w:val="00190235"/>
    <w:rsid w:val="001907D0"/>
    <w:rsid w:val="00191327"/>
    <w:rsid w:val="001922A2"/>
    <w:rsid w:val="001926B8"/>
    <w:rsid w:val="00193F15"/>
    <w:rsid w:val="001941B7"/>
    <w:rsid w:val="0019501E"/>
    <w:rsid w:val="00195DBD"/>
    <w:rsid w:val="00195E75"/>
    <w:rsid w:val="001968D2"/>
    <w:rsid w:val="001A0E08"/>
    <w:rsid w:val="001A0EF5"/>
    <w:rsid w:val="001A2C49"/>
    <w:rsid w:val="001A3BF3"/>
    <w:rsid w:val="001A3C09"/>
    <w:rsid w:val="001A484C"/>
    <w:rsid w:val="001A5082"/>
    <w:rsid w:val="001A593B"/>
    <w:rsid w:val="001A64F3"/>
    <w:rsid w:val="001A7B0E"/>
    <w:rsid w:val="001B16DD"/>
    <w:rsid w:val="001B1F32"/>
    <w:rsid w:val="001B3665"/>
    <w:rsid w:val="001B3DD8"/>
    <w:rsid w:val="001B3DDC"/>
    <w:rsid w:val="001B4603"/>
    <w:rsid w:val="001B66AD"/>
    <w:rsid w:val="001B7582"/>
    <w:rsid w:val="001B7F9C"/>
    <w:rsid w:val="001C0975"/>
    <w:rsid w:val="001C0B68"/>
    <w:rsid w:val="001C16D4"/>
    <w:rsid w:val="001C28F4"/>
    <w:rsid w:val="001C34E2"/>
    <w:rsid w:val="001C42F7"/>
    <w:rsid w:val="001C43D1"/>
    <w:rsid w:val="001C4B53"/>
    <w:rsid w:val="001C7714"/>
    <w:rsid w:val="001D1B9B"/>
    <w:rsid w:val="001D2F62"/>
    <w:rsid w:val="001D39C8"/>
    <w:rsid w:val="001D58DB"/>
    <w:rsid w:val="001D6122"/>
    <w:rsid w:val="001D7B88"/>
    <w:rsid w:val="001D7DF0"/>
    <w:rsid w:val="001E1FEE"/>
    <w:rsid w:val="001E20CB"/>
    <w:rsid w:val="001E25CC"/>
    <w:rsid w:val="001E7F60"/>
    <w:rsid w:val="001F0941"/>
    <w:rsid w:val="001F216E"/>
    <w:rsid w:val="001F3897"/>
    <w:rsid w:val="001F3BF8"/>
    <w:rsid w:val="001F4876"/>
    <w:rsid w:val="001F4B1E"/>
    <w:rsid w:val="001F50EB"/>
    <w:rsid w:val="001F5EBA"/>
    <w:rsid w:val="001F698B"/>
    <w:rsid w:val="001F6E55"/>
    <w:rsid w:val="001F7345"/>
    <w:rsid w:val="001F792D"/>
    <w:rsid w:val="001F7C9B"/>
    <w:rsid w:val="00200AA5"/>
    <w:rsid w:val="0020355B"/>
    <w:rsid w:val="00203BAD"/>
    <w:rsid w:val="00204AA5"/>
    <w:rsid w:val="00204F81"/>
    <w:rsid w:val="002056D7"/>
    <w:rsid w:val="0020573D"/>
    <w:rsid w:val="002077A4"/>
    <w:rsid w:val="00211433"/>
    <w:rsid w:val="00211758"/>
    <w:rsid w:val="00211EDC"/>
    <w:rsid w:val="00213B66"/>
    <w:rsid w:val="00214E82"/>
    <w:rsid w:val="00216B35"/>
    <w:rsid w:val="00217240"/>
    <w:rsid w:val="00217BA2"/>
    <w:rsid w:val="00217D51"/>
    <w:rsid w:val="002243A9"/>
    <w:rsid w:val="002278ED"/>
    <w:rsid w:val="002318F2"/>
    <w:rsid w:val="00231F33"/>
    <w:rsid w:val="0023228F"/>
    <w:rsid w:val="002327C3"/>
    <w:rsid w:val="00234746"/>
    <w:rsid w:val="00237B6E"/>
    <w:rsid w:val="00241161"/>
    <w:rsid w:val="00241565"/>
    <w:rsid w:val="00242A54"/>
    <w:rsid w:val="002445FC"/>
    <w:rsid w:val="00244F31"/>
    <w:rsid w:val="002501C1"/>
    <w:rsid w:val="0025060E"/>
    <w:rsid w:val="0025080C"/>
    <w:rsid w:val="00251BCF"/>
    <w:rsid w:val="00252C9A"/>
    <w:rsid w:val="0025390C"/>
    <w:rsid w:val="00253EEB"/>
    <w:rsid w:val="0025476C"/>
    <w:rsid w:val="002562F1"/>
    <w:rsid w:val="00257080"/>
    <w:rsid w:val="002616C2"/>
    <w:rsid w:val="00261C1F"/>
    <w:rsid w:val="00262562"/>
    <w:rsid w:val="00266636"/>
    <w:rsid w:val="002670B1"/>
    <w:rsid w:val="002672CB"/>
    <w:rsid w:val="00271A3C"/>
    <w:rsid w:val="00272594"/>
    <w:rsid w:val="00274F46"/>
    <w:rsid w:val="00275CF8"/>
    <w:rsid w:val="00275D16"/>
    <w:rsid w:val="00282B8D"/>
    <w:rsid w:val="00283370"/>
    <w:rsid w:val="0028603B"/>
    <w:rsid w:val="00291B92"/>
    <w:rsid w:val="00292FA7"/>
    <w:rsid w:val="0029689D"/>
    <w:rsid w:val="00296CE7"/>
    <w:rsid w:val="00296DE8"/>
    <w:rsid w:val="00297695"/>
    <w:rsid w:val="00297C03"/>
    <w:rsid w:val="002A2DAE"/>
    <w:rsid w:val="002A35BE"/>
    <w:rsid w:val="002A441D"/>
    <w:rsid w:val="002A4681"/>
    <w:rsid w:val="002A54A5"/>
    <w:rsid w:val="002A5BDA"/>
    <w:rsid w:val="002A65F1"/>
    <w:rsid w:val="002A6BA6"/>
    <w:rsid w:val="002A6F24"/>
    <w:rsid w:val="002B0EC9"/>
    <w:rsid w:val="002B23DD"/>
    <w:rsid w:val="002B2589"/>
    <w:rsid w:val="002B2C7A"/>
    <w:rsid w:val="002B2E74"/>
    <w:rsid w:val="002B4170"/>
    <w:rsid w:val="002B51D8"/>
    <w:rsid w:val="002B6591"/>
    <w:rsid w:val="002B73FD"/>
    <w:rsid w:val="002B779A"/>
    <w:rsid w:val="002C027A"/>
    <w:rsid w:val="002C035C"/>
    <w:rsid w:val="002C1829"/>
    <w:rsid w:val="002C5DB3"/>
    <w:rsid w:val="002C707C"/>
    <w:rsid w:val="002D0CDB"/>
    <w:rsid w:val="002D20B3"/>
    <w:rsid w:val="002D2917"/>
    <w:rsid w:val="002D2B30"/>
    <w:rsid w:val="002D46B8"/>
    <w:rsid w:val="002D49AD"/>
    <w:rsid w:val="002D5782"/>
    <w:rsid w:val="002D6FFD"/>
    <w:rsid w:val="002D7118"/>
    <w:rsid w:val="002D71A1"/>
    <w:rsid w:val="002E10DD"/>
    <w:rsid w:val="002E1576"/>
    <w:rsid w:val="002E1666"/>
    <w:rsid w:val="002E2BD5"/>
    <w:rsid w:val="002E3A4F"/>
    <w:rsid w:val="002E4150"/>
    <w:rsid w:val="002E4361"/>
    <w:rsid w:val="002E4A97"/>
    <w:rsid w:val="002E6378"/>
    <w:rsid w:val="002E63DA"/>
    <w:rsid w:val="002F051B"/>
    <w:rsid w:val="002F115E"/>
    <w:rsid w:val="002F2714"/>
    <w:rsid w:val="002F2C71"/>
    <w:rsid w:val="002F4489"/>
    <w:rsid w:val="002F474D"/>
    <w:rsid w:val="002F4AF4"/>
    <w:rsid w:val="002F4B11"/>
    <w:rsid w:val="002F4B8C"/>
    <w:rsid w:val="002F6A48"/>
    <w:rsid w:val="00301F69"/>
    <w:rsid w:val="003023BA"/>
    <w:rsid w:val="003027EC"/>
    <w:rsid w:val="0030281D"/>
    <w:rsid w:val="0030463C"/>
    <w:rsid w:val="003065C8"/>
    <w:rsid w:val="003077AC"/>
    <w:rsid w:val="00307D7E"/>
    <w:rsid w:val="003158E5"/>
    <w:rsid w:val="00315D93"/>
    <w:rsid w:val="00316334"/>
    <w:rsid w:val="0032057A"/>
    <w:rsid w:val="003209B8"/>
    <w:rsid w:val="00322C01"/>
    <w:rsid w:val="003230C9"/>
    <w:rsid w:val="00324E7F"/>
    <w:rsid w:val="0032526B"/>
    <w:rsid w:val="003273A0"/>
    <w:rsid w:val="00327DC9"/>
    <w:rsid w:val="00327EB9"/>
    <w:rsid w:val="00327EF7"/>
    <w:rsid w:val="00331704"/>
    <w:rsid w:val="00331F10"/>
    <w:rsid w:val="0033282F"/>
    <w:rsid w:val="00333D74"/>
    <w:rsid w:val="00334D6C"/>
    <w:rsid w:val="00335304"/>
    <w:rsid w:val="00335C29"/>
    <w:rsid w:val="00336487"/>
    <w:rsid w:val="00337905"/>
    <w:rsid w:val="00342000"/>
    <w:rsid w:val="003434F2"/>
    <w:rsid w:val="003448FF"/>
    <w:rsid w:val="00344B9F"/>
    <w:rsid w:val="0034529F"/>
    <w:rsid w:val="00346769"/>
    <w:rsid w:val="003472DA"/>
    <w:rsid w:val="00350440"/>
    <w:rsid w:val="00351B9A"/>
    <w:rsid w:val="003522DE"/>
    <w:rsid w:val="00352EF1"/>
    <w:rsid w:val="0035396A"/>
    <w:rsid w:val="00353F7B"/>
    <w:rsid w:val="00354FD7"/>
    <w:rsid w:val="00356A52"/>
    <w:rsid w:val="0035744E"/>
    <w:rsid w:val="003601C9"/>
    <w:rsid w:val="003629F6"/>
    <w:rsid w:val="00365870"/>
    <w:rsid w:val="00365F43"/>
    <w:rsid w:val="003662FD"/>
    <w:rsid w:val="00366356"/>
    <w:rsid w:val="0036705F"/>
    <w:rsid w:val="003718AE"/>
    <w:rsid w:val="00373EF5"/>
    <w:rsid w:val="003764E4"/>
    <w:rsid w:val="00376A97"/>
    <w:rsid w:val="00376E7E"/>
    <w:rsid w:val="00377894"/>
    <w:rsid w:val="0037798D"/>
    <w:rsid w:val="0038178F"/>
    <w:rsid w:val="0038310E"/>
    <w:rsid w:val="003851E6"/>
    <w:rsid w:val="00385481"/>
    <w:rsid w:val="00386466"/>
    <w:rsid w:val="00387327"/>
    <w:rsid w:val="003900DB"/>
    <w:rsid w:val="00391003"/>
    <w:rsid w:val="00391816"/>
    <w:rsid w:val="00391AE0"/>
    <w:rsid w:val="00392BE5"/>
    <w:rsid w:val="003933EB"/>
    <w:rsid w:val="00393A60"/>
    <w:rsid w:val="00393F8A"/>
    <w:rsid w:val="00394E0F"/>
    <w:rsid w:val="003956AE"/>
    <w:rsid w:val="003A1AA2"/>
    <w:rsid w:val="003A3EA7"/>
    <w:rsid w:val="003A697A"/>
    <w:rsid w:val="003A6A8E"/>
    <w:rsid w:val="003B064E"/>
    <w:rsid w:val="003B1C36"/>
    <w:rsid w:val="003B226B"/>
    <w:rsid w:val="003B4406"/>
    <w:rsid w:val="003B5475"/>
    <w:rsid w:val="003B68F7"/>
    <w:rsid w:val="003B7D98"/>
    <w:rsid w:val="003C1A97"/>
    <w:rsid w:val="003C3DAF"/>
    <w:rsid w:val="003C456B"/>
    <w:rsid w:val="003C4F2D"/>
    <w:rsid w:val="003C51ED"/>
    <w:rsid w:val="003C59EB"/>
    <w:rsid w:val="003C5FF9"/>
    <w:rsid w:val="003C635B"/>
    <w:rsid w:val="003C65EB"/>
    <w:rsid w:val="003C694F"/>
    <w:rsid w:val="003C7740"/>
    <w:rsid w:val="003C7A6F"/>
    <w:rsid w:val="003D0593"/>
    <w:rsid w:val="003D0F4E"/>
    <w:rsid w:val="003D11F4"/>
    <w:rsid w:val="003D2E07"/>
    <w:rsid w:val="003D35DB"/>
    <w:rsid w:val="003D4940"/>
    <w:rsid w:val="003D68F1"/>
    <w:rsid w:val="003D6F6B"/>
    <w:rsid w:val="003E05BA"/>
    <w:rsid w:val="003E14BC"/>
    <w:rsid w:val="003E19B5"/>
    <w:rsid w:val="003E1BAC"/>
    <w:rsid w:val="003E261C"/>
    <w:rsid w:val="003E2ABB"/>
    <w:rsid w:val="003E4CA3"/>
    <w:rsid w:val="003E63B0"/>
    <w:rsid w:val="003E73D0"/>
    <w:rsid w:val="003E77EA"/>
    <w:rsid w:val="003F07A6"/>
    <w:rsid w:val="003F206E"/>
    <w:rsid w:val="003F445C"/>
    <w:rsid w:val="003F4737"/>
    <w:rsid w:val="00400CE4"/>
    <w:rsid w:val="00402AA3"/>
    <w:rsid w:val="0040350F"/>
    <w:rsid w:val="0040364C"/>
    <w:rsid w:val="00405D30"/>
    <w:rsid w:val="004062DA"/>
    <w:rsid w:val="00407E11"/>
    <w:rsid w:val="00410CE7"/>
    <w:rsid w:val="00411081"/>
    <w:rsid w:val="0041250E"/>
    <w:rsid w:val="00412C99"/>
    <w:rsid w:val="0041390D"/>
    <w:rsid w:val="00414448"/>
    <w:rsid w:val="00414618"/>
    <w:rsid w:val="004146A1"/>
    <w:rsid w:val="004159C2"/>
    <w:rsid w:val="00416276"/>
    <w:rsid w:val="00417464"/>
    <w:rsid w:val="00417541"/>
    <w:rsid w:val="00417845"/>
    <w:rsid w:val="00417C19"/>
    <w:rsid w:val="00420653"/>
    <w:rsid w:val="00421270"/>
    <w:rsid w:val="0042130D"/>
    <w:rsid w:val="00421D5E"/>
    <w:rsid w:val="004228DD"/>
    <w:rsid w:val="004231D6"/>
    <w:rsid w:val="0042447D"/>
    <w:rsid w:val="00424C76"/>
    <w:rsid w:val="00430CF8"/>
    <w:rsid w:val="00430D73"/>
    <w:rsid w:val="004365FF"/>
    <w:rsid w:val="00436EFF"/>
    <w:rsid w:val="004372D1"/>
    <w:rsid w:val="00437B91"/>
    <w:rsid w:val="004402B0"/>
    <w:rsid w:val="00440572"/>
    <w:rsid w:val="00441B56"/>
    <w:rsid w:val="00442C57"/>
    <w:rsid w:val="00443903"/>
    <w:rsid w:val="00443B87"/>
    <w:rsid w:val="00445840"/>
    <w:rsid w:val="0044585D"/>
    <w:rsid w:val="00445F38"/>
    <w:rsid w:val="00446021"/>
    <w:rsid w:val="00446369"/>
    <w:rsid w:val="004476F4"/>
    <w:rsid w:val="00450D84"/>
    <w:rsid w:val="004512FD"/>
    <w:rsid w:val="00452293"/>
    <w:rsid w:val="00453191"/>
    <w:rsid w:val="0045330D"/>
    <w:rsid w:val="00454DA6"/>
    <w:rsid w:val="00455CF3"/>
    <w:rsid w:val="00456EF0"/>
    <w:rsid w:val="00461A33"/>
    <w:rsid w:val="00462622"/>
    <w:rsid w:val="00463273"/>
    <w:rsid w:val="00463F78"/>
    <w:rsid w:val="00465424"/>
    <w:rsid w:val="00465E13"/>
    <w:rsid w:val="00467071"/>
    <w:rsid w:val="0046747E"/>
    <w:rsid w:val="00470C94"/>
    <w:rsid w:val="00470EF3"/>
    <w:rsid w:val="004716B9"/>
    <w:rsid w:val="00471DD4"/>
    <w:rsid w:val="00471F3A"/>
    <w:rsid w:val="00471F6B"/>
    <w:rsid w:val="00473E2A"/>
    <w:rsid w:val="00475898"/>
    <w:rsid w:val="0047620F"/>
    <w:rsid w:val="004803AE"/>
    <w:rsid w:val="004811B1"/>
    <w:rsid w:val="00481563"/>
    <w:rsid w:val="00482ECE"/>
    <w:rsid w:val="00483537"/>
    <w:rsid w:val="00484725"/>
    <w:rsid w:val="00492887"/>
    <w:rsid w:val="00492E43"/>
    <w:rsid w:val="0049317B"/>
    <w:rsid w:val="00494AC2"/>
    <w:rsid w:val="00494AD7"/>
    <w:rsid w:val="00495DA0"/>
    <w:rsid w:val="00496930"/>
    <w:rsid w:val="00497F31"/>
    <w:rsid w:val="004A08D2"/>
    <w:rsid w:val="004A0CC5"/>
    <w:rsid w:val="004A1C62"/>
    <w:rsid w:val="004A3215"/>
    <w:rsid w:val="004A3FF4"/>
    <w:rsid w:val="004A48D4"/>
    <w:rsid w:val="004A535F"/>
    <w:rsid w:val="004B1F10"/>
    <w:rsid w:val="004B263D"/>
    <w:rsid w:val="004B49F1"/>
    <w:rsid w:val="004C30C1"/>
    <w:rsid w:val="004C3D57"/>
    <w:rsid w:val="004C5DC9"/>
    <w:rsid w:val="004C5FCE"/>
    <w:rsid w:val="004C6144"/>
    <w:rsid w:val="004D2BE1"/>
    <w:rsid w:val="004D30DB"/>
    <w:rsid w:val="004D3895"/>
    <w:rsid w:val="004D4C12"/>
    <w:rsid w:val="004D655C"/>
    <w:rsid w:val="004D675D"/>
    <w:rsid w:val="004D6864"/>
    <w:rsid w:val="004D7F84"/>
    <w:rsid w:val="004E25F0"/>
    <w:rsid w:val="004E375C"/>
    <w:rsid w:val="004E3937"/>
    <w:rsid w:val="004E418C"/>
    <w:rsid w:val="004E67B8"/>
    <w:rsid w:val="004E6877"/>
    <w:rsid w:val="004E6C7C"/>
    <w:rsid w:val="004F08C4"/>
    <w:rsid w:val="004F19A7"/>
    <w:rsid w:val="004F3EEF"/>
    <w:rsid w:val="004F3F9D"/>
    <w:rsid w:val="004F598A"/>
    <w:rsid w:val="004F70AB"/>
    <w:rsid w:val="00502055"/>
    <w:rsid w:val="00503543"/>
    <w:rsid w:val="00505635"/>
    <w:rsid w:val="005067C8"/>
    <w:rsid w:val="005078A2"/>
    <w:rsid w:val="00510DB1"/>
    <w:rsid w:val="00511A61"/>
    <w:rsid w:val="005122F5"/>
    <w:rsid w:val="005170BB"/>
    <w:rsid w:val="0051768A"/>
    <w:rsid w:val="0051788E"/>
    <w:rsid w:val="0052154D"/>
    <w:rsid w:val="005219B6"/>
    <w:rsid w:val="005236FD"/>
    <w:rsid w:val="0052594D"/>
    <w:rsid w:val="0053031A"/>
    <w:rsid w:val="0053186A"/>
    <w:rsid w:val="005327D8"/>
    <w:rsid w:val="005333B4"/>
    <w:rsid w:val="00533AA1"/>
    <w:rsid w:val="0053455C"/>
    <w:rsid w:val="00536C6F"/>
    <w:rsid w:val="00536EDE"/>
    <w:rsid w:val="00537BD9"/>
    <w:rsid w:val="005423AC"/>
    <w:rsid w:val="00542994"/>
    <w:rsid w:val="00543EA8"/>
    <w:rsid w:val="00543F91"/>
    <w:rsid w:val="005533C9"/>
    <w:rsid w:val="00554274"/>
    <w:rsid w:val="00554DA0"/>
    <w:rsid w:val="00555C70"/>
    <w:rsid w:val="005566BF"/>
    <w:rsid w:val="00556E8F"/>
    <w:rsid w:val="00560190"/>
    <w:rsid w:val="00560797"/>
    <w:rsid w:val="00561E4C"/>
    <w:rsid w:val="005647EA"/>
    <w:rsid w:val="00565BEB"/>
    <w:rsid w:val="00565CB5"/>
    <w:rsid w:val="005662CE"/>
    <w:rsid w:val="00566D77"/>
    <w:rsid w:val="0056747C"/>
    <w:rsid w:val="005706CC"/>
    <w:rsid w:val="00571D0C"/>
    <w:rsid w:val="00573544"/>
    <w:rsid w:val="005737B4"/>
    <w:rsid w:val="00580481"/>
    <w:rsid w:val="00580D4D"/>
    <w:rsid w:val="005812BB"/>
    <w:rsid w:val="0058418C"/>
    <w:rsid w:val="005842F6"/>
    <w:rsid w:val="00584544"/>
    <w:rsid w:val="00584BA3"/>
    <w:rsid w:val="005864E9"/>
    <w:rsid w:val="00590447"/>
    <w:rsid w:val="0059243F"/>
    <w:rsid w:val="0059324C"/>
    <w:rsid w:val="00594662"/>
    <w:rsid w:val="0059599B"/>
    <w:rsid w:val="00595F9E"/>
    <w:rsid w:val="005A0318"/>
    <w:rsid w:val="005A045C"/>
    <w:rsid w:val="005A0EF2"/>
    <w:rsid w:val="005A1BFC"/>
    <w:rsid w:val="005A1E4A"/>
    <w:rsid w:val="005A26CC"/>
    <w:rsid w:val="005A2E71"/>
    <w:rsid w:val="005A6EF0"/>
    <w:rsid w:val="005A7E7D"/>
    <w:rsid w:val="005B1372"/>
    <w:rsid w:val="005B2643"/>
    <w:rsid w:val="005B397E"/>
    <w:rsid w:val="005B3C2C"/>
    <w:rsid w:val="005B3E3A"/>
    <w:rsid w:val="005B4B12"/>
    <w:rsid w:val="005B691D"/>
    <w:rsid w:val="005C0C0F"/>
    <w:rsid w:val="005C158D"/>
    <w:rsid w:val="005C3D87"/>
    <w:rsid w:val="005C55F1"/>
    <w:rsid w:val="005C5B64"/>
    <w:rsid w:val="005C60FC"/>
    <w:rsid w:val="005C672D"/>
    <w:rsid w:val="005C74BA"/>
    <w:rsid w:val="005C7D3A"/>
    <w:rsid w:val="005D1790"/>
    <w:rsid w:val="005D2B72"/>
    <w:rsid w:val="005D3DE2"/>
    <w:rsid w:val="005D5F2C"/>
    <w:rsid w:val="005D619B"/>
    <w:rsid w:val="005E10E2"/>
    <w:rsid w:val="005E130F"/>
    <w:rsid w:val="005E293D"/>
    <w:rsid w:val="005E2F91"/>
    <w:rsid w:val="005E5DE2"/>
    <w:rsid w:val="005E5F85"/>
    <w:rsid w:val="005E7AF0"/>
    <w:rsid w:val="005F02B6"/>
    <w:rsid w:val="005F11F9"/>
    <w:rsid w:val="005F16E9"/>
    <w:rsid w:val="005F48D7"/>
    <w:rsid w:val="005F622C"/>
    <w:rsid w:val="005F7829"/>
    <w:rsid w:val="00601303"/>
    <w:rsid w:val="00601DC3"/>
    <w:rsid w:val="00602F6C"/>
    <w:rsid w:val="006035FB"/>
    <w:rsid w:val="00604057"/>
    <w:rsid w:val="006056BA"/>
    <w:rsid w:val="006117B7"/>
    <w:rsid w:val="00611C4D"/>
    <w:rsid w:val="00612310"/>
    <w:rsid w:val="0061295E"/>
    <w:rsid w:val="006133CA"/>
    <w:rsid w:val="00622AF1"/>
    <w:rsid w:val="00625640"/>
    <w:rsid w:val="006257D5"/>
    <w:rsid w:val="006261C0"/>
    <w:rsid w:val="006266B6"/>
    <w:rsid w:val="006279DB"/>
    <w:rsid w:val="0063195B"/>
    <w:rsid w:val="00631AB0"/>
    <w:rsid w:val="00631C9C"/>
    <w:rsid w:val="00633CE7"/>
    <w:rsid w:val="00635064"/>
    <w:rsid w:val="00635558"/>
    <w:rsid w:val="00640481"/>
    <w:rsid w:val="0064244F"/>
    <w:rsid w:val="006431EA"/>
    <w:rsid w:val="006432F7"/>
    <w:rsid w:val="00643F1E"/>
    <w:rsid w:val="006441BF"/>
    <w:rsid w:val="00644933"/>
    <w:rsid w:val="00645BAC"/>
    <w:rsid w:val="00645E28"/>
    <w:rsid w:val="00645F36"/>
    <w:rsid w:val="00647478"/>
    <w:rsid w:val="006501CB"/>
    <w:rsid w:val="0065255A"/>
    <w:rsid w:val="00653102"/>
    <w:rsid w:val="00653AAE"/>
    <w:rsid w:val="006543C3"/>
    <w:rsid w:val="00656218"/>
    <w:rsid w:val="006622B5"/>
    <w:rsid w:val="00662A7D"/>
    <w:rsid w:val="00662C17"/>
    <w:rsid w:val="00663B3A"/>
    <w:rsid w:val="00663E25"/>
    <w:rsid w:val="00665712"/>
    <w:rsid w:val="00666792"/>
    <w:rsid w:val="00667FBF"/>
    <w:rsid w:val="00670712"/>
    <w:rsid w:val="0067079A"/>
    <w:rsid w:val="006708DC"/>
    <w:rsid w:val="00671633"/>
    <w:rsid w:val="00673AFD"/>
    <w:rsid w:val="00673C38"/>
    <w:rsid w:val="00674892"/>
    <w:rsid w:val="00674A44"/>
    <w:rsid w:val="00682581"/>
    <w:rsid w:val="00684471"/>
    <w:rsid w:val="00690075"/>
    <w:rsid w:val="00690458"/>
    <w:rsid w:val="00690E48"/>
    <w:rsid w:val="006945F4"/>
    <w:rsid w:val="006946A1"/>
    <w:rsid w:val="00697454"/>
    <w:rsid w:val="00697EB4"/>
    <w:rsid w:val="006A261A"/>
    <w:rsid w:val="006A436A"/>
    <w:rsid w:val="006A4ED4"/>
    <w:rsid w:val="006A56AC"/>
    <w:rsid w:val="006A5F06"/>
    <w:rsid w:val="006A6365"/>
    <w:rsid w:val="006A747F"/>
    <w:rsid w:val="006A7C42"/>
    <w:rsid w:val="006B0745"/>
    <w:rsid w:val="006B081F"/>
    <w:rsid w:val="006B2582"/>
    <w:rsid w:val="006B2FDE"/>
    <w:rsid w:val="006B33AA"/>
    <w:rsid w:val="006B47A4"/>
    <w:rsid w:val="006B6204"/>
    <w:rsid w:val="006B777D"/>
    <w:rsid w:val="006C20C3"/>
    <w:rsid w:val="006C27F5"/>
    <w:rsid w:val="006C4319"/>
    <w:rsid w:val="006C4D4B"/>
    <w:rsid w:val="006C4F7D"/>
    <w:rsid w:val="006C7943"/>
    <w:rsid w:val="006C7B61"/>
    <w:rsid w:val="006C7CC3"/>
    <w:rsid w:val="006D4CC1"/>
    <w:rsid w:val="006D5B19"/>
    <w:rsid w:val="006D61CF"/>
    <w:rsid w:val="006D6DED"/>
    <w:rsid w:val="006D6FA0"/>
    <w:rsid w:val="006E0B7F"/>
    <w:rsid w:val="006E1530"/>
    <w:rsid w:val="006E369C"/>
    <w:rsid w:val="006E3F81"/>
    <w:rsid w:val="006E49DF"/>
    <w:rsid w:val="006E5022"/>
    <w:rsid w:val="006E5163"/>
    <w:rsid w:val="006E7CA3"/>
    <w:rsid w:val="006F035E"/>
    <w:rsid w:val="006F2B84"/>
    <w:rsid w:val="006F3487"/>
    <w:rsid w:val="006F3955"/>
    <w:rsid w:val="006F4191"/>
    <w:rsid w:val="006F5914"/>
    <w:rsid w:val="006F79AE"/>
    <w:rsid w:val="00700509"/>
    <w:rsid w:val="007026B0"/>
    <w:rsid w:val="00702BF9"/>
    <w:rsid w:val="007048EE"/>
    <w:rsid w:val="00705DB2"/>
    <w:rsid w:val="00706A7A"/>
    <w:rsid w:val="00706D1E"/>
    <w:rsid w:val="007103D6"/>
    <w:rsid w:val="00710C26"/>
    <w:rsid w:val="00711213"/>
    <w:rsid w:val="00712211"/>
    <w:rsid w:val="00714F70"/>
    <w:rsid w:val="007158FC"/>
    <w:rsid w:val="007174AB"/>
    <w:rsid w:val="00717F0C"/>
    <w:rsid w:val="00722278"/>
    <w:rsid w:val="00723F70"/>
    <w:rsid w:val="00724906"/>
    <w:rsid w:val="00725414"/>
    <w:rsid w:val="00726014"/>
    <w:rsid w:val="00727B26"/>
    <w:rsid w:val="00730AF9"/>
    <w:rsid w:val="00731771"/>
    <w:rsid w:val="00732E4E"/>
    <w:rsid w:val="00732E67"/>
    <w:rsid w:val="00733DC7"/>
    <w:rsid w:val="00734600"/>
    <w:rsid w:val="0073460B"/>
    <w:rsid w:val="00735648"/>
    <w:rsid w:val="00735AA1"/>
    <w:rsid w:val="00736089"/>
    <w:rsid w:val="007368DC"/>
    <w:rsid w:val="0073778D"/>
    <w:rsid w:val="007416C0"/>
    <w:rsid w:val="00741D1E"/>
    <w:rsid w:val="00742615"/>
    <w:rsid w:val="00743C33"/>
    <w:rsid w:val="0074424B"/>
    <w:rsid w:val="00744BEA"/>
    <w:rsid w:val="00753DD9"/>
    <w:rsid w:val="0075433B"/>
    <w:rsid w:val="00754878"/>
    <w:rsid w:val="007561A1"/>
    <w:rsid w:val="00756AB8"/>
    <w:rsid w:val="007603E7"/>
    <w:rsid w:val="007622DB"/>
    <w:rsid w:val="00762D0E"/>
    <w:rsid w:val="0076395F"/>
    <w:rsid w:val="007640CF"/>
    <w:rsid w:val="00764667"/>
    <w:rsid w:val="00770B40"/>
    <w:rsid w:val="00770B72"/>
    <w:rsid w:val="00771593"/>
    <w:rsid w:val="00772973"/>
    <w:rsid w:val="00772E95"/>
    <w:rsid w:val="007732D1"/>
    <w:rsid w:val="00774718"/>
    <w:rsid w:val="007759F2"/>
    <w:rsid w:val="00776693"/>
    <w:rsid w:val="00776CA3"/>
    <w:rsid w:val="007770F4"/>
    <w:rsid w:val="00780615"/>
    <w:rsid w:val="0078085D"/>
    <w:rsid w:val="00780B97"/>
    <w:rsid w:val="00780E9C"/>
    <w:rsid w:val="0078114F"/>
    <w:rsid w:val="007813C4"/>
    <w:rsid w:val="00781F90"/>
    <w:rsid w:val="00782567"/>
    <w:rsid w:val="00783500"/>
    <w:rsid w:val="00783593"/>
    <w:rsid w:val="00784DBD"/>
    <w:rsid w:val="00786B62"/>
    <w:rsid w:val="00786F6F"/>
    <w:rsid w:val="007908DE"/>
    <w:rsid w:val="00790E13"/>
    <w:rsid w:val="0079218E"/>
    <w:rsid w:val="00792470"/>
    <w:rsid w:val="00793373"/>
    <w:rsid w:val="0079351A"/>
    <w:rsid w:val="00793F19"/>
    <w:rsid w:val="007944C6"/>
    <w:rsid w:val="007960A1"/>
    <w:rsid w:val="0079615E"/>
    <w:rsid w:val="00796E30"/>
    <w:rsid w:val="007A009F"/>
    <w:rsid w:val="007A1A96"/>
    <w:rsid w:val="007A4E85"/>
    <w:rsid w:val="007A69B3"/>
    <w:rsid w:val="007A6B9B"/>
    <w:rsid w:val="007A77A3"/>
    <w:rsid w:val="007A7E8C"/>
    <w:rsid w:val="007A7F22"/>
    <w:rsid w:val="007B0E81"/>
    <w:rsid w:val="007B1D46"/>
    <w:rsid w:val="007B4056"/>
    <w:rsid w:val="007B428F"/>
    <w:rsid w:val="007B488A"/>
    <w:rsid w:val="007B50FF"/>
    <w:rsid w:val="007B5307"/>
    <w:rsid w:val="007C1121"/>
    <w:rsid w:val="007C3479"/>
    <w:rsid w:val="007C5A6B"/>
    <w:rsid w:val="007C6ECA"/>
    <w:rsid w:val="007D0528"/>
    <w:rsid w:val="007D0BED"/>
    <w:rsid w:val="007D0C24"/>
    <w:rsid w:val="007D1BC2"/>
    <w:rsid w:val="007D3175"/>
    <w:rsid w:val="007D45E0"/>
    <w:rsid w:val="007D4BE7"/>
    <w:rsid w:val="007D514A"/>
    <w:rsid w:val="007D5705"/>
    <w:rsid w:val="007D7FDF"/>
    <w:rsid w:val="007E04C9"/>
    <w:rsid w:val="007E4856"/>
    <w:rsid w:val="007E6FBE"/>
    <w:rsid w:val="007F0007"/>
    <w:rsid w:val="007F0061"/>
    <w:rsid w:val="007F1687"/>
    <w:rsid w:val="007F2E1A"/>
    <w:rsid w:val="007F6441"/>
    <w:rsid w:val="007F7D28"/>
    <w:rsid w:val="00800417"/>
    <w:rsid w:val="00801389"/>
    <w:rsid w:val="00804B3F"/>
    <w:rsid w:val="0080544F"/>
    <w:rsid w:val="00805A9D"/>
    <w:rsid w:val="00805EA8"/>
    <w:rsid w:val="00806CF4"/>
    <w:rsid w:val="00806EAA"/>
    <w:rsid w:val="0081086E"/>
    <w:rsid w:val="00810FC0"/>
    <w:rsid w:val="00811F54"/>
    <w:rsid w:val="008120CE"/>
    <w:rsid w:val="008137A0"/>
    <w:rsid w:val="008202B1"/>
    <w:rsid w:val="008215D5"/>
    <w:rsid w:val="0082207A"/>
    <w:rsid w:val="0082266B"/>
    <w:rsid w:val="00822BAB"/>
    <w:rsid w:val="00823DE6"/>
    <w:rsid w:val="00825C73"/>
    <w:rsid w:val="00830EF0"/>
    <w:rsid w:val="00831BEE"/>
    <w:rsid w:val="008331E7"/>
    <w:rsid w:val="00833942"/>
    <w:rsid w:val="00837166"/>
    <w:rsid w:val="008401F8"/>
    <w:rsid w:val="00842E06"/>
    <w:rsid w:val="008433C3"/>
    <w:rsid w:val="00843525"/>
    <w:rsid w:val="00843CA5"/>
    <w:rsid w:val="00844136"/>
    <w:rsid w:val="008443CB"/>
    <w:rsid w:val="00845904"/>
    <w:rsid w:val="008465C5"/>
    <w:rsid w:val="008466ED"/>
    <w:rsid w:val="008504C4"/>
    <w:rsid w:val="00851F3C"/>
    <w:rsid w:val="00851FD8"/>
    <w:rsid w:val="00852E96"/>
    <w:rsid w:val="00853E3F"/>
    <w:rsid w:val="0085454C"/>
    <w:rsid w:val="0085492D"/>
    <w:rsid w:val="00857054"/>
    <w:rsid w:val="00861118"/>
    <w:rsid w:val="0086299C"/>
    <w:rsid w:val="0086326A"/>
    <w:rsid w:val="0086664A"/>
    <w:rsid w:val="00867452"/>
    <w:rsid w:val="008678A4"/>
    <w:rsid w:val="008707D0"/>
    <w:rsid w:val="0087298E"/>
    <w:rsid w:val="00872F18"/>
    <w:rsid w:val="00877CA7"/>
    <w:rsid w:val="00881342"/>
    <w:rsid w:val="00881D1C"/>
    <w:rsid w:val="00881EA6"/>
    <w:rsid w:val="008822E3"/>
    <w:rsid w:val="008827C7"/>
    <w:rsid w:val="0088295B"/>
    <w:rsid w:val="00882C38"/>
    <w:rsid w:val="0088311E"/>
    <w:rsid w:val="0088316A"/>
    <w:rsid w:val="008848C6"/>
    <w:rsid w:val="00886855"/>
    <w:rsid w:val="0088726B"/>
    <w:rsid w:val="00887B6D"/>
    <w:rsid w:val="00891151"/>
    <w:rsid w:val="00893438"/>
    <w:rsid w:val="00893E2A"/>
    <w:rsid w:val="00893E3D"/>
    <w:rsid w:val="00895596"/>
    <w:rsid w:val="00895E8E"/>
    <w:rsid w:val="0089616F"/>
    <w:rsid w:val="00896A84"/>
    <w:rsid w:val="00896F47"/>
    <w:rsid w:val="00897830"/>
    <w:rsid w:val="00897976"/>
    <w:rsid w:val="00897F08"/>
    <w:rsid w:val="008A10DD"/>
    <w:rsid w:val="008A1CB4"/>
    <w:rsid w:val="008A25DB"/>
    <w:rsid w:val="008A392B"/>
    <w:rsid w:val="008A3AC5"/>
    <w:rsid w:val="008A658D"/>
    <w:rsid w:val="008A6FF4"/>
    <w:rsid w:val="008B0C69"/>
    <w:rsid w:val="008B0CB7"/>
    <w:rsid w:val="008B4677"/>
    <w:rsid w:val="008C1DC7"/>
    <w:rsid w:val="008C26A0"/>
    <w:rsid w:val="008D1B29"/>
    <w:rsid w:val="008D3D45"/>
    <w:rsid w:val="008D5C03"/>
    <w:rsid w:val="008E1D25"/>
    <w:rsid w:val="008E2E79"/>
    <w:rsid w:val="008E3686"/>
    <w:rsid w:val="008E4198"/>
    <w:rsid w:val="008E454F"/>
    <w:rsid w:val="008E5A66"/>
    <w:rsid w:val="008E5B12"/>
    <w:rsid w:val="008E6987"/>
    <w:rsid w:val="008E6C80"/>
    <w:rsid w:val="008F1C06"/>
    <w:rsid w:val="008F521C"/>
    <w:rsid w:val="008F6BE7"/>
    <w:rsid w:val="00900F33"/>
    <w:rsid w:val="00902CFC"/>
    <w:rsid w:val="009049BC"/>
    <w:rsid w:val="009049FE"/>
    <w:rsid w:val="00905944"/>
    <w:rsid w:val="00906EE2"/>
    <w:rsid w:val="00910A7D"/>
    <w:rsid w:val="00911308"/>
    <w:rsid w:val="00911F96"/>
    <w:rsid w:val="00912F1F"/>
    <w:rsid w:val="00913A6A"/>
    <w:rsid w:val="00914FF2"/>
    <w:rsid w:val="0091779F"/>
    <w:rsid w:val="0092602C"/>
    <w:rsid w:val="00931567"/>
    <w:rsid w:val="0093191A"/>
    <w:rsid w:val="00932133"/>
    <w:rsid w:val="00932846"/>
    <w:rsid w:val="009339EE"/>
    <w:rsid w:val="0093470C"/>
    <w:rsid w:val="00934817"/>
    <w:rsid w:val="00934854"/>
    <w:rsid w:val="00934F48"/>
    <w:rsid w:val="00935D3E"/>
    <w:rsid w:val="009365D5"/>
    <w:rsid w:val="00937E70"/>
    <w:rsid w:val="0094489C"/>
    <w:rsid w:val="00946CCD"/>
    <w:rsid w:val="00954BDA"/>
    <w:rsid w:val="00955DD9"/>
    <w:rsid w:val="009563CB"/>
    <w:rsid w:val="009566A6"/>
    <w:rsid w:val="00960258"/>
    <w:rsid w:val="00960B18"/>
    <w:rsid w:val="00960CED"/>
    <w:rsid w:val="0096113D"/>
    <w:rsid w:val="00964278"/>
    <w:rsid w:val="00964286"/>
    <w:rsid w:val="009647FA"/>
    <w:rsid w:val="009709AB"/>
    <w:rsid w:val="00970F8C"/>
    <w:rsid w:val="0097236C"/>
    <w:rsid w:val="00973F42"/>
    <w:rsid w:val="009745BC"/>
    <w:rsid w:val="009752F1"/>
    <w:rsid w:val="009761F9"/>
    <w:rsid w:val="00980AB4"/>
    <w:rsid w:val="009813B8"/>
    <w:rsid w:val="009847E9"/>
    <w:rsid w:val="0098630D"/>
    <w:rsid w:val="00986D9F"/>
    <w:rsid w:val="00990DF4"/>
    <w:rsid w:val="00995560"/>
    <w:rsid w:val="009958BA"/>
    <w:rsid w:val="009967F9"/>
    <w:rsid w:val="00996D80"/>
    <w:rsid w:val="00997E68"/>
    <w:rsid w:val="009A175F"/>
    <w:rsid w:val="009A25E8"/>
    <w:rsid w:val="009A32C4"/>
    <w:rsid w:val="009A3F57"/>
    <w:rsid w:val="009A407D"/>
    <w:rsid w:val="009A42BF"/>
    <w:rsid w:val="009A6410"/>
    <w:rsid w:val="009A77AB"/>
    <w:rsid w:val="009B05D7"/>
    <w:rsid w:val="009B10BD"/>
    <w:rsid w:val="009B13C2"/>
    <w:rsid w:val="009B1A71"/>
    <w:rsid w:val="009B1BBD"/>
    <w:rsid w:val="009B22E1"/>
    <w:rsid w:val="009B2A93"/>
    <w:rsid w:val="009B3101"/>
    <w:rsid w:val="009B64DE"/>
    <w:rsid w:val="009B782D"/>
    <w:rsid w:val="009B79EA"/>
    <w:rsid w:val="009C025D"/>
    <w:rsid w:val="009C086A"/>
    <w:rsid w:val="009C0E89"/>
    <w:rsid w:val="009C1A06"/>
    <w:rsid w:val="009C2D5D"/>
    <w:rsid w:val="009C2DC6"/>
    <w:rsid w:val="009C3608"/>
    <w:rsid w:val="009C416D"/>
    <w:rsid w:val="009C5745"/>
    <w:rsid w:val="009C7C0A"/>
    <w:rsid w:val="009C7D88"/>
    <w:rsid w:val="009D22E2"/>
    <w:rsid w:val="009D2499"/>
    <w:rsid w:val="009D3331"/>
    <w:rsid w:val="009D3E60"/>
    <w:rsid w:val="009D45BA"/>
    <w:rsid w:val="009D64E5"/>
    <w:rsid w:val="009D71BF"/>
    <w:rsid w:val="009D77C0"/>
    <w:rsid w:val="009E27E3"/>
    <w:rsid w:val="009E33CE"/>
    <w:rsid w:val="009E3C4C"/>
    <w:rsid w:val="009E6250"/>
    <w:rsid w:val="009E63DC"/>
    <w:rsid w:val="009F0FFF"/>
    <w:rsid w:val="009F108F"/>
    <w:rsid w:val="009F22CD"/>
    <w:rsid w:val="009F3BE7"/>
    <w:rsid w:val="009F442A"/>
    <w:rsid w:val="009F51A9"/>
    <w:rsid w:val="009F55A7"/>
    <w:rsid w:val="009F72C0"/>
    <w:rsid w:val="00A03824"/>
    <w:rsid w:val="00A03BE5"/>
    <w:rsid w:val="00A03D2A"/>
    <w:rsid w:val="00A05CDC"/>
    <w:rsid w:val="00A06CF0"/>
    <w:rsid w:val="00A074B3"/>
    <w:rsid w:val="00A07894"/>
    <w:rsid w:val="00A10971"/>
    <w:rsid w:val="00A11061"/>
    <w:rsid w:val="00A113CE"/>
    <w:rsid w:val="00A115B2"/>
    <w:rsid w:val="00A11A0D"/>
    <w:rsid w:val="00A13760"/>
    <w:rsid w:val="00A140E2"/>
    <w:rsid w:val="00A14889"/>
    <w:rsid w:val="00A14C12"/>
    <w:rsid w:val="00A15210"/>
    <w:rsid w:val="00A15A57"/>
    <w:rsid w:val="00A15B0C"/>
    <w:rsid w:val="00A16493"/>
    <w:rsid w:val="00A17ABD"/>
    <w:rsid w:val="00A2003B"/>
    <w:rsid w:val="00A212D4"/>
    <w:rsid w:val="00A25AE8"/>
    <w:rsid w:val="00A25B87"/>
    <w:rsid w:val="00A26551"/>
    <w:rsid w:val="00A27484"/>
    <w:rsid w:val="00A27DE3"/>
    <w:rsid w:val="00A30206"/>
    <w:rsid w:val="00A308A2"/>
    <w:rsid w:val="00A30FC8"/>
    <w:rsid w:val="00A32154"/>
    <w:rsid w:val="00A3327E"/>
    <w:rsid w:val="00A33306"/>
    <w:rsid w:val="00A36A1F"/>
    <w:rsid w:val="00A37200"/>
    <w:rsid w:val="00A37DA4"/>
    <w:rsid w:val="00A44C54"/>
    <w:rsid w:val="00A44D9F"/>
    <w:rsid w:val="00A45F56"/>
    <w:rsid w:val="00A460BF"/>
    <w:rsid w:val="00A46491"/>
    <w:rsid w:val="00A50F96"/>
    <w:rsid w:val="00A51568"/>
    <w:rsid w:val="00A5418A"/>
    <w:rsid w:val="00A54989"/>
    <w:rsid w:val="00A55A00"/>
    <w:rsid w:val="00A570E0"/>
    <w:rsid w:val="00A57954"/>
    <w:rsid w:val="00A60866"/>
    <w:rsid w:val="00A61E37"/>
    <w:rsid w:val="00A648D1"/>
    <w:rsid w:val="00A64CCD"/>
    <w:rsid w:val="00A65B72"/>
    <w:rsid w:val="00A66328"/>
    <w:rsid w:val="00A7092C"/>
    <w:rsid w:val="00A72E2F"/>
    <w:rsid w:val="00A73058"/>
    <w:rsid w:val="00A74EB4"/>
    <w:rsid w:val="00A752F3"/>
    <w:rsid w:val="00A77728"/>
    <w:rsid w:val="00A81950"/>
    <w:rsid w:val="00A829CD"/>
    <w:rsid w:val="00A83752"/>
    <w:rsid w:val="00A8402A"/>
    <w:rsid w:val="00A8455F"/>
    <w:rsid w:val="00A84E57"/>
    <w:rsid w:val="00A86E35"/>
    <w:rsid w:val="00A87456"/>
    <w:rsid w:val="00A92E00"/>
    <w:rsid w:val="00A94623"/>
    <w:rsid w:val="00A958AA"/>
    <w:rsid w:val="00A95B1F"/>
    <w:rsid w:val="00A95E2D"/>
    <w:rsid w:val="00A961B2"/>
    <w:rsid w:val="00A96B2B"/>
    <w:rsid w:val="00A97567"/>
    <w:rsid w:val="00AA2966"/>
    <w:rsid w:val="00AA2A5C"/>
    <w:rsid w:val="00AA2BBC"/>
    <w:rsid w:val="00AA360C"/>
    <w:rsid w:val="00AA3A5F"/>
    <w:rsid w:val="00AA3C7C"/>
    <w:rsid w:val="00AA72AC"/>
    <w:rsid w:val="00AA7402"/>
    <w:rsid w:val="00AA7720"/>
    <w:rsid w:val="00AB10D1"/>
    <w:rsid w:val="00AB38FD"/>
    <w:rsid w:val="00AB4C74"/>
    <w:rsid w:val="00AB6C5A"/>
    <w:rsid w:val="00AB6CE2"/>
    <w:rsid w:val="00AB768D"/>
    <w:rsid w:val="00AC0A5A"/>
    <w:rsid w:val="00AC1F77"/>
    <w:rsid w:val="00AC25AD"/>
    <w:rsid w:val="00AC2E78"/>
    <w:rsid w:val="00AC35DD"/>
    <w:rsid w:val="00AC381E"/>
    <w:rsid w:val="00AC643E"/>
    <w:rsid w:val="00AD0838"/>
    <w:rsid w:val="00AD3582"/>
    <w:rsid w:val="00AD4D39"/>
    <w:rsid w:val="00AE1F30"/>
    <w:rsid w:val="00AE3358"/>
    <w:rsid w:val="00AE523D"/>
    <w:rsid w:val="00AE7938"/>
    <w:rsid w:val="00AF23E6"/>
    <w:rsid w:val="00AF451A"/>
    <w:rsid w:val="00AF7C71"/>
    <w:rsid w:val="00B00B76"/>
    <w:rsid w:val="00B02E75"/>
    <w:rsid w:val="00B05135"/>
    <w:rsid w:val="00B05657"/>
    <w:rsid w:val="00B06740"/>
    <w:rsid w:val="00B116C1"/>
    <w:rsid w:val="00B11944"/>
    <w:rsid w:val="00B13D4A"/>
    <w:rsid w:val="00B16A96"/>
    <w:rsid w:val="00B2000F"/>
    <w:rsid w:val="00B21CFF"/>
    <w:rsid w:val="00B21ECA"/>
    <w:rsid w:val="00B2232F"/>
    <w:rsid w:val="00B24D3A"/>
    <w:rsid w:val="00B25F12"/>
    <w:rsid w:val="00B274AB"/>
    <w:rsid w:val="00B279D7"/>
    <w:rsid w:val="00B30540"/>
    <w:rsid w:val="00B30C5D"/>
    <w:rsid w:val="00B30CD7"/>
    <w:rsid w:val="00B33852"/>
    <w:rsid w:val="00B33A8B"/>
    <w:rsid w:val="00B33A9B"/>
    <w:rsid w:val="00B34508"/>
    <w:rsid w:val="00B35045"/>
    <w:rsid w:val="00B350C7"/>
    <w:rsid w:val="00B3657B"/>
    <w:rsid w:val="00B37430"/>
    <w:rsid w:val="00B37A4B"/>
    <w:rsid w:val="00B40624"/>
    <w:rsid w:val="00B41919"/>
    <w:rsid w:val="00B42014"/>
    <w:rsid w:val="00B471EF"/>
    <w:rsid w:val="00B47988"/>
    <w:rsid w:val="00B47A87"/>
    <w:rsid w:val="00B47F33"/>
    <w:rsid w:val="00B532F5"/>
    <w:rsid w:val="00B57A2B"/>
    <w:rsid w:val="00B60DFA"/>
    <w:rsid w:val="00B60E37"/>
    <w:rsid w:val="00B6580E"/>
    <w:rsid w:val="00B66316"/>
    <w:rsid w:val="00B724B5"/>
    <w:rsid w:val="00B765E5"/>
    <w:rsid w:val="00B766F8"/>
    <w:rsid w:val="00B76840"/>
    <w:rsid w:val="00B772AF"/>
    <w:rsid w:val="00B77351"/>
    <w:rsid w:val="00B827AE"/>
    <w:rsid w:val="00B837A3"/>
    <w:rsid w:val="00B847B7"/>
    <w:rsid w:val="00B85B00"/>
    <w:rsid w:val="00B864A2"/>
    <w:rsid w:val="00B90B40"/>
    <w:rsid w:val="00B912EF"/>
    <w:rsid w:val="00B918ED"/>
    <w:rsid w:val="00B91AA7"/>
    <w:rsid w:val="00B91E26"/>
    <w:rsid w:val="00B9428E"/>
    <w:rsid w:val="00B942CC"/>
    <w:rsid w:val="00B9483D"/>
    <w:rsid w:val="00B953A9"/>
    <w:rsid w:val="00B96960"/>
    <w:rsid w:val="00B969C0"/>
    <w:rsid w:val="00B97ED1"/>
    <w:rsid w:val="00BA3672"/>
    <w:rsid w:val="00BA5B90"/>
    <w:rsid w:val="00BB5165"/>
    <w:rsid w:val="00BB54B7"/>
    <w:rsid w:val="00BB6408"/>
    <w:rsid w:val="00BB6D7B"/>
    <w:rsid w:val="00BC0CC2"/>
    <w:rsid w:val="00BC1724"/>
    <w:rsid w:val="00BC2549"/>
    <w:rsid w:val="00BC3F6C"/>
    <w:rsid w:val="00BC4C29"/>
    <w:rsid w:val="00BC562D"/>
    <w:rsid w:val="00BC60A7"/>
    <w:rsid w:val="00BC63C0"/>
    <w:rsid w:val="00BC6480"/>
    <w:rsid w:val="00BC6608"/>
    <w:rsid w:val="00BC6772"/>
    <w:rsid w:val="00BD0225"/>
    <w:rsid w:val="00BD19B8"/>
    <w:rsid w:val="00BD3286"/>
    <w:rsid w:val="00BD3958"/>
    <w:rsid w:val="00BD3AD3"/>
    <w:rsid w:val="00BD3F5D"/>
    <w:rsid w:val="00BD5C03"/>
    <w:rsid w:val="00BD5FA1"/>
    <w:rsid w:val="00BD6481"/>
    <w:rsid w:val="00BD74FB"/>
    <w:rsid w:val="00BD7C93"/>
    <w:rsid w:val="00BE035E"/>
    <w:rsid w:val="00BE0EA7"/>
    <w:rsid w:val="00BE2203"/>
    <w:rsid w:val="00BE2907"/>
    <w:rsid w:val="00BE33ED"/>
    <w:rsid w:val="00BE54AC"/>
    <w:rsid w:val="00BE54E5"/>
    <w:rsid w:val="00BE6171"/>
    <w:rsid w:val="00BE72E5"/>
    <w:rsid w:val="00BF0917"/>
    <w:rsid w:val="00BF31A3"/>
    <w:rsid w:val="00BF38D3"/>
    <w:rsid w:val="00BF3C4D"/>
    <w:rsid w:val="00BF543F"/>
    <w:rsid w:val="00BF57B9"/>
    <w:rsid w:val="00BF770E"/>
    <w:rsid w:val="00C00A5A"/>
    <w:rsid w:val="00C03842"/>
    <w:rsid w:val="00C040CB"/>
    <w:rsid w:val="00C054AF"/>
    <w:rsid w:val="00C0620A"/>
    <w:rsid w:val="00C06653"/>
    <w:rsid w:val="00C07C94"/>
    <w:rsid w:val="00C13BD8"/>
    <w:rsid w:val="00C14330"/>
    <w:rsid w:val="00C14C5E"/>
    <w:rsid w:val="00C157A4"/>
    <w:rsid w:val="00C15AE7"/>
    <w:rsid w:val="00C17BCF"/>
    <w:rsid w:val="00C17E7E"/>
    <w:rsid w:val="00C20D7A"/>
    <w:rsid w:val="00C220A9"/>
    <w:rsid w:val="00C22ADD"/>
    <w:rsid w:val="00C25081"/>
    <w:rsid w:val="00C2618F"/>
    <w:rsid w:val="00C27E91"/>
    <w:rsid w:val="00C27EA0"/>
    <w:rsid w:val="00C3041E"/>
    <w:rsid w:val="00C318E7"/>
    <w:rsid w:val="00C339ED"/>
    <w:rsid w:val="00C349DE"/>
    <w:rsid w:val="00C34C62"/>
    <w:rsid w:val="00C35127"/>
    <w:rsid w:val="00C369EA"/>
    <w:rsid w:val="00C409FE"/>
    <w:rsid w:val="00C459B4"/>
    <w:rsid w:val="00C45C8D"/>
    <w:rsid w:val="00C47010"/>
    <w:rsid w:val="00C47D1A"/>
    <w:rsid w:val="00C511F8"/>
    <w:rsid w:val="00C514ED"/>
    <w:rsid w:val="00C52BAF"/>
    <w:rsid w:val="00C533AE"/>
    <w:rsid w:val="00C53A7F"/>
    <w:rsid w:val="00C55C20"/>
    <w:rsid w:val="00C56018"/>
    <w:rsid w:val="00C56606"/>
    <w:rsid w:val="00C56D2C"/>
    <w:rsid w:val="00C56EC5"/>
    <w:rsid w:val="00C57D00"/>
    <w:rsid w:val="00C60FC6"/>
    <w:rsid w:val="00C61790"/>
    <w:rsid w:val="00C63971"/>
    <w:rsid w:val="00C64051"/>
    <w:rsid w:val="00C64DFB"/>
    <w:rsid w:val="00C67635"/>
    <w:rsid w:val="00C70E72"/>
    <w:rsid w:val="00C710CD"/>
    <w:rsid w:val="00C71660"/>
    <w:rsid w:val="00C72818"/>
    <w:rsid w:val="00C73773"/>
    <w:rsid w:val="00C73CDE"/>
    <w:rsid w:val="00C74BC3"/>
    <w:rsid w:val="00C7698C"/>
    <w:rsid w:val="00C8079F"/>
    <w:rsid w:val="00C80BB0"/>
    <w:rsid w:val="00C83CCE"/>
    <w:rsid w:val="00C84224"/>
    <w:rsid w:val="00C858FE"/>
    <w:rsid w:val="00C85945"/>
    <w:rsid w:val="00C9027D"/>
    <w:rsid w:val="00C90946"/>
    <w:rsid w:val="00C940D6"/>
    <w:rsid w:val="00C95A32"/>
    <w:rsid w:val="00C9796B"/>
    <w:rsid w:val="00CA26F2"/>
    <w:rsid w:val="00CA4A3C"/>
    <w:rsid w:val="00CA4F51"/>
    <w:rsid w:val="00CA6B1D"/>
    <w:rsid w:val="00CA7590"/>
    <w:rsid w:val="00CB19DE"/>
    <w:rsid w:val="00CB24F4"/>
    <w:rsid w:val="00CB3334"/>
    <w:rsid w:val="00CB3FA2"/>
    <w:rsid w:val="00CB44EC"/>
    <w:rsid w:val="00CB5711"/>
    <w:rsid w:val="00CB6B9A"/>
    <w:rsid w:val="00CB74F9"/>
    <w:rsid w:val="00CC0276"/>
    <w:rsid w:val="00CC0706"/>
    <w:rsid w:val="00CC3CDE"/>
    <w:rsid w:val="00CC6354"/>
    <w:rsid w:val="00CC68F8"/>
    <w:rsid w:val="00CC7720"/>
    <w:rsid w:val="00CD0340"/>
    <w:rsid w:val="00CD0F29"/>
    <w:rsid w:val="00CD2FC5"/>
    <w:rsid w:val="00CD3556"/>
    <w:rsid w:val="00CD6474"/>
    <w:rsid w:val="00CE04A1"/>
    <w:rsid w:val="00CE0624"/>
    <w:rsid w:val="00CE0C48"/>
    <w:rsid w:val="00CE283F"/>
    <w:rsid w:val="00CE32B2"/>
    <w:rsid w:val="00CE34B4"/>
    <w:rsid w:val="00CE7F40"/>
    <w:rsid w:val="00CF0653"/>
    <w:rsid w:val="00CF0ABB"/>
    <w:rsid w:val="00CF4C9D"/>
    <w:rsid w:val="00CF623B"/>
    <w:rsid w:val="00CF6452"/>
    <w:rsid w:val="00CF66AC"/>
    <w:rsid w:val="00CF7155"/>
    <w:rsid w:val="00D02DB1"/>
    <w:rsid w:val="00D02FDF"/>
    <w:rsid w:val="00D04ECF"/>
    <w:rsid w:val="00D07A6A"/>
    <w:rsid w:val="00D10164"/>
    <w:rsid w:val="00D1119C"/>
    <w:rsid w:val="00D12312"/>
    <w:rsid w:val="00D12C8B"/>
    <w:rsid w:val="00D12F51"/>
    <w:rsid w:val="00D24318"/>
    <w:rsid w:val="00D26C19"/>
    <w:rsid w:val="00D2767B"/>
    <w:rsid w:val="00D31360"/>
    <w:rsid w:val="00D34160"/>
    <w:rsid w:val="00D34D8D"/>
    <w:rsid w:val="00D360DE"/>
    <w:rsid w:val="00D36EAF"/>
    <w:rsid w:val="00D37BA0"/>
    <w:rsid w:val="00D408F6"/>
    <w:rsid w:val="00D4190D"/>
    <w:rsid w:val="00D421C5"/>
    <w:rsid w:val="00D435EE"/>
    <w:rsid w:val="00D43F49"/>
    <w:rsid w:val="00D45276"/>
    <w:rsid w:val="00D47390"/>
    <w:rsid w:val="00D50E7D"/>
    <w:rsid w:val="00D526BE"/>
    <w:rsid w:val="00D52AA1"/>
    <w:rsid w:val="00D5375C"/>
    <w:rsid w:val="00D53D14"/>
    <w:rsid w:val="00D5473E"/>
    <w:rsid w:val="00D559A9"/>
    <w:rsid w:val="00D56AA2"/>
    <w:rsid w:val="00D57A85"/>
    <w:rsid w:val="00D57A9B"/>
    <w:rsid w:val="00D6011F"/>
    <w:rsid w:val="00D60613"/>
    <w:rsid w:val="00D6188C"/>
    <w:rsid w:val="00D64989"/>
    <w:rsid w:val="00D66EC3"/>
    <w:rsid w:val="00D672C8"/>
    <w:rsid w:val="00D67459"/>
    <w:rsid w:val="00D70067"/>
    <w:rsid w:val="00D7403A"/>
    <w:rsid w:val="00D76980"/>
    <w:rsid w:val="00D77AD3"/>
    <w:rsid w:val="00D82B55"/>
    <w:rsid w:val="00D83569"/>
    <w:rsid w:val="00D85C55"/>
    <w:rsid w:val="00D8685A"/>
    <w:rsid w:val="00D8688D"/>
    <w:rsid w:val="00D91D70"/>
    <w:rsid w:val="00D93D88"/>
    <w:rsid w:val="00D96F30"/>
    <w:rsid w:val="00D971CB"/>
    <w:rsid w:val="00DA02A0"/>
    <w:rsid w:val="00DA0C01"/>
    <w:rsid w:val="00DA333A"/>
    <w:rsid w:val="00DA3953"/>
    <w:rsid w:val="00DA6366"/>
    <w:rsid w:val="00DA7403"/>
    <w:rsid w:val="00DB1477"/>
    <w:rsid w:val="00DB2650"/>
    <w:rsid w:val="00DB3CB2"/>
    <w:rsid w:val="00DB68C8"/>
    <w:rsid w:val="00DB7274"/>
    <w:rsid w:val="00DB7963"/>
    <w:rsid w:val="00DC06B6"/>
    <w:rsid w:val="00DC0C54"/>
    <w:rsid w:val="00DC51B1"/>
    <w:rsid w:val="00DC554F"/>
    <w:rsid w:val="00DC60CA"/>
    <w:rsid w:val="00DC706C"/>
    <w:rsid w:val="00DD01AA"/>
    <w:rsid w:val="00DD1EEC"/>
    <w:rsid w:val="00DD4E3A"/>
    <w:rsid w:val="00DD5624"/>
    <w:rsid w:val="00DD6169"/>
    <w:rsid w:val="00DD64FD"/>
    <w:rsid w:val="00DD7AB1"/>
    <w:rsid w:val="00DE29EA"/>
    <w:rsid w:val="00DE435D"/>
    <w:rsid w:val="00DE6131"/>
    <w:rsid w:val="00DE6971"/>
    <w:rsid w:val="00DF2BDC"/>
    <w:rsid w:val="00DF2E05"/>
    <w:rsid w:val="00DF394B"/>
    <w:rsid w:val="00DF6E85"/>
    <w:rsid w:val="00DF6F08"/>
    <w:rsid w:val="00DF7B02"/>
    <w:rsid w:val="00E00F93"/>
    <w:rsid w:val="00E01026"/>
    <w:rsid w:val="00E0286E"/>
    <w:rsid w:val="00E02BC5"/>
    <w:rsid w:val="00E0301D"/>
    <w:rsid w:val="00E038D1"/>
    <w:rsid w:val="00E059D5"/>
    <w:rsid w:val="00E072E1"/>
    <w:rsid w:val="00E07401"/>
    <w:rsid w:val="00E10A31"/>
    <w:rsid w:val="00E1110C"/>
    <w:rsid w:val="00E11EC3"/>
    <w:rsid w:val="00E14E5D"/>
    <w:rsid w:val="00E164AD"/>
    <w:rsid w:val="00E16C08"/>
    <w:rsid w:val="00E20E1D"/>
    <w:rsid w:val="00E21E71"/>
    <w:rsid w:val="00E2289D"/>
    <w:rsid w:val="00E22925"/>
    <w:rsid w:val="00E233C0"/>
    <w:rsid w:val="00E237E5"/>
    <w:rsid w:val="00E3142D"/>
    <w:rsid w:val="00E335B9"/>
    <w:rsid w:val="00E33DE6"/>
    <w:rsid w:val="00E354E1"/>
    <w:rsid w:val="00E36E33"/>
    <w:rsid w:val="00E407B4"/>
    <w:rsid w:val="00E41562"/>
    <w:rsid w:val="00E42191"/>
    <w:rsid w:val="00E42626"/>
    <w:rsid w:val="00E42897"/>
    <w:rsid w:val="00E42D21"/>
    <w:rsid w:val="00E4407A"/>
    <w:rsid w:val="00E4414B"/>
    <w:rsid w:val="00E46830"/>
    <w:rsid w:val="00E47E5E"/>
    <w:rsid w:val="00E513F0"/>
    <w:rsid w:val="00E5352B"/>
    <w:rsid w:val="00E5506E"/>
    <w:rsid w:val="00E569E2"/>
    <w:rsid w:val="00E600AC"/>
    <w:rsid w:val="00E611A6"/>
    <w:rsid w:val="00E612D2"/>
    <w:rsid w:val="00E61DAE"/>
    <w:rsid w:val="00E62461"/>
    <w:rsid w:val="00E63F41"/>
    <w:rsid w:val="00E64F9A"/>
    <w:rsid w:val="00E654F1"/>
    <w:rsid w:val="00E6550F"/>
    <w:rsid w:val="00E67713"/>
    <w:rsid w:val="00E7092B"/>
    <w:rsid w:val="00E72968"/>
    <w:rsid w:val="00E72E71"/>
    <w:rsid w:val="00E7590C"/>
    <w:rsid w:val="00E7600D"/>
    <w:rsid w:val="00E77AEF"/>
    <w:rsid w:val="00E77B2C"/>
    <w:rsid w:val="00E8119F"/>
    <w:rsid w:val="00E81B6F"/>
    <w:rsid w:val="00E823B0"/>
    <w:rsid w:val="00E85F55"/>
    <w:rsid w:val="00E87788"/>
    <w:rsid w:val="00E87DDA"/>
    <w:rsid w:val="00E909FA"/>
    <w:rsid w:val="00E91C33"/>
    <w:rsid w:val="00E93E2A"/>
    <w:rsid w:val="00E97699"/>
    <w:rsid w:val="00E97AF7"/>
    <w:rsid w:val="00EA0A0C"/>
    <w:rsid w:val="00EA1C84"/>
    <w:rsid w:val="00EA24AC"/>
    <w:rsid w:val="00EA4D78"/>
    <w:rsid w:val="00EA7AC9"/>
    <w:rsid w:val="00EB001B"/>
    <w:rsid w:val="00EB08C8"/>
    <w:rsid w:val="00EB49C7"/>
    <w:rsid w:val="00EB7225"/>
    <w:rsid w:val="00EC22E3"/>
    <w:rsid w:val="00EC3B1B"/>
    <w:rsid w:val="00EC3DAC"/>
    <w:rsid w:val="00EC5D91"/>
    <w:rsid w:val="00ED001F"/>
    <w:rsid w:val="00ED0A63"/>
    <w:rsid w:val="00ED1EF3"/>
    <w:rsid w:val="00ED2011"/>
    <w:rsid w:val="00ED256D"/>
    <w:rsid w:val="00ED3565"/>
    <w:rsid w:val="00ED3594"/>
    <w:rsid w:val="00ED3A19"/>
    <w:rsid w:val="00ED46E9"/>
    <w:rsid w:val="00ED68AC"/>
    <w:rsid w:val="00ED7BCD"/>
    <w:rsid w:val="00EE0A6F"/>
    <w:rsid w:val="00EE1E88"/>
    <w:rsid w:val="00EE3F96"/>
    <w:rsid w:val="00EE5B43"/>
    <w:rsid w:val="00EF095B"/>
    <w:rsid w:val="00EF1587"/>
    <w:rsid w:val="00EF34B8"/>
    <w:rsid w:val="00EF37F5"/>
    <w:rsid w:val="00EF3D0C"/>
    <w:rsid w:val="00EF62D9"/>
    <w:rsid w:val="00EF6EB5"/>
    <w:rsid w:val="00EF7D4E"/>
    <w:rsid w:val="00F003DE"/>
    <w:rsid w:val="00F01948"/>
    <w:rsid w:val="00F0255E"/>
    <w:rsid w:val="00F02B64"/>
    <w:rsid w:val="00F031EB"/>
    <w:rsid w:val="00F051A7"/>
    <w:rsid w:val="00F055CB"/>
    <w:rsid w:val="00F0681F"/>
    <w:rsid w:val="00F0781B"/>
    <w:rsid w:val="00F1175A"/>
    <w:rsid w:val="00F11871"/>
    <w:rsid w:val="00F121BE"/>
    <w:rsid w:val="00F165F4"/>
    <w:rsid w:val="00F22D55"/>
    <w:rsid w:val="00F23B1E"/>
    <w:rsid w:val="00F24960"/>
    <w:rsid w:val="00F2555A"/>
    <w:rsid w:val="00F263E3"/>
    <w:rsid w:val="00F26637"/>
    <w:rsid w:val="00F275F5"/>
    <w:rsid w:val="00F318D1"/>
    <w:rsid w:val="00F31DDC"/>
    <w:rsid w:val="00F34219"/>
    <w:rsid w:val="00F34BF6"/>
    <w:rsid w:val="00F358A6"/>
    <w:rsid w:val="00F370D6"/>
    <w:rsid w:val="00F37822"/>
    <w:rsid w:val="00F405F3"/>
    <w:rsid w:val="00F40E0C"/>
    <w:rsid w:val="00F430C6"/>
    <w:rsid w:val="00F432BE"/>
    <w:rsid w:val="00F44C02"/>
    <w:rsid w:val="00F44FF4"/>
    <w:rsid w:val="00F45AE4"/>
    <w:rsid w:val="00F45AE9"/>
    <w:rsid w:val="00F50CC2"/>
    <w:rsid w:val="00F53095"/>
    <w:rsid w:val="00F55D9E"/>
    <w:rsid w:val="00F57231"/>
    <w:rsid w:val="00F611B7"/>
    <w:rsid w:val="00F651AA"/>
    <w:rsid w:val="00F65EAD"/>
    <w:rsid w:val="00F66EFF"/>
    <w:rsid w:val="00F70DC4"/>
    <w:rsid w:val="00F70FBF"/>
    <w:rsid w:val="00F7105B"/>
    <w:rsid w:val="00F721E2"/>
    <w:rsid w:val="00F733C8"/>
    <w:rsid w:val="00F766AD"/>
    <w:rsid w:val="00F7701F"/>
    <w:rsid w:val="00F80141"/>
    <w:rsid w:val="00F83515"/>
    <w:rsid w:val="00F839ED"/>
    <w:rsid w:val="00F870F6"/>
    <w:rsid w:val="00F925C3"/>
    <w:rsid w:val="00F93C1B"/>
    <w:rsid w:val="00F944BD"/>
    <w:rsid w:val="00F9473A"/>
    <w:rsid w:val="00F94B05"/>
    <w:rsid w:val="00F94C08"/>
    <w:rsid w:val="00F95057"/>
    <w:rsid w:val="00F95C2C"/>
    <w:rsid w:val="00F96016"/>
    <w:rsid w:val="00F97A99"/>
    <w:rsid w:val="00FA15F8"/>
    <w:rsid w:val="00FA2629"/>
    <w:rsid w:val="00FA2C05"/>
    <w:rsid w:val="00FA7462"/>
    <w:rsid w:val="00FB06B9"/>
    <w:rsid w:val="00FB1401"/>
    <w:rsid w:val="00FB338C"/>
    <w:rsid w:val="00FB3CBD"/>
    <w:rsid w:val="00FB4D36"/>
    <w:rsid w:val="00FB6347"/>
    <w:rsid w:val="00FC04D6"/>
    <w:rsid w:val="00FC0ECA"/>
    <w:rsid w:val="00FC1D6E"/>
    <w:rsid w:val="00FC38C4"/>
    <w:rsid w:val="00FC5191"/>
    <w:rsid w:val="00FC70C5"/>
    <w:rsid w:val="00FC7B2E"/>
    <w:rsid w:val="00FD02A2"/>
    <w:rsid w:val="00FD3D32"/>
    <w:rsid w:val="00FD405F"/>
    <w:rsid w:val="00FD42D6"/>
    <w:rsid w:val="00FD4BE4"/>
    <w:rsid w:val="00FD531C"/>
    <w:rsid w:val="00FE0AE6"/>
    <w:rsid w:val="00FE0C53"/>
    <w:rsid w:val="00FE43F7"/>
    <w:rsid w:val="00FE55B1"/>
    <w:rsid w:val="00FE5F4C"/>
    <w:rsid w:val="00FE6495"/>
    <w:rsid w:val="00FE6DA8"/>
    <w:rsid w:val="00FF1762"/>
    <w:rsid w:val="00FF2546"/>
    <w:rsid w:val="00FF345D"/>
    <w:rsid w:val="00FF6F7A"/>
    <w:rsid w:val="00FF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FD97B"/>
  <w15:docId w15:val="{44F0BA11-0CBA-443A-B5E8-B9CF27B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7" w:semiHidden="1" w:unhideWhenUsed="1"/>
    <w:lsdException w:name="heading 8" w:semiHidden="1" w:unhideWhenUsed="1"/>
    <w:lsdException w:name="heading 9" w:semiHidden="1" w:unhideWhenUsed="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rsid w:val="00A77728"/>
    <w:pPr>
      <w:widowControl w:val="0"/>
      <w:spacing w:line="260" w:lineRule="atLeast"/>
    </w:pPr>
    <w:rPr>
      <w:rFonts w:ascii="Minion" w:hAnsi="Minion"/>
      <w:sz w:val="22"/>
      <w:lang w:val="de-CH" w:eastAsia="ru-RU"/>
    </w:rPr>
  </w:style>
  <w:style w:type="paragraph" w:styleId="berschrift1">
    <w:name w:val="heading 1"/>
    <w:basedOn w:val="Standard"/>
    <w:next w:val="Ebene4"/>
    <w:rsid w:val="00A77728"/>
    <w:pPr>
      <w:keepNext/>
      <w:numPr>
        <w:numId w:val="1"/>
      </w:numPr>
      <w:spacing w:before="240"/>
      <w:outlineLvl w:val="0"/>
    </w:pPr>
    <w:rPr>
      <w:i/>
      <w:sz w:val="36"/>
    </w:rPr>
  </w:style>
  <w:style w:type="paragraph" w:styleId="berschrift2">
    <w:name w:val="heading 2"/>
    <w:aliases w:val="Ebene 3"/>
    <w:next w:val="Standard"/>
    <w:link w:val="berschrift2Zchn"/>
    <w:rsid w:val="00CF623B"/>
    <w:pPr>
      <w:numPr>
        <w:numId w:val="2"/>
      </w:numPr>
      <w:ind w:left="357" w:hanging="357"/>
      <w:outlineLvl w:val="1"/>
    </w:pPr>
    <w:rPr>
      <w:rFonts w:ascii="Minion" w:hAnsi="Minion"/>
      <w:i/>
      <w:sz w:val="28"/>
      <w:lang w:val="de-CH" w:eastAsia="ru-RU"/>
    </w:rPr>
  </w:style>
  <w:style w:type="paragraph" w:styleId="berschrift3">
    <w:name w:val="heading 3"/>
    <w:basedOn w:val="berschrift2"/>
    <w:next w:val="Standard"/>
    <w:link w:val="berschrift3Zchn"/>
    <w:rsid w:val="00C15AE7"/>
    <w:pPr>
      <w:numPr>
        <w:ilvl w:val="2"/>
      </w:numPr>
      <w:outlineLvl w:val="2"/>
    </w:pPr>
  </w:style>
  <w:style w:type="paragraph" w:styleId="berschrift4">
    <w:name w:val="heading 4"/>
    <w:basedOn w:val="berschrift3"/>
    <w:next w:val="Standard"/>
    <w:rsid w:val="00C15AE7"/>
    <w:pPr>
      <w:numPr>
        <w:ilvl w:val="3"/>
      </w:numPr>
      <w:outlineLvl w:val="3"/>
    </w:pPr>
  </w:style>
  <w:style w:type="paragraph" w:styleId="berschrift5">
    <w:name w:val="heading 5"/>
    <w:basedOn w:val="berschrift4"/>
    <w:next w:val="Standard"/>
    <w:rsid w:val="00C15AE7"/>
    <w:pPr>
      <w:numPr>
        <w:ilvl w:val="4"/>
      </w:numPr>
      <w:outlineLvl w:val="4"/>
    </w:pPr>
  </w:style>
  <w:style w:type="paragraph" w:styleId="berschrift6">
    <w:name w:val="heading 6"/>
    <w:basedOn w:val="berschrift5"/>
    <w:next w:val="Standard"/>
    <w:rsid w:val="00C15AE7"/>
    <w:pPr>
      <w:numPr>
        <w:ilvl w:val="5"/>
      </w:numPr>
      <w:outlineLvl w:val="5"/>
    </w:pPr>
  </w:style>
  <w:style w:type="paragraph" w:styleId="berschrift7">
    <w:name w:val="heading 7"/>
    <w:basedOn w:val="berschrift6"/>
    <w:next w:val="Standard"/>
    <w:rsid w:val="00C15AE7"/>
    <w:pPr>
      <w:numPr>
        <w:ilvl w:val="6"/>
      </w:numPr>
      <w:outlineLvl w:val="6"/>
    </w:pPr>
  </w:style>
  <w:style w:type="paragraph" w:styleId="berschrift8">
    <w:name w:val="heading 8"/>
    <w:basedOn w:val="berschrift7"/>
    <w:next w:val="Standard"/>
    <w:rsid w:val="00C15AE7"/>
    <w:pPr>
      <w:numPr>
        <w:ilvl w:val="7"/>
      </w:numPr>
      <w:outlineLvl w:val="7"/>
    </w:pPr>
  </w:style>
  <w:style w:type="paragraph" w:styleId="berschrift9">
    <w:name w:val="heading 9"/>
    <w:basedOn w:val="berschrift8"/>
    <w:next w:val="Standard"/>
    <w:rsid w:val="00C15AE7"/>
    <w:pPr>
      <w:numPr>
        <w:ilvl w:val="8"/>
      </w:numPr>
      <w:tabs>
        <w:tab w:val="num" w:pos="360"/>
      </w:tabs>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C15AE7"/>
  </w:style>
  <w:style w:type="paragraph" w:styleId="Fuzeile">
    <w:name w:val="footer"/>
    <w:basedOn w:val="Standard"/>
    <w:link w:val="FuzeileZchn"/>
    <w:uiPriority w:val="99"/>
    <w:rsid w:val="00C15AE7"/>
    <w:pPr>
      <w:spacing w:line="220" w:lineRule="exact"/>
    </w:pPr>
    <w:rPr>
      <w:i/>
      <w:sz w:val="18"/>
    </w:rPr>
  </w:style>
  <w:style w:type="paragraph" w:customStyle="1" w:styleId="EmptyLine">
    <w:name w:val="EmptyLine"/>
    <w:basedOn w:val="Standard"/>
    <w:rsid w:val="00C15AE7"/>
    <w:pPr>
      <w:spacing w:line="10" w:lineRule="exact"/>
    </w:pPr>
    <w:rPr>
      <w:color w:val="FFFFFF"/>
    </w:rPr>
  </w:style>
  <w:style w:type="paragraph" w:customStyle="1" w:styleId="DocumentType">
    <w:name w:val="DocumentType"/>
    <w:basedOn w:val="Standard"/>
    <w:rsid w:val="00C15AE7"/>
    <w:pPr>
      <w:framePr w:hSpace="181" w:wrap="around" w:vAnchor="page" w:hAnchor="text" w:y="625"/>
      <w:spacing w:before="57"/>
    </w:pPr>
    <w:rPr>
      <w:i/>
      <w:sz w:val="54"/>
    </w:rPr>
  </w:style>
  <w:style w:type="paragraph" w:customStyle="1" w:styleId="FaxDisclaimer">
    <w:name w:val="FaxDisclaimer"/>
    <w:basedOn w:val="Standard"/>
    <w:rsid w:val="00BC1724"/>
    <w:pPr>
      <w:spacing w:line="200" w:lineRule="exact"/>
      <w:ind w:left="11"/>
    </w:pPr>
    <w:rPr>
      <w:sz w:val="16"/>
    </w:rPr>
  </w:style>
  <w:style w:type="table" w:styleId="Tabellenraster">
    <w:name w:val="Table Grid"/>
    <w:basedOn w:val="NormaleTabelle"/>
    <w:rsid w:val="006A7C42"/>
    <w:pPr>
      <w:widowControl w:val="0"/>
      <w:spacing w:line="26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3">
    <w:name w:val="Footer3"/>
    <w:basedOn w:val="Standard"/>
    <w:link w:val="Footer3Char"/>
    <w:rsid w:val="002D7118"/>
    <w:pPr>
      <w:spacing w:line="210" w:lineRule="atLeast"/>
      <w:ind w:right="170"/>
    </w:pPr>
    <w:rPr>
      <w:i/>
      <w:sz w:val="16"/>
    </w:rPr>
  </w:style>
  <w:style w:type="paragraph" w:customStyle="1" w:styleId="Footer3Bold">
    <w:name w:val="Footer3Bold"/>
    <w:basedOn w:val="Footer3"/>
    <w:link w:val="Footer3BoldChar"/>
    <w:rsid w:val="002D7118"/>
    <w:rPr>
      <w:b/>
    </w:rPr>
  </w:style>
  <w:style w:type="character" w:customStyle="1" w:styleId="Footer3Char">
    <w:name w:val="Footer3 Char"/>
    <w:link w:val="Footer3"/>
    <w:rsid w:val="002D7118"/>
    <w:rPr>
      <w:rFonts w:ascii="Minion" w:hAnsi="Minion"/>
      <w:i/>
      <w:sz w:val="16"/>
      <w:lang w:val="en-GB" w:eastAsia="ru-RU" w:bidi="ar-SA"/>
    </w:rPr>
  </w:style>
  <w:style w:type="character" w:customStyle="1" w:styleId="Footer3BoldChar">
    <w:name w:val="Footer3Bold Char"/>
    <w:link w:val="Footer3Bold"/>
    <w:rsid w:val="002D7118"/>
    <w:rPr>
      <w:rFonts w:ascii="Minion" w:hAnsi="Minion"/>
      <w:b/>
      <w:i/>
      <w:sz w:val="16"/>
      <w:lang w:val="en-GB" w:eastAsia="ru-RU" w:bidi="ar-SA"/>
    </w:rPr>
  </w:style>
  <w:style w:type="paragraph" w:customStyle="1" w:styleId="Footer2">
    <w:name w:val="Footer2"/>
    <w:basedOn w:val="Standard"/>
    <w:rsid w:val="002D7118"/>
    <w:pPr>
      <w:spacing w:before="60" w:after="80" w:line="210" w:lineRule="atLeast"/>
    </w:pPr>
    <w:rPr>
      <w:rFonts w:ascii="Imago" w:hAnsi="Imago"/>
      <w:sz w:val="16"/>
      <w:szCs w:val="16"/>
    </w:rPr>
  </w:style>
  <w:style w:type="paragraph" w:customStyle="1" w:styleId="Footer4">
    <w:name w:val="Footer4"/>
    <w:basedOn w:val="Standard"/>
    <w:rsid w:val="005E130F"/>
    <w:pPr>
      <w:spacing w:before="120" w:after="80" w:line="210" w:lineRule="atLeast"/>
      <w:jc w:val="right"/>
    </w:pPr>
    <w:rPr>
      <w:rFonts w:ascii="Imago" w:hAnsi="Imago"/>
      <w:sz w:val="16"/>
      <w:szCs w:val="16"/>
    </w:rPr>
  </w:style>
  <w:style w:type="paragraph" w:styleId="KeinLeerraum">
    <w:name w:val="No Spacing"/>
    <w:link w:val="KeinLeerraumZchn"/>
    <w:uiPriority w:val="1"/>
    <w:rsid w:val="00274F46"/>
    <w:rPr>
      <w:rFonts w:asciiTheme="minorHAnsi" w:eastAsiaTheme="minorEastAsia" w:hAnsiTheme="minorHAnsi" w:cstheme="minorBidi"/>
      <w:sz w:val="22"/>
      <w:szCs w:val="22"/>
      <w:lang w:eastAsia="zh-CN"/>
    </w:rPr>
  </w:style>
  <w:style w:type="character" w:customStyle="1" w:styleId="KeinLeerraumZchn">
    <w:name w:val="Kein Leerraum Zchn"/>
    <w:basedOn w:val="Absatz-Standardschriftart"/>
    <w:link w:val="KeinLeerraum"/>
    <w:uiPriority w:val="1"/>
    <w:rsid w:val="00274F46"/>
    <w:rPr>
      <w:rFonts w:asciiTheme="minorHAnsi" w:eastAsiaTheme="minorEastAsia" w:hAnsiTheme="minorHAnsi" w:cstheme="minorBidi"/>
      <w:sz w:val="22"/>
      <w:szCs w:val="22"/>
      <w:lang w:eastAsia="zh-CN"/>
    </w:rPr>
  </w:style>
  <w:style w:type="paragraph" w:styleId="Verzeichnis1">
    <w:name w:val="toc 1"/>
    <w:basedOn w:val="Standard"/>
    <w:next w:val="Standard"/>
    <w:autoRedefine/>
    <w:uiPriority w:val="39"/>
    <w:unhideWhenUsed/>
    <w:rsid w:val="00960258"/>
    <w:pPr>
      <w:tabs>
        <w:tab w:val="right" w:pos="9628"/>
      </w:tabs>
      <w:spacing w:before="120"/>
    </w:pPr>
    <w:rPr>
      <w:rFonts w:ascii="Imago" w:hAnsi="Imago" w:cstheme="minorHAnsi"/>
      <w:b/>
      <w:bCs/>
      <w:iCs/>
      <w:noProof/>
      <w:sz w:val="24"/>
      <w:szCs w:val="24"/>
    </w:rPr>
  </w:style>
  <w:style w:type="paragraph" w:styleId="Verzeichnis2">
    <w:name w:val="toc 2"/>
    <w:basedOn w:val="Standard"/>
    <w:next w:val="Standard"/>
    <w:autoRedefine/>
    <w:uiPriority w:val="39"/>
    <w:unhideWhenUsed/>
    <w:rsid w:val="00274F46"/>
    <w:pPr>
      <w:spacing w:before="120"/>
      <w:ind w:left="220"/>
    </w:pPr>
    <w:rPr>
      <w:rFonts w:asciiTheme="minorHAnsi" w:hAnsiTheme="minorHAnsi" w:cstheme="minorHAnsi"/>
      <w:b/>
      <w:bCs/>
      <w:szCs w:val="22"/>
    </w:rPr>
  </w:style>
  <w:style w:type="paragraph" w:styleId="Verzeichnis3">
    <w:name w:val="toc 3"/>
    <w:basedOn w:val="Standard"/>
    <w:next w:val="Standard"/>
    <w:autoRedefine/>
    <w:uiPriority w:val="39"/>
    <w:unhideWhenUsed/>
    <w:rsid w:val="00274F46"/>
    <w:pPr>
      <w:ind w:left="440"/>
    </w:pPr>
    <w:rPr>
      <w:rFonts w:asciiTheme="minorHAnsi" w:hAnsiTheme="minorHAnsi" w:cstheme="minorHAnsi"/>
      <w:sz w:val="20"/>
    </w:rPr>
  </w:style>
  <w:style w:type="paragraph" w:styleId="Verzeichnis4">
    <w:name w:val="toc 4"/>
    <w:basedOn w:val="Standard"/>
    <w:next w:val="Standard"/>
    <w:autoRedefine/>
    <w:uiPriority w:val="39"/>
    <w:unhideWhenUsed/>
    <w:rsid w:val="00274F46"/>
    <w:pPr>
      <w:ind w:left="660"/>
    </w:pPr>
    <w:rPr>
      <w:rFonts w:asciiTheme="minorHAnsi" w:hAnsiTheme="minorHAnsi" w:cstheme="minorHAnsi"/>
      <w:sz w:val="20"/>
    </w:rPr>
  </w:style>
  <w:style w:type="paragraph" w:styleId="Verzeichnis5">
    <w:name w:val="toc 5"/>
    <w:basedOn w:val="Standard"/>
    <w:next w:val="Standard"/>
    <w:autoRedefine/>
    <w:uiPriority w:val="39"/>
    <w:unhideWhenUsed/>
    <w:rsid w:val="00274F46"/>
    <w:pPr>
      <w:ind w:left="880"/>
    </w:pPr>
    <w:rPr>
      <w:rFonts w:asciiTheme="minorHAnsi" w:hAnsiTheme="minorHAnsi" w:cstheme="minorHAnsi"/>
      <w:sz w:val="20"/>
    </w:rPr>
  </w:style>
  <w:style w:type="paragraph" w:styleId="Verzeichnis6">
    <w:name w:val="toc 6"/>
    <w:basedOn w:val="Standard"/>
    <w:next w:val="Standard"/>
    <w:autoRedefine/>
    <w:uiPriority w:val="39"/>
    <w:unhideWhenUsed/>
    <w:rsid w:val="00274F46"/>
    <w:pPr>
      <w:ind w:left="1100"/>
    </w:pPr>
    <w:rPr>
      <w:rFonts w:asciiTheme="minorHAnsi" w:hAnsiTheme="minorHAnsi" w:cstheme="minorHAnsi"/>
      <w:sz w:val="20"/>
    </w:rPr>
  </w:style>
  <w:style w:type="paragraph" w:styleId="Verzeichnis7">
    <w:name w:val="toc 7"/>
    <w:basedOn w:val="Standard"/>
    <w:next w:val="Standard"/>
    <w:autoRedefine/>
    <w:uiPriority w:val="39"/>
    <w:unhideWhenUsed/>
    <w:rsid w:val="00274F46"/>
    <w:pPr>
      <w:ind w:left="1320"/>
    </w:pPr>
    <w:rPr>
      <w:rFonts w:asciiTheme="minorHAnsi" w:hAnsiTheme="minorHAnsi" w:cstheme="minorHAnsi"/>
      <w:sz w:val="20"/>
    </w:rPr>
  </w:style>
  <w:style w:type="paragraph" w:styleId="Verzeichnis8">
    <w:name w:val="toc 8"/>
    <w:basedOn w:val="Standard"/>
    <w:next w:val="Standard"/>
    <w:autoRedefine/>
    <w:uiPriority w:val="39"/>
    <w:unhideWhenUsed/>
    <w:rsid w:val="00274F46"/>
    <w:pPr>
      <w:ind w:left="1540"/>
    </w:pPr>
    <w:rPr>
      <w:rFonts w:asciiTheme="minorHAnsi" w:hAnsiTheme="minorHAnsi" w:cstheme="minorHAnsi"/>
      <w:sz w:val="20"/>
    </w:rPr>
  </w:style>
  <w:style w:type="paragraph" w:styleId="Verzeichnis9">
    <w:name w:val="toc 9"/>
    <w:basedOn w:val="Standard"/>
    <w:next w:val="Standard"/>
    <w:autoRedefine/>
    <w:uiPriority w:val="39"/>
    <w:unhideWhenUsed/>
    <w:rsid w:val="00274F46"/>
    <w:pPr>
      <w:ind w:left="1760"/>
    </w:pPr>
    <w:rPr>
      <w:rFonts w:asciiTheme="minorHAnsi" w:hAnsiTheme="minorHAnsi" w:cstheme="minorHAnsi"/>
      <w:sz w:val="20"/>
    </w:rPr>
  </w:style>
  <w:style w:type="paragraph" w:customStyle="1" w:styleId="TitelNichtInhaltsverzeichnis">
    <w:name w:val="Titel (Nicht Inhaltsverzeichnis)"/>
    <w:basedOn w:val="Standard"/>
    <w:link w:val="TitelNichtInhaltsverzeichnisZchn"/>
    <w:qFormat/>
    <w:rsid w:val="00BC4C29"/>
    <w:pPr>
      <w:spacing w:before="480" w:after="240"/>
    </w:pPr>
    <w:rPr>
      <w:i/>
      <w:sz w:val="32"/>
    </w:rPr>
  </w:style>
  <w:style w:type="paragraph" w:styleId="Inhaltsverzeichnisberschrift">
    <w:name w:val="TOC Heading"/>
    <w:basedOn w:val="berschrift1"/>
    <w:next w:val="Standard"/>
    <w:uiPriority w:val="39"/>
    <w:unhideWhenUsed/>
    <w:rsid w:val="00274F46"/>
    <w:pPr>
      <w:keepLines/>
      <w:widowControl/>
      <w:numPr>
        <w:numId w:val="0"/>
      </w:numPr>
      <w:spacing w:line="259" w:lineRule="auto"/>
      <w:outlineLvl w:val="9"/>
    </w:pPr>
    <w:rPr>
      <w:rFonts w:asciiTheme="majorHAnsi" w:eastAsiaTheme="majorEastAsia" w:hAnsiTheme="majorHAnsi" w:cstheme="majorBidi"/>
      <w:i w:val="0"/>
      <w:color w:val="365F91" w:themeColor="accent1" w:themeShade="BF"/>
      <w:sz w:val="32"/>
      <w:szCs w:val="32"/>
      <w:lang w:val="en-US" w:eastAsia="en-US"/>
    </w:rPr>
  </w:style>
  <w:style w:type="character" w:customStyle="1" w:styleId="TitelNichtInhaltsverzeichnisZchn">
    <w:name w:val="Titel (Nicht Inhaltsverzeichnis) Zchn"/>
    <w:basedOn w:val="Absatz-Standardschriftart"/>
    <w:link w:val="TitelNichtInhaltsverzeichnis"/>
    <w:rsid w:val="00BC4C29"/>
    <w:rPr>
      <w:rFonts w:ascii="Minion" w:hAnsi="Minion"/>
      <w:i/>
      <w:sz w:val="32"/>
      <w:lang w:val="de-CH" w:eastAsia="ru-RU"/>
    </w:rPr>
  </w:style>
  <w:style w:type="paragraph" w:customStyle="1" w:styleId="Ebene1">
    <w:name w:val="Ebene 1"/>
    <w:basedOn w:val="Standard"/>
    <w:link w:val="Ebene1Zchn"/>
    <w:qFormat/>
    <w:rsid w:val="00774718"/>
    <w:pPr>
      <w:widowControl/>
      <w:spacing w:before="240" w:after="480" w:line="240" w:lineRule="auto"/>
    </w:pPr>
    <w:rPr>
      <w:b/>
      <w:i/>
      <w:sz w:val="52"/>
    </w:rPr>
  </w:style>
  <w:style w:type="character" w:styleId="Hyperlink">
    <w:name w:val="Hyperlink"/>
    <w:basedOn w:val="Absatz-Standardschriftart"/>
    <w:uiPriority w:val="99"/>
    <w:unhideWhenUsed/>
    <w:rsid w:val="00274F46"/>
    <w:rPr>
      <w:color w:val="0000FF" w:themeColor="hyperlink"/>
      <w:u w:val="single"/>
    </w:rPr>
  </w:style>
  <w:style w:type="character" w:customStyle="1" w:styleId="Ebene1Zchn">
    <w:name w:val="Ebene 1 Zchn"/>
    <w:basedOn w:val="Absatz-Standardschriftart"/>
    <w:link w:val="Ebene1"/>
    <w:rsid w:val="00774718"/>
    <w:rPr>
      <w:rFonts w:ascii="Minion" w:hAnsi="Minion"/>
      <w:b/>
      <w:i/>
      <w:sz w:val="52"/>
      <w:lang w:val="de-CH" w:eastAsia="ru-RU"/>
    </w:rPr>
  </w:style>
  <w:style w:type="paragraph" w:customStyle="1" w:styleId="Ebene2">
    <w:name w:val="Ebene 2"/>
    <w:basedOn w:val="Standard"/>
    <w:link w:val="Ebene2Zchn"/>
    <w:qFormat/>
    <w:rsid w:val="00CC68F8"/>
    <w:pPr>
      <w:widowControl/>
      <w:numPr>
        <w:numId w:val="4"/>
      </w:numPr>
      <w:spacing w:before="240" w:after="240" w:line="240" w:lineRule="auto"/>
      <w:ind w:left="431" w:hanging="431"/>
      <w:outlineLvl w:val="1"/>
    </w:pPr>
    <w:rPr>
      <w:b/>
      <w:i/>
      <w:sz w:val="40"/>
    </w:rPr>
  </w:style>
  <w:style w:type="paragraph" w:styleId="Sprechblasentext">
    <w:name w:val="Balloon Text"/>
    <w:basedOn w:val="Standard"/>
    <w:link w:val="SprechblasentextZchn"/>
    <w:semiHidden/>
    <w:unhideWhenUsed/>
    <w:rsid w:val="00CF623B"/>
    <w:pPr>
      <w:spacing w:line="240" w:lineRule="auto"/>
    </w:pPr>
    <w:rPr>
      <w:rFonts w:ascii="Segoe UI" w:hAnsi="Segoe UI" w:cs="Segoe UI"/>
      <w:sz w:val="18"/>
      <w:szCs w:val="18"/>
    </w:rPr>
  </w:style>
  <w:style w:type="character" w:customStyle="1" w:styleId="Ebene2Zchn">
    <w:name w:val="Ebene 2 Zchn"/>
    <w:basedOn w:val="Absatz-Standardschriftart"/>
    <w:link w:val="Ebene2"/>
    <w:rsid w:val="00CC68F8"/>
    <w:rPr>
      <w:rFonts w:ascii="Minion" w:hAnsi="Minion"/>
      <w:b/>
      <w:i/>
      <w:sz w:val="40"/>
      <w:lang w:val="de-CH" w:eastAsia="ru-RU"/>
    </w:rPr>
  </w:style>
  <w:style w:type="character" w:customStyle="1" w:styleId="SprechblasentextZchn">
    <w:name w:val="Sprechblasentext Zchn"/>
    <w:basedOn w:val="Absatz-Standardschriftart"/>
    <w:link w:val="Sprechblasentext"/>
    <w:semiHidden/>
    <w:rsid w:val="00CF623B"/>
    <w:rPr>
      <w:rFonts w:ascii="Segoe UI" w:hAnsi="Segoe UI" w:cs="Segoe UI"/>
      <w:sz w:val="18"/>
      <w:szCs w:val="18"/>
      <w:lang w:val="de-CH" w:eastAsia="ru-RU"/>
    </w:rPr>
  </w:style>
  <w:style w:type="paragraph" w:customStyle="1" w:styleId="Formatvorlage1">
    <w:name w:val="Formatvorlage1"/>
    <w:basedOn w:val="berschrift1"/>
    <w:next w:val="Standard"/>
    <w:link w:val="Formatvorlage1Zchn"/>
    <w:qFormat/>
    <w:rsid w:val="00CC68F8"/>
    <w:pPr>
      <w:widowControl/>
      <w:numPr>
        <w:ilvl w:val="1"/>
        <w:numId w:val="4"/>
      </w:numPr>
      <w:spacing w:after="240" w:line="240" w:lineRule="auto"/>
      <w:ind w:left="578" w:hanging="578"/>
      <w:outlineLvl w:val="2"/>
    </w:pPr>
  </w:style>
  <w:style w:type="paragraph" w:customStyle="1" w:styleId="Ebene4">
    <w:name w:val="Ebene 4"/>
    <w:basedOn w:val="Formatvorlage1"/>
    <w:link w:val="Ebene4Zchn"/>
    <w:rsid w:val="00C409FE"/>
    <w:pPr>
      <w:numPr>
        <w:ilvl w:val="0"/>
        <w:numId w:val="3"/>
      </w:numPr>
      <w:ind w:left="357" w:hanging="357"/>
    </w:pPr>
  </w:style>
  <w:style w:type="character" w:customStyle="1" w:styleId="berschrift2Zchn">
    <w:name w:val="Überschrift 2 Zchn"/>
    <w:aliases w:val="Ebene 3 Zchn"/>
    <w:basedOn w:val="Absatz-Standardschriftart"/>
    <w:link w:val="berschrift2"/>
    <w:rsid w:val="00C409FE"/>
    <w:rPr>
      <w:rFonts w:ascii="Minion" w:hAnsi="Minion"/>
      <w:i/>
      <w:sz w:val="28"/>
      <w:lang w:val="de-CH" w:eastAsia="ru-RU"/>
    </w:rPr>
  </w:style>
  <w:style w:type="character" w:customStyle="1" w:styleId="berschrift3Zchn">
    <w:name w:val="Überschrift 3 Zchn"/>
    <w:basedOn w:val="berschrift2Zchn"/>
    <w:link w:val="berschrift3"/>
    <w:rsid w:val="00C409FE"/>
    <w:rPr>
      <w:rFonts w:ascii="Minion" w:hAnsi="Minion"/>
      <w:i/>
      <w:sz w:val="28"/>
      <w:lang w:val="de-CH" w:eastAsia="ru-RU"/>
    </w:rPr>
  </w:style>
  <w:style w:type="character" w:customStyle="1" w:styleId="Formatvorlage1Zchn">
    <w:name w:val="Formatvorlage1 Zchn"/>
    <w:basedOn w:val="berschrift3Zchn"/>
    <w:link w:val="Formatvorlage1"/>
    <w:rsid w:val="00CC68F8"/>
    <w:rPr>
      <w:rFonts w:ascii="Minion" w:hAnsi="Minion"/>
      <w:i/>
      <w:sz w:val="36"/>
      <w:lang w:val="de-CH" w:eastAsia="ru-RU"/>
    </w:rPr>
  </w:style>
  <w:style w:type="paragraph" w:customStyle="1" w:styleId="Formatvorlage2">
    <w:name w:val="Formatvorlage2"/>
    <w:basedOn w:val="Formatvorlage1"/>
    <w:next w:val="Standard"/>
    <w:link w:val="Formatvorlage2Zchn"/>
    <w:qFormat/>
    <w:rsid w:val="00031076"/>
    <w:pPr>
      <w:numPr>
        <w:ilvl w:val="2"/>
      </w:numPr>
      <w:outlineLvl w:val="3"/>
    </w:pPr>
    <w:rPr>
      <w:sz w:val="32"/>
    </w:rPr>
  </w:style>
  <w:style w:type="character" w:customStyle="1" w:styleId="Ebene4Zchn">
    <w:name w:val="Ebene 4 Zchn"/>
    <w:basedOn w:val="berschrift2Zchn"/>
    <w:link w:val="Ebene4"/>
    <w:rsid w:val="00C409FE"/>
    <w:rPr>
      <w:rFonts w:ascii="Minion" w:hAnsi="Minion"/>
      <w:i/>
      <w:sz w:val="36"/>
      <w:lang w:val="de-CH" w:eastAsia="ru-RU"/>
    </w:rPr>
  </w:style>
  <w:style w:type="paragraph" w:customStyle="1" w:styleId="Main">
    <w:name w:val="Main"/>
    <w:basedOn w:val="Standard"/>
    <w:link w:val="MainZchn"/>
    <w:qFormat/>
    <w:rsid w:val="003E77EA"/>
    <w:pPr>
      <w:jc w:val="both"/>
    </w:pPr>
    <w:rPr>
      <w:rFonts w:ascii="Imago" w:hAnsi="Imago"/>
    </w:rPr>
  </w:style>
  <w:style w:type="character" w:styleId="Platzhaltertext">
    <w:name w:val="Placeholder Text"/>
    <w:basedOn w:val="Absatz-Standardschriftart"/>
    <w:uiPriority w:val="99"/>
    <w:semiHidden/>
    <w:rsid w:val="00E46830"/>
    <w:rPr>
      <w:color w:val="808080"/>
    </w:rPr>
  </w:style>
  <w:style w:type="character" w:customStyle="1" w:styleId="MainZchn">
    <w:name w:val="Main Zchn"/>
    <w:basedOn w:val="Absatz-Standardschriftart"/>
    <w:link w:val="Main"/>
    <w:rsid w:val="003E77EA"/>
    <w:rPr>
      <w:rFonts w:ascii="Imago" w:hAnsi="Imago"/>
      <w:sz w:val="22"/>
      <w:lang w:val="de-CH" w:eastAsia="ru-RU"/>
    </w:rPr>
  </w:style>
  <w:style w:type="character" w:customStyle="1" w:styleId="FuzeileZchn">
    <w:name w:val="Fußzeile Zchn"/>
    <w:basedOn w:val="Absatz-Standardschriftart"/>
    <w:link w:val="Fuzeile"/>
    <w:uiPriority w:val="99"/>
    <w:rsid w:val="00E46830"/>
    <w:rPr>
      <w:rFonts w:ascii="Minion" w:hAnsi="Minion"/>
      <w:i/>
      <w:sz w:val="18"/>
      <w:lang w:val="de-CH" w:eastAsia="ru-RU"/>
    </w:rPr>
  </w:style>
  <w:style w:type="paragraph" w:customStyle="1" w:styleId="Formatvorlage3">
    <w:name w:val="Formatvorlage3"/>
    <w:basedOn w:val="Formatvorlage2"/>
    <w:link w:val="Formatvorlage3Zchn"/>
    <w:qFormat/>
    <w:rsid w:val="0003498E"/>
    <w:pPr>
      <w:numPr>
        <w:ilvl w:val="3"/>
      </w:numPr>
      <w:ind w:left="864"/>
    </w:pPr>
    <w:rPr>
      <w:sz w:val="28"/>
    </w:rPr>
  </w:style>
  <w:style w:type="paragraph" w:customStyle="1" w:styleId="Titel2NichtVerzeichnis">
    <w:name w:val="Titel 2 (Nicht Verzeichnis)"/>
    <w:basedOn w:val="TitelNichtInhaltsverzeichnis"/>
    <w:link w:val="Titel2NichtVerzeichnisZchn"/>
    <w:qFormat/>
    <w:rsid w:val="00CC68F8"/>
    <w:pPr>
      <w:spacing w:before="240"/>
    </w:pPr>
    <w:rPr>
      <w:sz w:val="28"/>
    </w:rPr>
  </w:style>
  <w:style w:type="character" w:customStyle="1" w:styleId="Formatvorlage2Zchn">
    <w:name w:val="Formatvorlage2 Zchn"/>
    <w:basedOn w:val="Formatvorlage1Zchn"/>
    <w:link w:val="Formatvorlage2"/>
    <w:rsid w:val="00031076"/>
    <w:rPr>
      <w:rFonts w:ascii="Minion" w:hAnsi="Minion"/>
      <w:i/>
      <w:sz w:val="32"/>
      <w:lang w:val="de-CH" w:eastAsia="ru-RU"/>
    </w:rPr>
  </w:style>
  <w:style w:type="character" w:customStyle="1" w:styleId="Formatvorlage3Zchn">
    <w:name w:val="Formatvorlage3 Zchn"/>
    <w:basedOn w:val="Formatvorlage2Zchn"/>
    <w:link w:val="Formatvorlage3"/>
    <w:rsid w:val="0003498E"/>
    <w:rPr>
      <w:rFonts w:ascii="Minion" w:hAnsi="Minion"/>
      <w:i/>
      <w:sz w:val="28"/>
      <w:lang w:val="de-CH" w:eastAsia="ru-RU"/>
    </w:rPr>
  </w:style>
  <w:style w:type="paragraph" w:styleId="Listenabsatz">
    <w:name w:val="List Paragraph"/>
    <w:basedOn w:val="Standard"/>
    <w:uiPriority w:val="34"/>
    <w:rsid w:val="00A212D4"/>
    <w:pPr>
      <w:ind w:left="720"/>
      <w:contextualSpacing/>
    </w:pPr>
  </w:style>
  <w:style w:type="character" w:customStyle="1" w:styleId="Titel2NichtVerzeichnisZchn">
    <w:name w:val="Titel 2 (Nicht Verzeichnis) Zchn"/>
    <w:basedOn w:val="TitelNichtInhaltsverzeichnisZchn"/>
    <w:link w:val="Titel2NichtVerzeichnis"/>
    <w:rsid w:val="00CC68F8"/>
    <w:rPr>
      <w:rFonts w:ascii="Minion" w:hAnsi="Minion"/>
      <w:i/>
      <w:sz w:val="28"/>
      <w:lang w:val="de-CH" w:eastAsia="ru-RU"/>
    </w:rPr>
  </w:style>
  <w:style w:type="character" w:styleId="Kommentarzeichen">
    <w:name w:val="annotation reference"/>
    <w:basedOn w:val="Absatz-Standardschriftart"/>
    <w:semiHidden/>
    <w:unhideWhenUsed/>
    <w:rsid w:val="00F97A99"/>
    <w:rPr>
      <w:sz w:val="16"/>
      <w:szCs w:val="16"/>
    </w:rPr>
  </w:style>
  <w:style w:type="paragraph" w:styleId="Kommentartext">
    <w:name w:val="annotation text"/>
    <w:basedOn w:val="Standard"/>
    <w:link w:val="KommentartextZchn"/>
    <w:semiHidden/>
    <w:unhideWhenUsed/>
    <w:rsid w:val="00F97A99"/>
    <w:pPr>
      <w:spacing w:line="240" w:lineRule="auto"/>
    </w:pPr>
    <w:rPr>
      <w:sz w:val="20"/>
    </w:rPr>
  </w:style>
  <w:style w:type="character" w:customStyle="1" w:styleId="KommentartextZchn">
    <w:name w:val="Kommentartext Zchn"/>
    <w:basedOn w:val="Absatz-Standardschriftart"/>
    <w:link w:val="Kommentartext"/>
    <w:semiHidden/>
    <w:rsid w:val="00F97A99"/>
    <w:rPr>
      <w:rFonts w:ascii="Minion" w:hAnsi="Minion"/>
      <w:lang w:val="de-CH" w:eastAsia="ru-RU"/>
    </w:rPr>
  </w:style>
  <w:style w:type="paragraph" w:styleId="Kommentarthema">
    <w:name w:val="annotation subject"/>
    <w:basedOn w:val="Kommentartext"/>
    <w:next w:val="Kommentartext"/>
    <w:link w:val="KommentarthemaZchn"/>
    <w:semiHidden/>
    <w:unhideWhenUsed/>
    <w:rsid w:val="00F97A99"/>
    <w:rPr>
      <w:b/>
      <w:bCs/>
    </w:rPr>
  </w:style>
  <w:style w:type="character" w:customStyle="1" w:styleId="KommentarthemaZchn">
    <w:name w:val="Kommentarthema Zchn"/>
    <w:basedOn w:val="KommentartextZchn"/>
    <w:link w:val="Kommentarthema"/>
    <w:semiHidden/>
    <w:rsid w:val="00F97A99"/>
    <w:rPr>
      <w:rFonts w:ascii="Minion" w:hAnsi="Minion"/>
      <w:b/>
      <w:bCs/>
      <w:lang w:val="de-CH" w:eastAsia="ru-RU"/>
    </w:rPr>
  </w:style>
  <w:style w:type="paragraph" w:styleId="Index1">
    <w:name w:val="index 1"/>
    <w:basedOn w:val="Standard"/>
    <w:next w:val="Standard"/>
    <w:autoRedefine/>
    <w:uiPriority w:val="99"/>
    <w:unhideWhenUsed/>
    <w:rsid w:val="00F97A99"/>
    <w:pPr>
      <w:ind w:left="220" w:hanging="220"/>
    </w:pPr>
    <w:rPr>
      <w:rFonts w:asciiTheme="minorHAnsi" w:hAnsiTheme="minorHAnsi" w:cstheme="minorHAnsi"/>
      <w:sz w:val="18"/>
      <w:szCs w:val="18"/>
    </w:rPr>
  </w:style>
  <w:style w:type="paragraph" w:styleId="Index2">
    <w:name w:val="index 2"/>
    <w:basedOn w:val="Standard"/>
    <w:next w:val="Standard"/>
    <w:autoRedefine/>
    <w:unhideWhenUsed/>
    <w:rsid w:val="00F97A99"/>
    <w:pPr>
      <w:ind w:left="440" w:hanging="220"/>
    </w:pPr>
    <w:rPr>
      <w:rFonts w:asciiTheme="minorHAnsi" w:hAnsiTheme="minorHAnsi" w:cstheme="minorHAnsi"/>
      <w:sz w:val="18"/>
      <w:szCs w:val="18"/>
    </w:rPr>
  </w:style>
  <w:style w:type="paragraph" w:styleId="Index3">
    <w:name w:val="index 3"/>
    <w:basedOn w:val="Standard"/>
    <w:next w:val="Standard"/>
    <w:autoRedefine/>
    <w:unhideWhenUsed/>
    <w:rsid w:val="00F97A99"/>
    <w:pPr>
      <w:ind w:left="660" w:hanging="220"/>
    </w:pPr>
    <w:rPr>
      <w:rFonts w:asciiTheme="minorHAnsi" w:hAnsiTheme="minorHAnsi" w:cstheme="minorHAnsi"/>
      <w:sz w:val="18"/>
      <w:szCs w:val="18"/>
    </w:rPr>
  </w:style>
  <w:style w:type="paragraph" w:styleId="Index4">
    <w:name w:val="index 4"/>
    <w:basedOn w:val="Standard"/>
    <w:next w:val="Standard"/>
    <w:autoRedefine/>
    <w:unhideWhenUsed/>
    <w:rsid w:val="00F97A99"/>
    <w:pPr>
      <w:ind w:left="880" w:hanging="220"/>
    </w:pPr>
    <w:rPr>
      <w:rFonts w:asciiTheme="minorHAnsi" w:hAnsiTheme="minorHAnsi" w:cstheme="minorHAnsi"/>
      <w:sz w:val="18"/>
      <w:szCs w:val="18"/>
    </w:rPr>
  </w:style>
  <w:style w:type="paragraph" w:styleId="Index5">
    <w:name w:val="index 5"/>
    <w:basedOn w:val="Standard"/>
    <w:next w:val="Standard"/>
    <w:autoRedefine/>
    <w:unhideWhenUsed/>
    <w:rsid w:val="00F97A99"/>
    <w:pPr>
      <w:ind w:left="1100" w:hanging="220"/>
    </w:pPr>
    <w:rPr>
      <w:rFonts w:asciiTheme="minorHAnsi" w:hAnsiTheme="minorHAnsi" w:cstheme="minorHAnsi"/>
      <w:sz w:val="18"/>
      <w:szCs w:val="18"/>
    </w:rPr>
  </w:style>
  <w:style w:type="paragraph" w:styleId="Index6">
    <w:name w:val="index 6"/>
    <w:basedOn w:val="Standard"/>
    <w:next w:val="Standard"/>
    <w:autoRedefine/>
    <w:unhideWhenUsed/>
    <w:rsid w:val="00F97A99"/>
    <w:pPr>
      <w:ind w:left="1320" w:hanging="220"/>
    </w:pPr>
    <w:rPr>
      <w:rFonts w:asciiTheme="minorHAnsi" w:hAnsiTheme="minorHAnsi" w:cstheme="minorHAnsi"/>
      <w:sz w:val="18"/>
      <w:szCs w:val="18"/>
    </w:rPr>
  </w:style>
  <w:style w:type="paragraph" w:styleId="Index7">
    <w:name w:val="index 7"/>
    <w:basedOn w:val="Standard"/>
    <w:next w:val="Standard"/>
    <w:autoRedefine/>
    <w:unhideWhenUsed/>
    <w:rsid w:val="00F97A99"/>
    <w:pPr>
      <w:ind w:left="1540" w:hanging="220"/>
    </w:pPr>
    <w:rPr>
      <w:rFonts w:asciiTheme="minorHAnsi" w:hAnsiTheme="minorHAnsi" w:cstheme="minorHAnsi"/>
      <w:sz w:val="18"/>
      <w:szCs w:val="18"/>
    </w:rPr>
  </w:style>
  <w:style w:type="paragraph" w:styleId="Index8">
    <w:name w:val="index 8"/>
    <w:basedOn w:val="Standard"/>
    <w:next w:val="Standard"/>
    <w:autoRedefine/>
    <w:unhideWhenUsed/>
    <w:rsid w:val="00F97A99"/>
    <w:pPr>
      <w:ind w:left="1760" w:hanging="220"/>
    </w:pPr>
    <w:rPr>
      <w:rFonts w:asciiTheme="minorHAnsi" w:hAnsiTheme="minorHAnsi" w:cstheme="minorHAnsi"/>
      <w:sz w:val="18"/>
      <w:szCs w:val="18"/>
    </w:rPr>
  </w:style>
  <w:style w:type="paragraph" w:styleId="Index9">
    <w:name w:val="index 9"/>
    <w:basedOn w:val="Standard"/>
    <w:next w:val="Standard"/>
    <w:autoRedefine/>
    <w:unhideWhenUsed/>
    <w:rsid w:val="00F97A99"/>
    <w:pPr>
      <w:ind w:left="1980" w:hanging="220"/>
    </w:pPr>
    <w:rPr>
      <w:rFonts w:asciiTheme="minorHAnsi" w:hAnsiTheme="minorHAnsi" w:cstheme="minorHAnsi"/>
      <w:sz w:val="18"/>
      <w:szCs w:val="18"/>
    </w:rPr>
  </w:style>
  <w:style w:type="paragraph" w:styleId="Indexberschrift">
    <w:name w:val="index heading"/>
    <w:basedOn w:val="Standard"/>
    <w:next w:val="Index1"/>
    <w:uiPriority w:val="99"/>
    <w:unhideWhenUsed/>
    <w:rsid w:val="00F97A99"/>
    <w:pPr>
      <w:spacing w:before="240" w:after="120"/>
      <w:jc w:val="center"/>
    </w:pPr>
    <w:rPr>
      <w:rFonts w:asciiTheme="minorHAnsi" w:hAnsiTheme="minorHAnsi" w:cstheme="minorHAnsi"/>
      <w:b/>
      <w:bCs/>
      <w:sz w:val="26"/>
      <w:szCs w:val="26"/>
    </w:rPr>
  </w:style>
  <w:style w:type="table" w:styleId="Gitternetztabelle1hell">
    <w:name w:val="Grid Table 1 Light"/>
    <w:basedOn w:val="NormaleTabelle"/>
    <w:uiPriority w:val="46"/>
    <w:rsid w:val="00EF34B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basedOn w:val="Standard"/>
    <w:link w:val="CodeZchn"/>
    <w:qFormat/>
    <w:rsid w:val="00645BAC"/>
    <w:pPr>
      <w:widowControl/>
      <w:pBdr>
        <w:left w:val="single" w:sz="24" w:space="10" w:color="A6A6A6" w:themeColor="background1" w:themeShade="A6"/>
      </w:pBdr>
      <w:autoSpaceDE w:val="0"/>
      <w:autoSpaceDN w:val="0"/>
      <w:adjustRightInd w:val="0"/>
      <w:spacing w:line="240" w:lineRule="auto"/>
      <w:ind w:left="284"/>
    </w:pPr>
    <w:rPr>
      <w:rFonts w:ascii="Hack" w:hAnsi="Hack" w:cs="Consolas"/>
      <w:noProof/>
      <w:color w:val="000000"/>
      <w:sz w:val="17"/>
      <w:szCs w:val="19"/>
      <w:lang w:val="en-US" w:eastAsia="en-US"/>
    </w:rPr>
  </w:style>
  <w:style w:type="character" w:customStyle="1" w:styleId="CodeZchn">
    <w:name w:val="Code Zchn"/>
    <w:basedOn w:val="Absatz-Standardschriftart"/>
    <w:link w:val="Code"/>
    <w:rsid w:val="00645BAC"/>
    <w:rPr>
      <w:rFonts w:ascii="Hack" w:hAnsi="Hack" w:cs="Consolas"/>
      <w:noProof/>
      <w:color w:val="000000"/>
      <w:sz w:val="17"/>
      <w:szCs w:val="19"/>
    </w:rPr>
  </w:style>
  <w:style w:type="paragraph" w:styleId="Funotentext">
    <w:name w:val="footnote text"/>
    <w:basedOn w:val="Standard"/>
    <w:link w:val="FunotentextZchn"/>
    <w:semiHidden/>
    <w:unhideWhenUsed/>
    <w:rsid w:val="001227CE"/>
    <w:pPr>
      <w:spacing w:line="240" w:lineRule="auto"/>
    </w:pPr>
    <w:rPr>
      <w:sz w:val="20"/>
    </w:rPr>
  </w:style>
  <w:style w:type="character" w:customStyle="1" w:styleId="FunotentextZchn">
    <w:name w:val="Fußnotentext Zchn"/>
    <w:basedOn w:val="Absatz-Standardschriftart"/>
    <w:link w:val="Funotentext"/>
    <w:semiHidden/>
    <w:rsid w:val="001227CE"/>
    <w:rPr>
      <w:rFonts w:ascii="Minion" w:hAnsi="Minion"/>
      <w:lang w:val="de-CH" w:eastAsia="ru-RU"/>
    </w:rPr>
  </w:style>
  <w:style w:type="character" w:styleId="Funotenzeichen">
    <w:name w:val="footnote reference"/>
    <w:basedOn w:val="Absatz-Standardschriftart"/>
    <w:semiHidden/>
    <w:unhideWhenUsed/>
    <w:rsid w:val="001227CE"/>
    <w:rPr>
      <w:vertAlign w:val="superscript"/>
    </w:rPr>
  </w:style>
  <w:style w:type="paragraph" w:styleId="StandardWeb">
    <w:name w:val="Normal (Web)"/>
    <w:basedOn w:val="Standard"/>
    <w:uiPriority w:val="99"/>
    <w:semiHidden/>
    <w:unhideWhenUsed/>
    <w:rsid w:val="007174AB"/>
    <w:pPr>
      <w:widowControl/>
      <w:spacing w:before="100" w:beforeAutospacing="1" w:after="100" w:afterAutospacing="1" w:line="240" w:lineRule="auto"/>
    </w:pPr>
    <w:rPr>
      <w:rFonts w:ascii="Times New Roman" w:hAnsi="Times New Roman"/>
      <w:sz w:val="24"/>
      <w:szCs w:val="24"/>
      <w:lang w:val="en-US" w:eastAsia="zh-CN"/>
    </w:rPr>
  </w:style>
  <w:style w:type="paragraph" w:styleId="Beschriftung">
    <w:name w:val="caption"/>
    <w:basedOn w:val="Standard"/>
    <w:next w:val="Standard"/>
    <w:unhideWhenUsed/>
    <w:qFormat/>
    <w:rsid w:val="00896F47"/>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811F54"/>
    <w:rPr>
      <w:rFonts w:ascii="Imago" w:hAnsi="Imago" w:cstheme="minorHAnsi"/>
      <w:iCs/>
      <w:sz w:val="20"/>
    </w:rPr>
  </w:style>
  <w:style w:type="paragraph" w:customStyle="1" w:styleId="Title-Main">
    <w:name w:val="Title-Main"/>
    <w:basedOn w:val="Main"/>
    <w:link w:val="Title-MainZchn"/>
    <w:qFormat/>
    <w:rsid w:val="00B2000F"/>
    <w:pPr>
      <w:spacing w:before="240" w:after="120"/>
    </w:pPr>
    <w:rPr>
      <w:rFonts w:ascii="Minion" w:hAnsi="Minion"/>
      <w:i/>
      <w:sz w:val="28"/>
    </w:rPr>
  </w:style>
  <w:style w:type="paragraph" w:customStyle="1" w:styleId="Title2-Main">
    <w:name w:val="Title2-Main"/>
    <w:basedOn w:val="Main"/>
    <w:link w:val="Title2-MainZchn"/>
    <w:qFormat/>
    <w:rsid w:val="00B2000F"/>
    <w:pPr>
      <w:tabs>
        <w:tab w:val="left" w:pos="1985"/>
      </w:tabs>
      <w:spacing w:before="240" w:after="120"/>
      <w:ind w:left="1979" w:hanging="1979"/>
    </w:pPr>
    <w:rPr>
      <w:rFonts w:ascii="Minion" w:hAnsi="Minion"/>
      <w:i/>
      <w:sz w:val="24"/>
    </w:rPr>
  </w:style>
  <w:style w:type="character" w:customStyle="1" w:styleId="Title-MainZchn">
    <w:name w:val="Title-Main Zchn"/>
    <w:basedOn w:val="MainZchn"/>
    <w:link w:val="Title-Main"/>
    <w:rsid w:val="00B2000F"/>
    <w:rPr>
      <w:rFonts w:ascii="Minion" w:hAnsi="Minion"/>
      <w:i/>
      <w:sz w:val="28"/>
      <w:lang w:val="de-CH" w:eastAsia="ru-RU"/>
    </w:rPr>
  </w:style>
  <w:style w:type="character" w:customStyle="1" w:styleId="Title2-MainZchn">
    <w:name w:val="Title2-Main Zchn"/>
    <w:basedOn w:val="MainZchn"/>
    <w:link w:val="Title2-Main"/>
    <w:rsid w:val="00B2000F"/>
    <w:rPr>
      <w:rFonts w:ascii="Minion" w:hAnsi="Minion"/>
      <w:i/>
      <w:sz w:val="24"/>
      <w:lang w:val="de-CH" w:eastAsia="ru-RU"/>
    </w:rPr>
  </w:style>
  <w:style w:type="paragraph" w:styleId="berarbeitung">
    <w:name w:val="Revision"/>
    <w:hidden/>
    <w:uiPriority w:val="99"/>
    <w:semiHidden/>
    <w:rsid w:val="009E63DC"/>
    <w:rPr>
      <w:rFonts w:ascii="Minion" w:hAnsi="Minion"/>
      <w:sz w:val="22"/>
      <w:lang w:val="de-CH" w:eastAsia="ru-RU"/>
    </w:rPr>
  </w:style>
  <w:style w:type="paragraph" w:styleId="HTMLVorformatiert">
    <w:name w:val="HTML Preformatted"/>
    <w:basedOn w:val="Standard"/>
    <w:link w:val="HTMLVorformatiertZchn"/>
    <w:uiPriority w:val="99"/>
    <w:semiHidden/>
    <w:unhideWhenUsed/>
    <w:rsid w:val="004F3F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lang w:val="en-US" w:eastAsia="zh-CN"/>
    </w:rPr>
  </w:style>
  <w:style w:type="character" w:customStyle="1" w:styleId="HTMLVorformatiertZchn">
    <w:name w:val="HTML Vorformatiert Zchn"/>
    <w:basedOn w:val="Absatz-Standardschriftart"/>
    <w:link w:val="HTMLVorformatiert"/>
    <w:uiPriority w:val="99"/>
    <w:semiHidden/>
    <w:rsid w:val="004F3F9D"/>
    <w:rPr>
      <w:rFonts w:ascii="Courier New" w:hAnsi="Courier New" w:cs="Courier New"/>
      <w:lang w:eastAsia="zh-CN"/>
    </w:rPr>
  </w:style>
  <w:style w:type="paragraph" w:customStyle="1" w:styleId="nl2br">
    <w:name w:val="nl2br"/>
    <w:basedOn w:val="Standard"/>
    <w:rsid w:val="00B274AB"/>
    <w:pPr>
      <w:widowControl/>
      <w:spacing w:before="100" w:beforeAutospacing="1" w:after="100" w:afterAutospacing="1" w:line="240" w:lineRule="auto"/>
    </w:pPr>
    <w:rPr>
      <w:rFonts w:ascii="Times New Roman" w:hAnsi="Times New Roman"/>
      <w:sz w:val="24"/>
      <w:szCs w:val="24"/>
      <w:lang w:eastAsia="de-CH"/>
    </w:rPr>
  </w:style>
  <w:style w:type="character" w:customStyle="1" w:styleId="rynqvb">
    <w:name w:val="rynqvb"/>
    <w:basedOn w:val="Absatz-Standardschriftart"/>
    <w:rsid w:val="00A44D9F"/>
  </w:style>
  <w:style w:type="character" w:styleId="BesuchterLink">
    <w:name w:val="FollowedHyperlink"/>
    <w:basedOn w:val="Absatz-Standardschriftart"/>
    <w:semiHidden/>
    <w:unhideWhenUsed/>
    <w:rsid w:val="00741D1E"/>
    <w:rPr>
      <w:color w:val="800080" w:themeColor="followedHyperlink"/>
      <w:u w:val="single"/>
    </w:rPr>
  </w:style>
  <w:style w:type="character" w:styleId="NichtaufgelsteErwhnung">
    <w:name w:val="Unresolved Mention"/>
    <w:basedOn w:val="Absatz-Standardschriftart"/>
    <w:uiPriority w:val="99"/>
    <w:semiHidden/>
    <w:unhideWhenUsed/>
    <w:rsid w:val="00BD3286"/>
    <w:rPr>
      <w:color w:val="605E5C"/>
      <w:shd w:val="clear" w:color="auto" w:fill="E1DFDD"/>
    </w:rPr>
  </w:style>
  <w:style w:type="paragraph" w:customStyle="1" w:styleId="Tabelle">
    <w:name w:val="Tabelle"/>
    <w:basedOn w:val="Main"/>
    <w:link w:val="TabelleZchn"/>
    <w:qFormat/>
    <w:rsid w:val="001A3C09"/>
    <w:rPr>
      <w:b/>
      <w:bCs/>
      <w:color w:val="199632"/>
      <w:lang w:val="en-US"/>
    </w:rPr>
  </w:style>
  <w:style w:type="character" w:customStyle="1" w:styleId="TabelleZchn">
    <w:name w:val="Tabelle Zchn"/>
    <w:basedOn w:val="MainZchn"/>
    <w:link w:val="Tabelle"/>
    <w:rsid w:val="001A3C09"/>
    <w:rPr>
      <w:rFonts w:ascii="Imago" w:hAnsi="Imago"/>
      <w:b/>
      <w:bCs/>
      <w:color w:val="199632"/>
      <w:sz w:val="22"/>
      <w:lang w:val="de-CH" w:eastAsia="ru-RU"/>
    </w:rPr>
  </w:style>
  <w:style w:type="character" w:customStyle="1" w:styleId="normaltextrun">
    <w:name w:val="normaltextrun"/>
    <w:basedOn w:val="Absatz-Standardschriftart"/>
    <w:rsid w:val="002E4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5093">
      <w:bodyDiv w:val="1"/>
      <w:marLeft w:val="0"/>
      <w:marRight w:val="0"/>
      <w:marTop w:val="0"/>
      <w:marBottom w:val="0"/>
      <w:divBdr>
        <w:top w:val="none" w:sz="0" w:space="0" w:color="auto"/>
        <w:left w:val="none" w:sz="0" w:space="0" w:color="auto"/>
        <w:bottom w:val="none" w:sz="0" w:space="0" w:color="auto"/>
        <w:right w:val="none" w:sz="0" w:space="0" w:color="auto"/>
      </w:divBdr>
      <w:divsChild>
        <w:div w:id="282930716">
          <w:marLeft w:val="0"/>
          <w:marRight w:val="0"/>
          <w:marTop w:val="0"/>
          <w:marBottom w:val="0"/>
          <w:divBdr>
            <w:top w:val="none" w:sz="0" w:space="0" w:color="auto"/>
            <w:left w:val="none" w:sz="0" w:space="0" w:color="auto"/>
            <w:bottom w:val="none" w:sz="0" w:space="0" w:color="auto"/>
            <w:right w:val="none" w:sz="0" w:space="0" w:color="auto"/>
          </w:divBdr>
          <w:divsChild>
            <w:div w:id="4366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511">
      <w:bodyDiv w:val="1"/>
      <w:marLeft w:val="0"/>
      <w:marRight w:val="0"/>
      <w:marTop w:val="0"/>
      <w:marBottom w:val="0"/>
      <w:divBdr>
        <w:top w:val="none" w:sz="0" w:space="0" w:color="auto"/>
        <w:left w:val="none" w:sz="0" w:space="0" w:color="auto"/>
        <w:bottom w:val="none" w:sz="0" w:space="0" w:color="auto"/>
        <w:right w:val="none" w:sz="0" w:space="0" w:color="auto"/>
      </w:divBdr>
      <w:divsChild>
        <w:div w:id="1108543342">
          <w:marLeft w:val="0"/>
          <w:marRight w:val="0"/>
          <w:marTop w:val="0"/>
          <w:marBottom w:val="0"/>
          <w:divBdr>
            <w:top w:val="none" w:sz="0" w:space="0" w:color="auto"/>
            <w:left w:val="none" w:sz="0" w:space="0" w:color="auto"/>
            <w:bottom w:val="none" w:sz="0" w:space="0" w:color="auto"/>
            <w:right w:val="none" w:sz="0" w:space="0" w:color="auto"/>
          </w:divBdr>
          <w:divsChild>
            <w:div w:id="4846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215">
      <w:bodyDiv w:val="1"/>
      <w:marLeft w:val="0"/>
      <w:marRight w:val="0"/>
      <w:marTop w:val="0"/>
      <w:marBottom w:val="0"/>
      <w:divBdr>
        <w:top w:val="none" w:sz="0" w:space="0" w:color="auto"/>
        <w:left w:val="none" w:sz="0" w:space="0" w:color="auto"/>
        <w:bottom w:val="none" w:sz="0" w:space="0" w:color="auto"/>
        <w:right w:val="none" w:sz="0" w:space="0" w:color="auto"/>
      </w:divBdr>
    </w:div>
    <w:div w:id="201672890">
      <w:bodyDiv w:val="1"/>
      <w:marLeft w:val="0"/>
      <w:marRight w:val="0"/>
      <w:marTop w:val="0"/>
      <w:marBottom w:val="0"/>
      <w:divBdr>
        <w:top w:val="none" w:sz="0" w:space="0" w:color="auto"/>
        <w:left w:val="none" w:sz="0" w:space="0" w:color="auto"/>
        <w:bottom w:val="none" w:sz="0" w:space="0" w:color="auto"/>
        <w:right w:val="none" w:sz="0" w:space="0" w:color="auto"/>
      </w:divBdr>
      <w:divsChild>
        <w:div w:id="957950896">
          <w:marLeft w:val="0"/>
          <w:marRight w:val="0"/>
          <w:marTop w:val="0"/>
          <w:marBottom w:val="0"/>
          <w:divBdr>
            <w:top w:val="none" w:sz="0" w:space="0" w:color="auto"/>
            <w:left w:val="none" w:sz="0" w:space="0" w:color="auto"/>
            <w:bottom w:val="none" w:sz="0" w:space="0" w:color="auto"/>
            <w:right w:val="none" w:sz="0" w:space="0" w:color="auto"/>
          </w:divBdr>
          <w:divsChild>
            <w:div w:id="247427925">
              <w:marLeft w:val="0"/>
              <w:marRight w:val="0"/>
              <w:marTop w:val="0"/>
              <w:marBottom w:val="0"/>
              <w:divBdr>
                <w:top w:val="none" w:sz="0" w:space="0" w:color="auto"/>
                <w:left w:val="none" w:sz="0" w:space="0" w:color="auto"/>
                <w:bottom w:val="none" w:sz="0" w:space="0" w:color="auto"/>
                <w:right w:val="none" w:sz="0" w:space="0" w:color="auto"/>
              </w:divBdr>
            </w:div>
            <w:div w:id="748423199">
              <w:marLeft w:val="0"/>
              <w:marRight w:val="0"/>
              <w:marTop w:val="0"/>
              <w:marBottom w:val="0"/>
              <w:divBdr>
                <w:top w:val="none" w:sz="0" w:space="0" w:color="auto"/>
                <w:left w:val="none" w:sz="0" w:space="0" w:color="auto"/>
                <w:bottom w:val="none" w:sz="0" w:space="0" w:color="auto"/>
                <w:right w:val="none" w:sz="0" w:space="0" w:color="auto"/>
              </w:divBdr>
            </w:div>
            <w:div w:id="9420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4919">
      <w:bodyDiv w:val="1"/>
      <w:marLeft w:val="0"/>
      <w:marRight w:val="0"/>
      <w:marTop w:val="0"/>
      <w:marBottom w:val="0"/>
      <w:divBdr>
        <w:top w:val="none" w:sz="0" w:space="0" w:color="auto"/>
        <w:left w:val="none" w:sz="0" w:space="0" w:color="auto"/>
        <w:bottom w:val="none" w:sz="0" w:space="0" w:color="auto"/>
        <w:right w:val="none" w:sz="0" w:space="0" w:color="auto"/>
      </w:divBdr>
      <w:divsChild>
        <w:div w:id="601836022">
          <w:marLeft w:val="0"/>
          <w:marRight w:val="0"/>
          <w:marTop w:val="0"/>
          <w:marBottom w:val="0"/>
          <w:divBdr>
            <w:top w:val="none" w:sz="0" w:space="0" w:color="auto"/>
            <w:left w:val="none" w:sz="0" w:space="0" w:color="auto"/>
            <w:bottom w:val="none" w:sz="0" w:space="0" w:color="auto"/>
            <w:right w:val="none" w:sz="0" w:space="0" w:color="auto"/>
          </w:divBdr>
          <w:divsChild>
            <w:div w:id="1605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6589">
      <w:bodyDiv w:val="1"/>
      <w:marLeft w:val="0"/>
      <w:marRight w:val="0"/>
      <w:marTop w:val="0"/>
      <w:marBottom w:val="0"/>
      <w:divBdr>
        <w:top w:val="none" w:sz="0" w:space="0" w:color="auto"/>
        <w:left w:val="none" w:sz="0" w:space="0" w:color="auto"/>
        <w:bottom w:val="none" w:sz="0" w:space="0" w:color="auto"/>
        <w:right w:val="none" w:sz="0" w:space="0" w:color="auto"/>
      </w:divBdr>
    </w:div>
    <w:div w:id="264965215">
      <w:bodyDiv w:val="1"/>
      <w:marLeft w:val="0"/>
      <w:marRight w:val="0"/>
      <w:marTop w:val="0"/>
      <w:marBottom w:val="0"/>
      <w:divBdr>
        <w:top w:val="none" w:sz="0" w:space="0" w:color="auto"/>
        <w:left w:val="none" w:sz="0" w:space="0" w:color="auto"/>
        <w:bottom w:val="none" w:sz="0" w:space="0" w:color="auto"/>
        <w:right w:val="none" w:sz="0" w:space="0" w:color="auto"/>
      </w:divBdr>
      <w:divsChild>
        <w:div w:id="895554225">
          <w:marLeft w:val="0"/>
          <w:marRight w:val="0"/>
          <w:marTop w:val="0"/>
          <w:marBottom w:val="0"/>
          <w:divBdr>
            <w:top w:val="none" w:sz="0" w:space="0" w:color="auto"/>
            <w:left w:val="none" w:sz="0" w:space="0" w:color="auto"/>
            <w:bottom w:val="none" w:sz="0" w:space="0" w:color="auto"/>
            <w:right w:val="none" w:sz="0" w:space="0" w:color="auto"/>
          </w:divBdr>
          <w:divsChild>
            <w:div w:id="17344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6172">
      <w:bodyDiv w:val="1"/>
      <w:marLeft w:val="0"/>
      <w:marRight w:val="0"/>
      <w:marTop w:val="0"/>
      <w:marBottom w:val="0"/>
      <w:divBdr>
        <w:top w:val="none" w:sz="0" w:space="0" w:color="auto"/>
        <w:left w:val="none" w:sz="0" w:space="0" w:color="auto"/>
        <w:bottom w:val="none" w:sz="0" w:space="0" w:color="auto"/>
        <w:right w:val="none" w:sz="0" w:space="0" w:color="auto"/>
      </w:divBdr>
    </w:div>
    <w:div w:id="268123773">
      <w:bodyDiv w:val="1"/>
      <w:marLeft w:val="0"/>
      <w:marRight w:val="0"/>
      <w:marTop w:val="0"/>
      <w:marBottom w:val="0"/>
      <w:divBdr>
        <w:top w:val="none" w:sz="0" w:space="0" w:color="auto"/>
        <w:left w:val="none" w:sz="0" w:space="0" w:color="auto"/>
        <w:bottom w:val="none" w:sz="0" w:space="0" w:color="auto"/>
        <w:right w:val="none" w:sz="0" w:space="0" w:color="auto"/>
      </w:divBdr>
      <w:divsChild>
        <w:div w:id="731579509">
          <w:marLeft w:val="0"/>
          <w:marRight w:val="0"/>
          <w:marTop w:val="0"/>
          <w:marBottom w:val="0"/>
          <w:divBdr>
            <w:top w:val="none" w:sz="0" w:space="0" w:color="auto"/>
            <w:left w:val="none" w:sz="0" w:space="0" w:color="auto"/>
            <w:bottom w:val="none" w:sz="0" w:space="0" w:color="auto"/>
            <w:right w:val="none" w:sz="0" w:space="0" w:color="auto"/>
          </w:divBdr>
          <w:divsChild>
            <w:div w:id="108379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38117">
      <w:bodyDiv w:val="1"/>
      <w:marLeft w:val="0"/>
      <w:marRight w:val="0"/>
      <w:marTop w:val="0"/>
      <w:marBottom w:val="0"/>
      <w:divBdr>
        <w:top w:val="none" w:sz="0" w:space="0" w:color="auto"/>
        <w:left w:val="none" w:sz="0" w:space="0" w:color="auto"/>
        <w:bottom w:val="none" w:sz="0" w:space="0" w:color="auto"/>
        <w:right w:val="none" w:sz="0" w:space="0" w:color="auto"/>
      </w:divBdr>
      <w:divsChild>
        <w:div w:id="696389677">
          <w:marLeft w:val="0"/>
          <w:marRight w:val="0"/>
          <w:marTop w:val="0"/>
          <w:marBottom w:val="0"/>
          <w:divBdr>
            <w:top w:val="none" w:sz="0" w:space="0" w:color="auto"/>
            <w:left w:val="none" w:sz="0" w:space="0" w:color="auto"/>
            <w:bottom w:val="none" w:sz="0" w:space="0" w:color="auto"/>
            <w:right w:val="none" w:sz="0" w:space="0" w:color="auto"/>
          </w:divBdr>
          <w:divsChild>
            <w:div w:id="1477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0931">
      <w:bodyDiv w:val="1"/>
      <w:marLeft w:val="0"/>
      <w:marRight w:val="0"/>
      <w:marTop w:val="0"/>
      <w:marBottom w:val="0"/>
      <w:divBdr>
        <w:top w:val="none" w:sz="0" w:space="0" w:color="auto"/>
        <w:left w:val="none" w:sz="0" w:space="0" w:color="auto"/>
        <w:bottom w:val="none" w:sz="0" w:space="0" w:color="auto"/>
        <w:right w:val="none" w:sz="0" w:space="0" w:color="auto"/>
      </w:divBdr>
      <w:divsChild>
        <w:div w:id="491142075">
          <w:marLeft w:val="0"/>
          <w:marRight w:val="0"/>
          <w:marTop w:val="0"/>
          <w:marBottom w:val="0"/>
          <w:divBdr>
            <w:top w:val="none" w:sz="0" w:space="0" w:color="auto"/>
            <w:left w:val="none" w:sz="0" w:space="0" w:color="auto"/>
            <w:bottom w:val="none" w:sz="0" w:space="0" w:color="auto"/>
            <w:right w:val="none" w:sz="0" w:space="0" w:color="auto"/>
          </w:divBdr>
          <w:divsChild>
            <w:div w:id="333801958">
              <w:marLeft w:val="0"/>
              <w:marRight w:val="0"/>
              <w:marTop w:val="0"/>
              <w:marBottom w:val="0"/>
              <w:divBdr>
                <w:top w:val="none" w:sz="0" w:space="0" w:color="auto"/>
                <w:left w:val="none" w:sz="0" w:space="0" w:color="auto"/>
                <w:bottom w:val="none" w:sz="0" w:space="0" w:color="auto"/>
                <w:right w:val="none" w:sz="0" w:space="0" w:color="auto"/>
              </w:divBdr>
            </w:div>
            <w:div w:id="391539061">
              <w:marLeft w:val="0"/>
              <w:marRight w:val="0"/>
              <w:marTop w:val="0"/>
              <w:marBottom w:val="0"/>
              <w:divBdr>
                <w:top w:val="none" w:sz="0" w:space="0" w:color="auto"/>
                <w:left w:val="none" w:sz="0" w:space="0" w:color="auto"/>
                <w:bottom w:val="none" w:sz="0" w:space="0" w:color="auto"/>
                <w:right w:val="none" w:sz="0" w:space="0" w:color="auto"/>
              </w:divBdr>
            </w:div>
            <w:div w:id="596644458">
              <w:marLeft w:val="0"/>
              <w:marRight w:val="0"/>
              <w:marTop w:val="0"/>
              <w:marBottom w:val="0"/>
              <w:divBdr>
                <w:top w:val="none" w:sz="0" w:space="0" w:color="auto"/>
                <w:left w:val="none" w:sz="0" w:space="0" w:color="auto"/>
                <w:bottom w:val="none" w:sz="0" w:space="0" w:color="auto"/>
                <w:right w:val="none" w:sz="0" w:space="0" w:color="auto"/>
              </w:divBdr>
            </w:div>
            <w:div w:id="917440847">
              <w:marLeft w:val="0"/>
              <w:marRight w:val="0"/>
              <w:marTop w:val="0"/>
              <w:marBottom w:val="0"/>
              <w:divBdr>
                <w:top w:val="none" w:sz="0" w:space="0" w:color="auto"/>
                <w:left w:val="none" w:sz="0" w:space="0" w:color="auto"/>
                <w:bottom w:val="none" w:sz="0" w:space="0" w:color="auto"/>
                <w:right w:val="none" w:sz="0" w:space="0" w:color="auto"/>
              </w:divBdr>
            </w:div>
            <w:div w:id="1057894220">
              <w:marLeft w:val="0"/>
              <w:marRight w:val="0"/>
              <w:marTop w:val="0"/>
              <w:marBottom w:val="0"/>
              <w:divBdr>
                <w:top w:val="none" w:sz="0" w:space="0" w:color="auto"/>
                <w:left w:val="none" w:sz="0" w:space="0" w:color="auto"/>
                <w:bottom w:val="none" w:sz="0" w:space="0" w:color="auto"/>
                <w:right w:val="none" w:sz="0" w:space="0" w:color="auto"/>
              </w:divBdr>
            </w:div>
            <w:div w:id="1355572821">
              <w:marLeft w:val="0"/>
              <w:marRight w:val="0"/>
              <w:marTop w:val="0"/>
              <w:marBottom w:val="0"/>
              <w:divBdr>
                <w:top w:val="none" w:sz="0" w:space="0" w:color="auto"/>
                <w:left w:val="none" w:sz="0" w:space="0" w:color="auto"/>
                <w:bottom w:val="none" w:sz="0" w:space="0" w:color="auto"/>
                <w:right w:val="none" w:sz="0" w:space="0" w:color="auto"/>
              </w:divBdr>
            </w:div>
            <w:div w:id="2054574971">
              <w:marLeft w:val="0"/>
              <w:marRight w:val="0"/>
              <w:marTop w:val="0"/>
              <w:marBottom w:val="0"/>
              <w:divBdr>
                <w:top w:val="none" w:sz="0" w:space="0" w:color="auto"/>
                <w:left w:val="none" w:sz="0" w:space="0" w:color="auto"/>
                <w:bottom w:val="none" w:sz="0" w:space="0" w:color="auto"/>
                <w:right w:val="none" w:sz="0" w:space="0" w:color="auto"/>
              </w:divBdr>
            </w:div>
            <w:div w:id="20729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42487">
      <w:bodyDiv w:val="1"/>
      <w:marLeft w:val="0"/>
      <w:marRight w:val="0"/>
      <w:marTop w:val="0"/>
      <w:marBottom w:val="0"/>
      <w:divBdr>
        <w:top w:val="none" w:sz="0" w:space="0" w:color="auto"/>
        <w:left w:val="none" w:sz="0" w:space="0" w:color="auto"/>
        <w:bottom w:val="none" w:sz="0" w:space="0" w:color="auto"/>
        <w:right w:val="none" w:sz="0" w:space="0" w:color="auto"/>
      </w:divBdr>
      <w:divsChild>
        <w:div w:id="676735720">
          <w:marLeft w:val="0"/>
          <w:marRight w:val="0"/>
          <w:marTop w:val="0"/>
          <w:marBottom w:val="0"/>
          <w:divBdr>
            <w:top w:val="none" w:sz="0" w:space="0" w:color="auto"/>
            <w:left w:val="none" w:sz="0" w:space="0" w:color="auto"/>
            <w:bottom w:val="none" w:sz="0" w:space="0" w:color="auto"/>
            <w:right w:val="none" w:sz="0" w:space="0" w:color="auto"/>
          </w:divBdr>
          <w:divsChild>
            <w:div w:id="8942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92209">
      <w:bodyDiv w:val="1"/>
      <w:marLeft w:val="0"/>
      <w:marRight w:val="0"/>
      <w:marTop w:val="0"/>
      <w:marBottom w:val="0"/>
      <w:divBdr>
        <w:top w:val="none" w:sz="0" w:space="0" w:color="auto"/>
        <w:left w:val="none" w:sz="0" w:space="0" w:color="auto"/>
        <w:bottom w:val="none" w:sz="0" w:space="0" w:color="auto"/>
        <w:right w:val="none" w:sz="0" w:space="0" w:color="auto"/>
      </w:divBdr>
      <w:divsChild>
        <w:div w:id="1428118692">
          <w:marLeft w:val="0"/>
          <w:marRight w:val="0"/>
          <w:marTop w:val="0"/>
          <w:marBottom w:val="0"/>
          <w:divBdr>
            <w:top w:val="none" w:sz="0" w:space="0" w:color="auto"/>
            <w:left w:val="none" w:sz="0" w:space="0" w:color="auto"/>
            <w:bottom w:val="none" w:sz="0" w:space="0" w:color="auto"/>
            <w:right w:val="none" w:sz="0" w:space="0" w:color="auto"/>
          </w:divBdr>
          <w:divsChild>
            <w:div w:id="16524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55203">
      <w:bodyDiv w:val="1"/>
      <w:marLeft w:val="0"/>
      <w:marRight w:val="0"/>
      <w:marTop w:val="0"/>
      <w:marBottom w:val="0"/>
      <w:divBdr>
        <w:top w:val="none" w:sz="0" w:space="0" w:color="auto"/>
        <w:left w:val="none" w:sz="0" w:space="0" w:color="auto"/>
        <w:bottom w:val="none" w:sz="0" w:space="0" w:color="auto"/>
        <w:right w:val="none" w:sz="0" w:space="0" w:color="auto"/>
      </w:divBdr>
      <w:divsChild>
        <w:div w:id="1941062831">
          <w:marLeft w:val="0"/>
          <w:marRight w:val="0"/>
          <w:marTop w:val="0"/>
          <w:marBottom w:val="0"/>
          <w:divBdr>
            <w:top w:val="none" w:sz="0" w:space="0" w:color="auto"/>
            <w:left w:val="none" w:sz="0" w:space="0" w:color="auto"/>
            <w:bottom w:val="none" w:sz="0" w:space="0" w:color="auto"/>
            <w:right w:val="none" w:sz="0" w:space="0" w:color="auto"/>
          </w:divBdr>
          <w:divsChild>
            <w:div w:id="236863239">
              <w:marLeft w:val="0"/>
              <w:marRight w:val="0"/>
              <w:marTop w:val="0"/>
              <w:marBottom w:val="0"/>
              <w:divBdr>
                <w:top w:val="none" w:sz="0" w:space="0" w:color="auto"/>
                <w:left w:val="none" w:sz="0" w:space="0" w:color="auto"/>
                <w:bottom w:val="none" w:sz="0" w:space="0" w:color="auto"/>
                <w:right w:val="none" w:sz="0" w:space="0" w:color="auto"/>
              </w:divBdr>
            </w:div>
            <w:div w:id="303973100">
              <w:marLeft w:val="0"/>
              <w:marRight w:val="0"/>
              <w:marTop w:val="0"/>
              <w:marBottom w:val="0"/>
              <w:divBdr>
                <w:top w:val="none" w:sz="0" w:space="0" w:color="auto"/>
                <w:left w:val="none" w:sz="0" w:space="0" w:color="auto"/>
                <w:bottom w:val="none" w:sz="0" w:space="0" w:color="auto"/>
                <w:right w:val="none" w:sz="0" w:space="0" w:color="auto"/>
              </w:divBdr>
            </w:div>
            <w:div w:id="349456293">
              <w:marLeft w:val="0"/>
              <w:marRight w:val="0"/>
              <w:marTop w:val="0"/>
              <w:marBottom w:val="0"/>
              <w:divBdr>
                <w:top w:val="none" w:sz="0" w:space="0" w:color="auto"/>
                <w:left w:val="none" w:sz="0" w:space="0" w:color="auto"/>
                <w:bottom w:val="none" w:sz="0" w:space="0" w:color="auto"/>
                <w:right w:val="none" w:sz="0" w:space="0" w:color="auto"/>
              </w:divBdr>
            </w:div>
            <w:div w:id="391008781">
              <w:marLeft w:val="0"/>
              <w:marRight w:val="0"/>
              <w:marTop w:val="0"/>
              <w:marBottom w:val="0"/>
              <w:divBdr>
                <w:top w:val="none" w:sz="0" w:space="0" w:color="auto"/>
                <w:left w:val="none" w:sz="0" w:space="0" w:color="auto"/>
                <w:bottom w:val="none" w:sz="0" w:space="0" w:color="auto"/>
                <w:right w:val="none" w:sz="0" w:space="0" w:color="auto"/>
              </w:divBdr>
            </w:div>
            <w:div w:id="401611117">
              <w:marLeft w:val="0"/>
              <w:marRight w:val="0"/>
              <w:marTop w:val="0"/>
              <w:marBottom w:val="0"/>
              <w:divBdr>
                <w:top w:val="none" w:sz="0" w:space="0" w:color="auto"/>
                <w:left w:val="none" w:sz="0" w:space="0" w:color="auto"/>
                <w:bottom w:val="none" w:sz="0" w:space="0" w:color="auto"/>
                <w:right w:val="none" w:sz="0" w:space="0" w:color="auto"/>
              </w:divBdr>
            </w:div>
            <w:div w:id="487088476">
              <w:marLeft w:val="0"/>
              <w:marRight w:val="0"/>
              <w:marTop w:val="0"/>
              <w:marBottom w:val="0"/>
              <w:divBdr>
                <w:top w:val="none" w:sz="0" w:space="0" w:color="auto"/>
                <w:left w:val="none" w:sz="0" w:space="0" w:color="auto"/>
                <w:bottom w:val="none" w:sz="0" w:space="0" w:color="auto"/>
                <w:right w:val="none" w:sz="0" w:space="0" w:color="auto"/>
              </w:divBdr>
            </w:div>
            <w:div w:id="665011960">
              <w:marLeft w:val="0"/>
              <w:marRight w:val="0"/>
              <w:marTop w:val="0"/>
              <w:marBottom w:val="0"/>
              <w:divBdr>
                <w:top w:val="none" w:sz="0" w:space="0" w:color="auto"/>
                <w:left w:val="none" w:sz="0" w:space="0" w:color="auto"/>
                <w:bottom w:val="none" w:sz="0" w:space="0" w:color="auto"/>
                <w:right w:val="none" w:sz="0" w:space="0" w:color="auto"/>
              </w:divBdr>
            </w:div>
            <w:div w:id="685323408">
              <w:marLeft w:val="0"/>
              <w:marRight w:val="0"/>
              <w:marTop w:val="0"/>
              <w:marBottom w:val="0"/>
              <w:divBdr>
                <w:top w:val="none" w:sz="0" w:space="0" w:color="auto"/>
                <w:left w:val="none" w:sz="0" w:space="0" w:color="auto"/>
                <w:bottom w:val="none" w:sz="0" w:space="0" w:color="auto"/>
                <w:right w:val="none" w:sz="0" w:space="0" w:color="auto"/>
              </w:divBdr>
            </w:div>
            <w:div w:id="894245282">
              <w:marLeft w:val="0"/>
              <w:marRight w:val="0"/>
              <w:marTop w:val="0"/>
              <w:marBottom w:val="0"/>
              <w:divBdr>
                <w:top w:val="none" w:sz="0" w:space="0" w:color="auto"/>
                <w:left w:val="none" w:sz="0" w:space="0" w:color="auto"/>
                <w:bottom w:val="none" w:sz="0" w:space="0" w:color="auto"/>
                <w:right w:val="none" w:sz="0" w:space="0" w:color="auto"/>
              </w:divBdr>
            </w:div>
            <w:div w:id="1721587505">
              <w:marLeft w:val="0"/>
              <w:marRight w:val="0"/>
              <w:marTop w:val="0"/>
              <w:marBottom w:val="0"/>
              <w:divBdr>
                <w:top w:val="none" w:sz="0" w:space="0" w:color="auto"/>
                <w:left w:val="none" w:sz="0" w:space="0" w:color="auto"/>
                <w:bottom w:val="none" w:sz="0" w:space="0" w:color="auto"/>
                <w:right w:val="none" w:sz="0" w:space="0" w:color="auto"/>
              </w:divBdr>
            </w:div>
            <w:div w:id="1891529433">
              <w:marLeft w:val="0"/>
              <w:marRight w:val="0"/>
              <w:marTop w:val="0"/>
              <w:marBottom w:val="0"/>
              <w:divBdr>
                <w:top w:val="none" w:sz="0" w:space="0" w:color="auto"/>
                <w:left w:val="none" w:sz="0" w:space="0" w:color="auto"/>
                <w:bottom w:val="none" w:sz="0" w:space="0" w:color="auto"/>
                <w:right w:val="none" w:sz="0" w:space="0" w:color="auto"/>
              </w:divBdr>
            </w:div>
            <w:div w:id="1895113908">
              <w:marLeft w:val="0"/>
              <w:marRight w:val="0"/>
              <w:marTop w:val="0"/>
              <w:marBottom w:val="0"/>
              <w:divBdr>
                <w:top w:val="none" w:sz="0" w:space="0" w:color="auto"/>
                <w:left w:val="none" w:sz="0" w:space="0" w:color="auto"/>
                <w:bottom w:val="none" w:sz="0" w:space="0" w:color="auto"/>
                <w:right w:val="none" w:sz="0" w:space="0" w:color="auto"/>
              </w:divBdr>
            </w:div>
            <w:div w:id="20311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4394">
      <w:bodyDiv w:val="1"/>
      <w:marLeft w:val="0"/>
      <w:marRight w:val="0"/>
      <w:marTop w:val="0"/>
      <w:marBottom w:val="0"/>
      <w:divBdr>
        <w:top w:val="none" w:sz="0" w:space="0" w:color="auto"/>
        <w:left w:val="none" w:sz="0" w:space="0" w:color="auto"/>
        <w:bottom w:val="none" w:sz="0" w:space="0" w:color="auto"/>
        <w:right w:val="none" w:sz="0" w:space="0" w:color="auto"/>
      </w:divBdr>
      <w:divsChild>
        <w:div w:id="1181504849">
          <w:marLeft w:val="0"/>
          <w:marRight w:val="0"/>
          <w:marTop w:val="0"/>
          <w:marBottom w:val="0"/>
          <w:divBdr>
            <w:top w:val="none" w:sz="0" w:space="0" w:color="auto"/>
            <w:left w:val="none" w:sz="0" w:space="0" w:color="auto"/>
            <w:bottom w:val="none" w:sz="0" w:space="0" w:color="auto"/>
            <w:right w:val="none" w:sz="0" w:space="0" w:color="auto"/>
          </w:divBdr>
          <w:divsChild>
            <w:div w:id="8374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0222">
      <w:bodyDiv w:val="1"/>
      <w:marLeft w:val="0"/>
      <w:marRight w:val="0"/>
      <w:marTop w:val="0"/>
      <w:marBottom w:val="0"/>
      <w:divBdr>
        <w:top w:val="none" w:sz="0" w:space="0" w:color="auto"/>
        <w:left w:val="none" w:sz="0" w:space="0" w:color="auto"/>
        <w:bottom w:val="none" w:sz="0" w:space="0" w:color="auto"/>
        <w:right w:val="none" w:sz="0" w:space="0" w:color="auto"/>
      </w:divBdr>
      <w:divsChild>
        <w:div w:id="750811282">
          <w:marLeft w:val="0"/>
          <w:marRight w:val="0"/>
          <w:marTop w:val="0"/>
          <w:marBottom w:val="0"/>
          <w:divBdr>
            <w:top w:val="none" w:sz="0" w:space="0" w:color="auto"/>
            <w:left w:val="none" w:sz="0" w:space="0" w:color="auto"/>
            <w:bottom w:val="none" w:sz="0" w:space="0" w:color="auto"/>
            <w:right w:val="none" w:sz="0" w:space="0" w:color="auto"/>
          </w:divBdr>
          <w:divsChild>
            <w:div w:id="178985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05207">
      <w:bodyDiv w:val="1"/>
      <w:marLeft w:val="0"/>
      <w:marRight w:val="0"/>
      <w:marTop w:val="0"/>
      <w:marBottom w:val="0"/>
      <w:divBdr>
        <w:top w:val="none" w:sz="0" w:space="0" w:color="auto"/>
        <w:left w:val="none" w:sz="0" w:space="0" w:color="auto"/>
        <w:bottom w:val="none" w:sz="0" w:space="0" w:color="auto"/>
        <w:right w:val="none" w:sz="0" w:space="0" w:color="auto"/>
      </w:divBdr>
    </w:div>
    <w:div w:id="492263344">
      <w:bodyDiv w:val="1"/>
      <w:marLeft w:val="0"/>
      <w:marRight w:val="0"/>
      <w:marTop w:val="0"/>
      <w:marBottom w:val="0"/>
      <w:divBdr>
        <w:top w:val="none" w:sz="0" w:space="0" w:color="auto"/>
        <w:left w:val="none" w:sz="0" w:space="0" w:color="auto"/>
        <w:bottom w:val="none" w:sz="0" w:space="0" w:color="auto"/>
        <w:right w:val="none" w:sz="0" w:space="0" w:color="auto"/>
      </w:divBdr>
      <w:divsChild>
        <w:div w:id="26420247">
          <w:marLeft w:val="0"/>
          <w:marRight w:val="0"/>
          <w:marTop w:val="0"/>
          <w:marBottom w:val="0"/>
          <w:divBdr>
            <w:top w:val="none" w:sz="0" w:space="0" w:color="auto"/>
            <w:left w:val="none" w:sz="0" w:space="0" w:color="auto"/>
            <w:bottom w:val="none" w:sz="0" w:space="0" w:color="auto"/>
            <w:right w:val="none" w:sz="0" w:space="0" w:color="auto"/>
          </w:divBdr>
        </w:div>
        <w:div w:id="372314977">
          <w:marLeft w:val="0"/>
          <w:marRight w:val="0"/>
          <w:marTop w:val="0"/>
          <w:marBottom w:val="0"/>
          <w:divBdr>
            <w:top w:val="none" w:sz="0" w:space="0" w:color="auto"/>
            <w:left w:val="none" w:sz="0" w:space="0" w:color="auto"/>
            <w:bottom w:val="none" w:sz="0" w:space="0" w:color="auto"/>
            <w:right w:val="none" w:sz="0" w:space="0" w:color="auto"/>
          </w:divBdr>
        </w:div>
        <w:div w:id="421072525">
          <w:marLeft w:val="0"/>
          <w:marRight w:val="0"/>
          <w:marTop w:val="0"/>
          <w:marBottom w:val="0"/>
          <w:divBdr>
            <w:top w:val="none" w:sz="0" w:space="0" w:color="auto"/>
            <w:left w:val="none" w:sz="0" w:space="0" w:color="auto"/>
            <w:bottom w:val="none" w:sz="0" w:space="0" w:color="auto"/>
            <w:right w:val="none" w:sz="0" w:space="0" w:color="auto"/>
          </w:divBdr>
        </w:div>
        <w:div w:id="620183351">
          <w:marLeft w:val="0"/>
          <w:marRight w:val="0"/>
          <w:marTop w:val="0"/>
          <w:marBottom w:val="0"/>
          <w:divBdr>
            <w:top w:val="none" w:sz="0" w:space="0" w:color="auto"/>
            <w:left w:val="none" w:sz="0" w:space="0" w:color="auto"/>
            <w:bottom w:val="none" w:sz="0" w:space="0" w:color="auto"/>
            <w:right w:val="none" w:sz="0" w:space="0" w:color="auto"/>
          </w:divBdr>
        </w:div>
        <w:div w:id="620693395">
          <w:marLeft w:val="0"/>
          <w:marRight w:val="0"/>
          <w:marTop w:val="0"/>
          <w:marBottom w:val="0"/>
          <w:divBdr>
            <w:top w:val="none" w:sz="0" w:space="0" w:color="auto"/>
            <w:left w:val="none" w:sz="0" w:space="0" w:color="auto"/>
            <w:bottom w:val="none" w:sz="0" w:space="0" w:color="auto"/>
            <w:right w:val="none" w:sz="0" w:space="0" w:color="auto"/>
          </w:divBdr>
        </w:div>
        <w:div w:id="630868175">
          <w:marLeft w:val="0"/>
          <w:marRight w:val="0"/>
          <w:marTop w:val="0"/>
          <w:marBottom w:val="0"/>
          <w:divBdr>
            <w:top w:val="none" w:sz="0" w:space="0" w:color="auto"/>
            <w:left w:val="none" w:sz="0" w:space="0" w:color="auto"/>
            <w:bottom w:val="none" w:sz="0" w:space="0" w:color="auto"/>
            <w:right w:val="none" w:sz="0" w:space="0" w:color="auto"/>
          </w:divBdr>
        </w:div>
        <w:div w:id="719130580">
          <w:marLeft w:val="0"/>
          <w:marRight w:val="0"/>
          <w:marTop w:val="0"/>
          <w:marBottom w:val="0"/>
          <w:divBdr>
            <w:top w:val="none" w:sz="0" w:space="0" w:color="auto"/>
            <w:left w:val="none" w:sz="0" w:space="0" w:color="auto"/>
            <w:bottom w:val="none" w:sz="0" w:space="0" w:color="auto"/>
            <w:right w:val="none" w:sz="0" w:space="0" w:color="auto"/>
          </w:divBdr>
        </w:div>
        <w:div w:id="765461772">
          <w:marLeft w:val="0"/>
          <w:marRight w:val="0"/>
          <w:marTop w:val="0"/>
          <w:marBottom w:val="0"/>
          <w:divBdr>
            <w:top w:val="none" w:sz="0" w:space="0" w:color="auto"/>
            <w:left w:val="none" w:sz="0" w:space="0" w:color="auto"/>
            <w:bottom w:val="none" w:sz="0" w:space="0" w:color="auto"/>
            <w:right w:val="none" w:sz="0" w:space="0" w:color="auto"/>
          </w:divBdr>
        </w:div>
        <w:div w:id="851335287">
          <w:marLeft w:val="0"/>
          <w:marRight w:val="0"/>
          <w:marTop w:val="0"/>
          <w:marBottom w:val="0"/>
          <w:divBdr>
            <w:top w:val="none" w:sz="0" w:space="0" w:color="auto"/>
            <w:left w:val="none" w:sz="0" w:space="0" w:color="auto"/>
            <w:bottom w:val="none" w:sz="0" w:space="0" w:color="auto"/>
            <w:right w:val="none" w:sz="0" w:space="0" w:color="auto"/>
          </w:divBdr>
        </w:div>
        <w:div w:id="1145899910">
          <w:marLeft w:val="0"/>
          <w:marRight w:val="0"/>
          <w:marTop w:val="0"/>
          <w:marBottom w:val="0"/>
          <w:divBdr>
            <w:top w:val="none" w:sz="0" w:space="0" w:color="auto"/>
            <w:left w:val="none" w:sz="0" w:space="0" w:color="auto"/>
            <w:bottom w:val="none" w:sz="0" w:space="0" w:color="auto"/>
            <w:right w:val="none" w:sz="0" w:space="0" w:color="auto"/>
          </w:divBdr>
        </w:div>
        <w:div w:id="1155297359">
          <w:marLeft w:val="0"/>
          <w:marRight w:val="0"/>
          <w:marTop w:val="0"/>
          <w:marBottom w:val="0"/>
          <w:divBdr>
            <w:top w:val="none" w:sz="0" w:space="0" w:color="auto"/>
            <w:left w:val="none" w:sz="0" w:space="0" w:color="auto"/>
            <w:bottom w:val="none" w:sz="0" w:space="0" w:color="auto"/>
            <w:right w:val="none" w:sz="0" w:space="0" w:color="auto"/>
          </w:divBdr>
        </w:div>
        <w:div w:id="1260600152">
          <w:marLeft w:val="0"/>
          <w:marRight w:val="0"/>
          <w:marTop w:val="0"/>
          <w:marBottom w:val="0"/>
          <w:divBdr>
            <w:top w:val="none" w:sz="0" w:space="0" w:color="auto"/>
            <w:left w:val="none" w:sz="0" w:space="0" w:color="auto"/>
            <w:bottom w:val="none" w:sz="0" w:space="0" w:color="auto"/>
            <w:right w:val="none" w:sz="0" w:space="0" w:color="auto"/>
          </w:divBdr>
        </w:div>
        <w:div w:id="1264267642">
          <w:marLeft w:val="0"/>
          <w:marRight w:val="0"/>
          <w:marTop w:val="0"/>
          <w:marBottom w:val="0"/>
          <w:divBdr>
            <w:top w:val="none" w:sz="0" w:space="0" w:color="auto"/>
            <w:left w:val="none" w:sz="0" w:space="0" w:color="auto"/>
            <w:bottom w:val="none" w:sz="0" w:space="0" w:color="auto"/>
            <w:right w:val="none" w:sz="0" w:space="0" w:color="auto"/>
          </w:divBdr>
        </w:div>
        <w:div w:id="1317758506">
          <w:marLeft w:val="0"/>
          <w:marRight w:val="0"/>
          <w:marTop w:val="0"/>
          <w:marBottom w:val="0"/>
          <w:divBdr>
            <w:top w:val="none" w:sz="0" w:space="0" w:color="auto"/>
            <w:left w:val="none" w:sz="0" w:space="0" w:color="auto"/>
            <w:bottom w:val="none" w:sz="0" w:space="0" w:color="auto"/>
            <w:right w:val="none" w:sz="0" w:space="0" w:color="auto"/>
          </w:divBdr>
        </w:div>
        <w:div w:id="1322808930">
          <w:marLeft w:val="0"/>
          <w:marRight w:val="0"/>
          <w:marTop w:val="0"/>
          <w:marBottom w:val="0"/>
          <w:divBdr>
            <w:top w:val="none" w:sz="0" w:space="0" w:color="auto"/>
            <w:left w:val="none" w:sz="0" w:space="0" w:color="auto"/>
            <w:bottom w:val="none" w:sz="0" w:space="0" w:color="auto"/>
            <w:right w:val="none" w:sz="0" w:space="0" w:color="auto"/>
          </w:divBdr>
        </w:div>
        <w:div w:id="1347092955">
          <w:marLeft w:val="0"/>
          <w:marRight w:val="0"/>
          <w:marTop w:val="0"/>
          <w:marBottom w:val="0"/>
          <w:divBdr>
            <w:top w:val="none" w:sz="0" w:space="0" w:color="auto"/>
            <w:left w:val="none" w:sz="0" w:space="0" w:color="auto"/>
            <w:bottom w:val="none" w:sz="0" w:space="0" w:color="auto"/>
            <w:right w:val="none" w:sz="0" w:space="0" w:color="auto"/>
          </w:divBdr>
        </w:div>
        <w:div w:id="1586299630">
          <w:marLeft w:val="0"/>
          <w:marRight w:val="0"/>
          <w:marTop w:val="0"/>
          <w:marBottom w:val="0"/>
          <w:divBdr>
            <w:top w:val="none" w:sz="0" w:space="0" w:color="auto"/>
            <w:left w:val="none" w:sz="0" w:space="0" w:color="auto"/>
            <w:bottom w:val="none" w:sz="0" w:space="0" w:color="auto"/>
            <w:right w:val="none" w:sz="0" w:space="0" w:color="auto"/>
          </w:divBdr>
        </w:div>
        <w:div w:id="1719629297">
          <w:marLeft w:val="0"/>
          <w:marRight w:val="0"/>
          <w:marTop w:val="0"/>
          <w:marBottom w:val="0"/>
          <w:divBdr>
            <w:top w:val="none" w:sz="0" w:space="0" w:color="auto"/>
            <w:left w:val="none" w:sz="0" w:space="0" w:color="auto"/>
            <w:bottom w:val="none" w:sz="0" w:space="0" w:color="auto"/>
            <w:right w:val="none" w:sz="0" w:space="0" w:color="auto"/>
          </w:divBdr>
        </w:div>
        <w:div w:id="1845516369">
          <w:marLeft w:val="0"/>
          <w:marRight w:val="0"/>
          <w:marTop w:val="0"/>
          <w:marBottom w:val="0"/>
          <w:divBdr>
            <w:top w:val="none" w:sz="0" w:space="0" w:color="auto"/>
            <w:left w:val="none" w:sz="0" w:space="0" w:color="auto"/>
            <w:bottom w:val="none" w:sz="0" w:space="0" w:color="auto"/>
            <w:right w:val="none" w:sz="0" w:space="0" w:color="auto"/>
          </w:divBdr>
        </w:div>
      </w:divsChild>
    </w:div>
    <w:div w:id="511184760">
      <w:bodyDiv w:val="1"/>
      <w:marLeft w:val="0"/>
      <w:marRight w:val="0"/>
      <w:marTop w:val="0"/>
      <w:marBottom w:val="0"/>
      <w:divBdr>
        <w:top w:val="none" w:sz="0" w:space="0" w:color="auto"/>
        <w:left w:val="none" w:sz="0" w:space="0" w:color="auto"/>
        <w:bottom w:val="none" w:sz="0" w:space="0" w:color="auto"/>
        <w:right w:val="none" w:sz="0" w:space="0" w:color="auto"/>
      </w:divBdr>
    </w:div>
    <w:div w:id="577863549">
      <w:bodyDiv w:val="1"/>
      <w:marLeft w:val="0"/>
      <w:marRight w:val="0"/>
      <w:marTop w:val="0"/>
      <w:marBottom w:val="0"/>
      <w:divBdr>
        <w:top w:val="none" w:sz="0" w:space="0" w:color="auto"/>
        <w:left w:val="none" w:sz="0" w:space="0" w:color="auto"/>
        <w:bottom w:val="none" w:sz="0" w:space="0" w:color="auto"/>
        <w:right w:val="none" w:sz="0" w:space="0" w:color="auto"/>
      </w:divBdr>
    </w:div>
    <w:div w:id="634599655">
      <w:bodyDiv w:val="1"/>
      <w:marLeft w:val="0"/>
      <w:marRight w:val="0"/>
      <w:marTop w:val="0"/>
      <w:marBottom w:val="0"/>
      <w:divBdr>
        <w:top w:val="none" w:sz="0" w:space="0" w:color="auto"/>
        <w:left w:val="none" w:sz="0" w:space="0" w:color="auto"/>
        <w:bottom w:val="none" w:sz="0" w:space="0" w:color="auto"/>
        <w:right w:val="none" w:sz="0" w:space="0" w:color="auto"/>
      </w:divBdr>
      <w:divsChild>
        <w:div w:id="1387878584">
          <w:marLeft w:val="0"/>
          <w:marRight w:val="0"/>
          <w:marTop w:val="0"/>
          <w:marBottom w:val="0"/>
          <w:divBdr>
            <w:top w:val="none" w:sz="0" w:space="0" w:color="auto"/>
            <w:left w:val="none" w:sz="0" w:space="0" w:color="auto"/>
            <w:bottom w:val="none" w:sz="0" w:space="0" w:color="auto"/>
            <w:right w:val="none" w:sz="0" w:space="0" w:color="auto"/>
          </w:divBdr>
          <w:divsChild>
            <w:div w:id="7333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73331">
      <w:bodyDiv w:val="1"/>
      <w:marLeft w:val="0"/>
      <w:marRight w:val="0"/>
      <w:marTop w:val="0"/>
      <w:marBottom w:val="0"/>
      <w:divBdr>
        <w:top w:val="none" w:sz="0" w:space="0" w:color="auto"/>
        <w:left w:val="none" w:sz="0" w:space="0" w:color="auto"/>
        <w:bottom w:val="none" w:sz="0" w:space="0" w:color="auto"/>
        <w:right w:val="none" w:sz="0" w:space="0" w:color="auto"/>
      </w:divBdr>
      <w:divsChild>
        <w:div w:id="1949895398">
          <w:marLeft w:val="0"/>
          <w:marRight w:val="0"/>
          <w:marTop w:val="0"/>
          <w:marBottom w:val="0"/>
          <w:divBdr>
            <w:top w:val="none" w:sz="0" w:space="0" w:color="auto"/>
            <w:left w:val="none" w:sz="0" w:space="0" w:color="auto"/>
            <w:bottom w:val="none" w:sz="0" w:space="0" w:color="auto"/>
            <w:right w:val="none" w:sz="0" w:space="0" w:color="auto"/>
          </w:divBdr>
          <w:divsChild>
            <w:div w:id="10436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1320">
      <w:bodyDiv w:val="1"/>
      <w:marLeft w:val="0"/>
      <w:marRight w:val="0"/>
      <w:marTop w:val="0"/>
      <w:marBottom w:val="0"/>
      <w:divBdr>
        <w:top w:val="none" w:sz="0" w:space="0" w:color="auto"/>
        <w:left w:val="none" w:sz="0" w:space="0" w:color="auto"/>
        <w:bottom w:val="none" w:sz="0" w:space="0" w:color="auto"/>
        <w:right w:val="none" w:sz="0" w:space="0" w:color="auto"/>
      </w:divBdr>
      <w:divsChild>
        <w:div w:id="1297756415">
          <w:marLeft w:val="0"/>
          <w:marRight w:val="0"/>
          <w:marTop w:val="0"/>
          <w:marBottom w:val="0"/>
          <w:divBdr>
            <w:top w:val="none" w:sz="0" w:space="0" w:color="auto"/>
            <w:left w:val="none" w:sz="0" w:space="0" w:color="auto"/>
            <w:bottom w:val="none" w:sz="0" w:space="0" w:color="auto"/>
            <w:right w:val="none" w:sz="0" w:space="0" w:color="auto"/>
          </w:divBdr>
          <w:divsChild>
            <w:div w:id="5635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67267">
      <w:bodyDiv w:val="1"/>
      <w:marLeft w:val="0"/>
      <w:marRight w:val="0"/>
      <w:marTop w:val="0"/>
      <w:marBottom w:val="0"/>
      <w:divBdr>
        <w:top w:val="none" w:sz="0" w:space="0" w:color="auto"/>
        <w:left w:val="none" w:sz="0" w:space="0" w:color="auto"/>
        <w:bottom w:val="none" w:sz="0" w:space="0" w:color="auto"/>
        <w:right w:val="none" w:sz="0" w:space="0" w:color="auto"/>
      </w:divBdr>
      <w:divsChild>
        <w:div w:id="1931353038">
          <w:marLeft w:val="0"/>
          <w:marRight w:val="0"/>
          <w:marTop w:val="0"/>
          <w:marBottom w:val="0"/>
          <w:divBdr>
            <w:top w:val="none" w:sz="0" w:space="0" w:color="auto"/>
            <w:left w:val="none" w:sz="0" w:space="0" w:color="auto"/>
            <w:bottom w:val="none" w:sz="0" w:space="0" w:color="auto"/>
            <w:right w:val="none" w:sz="0" w:space="0" w:color="auto"/>
          </w:divBdr>
          <w:divsChild>
            <w:div w:id="925967322">
              <w:marLeft w:val="0"/>
              <w:marRight w:val="0"/>
              <w:marTop w:val="0"/>
              <w:marBottom w:val="0"/>
              <w:divBdr>
                <w:top w:val="none" w:sz="0" w:space="0" w:color="auto"/>
                <w:left w:val="none" w:sz="0" w:space="0" w:color="auto"/>
                <w:bottom w:val="none" w:sz="0" w:space="0" w:color="auto"/>
                <w:right w:val="none" w:sz="0" w:space="0" w:color="auto"/>
              </w:divBdr>
            </w:div>
            <w:div w:id="1949000610">
              <w:marLeft w:val="0"/>
              <w:marRight w:val="0"/>
              <w:marTop w:val="0"/>
              <w:marBottom w:val="0"/>
              <w:divBdr>
                <w:top w:val="none" w:sz="0" w:space="0" w:color="auto"/>
                <w:left w:val="none" w:sz="0" w:space="0" w:color="auto"/>
                <w:bottom w:val="none" w:sz="0" w:space="0" w:color="auto"/>
                <w:right w:val="none" w:sz="0" w:space="0" w:color="auto"/>
              </w:divBdr>
            </w:div>
            <w:div w:id="19626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5854">
      <w:bodyDiv w:val="1"/>
      <w:marLeft w:val="0"/>
      <w:marRight w:val="0"/>
      <w:marTop w:val="0"/>
      <w:marBottom w:val="0"/>
      <w:divBdr>
        <w:top w:val="none" w:sz="0" w:space="0" w:color="auto"/>
        <w:left w:val="none" w:sz="0" w:space="0" w:color="auto"/>
        <w:bottom w:val="none" w:sz="0" w:space="0" w:color="auto"/>
        <w:right w:val="none" w:sz="0" w:space="0" w:color="auto"/>
      </w:divBdr>
      <w:divsChild>
        <w:div w:id="1084494403">
          <w:marLeft w:val="0"/>
          <w:marRight w:val="0"/>
          <w:marTop w:val="0"/>
          <w:marBottom w:val="0"/>
          <w:divBdr>
            <w:top w:val="none" w:sz="0" w:space="0" w:color="auto"/>
            <w:left w:val="none" w:sz="0" w:space="0" w:color="auto"/>
            <w:bottom w:val="none" w:sz="0" w:space="0" w:color="auto"/>
            <w:right w:val="none" w:sz="0" w:space="0" w:color="auto"/>
          </w:divBdr>
          <w:divsChild>
            <w:div w:id="120998244">
              <w:marLeft w:val="0"/>
              <w:marRight w:val="0"/>
              <w:marTop w:val="0"/>
              <w:marBottom w:val="0"/>
              <w:divBdr>
                <w:top w:val="none" w:sz="0" w:space="0" w:color="auto"/>
                <w:left w:val="none" w:sz="0" w:space="0" w:color="auto"/>
                <w:bottom w:val="none" w:sz="0" w:space="0" w:color="auto"/>
                <w:right w:val="none" w:sz="0" w:space="0" w:color="auto"/>
              </w:divBdr>
            </w:div>
            <w:div w:id="240911580">
              <w:marLeft w:val="0"/>
              <w:marRight w:val="0"/>
              <w:marTop w:val="0"/>
              <w:marBottom w:val="0"/>
              <w:divBdr>
                <w:top w:val="none" w:sz="0" w:space="0" w:color="auto"/>
                <w:left w:val="none" w:sz="0" w:space="0" w:color="auto"/>
                <w:bottom w:val="none" w:sz="0" w:space="0" w:color="auto"/>
                <w:right w:val="none" w:sz="0" w:space="0" w:color="auto"/>
              </w:divBdr>
            </w:div>
            <w:div w:id="508103692">
              <w:marLeft w:val="0"/>
              <w:marRight w:val="0"/>
              <w:marTop w:val="0"/>
              <w:marBottom w:val="0"/>
              <w:divBdr>
                <w:top w:val="none" w:sz="0" w:space="0" w:color="auto"/>
                <w:left w:val="none" w:sz="0" w:space="0" w:color="auto"/>
                <w:bottom w:val="none" w:sz="0" w:space="0" w:color="auto"/>
                <w:right w:val="none" w:sz="0" w:space="0" w:color="auto"/>
              </w:divBdr>
            </w:div>
            <w:div w:id="554321097">
              <w:marLeft w:val="0"/>
              <w:marRight w:val="0"/>
              <w:marTop w:val="0"/>
              <w:marBottom w:val="0"/>
              <w:divBdr>
                <w:top w:val="none" w:sz="0" w:space="0" w:color="auto"/>
                <w:left w:val="none" w:sz="0" w:space="0" w:color="auto"/>
                <w:bottom w:val="none" w:sz="0" w:space="0" w:color="auto"/>
                <w:right w:val="none" w:sz="0" w:space="0" w:color="auto"/>
              </w:divBdr>
            </w:div>
            <w:div w:id="574900617">
              <w:marLeft w:val="0"/>
              <w:marRight w:val="0"/>
              <w:marTop w:val="0"/>
              <w:marBottom w:val="0"/>
              <w:divBdr>
                <w:top w:val="none" w:sz="0" w:space="0" w:color="auto"/>
                <w:left w:val="none" w:sz="0" w:space="0" w:color="auto"/>
                <w:bottom w:val="none" w:sz="0" w:space="0" w:color="auto"/>
                <w:right w:val="none" w:sz="0" w:space="0" w:color="auto"/>
              </w:divBdr>
            </w:div>
            <w:div w:id="887227367">
              <w:marLeft w:val="0"/>
              <w:marRight w:val="0"/>
              <w:marTop w:val="0"/>
              <w:marBottom w:val="0"/>
              <w:divBdr>
                <w:top w:val="none" w:sz="0" w:space="0" w:color="auto"/>
                <w:left w:val="none" w:sz="0" w:space="0" w:color="auto"/>
                <w:bottom w:val="none" w:sz="0" w:space="0" w:color="auto"/>
                <w:right w:val="none" w:sz="0" w:space="0" w:color="auto"/>
              </w:divBdr>
            </w:div>
            <w:div w:id="1879781680">
              <w:marLeft w:val="0"/>
              <w:marRight w:val="0"/>
              <w:marTop w:val="0"/>
              <w:marBottom w:val="0"/>
              <w:divBdr>
                <w:top w:val="none" w:sz="0" w:space="0" w:color="auto"/>
                <w:left w:val="none" w:sz="0" w:space="0" w:color="auto"/>
                <w:bottom w:val="none" w:sz="0" w:space="0" w:color="auto"/>
                <w:right w:val="none" w:sz="0" w:space="0" w:color="auto"/>
              </w:divBdr>
            </w:div>
            <w:div w:id="2088071878">
              <w:marLeft w:val="0"/>
              <w:marRight w:val="0"/>
              <w:marTop w:val="0"/>
              <w:marBottom w:val="0"/>
              <w:divBdr>
                <w:top w:val="none" w:sz="0" w:space="0" w:color="auto"/>
                <w:left w:val="none" w:sz="0" w:space="0" w:color="auto"/>
                <w:bottom w:val="none" w:sz="0" w:space="0" w:color="auto"/>
                <w:right w:val="none" w:sz="0" w:space="0" w:color="auto"/>
              </w:divBdr>
            </w:div>
            <w:div w:id="21114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9111">
      <w:bodyDiv w:val="1"/>
      <w:marLeft w:val="0"/>
      <w:marRight w:val="0"/>
      <w:marTop w:val="0"/>
      <w:marBottom w:val="0"/>
      <w:divBdr>
        <w:top w:val="none" w:sz="0" w:space="0" w:color="auto"/>
        <w:left w:val="none" w:sz="0" w:space="0" w:color="auto"/>
        <w:bottom w:val="none" w:sz="0" w:space="0" w:color="auto"/>
        <w:right w:val="none" w:sz="0" w:space="0" w:color="auto"/>
      </w:divBdr>
      <w:divsChild>
        <w:div w:id="200897996">
          <w:marLeft w:val="0"/>
          <w:marRight w:val="0"/>
          <w:marTop w:val="0"/>
          <w:marBottom w:val="0"/>
          <w:divBdr>
            <w:top w:val="none" w:sz="0" w:space="0" w:color="auto"/>
            <w:left w:val="none" w:sz="0" w:space="0" w:color="auto"/>
            <w:bottom w:val="none" w:sz="0" w:space="0" w:color="auto"/>
            <w:right w:val="none" w:sz="0" w:space="0" w:color="auto"/>
          </w:divBdr>
          <w:divsChild>
            <w:div w:id="21164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0822">
      <w:bodyDiv w:val="1"/>
      <w:marLeft w:val="0"/>
      <w:marRight w:val="0"/>
      <w:marTop w:val="0"/>
      <w:marBottom w:val="0"/>
      <w:divBdr>
        <w:top w:val="none" w:sz="0" w:space="0" w:color="auto"/>
        <w:left w:val="none" w:sz="0" w:space="0" w:color="auto"/>
        <w:bottom w:val="none" w:sz="0" w:space="0" w:color="auto"/>
        <w:right w:val="none" w:sz="0" w:space="0" w:color="auto"/>
      </w:divBdr>
    </w:div>
    <w:div w:id="861169310">
      <w:bodyDiv w:val="1"/>
      <w:marLeft w:val="0"/>
      <w:marRight w:val="0"/>
      <w:marTop w:val="0"/>
      <w:marBottom w:val="0"/>
      <w:divBdr>
        <w:top w:val="none" w:sz="0" w:space="0" w:color="auto"/>
        <w:left w:val="none" w:sz="0" w:space="0" w:color="auto"/>
        <w:bottom w:val="none" w:sz="0" w:space="0" w:color="auto"/>
        <w:right w:val="none" w:sz="0" w:space="0" w:color="auto"/>
      </w:divBdr>
    </w:div>
    <w:div w:id="866017400">
      <w:bodyDiv w:val="1"/>
      <w:marLeft w:val="0"/>
      <w:marRight w:val="0"/>
      <w:marTop w:val="0"/>
      <w:marBottom w:val="0"/>
      <w:divBdr>
        <w:top w:val="none" w:sz="0" w:space="0" w:color="auto"/>
        <w:left w:val="none" w:sz="0" w:space="0" w:color="auto"/>
        <w:bottom w:val="none" w:sz="0" w:space="0" w:color="auto"/>
        <w:right w:val="none" w:sz="0" w:space="0" w:color="auto"/>
      </w:divBdr>
      <w:divsChild>
        <w:div w:id="1634751809">
          <w:marLeft w:val="0"/>
          <w:marRight w:val="0"/>
          <w:marTop w:val="0"/>
          <w:marBottom w:val="0"/>
          <w:divBdr>
            <w:top w:val="none" w:sz="0" w:space="0" w:color="auto"/>
            <w:left w:val="none" w:sz="0" w:space="0" w:color="auto"/>
            <w:bottom w:val="none" w:sz="0" w:space="0" w:color="auto"/>
            <w:right w:val="none" w:sz="0" w:space="0" w:color="auto"/>
          </w:divBdr>
          <w:divsChild>
            <w:div w:id="453331288">
              <w:marLeft w:val="0"/>
              <w:marRight w:val="0"/>
              <w:marTop w:val="0"/>
              <w:marBottom w:val="0"/>
              <w:divBdr>
                <w:top w:val="none" w:sz="0" w:space="0" w:color="auto"/>
                <w:left w:val="none" w:sz="0" w:space="0" w:color="auto"/>
                <w:bottom w:val="none" w:sz="0" w:space="0" w:color="auto"/>
                <w:right w:val="none" w:sz="0" w:space="0" w:color="auto"/>
              </w:divBdr>
            </w:div>
            <w:div w:id="618949844">
              <w:marLeft w:val="0"/>
              <w:marRight w:val="0"/>
              <w:marTop w:val="0"/>
              <w:marBottom w:val="0"/>
              <w:divBdr>
                <w:top w:val="none" w:sz="0" w:space="0" w:color="auto"/>
                <w:left w:val="none" w:sz="0" w:space="0" w:color="auto"/>
                <w:bottom w:val="none" w:sz="0" w:space="0" w:color="auto"/>
                <w:right w:val="none" w:sz="0" w:space="0" w:color="auto"/>
              </w:divBdr>
            </w:div>
            <w:div w:id="649331492">
              <w:marLeft w:val="0"/>
              <w:marRight w:val="0"/>
              <w:marTop w:val="0"/>
              <w:marBottom w:val="0"/>
              <w:divBdr>
                <w:top w:val="none" w:sz="0" w:space="0" w:color="auto"/>
                <w:left w:val="none" w:sz="0" w:space="0" w:color="auto"/>
                <w:bottom w:val="none" w:sz="0" w:space="0" w:color="auto"/>
                <w:right w:val="none" w:sz="0" w:space="0" w:color="auto"/>
              </w:divBdr>
            </w:div>
            <w:div w:id="675229516">
              <w:marLeft w:val="0"/>
              <w:marRight w:val="0"/>
              <w:marTop w:val="0"/>
              <w:marBottom w:val="0"/>
              <w:divBdr>
                <w:top w:val="none" w:sz="0" w:space="0" w:color="auto"/>
                <w:left w:val="none" w:sz="0" w:space="0" w:color="auto"/>
                <w:bottom w:val="none" w:sz="0" w:space="0" w:color="auto"/>
                <w:right w:val="none" w:sz="0" w:space="0" w:color="auto"/>
              </w:divBdr>
            </w:div>
            <w:div w:id="815027470">
              <w:marLeft w:val="0"/>
              <w:marRight w:val="0"/>
              <w:marTop w:val="0"/>
              <w:marBottom w:val="0"/>
              <w:divBdr>
                <w:top w:val="none" w:sz="0" w:space="0" w:color="auto"/>
                <w:left w:val="none" w:sz="0" w:space="0" w:color="auto"/>
                <w:bottom w:val="none" w:sz="0" w:space="0" w:color="auto"/>
                <w:right w:val="none" w:sz="0" w:space="0" w:color="auto"/>
              </w:divBdr>
            </w:div>
            <w:div w:id="940915745">
              <w:marLeft w:val="0"/>
              <w:marRight w:val="0"/>
              <w:marTop w:val="0"/>
              <w:marBottom w:val="0"/>
              <w:divBdr>
                <w:top w:val="none" w:sz="0" w:space="0" w:color="auto"/>
                <w:left w:val="none" w:sz="0" w:space="0" w:color="auto"/>
                <w:bottom w:val="none" w:sz="0" w:space="0" w:color="auto"/>
                <w:right w:val="none" w:sz="0" w:space="0" w:color="auto"/>
              </w:divBdr>
            </w:div>
            <w:div w:id="996688720">
              <w:marLeft w:val="0"/>
              <w:marRight w:val="0"/>
              <w:marTop w:val="0"/>
              <w:marBottom w:val="0"/>
              <w:divBdr>
                <w:top w:val="none" w:sz="0" w:space="0" w:color="auto"/>
                <w:left w:val="none" w:sz="0" w:space="0" w:color="auto"/>
                <w:bottom w:val="none" w:sz="0" w:space="0" w:color="auto"/>
                <w:right w:val="none" w:sz="0" w:space="0" w:color="auto"/>
              </w:divBdr>
            </w:div>
            <w:div w:id="1237516824">
              <w:marLeft w:val="0"/>
              <w:marRight w:val="0"/>
              <w:marTop w:val="0"/>
              <w:marBottom w:val="0"/>
              <w:divBdr>
                <w:top w:val="none" w:sz="0" w:space="0" w:color="auto"/>
                <w:left w:val="none" w:sz="0" w:space="0" w:color="auto"/>
                <w:bottom w:val="none" w:sz="0" w:space="0" w:color="auto"/>
                <w:right w:val="none" w:sz="0" w:space="0" w:color="auto"/>
              </w:divBdr>
            </w:div>
            <w:div w:id="1287808665">
              <w:marLeft w:val="0"/>
              <w:marRight w:val="0"/>
              <w:marTop w:val="0"/>
              <w:marBottom w:val="0"/>
              <w:divBdr>
                <w:top w:val="none" w:sz="0" w:space="0" w:color="auto"/>
                <w:left w:val="none" w:sz="0" w:space="0" w:color="auto"/>
                <w:bottom w:val="none" w:sz="0" w:space="0" w:color="auto"/>
                <w:right w:val="none" w:sz="0" w:space="0" w:color="auto"/>
              </w:divBdr>
            </w:div>
            <w:div w:id="1690836625">
              <w:marLeft w:val="0"/>
              <w:marRight w:val="0"/>
              <w:marTop w:val="0"/>
              <w:marBottom w:val="0"/>
              <w:divBdr>
                <w:top w:val="none" w:sz="0" w:space="0" w:color="auto"/>
                <w:left w:val="none" w:sz="0" w:space="0" w:color="auto"/>
                <w:bottom w:val="none" w:sz="0" w:space="0" w:color="auto"/>
                <w:right w:val="none" w:sz="0" w:space="0" w:color="auto"/>
              </w:divBdr>
            </w:div>
            <w:div w:id="1908109887">
              <w:marLeft w:val="0"/>
              <w:marRight w:val="0"/>
              <w:marTop w:val="0"/>
              <w:marBottom w:val="0"/>
              <w:divBdr>
                <w:top w:val="none" w:sz="0" w:space="0" w:color="auto"/>
                <w:left w:val="none" w:sz="0" w:space="0" w:color="auto"/>
                <w:bottom w:val="none" w:sz="0" w:space="0" w:color="auto"/>
                <w:right w:val="none" w:sz="0" w:space="0" w:color="auto"/>
              </w:divBdr>
            </w:div>
            <w:div w:id="2030794165">
              <w:marLeft w:val="0"/>
              <w:marRight w:val="0"/>
              <w:marTop w:val="0"/>
              <w:marBottom w:val="0"/>
              <w:divBdr>
                <w:top w:val="none" w:sz="0" w:space="0" w:color="auto"/>
                <w:left w:val="none" w:sz="0" w:space="0" w:color="auto"/>
                <w:bottom w:val="none" w:sz="0" w:space="0" w:color="auto"/>
                <w:right w:val="none" w:sz="0" w:space="0" w:color="auto"/>
              </w:divBdr>
            </w:div>
            <w:div w:id="21393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4354">
      <w:bodyDiv w:val="1"/>
      <w:marLeft w:val="0"/>
      <w:marRight w:val="0"/>
      <w:marTop w:val="0"/>
      <w:marBottom w:val="0"/>
      <w:divBdr>
        <w:top w:val="none" w:sz="0" w:space="0" w:color="auto"/>
        <w:left w:val="none" w:sz="0" w:space="0" w:color="auto"/>
        <w:bottom w:val="none" w:sz="0" w:space="0" w:color="auto"/>
        <w:right w:val="none" w:sz="0" w:space="0" w:color="auto"/>
      </w:divBdr>
      <w:divsChild>
        <w:div w:id="1509557994">
          <w:marLeft w:val="0"/>
          <w:marRight w:val="0"/>
          <w:marTop w:val="0"/>
          <w:marBottom w:val="0"/>
          <w:divBdr>
            <w:top w:val="none" w:sz="0" w:space="0" w:color="auto"/>
            <w:left w:val="none" w:sz="0" w:space="0" w:color="auto"/>
            <w:bottom w:val="none" w:sz="0" w:space="0" w:color="auto"/>
            <w:right w:val="none" w:sz="0" w:space="0" w:color="auto"/>
          </w:divBdr>
          <w:divsChild>
            <w:div w:id="136266907">
              <w:marLeft w:val="0"/>
              <w:marRight w:val="0"/>
              <w:marTop w:val="0"/>
              <w:marBottom w:val="0"/>
              <w:divBdr>
                <w:top w:val="none" w:sz="0" w:space="0" w:color="auto"/>
                <w:left w:val="none" w:sz="0" w:space="0" w:color="auto"/>
                <w:bottom w:val="none" w:sz="0" w:space="0" w:color="auto"/>
                <w:right w:val="none" w:sz="0" w:space="0" w:color="auto"/>
              </w:divBdr>
            </w:div>
            <w:div w:id="219218056">
              <w:marLeft w:val="0"/>
              <w:marRight w:val="0"/>
              <w:marTop w:val="0"/>
              <w:marBottom w:val="0"/>
              <w:divBdr>
                <w:top w:val="none" w:sz="0" w:space="0" w:color="auto"/>
                <w:left w:val="none" w:sz="0" w:space="0" w:color="auto"/>
                <w:bottom w:val="none" w:sz="0" w:space="0" w:color="auto"/>
                <w:right w:val="none" w:sz="0" w:space="0" w:color="auto"/>
              </w:divBdr>
            </w:div>
            <w:div w:id="248345417">
              <w:marLeft w:val="0"/>
              <w:marRight w:val="0"/>
              <w:marTop w:val="0"/>
              <w:marBottom w:val="0"/>
              <w:divBdr>
                <w:top w:val="none" w:sz="0" w:space="0" w:color="auto"/>
                <w:left w:val="none" w:sz="0" w:space="0" w:color="auto"/>
                <w:bottom w:val="none" w:sz="0" w:space="0" w:color="auto"/>
                <w:right w:val="none" w:sz="0" w:space="0" w:color="auto"/>
              </w:divBdr>
            </w:div>
            <w:div w:id="303196375">
              <w:marLeft w:val="0"/>
              <w:marRight w:val="0"/>
              <w:marTop w:val="0"/>
              <w:marBottom w:val="0"/>
              <w:divBdr>
                <w:top w:val="none" w:sz="0" w:space="0" w:color="auto"/>
                <w:left w:val="none" w:sz="0" w:space="0" w:color="auto"/>
                <w:bottom w:val="none" w:sz="0" w:space="0" w:color="auto"/>
                <w:right w:val="none" w:sz="0" w:space="0" w:color="auto"/>
              </w:divBdr>
            </w:div>
            <w:div w:id="439181023">
              <w:marLeft w:val="0"/>
              <w:marRight w:val="0"/>
              <w:marTop w:val="0"/>
              <w:marBottom w:val="0"/>
              <w:divBdr>
                <w:top w:val="none" w:sz="0" w:space="0" w:color="auto"/>
                <w:left w:val="none" w:sz="0" w:space="0" w:color="auto"/>
                <w:bottom w:val="none" w:sz="0" w:space="0" w:color="auto"/>
                <w:right w:val="none" w:sz="0" w:space="0" w:color="auto"/>
              </w:divBdr>
            </w:div>
            <w:div w:id="571894154">
              <w:marLeft w:val="0"/>
              <w:marRight w:val="0"/>
              <w:marTop w:val="0"/>
              <w:marBottom w:val="0"/>
              <w:divBdr>
                <w:top w:val="none" w:sz="0" w:space="0" w:color="auto"/>
                <w:left w:val="none" w:sz="0" w:space="0" w:color="auto"/>
                <w:bottom w:val="none" w:sz="0" w:space="0" w:color="auto"/>
                <w:right w:val="none" w:sz="0" w:space="0" w:color="auto"/>
              </w:divBdr>
            </w:div>
            <w:div w:id="601188649">
              <w:marLeft w:val="0"/>
              <w:marRight w:val="0"/>
              <w:marTop w:val="0"/>
              <w:marBottom w:val="0"/>
              <w:divBdr>
                <w:top w:val="none" w:sz="0" w:space="0" w:color="auto"/>
                <w:left w:val="none" w:sz="0" w:space="0" w:color="auto"/>
                <w:bottom w:val="none" w:sz="0" w:space="0" w:color="auto"/>
                <w:right w:val="none" w:sz="0" w:space="0" w:color="auto"/>
              </w:divBdr>
            </w:div>
            <w:div w:id="693308015">
              <w:marLeft w:val="0"/>
              <w:marRight w:val="0"/>
              <w:marTop w:val="0"/>
              <w:marBottom w:val="0"/>
              <w:divBdr>
                <w:top w:val="none" w:sz="0" w:space="0" w:color="auto"/>
                <w:left w:val="none" w:sz="0" w:space="0" w:color="auto"/>
                <w:bottom w:val="none" w:sz="0" w:space="0" w:color="auto"/>
                <w:right w:val="none" w:sz="0" w:space="0" w:color="auto"/>
              </w:divBdr>
            </w:div>
            <w:div w:id="737283744">
              <w:marLeft w:val="0"/>
              <w:marRight w:val="0"/>
              <w:marTop w:val="0"/>
              <w:marBottom w:val="0"/>
              <w:divBdr>
                <w:top w:val="none" w:sz="0" w:space="0" w:color="auto"/>
                <w:left w:val="none" w:sz="0" w:space="0" w:color="auto"/>
                <w:bottom w:val="none" w:sz="0" w:space="0" w:color="auto"/>
                <w:right w:val="none" w:sz="0" w:space="0" w:color="auto"/>
              </w:divBdr>
            </w:div>
            <w:div w:id="739063481">
              <w:marLeft w:val="0"/>
              <w:marRight w:val="0"/>
              <w:marTop w:val="0"/>
              <w:marBottom w:val="0"/>
              <w:divBdr>
                <w:top w:val="none" w:sz="0" w:space="0" w:color="auto"/>
                <w:left w:val="none" w:sz="0" w:space="0" w:color="auto"/>
                <w:bottom w:val="none" w:sz="0" w:space="0" w:color="auto"/>
                <w:right w:val="none" w:sz="0" w:space="0" w:color="auto"/>
              </w:divBdr>
            </w:div>
            <w:div w:id="992372212">
              <w:marLeft w:val="0"/>
              <w:marRight w:val="0"/>
              <w:marTop w:val="0"/>
              <w:marBottom w:val="0"/>
              <w:divBdr>
                <w:top w:val="none" w:sz="0" w:space="0" w:color="auto"/>
                <w:left w:val="none" w:sz="0" w:space="0" w:color="auto"/>
                <w:bottom w:val="none" w:sz="0" w:space="0" w:color="auto"/>
                <w:right w:val="none" w:sz="0" w:space="0" w:color="auto"/>
              </w:divBdr>
            </w:div>
            <w:div w:id="1077674325">
              <w:marLeft w:val="0"/>
              <w:marRight w:val="0"/>
              <w:marTop w:val="0"/>
              <w:marBottom w:val="0"/>
              <w:divBdr>
                <w:top w:val="none" w:sz="0" w:space="0" w:color="auto"/>
                <w:left w:val="none" w:sz="0" w:space="0" w:color="auto"/>
                <w:bottom w:val="none" w:sz="0" w:space="0" w:color="auto"/>
                <w:right w:val="none" w:sz="0" w:space="0" w:color="auto"/>
              </w:divBdr>
            </w:div>
            <w:div w:id="1092122068">
              <w:marLeft w:val="0"/>
              <w:marRight w:val="0"/>
              <w:marTop w:val="0"/>
              <w:marBottom w:val="0"/>
              <w:divBdr>
                <w:top w:val="none" w:sz="0" w:space="0" w:color="auto"/>
                <w:left w:val="none" w:sz="0" w:space="0" w:color="auto"/>
                <w:bottom w:val="none" w:sz="0" w:space="0" w:color="auto"/>
                <w:right w:val="none" w:sz="0" w:space="0" w:color="auto"/>
              </w:divBdr>
            </w:div>
            <w:div w:id="1159886223">
              <w:marLeft w:val="0"/>
              <w:marRight w:val="0"/>
              <w:marTop w:val="0"/>
              <w:marBottom w:val="0"/>
              <w:divBdr>
                <w:top w:val="none" w:sz="0" w:space="0" w:color="auto"/>
                <w:left w:val="none" w:sz="0" w:space="0" w:color="auto"/>
                <w:bottom w:val="none" w:sz="0" w:space="0" w:color="auto"/>
                <w:right w:val="none" w:sz="0" w:space="0" w:color="auto"/>
              </w:divBdr>
            </w:div>
            <w:div w:id="1173835973">
              <w:marLeft w:val="0"/>
              <w:marRight w:val="0"/>
              <w:marTop w:val="0"/>
              <w:marBottom w:val="0"/>
              <w:divBdr>
                <w:top w:val="none" w:sz="0" w:space="0" w:color="auto"/>
                <w:left w:val="none" w:sz="0" w:space="0" w:color="auto"/>
                <w:bottom w:val="none" w:sz="0" w:space="0" w:color="auto"/>
                <w:right w:val="none" w:sz="0" w:space="0" w:color="auto"/>
              </w:divBdr>
            </w:div>
            <w:div w:id="1190265401">
              <w:marLeft w:val="0"/>
              <w:marRight w:val="0"/>
              <w:marTop w:val="0"/>
              <w:marBottom w:val="0"/>
              <w:divBdr>
                <w:top w:val="none" w:sz="0" w:space="0" w:color="auto"/>
                <w:left w:val="none" w:sz="0" w:space="0" w:color="auto"/>
                <w:bottom w:val="none" w:sz="0" w:space="0" w:color="auto"/>
                <w:right w:val="none" w:sz="0" w:space="0" w:color="auto"/>
              </w:divBdr>
            </w:div>
            <w:div w:id="1241990533">
              <w:marLeft w:val="0"/>
              <w:marRight w:val="0"/>
              <w:marTop w:val="0"/>
              <w:marBottom w:val="0"/>
              <w:divBdr>
                <w:top w:val="none" w:sz="0" w:space="0" w:color="auto"/>
                <w:left w:val="none" w:sz="0" w:space="0" w:color="auto"/>
                <w:bottom w:val="none" w:sz="0" w:space="0" w:color="auto"/>
                <w:right w:val="none" w:sz="0" w:space="0" w:color="auto"/>
              </w:divBdr>
            </w:div>
            <w:div w:id="1404066063">
              <w:marLeft w:val="0"/>
              <w:marRight w:val="0"/>
              <w:marTop w:val="0"/>
              <w:marBottom w:val="0"/>
              <w:divBdr>
                <w:top w:val="none" w:sz="0" w:space="0" w:color="auto"/>
                <w:left w:val="none" w:sz="0" w:space="0" w:color="auto"/>
                <w:bottom w:val="none" w:sz="0" w:space="0" w:color="auto"/>
                <w:right w:val="none" w:sz="0" w:space="0" w:color="auto"/>
              </w:divBdr>
            </w:div>
            <w:div w:id="1404792884">
              <w:marLeft w:val="0"/>
              <w:marRight w:val="0"/>
              <w:marTop w:val="0"/>
              <w:marBottom w:val="0"/>
              <w:divBdr>
                <w:top w:val="none" w:sz="0" w:space="0" w:color="auto"/>
                <w:left w:val="none" w:sz="0" w:space="0" w:color="auto"/>
                <w:bottom w:val="none" w:sz="0" w:space="0" w:color="auto"/>
                <w:right w:val="none" w:sz="0" w:space="0" w:color="auto"/>
              </w:divBdr>
            </w:div>
            <w:div w:id="1422332301">
              <w:marLeft w:val="0"/>
              <w:marRight w:val="0"/>
              <w:marTop w:val="0"/>
              <w:marBottom w:val="0"/>
              <w:divBdr>
                <w:top w:val="none" w:sz="0" w:space="0" w:color="auto"/>
                <w:left w:val="none" w:sz="0" w:space="0" w:color="auto"/>
                <w:bottom w:val="none" w:sz="0" w:space="0" w:color="auto"/>
                <w:right w:val="none" w:sz="0" w:space="0" w:color="auto"/>
              </w:divBdr>
            </w:div>
            <w:div w:id="1426339912">
              <w:marLeft w:val="0"/>
              <w:marRight w:val="0"/>
              <w:marTop w:val="0"/>
              <w:marBottom w:val="0"/>
              <w:divBdr>
                <w:top w:val="none" w:sz="0" w:space="0" w:color="auto"/>
                <w:left w:val="none" w:sz="0" w:space="0" w:color="auto"/>
                <w:bottom w:val="none" w:sz="0" w:space="0" w:color="auto"/>
                <w:right w:val="none" w:sz="0" w:space="0" w:color="auto"/>
              </w:divBdr>
            </w:div>
            <w:div w:id="1449425412">
              <w:marLeft w:val="0"/>
              <w:marRight w:val="0"/>
              <w:marTop w:val="0"/>
              <w:marBottom w:val="0"/>
              <w:divBdr>
                <w:top w:val="none" w:sz="0" w:space="0" w:color="auto"/>
                <w:left w:val="none" w:sz="0" w:space="0" w:color="auto"/>
                <w:bottom w:val="none" w:sz="0" w:space="0" w:color="auto"/>
                <w:right w:val="none" w:sz="0" w:space="0" w:color="auto"/>
              </w:divBdr>
            </w:div>
            <w:div w:id="1464082940">
              <w:marLeft w:val="0"/>
              <w:marRight w:val="0"/>
              <w:marTop w:val="0"/>
              <w:marBottom w:val="0"/>
              <w:divBdr>
                <w:top w:val="none" w:sz="0" w:space="0" w:color="auto"/>
                <w:left w:val="none" w:sz="0" w:space="0" w:color="auto"/>
                <w:bottom w:val="none" w:sz="0" w:space="0" w:color="auto"/>
                <w:right w:val="none" w:sz="0" w:space="0" w:color="auto"/>
              </w:divBdr>
            </w:div>
            <w:div w:id="1594584257">
              <w:marLeft w:val="0"/>
              <w:marRight w:val="0"/>
              <w:marTop w:val="0"/>
              <w:marBottom w:val="0"/>
              <w:divBdr>
                <w:top w:val="none" w:sz="0" w:space="0" w:color="auto"/>
                <w:left w:val="none" w:sz="0" w:space="0" w:color="auto"/>
                <w:bottom w:val="none" w:sz="0" w:space="0" w:color="auto"/>
                <w:right w:val="none" w:sz="0" w:space="0" w:color="auto"/>
              </w:divBdr>
            </w:div>
            <w:div w:id="1649017186">
              <w:marLeft w:val="0"/>
              <w:marRight w:val="0"/>
              <w:marTop w:val="0"/>
              <w:marBottom w:val="0"/>
              <w:divBdr>
                <w:top w:val="none" w:sz="0" w:space="0" w:color="auto"/>
                <w:left w:val="none" w:sz="0" w:space="0" w:color="auto"/>
                <w:bottom w:val="none" w:sz="0" w:space="0" w:color="auto"/>
                <w:right w:val="none" w:sz="0" w:space="0" w:color="auto"/>
              </w:divBdr>
            </w:div>
            <w:div w:id="1672023517">
              <w:marLeft w:val="0"/>
              <w:marRight w:val="0"/>
              <w:marTop w:val="0"/>
              <w:marBottom w:val="0"/>
              <w:divBdr>
                <w:top w:val="none" w:sz="0" w:space="0" w:color="auto"/>
                <w:left w:val="none" w:sz="0" w:space="0" w:color="auto"/>
                <w:bottom w:val="none" w:sz="0" w:space="0" w:color="auto"/>
                <w:right w:val="none" w:sz="0" w:space="0" w:color="auto"/>
              </w:divBdr>
            </w:div>
            <w:div w:id="1717005377">
              <w:marLeft w:val="0"/>
              <w:marRight w:val="0"/>
              <w:marTop w:val="0"/>
              <w:marBottom w:val="0"/>
              <w:divBdr>
                <w:top w:val="none" w:sz="0" w:space="0" w:color="auto"/>
                <w:left w:val="none" w:sz="0" w:space="0" w:color="auto"/>
                <w:bottom w:val="none" w:sz="0" w:space="0" w:color="auto"/>
                <w:right w:val="none" w:sz="0" w:space="0" w:color="auto"/>
              </w:divBdr>
            </w:div>
            <w:div w:id="2009553341">
              <w:marLeft w:val="0"/>
              <w:marRight w:val="0"/>
              <w:marTop w:val="0"/>
              <w:marBottom w:val="0"/>
              <w:divBdr>
                <w:top w:val="none" w:sz="0" w:space="0" w:color="auto"/>
                <w:left w:val="none" w:sz="0" w:space="0" w:color="auto"/>
                <w:bottom w:val="none" w:sz="0" w:space="0" w:color="auto"/>
                <w:right w:val="none" w:sz="0" w:space="0" w:color="auto"/>
              </w:divBdr>
            </w:div>
            <w:div w:id="2095737081">
              <w:marLeft w:val="0"/>
              <w:marRight w:val="0"/>
              <w:marTop w:val="0"/>
              <w:marBottom w:val="0"/>
              <w:divBdr>
                <w:top w:val="none" w:sz="0" w:space="0" w:color="auto"/>
                <w:left w:val="none" w:sz="0" w:space="0" w:color="auto"/>
                <w:bottom w:val="none" w:sz="0" w:space="0" w:color="auto"/>
                <w:right w:val="none" w:sz="0" w:space="0" w:color="auto"/>
              </w:divBdr>
            </w:div>
            <w:div w:id="2099982187">
              <w:marLeft w:val="0"/>
              <w:marRight w:val="0"/>
              <w:marTop w:val="0"/>
              <w:marBottom w:val="0"/>
              <w:divBdr>
                <w:top w:val="none" w:sz="0" w:space="0" w:color="auto"/>
                <w:left w:val="none" w:sz="0" w:space="0" w:color="auto"/>
                <w:bottom w:val="none" w:sz="0" w:space="0" w:color="auto"/>
                <w:right w:val="none" w:sz="0" w:space="0" w:color="auto"/>
              </w:divBdr>
            </w:div>
            <w:div w:id="211088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5611">
      <w:bodyDiv w:val="1"/>
      <w:marLeft w:val="0"/>
      <w:marRight w:val="0"/>
      <w:marTop w:val="0"/>
      <w:marBottom w:val="0"/>
      <w:divBdr>
        <w:top w:val="none" w:sz="0" w:space="0" w:color="auto"/>
        <w:left w:val="none" w:sz="0" w:space="0" w:color="auto"/>
        <w:bottom w:val="none" w:sz="0" w:space="0" w:color="auto"/>
        <w:right w:val="none" w:sz="0" w:space="0" w:color="auto"/>
      </w:divBdr>
    </w:div>
    <w:div w:id="1031108247">
      <w:bodyDiv w:val="1"/>
      <w:marLeft w:val="0"/>
      <w:marRight w:val="0"/>
      <w:marTop w:val="0"/>
      <w:marBottom w:val="0"/>
      <w:divBdr>
        <w:top w:val="none" w:sz="0" w:space="0" w:color="auto"/>
        <w:left w:val="none" w:sz="0" w:space="0" w:color="auto"/>
        <w:bottom w:val="none" w:sz="0" w:space="0" w:color="auto"/>
        <w:right w:val="none" w:sz="0" w:space="0" w:color="auto"/>
      </w:divBdr>
      <w:divsChild>
        <w:div w:id="1899855295">
          <w:marLeft w:val="0"/>
          <w:marRight w:val="0"/>
          <w:marTop w:val="0"/>
          <w:marBottom w:val="0"/>
          <w:divBdr>
            <w:top w:val="none" w:sz="0" w:space="0" w:color="auto"/>
            <w:left w:val="none" w:sz="0" w:space="0" w:color="auto"/>
            <w:bottom w:val="none" w:sz="0" w:space="0" w:color="auto"/>
            <w:right w:val="none" w:sz="0" w:space="0" w:color="auto"/>
          </w:divBdr>
          <w:divsChild>
            <w:div w:id="183370260">
              <w:marLeft w:val="0"/>
              <w:marRight w:val="0"/>
              <w:marTop w:val="0"/>
              <w:marBottom w:val="0"/>
              <w:divBdr>
                <w:top w:val="none" w:sz="0" w:space="0" w:color="auto"/>
                <w:left w:val="none" w:sz="0" w:space="0" w:color="auto"/>
                <w:bottom w:val="none" w:sz="0" w:space="0" w:color="auto"/>
                <w:right w:val="none" w:sz="0" w:space="0" w:color="auto"/>
              </w:divBdr>
            </w:div>
            <w:div w:id="278268026">
              <w:marLeft w:val="0"/>
              <w:marRight w:val="0"/>
              <w:marTop w:val="0"/>
              <w:marBottom w:val="0"/>
              <w:divBdr>
                <w:top w:val="none" w:sz="0" w:space="0" w:color="auto"/>
                <w:left w:val="none" w:sz="0" w:space="0" w:color="auto"/>
                <w:bottom w:val="none" w:sz="0" w:space="0" w:color="auto"/>
                <w:right w:val="none" w:sz="0" w:space="0" w:color="auto"/>
              </w:divBdr>
            </w:div>
            <w:div w:id="372340654">
              <w:marLeft w:val="0"/>
              <w:marRight w:val="0"/>
              <w:marTop w:val="0"/>
              <w:marBottom w:val="0"/>
              <w:divBdr>
                <w:top w:val="none" w:sz="0" w:space="0" w:color="auto"/>
                <w:left w:val="none" w:sz="0" w:space="0" w:color="auto"/>
                <w:bottom w:val="none" w:sz="0" w:space="0" w:color="auto"/>
                <w:right w:val="none" w:sz="0" w:space="0" w:color="auto"/>
              </w:divBdr>
            </w:div>
            <w:div w:id="430204838">
              <w:marLeft w:val="0"/>
              <w:marRight w:val="0"/>
              <w:marTop w:val="0"/>
              <w:marBottom w:val="0"/>
              <w:divBdr>
                <w:top w:val="none" w:sz="0" w:space="0" w:color="auto"/>
                <w:left w:val="none" w:sz="0" w:space="0" w:color="auto"/>
                <w:bottom w:val="none" w:sz="0" w:space="0" w:color="auto"/>
                <w:right w:val="none" w:sz="0" w:space="0" w:color="auto"/>
              </w:divBdr>
            </w:div>
            <w:div w:id="510024982">
              <w:marLeft w:val="0"/>
              <w:marRight w:val="0"/>
              <w:marTop w:val="0"/>
              <w:marBottom w:val="0"/>
              <w:divBdr>
                <w:top w:val="none" w:sz="0" w:space="0" w:color="auto"/>
                <w:left w:val="none" w:sz="0" w:space="0" w:color="auto"/>
                <w:bottom w:val="none" w:sz="0" w:space="0" w:color="auto"/>
                <w:right w:val="none" w:sz="0" w:space="0" w:color="auto"/>
              </w:divBdr>
            </w:div>
            <w:div w:id="577255997">
              <w:marLeft w:val="0"/>
              <w:marRight w:val="0"/>
              <w:marTop w:val="0"/>
              <w:marBottom w:val="0"/>
              <w:divBdr>
                <w:top w:val="none" w:sz="0" w:space="0" w:color="auto"/>
                <w:left w:val="none" w:sz="0" w:space="0" w:color="auto"/>
                <w:bottom w:val="none" w:sz="0" w:space="0" w:color="auto"/>
                <w:right w:val="none" w:sz="0" w:space="0" w:color="auto"/>
              </w:divBdr>
            </w:div>
            <w:div w:id="597326814">
              <w:marLeft w:val="0"/>
              <w:marRight w:val="0"/>
              <w:marTop w:val="0"/>
              <w:marBottom w:val="0"/>
              <w:divBdr>
                <w:top w:val="none" w:sz="0" w:space="0" w:color="auto"/>
                <w:left w:val="none" w:sz="0" w:space="0" w:color="auto"/>
                <w:bottom w:val="none" w:sz="0" w:space="0" w:color="auto"/>
                <w:right w:val="none" w:sz="0" w:space="0" w:color="auto"/>
              </w:divBdr>
            </w:div>
            <w:div w:id="722171198">
              <w:marLeft w:val="0"/>
              <w:marRight w:val="0"/>
              <w:marTop w:val="0"/>
              <w:marBottom w:val="0"/>
              <w:divBdr>
                <w:top w:val="none" w:sz="0" w:space="0" w:color="auto"/>
                <w:left w:val="none" w:sz="0" w:space="0" w:color="auto"/>
                <w:bottom w:val="none" w:sz="0" w:space="0" w:color="auto"/>
                <w:right w:val="none" w:sz="0" w:space="0" w:color="auto"/>
              </w:divBdr>
            </w:div>
            <w:div w:id="854072420">
              <w:marLeft w:val="0"/>
              <w:marRight w:val="0"/>
              <w:marTop w:val="0"/>
              <w:marBottom w:val="0"/>
              <w:divBdr>
                <w:top w:val="none" w:sz="0" w:space="0" w:color="auto"/>
                <w:left w:val="none" w:sz="0" w:space="0" w:color="auto"/>
                <w:bottom w:val="none" w:sz="0" w:space="0" w:color="auto"/>
                <w:right w:val="none" w:sz="0" w:space="0" w:color="auto"/>
              </w:divBdr>
            </w:div>
            <w:div w:id="865749758">
              <w:marLeft w:val="0"/>
              <w:marRight w:val="0"/>
              <w:marTop w:val="0"/>
              <w:marBottom w:val="0"/>
              <w:divBdr>
                <w:top w:val="none" w:sz="0" w:space="0" w:color="auto"/>
                <w:left w:val="none" w:sz="0" w:space="0" w:color="auto"/>
                <w:bottom w:val="none" w:sz="0" w:space="0" w:color="auto"/>
                <w:right w:val="none" w:sz="0" w:space="0" w:color="auto"/>
              </w:divBdr>
            </w:div>
            <w:div w:id="979268802">
              <w:marLeft w:val="0"/>
              <w:marRight w:val="0"/>
              <w:marTop w:val="0"/>
              <w:marBottom w:val="0"/>
              <w:divBdr>
                <w:top w:val="none" w:sz="0" w:space="0" w:color="auto"/>
                <w:left w:val="none" w:sz="0" w:space="0" w:color="auto"/>
                <w:bottom w:val="none" w:sz="0" w:space="0" w:color="auto"/>
                <w:right w:val="none" w:sz="0" w:space="0" w:color="auto"/>
              </w:divBdr>
            </w:div>
            <w:div w:id="1002128728">
              <w:marLeft w:val="0"/>
              <w:marRight w:val="0"/>
              <w:marTop w:val="0"/>
              <w:marBottom w:val="0"/>
              <w:divBdr>
                <w:top w:val="none" w:sz="0" w:space="0" w:color="auto"/>
                <w:left w:val="none" w:sz="0" w:space="0" w:color="auto"/>
                <w:bottom w:val="none" w:sz="0" w:space="0" w:color="auto"/>
                <w:right w:val="none" w:sz="0" w:space="0" w:color="auto"/>
              </w:divBdr>
            </w:div>
            <w:div w:id="1041594451">
              <w:marLeft w:val="0"/>
              <w:marRight w:val="0"/>
              <w:marTop w:val="0"/>
              <w:marBottom w:val="0"/>
              <w:divBdr>
                <w:top w:val="none" w:sz="0" w:space="0" w:color="auto"/>
                <w:left w:val="none" w:sz="0" w:space="0" w:color="auto"/>
                <w:bottom w:val="none" w:sz="0" w:space="0" w:color="auto"/>
                <w:right w:val="none" w:sz="0" w:space="0" w:color="auto"/>
              </w:divBdr>
            </w:div>
            <w:div w:id="1043213094">
              <w:marLeft w:val="0"/>
              <w:marRight w:val="0"/>
              <w:marTop w:val="0"/>
              <w:marBottom w:val="0"/>
              <w:divBdr>
                <w:top w:val="none" w:sz="0" w:space="0" w:color="auto"/>
                <w:left w:val="none" w:sz="0" w:space="0" w:color="auto"/>
                <w:bottom w:val="none" w:sz="0" w:space="0" w:color="auto"/>
                <w:right w:val="none" w:sz="0" w:space="0" w:color="auto"/>
              </w:divBdr>
            </w:div>
            <w:div w:id="1052384890">
              <w:marLeft w:val="0"/>
              <w:marRight w:val="0"/>
              <w:marTop w:val="0"/>
              <w:marBottom w:val="0"/>
              <w:divBdr>
                <w:top w:val="none" w:sz="0" w:space="0" w:color="auto"/>
                <w:left w:val="none" w:sz="0" w:space="0" w:color="auto"/>
                <w:bottom w:val="none" w:sz="0" w:space="0" w:color="auto"/>
                <w:right w:val="none" w:sz="0" w:space="0" w:color="auto"/>
              </w:divBdr>
            </w:div>
            <w:div w:id="1073042368">
              <w:marLeft w:val="0"/>
              <w:marRight w:val="0"/>
              <w:marTop w:val="0"/>
              <w:marBottom w:val="0"/>
              <w:divBdr>
                <w:top w:val="none" w:sz="0" w:space="0" w:color="auto"/>
                <w:left w:val="none" w:sz="0" w:space="0" w:color="auto"/>
                <w:bottom w:val="none" w:sz="0" w:space="0" w:color="auto"/>
                <w:right w:val="none" w:sz="0" w:space="0" w:color="auto"/>
              </w:divBdr>
            </w:div>
            <w:div w:id="1084913284">
              <w:marLeft w:val="0"/>
              <w:marRight w:val="0"/>
              <w:marTop w:val="0"/>
              <w:marBottom w:val="0"/>
              <w:divBdr>
                <w:top w:val="none" w:sz="0" w:space="0" w:color="auto"/>
                <w:left w:val="none" w:sz="0" w:space="0" w:color="auto"/>
                <w:bottom w:val="none" w:sz="0" w:space="0" w:color="auto"/>
                <w:right w:val="none" w:sz="0" w:space="0" w:color="auto"/>
              </w:divBdr>
            </w:div>
            <w:div w:id="1128016228">
              <w:marLeft w:val="0"/>
              <w:marRight w:val="0"/>
              <w:marTop w:val="0"/>
              <w:marBottom w:val="0"/>
              <w:divBdr>
                <w:top w:val="none" w:sz="0" w:space="0" w:color="auto"/>
                <w:left w:val="none" w:sz="0" w:space="0" w:color="auto"/>
                <w:bottom w:val="none" w:sz="0" w:space="0" w:color="auto"/>
                <w:right w:val="none" w:sz="0" w:space="0" w:color="auto"/>
              </w:divBdr>
            </w:div>
            <w:div w:id="1254820327">
              <w:marLeft w:val="0"/>
              <w:marRight w:val="0"/>
              <w:marTop w:val="0"/>
              <w:marBottom w:val="0"/>
              <w:divBdr>
                <w:top w:val="none" w:sz="0" w:space="0" w:color="auto"/>
                <w:left w:val="none" w:sz="0" w:space="0" w:color="auto"/>
                <w:bottom w:val="none" w:sz="0" w:space="0" w:color="auto"/>
                <w:right w:val="none" w:sz="0" w:space="0" w:color="auto"/>
              </w:divBdr>
            </w:div>
            <w:div w:id="1265917497">
              <w:marLeft w:val="0"/>
              <w:marRight w:val="0"/>
              <w:marTop w:val="0"/>
              <w:marBottom w:val="0"/>
              <w:divBdr>
                <w:top w:val="none" w:sz="0" w:space="0" w:color="auto"/>
                <w:left w:val="none" w:sz="0" w:space="0" w:color="auto"/>
                <w:bottom w:val="none" w:sz="0" w:space="0" w:color="auto"/>
                <w:right w:val="none" w:sz="0" w:space="0" w:color="auto"/>
              </w:divBdr>
            </w:div>
            <w:div w:id="1271275955">
              <w:marLeft w:val="0"/>
              <w:marRight w:val="0"/>
              <w:marTop w:val="0"/>
              <w:marBottom w:val="0"/>
              <w:divBdr>
                <w:top w:val="none" w:sz="0" w:space="0" w:color="auto"/>
                <w:left w:val="none" w:sz="0" w:space="0" w:color="auto"/>
                <w:bottom w:val="none" w:sz="0" w:space="0" w:color="auto"/>
                <w:right w:val="none" w:sz="0" w:space="0" w:color="auto"/>
              </w:divBdr>
            </w:div>
            <w:div w:id="1332180281">
              <w:marLeft w:val="0"/>
              <w:marRight w:val="0"/>
              <w:marTop w:val="0"/>
              <w:marBottom w:val="0"/>
              <w:divBdr>
                <w:top w:val="none" w:sz="0" w:space="0" w:color="auto"/>
                <w:left w:val="none" w:sz="0" w:space="0" w:color="auto"/>
                <w:bottom w:val="none" w:sz="0" w:space="0" w:color="auto"/>
                <w:right w:val="none" w:sz="0" w:space="0" w:color="auto"/>
              </w:divBdr>
            </w:div>
            <w:div w:id="1476995082">
              <w:marLeft w:val="0"/>
              <w:marRight w:val="0"/>
              <w:marTop w:val="0"/>
              <w:marBottom w:val="0"/>
              <w:divBdr>
                <w:top w:val="none" w:sz="0" w:space="0" w:color="auto"/>
                <w:left w:val="none" w:sz="0" w:space="0" w:color="auto"/>
                <w:bottom w:val="none" w:sz="0" w:space="0" w:color="auto"/>
                <w:right w:val="none" w:sz="0" w:space="0" w:color="auto"/>
              </w:divBdr>
            </w:div>
            <w:div w:id="1564367082">
              <w:marLeft w:val="0"/>
              <w:marRight w:val="0"/>
              <w:marTop w:val="0"/>
              <w:marBottom w:val="0"/>
              <w:divBdr>
                <w:top w:val="none" w:sz="0" w:space="0" w:color="auto"/>
                <w:left w:val="none" w:sz="0" w:space="0" w:color="auto"/>
                <w:bottom w:val="none" w:sz="0" w:space="0" w:color="auto"/>
                <w:right w:val="none" w:sz="0" w:space="0" w:color="auto"/>
              </w:divBdr>
            </w:div>
            <w:div w:id="1715109675">
              <w:marLeft w:val="0"/>
              <w:marRight w:val="0"/>
              <w:marTop w:val="0"/>
              <w:marBottom w:val="0"/>
              <w:divBdr>
                <w:top w:val="none" w:sz="0" w:space="0" w:color="auto"/>
                <w:left w:val="none" w:sz="0" w:space="0" w:color="auto"/>
                <w:bottom w:val="none" w:sz="0" w:space="0" w:color="auto"/>
                <w:right w:val="none" w:sz="0" w:space="0" w:color="auto"/>
              </w:divBdr>
            </w:div>
            <w:div w:id="1829782181">
              <w:marLeft w:val="0"/>
              <w:marRight w:val="0"/>
              <w:marTop w:val="0"/>
              <w:marBottom w:val="0"/>
              <w:divBdr>
                <w:top w:val="none" w:sz="0" w:space="0" w:color="auto"/>
                <w:left w:val="none" w:sz="0" w:space="0" w:color="auto"/>
                <w:bottom w:val="none" w:sz="0" w:space="0" w:color="auto"/>
                <w:right w:val="none" w:sz="0" w:space="0" w:color="auto"/>
              </w:divBdr>
            </w:div>
            <w:div w:id="1839810183">
              <w:marLeft w:val="0"/>
              <w:marRight w:val="0"/>
              <w:marTop w:val="0"/>
              <w:marBottom w:val="0"/>
              <w:divBdr>
                <w:top w:val="none" w:sz="0" w:space="0" w:color="auto"/>
                <w:left w:val="none" w:sz="0" w:space="0" w:color="auto"/>
                <w:bottom w:val="none" w:sz="0" w:space="0" w:color="auto"/>
                <w:right w:val="none" w:sz="0" w:space="0" w:color="auto"/>
              </w:divBdr>
            </w:div>
            <w:div w:id="1858695617">
              <w:marLeft w:val="0"/>
              <w:marRight w:val="0"/>
              <w:marTop w:val="0"/>
              <w:marBottom w:val="0"/>
              <w:divBdr>
                <w:top w:val="none" w:sz="0" w:space="0" w:color="auto"/>
                <w:left w:val="none" w:sz="0" w:space="0" w:color="auto"/>
                <w:bottom w:val="none" w:sz="0" w:space="0" w:color="auto"/>
                <w:right w:val="none" w:sz="0" w:space="0" w:color="auto"/>
              </w:divBdr>
            </w:div>
            <w:div w:id="1862351263">
              <w:marLeft w:val="0"/>
              <w:marRight w:val="0"/>
              <w:marTop w:val="0"/>
              <w:marBottom w:val="0"/>
              <w:divBdr>
                <w:top w:val="none" w:sz="0" w:space="0" w:color="auto"/>
                <w:left w:val="none" w:sz="0" w:space="0" w:color="auto"/>
                <w:bottom w:val="none" w:sz="0" w:space="0" w:color="auto"/>
                <w:right w:val="none" w:sz="0" w:space="0" w:color="auto"/>
              </w:divBdr>
            </w:div>
            <w:div w:id="1908570977">
              <w:marLeft w:val="0"/>
              <w:marRight w:val="0"/>
              <w:marTop w:val="0"/>
              <w:marBottom w:val="0"/>
              <w:divBdr>
                <w:top w:val="none" w:sz="0" w:space="0" w:color="auto"/>
                <w:left w:val="none" w:sz="0" w:space="0" w:color="auto"/>
                <w:bottom w:val="none" w:sz="0" w:space="0" w:color="auto"/>
                <w:right w:val="none" w:sz="0" w:space="0" w:color="auto"/>
              </w:divBdr>
            </w:div>
            <w:div w:id="21383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686">
      <w:bodyDiv w:val="1"/>
      <w:marLeft w:val="0"/>
      <w:marRight w:val="0"/>
      <w:marTop w:val="0"/>
      <w:marBottom w:val="0"/>
      <w:divBdr>
        <w:top w:val="none" w:sz="0" w:space="0" w:color="auto"/>
        <w:left w:val="none" w:sz="0" w:space="0" w:color="auto"/>
        <w:bottom w:val="none" w:sz="0" w:space="0" w:color="auto"/>
        <w:right w:val="none" w:sz="0" w:space="0" w:color="auto"/>
      </w:divBdr>
      <w:divsChild>
        <w:div w:id="43988620">
          <w:marLeft w:val="0"/>
          <w:marRight w:val="0"/>
          <w:marTop w:val="0"/>
          <w:marBottom w:val="0"/>
          <w:divBdr>
            <w:top w:val="none" w:sz="0" w:space="0" w:color="auto"/>
            <w:left w:val="none" w:sz="0" w:space="0" w:color="auto"/>
            <w:bottom w:val="none" w:sz="0" w:space="0" w:color="auto"/>
            <w:right w:val="none" w:sz="0" w:space="0" w:color="auto"/>
          </w:divBdr>
          <w:divsChild>
            <w:div w:id="204224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6801">
      <w:bodyDiv w:val="1"/>
      <w:marLeft w:val="0"/>
      <w:marRight w:val="0"/>
      <w:marTop w:val="0"/>
      <w:marBottom w:val="0"/>
      <w:divBdr>
        <w:top w:val="none" w:sz="0" w:space="0" w:color="auto"/>
        <w:left w:val="none" w:sz="0" w:space="0" w:color="auto"/>
        <w:bottom w:val="none" w:sz="0" w:space="0" w:color="auto"/>
        <w:right w:val="none" w:sz="0" w:space="0" w:color="auto"/>
      </w:divBdr>
      <w:divsChild>
        <w:div w:id="977804655">
          <w:marLeft w:val="0"/>
          <w:marRight w:val="0"/>
          <w:marTop w:val="0"/>
          <w:marBottom w:val="0"/>
          <w:divBdr>
            <w:top w:val="none" w:sz="0" w:space="0" w:color="auto"/>
            <w:left w:val="none" w:sz="0" w:space="0" w:color="auto"/>
            <w:bottom w:val="none" w:sz="0" w:space="0" w:color="auto"/>
            <w:right w:val="none" w:sz="0" w:space="0" w:color="auto"/>
          </w:divBdr>
          <w:divsChild>
            <w:div w:id="3667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5114">
      <w:bodyDiv w:val="1"/>
      <w:marLeft w:val="0"/>
      <w:marRight w:val="0"/>
      <w:marTop w:val="0"/>
      <w:marBottom w:val="0"/>
      <w:divBdr>
        <w:top w:val="none" w:sz="0" w:space="0" w:color="auto"/>
        <w:left w:val="none" w:sz="0" w:space="0" w:color="auto"/>
        <w:bottom w:val="none" w:sz="0" w:space="0" w:color="auto"/>
        <w:right w:val="none" w:sz="0" w:space="0" w:color="auto"/>
      </w:divBdr>
      <w:divsChild>
        <w:div w:id="2036730849">
          <w:marLeft w:val="0"/>
          <w:marRight w:val="0"/>
          <w:marTop w:val="0"/>
          <w:marBottom w:val="0"/>
          <w:divBdr>
            <w:top w:val="none" w:sz="0" w:space="0" w:color="auto"/>
            <w:left w:val="none" w:sz="0" w:space="0" w:color="auto"/>
            <w:bottom w:val="none" w:sz="0" w:space="0" w:color="auto"/>
            <w:right w:val="none" w:sz="0" w:space="0" w:color="auto"/>
          </w:divBdr>
          <w:divsChild>
            <w:div w:id="6872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753">
      <w:bodyDiv w:val="1"/>
      <w:marLeft w:val="0"/>
      <w:marRight w:val="0"/>
      <w:marTop w:val="0"/>
      <w:marBottom w:val="0"/>
      <w:divBdr>
        <w:top w:val="none" w:sz="0" w:space="0" w:color="auto"/>
        <w:left w:val="none" w:sz="0" w:space="0" w:color="auto"/>
        <w:bottom w:val="none" w:sz="0" w:space="0" w:color="auto"/>
        <w:right w:val="none" w:sz="0" w:space="0" w:color="auto"/>
      </w:divBdr>
    </w:div>
    <w:div w:id="1197697804">
      <w:bodyDiv w:val="1"/>
      <w:marLeft w:val="0"/>
      <w:marRight w:val="0"/>
      <w:marTop w:val="0"/>
      <w:marBottom w:val="0"/>
      <w:divBdr>
        <w:top w:val="none" w:sz="0" w:space="0" w:color="auto"/>
        <w:left w:val="none" w:sz="0" w:space="0" w:color="auto"/>
        <w:bottom w:val="none" w:sz="0" w:space="0" w:color="auto"/>
        <w:right w:val="none" w:sz="0" w:space="0" w:color="auto"/>
      </w:divBdr>
    </w:div>
    <w:div w:id="1218052482">
      <w:bodyDiv w:val="1"/>
      <w:marLeft w:val="0"/>
      <w:marRight w:val="0"/>
      <w:marTop w:val="0"/>
      <w:marBottom w:val="0"/>
      <w:divBdr>
        <w:top w:val="none" w:sz="0" w:space="0" w:color="auto"/>
        <w:left w:val="none" w:sz="0" w:space="0" w:color="auto"/>
        <w:bottom w:val="none" w:sz="0" w:space="0" w:color="auto"/>
        <w:right w:val="none" w:sz="0" w:space="0" w:color="auto"/>
      </w:divBdr>
      <w:divsChild>
        <w:div w:id="556862727">
          <w:marLeft w:val="0"/>
          <w:marRight w:val="0"/>
          <w:marTop w:val="0"/>
          <w:marBottom w:val="0"/>
          <w:divBdr>
            <w:top w:val="none" w:sz="0" w:space="0" w:color="auto"/>
            <w:left w:val="none" w:sz="0" w:space="0" w:color="auto"/>
            <w:bottom w:val="none" w:sz="0" w:space="0" w:color="auto"/>
            <w:right w:val="none" w:sz="0" w:space="0" w:color="auto"/>
          </w:divBdr>
          <w:divsChild>
            <w:div w:id="1558709399">
              <w:marLeft w:val="0"/>
              <w:marRight w:val="0"/>
              <w:marTop w:val="0"/>
              <w:marBottom w:val="0"/>
              <w:divBdr>
                <w:top w:val="none" w:sz="0" w:space="0" w:color="auto"/>
                <w:left w:val="none" w:sz="0" w:space="0" w:color="auto"/>
                <w:bottom w:val="none" w:sz="0" w:space="0" w:color="auto"/>
                <w:right w:val="none" w:sz="0" w:space="0" w:color="auto"/>
              </w:divBdr>
            </w:div>
            <w:div w:id="1910457761">
              <w:marLeft w:val="0"/>
              <w:marRight w:val="0"/>
              <w:marTop w:val="0"/>
              <w:marBottom w:val="0"/>
              <w:divBdr>
                <w:top w:val="none" w:sz="0" w:space="0" w:color="auto"/>
                <w:left w:val="none" w:sz="0" w:space="0" w:color="auto"/>
                <w:bottom w:val="none" w:sz="0" w:space="0" w:color="auto"/>
                <w:right w:val="none" w:sz="0" w:space="0" w:color="auto"/>
              </w:divBdr>
            </w:div>
            <w:div w:id="19486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3586">
      <w:bodyDiv w:val="1"/>
      <w:marLeft w:val="0"/>
      <w:marRight w:val="0"/>
      <w:marTop w:val="0"/>
      <w:marBottom w:val="0"/>
      <w:divBdr>
        <w:top w:val="none" w:sz="0" w:space="0" w:color="auto"/>
        <w:left w:val="none" w:sz="0" w:space="0" w:color="auto"/>
        <w:bottom w:val="none" w:sz="0" w:space="0" w:color="auto"/>
        <w:right w:val="none" w:sz="0" w:space="0" w:color="auto"/>
      </w:divBdr>
    </w:div>
    <w:div w:id="1288044721">
      <w:bodyDiv w:val="1"/>
      <w:marLeft w:val="0"/>
      <w:marRight w:val="0"/>
      <w:marTop w:val="0"/>
      <w:marBottom w:val="0"/>
      <w:divBdr>
        <w:top w:val="none" w:sz="0" w:space="0" w:color="auto"/>
        <w:left w:val="none" w:sz="0" w:space="0" w:color="auto"/>
        <w:bottom w:val="none" w:sz="0" w:space="0" w:color="auto"/>
        <w:right w:val="none" w:sz="0" w:space="0" w:color="auto"/>
      </w:divBdr>
    </w:div>
    <w:div w:id="1292402153">
      <w:bodyDiv w:val="1"/>
      <w:marLeft w:val="0"/>
      <w:marRight w:val="0"/>
      <w:marTop w:val="0"/>
      <w:marBottom w:val="0"/>
      <w:divBdr>
        <w:top w:val="none" w:sz="0" w:space="0" w:color="auto"/>
        <w:left w:val="none" w:sz="0" w:space="0" w:color="auto"/>
        <w:bottom w:val="none" w:sz="0" w:space="0" w:color="auto"/>
        <w:right w:val="none" w:sz="0" w:space="0" w:color="auto"/>
      </w:divBdr>
      <w:divsChild>
        <w:div w:id="192576452">
          <w:marLeft w:val="0"/>
          <w:marRight w:val="0"/>
          <w:marTop w:val="0"/>
          <w:marBottom w:val="0"/>
          <w:divBdr>
            <w:top w:val="none" w:sz="0" w:space="0" w:color="auto"/>
            <w:left w:val="none" w:sz="0" w:space="0" w:color="auto"/>
            <w:bottom w:val="none" w:sz="0" w:space="0" w:color="auto"/>
            <w:right w:val="none" w:sz="0" w:space="0" w:color="auto"/>
          </w:divBdr>
          <w:divsChild>
            <w:div w:id="245964710">
              <w:marLeft w:val="0"/>
              <w:marRight w:val="0"/>
              <w:marTop w:val="0"/>
              <w:marBottom w:val="0"/>
              <w:divBdr>
                <w:top w:val="none" w:sz="0" w:space="0" w:color="auto"/>
                <w:left w:val="none" w:sz="0" w:space="0" w:color="auto"/>
                <w:bottom w:val="none" w:sz="0" w:space="0" w:color="auto"/>
                <w:right w:val="none" w:sz="0" w:space="0" w:color="auto"/>
              </w:divBdr>
            </w:div>
            <w:div w:id="259991892">
              <w:marLeft w:val="0"/>
              <w:marRight w:val="0"/>
              <w:marTop w:val="0"/>
              <w:marBottom w:val="0"/>
              <w:divBdr>
                <w:top w:val="none" w:sz="0" w:space="0" w:color="auto"/>
                <w:left w:val="none" w:sz="0" w:space="0" w:color="auto"/>
                <w:bottom w:val="none" w:sz="0" w:space="0" w:color="auto"/>
                <w:right w:val="none" w:sz="0" w:space="0" w:color="auto"/>
              </w:divBdr>
            </w:div>
            <w:div w:id="331644412">
              <w:marLeft w:val="0"/>
              <w:marRight w:val="0"/>
              <w:marTop w:val="0"/>
              <w:marBottom w:val="0"/>
              <w:divBdr>
                <w:top w:val="none" w:sz="0" w:space="0" w:color="auto"/>
                <w:left w:val="none" w:sz="0" w:space="0" w:color="auto"/>
                <w:bottom w:val="none" w:sz="0" w:space="0" w:color="auto"/>
                <w:right w:val="none" w:sz="0" w:space="0" w:color="auto"/>
              </w:divBdr>
            </w:div>
            <w:div w:id="563948811">
              <w:marLeft w:val="0"/>
              <w:marRight w:val="0"/>
              <w:marTop w:val="0"/>
              <w:marBottom w:val="0"/>
              <w:divBdr>
                <w:top w:val="none" w:sz="0" w:space="0" w:color="auto"/>
                <w:left w:val="none" w:sz="0" w:space="0" w:color="auto"/>
                <w:bottom w:val="none" w:sz="0" w:space="0" w:color="auto"/>
                <w:right w:val="none" w:sz="0" w:space="0" w:color="auto"/>
              </w:divBdr>
            </w:div>
            <w:div w:id="742532851">
              <w:marLeft w:val="0"/>
              <w:marRight w:val="0"/>
              <w:marTop w:val="0"/>
              <w:marBottom w:val="0"/>
              <w:divBdr>
                <w:top w:val="none" w:sz="0" w:space="0" w:color="auto"/>
                <w:left w:val="none" w:sz="0" w:space="0" w:color="auto"/>
                <w:bottom w:val="none" w:sz="0" w:space="0" w:color="auto"/>
                <w:right w:val="none" w:sz="0" w:space="0" w:color="auto"/>
              </w:divBdr>
            </w:div>
            <w:div w:id="800197938">
              <w:marLeft w:val="0"/>
              <w:marRight w:val="0"/>
              <w:marTop w:val="0"/>
              <w:marBottom w:val="0"/>
              <w:divBdr>
                <w:top w:val="none" w:sz="0" w:space="0" w:color="auto"/>
                <w:left w:val="none" w:sz="0" w:space="0" w:color="auto"/>
                <w:bottom w:val="none" w:sz="0" w:space="0" w:color="auto"/>
                <w:right w:val="none" w:sz="0" w:space="0" w:color="auto"/>
              </w:divBdr>
            </w:div>
            <w:div w:id="1129514561">
              <w:marLeft w:val="0"/>
              <w:marRight w:val="0"/>
              <w:marTop w:val="0"/>
              <w:marBottom w:val="0"/>
              <w:divBdr>
                <w:top w:val="none" w:sz="0" w:space="0" w:color="auto"/>
                <w:left w:val="none" w:sz="0" w:space="0" w:color="auto"/>
                <w:bottom w:val="none" w:sz="0" w:space="0" w:color="auto"/>
                <w:right w:val="none" w:sz="0" w:space="0" w:color="auto"/>
              </w:divBdr>
            </w:div>
            <w:div w:id="1267080855">
              <w:marLeft w:val="0"/>
              <w:marRight w:val="0"/>
              <w:marTop w:val="0"/>
              <w:marBottom w:val="0"/>
              <w:divBdr>
                <w:top w:val="none" w:sz="0" w:space="0" w:color="auto"/>
                <w:left w:val="none" w:sz="0" w:space="0" w:color="auto"/>
                <w:bottom w:val="none" w:sz="0" w:space="0" w:color="auto"/>
                <w:right w:val="none" w:sz="0" w:space="0" w:color="auto"/>
              </w:divBdr>
            </w:div>
            <w:div w:id="1380667445">
              <w:marLeft w:val="0"/>
              <w:marRight w:val="0"/>
              <w:marTop w:val="0"/>
              <w:marBottom w:val="0"/>
              <w:divBdr>
                <w:top w:val="none" w:sz="0" w:space="0" w:color="auto"/>
                <w:left w:val="none" w:sz="0" w:space="0" w:color="auto"/>
                <w:bottom w:val="none" w:sz="0" w:space="0" w:color="auto"/>
                <w:right w:val="none" w:sz="0" w:space="0" w:color="auto"/>
              </w:divBdr>
            </w:div>
            <w:div w:id="1497378152">
              <w:marLeft w:val="0"/>
              <w:marRight w:val="0"/>
              <w:marTop w:val="0"/>
              <w:marBottom w:val="0"/>
              <w:divBdr>
                <w:top w:val="none" w:sz="0" w:space="0" w:color="auto"/>
                <w:left w:val="none" w:sz="0" w:space="0" w:color="auto"/>
                <w:bottom w:val="none" w:sz="0" w:space="0" w:color="auto"/>
                <w:right w:val="none" w:sz="0" w:space="0" w:color="auto"/>
              </w:divBdr>
            </w:div>
            <w:div w:id="1745569216">
              <w:marLeft w:val="0"/>
              <w:marRight w:val="0"/>
              <w:marTop w:val="0"/>
              <w:marBottom w:val="0"/>
              <w:divBdr>
                <w:top w:val="none" w:sz="0" w:space="0" w:color="auto"/>
                <w:left w:val="none" w:sz="0" w:space="0" w:color="auto"/>
                <w:bottom w:val="none" w:sz="0" w:space="0" w:color="auto"/>
                <w:right w:val="none" w:sz="0" w:space="0" w:color="auto"/>
              </w:divBdr>
            </w:div>
            <w:div w:id="1918858780">
              <w:marLeft w:val="0"/>
              <w:marRight w:val="0"/>
              <w:marTop w:val="0"/>
              <w:marBottom w:val="0"/>
              <w:divBdr>
                <w:top w:val="none" w:sz="0" w:space="0" w:color="auto"/>
                <w:left w:val="none" w:sz="0" w:space="0" w:color="auto"/>
                <w:bottom w:val="none" w:sz="0" w:space="0" w:color="auto"/>
                <w:right w:val="none" w:sz="0" w:space="0" w:color="auto"/>
              </w:divBdr>
            </w:div>
            <w:div w:id="1998729557">
              <w:marLeft w:val="0"/>
              <w:marRight w:val="0"/>
              <w:marTop w:val="0"/>
              <w:marBottom w:val="0"/>
              <w:divBdr>
                <w:top w:val="none" w:sz="0" w:space="0" w:color="auto"/>
                <w:left w:val="none" w:sz="0" w:space="0" w:color="auto"/>
                <w:bottom w:val="none" w:sz="0" w:space="0" w:color="auto"/>
                <w:right w:val="none" w:sz="0" w:space="0" w:color="auto"/>
              </w:divBdr>
            </w:div>
            <w:div w:id="20018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34666">
      <w:bodyDiv w:val="1"/>
      <w:marLeft w:val="0"/>
      <w:marRight w:val="0"/>
      <w:marTop w:val="0"/>
      <w:marBottom w:val="0"/>
      <w:divBdr>
        <w:top w:val="none" w:sz="0" w:space="0" w:color="auto"/>
        <w:left w:val="none" w:sz="0" w:space="0" w:color="auto"/>
        <w:bottom w:val="none" w:sz="0" w:space="0" w:color="auto"/>
        <w:right w:val="none" w:sz="0" w:space="0" w:color="auto"/>
      </w:divBdr>
    </w:div>
    <w:div w:id="1517500844">
      <w:bodyDiv w:val="1"/>
      <w:marLeft w:val="0"/>
      <w:marRight w:val="0"/>
      <w:marTop w:val="0"/>
      <w:marBottom w:val="0"/>
      <w:divBdr>
        <w:top w:val="none" w:sz="0" w:space="0" w:color="auto"/>
        <w:left w:val="none" w:sz="0" w:space="0" w:color="auto"/>
        <w:bottom w:val="none" w:sz="0" w:space="0" w:color="auto"/>
        <w:right w:val="none" w:sz="0" w:space="0" w:color="auto"/>
      </w:divBdr>
    </w:div>
    <w:div w:id="1540430264">
      <w:bodyDiv w:val="1"/>
      <w:marLeft w:val="0"/>
      <w:marRight w:val="0"/>
      <w:marTop w:val="0"/>
      <w:marBottom w:val="0"/>
      <w:divBdr>
        <w:top w:val="none" w:sz="0" w:space="0" w:color="auto"/>
        <w:left w:val="none" w:sz="0" w:space="0" w:color="auto"/>
        <w:bottom w:val="none" w:sz="0" w:space="0" w:color="auto"/>
        <w:right w:val="none" w:sz="0" w:space="0" w:color="auto"/>
      </w:divBdr>
      <w:divsChild>
        <w:div w:id="914582358">
          <w:marLeft w:val="0"/>
          <w:marRight w:val="0"/>
          <w:marTop w:val="0"/>
          <w:marBottom w:val="0"/>
          <w:divBdr>
            <w:top w:val="none" w:sz="0" w:space="0" w:color="auto"/>
            <w:left w:val="none" w:sz="0" w:space="0" w:color="auto"/>
            <w:bottom w:val="none" w:sz="0" w:space="0" w:color="auto"/>
            <w:right w:val="none" w:sz="0" w:space="0" w:color="auto"/>
          </w:divBdr>
          <w:divsChild>
            <w:div w:id="1298679952">
              <w:marLeft w:val="0"/>
              <w:marRight w:val="0"/>
              <w:marTop w:val="0"/>
              <w:marBottom w:val="0"/>
              <w:divBdr>
                <w:top w:val="none" w:sz="0" w:space="0" w:color="auto"/>
                <w:left w:val="none" w:sz="0" w:space="0" w:color="auto"/>
                <w:bottom w:val="none" w:sz="0" w:space="0" w:color="auto"/>
                <w:right w:val="none" w:sz="0" w:space="0" w:color="auto"/>
              </w:divBdr>
            </w:div>
            <w:div w:id="1429618922">
              <w:marLeft w:val="0"/>
              <w:marRight w:val="0"/>
              <w:marTop w:val="0"/>
              <w:marBottom w:val="0"/>
              <w:divBdr>
                <w:top w:val="none" w:sz="0" w:space="0" w:color="auto"/>
                <w:left w:val="none" w:sz="0" w:space="0" w:color="auto"/>
                <w:bottom w:val="none" w:sz="0" w:space="0" w:color="auto"/>
                <w:right w:val="none" w:sz="0" w:space="0" w:color="auto"/>
              </w:divBdr>
            </w:div>
            <w:div w:id="15558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09188">
      <w:bodyDiv w:val="1"/>
      <w:marLeft w:val="0"/>
      <w:marRight w:val="0"/>
      <w:marTop w:val="0"/>
      <w:marBottom w:val="0"/>
      <w:divBdr>
        <w:top w:val="none" w:sz="0" w:space="0" w:color="auto"/>
        <w:left w:val="none" w:sz="0" w:space="0" w:color="auto"/>
        <w:bottom w:val="none" w:sz="0" w:space="0" w:color="auto"/>
        <w:right w:val="none" w:sz="0" w:space="0" w:color="auto"/>
      </w:divBdr>
      <w:divsChild>
        <w:div w:id="172378620">
          <w:marLeft w:val="0"/>
          <w:marRight w:val="0"/>
          <w:marTop w:val="0"/>
          <w:marBottom w:val="0"/>
          <w:divBdr>
            <w:top w:val="none" w:sz="0" w:space="0" w:color="auto"/>
            <w:left w:val="none" w:sz="0" w:space="0" w:color="auto"/>
            <w:bottom w:val="none" w:sz="0" w:space="0" w:color="auto"/>
            <w:right w:val="none" w:sz="0" w:space="0" w:color="auto"/>
          </w:divBdr>
          <w:divsChild>
            <w:div w:id="127824091">
              <w:marLeft w:val="0"/>
              <w:marRight w:val="0"/>
              <w:marTop w:val="0"/>
              <w:marBottom w:val="0"/>
              <w:divBdr>
                <w:top w:val="none" w:sz="0" w:space="0" w:color="auto"/>
                <w:left w:val="none" w:sz="0" w:space="0" w:color="auto"/>
                <w:bottom w:val="none" w:sz="0" w:space="0" w:color="auto"/>
                <w:right w:val="none" w:sz="0" w:space="0" w:color="auto"/>
              </w:divBdr>
            </w:div>
            <w:div w:id="207764354">
              <w:marLeft w:val="0"/>
              <w:marRight w:val="0"/>
              <w:marTop w:val="0"/>
              <w:marBottom w:val="0"/>
              <w:divBdr>
                <w:top w:val="none" w:sz="0" w:space="0" w:color="auto"/>
                <w:left w:val="none" w:sz="0" w:space="0" w:color="auto"/>
                <w:bottom w:val="none" w:sz="0" w:space="0" w:color="auto"/>
                <w:right w:val="none" w:sz="0" w:space="0" w:color="auto"/>
              </w:divBdr>
            </w:div>
            <w:div w:id="263926028">
              <w:marLeft w:val="0"/>
              <w:marRight w:val="0"/>
              <w:marTop w:val="0"/>
              <w:marBottom w:val="0"/>
              <w:divBdr>
                <w:top w:val="none" w:sz="0" w:space="0" w:color="auto"/>
                <w:left w:val="none" w:sz="0" w:space="0" w:color="auto"/>
                <w:bottom w:val="none" w:sz="0" w:space="0" w:color="auto"/>
                <w:right w:val="none" w:sz="0" w:space="0" w:color="auto"/>
              </w:divBdr>
            </w:div>
            <w:div w:id="344943593">
              <w:marLeft w:val="0"/>
              <w:marRight w:val="0"/>
              <w:marTop w:val="0"/>
              <w:marBottom w:val="0"/>
              <w:divBdr>
                <w:top w:val="none" w:sz="0" w:space="0" w:color="auto"/>
                <w:left w:val="none" w:sz="0" w:space="0" w:color="auto"/>
                <w:bottom w:val="none" w:sz="0" w:space="0" w:color="auto"/>
                <w:right w:val="none" w:sz="0" w:space="0" w:color="auto"/>
              </w:divBdr>
            </w:div>
            <w:div w:id="363603483">
              <w:marLeft w:val="0"/>
              <w:marRight w:val="0"/>
              <w:marTop w:val="0"/>
              <w:marBottom w:val="0"/>
              <w:divBdr>
                <w:top w:val="none" w:sz="0" w:space="0" w:color="auto"/>
                <w:left w:val="none" w:sz="0" w:space="0" w:color="auto"/>
                <w:bottom w:val="none" w:sz="0" w:space="0" w:color="auto"/>
                <w:right w:val="none" w:sz="0" w:space="0" w:color="auto"/>
              </w:divBdr>
            </w:div>
            <w:div w:id="440613607">
              <w:marLeft w:val="0"/>
              <w:marRight w:val="0"/>
              <w:marTop w:val="0"/>
              <w:marBottom w:val="0"/>
              <w:divBdr>
                <w:top w:val="none" w:sz="0" w:space="0" w:color="auto"/>
                <w:left w:val="none" w:sz="0" w:space="0" w:color="auto"/>
                <w:bottom w:val="none" w:sz="0" w:space="0" w:color="auto"/>
                <w:right w:val="none" w:sz="0" w:space="0" w:color="auto"/>
              </w:divBdr>
            </w:div>
            <w:div w:id="528108831">
              <w:marLeft w:val="0"/>
              <w:marRight w:val="0"/>
              <w:marTop w:val="0"/>
              <w:marBottom w:val="0"/>
              <w:divBdr>
                <w:top w:val="none" w:sz="0" w:space="0" w:color="auto"/>
                <w:left w:val="none" w:sz="0" w:space="0" w:color="auto"/>
                <w:bottom w:val="none" w:sz="0" w:space="0" w:color="auto"/>
                <w:right w:val="none" w:sz="0" w:space="0" w:color="auto"/>
              </w:divBdr>
            </w:div>
            <w:div w:id="766384637">
              <w:marLeft w:val="0"/>
              <w:marRight w:val="0"/>
              <w:marTop w:val="0"/>
              <w:marBottom w:val="0"/>
              <w:divBdr>
                <w:top w:val="none" w:sz="0" w:space="0" w:color="auto"/>
                <w:left w:val="none" w:sz="0" w:space="0" w:color="auto"/>
                <w:bottom w:val="none" w:sz="0" w:space="0" w:color="auto"/>
                <w:right w:val="none" w:sz="0" w:space="0" w:color="auto"/>
              </w:divBdr>
            </w:div>
            <w:div w:id="829175286">
              <w:marLeft w:val="0"/>
              <w:marRight w:val="0"/>
              <w:marTop w:val="0"/>
              <w:marBottom w:val="0"/>
              <w:divBdr>
                <w:top w:val="none" w:sz="0" w:space="0" w:color="auto"/>
                <w:left w:val="none" w:sz="0" w:space="0" w:color="auto"/>
                <w:bottom w:val="none" w:sz="0" w:space="0" w:color="auto"/>
                <w:right w:val="none" w:sz="0" w:space="0" w:color="auto"/>
              </w:divBdr>
            </w:div>
            <w:div w:id="830294269">
              <w:marLeft w:val="0"/>
              <w:marRight w:val="0"/>
              <w:marTop w:val="0"/>
              <w:marBottom w:val="0"/>
              <w:divBdr>
                <w:top w:val="none" w:sz="0" w:space="0" w:color="auto"/>
                <w:left w:val="none" w:sz="0" w:space="0" w:color="auto"/>
                <w:bottom w:val="none" w:sz="0" w:space="0" w:color="auto"/>
                <w:right w:val="none" w:sz="0" w:space="0" w:color="auto"/>
              </w:divBdr>
            </w:div>
            <w:div w:id="843666380">
              <w:marLeft w:val="0"/>
              <w:marRight w:val="0"/>
              <w:marTop w:val="0"/>
              <w:marBottom w:val="0"/>
              <w:divBdr>
                <w:top w:val="none" w:sz="0" w:space="0" w:color="auto"/>
                <w:left w:val="none" w:sz="0" w:space="0" w:color="auto"/>
                <w:bottom w:val="none" w:sz="0" w:space="0" w:color="auto"/>
                <w:right w:val="none" w:sz="0" w:space="0" w:color="auto"/>
              </w:divBdr>
            </w:div>
            <w:div w:id="912810642">
              <w:marLeft w:val="0"/>
              <w:marRight w:val="0"/>
              <w:marTop w:val="0"/>
              <w:marBottom w:val="0"/>
              <w:divBdr>
                <w:top w:val="none" w:sz="0" w:space="0" w:color="auto"/>
                <w:left w:val="none" w:sz="0" w:space="0" w:color="auto"/>
                <w:bottom w:val="none" w:sz="0" w:space="0" w:color="auto"/>
                <w:right w:val="none" w:sz="0" w:space="0" w:color="auto"/>
              </w:divBdr>
            </w:div>
            <w:div w:id="995718842">
              <w:marLeft w:val="0"/>
              <w:marRight w:val="0"/>
              <w:marTop w:val="0"/>
              <w:marBottom w:val="0"/>
              <w:divBdr>
                <w:top w:val="none" w:sz="0" w:space="0" w:color="auto"/>
                <w:left w:val="none" w:sz="0" w:space="0" w:color="auto"/>
                <w:bottom w:val="none" w:sz="0" w:space="0" w:color="auto"/>
                <w:right w:val="none" w:sz="0" w:space="0" w:color="auto"/>
              </w:divBdr>
            </w:div>
            <w:div w:id="998113597">
              <w:marLeft w:val="0"/>
              <w:marRight w:val="0"/>
              <w:marTop w:val="0"/>
              <w:marBottom w:val="0"/>
              <w:divBdr>
                <w:top w:val="none" w:sz="0" w:space="0" w:color="auto"/>
                <w:left w:val="none" w:sz="0" w:space="0" w:color="auto"/>
                <w:bottom w:val="none" w:sz="0" w:space="0" w:color="auto"/>
                <w:right w:val="none" w:sz="0" w:space="0" w:color="auto"/>
              </w:divBdr>
            </w:div>
            <w:div w:id="1095325862">
              <w:marLeft w:val="0"/>
              <w:marRight w:val="0"/>
              <w:marTop w:val="0"/>
              <w:marBottom w:val="0"/>
              <w:divBdr>
                <w:top w:val="none" w:sz="0" w:space="0" w:color="auto"/>
                <w:left w:val="none" w:sz="0" w:space="0" w:color="auto"/>
                <w:bottom w:val="none" w:sz="0" w:space="0" w:color="auto"/>
                <w:right w:val="none" w:sz="0" w:space="0" w:color="auto"/>
              </w:divBdr>
            </w:div>
            <w:div w:id="1121071976">
              <w:marLeft w:val="0"/>
              <w:marRight w:val="0"/>
              <w:marTop w:val="0"/>
              <w:marBottom w:val="0"/>
              <w:divBdr>
                <w:top w:val="none" w:sz="0" w:space="0" w:color="auto"/>
                <w:left w:val="none" w:sz="0" w:space="0" w:color="auto"/>
                <w:bottom w:val="none" w:sz="0" w:space="0" w:color="auto"/>
                <w:right w:val="none" w:sz="0" w:space="0" w:color="auto"/>
              </w:divBdr>
            </w:div>
            <w:div w:id="1127814282">
              <w:marLeft w:val="0"/>
              <w:marRight w:val="0"/>
              <w:marTop w:val="0"/>
              <w:marBottom w:val="0"/>
              <w:divBdr>
                <w:top w:val="none" w:sz="0" w:space="0" w:color="auto"/>
                <w:left w:val="none" w:sz="0" w:space="0" w:color="auto"/>
                <w:bottom w:val="none" w:sz="0" w:space="0" w:color="auto"/>
                <w:right w:val="none" w:sz="0" w:space="0" w:color="auto"/>
              </w:divBdr>
            </w:div>
            <w:div w:id="1177230749">
              <w:marLeft w:val="0"/>
              <w:marRight w:val="0"/>
              <w:marTop w:val="0"/>
              <w:marBottom w:val="0"/>
              <w:divBdr>
                <w:top w:val="none" w:sz="0" w:space="0" w:color="auto"/>
                <w:left w:val="none" w:sz="0" w:space="0" w:color="auto"/>
                <w:bottom w:val="none" w:sz="0" w:space="0" w:color="auto"/>
                <w:right w:val="none" w:sz="0" w:space="0" w:color="auto"/>
              </w:divBdr>
            </w:div>
            <w:div w:id="1508906657">
              <w:marLeft w:val="0"/>
              <w:marRight w:val="0"/>
              <w:marTop w:val="0"/>
              <w:marBottom w:val="0"/>
              <w:divBdr>
                <w:top w:val="none" w:sz="0" w:space="0" w:color="auto"/>
                <w:left w:val="none" w:sz="0" w:space="0" w:color="auto"/>
                <w:bottom w:val="none" w:sz="0" w:space="0" w:color="auto"/>
                <w:right w:val="none" w:sz="0" w:space="0" w:color="auto"/>
              </w:divBdr>
            </w:div>
            <w:div w:id="1510096505">
              <w:marLeft w:val="0"/>
              <w:marRight w:val="0"/>
              <w:marTop w:val="0"/>
              <w:marBottom w:val="0"/>
              <w:divBdr>
                <w:top w:val="none" w:sz="0" w:space="0" w:color="auto"/>
                <w:left w:val="none" w:sz="0" w:space="0" w:color="auto"/>
                <w:bottom w:val="none" w:sz="0" w:space="0" w:color="auto"/>
                <w:right w:val="none" w:sz="0" w:space="0" w:color="auto"/>
              </w:divBdr>
            </w:div>
            <w:div w:id="1596667995">
              <w:marLeft w:val="0"/>
              <w:marRight w:val="0"/>
              <w:marTop w:val="0"/>
              <w:marBottom w:val="0"/>
              <w:divBdr>
                <w:top w:val="none" w:sz="0" w:space="0" w:color="auto"/>
                <w:left w:val="none" w:sz="0" w:space="0" w:color="auto"/>
                <w:bottom w:val="none" w:sz="0" w:space="0" w:color="auto"/>
                <w:right w:val="none" w:sz="0" w:space="0" w:color="auto"/>
              </w:divBdr>
            </w:div>
            <w:div w:id="1613781490">
              <w:marLeft w:val="0"/>
              <w:marRight w:val="0"/>
              <w:marTop w:val="0"/>
              <w:marBottom w:val="0"/>
              <w:divBdr>
                <w:top w:val="none" w:sz="0" w:space="0" w:color="auto"/>
                <w:left w:val="none" w:sz="0" w:space="0" w:color="auto"/>
                <w:bottom w:val="none" w:sz="0" w:space="0" w:color="auto"/>
                <w:right w:val="none" w:sz="0" w:space="0" w:color="auto"/>
              </w:divBdr>
            </w:div>
            <w:div w:id="1760252202">
              <w:marLeft w:val="0"/>
              <w:marRight w:val="0"/>
              <w:marTop w:val="0"/>
              <w:marBottom w:val="0"/>
              <w:divBdr>
                <w:top w:val="none" w:sz="0" w:space="0" w:color="auto"/>
                <w:left w:val="none" w:sz="0" w:space="0" w:color="auto"/>
                <w:bottom w:val="none" w:sz="0" w:space="0" w:color="auto"/>
                <w:right w:val="none" w:sz="0" w:space="0" w:color="auto"/>
              </w:divBdr>
            </w:div>
            <w:div w:id="1840853521">
              <w:marLeft w:val="0"/>
              <w:marRight w:val="0"/>
              <w:marTop w:val="0"/>
              <w:marBottom w:val="0"/>
              <w:divBdr>
                <w:top w:val="none" w:sz="0" w:space="0" w:color="auto"/>
                <w:left w:val="none" w:sz="0" w:space="0" w:color="auto"/>
                <w:bottom w:val="none" w:sz="0" w:space="0" w:color="auto"/>
                <w:right w:val="none" w:sz="0" w:space="0" w:color="auto"/>
              </w:divBdr>
            </w:div>
            <w:div w:id="1993634824">
              <w:marLeft w:val="0"/>
              <w:marRight w:val="0"/>
              <w:marTop w:val="0"/>
              <w:marBottom w:val="0"/>
              <w:divBdr>
                <w:top w:val="none" w:sz="0" w:space="0" w:color="auto"/>
                <w:left w:val="none" w:sz="0" w:space="0" w:color="auto"/>
                <w:bottom w:val="none" w:sz="0" w:space="0" w:color="auto"/>
                <w:right w:val="none" w:sz="0" w:space="0" w:color="auto"/>
              </w:divBdr>
            </w:div>
            <w:div w:id="2004964444">
              <w:marLeft w:val="0"/>
              <w:marRight w:val="0"/>
              <w:marTop w:val="0"/>
              <w:marBottom w:val="0"/>
              <w:divBdr>
                <w:top w:val="none" w:sz="0" w:space="0" w:color="auto"/>
                <w:left w:val="none" w:sz="0" w:space="0" w:color="auto"/>
                <w:bottom w:val="none" w:sz="0" w:space="0" w:color="auto"/>
                <w:right w:val="none" w:sz="0" w:space="0" w:color="auto"/>
              </w:divBdr>
            </w:div>
            <w:div w:id="2015641555">
              <w:marLeft w:val="0"/>
              <w:marRight w:val="0"/>
              <w:marTop w:val="0"/>
              <w:marBottom w:val="0"/>
              <w:divBdr>
                <w:top w:val="none" w:sz="0" w:space="0" w:color="auto"/>
                <w:left w:val="none" w:sz="0" w:space="0" w:color="auto"/>
                <w:bottom w:val="none" w:sz="0" w:space="0" w:color="auto"/>
                <w:right w:val="none" w:sz="0" w:space="0" w:color="auto"/>
              </w:divBdr>
            </w:div>
            <w:div w:id="21406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55089">
      <w:bodyDiv w:val="1"/>
      <w:marLeft w:val="0"/>
      <w:marRight w:val="0"/>
      <w:marTop w:val="0"/>
      <w:marBottom w:val="0"/>
      <w:divBdr>
        <w:top w:val="none" w:sz="0" w:space="0" w:color="auto"/>
        <w:left w:val="none" w:sz="0" w:space="0" w:color="auto"/>
        <w:bottom w:val="none" w:sz="0" w:space="0" w:color="auto"/>
        <w:right w:val="none" w:sz="0" w:space="0" w:color="auto"/>
      </w:divBdr>
      <w:divsChild>
        <w:div w:id="1502816415">
          <w:marLeft w:val="0"/>
          <w:marRight w:val="0"/>
          <w:marTop w:val="0"/>
          <w:marBottom w:val="0"/>
          <w:divBdr>
            <w:top w:val="none" w:sz="0" w:space="0" w:color="auto"/>
            <w:left w:val="none" w:sz="0" w:space="0" w:color="auto"/>
            <w:bottom w:val="none" w:sz="0" w:space="0" w:color="auto"/>
            <w:right w:val="none" w:sz="0" w:space="0" w:color="auto"/>
          </w:divBdr>
          <w:divsChild>
            <w:div w:id="185677366">
              <w:marLeft w:val="0"/>
              <w:marRight w:val="0"/>
              <w:marTop w:val="0"/>
              <w:marBottom w:val="0"/>
              <w:divBdr>
                <w:top w:val="none" w:sz="0" w:space="0" w:color="auto"/>
                <w:left w:val="none" w:sz="0" w:space="0" w:color="auto"/>
                <w:bottom w:val="none" w:sz="0" w:space="0" w:color="auto"/>
                <w:right w:val="none" w:sz="0" w:space="0" w:color="auto"/>
              </w:divBdr>
            </w:div>
            <w:div w:id="359745503">
              <w:marLeft w:val="0"/>
              <w:marRight w:val="0"/>
              <w:marTop w:val="0"/>
              <w:marBottom w:val="0"/>
              <w:divBdr>
                <w:top w:val="none" w:sz="0" w:space="0" w:color="auto"/>
                <w:left w:val="none" w:sz="0" w:space="0" w:color="auto"/>
                <w:bottom w:val="none" w:sz="0" w:space="0" w:color="auto"/>
                <w:right w:val="none" w:sz="0" w:space="0" w:color="auto"/>
              </w:divBdr>
            </w:div>
            <w:div w:id="383720839">
              <w:marLeft w:val="0"/>
              <w:marRight w:val="0"/>
              <w:marTop w:val="0"/>
              <w:marBottom w:val="0"/>
              <w:divBdr>
                <w:top w:val="none" w:sz="0" w:space="0" w:color="auto"/>
                <w:left w:val="none" w:sz="0" w:space="0" w:color="auto"/>
                <w:bottom w:val="none" w:sz="0" w:space="0" w:color="auto"/>
                <w:right w:val="none" w:sz="0" w:space="0" w:color="auto"/>
              </w:divBdr>
            </w:div>
            <w:div w:id="600066120">
              <w:marLeft w:val="0"/>
              <w:marRight w:val="0"/>
              <w:marTop w:val="0"/>
              <w:marBottom w:val="0"/>
              <w:divBdr>
                <w:top w:val="none" w:sz="0" w:space="0" w:color="auto"/>
                <w:left w:val="none" w:sz="0" w:space="0" w:color="auto"/>
                <w:bottom w:val="none" w:sz="0" w:space="0" w:color="auto"/>
                <w:right w:val="none" w:sz="0" w:space="0" w:color="auto"/>
              </w:divBdr>
            </w:div>
            <w:div w:id="630209881">
              <w:marLeft w:val="0"/>
              <w:marRight w:val="0"/>
              <w:marTop w:val="0"/>
              <w:marBottom w:val="0"/>
              <w:divBdr>
                <w:top w:val="none" w:sz="0" w:space="0" w:color="auto"/>
                <w:left w:val="none" w:sz="0" w:space="0" w:color="auto"/>
                <w:bottom w:val="none" w:sz="0" w:space="0" w:color="auto"/>
                <w:right w:val="none" w:sz="0" w:space="0" w:color="auto"/>
              </w:divBdr>
            </w:div>
            <w:div w:id="834496915">
              <w:marLeft w:val="0"/>
              <w:marRight w:val="0"/>
              <w:marTop w:val="0"/>
              <w:marBottom w:val="0"/>
              <w:divBdr>
                <w:top w:val="none" w:sz="0" w:space="0" w:color="auto"/>
                <w:left w:val="none" w:sz="0" w:space="0" w:color="auto"/>
                <w:bottom w:val="none" w:sz="0" w:space="0" w:color="auto"/>
                <w:right w:val="none" w:sz="0" w:space="0" w:color="auto"/>
              </w:divBdr>
            </w:div>
            <w:div w:id="1175072293">
              <w:marLeft w:val="0"/>
              <w:marRight w:val="0"/>
              <w:marTop w:val="0"/>
              <w:marBottom w:val="0"/>
              <w:divBdr>
                <w:top w:val="none" w:sz="0" w:space="0" w:color="auto"/>
                <w:left w:val="none" w:sz="0" w:space="0" w:color="auto"/>
                <w:bottom w:val="none" w:sz="0" w:space="0" w:color="auto"/>
                <w:right w:val="none" w:sz="0" w:space="0" w:color="auto"/>
              </w:divBdr>
            </w:div>
            <w:div w:id="1189682759">
              <w:marLeft w:val="0"/>
              <w:marRight w:val="0"/>
              <w:marTop w:val="0"/>
              <w:marBottom w:val="0"/>
              <w:divBdr>
                <w:top w:val="none" w:sz="0" w:space="0" w:color="auto"/>
                <w:left w:val="none" w:sz="0" w:space="0" w:color="auto"/>
                <w:bottom w:val="none" w:sz="0" w:space="0" w:color="auto"/>
                <w:right w:val="none" w:sz="0" w:space="0" w:color="auto"/>
              </w:divBdr>
            </w:div>
            <w:div w:id="1228299887">
              <w:marLeft w:val="0"/>
              <w:marRight w:val="0"/>
              <w:marTop w:val="0"/>
              <w:marBottom w:val="0"/>
              <w:divBdr>
                <w:top w:val="none" w:sz="0" w:space="0" w:color="auto"/>
                <w:left w:val="none" w:sz="0" w:space="0" w:color="auto"/>
                <w:bottom w:val="none" w:sz="0" w:space="0" w:color="auto"/>
                <w:right w:val="none" w:sz="0" w:space="0" w:color="auto"/>
              </w:divBdr>
            </w:div>
            <w:div w:id="1447505959">
              <w:marLeft w:val="0"/>
              <w:marRight w:val="0"/>
              <w:marTop w:val="0"/>
              <w:marBottom w:val="0"/>
              <w:divBdr>
                <w:top w:val="none" w:sz="0" w:space="0" w:color="auto"/>
                <w:left w:val="none" w:sz="0" w:space="0" w:color="auto"/>
                <w:bottom w:val="none" w:sz="0" w:space="0" w:color="auto"/>
                <w:right w:val="none" w:sz="0" w:space="0" w:color="auto"/>
              </w:divBdr>
            </w:div>
            <w:div w:id="1502695963">
              <w:marLeft w:val="0"/>
              <w:marRight w:val="0"/>
              <w:marTop w:val="0"/>
              <w:marBottom w:val="0"/>
              <w:divBdr>
                <w:top w:val="none" w:sz="0" w:space="0" w:color="auto"/>
                <w:left w:val="none" w:sz="0" w:space="0" w:color="auto"/>
                <w:bottom w:val="none" w:sz="0" w:space="0" w:color="auto"/>
                <w:right w:val="none" w:sz="0" w:space="0" w:color="auto"/>
              </w:divBdr>
            </w:div>
            <w:div w:id="1607344161">
              <w:marLeft w:val="0"/>
              <w:marRight w:val="0"/>
              <w:marTop w:val="0"/>
              <w:marBottom w:val="0"/>
              <w:divBdr>
                <w:top w:val="none" w:sz="0" w:space="0" w:color="auto"/>
                <w:left w:val="none" w:sz="0" w:space="0" w:color="auto"/>
                <w:bottom w:val="none" w:sz="0" w:space="0" w:color="auto"/>
                <w:right w:val="none" w:sz="0" w:space="0" w:color="auto"/>
              </w:divBdr>
            </w:div>
            <w:div w:id="1761246361">
              <w:marLeft w:val="0"/>
              <w:marRight w:val="0"/>
              <w:marTop w:val="0"/>
              <w:marBottom w:val="0"/>
              <w:divBdr>
                <w:top w:val="none" w:sz="0" w:space="0" w:color="auto"/>
                <w:left w:val="none" w:sz="0" w:space="0" w:color="auto"/>
                <w:bottom w:val="none" w:sz="0" w:space="0" w:color="auto"/>
                <w:right w:val="none" w:sz="0" w:space="0" w:color="auto"/>
              </w:divBdr>
            </w:div>
            <w:div w:id="20159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7619">
      <w:bodyDiv w:val="1"/>
      <w:marLeft w:val="0"/>
      <w:marRight w:val="0"/>
      <w:marTop w:val="0"/>
      <w:marBottom w:val="0"/>
      <w:divBdr>
        <w:top w:val="none" w:sz="0" w:space="0" w:color="auto"/>
        <w:left w:val="none" w:sz="0" w:space="0" w:color="auto"/>
        <w:bottom w:val="none" w:sz="0" w:space="0" w:color="auto"/>
        <w:right w:val="none" w:sz="0" w:space="0" w:color="auto"/>
      </w:divBdr>
      <w:divsChild>
        <w:div w:id="1552377348">
          <w:marLeft w:val="0"/>
          <w:marRight w:val="0"/>
          <w:marTop w:val="0"/>
          <w:marBottom w:val="0"/>
          <w:divBdr>
            <w:top w:val="none" w:sz="0" w:space="0" w:color="auto"/>
            <w:left w:val="none" w:sz="0" w:space="0" w:color="auto"/>
            <w:bottom w:val="none" w:sz="0" w:space="0" w:color="auto"/>
            <w:right w:val="none" w:sz="0" w:space="0" w:color="auto"/>
          </w:divBdr>
          <w:divsChild>
            <w:div w:id="147022075">
              <w:marLeft w:val="0"/>
              <w:marRight w:val="0"/>
              <w:marTop w:val="0"/>
              <w:marBottom w:val="0"/>
              <w:divBdr>
                <w:top w:val="none" w:sz="0" w:space="0" w:color="auto"/>
                <w:left w:val="none" w:sz="0" w:space="0" w:color="auto"/>
                <w:bottom w:val="none" w:sz="0" w:space="0" w:color="auto"/>
                <w:right w:val="none" w:sz="0" w:space="0" w:color="auto"/>
              </w:divBdr>
            </w:div>
            <w:div w:id="178782747">
              <w:marLeft w:val="0"/>
              <w:marRight w:val="0"/>
              <w:marTop w:val="0"/>
              <w:marBottom w:val="0"/>
              <w:divBdr>
                <w:top w:val="none" w:sz="0" w:space="0" w:color="auto"/>
                <w:left w:val="none" w:sz="0" w:space="0" w:color="auto"/>
                <w:bottom w:val="none" w:sz="0" w:space="0" w:color="auto"/>
                <w:right w:val="none" w:sz="0" w:space="0" w:color="auto"/>
              </w:divBdr>
            </w:div>
            <w:div w:id="453136952">
              <w:marLeft w:val="0"/>
              <w:marRight w:val="0"/>
              <w:marTop w:val="0"/>
              <w:marBottom w:val="0"/>
              <w:divBdr>
                <w:top w:val="none" w:sz="0" w:space="0" w:color="auto"/>
                <w:left w:val="none" w:sz="0" w:space="0" w:color="auto"/>
                <w:bottom w:val="none" w:sz="0" w:space="0" w:color="auto"/>
                <w:right w:val="none" w:sz="0" w:space="0" w:color="auto"/>
              </w:divBdr>
            </w:div>
            <w:div w:id="465129334">
              <w:marLeft w:val="0"/>
              <w:marRight w:val="0"/>
              <w:marTop w:val="0"/>
              <w:marBottom w:val="0"/>
              <w:divBdr>
                <w:top w:val="none" w:sz="0" w:space="0" w:color="auto"/>
                <w:left w:val="none" w:sz="0" w:space="0" w:color="auto"/>
                <w:bottom w:val="none" w:sz="0" w:space="0" w:color="auto"/>
                <w:right w:val="none" w:sz="0" w:space="0" w:color="auto"/>
              </w:divBdr>
            </w:div>
            <w:div w:id="505747312">
              <w:marLeft w:val="0"/>
              <w:marRight w:val="0"/>
              <w:marTop w:val="0"/>
              <w:marBottom w:val="0"/>
              <w:divBdr>
                <w:top w:val="none" w:sz="0" w:space="0" w:color="auto"/>
                <w:left w:val="none" w:sz="0" w:space="0" w:color="auto"/>
                <w:bottom w:val="none" w:sz="0" w:space="0" w:color="auto"/>
                <w:right w:val="none" w:sz="0" w:space="0" w:color="auto"/>
              </w:divBdr>
            </w:div>
            <w:div w:id="556018528">
              <w:marLeft w:val="0"/>
              <w:marRight w:val="0"/>
              <w:marTop w:val="0"/>
              <w:marBottom w:val="0"/>
              <w:divBdr>
                <w:top w:val="none" w:sz="0" w:space="0" w:color="auto"/>
                <w:left w:val="none" w:sz="0" w:space="0" w:color="auto"/>
                <w:bottom w:val="none" w:sz="0" w:space="0" w:color="auto"/>
                <w:right w:val="none" w:sz="0" w:space="0" w:color="auto"/>
              </w:divBdr>
            </w:div>
            <w:div w:id="793526681">
              <w:marLeft w:val="0"/>
              <w:marRight w:val="0"/>
              <w:marTop w:val="0"/>
              <w:marBottom w:val="0"/>
              <w:divBdr>
                <w:top w:val="none" w:sz="0" w:space="0" w:color="auto"/>
                <w:left w:val="none" w:sz="0" w:space="0" w:color="auto"/>
                <w:bottom w:val="none" w:sz="0" w:space="0" w:color="auto"/>
                <w:right w:val="none" w:sz="0" w:space="0" w:color="auto"/>
              </w:divBdr>
            </w:div>
            <w:div w:id="1078284879">
              <w:marLeft w:val="0"/>
              <w:marRight w:val="0"/>
              <w:marTop w:val="0"/>
              <w:marBottom w:val="0"/>
              <w:divBdr>
                <w:top w:val="none" w:sz="0" w:space="0" w:color="auto"/>
                <w:left w:val="none" w:sz="0" w:space="0" w:color="auto"/>
                <w:bottom w:val="none" w:sz="0" w:space="0" w:color="auto"/>
                <w:right w:val="none" w:sz="0" w:space="0" w:color="auto"/>
              </w:divBdr>
            </w:div>
            <w:div w:id="1196652476">
              <w:marLeft w:val="0"/>
              <w:marRight w:val="0"/>
              <w:marTop w:val="0"/>
              <w:marBottom w:val="0"/>
              <w:divBdr>
                <w:top w:val="none" w:sz="0" w:space="0" w:color="auto"/>
                <w:left w:val="none" w:sz="0" w:space="0" w:color="auto"/>
                <w:bottom w:val="none" w:sz="0" w:space="0" w:color="auto"/>
                <w:right w:val="none" w:sz="0" w:space="0" w:color="auto"/>
              </w:divBdr>
            </w:div>
            <w:div w:id="1198154044">
              <w:marLeft w:val="0"/>
              <w:marRight w:val="0"/>
              <w:marTop w:val="0"/>
              <w:marBottom w:val="0"/>
              <w:divBdr>
                <w:top w:val="none" w:sz="0" w:space="0" w:color="auto"/>
                <w:left w:val="none" w:sz="0" w:space="0" w:color="auto"/>
                <w:bottom w:val="none" w:sz="0" w:space="0" w:color="auto"/>
                <w:right w:val="none" w:sz="0" w:space="0" w:color="auto"/>
              </w:divBdr>
            </w:div>
            <w:div w:id="1221676406">
              <w:marLeft w:val="0"/>
              <w:marRight w:val="0"/>
              <w:marTop w:val="0"/>
              <w:marBottom w:val="0"/>
              <w:divBdr>
                <w:top w:val="none" w:sz="0" w:space="0" w:color="auto"/>
                <w:left w:val="none" w:sz="0" w:space="0" w:color="auto"/>
                <w:bottom w:val="none" w:sz="0" w:space="0" w:color="auto"/>
                <w:right w:val="none" w:sz="0" w:space="0" w:color="auto"/>
              </w:divBdr>
            </w:div>
            <w:div w:id="1525244855">
              <w:marLeft w:val="0"/>
              <w:marRight w:val="0"/>
              <w:marTop w:val="0"/>
              <w:marBottom w:val="0"/>
              <w:divBdr>
                <w:top w:val="none" w:sz="0" w:space="0" w:color="auto"/>
                <w:left w:val="none" w:sz="0" w:space="0" w:color="auto"/>
                <w:bottom w:val="none" w:sz="0" w:space="0" w:color="auto"/>
                <w:right w:val="none" w:sz="0" w:space="0" w:color="auto"/>
              </w:divBdr>
            </w:div>
            <w:div w:id="1631856465">
              <w:marLeft w:val="0"/>
              <w:marRight w:val="0"/>
              <w:marTop w:val="0"/>
              <w:marBottom w:val="0"/>
              <w:divBdr>
                <w:top w:val="none" w:sz="0" w:space="0" w:color="auto"/>
                <w:left w:val="none" w:sz="0" w:space="0" w:color="auto"/>
                <w:bottom w:val="none" w:sz="0" w:space="0" w:color="auto"/>
                <w:right w:val="none" w:sz="0" w:space="0" w:color="auto"/>
              </w:divBdr>
            </w:div>
            <w:div w:id="18856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7479">
      <w:bodyDiv w:val="1"/>
      <w:marLeft w:val="0"/>
      <w:marRight w:val="0"/>
      <w:marTop w:val="0"/>
      <w:marBottom w:val="0"/>
      <w:divBdr>
        <w:top w:val="none" w:sz="0" w:space="0" w:color="auto"/>
        <w:left w:val="none" w:sz="0" w:space="0" w:color="auto"/>
        <w:bottom w:val="none" w:sz="0" w:space="0" w:color="auto"/>
        <w:right w:val="none" w:sz="0" w:space="0" w:color="auto"/>
      </w:divBdr>
      <w:divsChild>
        <w:div w:id="1080445943">
          <w:marLeft w:val="0"/>
          <w:marRight w:val="0"/>
          <w:marTop w:val="0"/>
          <w:marBottom w:val="0"/>
          <w:divBdr>
            <w:top w:val="none" w:sz="0" w:space="0" w:color="auto"/>
            <w:left w:val="none" w:sz="0" w:space="0" w:color="auto"/>
            <w:bottom w:val="none" w:sz="0" w:space="0" w:color="auto"/>
            <w:right w:val="none" w:sz="0" w:space="0" w:color="auto"/>
          </w:divBdr>
          <w:divsChild>
            <w:div w:id="10642124">
              <w:marLeft w:val="0"/>
              <w:marRight w:val="0"/>
              <w:marTop w:val="0"/>
              <w:marBottom w:val="0"/>
              <w:divBdr>
                <w:top w:val="none" w:sz="0" w:space="0" w:color="auto"/>
                <w:left w:val="none" w:sz="0" w:space="0" w:color="auto"/>
                <w:bottom w:val="none" w:sz="0" w:space="0" w:color="auto"/>
                <w:right w:val="none" w:sz="0" w:space="0" w:color="auto"/>
              </w:divBdr>
            </w:div>
            <w:div w:id="428310166">
              <w:marLeft w:val="0"/>
              <w:marRight w:val="0"/>
              <w:marTop w:val="0"/>
              <w:marBottom w:val="0"/>
              <w:divBdr>
                <w:top w:val="none" w:sz="0" w:space="0" w:color="auto"/>
                <w:left w:val="none" w:sz="0" w:space="0" w:color="auto"/>
                <w:bottom w:val="none" w:sz="0" w:space="0" w:color="auto"/>
                <w:right w:val="none" w:sz="0" w:space="0" w:color="auto"/>
              </w:divBdr>
            </w:div>
            <w:div w:id="610939593">
              <w:marLeft w:val="0"/>
              <w:marRight w:val="0"/>
              <w:marTop w:val="0"/>
              <w:marBottom w:val="0"/>
              <w:divBdr>
                <w:top w:val="none" w:sz="0" w:space="0" w:color="auto"/>
                <w:left w:val="none" w:sz="0" w:space="0" w:color="auto"/>
                <w:bottom w:val="none" w:sz="0" w:space="0" w:color="auto"/>
                <w:right w:val="none" w:sz="0" w:space="0" w:color="auto"/>
              </w:divBdr>
            </w:div>
            <w:div w:id="1085299590">
              <w:marLeft w:val="0"/>
              <w:marRight w:val="0"/>
              <w:marTop w:val="0"/>
              <w:marBottom w:val="0"/>
              <w:divBdr>
                <w:top w:val="none" w:sz="0" w:space="0" w:color="auto"/>
                <w:left w:val="none" w:sz="0" w:space="0" w:color="auto"/>
                <w:bottom w:val="none" w:sz="0" w:space="0" w:color="auto"/>
                <w:right w:val="none" w:sz="0" w:space="0" w:color="auto"/>
              </w:divBdr>
            </w:div>
            <w:div w:id="1126777433">
              <w:marLeft w:val="0"/>
              <w:marRight w:val="0"/>
              <w:marTop w:val="0"/>
              <w:marBottom w:val="0"/>
              <w:divBdr>
                <w:top w:val="none" w:sz="0" w:space="0" w:color="auto"/>
                <w:left w:val="none" w:sz="0" w:space="0" w:color="auto"/>
                <w:bottom w:val="none" w:sz="0" w:space="0" w:color="auto"/>
                <w:right w:val="none" w:sz="0" w:space="0" w:color="auto"/>
              </w:divBdr>
            </w:div>
            <w:div w:id="1291206220">
              <w:marLeft w:val="0"/>
              <w:marRight w:val="0"/>
              <w:marTop w:val="0"/>
              <w:marBottom w:val="0"/>
              <w:divBdr>
                <w:top w:val="none" w:sz="0" w:space="0" w:color="auto"/>
                <w:left w:val="none" w:sz="0" w:space="0" w:color="auto"/>
                <w:bottom w:val="none" w:sz="0" w:space="0" w:color="auto"/>
                <w:right w:val="none" w:sz="0" w:space="0" w:color="auto"/>
              </w:divBdr>
            </w:div>
            <w:div w:id="1378317107">
              <w:marLeft w:val="0"/>
              <w:marRight w:val="0"/>
              <w:marTop w:val="0"/>
              <w:marBottom w:val="0"/>
              <w:divBdr>
                <w:top w:val="none" w:sz="0" w:space="0" w:color="auto"/>
                <w:left w:val="none" w:sz="0" w:space="0" w:color="auto"/>
                <w:bottom w:val="none" w:sz="0" w:space="0" w:color="auto"/>
                <w:right w:val="none" w:sz="0" w:space="0" w:color="auto"/>
              </w:divBdr>
            </w:div>
            <w:div w:id="1449740612">
              <w:marLeft w:val="0"/>
              <w:marRight w:val="0"/>
              <w:marTop w:val="0"/>
              <w:marBottom w:val="0"/>
              <w:divBdr>
                <w:top w:val="none" w:sz="0" w:space="0" w:color="auto"/>
                <w:left w:val="none" w:sz="0" w:space="0" w:color="auto"/>
                <w:bottom w:val="none" w:sz="0" w:space="0" w:color="auto"/>
                <w:right w:val="none" w:sz="0" w:space="0" w:color="auto"/>
              </w:divBdr>
            </w:div>
            <w:div w:id="1593513885">
              <w:marLeft w:val="0"/>
              <w:marRight w:val="0"/>
              <w:marTop w:val="0"/>
              <w:marBottom w:val="0"/>
              <w:divBdr>
                <w:top w:val="none" w:sz="0" w:space="0" w:color="auto"/>
                <w:left w:val="none" w:sz="0" w:space="0" w:color="auto"/>
                <w:bottom w:val="none" w:sz="0" w:space="0" w:color="auto"/>
                <w:right w:val="none" w:sz="0" w:space="0" w:color="auto"/>
              </w:divBdr>
            </w:div>
            <w:div w:id="1675645565">
              <w:marLeft w:val="0"/>
              <w:marRight w:val="0"/>
              <w:marTop w:val="0"/>
              <w:marBottom w:val="0"/>
              <w:divBdr>
                <w:top w:val="none" w:sz="0" w:space="0" w:color="auto"/>
                <w:left w:val="none" w:sz="0" w:space="0" w:color="auto"/>
                <w:bottom w:val="none" w:sz="0" w:space="0" w:color="auto"/>
                <w:right w:val="none" w:sz="0" w:space="0" w:color="auto"/>
              </w:divBdr>
            </w:div>
            <w:div w:id="1744520983">
              <w:marLeft w:val="0"/>
              <w:marRight w:val="0"/>
              <w:marTop w:val="0"/>
              <w:marBottom w:val="0"/>
              <w:divBdr>
                <w:top w:val="none" w:sz="0" w:space="0" w:color="auto"/>
                <w:left w:val="none" w:sz="0" w:space="0" w:color="auto"/>
                <w:bottom w:val="none" w:sz="0" w:space="0" w:color="auto"/>
                <w:right w:val="none" w:sz="0" w:space="0" w:color="auto"/>
              </w:divBdr>
            </w:div>
            <w:div w:id="1817842678">
              <w:marLeft w:val="0"/>
              <w:marRight w:val="0"/>
              <w:marTop w:val="0"/>
              <w:marBottom w:val="0"/>
              <w:divBdr>
                <w:top w:val="none" w:sz="0" w:space="0" w:color="auto"/>
                <w:left w:val="none" w:sz="0" w:space="0" w:color="auto"/>
                <w:bottom w:val="none" w:sz="0" w:space="0" w:color="auto"/>
                <w:right w:val="none" w:sz="0" w:space="0" w:color="auto"/>
              </w:divBdr>
            </w:div>
            <w:div w:id="2025741100">
              <w:marLeft w:val="0"/>
              <w:marRight w:val="0"/>
              <w:marTop w:val="0"/>
              <w:marBottom w:val="0"/>
              <w:divBdr>
                <w:top w:val="none" w:sz="0" w:space="0" w:color="auto"/>
                <w:left w:val="none" w:sz="0" w:space="0" w:color="auto"/>
                <w:bottom w:val="none" w:sz="0" w:space="0" w:color="auto"/>
                <w:right w:val="none" w:sz="0" w:space="0" w:color="auto"/>
              </w:divBdr>
            </w:div>
            <w:div w:id="210051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92515">
      <w:bodyDiv w:val="1"/>
      <w:marLeft w:val="0"/>
      <w:marRight w:val="0"/>
      <w:marTop w:val="0"/>
      <w:marBottom w:val="0"/>
      <w:divBdr>
        <w:top w:val="none" w:sz="0" w:space="0" w:color="auto"/>
        <w:left w:val="none" w:sz="0" w:space="0" w:color="auto"/>
        <w:bottom w:val="none" w:sz="0" w:space="0" w:color="auto"/>
        <w:right w:val="none" w:sz="0" w:space="0" w:color="auto"/>
      </w:divBdr>
      <w:divsChild>
        <w:div w:id="912929845">
          <w:marLeft w:val="0"/>
          <w:marRight w:val="0"/>
          <w:marTop w:val="0"/>
          <w:marBottom w:val="0"/>
          <w:divBdr>
            <w:top w:val="none" w:sz="0" w:space="0" w:color="auto"/>
            <w:left w:val="none" w:sz="0" w:space="0" w:color="auto"/>
            <w:bottom w:val="none" w:sz="0" w:space="0" w:color="auto"/>
            <w:right w:val="none" w:sz="0" w:space="0" w:color="auto"/>
          </w:divBdr>
          <w:divsChild>
            <w:div w:id="655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8043">
      <w:bodyDiv w:val="1"/>
      <w:marLeft w:val="0"/>
      <w:marRight w:val="0"/>
      <w:marTop w:val="0"/>
      <w:marBottom w:val="0"/>
      <w:divBdr>
        <w:top w:val="none" w:sz="0" w:space="0" w:color="auto"/>
        <w:left w:val="none" w:sz="0" w:space="0" w:color="auto"/>
        <w:bottom w:val="none" w:sz="0" w:space="0" w:color="auto"/>
        <w:right w:val="none" w:sz="0" w:space="0" w:color="auto"/>
      </w:divBdr>
      <w:divsChild>
        <w:div w:id="1138494884">
          <w:marLeft w:val="0"/>
          <w:marRight w:val="0"/>
          <w:marTop w:val="0"/>
          <w:marBottom w:val="0"/>
          <w:divBdr>
            <w:top w:val="none" w:sz="0" w:space="0" w:color="auto"/>
            <w:left w:val="none" w:sz="0" w:space="0" w:color="auto"/>
            <w:bottom w:val="none" w:sz="0" w:space="0" w:color="auto"/>
            <w:right w:val="none" w:sz="0" w:space="0" w:color="auto"/>
          </w:divBdr>
          <w:divsChild>
            <w:div w:id="19552581">
              <w:marLeft w:val="0"/>
              <w:marRight w:val="0"/>
              <w:marTop w:val="0"/>
              <w:marBottom w:val="0"/>
              <w:divBdr>
                <w:top w:val="none" w:sz="0" w:space="0" w:color="auto"/>
                <w:left w:val="none" w:sz="0" w:space="0" w:color="auto"/>
                <w:bottom w:val="none" w:sz="0" w:space="0" w:color="auto"/>
                <w:right w:val="none" w:sz="0" w:space="0" w:color="auto"/>
              </w:divBdr>
            </w:div>
            <w:div w:id="294917841">
              <w:marLeft w:val="0"/>
              <w:marRight w:val="0"/>
              <w:marTop w:val="0"/>
              <w:marBottom w:val="0"/>
              <w:divBdr>
                <w:top w:val="none" w:sz="0" w:space="0" w:color="auto"/>
                <w:left w:val="none" w:sz="0" w:space="0" w:color="auto"/>
                <w:bottom w:val="none" w:sz="0" w:space="0" w:color="auto"/>
                <w:right w:val="none" w:sz="0" w:space="0" w:color="auto"/>
              </w:divBdr>
            </w:div>
            <w:div w:id="400250848">
              <w:marLeft w:val="0"/>
              <w:marRight w:val="0"/>
              <w:marTop w:val="0"/>
              <w:marBottom w:val="0"/>
              <w:divBdr>
                <w:top w:val="none" w:sz="0" w:space="0" w:color="auto"/>
                <w:left w:val="none" w:sz="0" w:space="0" w:color="auto"/>
                <w:bottom w:val="none" w:sz="0" w:space="0" w:color="auto"/>
                <w:right w:val="none" w:sz="0" w:space="0" w:color="auto"/>
              </w:divBdr>
            </w:div>
            <w:div w:id="550045549">
              <w:marLeft w:val="0"/>
              <w:marRight w:val="0"/>
              <w:marTop w:val="0"/>
              <w:marBottom w:val="0"/>
              <w:divBdr>
                <w:top w:val="none" w:sz="0" w:space="0" w:color="auto"/>
                <w:left w:val="none" w:sz="0" w:space="0" w:color="auto"/>
                <w:bottom w:val="none" w:sz="0" w:space="0" w:color="auto"/>
                <w:right w:val="none" w:sz="0" w:space="0" w:color="auto"/>
              </w:divBdr>
            </w:div>
            <w:div w:id="628047923">
              <w:marLeft w:val="0"/>
              <w:marRight w:val="0"/>
              <w:marTop w:val="0"/>
              <w:marBottom w:val="0"/>
              <w:divBdr>
                <w:top w:val="none" w:sz="0" w:space="0" w:color="auto"/>
                <w:left w:val="none" w:sz="0" w:space="0" w:color="auto"/>
                <w:bottom w:val="none" w:sz="0" w:space="0" w:color="auto"/>
                <w:right w:val="none" w:sz="0" w:space="0" w:color="auto"/>
              </w:divBdr>
            </w:div>
            <w:div w:id="1044208630">
              <w:marLeft w:val="0"/>
              <w:marRight w:val="0"/>
              <w:marTop w:val="0"/>
              <w:marBottom w:val="0"/>
              <w:divBdr>
                <w:top w:val="none" w:sz="0" w:space="0" w:color="auto"/>
                <w:left w:val="none" w:sz="0" w:space="0" w:color="auto"/>
                <w:bottom w:val="none" w:sz="0" w:space="0" w:color="auto"/>
                <w:right w:val="none" w:sz="0" w:space="0" w:color="auto"/>
              </w:divBdr>
            </w:div>
            <w:div w:id="1138844220">
              <w:marLeft w:val="0"/>
              <w:marRight w:val="0"/>
              <w:marTop w:val="0"/>
              <w:marBottom w:val="0"/>
              <w:divBdr>
                <w:top w:val="none" w:sz="0" w:space="0" w:color="auto"/>
                <w:left w:val="none" w:sz="0" w:space="0" w:color="auto"/>
                <w:bottom w:val="none" w:sz="0" w:space="0" w:color="auto"/>
                <w:right w:val="none" w:sz="0" w:space="0" w:color="auto"/>
              </w:divBdr>
            </w:div>
            <w:div w:id="1156647657">
              <w:marLeft w:val="0"/>
              <w:marRight w:val="0"/>
              <w:marTop w:val="0"/>
              <w:marBottom w:val="0"/>
              <w:divBdr>
                <w:top w:val="none" w:sz="0" w:space="0" w:color="auto"/>
                <w:left w:val="none" w:sz="0" w:space="0" w:color="auto"/>
                <w:bottom w:val="none" w:sz="0" w:space="0" w:color="auto"/>
                <w:right w:val="none" w:sz="0" w:space="0" w:color="auto"/>
              </w:divBdr>
            </w:div>
            <w:div w:id="1330330105">
              <w:marLeft w:val="0"/>
              <w:marRight w:val="0"/>
              <w:marTop w:val="0"/>
              <w:marBottom w:val="0"/>
              <w:divBdr>
                <w:top w:val="none" w:sz="0" w:space="0" w:color="auto"/>
                <w:left w:val="none" w:sz="0" w:space="0" w:color="auto"/>
                <w:bottom w:val="none" w:sz="0" w:space="0" w:color="auto"/>
                <w:right w:val="none" w:sz="0" w:space="0" w:color="auto"/>
              </w:divBdr>
            </w:div>
            <w:div w:id="1528517726">
              <w:marLeft w:val="0"/>
              <w:marRight w:val="0"/>
              <w:marTop w:val="0"/>
              <w:marBottom w:val="0"/>
              <w:divBdr>
                <w:top w:val="none" w:sz="0" w:space="0" w:color="auto"/>
                <w:left w:val="none" w:sz="0" w:space="0" w:color="auto"/>
                <w:bottom w:val="none" w:sz="0" w:space="0" w:color="auto"/>
                <w:right w:val="none" w:sz="0" w:space="0" w:color="auto"/>
              </w:divBdr>
            </w:div>
            <w:div w:id="1530024694">
              <w:marLeft w:val="0"/>
              <w:marRight w:val="0"/>
              <w:marTop w:val="0"/>
              <w:marBottom w:val="0"/>
              <w:divBdr>
                <w:top w:val="none" w:sz="0" w:space="0" w:color="auto"/>
                <w:left w:val="none" w:sz="0" w:space="0" w:color="auto"/>
                <w:bottom w:val="none" w:sz="0" w:space="0" w:color="auto"/>
                <w:right w:val="none" w:sz="0" w:space="0" w:color="auto"/>
              </w:divBdr>
            </w:div>
            <w:div w:id="1596859472">
              <w:marLeft w:val="0"/>
              <w:marRight w:val="0"/>
              <w:marTop w:val="0"/>
              <w:marBottom w:val="0"/>
              <w:divBdr>
                <w:top w:val="none" w:sz="0" w:space="0" w:color="auto"/>
                <w:left w:val="none" w:sz="0" w:space="0" w:color="auto"/>
                <w:bottom w:val="none" w:sz="0" w:space="0" w:color="auto"/>
                <w:right w:val="none" w:sz="0" w:space="0" w:color="auto"/>
              </w:divBdr>
            </w:div>
            <w:div w:id="18268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6662">
      <w:bodyDiv w:val="1"/>
      <w:marLeft w:val="0"/>
      <w:marRight w:val="0"/>
      <w:marTop w:val="0"/>
      <w:marBottom w:val="0"/>
      <w:divBdr>
        <w:top w:val="none" w:sz="0" w:space="0" w:color="auto"/>
        <w:left w:val="none" w:sz="0" w:space="0" w:color="auto"/>
        <w:bottom w:val="none" w:sz="0" w:space="0" w:color="auto"/>
        <w:right w:val="none" w:sz="0" w:space="0" w:color="auto"/>
      </w:divBdr>
    </w:div>
    <w:div w:id="1759595907">
      <w:bodyDiv w:val="1"/>
      <w:marLeft w:val="0"/>
      <w:marRight w:val="0"/>
      <w:marTop w:val="0"/>
      <w:marBottom w:val="0"/>
      <w:divBdr>
        <w:top w:val="none" w:sz="0" w:space="0" w:color="auto"/>
        <w:left w:val="none" w:sz="0" w:space="0" w:color="auto"/>
        <w:bottom w:val="none" w:sz="0" w:space="0" w:color="auto"/>
        <w:right w:val="none" w:sz="0" w:space="0" w:color="auto"/>
      </w:divBdr>
      <w:divsChild>
        <w:div w:id="1437948130">
          <w:marLeft w:val="0"/>
          <w:marRight w:val="0"/>
          <w:marTop w:val="0"/>
          <w:marBottom w:val="0"/>
          <w:divBdr>
            <w:top w:val="none" w:sz="0" w:space="0" w:color="auto"/>
            <w:left w:val="none" w:sz="0" w:space="0" w:color="auto"/>
            <w:bottom w:val="none" w:sz="0" w:space="0" w:color="auto"/>
            <w:right w:val="none" w:sz="0" w:space="0" w:color="auto"/>
          </w:divBdr>
          <w:divsChild>
            <w:div w:id="14174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4154">
      <w:bodyDiv w:val="1"/>
      <w:marLeft w:val="0"/>
      <w:marRight w:val="0"/>
      <w:marTop w:val="0"/>
      <w:marBottom w:val="0"/>
      <w:divBdr>
        <w:top w:val="none" w:sz="0" w:space="0" w:color="auto"/>
        <w:left w:val="none" w:sz="0" w:space="0" w:color="auto"/>
        <w:bottom w:val="none" w:sz="0" w:space="0" w:color="auto"/>
        <w:right w:val="none" w:sz="0" w:space="0" w:color="auto"/>
      </w:divBdr>
    </w:div>
    <w:div w:id="1850833354">
      <w:bodyDiv w:val="1"/>
      <w:marLeft w:val="0"/>
      <w:marRight w:val="0"/>
      <w:marTop w:val="0"/>
      <w:marBottom w:val="0"/>
      <w:divBdr>
        <w:top w:val="none" w:sz="0" w:space="0" w:color="auto"/>
        <w:left w:val="none" w:sz="0" w:space="0" w:color="auto"/>
        <w:bottom w:val="none" w:sz="0" w:space="0" w:color="auto"/>
        <w:right w:val="none" w:sz="0" w:space="0" w:color="auto"/>
      </w:divBdr>
    </w:div>
    <w:div w:id="1985769375">
      <w:bodyDiv w:val="1"/>
      <w:marLeft w:val="0"/>
      <w:marRight w:val="0"/>
      <w:marTop w:val="0"/>
      <w:marBottom w:val="0"/>
      <w:divBdr>
        <w:top w:val="none" w:sz="0" w:space="0" w:color="auto"/>
        <w:left w:val="none" w:sz="0" w:space="0" w:color="auto"/>
        <w:bottom w:val="none" w:sz="0" w:space="0" w:color="auto"/>
        <w:right w:val="none" w:sz="0" w:space="0" w:color="auto"/>
      </w:divBdr>
      <w:divsChild>
        <w:div w:id="1214191247">
          <w:marLeft w:val="0"/>
          <w:marRight w:val="0"/>
          <w:marTop w:val="0"/>
          <w:marBottom w:val="0"/>
          <w:divBdr>
            <w:top w:val="none" w:sz="0" w:space="0" w:color="auto"/>
            <w:left w:val="none" w:sz="0" w:space="0" w:color="auto"/>
            <w:bottom w:val="none" w:sz="0" w:space="0" w:color="auto"/>
            <w:right w:val="none" w:sz="0" w:space="0" w:color="auto"/>
          </w:divBdr>
          <w:divsChild>
            <w:div w:id="2436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3632">
      <w:bodyDiv w:val="1"/>
      <w:marLeft w:val="0"/>
      <w:marRight w:val="0"/>
      <w:marTop w:val="0"/>
      <w:marBottom w:val="0"/>
      <w:divBdr>
        <w:top w:val="none" w:sz="0" w:space="0" w:color="auto"/>
        <w:left w:val="none" w:sz="0" w:space="0" w:color="auto"/>
        <w:bottom w:val="none" w:sz="0" w:space="0" w:color="auto"/>
        <w:right w:val="none" w:sz="0" w:space="0" w:color="auto"/>
      </w:divBdr>
    </w:div>
    <w:div w:id="21304716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eeksforgeeks.org/mvc-framework-introduction/" TargetMode="External"/><Relationship Id="rId21" Type="http://schemas.openxmlformats.org/officeDocument/2006/relationships/image" Target="media/image14.png"/><Relationship Id="rId34" Type="http://schemas.openxmlformats.org/officeDocument/2006/relationships/hyperlink" Target="https://www.ict-berufsbildung-bern.ch/resources/Iperka_OdA_200617.pdf" TargetMode="External"/><Relationship Id="rId42" Type="http://schemas.openxmlformats.org/officeDocument/2006/relationships/hyperlink" Target="https://developer.atlassian.com/cloud/jira/platform/rest/v3/api-group-projects/" TargetMode="External"/><Relationship Id="rId47" Type="http://schemas.openxmlformats.org/officeDocument/2006/relationships/hyperlink" Target="https://fluentassertions.com/introduction"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atlassian.com/de/agile/kanban" TargetMode="External"/><Relationship Id="rId40" Type="http://schemas.openxmlformats.org/officeDocument/2006/relationships/hyperlink" Target="https://blog.iandavis.com/2008/12/what-are-the-benefits-of-mvc/" TargetMode="External"/><Relationship Id="rId45" Type="http://schemas.openxmlformats.org/officeDocument/2006/relationships/hyperlink" Target="https://xunit.net/docs/getting-started/netcore/cmdline" TargetMode="External"/><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learn.microsoft.com/en-us/sql/connect/ado-net/introduction-microsoft-data-sqlclient-namespace?view=sql-server-ver1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ynapsenstau.de/wasserfallmodell/" TargetMode="External"/><Relationship Id="rId43" Type="http://schemas.openxmlformats.org/officeDocument/2006/relationships/hyperlink" Target="https://support.atlassian.com/atlassian-account/docs/manage-api-tokens-for-your-atlassian-account/"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learn.microsoft.com/en-us/dotnet/architecture/modern-web-apps-azure/common-web-application-architectures" TargetMode="External"/><Relationship Id="rId46" Type="http://schemas.openxmlformats.org/officeDocument/2006/relationships/hyperlink" Target="https://nsubstitute.github.io/help/getting-started/" TargetMode="External"/><Relationship Id="rId20" Type="http://schemas.openxmlformats.org/officeDocument/2006/relationships/image" Target="media/image13.png"/><Relationship Id="rId41" Type="http://schemas.openxmlformats.org/officeDocument/2006/relationships/hyperlink" Target="https://studyflix.de/informatik/schichtenarchitektur-i-604"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Kanban_(development)" TargetMode="External"/><Relationship Id="rId4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ssbiny\AppData\Roaming\Roche\_BLANK.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52A2CD9E75E49519F88A2C40FC8870B"/>
        <w:category>
          <w:name w:val="Allgemein"/>
          <w:gallery w:val="placeholder"/>
        </w:category>
        <w:types>
          <w:type w:val="bbPlcHdr"/>
        </w:types>
        <w:behaviors>
          <w:behavior w:val="content"/>
        </w:behaviors>
        <w:guid w:val="{3494FED5-BA5D-4185-B2F8-2295535C2A14}"/>
      </w:docPartPr>
      <w:docPartBody>
        <w:p w:rsidR="009E769A" w:rsidRDefault="009E769A" w:rsidP="009E769A">
          <w:pPr>
            <w:pStyle w:val="F52A2CD9E75E49519F88A2C40FC8870B"/>
          </w:pPr>
          <w:r w:rsidRPr="005C4C11">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mbria"/>
    <w:charset w:val="00"/>
    <w:family w:val="roman"/>
    <w:pitch w:val="variable"/>
    <w:sig w:usb0="E00002AF" w:usb1="5000E07B" w:usb2="00000000" w:usb3="00000000" w:csb0="0000019F" w:csb1="00000000"/>
  </w:font>
  <w:font w:name="Imago">
    <w:altName w:val="Calibri"/>
    <w:charset w:val="00"/>
    <w:family w:val="auto"/>
    <w:pitch w:val="variable"/>
    <w:sig w:usb0="A00002AF" w:usb1="5000205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ack">
    <w:altName w:val="Sylfaen"/>
    <w:charset w:val="00"/>
    <w:family w:val="modern"/>
    <w:pitch w:val="fixed"/>
    <w:sig w:usb0="A50006EF" w:usb1="1000B8FB" w:usb2="0000002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ack-Regular">
    <w:altName w:val="Calibri"/>
    <w:panose1 w:val="00000000000000000000"/>
    <w:charset w:val="00"/>
    <w:family w:val="auto"/>
    <w:notTrueType/>
    <w:pitch w:val="default"/>
    <w:sig w:usb0="00000003" w:usb1="00000000" w:usb2="00000000" w:usb3="00000000" w:csb0="00000001" w:csb1="00000000"/>
  </w:font>
  <w:font w:name="Montserrat">
    <w:charset w:val="00"/>
    <w:family w:val="auto"/>
    <w:pitch w:val="variable"/>
    <w:sig w:usb0="2000020F" w:usb1="00000003" w:usb2="00000000" w:usb3="00000000" w:csb0="00000197"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Roche">
    <w:altName w:val="Symbol"/>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D81"/>
    <w:rsid w:val="001443F0"/>
    <w:rsid w:val="00165FB8"/>
    <w:rsid w:val="001C61F6"/>
    <w:rsid w:val="00235E1E"/>
    <w:rsid w:val="002F28CA"/>
    <w:rsid w:val="00332EC7"/>
    <w:rsid w:val="0035266A"/>
    <w:rsid w:val="0036158C"/>
    <w:rsid w:val="003C4B32"/>
    <w:rsid w:val="003D0558"/>
    <w:rsid w:val="003D39A2"/>
    <w:rsid w:val="00424034"/>
    <w:rsid w:val="00470A69"/>
    <w:rsid w:val="00483D81"/>
    <w:rsid w:val="00530E1C"/>
    <w:rsid w:val="00581606"/>
    <w:rsid w:val="00595124"/>
    <w:rsid w:val="005F1E19"/>
    <w:rsid w:val="006517AA"/>
    <w:rsid w:val="006D71AA"/>
    <w:rsid w:val="007515BD"/>
    <w:rsid w:val="008016FF"/>
    <w:rsid w:val="008065E9"/>
    <w:rsid w:val="0087394A"/>
    <w:rsid w:val="00881E1D"/>
    <w:rsid w:val="00945040"/>
    <w:rsid w:val="009E5465"/>
    <w:rsid w:val="009E769A"/>
    <w:rsid w:val="00A46183"/>
    <w:rsid w:val="00AD24B1"/>
    <w:rsid w:val="00B13425"/>
    <w:rsid w:val="00B256B4"/>
    <w:rsid w:val="00B34881"/>
    <w:rsid w:val="00B66BD1"/>
    <w:rsid w:val="00BB6D30"/>
    <w:rsid w:val="00CE31E4"/>
    <w:rsid w:val="00DC6ACE"/>
    <w:rsid w:val="00E16EF9"/>
    <w:rsid w:val="00E70DC0"/>
    <w:rsid w:val="00EA2C44"/>
    <w:rsid w:val="00EA4639"/>
    <w:rsid w:val="00ED312D"/>
    <w:rsid w:val="00F0725E"/>
    <w:rsid w:val="00F41E95"/>
    <w:rsid w:val="00F51057"/>
    <w:rsid w:val="00F53527"/>
    <w:rsid w:val="00F96651"/>
    <w:rsid w:val="00FD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9E769A"/>
    <w:rPr>
      <w:color w:val="808080"/>
    </w:rPr>
  </w:style>
  <w:style w:type="paragraph" w:customStyle="1" w:styleId="F52A2CD9E75E49519F88A2C40FC8870B">
    <w:name w:val="F52A2CD9E75E49519F88A2C40FC8870B"/>
    <w:rsid w:val="009E76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ABE52-A9DE-4958-A254-37E5A5031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_BLANK.dotm</Template>
  <TotalTime>0</TotalTime>
  <Pages>78</Pages>
  <Words>15293</Words>
  <Characters>96347</Characters>
  <Application>Microsoft Office Word</Application>
  <DocSecurity>0</DocSecurity>
  <Lines>802</Lines>
  <Paragraphs>222</Paragraphs>
  <ScaleCrop>false</ScaleCrop>
  <HeadingPairs>
    <vt:vector size="2" baseType="variant">
      <vt:variant>
        <vt:lpstr>Titel</vt:lpstr>
      </vt:variant>
      <vt:variant>
        <vt:i4>1</vt:i4>
      </vt:variant>
    </vt:vector>
  </HeadingPairs>
  <TitlesOfParts>
    <vt:vector size="1" baseType="lpstr">
      <vt:lpstr>Nao Roboter Erweiterungen im Control Center</vt:lpstr>
    </vt:vector>
  </TitlesOfParts>
  <Company/>
  <LinksUpToDate>false</LinksUpToDate>
  <CharactersWithSpaces>111418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Nao Roboter Erweiterungen im Control Center</dc:title>
  <dc:subject>Individuelle Praktische Arbeit</dc:subject>
  <dc:creator>Simon André Lötscher</dc:creator>
  <cp:keywords/>
  <dc:description/>
  <cp:lastModifiedBy>Simon Lötscher</cp:lastModifiedBy>
  <cp:revision>20</cp:revision>
  <cp:lastPrinted>2020-03-12T13:33:00Z</cp:lastPrinted>
  <dcterms:created xsi:type="dcterms:W3CDTF">2020-04-01T12:50:00Z</dcterms:created>
  <dcterms:modified xsi:type="dcterms:W3CDTF">2024-04-04T08:10:00Z</dcterms:modified>
</cp:coreProperties>
</file>